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055B75D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proofErr w:type="gramStart"/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  <w:proofErr w:type="gramEnd"/>
    </w:p>
    <w:p w14:paraId="59B5E8F7" w14:textId="73ED4E70" w:rsidR="005E3294" w:rsidRDefault="009B1C32" w:rsidP="007C5216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 xml:space="preserve">ADMINISTRATION 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TEST </w:t>
      </w:r>
      <w:r w:rsidR="006F0515">
        <w:rPr>
          <w:rFonts w:eastAsiaTheme="majorEastAsia"/>
          <w:b/>
          <w:spacing w:val="5"/>
          <w:kern w:val="28"/>
          <w:sz w:val="28"/>
          <w:szCs w:val="28"/>
        </w:rPr>
        <w:t>PACKAGE</w:t>
      </w:r>
      <w:r w:rsidR="005E3294">
        <w:rPr>
          <w:rFonts w:eastAsiaTheme="majorEastAsia"/>
          <w:b/>
          <w:spacing w:val="5"/>
          <w:kern w:val="28"/>
          <w:sz w:val="28"/>
          <w:szCs w:val="28"/>
        </w:rPr>
        <w:t xml:space="preserve"> FORMAT</w:t>
      </w:r>
    </w:p>
    <w:p w14:paraId="1CFDE3D9" w14:textId="77777777" w:rsidR="007B7A90" w:rsidRDefault="007B7A90" w:rsidP="00567046"/>
    <w:p w14:paraId="70DF4004" w14:textId="77777777" w:rsidR="00D917AD" w:rsidRDefault="00D917AD" w:rsidP="00567046">
      <w:pPr>
        <w:pStyle w:val="Title"/>
      </w:pPr>
      <w:r>
        <w:t>Authored by</w:t>
      </w:r>
    </w:p>
    <w:p w14:paraId="531AC03E" w14:textId="1625E798" w:rsidR="007B7A90" w:rsidRDefault="006F0515" w:rsidP="00567046">
      <w:pPr>
        <w:pStyle w:val="Title"/>
      </w:pPr>
      <w:r>
        <w:t>Fairway Technologies, Inc.</w:t>
      </w:r>
    </w:p>
    <w:p w14:paraId="444DDE25" w14:textId="12AA93E8" w:rsidR="001652F6" w:rsidRDefault="00E60C2B" w:rsidP="0080235C">
      <w:pPr>
        <w:jc w:val="center"/>
      </w:pPr>
      <w:r>
        <w:t>Updated</w:t>
      </w:r>
    </w:p>
    <w:p w14:paraId="3D70BB62" w14:textId="53947FC4" w:rsidR="006421FE" w:rsidRDefault="005474E6" w:rsidP="0080235C">
      <w:pPr>
        <w:jc w:val="center"/>
      </w:pPr>
      <w:r>
        <w:t>6</w:t>
      </w:r>
      <w:r w:rsidR="006421FE">
        <w:t xml:space="preserve"> </w:t>
      </w:r>
      <w:r w:rsidR="00C2345E">
        <w:t>June</w:t>
      </w:r>
      <w:r w:rsidR="006421FE">
        <w:t xml:space="preserve"> 201</w:t>
      </w:r>
      <w:r w:rsidR="006F0515">
        <w:t>6</w:t>
      </w:r>
    </w:p>
    <w:p w14:paraId="7E0D189B" w14:textId="77777777" w:rsidR="006F0515" w:rsidRDefault="006F0515">
      <w:pPr>
        <w:spacing w:before="0" w:after="200" w:line="276" w:lineRule="auto"/>
      </w:pPr>
      <w:r>
        <w:br w:type="page"/>
      </w:r>
    </w:p>
    <w:p w14:paraId="650426E9" w14:textId="055A8E2D" w:rsidR="001C3C3B" w:rsidRPr="00AC3C16" w:rsidRDefault="001C3C3B" w:rsidP="00567046">
      <w:pPr>
        <w:rPr>
          <w:b/>
          <w:sz w:val="24"/>
          <w:szCs w:val="24"/>
        </w:rPr>
      </w:pPr>
      <w:r w:rsidRPr="00AC3C16">
        <w:rPr>
          <w:b/>
          <w:sz w:val="24"/>
          <w:szCs w:val="24"/>
        </w:rPr>
        <w:lastRenderedPageBreak/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5"/>
        <w:gridCol w:w="4500"/>
        <w:gridCol w:w="2215"/>
        <w:gridCol w:w="1560"/>
      </w:tblGrid>
      <w:tr w:rsidR="006F0515" w14:paraId="46E6CE79" w14:textId="77777777" w:rsidTr="00AC3C16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7BBBF9C3" w14:textId="0C28F5E2" w:rsidR="006F0515" w:rsidRPr="00567046" w:rsidRDefault="006F0515" w:rsidP="00CB20C8">
            <w:pPr>
              <w:pStyle w:val="TableHeading1"/>
              <w:spacing w:after="0"/>
              <w:jc w:val="left"/>
            </w:pPr>
            <w:r>
              <w:t>Version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6B559AE0" w14:textId="2935459A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4E23623C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3CA228"/>
            <w:vAlign w:val="center"/>
          </w:tcPr>
          <w:p w14:paraId="3E7C7023" w14:textId="77777777" w:rsidR="006F0515" w:rsidRPr="00567046" w:rsidRDefault="006F0515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6F0515" w14:paraId="325E8E3A" w14:textId="77777777" w:rsidTr="00AC3C16">
        <w:trPr>
          <w:trHeight w:val="432"/>
        </w:trPr>
        <w:tc>
          <w:tcPr>
            <w:tcW w:w="107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0134717" w14:textId="56980539" w:rsidR="006F0515" w:rsidRDefault="005F5FCC" w:rsidP="00CB20C8">
            <w:pPr>
              <w:pStyle w:val="SBACTableText"/>
              <w:spacing w:after="0"/>
            </w:pPr>
            <w:r>
              <w:t>1.0</w:t>
            </w:r>
          </w:p>
        </w:tc>
        <w:tc>
          <w:tcPr>
            <w:tcW w:w="450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F8BD70B" w14:textId="635016C7" w:rsidR="006F0515" w:rsidRPr="00567046" w:rsidRDefault="005F5FCC" w:rsidP="00CB20C8">
            <w:pPr>
              <w:pStyle w:val="SBACTableText"/>
              <w:spacing w:after="0"/>
            </w:pPr>
            <w:r>
              <w:t>Initial Release</w:t>
            </w:r>
          </w:p>
        </w:tc>
        <w:tc>
          <w:tcPr>
            <w:tcW w:w="2215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7EF4D663" w14:textId="421C354D" w:rsidR="006F0515" w:rsidRPr="00567046" w:rsidRDefault="006F0515" w:rsidP="00CB20C8">
            <w:pPr>
              <w:pStyle w:val="SBACTableText"/>
              <w:spacing w:after="0"/>
            </w:pPr>
            <w:r>
              <w:t>Jeff Treuting</w:t>
            </w:r>
            <w:r w:rsidR="00AC3C16">
              <w:t xml:space="preserve"> (Fairway)</w:t>
            </w:r>
          </w:p>
        </w:tc>
        <w:tc>
          <w:tcPr>
            <w:tcW w:w="156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vAlign w:val="center"/>
          </w:tcPr>
          <w:p w14:paraId="11D1A2C8" w14:textId="6C4D4E24" w:rsidR="006F0515" w:rsidRPr="00567046" w:rsidRDefault="00C2345E" w:rsidP="00AC3C16">
            <w:pPr>
              <w:pStyle w:val="SBACTableText"/>
              <w:spacing w:after="0"/>
            </w:pPr>
            <w:r>
              <w:t>June</w:t>
            </w:r>
            <w:r w:rsidR="006F0515">
              <w:t xml:space="preserve"> </w:t>
            </w:r>
            <w:r w:rsidR="00AC3C16">
              <w:t>6</w:t>
            </w:r>
            <w:r w:rsidR="006F0515">
              <w:t>, 2016</w:t>
            </w:r>
          </w:p>
        </w:tc>
      </w:tr>
    </w:tbl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4A4D4D" w14:textId="77777777" w:rsidR="00456243" w:rsidRDefault="00456243" w:rsidP="0081207C">
          <w:pPr>
            <w:pStyle w:val="TOCHeading"/>
            <w:rPr>
              <w:rFonts w:eastAsia="Calibri"/>
              <w:b w:val="0"/>
              <w:bCs w:val="0"/>
              <w:szCs w:val="22"/>
            </w:rPr>
          </w:pPr>
        </w:p>
        <w:p w14:paraId="12C0D407" w14:textId="77777777" w:rsidR="00456243" w:rsidRDefault="00456243">
          <w:pPr>
            <w:spacing w:before="0" w:after="200" w:line="276" w:lineRule="auto"/>
          </w:pPr>
          <w:r>
            <w:rPr>
              <w:b/>
              <w:bCs/>
            </w:rPr>
            <w:br w:type="page"/>
          </w:r>
        </w:p>
        <w:p w14:paraId="2ACD8E76" w14:textId="2084691A" w:rsidR="00AB06EA" w:rsidRDefault="00AB06EA" w:rsidP="0081207C">
          <w:pPr>
            <w:pStyle w:val="TOCHeading"/>
          </w:pPr>
          <w:r>
            <w:lastRenderedPageBreak/>
            <w:t>Table of Contents</w:t>
          </w:r>
        </w:p>
        <w:p w14:paraId="5634D5C8" w14:textId="1219B779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FA47A7" w14:textId="4443239C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Package 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9B9E04" w14:textId="1C8A5640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Test Package Data Format Conventions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0A032E" w14:textId="76C908AF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Administration Test Package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28BBC5" w14:textId="72FE6830" w:rsidR="00C2345E" w:rsidRDefault="00C2345E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8B88062" w14:textId="234091CF" w:rsidR="00C2345E" w:rsidRDefault="00C2345E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Fixed Form 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9220758" w14:textId="03A95AE3" w:rsidR="00C2345E" w:rsidRDefault="00C2345E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Adaptive Sample XML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_Toc453066935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810BA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8130E74" w14:textId="3F97A638" w:rsidR="00AB06EA" w:rsidRDefault="00C2345E">
          <w:r>
            <w:fldChar w:fldCharType="end"/>
          </w:r>
        </w:p>
      </w:sdtContent>
    </w:sdt>
    <w:p w14:paraId="21602559" w14:textId="31181F43" w:rsidR="00EB66B6" w:rsidRPr="00E75271" w:rsidRDefault="008A1AA3" w:rsidP="00567046">
      <w:r w:rsidRPr="008A1AA3">
        <w:t xml:space="preserve"> </w:t>
      </w:r>
    </w:p>
    <w:p w14:paraId="7AA4E15D" w14:textId="77777777" w:rsidR="00456243" w:rsidRDefault="00456243">
      <w:pPr>
        <w:spacing w:before="0" w:after="200" w:line="276" w:lineRule="auto"/>
        <w:rPr>
          <w:rFonts w:eastAsiaTheme="majorEastAsia"/>
          <w:b/>
          <w:bCs/>
          <w:szCs w:val="28"/>
        </w:rPr>
      </w:pPr>
      <w:bookmarkStart w:id="0" w:name="_Toc255745331"/>
      <w:bookmarkStart w:id="1" w:name="_Toc256766678"/>
      <w:r>
        <w:br w:type="page"/>
      </w:r>
    </w:p>
    <w:p w14:paraId="72792E9F" w14:textId="495ED05E" w:rsidR="00A8396C" w:rsidRDefault="00A8396C" w:rsidP="00456243">
      <w:pPr>
        <w:pStyle w:val="Heading1"/>
        <w:ind w:left="0"/>
      </w:pPr>
      <w:bookmarkStart w:id="2" w:name="_Toc453066929"/>
      <w:r w:rsidRPr="00DC206F">
        <w:lastRenderedPageBreak/>
        <w:t>Purpose</w:t>
      </w:r>
      <w:bookmarkEnd w:id="0"/>
      <w:bookmarkEnd w:id="1"/>
      <w:bookmarkEnd w:id="2"/>
    </w:p>
    <w:p w14:paraId="4C943831" w14:textId="56DD973B" w:rsidR="00981EBC" w:rsidRDefault="00A8396C" w:rsidP="00981EBC">
      <w:r>
        <w:t xml:space="preserve">The purpose of this document is to provide a format specification describing the </w:t>
      </w:r>
      <w:r w:rsidR="00981EBC">
        <w:t>Administration Test Package for the</w:t>
      </w:r>
      <w:r>
        <w:t xml:space="preserve"> </w:t>
      </w:r>
      <w:r w:rsidR="00931EAC">
        <w:t>Test Delivery System (TDS)</w:t>
      </w:r>
      <w:r w:rsidR="00981EBC">
        <w:t xml:space="preserve">.  </w:t>
      </w:r>
      <w:r w:rsidR="00456243">
        <w:t xml:space="preserve">This package defines the test and is used to load the test into </w:t>
      </w:r>
      <w:r w:rsidR="00981EBC">
        <w:t>TDS and the Test Integration System (TIS).</w:t>
      </w:r>
    </w:p>
    <w:p w14:paraId="442C5FE7" w14:textId="0719FA38" w:rsidR="00981EBC" w:rsidRDefault="00456243" w:rsidP="00456243">
      <w:pPr>
        <w:pStyle w:val="Heading1"/>
      </w:pPr>
      <w:bookmarkStart w:id="3" w:name="_Toc453066930"/>
      <w:r>
        <w:t>Package Usage</w:t>
      </w:r>
      <w:bookmarkEnd w:id="3"/>
    </w:p>
    <w:p w14:paraId="57634938" w14:textId="17060CE9" w:rsidR="00456243" w:rsidRDefault="00456243" w:rsidP="00456243">
      <w:pPr>
        <w:jc w:val="center"/>
        <w:rPr>
          <w:u w:val="single"/>
        </w:rPr>
      </w:pPr>
      <w:r w:rsidRPr="00456243">
        <w:rPr>
          <w:u w:val="single"/>
        </w:rPr>
        <w:t>Test Delivery System</w:t>
      </w:r>
    </w:p>
    <w:p w14:paraId="5E2A0CB3" w14:textId="70E3F789" w:rsidR="00456243" w:rsidRDefault="00456243" w:rsidP="00456243">
      <w:pPr>
        <w:rPr>
          <w:rStyle w:val="Strong"/>
          <w:b w:val="0"/>
        </w:rPr>
      </w:pPr>
      <w:r>
        <w:rPr>
          <w:rStyle w:val="Strong"/>
          <w:b w:val="0"/>
        </w:rPr>
        <w:t xml:space="preserve">In order to load the test into TDS, the contents of the XMl file are passed to the </w:t>
      </w:r>
      <w:r w:rsidRPr="00456243">
        <w:rPr>
          <w:rStyle w:val="Strong"/>
          <w:b w:val="0"/>
          <w:i/>
        </w:rPr>
        <w:t>loader_main</w:t>
      </w:r>
      <w:r>
        <w:rPr>
          <w:rStyle w:val="Strong"/>
          <w:b w:val="0"/>
          <w:i/>
        </w:rPr>
        <w:t xml:space="preserve"> </w:t>
      </w:r>
      <w:r>
        <w:rPr>
          <w:rStyle w:val="Strong"/>
          <w:b w:val="0"/>
        </w:rPr>
        <w:t xml:space="preserve">stored procedure in the </w:t>
      </w:r>
      <w:r w:rsidRPr="00456243">
        <w:rPr>
          <w:rStyle w:val="Strong"/>
          <w:b w:val="0"/>
          <w:i/>
        </w:rPr>
        <w:t>itembank</w:t>
      </w:r>
      <w:r>
        <w:rPr>
          <w:rStyle w:val="Strong"/>
          <w:b w:val="0"/>
        </w:rPr>
        <w:t xml:space="preserve"> database on the TDS MySQL server.</w:t>
      </w:r>
    </w:p>
    <w:p w14:paraId="749C2A9E" w14:textId="40AFF91D" w:rsidR="00456243" w:rsidRPr="00456243" w:rsidRDefault="00456243" w:rsidP="00456243">
      <w:pPr>
        <w:jc w:val="center"/>
        <w:rPr>
          <w:rStyle w:val="Strong"/>
          <w:b w:val="0"/>
          <w:u w:val="single"/>
        </w:rPr>
      </w:pPr>
      <w:r w:rsidRPr="00456243">
        <w:rPr>
          <w:rStyle w:val="Strong"/>
          <w:b w:val="0"/>
          <w:u w:val="single"/>
        </w:rPr>
        <w:t>Test Integration System</w:t>
      </w:r>
    </w:p>
    <w:p w14:paraId="39F49C49" w14:textId="5D131519" w:rsidR="00456243" w:rsidRPr="00456243" w:rsidRDefault="00456243" w:rsidP="00456243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456243">
        <w:rPr>
          <w:rStyle w:val="Strong"/>
          <w:b w:val="0"/>
          <w:i/>
        </w:rPr>
        <w:t>tp.spLoader_Main</w:t>
      </w:r>
      <w:r>
        <w:rPr>
          <w:rStyle w:val="Strong"/>
          <w:b w:val="0"/>
        </w:rPr>
        <w:t xml:space="preserve"> stored procedure located in the </w:t>
      </w:r>
      <w:r w:rsidRPr="00456243">
        <w:rPr>
          <w:rStyle w:val="Strong"/>
          <w:b w:val="0"/>
          <w:i/>
        </w:rPr>
        <w:t>OSS_Itembank</w:t>
      </w:r>
      <w:r>
        <w:rPr>
          <w:rStyle w:val="Strong"/>
          <w:b w:val="0"/>
        </w:rPr>
        <w:t xml:space="preserve"> database on the TIS SQL Server instance is used to load this test into TIS in order to allow scoring of the test.</w:t>
      </w:r>
    </w:p>
    <w:p w14:paraId="661B1FB6" w14:textId="77777777" w:rsidR="00C810BA" w:rsidRDefault="00935D4E" w:rsidP="00C810BA">
      <w:pPr>
        <w:pStyle w:val="Heading1"/>
      </w:pPr>
      <w:bookmarkStart w:id="4" w:name="_Toc453066931"/>
      <w:r>
        <w:t xml:space="preserve">Test </w:t>
      </w:r>
      <w:r w:rsidR="00981EBC">
        <w:t>Package</w:t>
      </w:r>
      <w:r>
        <w:t xml:space="preserve"> Data Format </w:t>
      </w:r>
      <w:r w:rsidR="00A05B7A">
        <w:t>Conventions</w:t>
      </w:r>
      <w:bookmarkEnd w:id="4"/>
      <w:r w:rsidR="0069167E" w:rsidRPr="00D34ADA">
        <w:fldChar w:fldCharType="begin"/>
      </w:r>
      <w:r w:rsidR="0069167E" w:rsidRPr="00D34ADA">
        <w:instrText xml:space="preserve"> REF _Ref260075845 \h </w:instrText>
      </w:r>
      <w:r w:rsidR="00456243">
        <w:instrText xml:space="preserve"> \* MERGEFORMAT </w:instrText>
      </w:r>
      <w:r w:rsidR="0069167E" w:rsidRPr="00D34ADA">
        <w:fldChar w:fldCharType="separate"/>
      </w:r>
    </w:p>
    <w:p w14:paraId="7B8918DA" w14:textId="0A57672E" w:rsidR="00935D4E" w:rsidRDefault="0069167E" w:rsidP="00456243">
      <w:r w:rsidRPr="00D34ADA">
        <w:rPr>
          <w:bCs/>
        </w:rPr>
        <w:fldChar w:fldCharType="end"/>
      </w:r>
      <w:r w:rsidR="00981EBC">
        <w:rPr>
          <w:bCs/>
        </w:rPr>
        <w:t>Table 1</w:t>
      </w:r>
      <w:r w:rsidRPr="00D34ADA">
        <w:t xml:space="preserve"> </w:t>
      </w:r>
      <w:r>
        <w:t xml:space="preserve">provides information regarding the XML </w:t>
      </w:r>
      <w:r w:rsidR="006F0515">
        <w:t>test package format</w:t>
      </w:r>
      <w:r>
        <w:t xml:space="preserve">, such as the allowable values, sizes, and descriptions, as well as any standards alignment. Also included in this document are a sample XML </w:t>
      </w:r>
      <w:r w:rsidR="006F0515">
        <w:t>test package</w:t>
      </w:r>
      <w:r>
        <w:t xml:space="preserve">. </w:t>
      </w:r>
      <w:r w:rsidR="00981EBC">
        <w:t>The fields in Table 1</w:t>
      </w:r>
      <w:r w:rsidR="003F7F25">
        <w:t xml:space="preserve"> </w:t>
      </w:r>
      <w:r w:rsidR="00935D4E">
        <w:t xml:space="preserve">below </w:t>
      </w:r>
      <w:r w:rsidR="003F7F25">
        <w:t>follow</w:t>
      </w:r>
      <w:r w:rsidR="00935D4E">
        <w:t xml:space="preserve"> the</w:t>
      </w:r>
      <w:r w:rsidR="003F7F25">
        <w:t>se conventions:</w:t>
      </w:r>
    </w:p>
    <w:p w14:paraId="558B511D" w14:textId="19609662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Case sensitivity</w:t>
      </w:r>
      <w:r>
        <w:t>: Field names are case sen</w:t>
      </w:r>
      <w:r w:rsidR="00A11EFB">
        <w:t>sitive and follow the guideline that the</w:t>
      </w:r>
      <w:r>
        <w:t xml:space="preserve"> </w:t>
      </w:r>
      <w:r w:rsidR="003F7F25">
        <w:t xml:space="preserve">XML </w:t>
      </w:r>
      <w:r w:rsidRPr="00A11EFB">
        <w:rPr>
          <w:i/>
        </w:rPr>
        <w:t>Node</w:t>
      </w:r>
      <w:r w:rsidR="003F7F25">
        <w:rPr>
          <w:i/>
        </w:rPr>
        <w:t>/Element</w:t>
      </w:r>
      <w:r>
        <w:t xml:space="preserve"> </w:t>
      </w:r>
      <w:r w:rsidR="006F0515">
        <w:t>and</w:t>
      </w:r>
      <w:r>
        <w:t xml:space="preserve"> </w:t>
      </w:r>
      <w:r w:rsidR="003F7F25">
        <w:t xml:space="preserve">node </w:t>
      </w:r>
      <w:r w:rsidRPr="00A11EFB">
        <w:rPr>
          <w:i/>
        </w:rPr>
        <w:t>attributes</w:t>
      </w:r>
      <w:r>
        <w:t xml:space="preserve"> are</w:t>
      </w:r>
      <w:r w:rsidR="003F7F25">
        <w:t xml:space="preserve"> in</w:t>
      </w:r>
      <w:r>
        <w:t xml:space="preserve"> </w:t>
      </w:r>
      <w:r w:rsidR="006F0515">
        <w:t>lowercase</w:t>
      </w:r>
      <w:r>
        <w:t>.</w:t>
      </w:r>
    </w:p>
    <w:p w14:paraId="5CB3B15B" w14:textId="19645DBD" w:rsidR="00935D4E" w:rsidRDefault="00935D4E" w:rsidP="00935D4E">
      <w:pPr>
        <w:pStyle w:val="ListParagraph"/>
        <w:numPr>
          <w:ilvl w:val="0"/>
          <w:numId w:val="9"/>
        </w:numPr>
        <w:spacing w:line="276" w:lineRule="auto"/>
      </w:pPr>
      <w:r w:rsidRPr="000547BE">
        <w:rPr>
          <w:b/>
        </w:rPr>
        <w:t>Order sensitivity</w:t>
      </w:r>
      <w:r>
        <w:t>: Fields are not order-sensitive</w:t>
      </w:r>
      <w:r w:rsidR="0069167E">
        <w:t>.</w:t>
      </w:r>
    </w:p>
    <w:p w14:paraId="13A87B6B" w14:textId="07DE8ED2" w:rsidR="00D34ADA" w:rsidRDefault="00A05B7A" w:rsidP="00D34ADA">
      <w:pPr>
        <w:pStyle w:val="ListParagraph"/>
        <w:numPr>
          <w:ilvl w:val="0"/>
          <w:numId w:val="9"/>
        </w:numPr>
        <w:spacing w:line="276" w:lineRule="auto"/>
      </w:pPr>
      <w:r>
        <w:rPr>
          <w:b/>
        </w:rPr>
        <w:t>Non-required (optional)</w:t>
      </w:r>
      <w:r w:rsidR="00935D4E" w:rsidRPr="00976129">
        <w:rPr>
          <w:b/>
        </w:rPr>
        <w:t xml:space="preserve"> fields</w:t>
      </w:r>
      <w:r w:rsidR="00935D4E">
        <w:t xml:space="preserve">: By default, </w:t>
      </w:r>
      <w:r>
        <w:t>these</w:t>
      </w:r>
      <w:r w:rsidR="00935D4E">
        <w:t xml:space="preserve"> fields do not need to be included in the </w:t>
      </w:r>
      <w:r>
        <w:t>XML</w:t>
      </w:r>
      <w:r w:rsidR="00935D4E">
        <w:t xml:space="preserve"> file. A missing optional field is simply treated as not present or not applicable.</w:t>
      </w:r>
    </w:p>
    <w:p w14:paraId="0CCDD2D2" w14:textId="77777777" w:rsidR="00D34ADA" w:rsidRPr="00D34ADA" w:rsidRDefault="00D34ADA" w:rsidP="00D34ADA">
      <w:pPr>
        <w:sectPr w:rsidR="00D34ADA" w:rsidRPr="00D34ADA" w:rsidSect="00F3384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158B22F" w14:textId="37821509" w:rsidR="00935D4E" w:rsidRDefault="009804FD" w:rsidP="0069167E">
      <w:pPr>
        <w:pStyle w:val="Heading1"/>
      </w:pPr>
      <w:bookmarkStart w:id="5" w:name="_Toc453066932"/>
      <w:r>
        <w:lastRenderedPageBreak/>
        <w:t>Administration</w:t>
      </w:r>
      <w:r w:rsidR="00E11B12">
        <w:t xml:space="preserve"> </w:t>
      </w:r>
      <w:r w:rsidR="00935D4E">
        <w:t xml:space="preserve">Test </w:t>
      </w:r>
      <w:r w:rsidR="006F0515">
        <w:t>Package</w:t>
      </w:r>
      <w:r w:rsidR="00935D4E">
        <w:t xml:space="preserve"> Format Specification</w:t>
      </w:r>
      <w:bookmarkEnd w:id="5"/>
    </w:p>
    <w:p w14:paraId="2ECAE7AF" w14:textId="383CC628" w:rsidR="00935D4E" w:rsidRDefault="00935D4E" w:rsidP="00935D4E"/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2487"/>
        <w:gridCol w:w="843"/>
        <w:gridCol w:w="990"/>
        <w:gridCol w:w="2817"/>
        <w:gridCol w:w="3213"/>
        <w:gridCol w:w="1350"/>
      </w:tblGrid>
      <w:tr w:rsidR="009804FD" w:rsidRPr="00EE5B36" w14:paraId="5D8F0E04" w14:textId="77777777" w:rsidTr="00F75A1F">
        <w:trPr>
          <w:trHeight w:val="300"/>
          <w:tblHeader/>
        </w:trPr>
        <w:tc>
          <w:tcPr>
            <w:tcW w:w="1435" w:type="dxa"/>
            <w:shd w:val="clear" w:color="auto" w:fill="008000"/>
            <w:hideMark/>
          </w:tcPr>
          <w:p w14:paraId="6BCA4333" w14:textId="77777777" w:rsidR="009804FD" w:rsidRPr="009804FD" w:rsidRDefault="009804FD" w:rsidP="00EE5B36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Category / Node (XML Element)</w:t>
            </w:r>
          </w:p>
        </w:tc>
        <w:tc>
          <w:tcPr>
            <w:tcW w:w="1350" w:type="dxa"/>
            <w:shd w:val="clear" w:color="auto" w:fill="008000"/>
            <w:hideMark/>
          </w:tcPr>
          <w:p w14:paraId="4980FD3A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Field Name (attribute)</w:t>
            </w:r>
          </w:p>
        </w:tc>
        <w:tc>
          <w:tcPr>
            <w:tcW w:w="2487" w:type="dxa"/>
            <w:shd w:val="clear" w:color="auto" w:fill="008000"/>
            <w:hideMark/>
          </w:tcPr>
          <w:p w14:paraId="747F8417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XML Hierarchy</w:t>
            </w:r>
          </w:p>
        </w:tc>
        <w:tc>
          <w:tcPr>
            <w:tcW w:w="843" w:type="dxa"/>
            <w:shd w:val="clear" w:color="auto" w:fill="008000"/>
            <w:hideMark/>
          </w:tcPr>
          <w:p w14:paraId="5AFB6761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Width (chars)</w:t>
            </w:r>
          </w:p>
        </w:tc>
        <w:tc>
          <w:tcPr>
            <w:tcW w:w="990" w:type="dxa"/>
            <w:shd w:val="clear" w:color="auto" w:fill="008000"/>
            <w:hideMark/>
          </w:tcPr>
          <w:p w14:paraId="79B9EC58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Required</w:t>
            </w:r>
          </w:p>
        </w:tc>
        <w:tc>
          <w:tcPr>
            <w:tcW w:w="2817" w:type="dxa"/>
            <w:shd w:val="clear" w:color="auto" w:fill="008000"/>
            <w:hideMark/>
          </w:tcPr>
          <w:p w14:paraId="6CACF2B0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Data Element Description</w:t>
            </w:r>
          </w:p>
        </w:tc>
        <w:tc>
          <w:tcPr>
            <w:tcW w:w="3213" w:type="dxa"/>
            <w:shd w:val="clear" w:color="auto" w:fill="008000"/>
            <w:hideMark/>
          </w:tcPr>
          <w:p w14:paraId="41E73A8E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Accepable Values</w:t>
            </w:r>
          </w:p>
        </w:tc>
        <w:tc>
          <w:tcPr>
            <w:tcW w:w="1350" w:type="dxa"/>
            <w:shd w:val="clear" w:color="auto" w:fill="008000"/>
            <w:hideMark/>
          </w:tcPr>
          <w:p w14:paraId="5EBE33B9" w14:textId="77777777" w:rsidR="009804FD" w:rsidRPr="009804FD" w:rsidRDefault="009804FD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9804FD">
              <w:rPr>
                <w:b/>
                <w:bCs/>
                <w:color w:val="FFFFFF" w:themeColor="background1"/>
                <w:sz w:val="18"/>
                <w:szCs w:val="18"/>
              </w:rPr>
              <w:t>Data Type</w:t>
            </w:r>
          </w:p>
        </w:tc>
      </w:tr>
      <w:tr w:rsidR="009804FD" w:rsidRPr="00EE5B36" w14:paraId="4BAF4B93" w14:textId="77777777" w:rsidTr="009804FD">
        <w:trPr>
          <w:trHeight w:val="300"/>
        </w:trPr>
        <w:tc>
          <w:tcPr>
            <w:tcW w:w="1435" w:type="dxa"/>
            <w:hideMark/>
          </w:tcPr>
          <w:p w14:paraId="5419A5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</w:t>
            </w:r>
          </w:p>
        </w:tc>
        <w:tc>
          <w:tcPr>
            <w:tcW w:w="1350" w:type="dxa"/>
            <w:hideMark/>
          </w:tcPr>
          <w:p w14:paraId="76F083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3E4A88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</w:t>
            </w:r>
          </w:p>
        </w:tc>
        <w:tc>
          <w:tcPr>
            <w:tcW w:w="843" w:type="dxa"/>
            <w:hideMark/>
          </w:tcPr>
          <w:p w14:paraId="76229E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92D7BC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0F27F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202BA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DCAC0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C82BDFE" w14:textId="77777777" w:rsidTr="009804FD">
        <w:trPr>
          <w:trHeight w:val="1500"/>
        </w:trPr>
        <w:tc>
          <w:tcPr>
            <w:tcW w:w="1435" w:type="dxa"/>
            <w:hideMark/>
          </w:tcPr>
          <w:p w14:paraId="1EF336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38CD5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purpose</w:t>
            </w:r>
          </w:p>
        </w:tc>
        <w:tc>
          <w:tcPr>
            <w:tcW w:w="2487" w:type="dxa"/>
            <w:hideMark/>
          </w:tcPr>
          <w:p w14:paraId="7CD98E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13DEA1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7F4B84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F2E8DEA" w14:textId="2666D949" w:rsidR="009804FD" w:rsidRPr="00EE5B36" w:rsidRDefault="009804FD" w:rsidP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Defines the purpose of this test package which</w:t>
            </w:r>
            <w:r>
              <w:rPr>
                <w:rFonts w:ascii="Arial" w:hAnsi="Arial" w:cs="Arial"/>
                <w:sz w:val="16"/>
                <w:szCs w:val="16"/>
              </w:rPr>
              <w:t>, in general,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can be administration, regist</w:t>
            </w:r>
            <w:r>
              <w:rPr>
                <w:rFonts w:ascii="Arial" w:hAnsi="Arial" w:cs="Arial"/>
                <w:sz w:val="16"/>
                <w:szCs w:val="16"/>
              </w:rPr>
              <w:t>ration, scoring and reporting</w:t>
            </w:r>
            <w:r w:rsidRPr="00EE5B36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 For the administration package it can only be set to administration.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213" w:type="dxa"/>
            <w:hideMark/>
          </w:tcPr>
          <w:p w14:paraId="0806F7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administration</w:t>
            </w:r>
          </w:p>
        </w:tc>
        <w:tc>
          <w:tcPr>
            <w:tcW w:w="1350" w:type="dxa"/>
            <w:hideMark/>
          </w:tcPr>
          <w:p w14:paraId="0E45DA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899C241" w14:textId="77777777" w:rsidTr="009804FD">
        <w:trPr>
          <w:trHeight w:val="600"/>
        </w:trPr>
        <w:tc>
          <w:tcPr>
            <w:tcW w:w="1435" w:type="dxa"/>
            <w:hideMark/>
          </w:tcPr>
          <w:p w14:paraId="5EBF79E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B5BC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publisher</w:t>
            </w:r>
          </w:p>
        </w:tc>
        <w:tc>
          <w:tcPr>
            <w:tcW w:w="2487" w:type="dxa"/>
            <w:hideMark/>
          </w:tcPr>
          <w:p w14:paraId="41137C6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3977F1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990" w:type="dxa"/>
            <w:hideMark/>
          </w:tcPr>
          <w:p w14:paraId="05F448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7850C2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publisher of this package</w:t>
            </w:r>
          </w:p>
        </w:tc>
        <w:tc>
          <w:tcPr>
            <w:tcW w:w="3213" w:type="dxa"/>
            <w:hideMark/>
          </w:tcPr>
          <w:p w14:paraId="16311263" w14:textId="3ACDD80E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39B12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DF9A65A" w14:textId="77777777" w:rsidTr="009804FD">
        <w:trPr>
          <w:trHeight w:val="900"/>
        </w:trPr>
        <w:tc>
          <w:tcPr>
            <w:tcW w:w="1435" w:type="dxa"/>
            <w:hideMark/>
          </w:tcPr>
          <w:p w14:paraId="7DBE03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D9C98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publishdate</w:t>
            </w:r>
          </w:p>
        </w:tc>
        <w:tc>
          <w:tcPr>
            <w:tcW w:w="2487" w:type="dxa"/>
            <w:hideMark/>
          </w:tcPr>
          <w:p w14:paraId="7B9C5F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8FF1D4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2E13E0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BAA8DAB" w14:textId="2272C5F4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da</w:t>
            </w:r>
            <w:r>
              <w:rPr>
                <w:rFonts w:ascii="Arial" w:hAnsi="Arial" w:cs="Arial"/>
                <w:sz w:val="16"/>
                <w:szCs w:val="16"/>
              </w:rPr>
              <w:t>te this package was published.</w:t>
            </w:r>
          </w:p>
        </w:tc>
        <w:tc>
          <w:tcPr>
            <w:tcW w:w="3213" w:type="dxa"/>
            <w:hideMark/>
          </w:tcPr>
          <w:p w14:paraId="6909B17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String representation of a date and time.  For example: Aug 19 2015  3:43PM</w:t>
            </w:r>
          </w:p>
        </w:tc>
        <w:tc>
          <w:tcPr>
            <w:tcW w:w="1350" w:type="dxa"/>
            <w:hideMark/>
          </w:tcPr>
          <w:p w14:paraId="33E9DBA0" w14:textId="21A35CEA" w:rsidR="009804FD" w:rsidRPr="00EE5B36" w:rsidRDefault="009804FD" w:rsidP="006216FC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6216FC">
              <w:rPr>
                <w:rFonts w:ascii="Arial" w:hAnsi="Arial" w:cs="Arial"/>
                <w:sz w:val="16"/>
                <w:szCs w:val="16"/>
              </w:rPr>
              <w:t>dateTime</w:t>
            </w:r>
          </w:p>
        </w:tc>
      </w:tr>
      <w:tr w:rsidR="009804FD" w:rsidRPr="00EE5B36" w14:paraId="0E0D99A2" w14:textId="77777777" w:rsidTr="009804FD">
        <w:trPr>
          <w:trHeight w:val="600"/>
        </w:trPr>
        <w:tc>
          <w:tcPr>
            <w:tcW w:w="1435" w:type="dxa"/>
            <w:hideMark/>
          </w:tcPr>
          <w:p w14:paraId="2D6F90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BFA109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335C5F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9BC431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90" w:type="dxa"/>
            <w:hideMark/>
          </w:tcPr>
          <w:p w14:paraId="4667ED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C02CD5D" w14:textId="41A7A662" w:rsidR="009804FD" w:rsidRPr="00EE5B36" w:rsidRDefault="009804FD" w:rsidP="008820F8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ver</w:t>
            </w:r>
            <w:r w:rsidR="008820F8">
              <w:rPr>
                <w:rFonts w:ascii="Arial" w:hAnsi="Arial" w:cs="Arial"/>
                <w:sz w:val="16"/>
                <w:szCs w:val="16"/>
              </w:rPr>
              <w:t>sion of this test specification</w:t>
            </w:r>
          </w:p>
        </w:tc>
        <w:tc>
          <w:tcPr>
            <w:tcW w:w="3213" w:type="dxa"/>
            <w:hideMark/>
          </w:tcPr>
          <w:p w14:paraId="328D1F7C" w14:textId="7F7F8FF9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  <w:tc>
          <w:tcPr>
            <w:tcW w:w="1350" w:type="dxa"/>
            <w:hideMark/>
          </w:tcPr>
          <w:p w14:paraId="6AFDA273" w14:textId="25A2E0F4" w:rsidR="009804FD" w:rsidRPr="00EE5B36" w:rsidRDefault="009804FD" w:rsidP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8820F8">
              <w:rPr>
                <w:rFonts w:ascii="Arial" w:hAnsi="Arial" w:cs="Arial"/>
                <w:sz w:val="16"/>
                <w:szCs w:val="16"/>
              </w:rPr>
              <w:t>decimal</w:t>
            </w:r>
          </w:p>
        </w:tc>
      </w:tr>
      <w:tr w:rsidR="009804FD" w:rsidRPr="00EE5B36" w14:paraId="1E158F54" w14:textId="77777777" w:rsidTr="009804FD">
        <w:trPr>
          <w:trHeight w:val="300"/>
        </w:trPr>
        <w:tc>
          <w:tcPr>
            <w:tcW w:w="1435" w:type="dxa"/>
            <w:hideMark/>
          </w:tcPr>
          <w:p w14:paraId="3ACB83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2C7790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1DC816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testspecification:identifier</w:t>
            </w:r>
          </w:p>
        </w:tc>
        <w:tc>
          <w:tcPr>
            <w:tcW w:w="843" w:type="dxa"/>
            <w:hideMark/>
          </w:tcPr>
          <w:p w14:paraId="035E379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087AB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FD958D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0318A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7A936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7FA86980" w14:textId="77777777" w:rsidTr="009804FD">
        <w:trPr>
          <w:trHeight w:val="600"/>
        </w:trPr>
        <w:tc>
          <w:tcPr>
            <w:tcW w:w="1435" w:type="dxa"/>
            <w:hideMark/>
          </w:tcPr>
          <w:p w14:paraId="3C2849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09E781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0A71DD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D57CEF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990" w:type="dxa"/>
            <w:hideMark/>
          </w:tcPr>
          <w:p w14:paraId="3CAC392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619F3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Uniquely identifies the test</w:t>
            </w:r>
          </w:p>
        </w:tc>
        <w:tc>
          <w:tcPr>
            <w:tcW w:w="3213" w:type="dxa"/>
            <w:hideMark/>
          </w:tcPr>
          <w:p w14:paraId="1C90D790" w14:textId="3BEF7243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BAA66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9400088" w14:textId="77777777" w:rsidTr="009804FD">
        <w:trPr>
          <w:trHeight w:val="300"/>
        </w:trPr>
        <w:tc>
          <w:tcPr>
            <w:tcW w:w="1435" w:type="dxa"/>
            <w:hideMark/>
          </w:tcPr>
          <w:p w14:paraId="7AE444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22A2C3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46EEC4F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08390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438001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0D1196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More readable test name</w:t>
            </w:r>
          </w:p>
        </w:tc>
        <w:tc>
          <w:tcPr>
            <w:tcW w:w="3213" w:type="dxa"/>
            <w:hideMark/>
          </w:tcPr>
          <w:p w14:paraId="10C7F2F7" w14:textId="30528E9D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1C094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E0835CB" w14:textId="77777777" w:rsidTr="009804FD">
        <w:trPr>
          <w:trHeight w:val="300"/>
        </w:trPr>
        <w:tc>
          <w:tcPr>
            <w:tcW w:w="1435" w:type="dxa"/>
            <w:hideMark/>
          </w:tcPr>
          <w:p w14:paraId="776118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2E96E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3030FF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2CCBCA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36F21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95A628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Displayed test name</w:t>
            </w:r>
          </w:p>
        </w:tc>
        <w:tc>
          <w:tcPr>
            <w:tcW w:w="3213" w:type="dxa"/>
            <w:hideMark/>
          </w:tcPr>
          <w:p w14:paraId="5B8267D9" w14:textId="57B8878F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34D6E0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4128840" w14:textId="77777777" w:rsidTr="009804FD">
        <w:trPr>
          <w:trHeight w:val="300"/>
        </w:trPr>
        <w:tc>
          <w:tcPr>
            <w:tcW w:w="1435" w:type="dxa"/>
            <w:hideMark/>
          </w:tcPr>
          <w:p w14:paraId="5C04796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2B210E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744029E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C93E8D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3158783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A08B6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 version</w:t>
            </w:r>
          </w:p>
        </w:tc>
        <w:tc>
          <w:tcPr>
            <w:tcW w:w="3213" w:type="dxa"/>
            <w:hideMark/>
          </w:tcPr>
          <w:p w14:paraId="2B47F1B6" w14:textId="771B239F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02109F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35E4DCB" w14:textId="77777777" w:rsidTr="009804FD">
        <w:trPr>
          <w:trHeight w:val="300"/>
        </w:trPr>
        <w:tc>
          <w:tcPr>
            <w:tcW w:w="1435" w:type="dxa"/>
            <w:hideMark/>
          </w:tcPr>
          <w:p w14:paraId="1601C64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1350" w:type="dxa"/>
            <w:hideMark/>
          </w:tcPr>
          <w:p w14:paraId="5D20997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6AD28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testspecification:property</w:t>
            </w:r>
          </w:p>
        </w:tc>
        <w:tc>
          <w:tcPr>
            <w:tcW w:w="843" w:type="dxa"/>
            <w:hideMark/>
          </w:tcPr>
          <w:p w14:paraId="7BF2CE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CDBA1D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0DD39C9" w14:textId="5EA8E75B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test properties</w:t>
            </w:r>
          </w:p>
        </w:tc>
        <w:tc>
          <w:tcPr>
            <w:tcW w:w="3213" w:type="dxa"/>
            <w:hideMark/>
          </w:tcPr>
          <w:p w14:paraId="41FE84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C3689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61694C5" w14:textId="77777777" w:rsidTr="009804FD">
        <w:trPr>
          <w:trHeight w:val="1200"/>
        </w:trPr>
        <w:tc>
          <w:tcPr>
            <w:tcW w:w="1435" w:type="dxa"/>
            <w:hideMark/>
          </w:tcPr>
          <w:p w14:paraId="73DB2EF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AA6ED1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30E165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2013A1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41E98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4C151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Defines a property for this test.  This is where the grade, subject and test type are defined.</w:t>
            </w:r>
          </w:p>
        </w:tc>
        <w:tc>
          <w:tcPr>
            <w:tcW w:w="3213" w:type="dxa"/>
            <w:hideMark/>
          </w:tcPr>
          <w:p w14:paraId="7AB35A1D" w14:textId="7C026966" w:rsidR="009804FD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37699381" w14:textId="0EEB79FB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properties include: grade, subject, type</w:t>
            </w:r>
          </w:p>
        </w:tc>
        <w:tc>
          <w:tcPr>
            <w:tcW w:w="1350" w:type="dxa"/>
            <w:hideMark/>
          </w:tcPr>
          <w:p w14:paraId="684C9F9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1D12AC0" w14:textId="77777777" w:rsidTr="009804FD">
        <w:trPr>
          <w:trHeight w:val="1200"/>
        </w:trPr>
        <w:tc>
          <w:tcPr>
            <w:tcW w:w="1435" w:type="dxa"/>
            <w:hideMark/>
          </w:tcPr>
          <w:p w14:paraId="3B5622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84FF5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73453C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226FB5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C85EA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88EFB97" w14:textId="79107C61" w:rsidR="009804FD" w:rsidRPr="00EE5B36" w:rsidRDefault="006216FC" w:rsidP="006216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value for this 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3213" w:type="dxa"/>
            <w:hideMark/>
          </w:tcPr>
          <w:p w14:paraId="5056C6C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subject property can be ELA, MATH or Student Help.</w:t>
            </w:r>
            <w:r w:rsidRPr="00EE5B36">
              <w:rPr>
                <w:rFonts w:ascii="Arial" w:hAnsi="Arial" w:cs="Arial"/>
                <w:sz w:val="16"/>
                <w:szCs w:val="16"/>
              </w:rPr>
              <w:br/>
              <w:t>The type property can be iterim or summative.</w:t>
            </w:r>
          </w:p>
        </w:tc>
        <w:tc>
          <w:tcPr>
            <w:tcW w:w="1350" w:type="dxa"/>
            <w:hideMark/>
          </w:tcPr>
          <w:p w14:paraId="2C1431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C768735" w14:textId="77777777" w:rsidTr="009804FD">
        <w:trPr>
          <w:trHeight w:val="600"/>
        </w:trPr>
        <w:tc>
          <w:tcPr>
            <w:tcW w:w="1435" w:type="dxa"/>
            <w:hideMark/>
          </w:tcPr>
          <w:p w14:paraId="6061E2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62F2E7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7B1776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E2C1D2C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0D67F6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878C9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display label for this property</w:t>
            </w:r>
          </w:p>
        </w:tc>
        <w:tc>
          <w:tcPr>
            <w:tcW w:w="3213" w:type="dxa"/>
            <w:hideMark/>
          </w:tcPr>
          <w:p w14:paraId="7CC5C139" w14:textId="38D0EC29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992AF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99A47D1" w14:textId="77777777" w:rsidTr="009804FD">
        <w:trPr>
          <w:trHeight w:val="300"/>
        </w:trPr>
        <w:tc>
          <w:tcPr>
            <w:tcW w:w="1435" w:type="dxa"/>
            <w:hideMark/>
          </w:tcPr>
          <w:p w14:paraId="6A2DEE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administration</w:t>
            </w:r>
          </w:p>
        </w:tc>
        <w:tc>
          <w:tcPr>
            <w:tcW w:w="1350" w:type="dxa"/>
            <w:hideMark/>
          </w:tcPr>
          <w:p w14:paraId="7F2FBDC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590BD8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</w:t>
            </w:r>
          </w:p>
        </w:tc>
        <w:tc>
          <w:tcPr>
            <w:tcW w:w="843" w:type="dxa"/>
            <w:hideMark/>
          </w:tcPr>
          <w:p w14:paraId="7CC2F6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E85B0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9C7DF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3E426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29AA1F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FA897D6" w14:textId="77777777" w:rsidTr="009804FD">
        <w:trPr>
          <w:trHeight w:val="300"/>
        </w:trPr>
        <w:tc>
          <w:tcPr>
            <w:tcW w:w="1435" w:type="dxa"/>
            <w:hideMark/>
          </w:tcPr>
          <w:p w14:paraId="6EC1F11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testblueprint</w:t>
            </w:r>
          </w:p>
        </w:tc>
        <w:tc>
          <w:tcPr>
            <w:tcW w:w="1350" w:type="dxa"/>
            <w:hideMark/>
          </w:tcPr>
          <w:p w14:paraId="214A18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2A2913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testspecification:administration:testblueprint</w:t>
            </w:r>
          </w:p>
        </w:tc>
        <w:tc>
          <w:tcPr>
            <w:tcW w:w="843" w:type="dxa"/>
            <w:hideMark/>
          </w:tcPr>
          <w:p w14:paraId="21AA1D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164484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D9A1B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C3004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92517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95C8B28" w14:textId="77777777" w:rsidTr="009804FD">
        <w:trPr>
          <w:trHeight w:val="300"/>
        </w:trPr>
        <w:tc>
          <w:tcPr>
            <w:tcW w:w="1435" w:type="dxa"/>
            <w:hideMark/>
          </w:tcPr>
          <w:p w14:paraId="71D5C049" w14:textId="5B41F129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</w:t>
            </w:r>
            <w:r w:rsidR="000B43FB">
              <w:rPr>
                <w:rFonts w:ascii="Arial" w:hAnsi="Arial" w:cs="Arial"/>
                <w:sz w:val="16"/>
                <w:szCs w:val="16"/>
              </w:rPr>
              <w:t>e</w:t>
            </w:r>
            <w:r w:rsidRPr="00EE5B36">
              <w:rPr>
                <w:rFonts w:ascii="Arial" w:hAnsi="Arial" w:cs="Arial"/>
                <w:sz w:val="16"/>
                <w:szCs w:val="16"/>
              </w:rPr>
              <w:t>lement</w:t>
            </w:r>
          </w:p>
        </w:tc>
        <w:tc>
          <w:tcPr>
            <w:tcW w:w="1350" w:type="dxa"/>
            <w:hideMark/>
          </w:tcPr>
          <w:p w14:paraId="303E9EA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D59BA32" w14:textId="0BCD884A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testspecification:administration:testblueprint:bp</w:t>
            </w:r>
            <w:r w:rsidR="000B43FB">
              <w:rPr>
                <w:rFonts w:ascii="Arial" w:hAnsi="Arial" w:cs="Arial"/>
                <w:sz w:val="16"/>
                <w:szCs w:val="16"/>
              </w:rPr>
              <w:t>e</w:t>
            </w:r>
            <w:r w:rsidRPr="00EE5B36">
              <w:rPr>
                <w:rFonts w:ascii="Arial" w:hAnsi="Arial" w:cs="Arial"/>
                <w:sz w:val="16"/>
                <w:szCs w:val="16"/>
              </w:rPr>
              <w:t>lement</w:t>
            </w:r>
          </w:p>
        </w:tc>
        <w:tc>
          <w:tcPr>
            <w:tcW w:w="843" w:type="dxa"/>
            <w:hideMark/>
          </w:tcPr>
          <w:p w14:paraId="2648F3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7A78A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170A4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6974F2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681DB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7240BEA9" w14:textId="77777777" w:rsidTr="009804FD">
        <w:trPr>
          <w:trHeight w:val="300"/>
        </w:trPr>
        <w:tc>
          <w:tcPr>
            <w:tcW w:w="1435" w:type="dxa"/>
            <w:hideMark/>
          </w:tcPr>
          <w:p w14:paraId="2E53447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B7749C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elementtype</w:t>
            </w:r>
          </w:p>
        </w:tc>
        <w:tc>
          <w:tcPr>
            <w:tcW w:w="2487" w:type="dxa"/>
            <w:hideMark/>
          </w:tcPr>
          <w:p w14:paraId="3A560D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23E355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7791DB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195BF88" w14:textId="5D3BB9D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type of blueprint element</w:t>
            </w:r>
          </w:p>
        </w:tc>
        <w:tc>
          <w:tcPr>
            <w:tcW w:w="3213" w:type="dxa"/>
            <w:hideMark/>
          </w:tcPr>
          <w:p w14:paraId="58E199C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test, segment, strand, contentlevel</w:t>
            </w:r>
          </w:p>
        </w:tc>
        <w:tc>
          <w:tcPr>
            <w:tcW w:w="1350" w:type="dxa"/>
            <w:hideMark/>
          </w:tcPr>
          <w:p w14:paraId="61D430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20AD4B8" w14:textId="77777777" w:rsidTr="009804FD">
        <w:trPr>
          <w:trHeight w:val="1200"/>
        </w:trPr>
        <w:tc>
          <w:tcPr>
            <w:tcW w:w="1435" w:type="dxa"/>
            <w:hideMark/>
          </w:tcPr>
          <w:p w14:paraId="38DF5E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C4C0B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parentid</w:t>
            </w:r>
          </w:p>
        </w:tc>
        <w:tc>
          <w:tcPr>
            <w:tcW w:w="2487" w:type="dxa"/>
            <w:hideMark/>
          </w:tcPr>
          <w:p w14:paraId="3C4F83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617C3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23E7A6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5D9D1F82" w14:textId="588E9562" w:rsidR="009D7FC2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Defines this blueprint element as a child of a parent element.</w:t>
            </w:r>
          </w:p>
          <w:p w14:paraId="08DCC011" w14:textId="66F242EA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References testspecification:administration:testblueprint:bp</w:t>
            </w:r>
            <w:r w:rsidR="000B43FB">
              <w:rPr>
                <w:rFonts w:ascii="Arial" w:hAnsi="Arial" w:cs="Arial"/>
                <w:sz w:val="16"/>
                <w:szCs w:val="16"/>
              </w:rPr>
              <w:t>e</w:t>
            </w:r>
            <w:r w:rsidRPr="00EE5B36">
              <w:rPr>
                <w:rFonts w:ascii="Arial" w:hAnsi="Arial" w:cs="Arial"/>
                <w:sz w:val="16"/>
                <w:szCs w:val="16"/>
              </w:rPr>
              <w:t>lement:identifier[@uniqueid]</w:t>
            </w:r>
          </w:p>
        </w:tc>
        <w:tc>
          <w:tcPr>
            <w:tcW w:w="3213" w:type="dxa"/>
            <w:hideMark/>
          </w:tcPr>
          <w:p w14:paraId="17C1069F" w14:textId="3BBE0F56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327CF5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1E7656C" w14:textId="77777777" w:rsidTr="009804FD">
        <w:trPr>
          <w:trHeight w:val="1800"/>
        </w:trPr>
        <w:tc>
          <w:tcPr>
            <w:tcW w:w="1435" w:type="dxa"/>
            <w:hideMark/>
          </w:tcPr>
          <w:p w14:paraId="048F74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E6F94E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minopitems</w:t>
            </w:r>
          </w:p>
        </w:tc>
        <w:tc>
          <w:tcPr>
            <w:tcW w:w="2487" w:type="dxa"/>
            <w:hideMark/>
          </w:tcPr>
          <w:p w14:paraId="69B07DE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2DB80F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29EEEFA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E6C996E" w14:textId="133D1522" w:rsidR="009804FD" w:rsidRPr="00EE5B36" w:rsidRDefault="009804FD" w:rsidP="009D7FC2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Minimum number of operational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algorithm will include.</w:t>
            </w:r>
          </w:p>
        </w:tc>
        <w:tc>
          <w:tcPr>
            <w:tcW w:w="3213" w:type="dxa"/>
            <w:hideMark/>
          </w:tcPr>
          <w:p w14:paraId="24EC6AD9" w14:textId="77777777" w:rsidR="009804FD" w:rsidRDefault="009804FD" w:rsidP="009A0E78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 xml:space="preserve">0 &lt;= </w:t>
            </w:r>
            <w:r w:rsidR="009A0E78">
              <w:rPr>
                <w:rFonts w:ascii="Arial" w:hAnsi="Arial" w:cs="Arial"/>
                <w:sz w:val="16"/>
                <w:szCs w:val="16"/>
              </w:rPr>
              <w:t>Integer</w:t>
            </w:r>
            <w:r w:rsidRPr="00EE5B36">
              <w:rPr>
                <w:rFonts w:ascii="Arial" w:hAnsi="Arial" w:cs="Arial"/>
                <w:sz w:val="16"/>
                <w:szCs w:val="16"/>
              </w:rPr>
              <w:t xml:space="preserve"> &lt;= maxopitems</w:t>
            </w:r>
          </w:p>
          <w:p w14:paraId="374700E8" w14:textId="1F46BB2C" w:rsidR="009D7FC2" w:rsidRPr="00EE5B36" w:rsidRDefault="009D7FC2" w:rsidP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39FA85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0BAF17A" w14:textId="77777777" w:rsidTr="009804FD">
        <w:trPr>
          <w:trHeight w:val="600"/>
        </w:trPr>
        <w:tc>
          <w:tcPr>
            <w:tcW w:w="1435" w:type="dxa"/>
            <w:hideMark/>
          </w:tcPr>
          <w:p w14:paraId="652AA8E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09EFA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maxopitems</w:t>
            </w:r>
          </w:p>
        </w:tc>
        <w:tc>
          <w:tcPr>
            <w:tcW w:w="2487" w:type="dxa"/>
            <w:hideMark/>
          </w:tcPr>
          <w:p w14:paraId="5DF0F3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FC6F78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0F1335B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F00532B" w14:textId="45E920A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Maximum number of operational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algorihm will include.</w:t>
            </w:r>
          </w:p>
        </w:tc>
        <w:tc>
          <w:tcPr>
            <w:tcW w:w="3213" w:type="dxa"/>
            <w:hideMark/>
          </w:tcPr>
          <w:p w14:paraId="7DA9191F" w14:textId="77777777" w:rsidR="009804FD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minopitems</w:t>
            </w:r>
          </w:p>
          <w:p w14:paraId="7A838078" w14:textId="7ADA78BC" w:rsidR="009D7FC2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21E472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xsd:ineger</w:t>
            </w:r>
          </w:p>
        </w:tc>
      </w:tr>
      <w:tr w:rsidR="009804FD" w:rsidRPr="00EE5B36" w14:paraId="0D51BA55" w14:textId="77777777" w:rsidTr="009804FD">
        <w:trPr>
          <w:trHeight w:val="600"/>
        </w:trPr>
        <w:tc>
          <w:tcPr>
            <w:tcW w:w="1435" w:type="dxa"/>
            <w:hideMark/>
          </w:tcPr>
          <w:p w14:paraId="6ECE97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69072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minftitems</w:t>
            </w:r>
          </w:p>
        </w:tc>
        <w:tc>
          <w:tcPr>
            <w:tcW w:w="2487" w:type="dxa"/>
            <w:hideMark/>
          </w:tcPr>
          <w:p w14:paraId="6E8CCF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B0E0EEC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555F46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4332DD74" w14:textId="30F5FEA9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Minimum number of field test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algorithm will include.  Defaults to 0 if not provided.</w:t>
            </w:r>
          </w:p>
        </w:tc>
        <w:tc>
          <w:tcPr>
            <w:tcW w:w="3213" w:type="dxa"/>
            <w:hideMark/>
          </w:tcPr>
          <w:p w14:paraId="43251334" w14:textId="77777777" w:rsidR="009804FD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&lt;= maxftitems</w:t>
            </w:r>
          </w:p>
          <w:p w14:paraId="116695EB" w14:textId="0ED88EA7" w:rsidR="009D7FC2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279205A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B254087" w14:textId="77777777" w:rsidTr="009804FD">
        <w:trPr>
          <w:trHeight w:val="600"/>
        </w:trPr>
        <w:tc>
          <w:tcPr>
            <w:tcW w:w="1435" w:type="dxa"/>
            <w:hideMark/>
          </w:tcPr>
          <w:p w14:paraId="1365FE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ACE763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maxftitems</w:t>
            </w:r>
          </w:p>
        </w:tc>
        <w:tc>
          <w:tcPr>
            <w:tcW w:w="2487" w:type="dxa"/>
            <w:hideMark/>
          </w:tcPr>
          <w:p w14:paraId="6D9A97A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EB9339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01FE0CB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0A3B8E6C" w14:textId="4F979138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Maximum number of field test items</w:t>
            </w:r>
            <w:r w:rsidR="009D7FC2">
              <w:rPr>
                <w:rFonts w:ascii="Arial" w:hAnsi="Arial" w:cs="Arial"/>
                <w:sz w:val="16"/>
                <w:szCs w:val="16"/>
              </w:rPr>
              <w:t xml:space="preserve"> the adaptive algorithm will include. Defaults to 0 if not provided.</w:t>
            </w:r>
          </w:p>
        </w:tc>
        <w:tc>
          <w:tcPr>
            <w:tcW w:w="3213" w:type="dxa"/>
            <w:hideMark/>
          </w:tcPr>
          <w:p w14:paraId="4060A5B4" w14:textId="77777777" w:rsidR="009804FD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minftitems</w:t>
            </w:r>
          </w:p>
          <w:p w14:paraId="29D37DF6" w14:textId="00B4232F" w:rsidR="009D7FC2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NOTE: All child element values must work with the parent values.  Meaning if the child elements each have a minimum value of 2, then the parent element must have a maximum value &gt;= 4 in order to satisfy all conditions.</w:t>
            </w:r>
          </w:p>
        </w:tc>
        <w:tc>
          <w:tcPr>
            <w:tcW w:w="1350" w:type="dxa"/>
            <w:hideMark/>
          </w:tcPr>
          <w:p w14:paraId="3193FDB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5D05B8F" w14:textId="77777777" w:rsidTr="009804FD">
        <w:trPr>
          <w:trHeight w:val="300"/>
        </w:trPr>
        <w:tc>
          <w:tcPr>
            <w:tcW w:w="1435" w:type="dxa"/>
            <w:hideMark/>
          </w:tcPr>
          <w:p w14:paraId="5F296A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2EA5E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opitemcount</w:t>
            </w:r>
          </w:p>
        </w:tc>
        <w:tc>
          <w:tcPr>
            <w:tcW w:w="2487" w:type="dxa"/>
            <w:hideMark/>
          </w:tcPr>
          <w:p w14:paraId="04361B7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AC8C58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734F8E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E276EB3" w14:textId="29F03A59" w:rsidR="009804FD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number of operational items that belong to this group (strand or content level).</w:t>
            </w:r>
          </w:p>
        </w:tc>
        <w:tc>
          <w:tcPr>
            <w:tcW w:w="3213" w:type="dxa"/>
            <w:hideMark/>
          </w:tcPr>
          <w:p w14:paraId="59CEA377" w14:textId="1121E01C" w:rsidR="009804FD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 0</w:t>
            </w:r>
          </w:p>
        </w:tc>
        <w:tc>
          <w:tcPr>
            <w:tcW w:w="1350" w:type="dxa"/>
            <w:hideMark/>
          </w:tcPr>
          <w:p w14:paraId="6761EF4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623666C" w14:textId="77777777" w:rsidTr="009804FD">
        <w:trPr>
          <w:trHeight w:val="300"/>
        </w:trPr>
        <w:tc>
          <w:tcPr>
            <w:tcW w:w="1435" w:type="dxa"/>
            <w:hideMark/>
          </w:tcPr>
          <w:p w14:paraId="655552E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559DBC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ftitemcount</w:t>
            </w:r>
          </w:p>
        </w:tc>
        <w:tc>
          <w:tcPr>
            <w:tcW w:w="2487" w:type="dxa"/>
            <w:hideMark/>
          </w:tcPr>
          <w:p w14:paraId="335151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A37300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90" w:type="dxa"/>
            <w:hideMark/>
          </w:tcPr>
          <w:p w14:paraId="067FB0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BA00EE0" w14:textId="066C139C" w:rsidR="009804FD" w:rsidRPr="00EE5B36" w:rsidRDefault="009D7FC2" w:rsidP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number of filed test items that belong to this group (strand or content level).</w:t>
            </w:r>
          </w:p>
        </w:tc>
        <w:tc>
          <w:tcPr>
            <w:tcW w:w="3213" w:type="dxa"/>
            <w:hideMark/>
          </w:tcPr>
          <w:p w14:paraId="766799F0" w14:textId="6AA3BA01" w:rsidR="009804FD" w:rsidRPr="00EE5B36" w:rsidRDefault="009D7F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 0</w:t>
            </w:r>
          </w:p>
        </w:tc>
        <w:tc>
          <w:tcPr>
            <w:tcW w:w="1350" w:type="dxa"/>
            <w:hideMark/>
          </w:tcPr>
          <w:p w14:paraId="7F8982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6967341D" w14:textId="77777777" w:rsidTr="009804FD">
        <w:trPr>
          <w:trHeight w:val="300"/>
        </w:trPr>
        <w:tc>
          <w:tcPr>
            <w:tcW w:w="1435" w:type="dxa"/>
            <w:hideMark/>
          </w:tcPr>
          <w:p w14:paraId="571D27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147AC98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5917411" w14:textId="76FE0882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testspecification:administration:testblueprint:bp</w:t>
            </w:r>
            <w:r w:rsidR="000B43FB">
              <w:rPr>
                <w:rFonts w:ascii="Arial" w:hAnsi="Arial" w:cs="Arial"/>
                <w:sz w:val="16"/>
                <w:szCs w:val="16"/>
              </w:rPr>
              <w:t>e</w:t>
            </w:r>
            <w:bookmarkStart w:id="6" w:name="_GoBack"/>
            <w:bookmarkEnd w:id="6"/>
            <w:r w:rsidRPr="00EE5B36">
              <w:rPr>
                <w:rFonts w:ascii="Arial" w:hAnsi="Arial" w:cs="Arial"/>
                <w:sz w:val="16"/>
                <w:szCs w:val="16"/>
              </w:rPr>
              <w:t>lement:identifier</w:t>
            </w:r>
          </w:p>
        </w:tc>
        <w:tc>
          <w:tcPr>
            <w:tcW w:w="843" w:type="dxa"/>
            <w:hideMark/>
          </w:tcPr>
          <w:p w14:paraId="781E82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45935948" w14:textId="33C1017B" w:rsidR="009804FD" w:rsidRPr="00EE5B36" w:rsidRDefault="000E3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0D4FC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5DF9A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E3B83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2699A64" w14:textId="77777777" w:rsidTr="009804FD">
        <w:trPr>
          <w:trHeight w:val="600"/>
        </w:trPr>
        <w:tc>
          <w:tcPr>
            <w:tcW w:w="1435" w:type="dxa"/>
            <w:hideMark/>
          </w:tcPr>
          <w:p w14:paraId="37473C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2FA8FF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217103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7B103E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2CEF761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992C4B2" w14:textId="6DEFF746" w:rsidR="009804FD" w:rsidRPr="00EE5B36" w:rsidRDefault="008820F8" w:rsidP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blueprint element</w:t>
            </w:r>
          </w:p>
        </w:tc>
        <w:tc>
          <w:tcPr>
            <w:tcW w:w="3213" w:type="dxa"/>
            <w:hideMark/>
          </w:tcPr>
          <w:p w14:paraId="0E90C72B" w14:textId="794C4C78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33582A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D66DF91" w14:textId="77777777" w:rsidTr="009804FD">
        <w:trPr>
          <w:trHeight w:val="300"/>
        </w:trPr>
        <w:tc>
          <w:tcPr>
            <w:tcW w:w="1435" w:type="dxa"/>
            <w:hideMark/>
          </w:tcPr>
          <w:p w14:paraId="4854A6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7F85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2135E8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C36712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255</w:t>
            </w:r>
          </w:p>
        </w:tc>
        <w:tc>
          <w:tcPr>
            <w:tcW w:w="990" w:type="dxa"/>
            <w:hideMark/>
          </w:tcPr>
          <w:p w14:paraId="3F9F5B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F77CDCA" w14:textId="2EBA9E7D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blueprint element</w:t>
            </w:r>
          </w:p>
        </w:tc>
        <w:tc>
          <w:tcPr>
            <w:tcW w:w="3213" w:type="dxa"/>
            <w:hideMark/>
          </w:tcPr>
          <w:p w14:paraId="121E9F31" w14:textId="720AD08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3BCDE85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064C6D6" w14:textId="77777777" w:rsidTr="009804FD">
        <w:trPr>
          <w:trHeight w:val="300"/>
        </w:trPr>
        <w:tc>
          <w:tcPr>
            <w:tcW w:w="1435" w:type="dxa"/>
            <w:hideMark/>
          </w:tcPr>
          <w:p w14:paraId="1E9BC18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85D0C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04A504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99E12E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049137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E7CC8B9" w14:textId="6EAA6EF1" w:rsidR="009804FD" w:rsidRPr="00EE5B36" w:rsidRDefault="008820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blueprint element</w:t>
            </w:r>
          </w:p>
        </w:tc>
        <w:tc>
          <w:tcPr>
            <w:tcW w:w="3213" w:type="dxa"/>
            <w:hideMark/>
          </w:tcPr>
          <w:p w14:paraId="342D2ACA" w14:textId="0905D56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43CF491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50F23B4E" w14:textId="77777777" w:rsidTr="009804FD">
        <w:trPr>
          <w:trHeight w:val="1200"/>
        </w:trPr>
        <w:tc>
          <w:tcPr>
            <w:tcW w:w="1435" w:type="dxa"/>
            <w:hideMark/>
          </w:tcPr>
          <w:p w14:paraId="552CC86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poolproperty</w:t>
            </w:r>
          </w:p>
        </w:tc>
        <w:tc>
          <w:tcPr>
            <w:tcW w:w="1350" w:type="dxa"/>
            <w:hideMark/>
          </w:tcPr>
          <w:p w14:paraId="3211CF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04F233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testspecification:administration:poolpoperty</w:t>
            </w:r>
          </w:p>
        </w:tc>
        <w:tc>
          <w:tcPr>
            <w:tcW w:w="843" w:type="dxa"/>
            <w:hideMark/>
          </w:tcPr>
          <w:p w14:paraId="2706218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1406B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F5EFC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Defines properties for the item pool such as type of items (--ITEMTYPE--) and Language</w:t>
            </w:r>
          </w:p>
        </w:tc>
        <w:tc>
          <w:tcPr>
            <w:tcW w:w="3213" w:type="dxa"/>
            <w:hideMark/>
          </w:tcPr>
          <w:p w14:paraId="4A05847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0B862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87FAEF8" w14:textId="77777777" w:rsidTr="009804FD">
        <w:trPr>
          <w:trHeight w:val="600"/>
        </w:trPr>
        <w:tc>
          <w:tcPr>
            <w:tcW w:w="1435" w:type="dxa"/>
            <w:hideMark/>
          </w:tcPr>
          <w:p w14:paraId="77DA0FC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39D1D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2487" w:type="dxa"/>
            <w:hideMark/>
          </w:tcPr>
          <w:p w14:paraId="3D9355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837DEB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7267E8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75D9D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 of the property</w:t>
            </w:r>
          </w:p>
        </w:tc>
        <w:tc>
          <w:tcPr>
            <w:tcW w:w="3213" w:type="dxa"/>
            <w:hideMark/>
          </w:tcPr>
          <w:p w14:paraId="46FA09C5" w14:textId="40144D71" w:rsidR="009A0E78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7D6C9C48" w14:textId="4A70084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Common values include --ITEMTYPE-- and Language</w:t>
            </w:r>
          </w:p>
        </w:tc>
        <w:tc>
          <w:tcPr>
            <w:tcW w:w="1350" w:type="dxa"/>
            <w:hideMark/>
          </w:tcPr>
          <w:p w14:paraId="4AB47FE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0692774" w14:textId="77777777" w:rsidTr="009804FD">
        <w:trPr>
          <w:trHeight w:val="1200"/>
        </w:trPr>
        <w:tc>
          <w:tcPr>
            <w:tcW w:w="1435" w:type="dxa"/>
            <w:hideMark/>
          </w:tcPr>
          <w:p w14:paraId="256808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32B6C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53DDF80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58130A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990" w:type="dxa"/>
            <w:hideMark/>
          </w:tcPr>
          <w:p w14:paraId="4834907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3982E7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 value</w:t>
            </w:r>
          </w:p>
        </w:tc>
        <w:tc>
          <w:tcPr>
            <w:tcW w:w="3213" w:type="dxa"/>
            <w:hideMark/>
          </w:tcPr>
          <w:p w14:paraId="123E6616" w14:textId="5CA7D76C" w:rsidR="009A0E78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203AFB93" w14:textId="3A9571E0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Language would include the language code such as ENU, while item type includes the ietm type code such as EQ, GI, MC, MI, etc.</w:t>
            </w:r>
          </w:p>
        </w:tc>
        <w:tc>
          <w:tcPr>
            <w:tcW w:w="1350" w:type="dxa"/>
            <w:hideMark/>
          </w:tcPr>
          <w:p w14:paraId="11D1EB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5C2AC1F" w14:textId="77777777" w:rsidTr="009804FD">
        <w:trPr>
          <w:trHeight w:val="300"/>
        </w:trPr>
        <w:tc>
          <w:tcPr>
            <w:tcW w:w="1435" w:type="dxa"/>
            <w:hideMark/>
          </w:tcPr>
          <w:p w14:paraId="3D1B88D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45DC2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7BF7AD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7C8F22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22FEA1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D82C117" w14:textId="29EE0AFC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Pool property label</w:t>
            </w:r>
          </w:p>
        </w:tc>
        <w:tc>
          <w:tcPr>
            <w:tcW w:w="3213" w:type="dxa"/>
            <w:hideMark/>
          </w:tcPr>
          <w:p w14:paraId="3C364C93" w14:textId="40CFA6E9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A2466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EE8C90D" w14:textId="77777777" w:rsidTr="009804FD">
        <w:trPr>
          <w:trHeight w:val="900"/>
        </w:trPr>
        <w:tc>
          <w:tcPr>
            <w:tcW w:w="1435" w:type="dxa"/>
            <w:hideMark/>
          </w:tcPr>
          <w:p w14:paraId="3851EF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A603A0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itemcount</w:t>
            </w:r>
          </w:p>
        </w:tc>
        <w:tc>
          <w:tcPr>
            <w:tcW w:w="2487" w:type="dxa"/>
            <w:hideMark/>
          </w:tcPr>
          <w:p w14:paraId="189F33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E7933E2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AC836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DD044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number of items in the pool that match this criteria</w:t>
            </w:r>
          </w:p>
        </w:tc>
        <w:tc>
          <w:tcPr>
            <w:tcW w:w="3213" w:type="dxa"/>
            <w:hideMark/>
          </w:tcPr>
          <w:p w14:paraId="69E015FF" w14:textId="7FC1858E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0</w:t>
            </w:r>
          </w:p>
        </w:tc>
        <w:tc>
          <w:tcPr>
            <w:tcW w:w="1350" w:type="dxa"/>
            <w:hideMark/>
          </w:tcPr>
          <w:p w14:paraId="54B8C6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D69B9A5" w14:textId="77777777" w:rsidTr="009804FD">
        <w:trPr>
          <w:trHeight w:val="300"/>
        </w:trPr>
        <w:tc>
          <w:tcPr>
            <w:tcW w:w="1435" w:type="dxa"/>
            <w:hideMark/>
          </w:tcPr>
          <w:p w14:paraId="6375BB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itempool</w:t>
            </w:r>
          </w:p>
        </w:tc>
        <w:tc>
          <w:tcPr>
            <w:tcW w:w="1350" w:type="dxa"/>
            <w:hideMark/>
          </w:tcPr>
          <w:p w14:paraId="36B0D8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97308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</w:t>
            </w:r>
          </w:p>
        </w:tc>
        <w:tc>
          <w:tcPr>
            <w:tcW w:w="843" w:type="dxa"/>
            <w:hideMark/>
          </w:tcPr>
          <w:p w14:paraId="0D23A86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C0084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AF6A98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3D312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3743D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ABC02BE" w14:textId="77777777" w:rsidTr="009804FD">
        <w:trPr>
          <w:trHeight w:val="300"/>
        </w:trPr>
        <w:tc>
          <w:tcPr>
            <w:tcW w:w="1435" w:type="dxa"/>
            <w:hideMark/>
          </w:tcPr>
          <w:p w14:paraId="4C03C2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</w:t>
            </w:r>
          </w:p>
        </w:tc>
        <w:tc>
          <w:tcPr>
            <w:tcW w:w="1350" w:type="dxa"/>
            <w:hideMark/>
          </w:tcPr>
          <w:p w14:paraId="473D7D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D0C738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testspecification:administration:itempool:passage</w:t>
            </w:r>
          </w:p>
        </w:tc>
        <w:tc>
          <w:tcPr>
            <w:tcW w:w="843" w:type="dxa"/>
            <w:hideMark/>
          </w:tcPr>
          <w:p w14:paraId="01B8D5A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AE9A9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6118B66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C1A2D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34464E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FF057E1" w14:textId="77777777" w:rsidTr="009804FD">
        <w:trPr>
          <w:trHeight w:val="600"/>
        </w:trPr>
        <w:tc>
          <w:tcPr>
            <w:tcW w:w="1435" w:type="dxa"/>
            <w:hideMark/>
          </w:tcPr>
          <w:p w14:paraId="49C22A9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8E978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filename</w:t>
            </w:r>
          </w:p>
        </w:tc>
        <w:tc>
          <w:tcPr>
            <w:tcW w:w="2487" w:type="dxa"/>
            <w:hideMark/>
          </w:tcPr>
          <w:p w14:paraId="6FC505F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483846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747BB7B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942CB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References an XML file in the stimulus directory</w:t>
            </w:r>
          </w:p>
        </w:tc>
        <w:tc>
          <w:tcPr>
            <w:tcW w:w="3213" w:type="dxa"/>
            <w:hideMark/>
          </w:tcPr>
          <w:p w14:paraId="228220FC" w14:textId="3912AE50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53832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66C780A" w14:textId="77777777" w:rsidTr="009804FD">
        <w:trPr>
          <w:trHeight w:val="1800"/>
        </w:trPr>
        <w:tc>
          <w:tcPr>
            <w:tcW w:w="1435" w:type="dxa"/>
            <w:hideMark/>
          </w:tcPr>
          <w:p w14:paraId="02681A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6EC2BB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F9179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testspecification:administration:itempool:passage:identifier</w:t>
            </w:r>
          </w:p>
        </w:tc>
        <w:tc>
          <w:tcPr>
            <w:tcW w:w="843" w:type="dxa"/>
            <w:hideMark/>
          </w:tcPr>
          <w:p w14:paraId="4AFD0FE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9577A4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Required: when parent passage element is included</w:t>
            </w:r>
          </w:p>
        </w:tc>
        <w:tc>
          <w:tcPr>
            <w:tcW w:w="2817" w:type="dxa"/>
            <w:hideMark/>
          </w:tcPr>
          <w:p w14:paraId="5BFB48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2103B4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3C0210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4CA55A8" w14:textId="77777777" w:rsidTr="009804FD">
        <w:trPr>
          <w:trHeight w:val="300"/>
        </w:trPr>
        <w:tc>
          <w:tcPr>
            <w:tcW w:w="1435" w:type="dxa"/>
            <w:hideMark/>
          </w:tcPr>
          <w:p w14:paraId="4A45ED5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7AF67B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1F2BB9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B873FF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3EAD9B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543D21A" w14:textId="2CFC921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passage</w:t>
            </w:r>
          </w:p>
        </w:tc>
        <w:tc>
          <w:tcPr>
            <w:tcW w:w="3213" w:type="dxa"/>
            <w:hideMark/>
          </w:tcPr>
          <w:p w14:paraId="35E004B7" w14:textId="5D22F586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E21AF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673E101" w14:textId="77777777" w:rsidTr="009804FD">
        <w:trPr>
          <w:trHeight w:val="300"/>
        </w:trPr>
        <w:tc>
          <w:tcPr>
            <w:tcW w:w="1435" w:type="dxa"/>
            <w:hideMark/>
          </w:tcPr>
          <w:p w14:paraId="5144F0C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CD638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213A76F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AF2431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1B0471A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14897C53" w14:textId="175DDAD1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Passage name</w:t>
            </w:r>
          </w:p>
        </w:tc>
        <w:tc>
          <w:tcPr>
            <w:tcW w:w="3213" w:type="dxa"/>
            <w:hideMark/>
          </w:tcPr>
          <w:p w14:paraId="79732F66" w14:textId="6A710139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52EE65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B4EF7C9" w14:textId="77777777" w:rsidTr="009804FD">
        <w:trPr>
          <w:trHeight w:val="300"/>
        </w:trPr>
        <w:tc>
          <w:tcPr>
            <w:tcW w:w="1435" w:type="dxa"/>
            <w:hideMark/>
          </w:tcPr>
          <w:p w14:paraId="568BDBE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E80D09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3ECFF5B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B136AA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2EEEFA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36C4D27" w14:textId="0D73678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3213" w:type="dxa"/>
            <w:hideMark/>
          </w:tcPr>
          <w:p w14:paraId="4CD8C48F" w14:textId="29E4ACF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32F9714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7B97CF4" w14:textId="77777777" w:rsidTr="009804FD">
        <w:trPr>
          <w:trHeight w:val="300"/>
        </w:trPr>
        <w:tc>
          <w:tcPr>
            <w:tcW w:w="1435" w:type="dxa"/>
            <w:hideMark/>
          </w:tcPr>
          <w:p w14:paraId="6F849A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testitem</w:t>
            </w:r>
          </w:p>
        </w:tc>
        <w:tc>
          <w:tcPr>
            <w:tcW w:w="1350" w:type="dxa"/>
            <w:hideMark/>
          </w:tcPr>
          <w:p w14:paraId="4D1ADCF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A9B50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</w:t>
            </w:r>
          </w:p>
        </w:tc>
        <w:tc>
          <w:tcPr>
            <w:tcW w:w="843" w:type="dxa"/>
            <w:hideMark/>
          </w:tcPr>
          <w:p w14:paraId="5360093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64E83A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D1CB2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10ABB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3B964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77F2905" w14:textId="77777777" w:rsidTr="009804FD">
        <w:trPr>
          <w:trHeight w:val="1500"/>
        </w:trPr>
        <w:tc>
          <w:tcPr>
            <w:tcW w:w="1435" w:type="dxa"/>
            <w:hideMark/>
          </w:tcPr>
          <w:p w14:paraId="31FB88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9BA7EC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filename</w:t>
            </w:r>
          </w:p>
        </w:tc>
        <w:tc>
          <w:tcPr>
            <w:tcW w:w="2487" w:type="dxa"/>
            <w:hideMark/>
          </w:tcPr>
          <w:p w14:paraId="229F4FC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4C4157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0178CC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23CBE0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 xml:space="preserve">References </w:t>
            </w:r>
            <w:proofErr w:type="gramStart"/>
            <w:r w:rsidRPr="00EE5B36">
              <w:rPr>
                <w:rFonts w:ascii="Arial" w:hAnsi="Arial" w:cs="Arial"/>
                <w:sz w:val="16"/>
                <w:szCs w:val="16"/>
              </w:rPr>
              <w:t>an</w:t>
            </w:r>
            <w:proofErr w:type="gramEnd"/>
            <w:r w:rsidRPr="00EE5B36">
              <w:rPr>
                <w:rFonts w:ascii="Arial" w:hAnsi="Arial" w:cs="Arial"/>
                <w:sz w:val="16"/>
                <w:szCs w:val="16"/>
              </w:rPr>
              <w:t xml:space="preserve"> XML file in the items directory.  The path is determined by the identifier uniqueid and the filename</w:t>
            </w:r>
          </w:p>
        </w:tc>
        <w:tc>
          <w:tcPr>
            <w:tcW w:w="3213" w:type="dxa"/>
            <w:hideMark/>
          </w:tcPr>
          <w:p w14:paraId="3F53AFF2" w14:textId="5498B1DA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891B73D" w14:textId="74A742F3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BC21C97" w14:textId="77777777" w:rsidTr="009804FD">
        <w:trPr>
          <w:trHeight w:val="300"/>
        </w:trPr>
        <w:tc>
          <w:tcPr>
            <w:tcW w:w="1435" w:type="dxa"/>
            <w:hideMark/>
          </w:tcPr>
          <w:p w14:paraId="34555B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9B5E09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itemtype</w:t>
            </w:r>
          </w:p>
        </w:tc>
        <w:tc>
          <w:tcPr>
            <w:tcW w:w="2487" w:type="dxa"/>
            <w:hideMark/>
          </w:tcPr>
          <w:p w14:paraId="617583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43EE6F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2C30CA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6C294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The item type code</w:t>
            </w:r>
          </w:p>
        </w:tc>
        <w:tc>
          <w:tcPr>
            <w:tcW w:w="3213" w:type="dxa"/>
            <w:hideMark/>
          </w:tcPr>
          <w:p w14:paraId="51D55F23" w14:textId="241D6106" w:rsidR="009804FD" w:rsidRPr="00EE5B36" w:rsidRDefault="00A240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ESBR, ER, EQ, GI, HTQ, MI, MS, NL, SA, TI, WER</w:t>
            </w:r>
          </w:p>
        </w:tc>
        <w:tc>
          <w:tcPr>
            <w:tcW w:w="1350" w:type="dxa"/>
            <w:hideMark/>
          </w:tcPr>
          <w:p w14:paraId="01AFA9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C908FE1" w14:textId="77777777" w:rsidTr="009804FD">
        <w:trPr>
          <w:trHeight w:val="300"/>
        </w:trPr>
        <w:tc>
          <w:tcPr>
            <w:tcW w:w="1435" w:type="dxa"/>
            <w:hideMark/>
          </w:tcPr>
          <w:p w14:paraId="60CFD2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1FDAC01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608C3F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testspecification:administration:itempool:testitem:identifier</w:t>
            </w:r>
          </w:p>
        </w:tc>
        <w:tc>
          <w:tcPr>
            <w:tcW w:w="843" w:type="dxa"/>
            <w:hideMark/>
          </w:tcPr>
          <w:p w14:paraId="3953CE9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F29AFED" w14:textId="7E74F18E" w:rsidR="009804FD" w:rsidRPr="00EE5B36" w:rsidRDefault="000E3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D4F09F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C3E0DA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39F10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6F25500" w14:textId="77777777" w:rsidTr="009804FD">
        <w:trPr>
          <w:trHeight w:val="300"/>
        </w:trPr>
        <w:tc>
          <w:tcPr>
            <w:tcW w:w="1435" w:type="dxa"/>
            <w:hideMark/>
          </w:tcPr>
          <w:p w14:paraId="60EC8E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E1123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227E074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7EAEC1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6A70F7E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AE2BA20" w14:textId="4CE26BFB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test item</w:t>
            </w:r>
          </w:p>
        </w:tc>
        <w:tc>
          <w:tcPr>
            <w:tcW w:w="3213" w:type="dxa"/>
            <w:hideMark/>
          </w:tcPr>
          <w:p w14:paraId="7BA36D6B" w14:textId="77777777" w:rsidR="000E317B" w:rsidRDefault="000E317B" w:rsidP="000E3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370B1E5D" w14:textId="47A9AD2A" w:rsidR="009804FD" w:rsidRPr="00EE5B36" w:rsidRDefault="000E317B" w:rsidP="000E317B">
            <w:pPr>
              <w:rPr>
                <w:rFonts w:ascii="Arial" w:hAnsi="Arial" w:cs="Arial"/>
                <w:sz w:val="16"/>
                <w:szCs w:val="16"/>
              </w:rPr>
            </w:pPr>
            <w:r w:rsidRPr="00EF7818">
              <w:rPr>
                <w:rFonts w:ascii="Arial" w:hAnsi="Arial" w:cs="Arial"/>
                <w:sz w:val="16"/>
                <w:szCs w:val="16"/>
              </w:rPr>
              <w:t>Examples include 187-1576, 187-1578, etc.</w:t>
            </w:r>
          </w:p>
        </w:tc>
        <w:tc>
          <w:tcPr>
            <w:tcW w:w="1350" w:type="dxa"/>
            <w:hideMark/>
          </w:tcPr>
          <w:p w14:paraId="4098AD3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9D89DE6" w14:textId="77777777" w:rsidTr="009804FD">
        <w:trPr>
          <w:trHeight w:val="300"/>
        </w:trPr>
        <w:tc>
          <w:tcPr>
            <w:tcW w:w="1435" w:type="dxa"/>
            <w:hideMark/>
          </w:tcPr>
          <w:p w14:paraId="39B3A3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B8A248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3DA7AF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4F629E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990" w:type="dxa"/>
            <w:hideMark/>
          </w:tcPr>
          <w:p w14:paraId="52B357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45437E85" w14:textId="43E30C8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test item</w:t>
            </w:r>
          </w:p>
        </w:tc>
        <w:tc>
          <w:tcPr>
            <w:tcW w:w="3213" w:type="dxa"/>
            <w:hideMark/>
          </w:tcPr>
          <w:p w14:paraId="49598696" w14:textId="405A9A67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A8D134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EC40BB3" w14:textId="77777777" w:rsidTr="009804FD">
        <w:trPr>
          <w:trHeight w:val="300"/>
        </w:trPr>
        <w:tc>
          <w:tcPr>
            <w:tcW w:w="1435" w:type="dxa"/>
            <w:hideMark/>
          </w:tcPr>
          <w:p w14:paraId="062E7D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0818A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44B05A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C84C93C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D28E2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48280EE" w14:textId="5D69ED31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item version</w:t>
            </w:r>
          </w:p>
        </w:tc>
        <w:tc>
          <w:tcPr>
            <w:tcW w:w="3213" w:type="dxa"/>
            <w:hideMark/>
          </w:tcPr>
          <w:p w14:paraId="0D98F970" w14:textId="7E66425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40A602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FC7BC1C" w14:textId="77777777" w:rsidTr="009804FD">
        <w:trPr>
          <w:trHeight w:val="1800"/>
        </w:trPr>
        <w:tc>
          <w:tcPr>
            <w:tcW w:w="1435" w:type="dxa"/>
            <w:hideMark/>
          </w:tcPr>
          <w:p w14:paraId="7201D00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bpref</w:t>
            </w:r>
          </w:p>
        </w:tc>
        <w:tc>
          <w:tcPr>
            <w:tcW w:w="1350" w:type="dxa"/>
            <w:hideMark/>
          </w:tcPr>
          <w:p w14:paraId="4A97970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488ED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testspecification:administration:itempool:testitem:bpref</w:t>
            </w:r>
          </w:p>
        </w:tc>
        <w:tc>
          <w:tcPr>
            <w:tcW w:w="843" w:type="dxa"/>
            <w:hideMark/>
          </w:tcPr>
          <w:p w14:paraId="04000C8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10ED527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B8154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Blueprint reference.  Refers to testspecification:administration:testblueprint:bpelement:identifier[@uniqueid]</w:t>
            </w:r>
          </w:p>
        </w:tc>
        <w:tc>
          <w:tcPr>
            <w:tcW w:w="3213" w:type="dxa"/>
            <w:hideMark/>
          </w:tcPr>
          <w:p w14:paraId="2B8B18B6" w14:textId="1600E603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123FCDC5" w14:textId="76E297F7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8011895" w14:textId="77777777" w:rsidTr="009804FD">
        <w:trPr>
          <w:trHeight w:val="1500"/>
        </w:trPr>
        <w:tc>
          <w:tcPr>
            <w:tcW w:w="1435" w:type="dxa"/>
            <w:hideMark/>
          </w:tcPr>
          <w:p w14:paraId="4C883FC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passageref</w:t>
            </w:r>
          </w:p>
        </w:tc>
        <w:tc>
          <w:tcPr>
            <w:tcW w:w="1350" w:type="dxa"/>
            <w:hideMark/>
          </w:tcPr>
          <w:p w14:paraId="2204C6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C4143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testspecification:administration:itempool:testitem:passageref</w:t>
            </w:r>
          </w:p>
        </w:tc>
        <w:tc>
          <w:tcPr>
            <w:tcW w:w="843" w:type="dxa"/>
            <w:hideMark/>
          </w:tcPr>
          <w:p w14:paraId="5EC91A2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63FDA1F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143B390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 reference.  Refers to testspecification:administration:itempool:passage:identifier[@uniqueid]</w:t>
            </w:r>
          </w:p>
        </w:tc>
        <w:tc>
          <w:tcPr>
            <w:tcW w:w="3213" w:type="dxa"/>
            <w:hideMark/>
          </w:tcPr>
          <w:p w14:paraId="3F069EA6" w14:textId="350AC3E8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C01247C" w14:textId="34E4516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862B2F4" w14:textId="77777777" w:rsidTr="009804FD">
        <w:trPr>
          <w:trHeight w:val="300"/>
        </w:trPr>
        <w:tc>
          <w:tcPr>
            <w:tcW w:w="1435" w:type="dxa"/>
            <w:hideMark/>
          </w:tcPr>
          <w:p w14:paraId="1D18F01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poolproperty</w:t>
            </w:r>
          </w:p>
        </w:tc>
        <w:tc>
          <w:tcPr>
            <w:tcW w:w="1350" w:type="dxa"/>
            <w:hideMark/>
          </w:tcPr>
          <w:p w14:paraId="60BF3B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3530B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testspecification:administration:itempool:testitem:poolproperty</w:t>
            </w:r>
          </w:p>
        </w:tc>
        <w:tc>
          <w:tcPr>
            <w:tcW w:w="843" w:type="dxa"/>
            <w:hideMark/>
          </w:tcPr>
          <w:p w14:paraId="43F9C4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00068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AC843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Pool property reference.</w:t>
            </w:r>
          </w:p>
        </w:tc>
        <w:tc>
          <w:tcPr>
            <w:tcW w:w="3213" w:type="dxa"/>
            <w:hideMark/>
          </w:tcPr>
          <w:p w14:paraId="3FE452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536C35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8319070" w14:textId="77777777" w:rsidTr="009804FD">
        <w:trPr>
          <w:trHeight w:val="1200"/>
        </w:trPr>
        <w:tc>
          <w:tcPr>
            <w:tcW w:w="1435" w:type="dxa"/>
            <w:hideMark/>
          </w:tcPr>
          <w:p w14:paraId="6D77F5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E0D9A0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2487" w:type="dxa"/>
            <w:hideMark/>
          </w:tcPr>
          <w:p w14:paraId="5ADAC7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63395B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5403CB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0B118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testspecification:administration:poolproperty[@property]</w:t>
            </w:r>
          </w:p>
        </w:tc>
        <w:tc>
          <w:tcPr>
            <w:tcW w:w="3213" w:type="dxa"/>
            <w:hideMark/>
          </w:tcPr>
          <w:p w14:paraId="15154F88" w14:textId="08ED15D9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D98C050" w14:textId="01288A3D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B536107" w14:textId="77777777" w:rsidTr="009804FD">
        <w:trPr>
          <w:trHeight w:val="1200"/>
        </w:trPr>
        <w:tc>
          <w:tcPr>
            <w:tcW w:w="1435" w:type="dxa"/>
            <w:hideMark/>
          </w:tcPr>
          <w:p w14:paraId="607EEE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08CDD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3726E3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A01351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128</w:t>
            </w:r>
          </w:p>
        </w:tc>
        <w:tc>
          <w:tcPr>
            <w:tcW w:w="990" w:type="dxa"/>
            <w:hideMark/>
          </w:tcPr>
          <w:p w14:paraId="4B5E66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F7F0C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testspecification:administration:poolproperty[@value]</w:t>
            </w:r>
          </w:p>
        </w:tc>
        <w:tc>
          <w:tcPr>
            <w:tcW w:w="3213" w:type="dxa"/>
            <w:hideMark/>
          </w:tcPr>
          <w:p w14:paraId="48096835" w14:textId="66B90F1B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2BEF83CF" w14:textId="71434405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DBB8C89" w14:textId="77777777" w:rsidTr="009804FD">
        <w:trPr>
          <w:trHeight w:val="1200"/>
        </w:trPr>
        <w:tc>
          <w:tcPr>
            <w:tcW w:w="1435" w:type="dxa"/>
            <w:hideMark/>
          </w:tcPr>
          <w:p w14:paraId="18BDF1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9EE6E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5AFF714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4AAC61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767DDA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52367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testspecification:administration:poolproperty[@label]</w:t>
            </w:r>
          </w:p>
        </w:tc>
        <w:tc>
          <w:tcPr>
            <w:tcW w:w="3213" w:type="dxa"/>
            <w:hideMark/>
          </w:tcPr>
          <w:p w14:paraId="4A50767C" w14:textId="47A4D211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BDE5A4D" w14:textId="02B2A8DA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20D32D6" w14:textId="77777777" w:rsidTr="009804FD">
        <w:trPr>
          <w:trHeight w:val="600"/>
        </w:trPr>
        <w:tc>
          <w:tcPr>
            <w:tcW w:w="1435" w:type="dxa"/>
            <w:hideMark/>
          </w:tcPr>
          <w:p w14:paraId="0F0B28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itemscoredimension</w:t>
            </w:r>
          </w:p>
        </w:tc>
        <w:tc>
          <w:tcPr>
            <w:tcW w:w="1350" w:type="dxa"/>
            <w:hideMark/>
          </w:tcPr>
          <w:p w14:paraId="3A1700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F6A9F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testspecification:administration:itempool:testitem:itemscoredimension</w:t>
            </w:r>
          </w:p>
        </w:tc>
        <w:tc>
          <w:tcPr>
            <w:tcW w:w="843" w:type="dxa"/>
            <w:hideMark/>
          </w:tcPr>
          <w:p w14:paraId="587256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55C72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69855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Scoring information for this particular item</w:t>
            </w:r>
          </w:p>
        </w:tc>
        <w:tc>
          <w:tcPr>
            <w:tcW w:w="3213" w:type="dxa"/>
            <w:hideMark/>
          </w:tcPr>
          <w:p w14:paraId="0D01A09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27B89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6CE9352" w14:textId="77777777" w:rsidTr="009804FD">
        <w:trPr>
          <w:trHeight w:val="300"/>
        </w:trPr>
        <w:tc>
          <w:tcPr>
            <w:tcW w:w="1435" w:type="dxa"/>
            <w:hideMark/>
          </w:tcPr>
          <w:p w14:paraId="4F63E6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67E58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measurementmodel</w:t>
            </w:r>
          </w:p>
        </w:tc>
        <w:tc>
          <w:tcPr>
            <w:tcW w:w="2487" w:type="dxa"/>
            <w:hideMark/>
          </w:tcPr>
          <w:p w14:paraId="782158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240E74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7EF47C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468B763" w14:textId="2C6E60FC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type of measurement model to use.</w:t>
            </w:r>
          </w:p>
        </w:tc>
        <w:tc>
          <w:tcPr>
            <w:tcW w:w="3213" w:type="dxa"/>
            <w:hideMark/>
          </w:tcPr>
          <w:p w14:paraId="4050020B" w14:textId="201BEAFE" w:rsidR="009804FD" w:rsidRPr="00EE5B36" w:rsidRDefault="009A0E78" w:rsidP="009A0E78">
            <w:pPr>
              <w:rPr>
                <w:rFonts w:ascii="Arial" w:hAnsi="Arial" w:cs="Arial"/>
                <w:sz w:val="16"/>
                <w:szCs w:val="16"/>
              </w:rPr>
            </w:pPr>
            <w:r w:rsidRPr="009A0E78">
              <w:rPr>
                <w:rFonts w:ascii="Arial" w:hAnsi="Arial" w:cs="Arial"/>
                <w:sz w:val="16"/>
                <w:szCs w:val="16"/>
              </w:rPr>
              <w:t>IRT3PLn, IRT3pl, IRTPCL, IRTGPC</w:t>
            </w:r>
          </w:p>
        </w:tc>
        <w:tc>
          <w:tcPr>
            <w:tcW w:w="1350" w:type="dxa"/>
            <w:hideMark/>
          </w:tcPr>
          <w:p w14:paraId="586B38DC" w14:textId="0674BA6E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796E4B2" w14:textId="77777777" w:rsidTr="009804FD">
        <w:trPr>
          <w:trHeight w:val="300"/>
        </w:trPr>
        <w:tc>
          <w:tcPr>
            <w:tcW w:w="1435" w:type="dxa"/>
            <w:hideMark/>
          </w:tcPr>
          <w:p w14:paraId="5DF67A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3B8B09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scorepoints</w:t>
            </w:r>
          </w:p>
        </w:tc>
        <w:tc>
          <w:tcPr>
            <w:tcW w:w="2487" w:type="dxa"/>
            <w:hideMark/>
          </w:tcPr>
          <w:p w14:paraId="6F5C425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169CC2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12C92D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AF508A3" w14:textId="0BCB9387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Scoring points for this scoring dimension</w:t>
            </w:r>
          </w:p>
        </w:tc>
        <w:tc>
          <w:tcPr>
            <w:tcW w:w="3213" w:type="dxa"/>
            <w:hideMark/>
          </w:tcPr>
          <w:p w14:paraId="35593FFD" w14:textId="4A05EE30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&gt;= 0</w:t>
            </w:r>
          </w:p>
        </w:tc>
        <w:tc>
          <w:tcPr>
            <w:tcW w:w="1350" w:type="dxa"/>
            <w:hideMark/>
          </w:tcPr>
          <w:p w14:paraId="3BF8A0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8B47D3D" w14:textId="77777777" w:rsidTr="009804FD">
        <w:trPr>
          <w:trHeight w:val="300"/>
        </w:trPr>
        <w:tc>
          <w:tcPr>
            <w:tcW w:w="1435" w:type="dxa"/>
            <w:hideMark/>
          </w:tcPr>
          <w:p w14:paraId="22D07C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345DDD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2487" w:type="dxa"/>
            <w:hideMark/>
          </w:tcPr>
          <w:p w14:paraId="1A5BA3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89D042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90" w:type="dxa"/>
            <w:hideMark/>
          </w:tcPr>
          <w:p w14:paraId="4AB60A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4BF21F4" w14:textId="1BD05EE2" w:rsidR="009804FD" w:rsidRPr="00EE5B36" w:rsidRDefault="009A0E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applied for this scoring dimension</w:t>
            </w:r>
          </w:p>
        </w:tc>
        <w:tc>
          <w:tcPr>
            <w:tcW w:w="3213" w:type="dxa"/>
            <w:hideMark/>
          </w:tcPr>
          <w:p w14:paraId="738674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350" w:type="dxa"/>
            <w:hideMark/>
          </w:tcPr>
          <w:p w14:paraId="084214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xsd:float</w:t>
            </w:r>
          </w:p>
        </w:tc>
      </w:tr>
      <w:tr w:rsidR="009804FD" w:rsidRPr="00EE5B36" w14:paraId="303EA76A" w14:textId="77777777" w:rsidTr="009804FD">
        <w:trPr>
          <w:trHeight w:val="300"/>
        </w:trPr>
        <w:tc>
          <w:tcPr>
            <w:tcW w:w="1435" w:type="dxa"/>
            <w:hideMark/>
          </w:tcPr>
          <w:p w14:paraId="3F3589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3E1C18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dimension</w:t>
            </w:r>
          </w:p>
        </w:tc>
        <w:tc>
          <w:tcPr>
            <w:tcW w:w="2487" w:type="dxa"/>
            <w:hideMark/>
          </w:tcPr>
          <w:p w14:paraId="06C9BD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47E255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766C04E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2904DA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A4020F8" w14:textId="1911406A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93D9F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DECCF33" w14:textId="77777777" w:rsidTr="009804FD">
        <w:trPr>
          <w:trHeight w:val="600"/>
        </w:trPr>
        <w:tc>
          <w:tcPr>
            <w:tcW w:w="1435" w:type="dxa"/>
            <w:hideMark/>
          </w:tcPr>
          <w:p w14:paraId="6EA96A7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itemscoreparameter</w:t>
            </w:r>
          </w:p>
        </w:tc>
        <w:tc>
          <w:tcPr>
            <w:tcW w:w="1350" w:type="dxa"/>
            <w:hideMark/>
          </w:tcPr>
          <w:p w14:paraId="74674D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A17C6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testspecification:administration:itempool:testitem:itemscoredimension:itemscoreparameter</w:t>
            </w:r>
          </w:p>
        </w:tc>
        <w:tc>
          <w:tcPr>
            <w:tcW w:w="843" w:type="dxa"/>
            <w:hideMark/>
          </w:tcPr>
          <w:p w14:paraId="3D19F0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73CB2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EA162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04746A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96D54D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2B47E6B" w14:textId="77777777" w:rsidTr="009804FD">
        <w:trPr>
          <w:trHeight w:val="600"/>
        </w:trPr>
        <w:tc>
          <w:tcPr>
            <w:tcW w:w="1435" w:type="dxa"/>
            <w:hideMark/>
          </w:tcPr>
          <w:p w14:paraId="30D5BA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25B256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measurementparameter</w:t>
            </w:r>
          </w:p>
        </w:tc>
        <w:tc>
          <w:tcPr>
            <w:tcW w:w="2487" w:type="dxa"/>
            <w:hideMark/>
          </w:tcPr>
          <w:p w14:paraId="4DB5B8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F7124A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990" w:type="dxa"/>
            <w:hideMark/>
          </w:tcPr>
          <w:p w14:paraId="429832E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3E6652B" w14:textId="0854663C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Defines which parameter this value will be used for.</w:t>
            </w:r>
          </w:p>
        </w:tc>
        <w:tc>
          <w:tcPr>
            <w:tcW w:w="3213" w:type="dxa"/>
            <w:hideMark/>
          </w:tcPr>
          <w:p w14:paraId="18C40FD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a, b, c, b0, b1</w:t>
            </w:r>
          </w:p>
        </w:tc>
        <w:tc>
          <w:tcPr>
            <w:tcW w:w="1350" w:type="dxa"/>
            <w:hideMark/>
          </w:tcPr>
          <w:p w14:paraId="34A18B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8F8F8DC" w14:textId="77777777" w:rsidTr="009804FD">
        <w:trPr>
          <w:trHeight w:val="300"/>
        </w:trPr>
        <w:tc>
          <w:tcPr>
            <w:tcW w:w="1435" w:type="dxa"/>
            <w:hideMark/>
          </w:tcPr>
          <w:p w14:paraId="4162C9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5DD070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0B62F7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EC8402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990" w:type="dxa"/>
            <w:hideMark/>
          </w:tcPr>
          <w:p w14:paraId="135298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2A88993" w14:textId="5EA1E628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Paramter value used in the scoring model</w:t>
            </w:r>
          </w:p>
        </w:tc>
        <w:tc>
          <w:tcPr>
            <w:tcW w:w="3213" w:type="dxa"/>
            <w:hideMark/>
          </w:tcPr>
          <w:p w14:paraId="76B2A5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350" w:type="dxa"/>
            <w:hideMark/>
          </w:tcPr>
          <w:p w14:paraId="3E868B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xsd:float</w:t>
            </w:r>
          </w:p>
        </w:tc>
      </w:tr>
      <w:tr w:rsidR="009804FD" w:rsidRPr="00EE5B36" w14:paraId="2923130E" w14:textId="77777777" w:rsidTr="009804FD">
        <w:trPr>
          <w:trHeight w:val="900"/>
        </w:trPr>
        <w:tc>
          <w:tcPr>
            <w:tcW w:w="1435" w:type="dxa"/>
            <w:hideMark/>
          </w:tcPr>
          <w:p w14:paraId="526FD0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testform</w:t>
            </w:r>
          </w:p>
        </w:tc>
        <w:tc>
          <w:tcPr>
            <w:tcW w:w="1350" w:type="dxa"/>
            <w:hideMark/>
          </w:tcPr>
          <w:p w14:paraId="26AD5A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373BA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</w:t>
            </w:r>
          </w:p>
        </w:tc>
        <w:tc>
          <w:tcPr>
            <w:tcW w:w="843" w:type="dxa"/>
            <w:hideMark/>
          </w:tcPr>
          <w:p w14:paraId="69BE21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E084D6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when fixedform</w:t>
            </w:r>
          </w:p>
        </w:tc>
        <w:tc>
          <w:tcPr>
            <w:tcW w:w="2817" w:type="dxa"/>
            <w:hideMark/>
          </w:tcPr>
          <w:p w14:paraId="5F8DCD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E15190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A6D44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D9D69B3" w14:textId="77777777" w:rsidTr="009804FD">
        <w:trPr>
          <w:trHeight w:val="600"/>
        </w:trPr>
        <w:tc>
          <w:tcPr>
            <w:tcW w:w="1435" w:type="dxa"/>
            <w:hideMark/>
          </w:tcPr>
          <w:p w14:paraId="419ED6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5A82FF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length</w:t>
            </w:r>
          </w:p>
        </w:tc>
        <w:tc>
          <w:tcPr>
            <w:tcW w:w="2487" w:type="dxa"/>
            <w:hideMark/>
          </w:tcPr>
          <w:p w14:paraId="204415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EF31D1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FB0ED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1914D3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Number of items in this test form</w:t>
            </w:r>
          </w:p>
        </w:tc>
        <w:tc>
          <w:tcPr>
            <w:tcW w:w="3213" w:type="dxa"/>
            <w:hideMark/>
          </w:tcPr>
          <w:p w14:paraId="7E4CBA27" w14:textId="4DB29FBC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608E75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38AEF94" w14:textId="77777777" w:rsidTr="009804FD">
        <w:trPr>
          <w:trHeight w:val="300"/>
        </w:trPr>
        <w:tc>
          <w:tcPr>
            <w:tcW w:w="1435" w:type="dxa"/>
            <w:hideMark/>
          </w:tcPr>
          <w:p w14:paraId="6AECA9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143D08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477589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testspecification:administration:testform:identifier</w:t>
            </w:r>
          </w:p>
        </w:tc>
        <w:tc>
          <w:tcPr>
            <w:tcW w:w="843" w:type="dxa"/>
            <w:hideMark/>
          </w:tcPr>
          <w:p w14:paraId="718D78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B5AB7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424DB7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A87F4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CB49B9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2226DF05" w14:textId="77777777" w:rsidTr="009804FD">
        <w:trPr>
          <w:trHeight w:val="300"/>
        </w:trPr>
        <w:tc>
          <w:tcPr>
            <w:tcW w:w="1435" w:type="dxa"/>
            <w:hideMark/>
          </w:tcPr>
          <w:p w14:paraId="5415B28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F6E632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28DF54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AA8FC2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5FDE0D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4C5578E" w14:textId="739AA51C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test form</w:t>
            </w:r>
          </w:p>
        </w:tc>
        <w:tc>
          <w:tcPr>
            <w:tcW w:w="3213" w:type="dxa"/>
            <w:hideMark/>
          </w:tcPr>
          <w:p w14:paraId="01BCBEC0" w14:textId="0F51108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0EE8F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5FBB4BB" w14:textId="77777777" w:rsidTr="009804FD">
        <w:trPr>
          <w:trHeight w:val="300"/>
        </w:trPr>
        <w:tc>
          <w:tcPr>
            <w:tcW w:w="1435" w:type="dxa"/>
            <w:hideMark/>
          </w:tcPr>
          <w:p w14:paraId="48468B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55F88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4D0271E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1D97C3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F804CF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8164021" w14:textId="42C4CE5B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test form</w:t>
            </w:r>
          </w:p>
        </w:tc>
        <w:tc>
          <w:tcPr>
            <w:tcW w:w="3213" w:type="dxa"/>
            <w:hideMark/>
          </w:tcPr>
          <w:p w14:paraId="48A710FF" w14:textId="047E9DD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C43EC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FB5814C" w14:textId="77777777" w:rsidTr="009804FD">
        <w:trPr>
          <w:trHeight w:val="300"/>
        </w:trPr>
        <w:tc>
          <w:tcPr>
            <w:tcW w:w="1435" w:type="dxa"/>
            <w:hideMark/>
          </w:tcPr>
          <w:p w14:paraId="34514F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E59A0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3F7B3A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5842D7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AD204C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60F17FF" w14:textId="1894FA0F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test form</w:t>
            </w:r>
          </w:p>
        </w:tc>
        <w:tc>
          <w:tcPr>
            <w:tcW w:w="3213" w:type="dxa"/>
            <w:hideMark/>
          </w:tcPr>
          <w:p w14:paraId="5C185E4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2DE60F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04CC437D" w14:textId="77777777" w:rsidTr="009804FD">
        <w:trPr>
          <w:trHeight w:val="300"/>
        </w:trPr>
        <w:tc>
          <w:tcPr>
            <w:tcW w:w="1435" w:type="dxa"/>
            <w:hideMark/>
          </w:tcPr>
          <w:p w14:paraId="312E125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1350" w:type="dxa"/>
            <w:hideMark/>
          </w:tcPr>
          <w:p w14:paraId="4F830D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1A68B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testspecification:administration:testform:property</w:t>
            </w:r>
          </w:p>
        </w:tc>
        <w:tc>
          <w:tcPr>
            <w:tcW w:w="843" w:type="dxa"/>
            <w:hideMark/>
          </w:tcPr>
          <w:p w14:paraId="1D54C1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57A14FBB" w14:textId="37E8293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627CAB92" w14:textId="60B3BDDC" w:rsidR="009804FD" w:rsidRPr="00EE5B36" w:rsidRDefault="003279B1">
            <w:pPr>
              <w:rPr>
                <w:rFonts w:ascii="Arial" w:hAnsi="Arial" w:cs="Arial"/>
                <w:sz w:val="16"/>
                <w:szCs w:val="16"/>
              </w:rPr>
            </w:pPr>
            <w:r w:rsidRPr="00EF7818">
              <w:rPr>
                <w:rFonts w:ascii="Arial" w:hAnsi="Arial" w:cs="Arial"/>
                <w:sz w:val="16"/>
                <w:szCs w:val="16"/>
              </w:rPr>
              <w:t>Multiple test form related properties</w:t>
            </w:r>
          </w:p>
        </w:tc>
        <w:tc>
          <w:tcPr>
            <w:tcW w:w="3213" w:type="dxa"/>
            <w:hideMark/>
          </w:tcPr>
          <w:p w14:paraId="63CEFC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6C4E2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BC778DA" w14:textId="77777777" w:rsidTr="009804FD">
        <w:trPr>
          <w:trHeight w:val="300"/>
        </w:trPr>
        <w:tc>
          <w:tcPr>
            <w:tcW w:w="1435" w:type="dxa"/>
            <w:hideMark/>
          </w:tcPr>
          <w:p w14:paraId="2B45C05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DF0B0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05B7E7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B2D420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24AF0B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0018527" w14:textId="05B3138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form property name</w:t>
            </w:r>
          </w:p>
        </w:tc>
        <w:tc>
          <w:tcPr>
            <w:tcW w:w="3213" w:type="dxa"/>
            <w:hideMark/>
          </w:tcPr>
          <w:p w14:paraId="355E1FDB" w14:textId="675C90A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6F8E3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B0D9444" w14:textId="77777777" w:rsidTr="009804FD">
        <w:trPr>
          <w:trHeight w:val="300"/>
        </w:trPr>
        <w:tc>
          <w:tcPr>
            <w:tcW w:w="1435" w:type="dxa"/>
            <w:hideMark/>
          </w:tcPr>
          <w:p w14:paraId="0E7436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B4DA89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0D4A8F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068C8B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4EE876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71CFFFF" w14:textId="3E19F04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Value for the test form property</w:t>
            </w:r>
          </w:p>
        </w:tc>
        <w:tc>
          <w:tcPr>
            <w:tcW w:w="3213" w:type="dxa"/>
            <w:hideMark/>
          </w:tcPr>
          <w:p w14:paraId="3E95B041" w14:textId="51D872A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F9786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F5EA941" w14:textId="77777777" w:rsidTr="009804FD">
        <w:trPr>
          <w:trHeight w:val="300"/>
        </w:trPr>
        <w:tc>
          <w:tcPr>
            <w:tcW w:w="1435" w:type="dxa"/>
            <w:hideMark/>
          </w:tcPr>
          <w:p w14:paraId="72FDBE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B7F77F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342A68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9FB609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BB564B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8E65F02" w14:textId="644842E3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Display label for this type of property</w:t>
            </w:r>
          </w:p>
        </w:tc>
        <w:tc>
          <w:tcPr>
            <w:tcW w:w="3213" w:type="dxa"/>
            <w:hideMark/>
          </w:tcPr>
          <w:p w14:paraId="58D799FB" w14:textId="7E261277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23B0C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65BD02B" w14:textId="77777777" w:rsidTr="009804FD">
        <w:trPr>
          <w:trHeight w:val="300"/>
        </w:trPr>
        <w:tc>
          <w:tcPr>
            <w:tcW w:w="1435" w:type="dxa"/>
            <w:hideMark/>
          </w:tcPr>
          <w:p w14:paraId="1D9018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poolproperty</w:t>
            </w:r>
          </w:p>
        </w:tc>
        <w:tc>
          <w:tcPr>
            <w:tcW w:w="1350" w:type="dxa"/>
            <w:hideMark/>
          </w:tcPr>
          <w:p w14:paraId="3C020F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62427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testspecification:administration:testform:poolproperty</w:t>
            </w:r>
          </w:p>
        </w:tc>
        <w:tc>
          <w:tcPr>
            <w:tcW w:w="843" w:type="dxa"/>
            <w:hideMark/>
          </w:tcPr>
          <w:p w14:paraId="23FEBF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7EF95ADE" w14:textId="0823B50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3F1FECF6" w14:textId="57A467E2" w:rsidR="009804FD" w:rsidRPr="00EE5B36" w:rsidRDefault="003279B1">
            <w:pPr>
              <w:rPr>
                <w:rFonts w:ascii="Arial" w:hAnsi="Arial" w:cs="Arial"/>
                <w:sz w:val="16"/>
                <w:szCs w:val="16"/>
              </w:rPr>
            </w:pPr>
            <w:r w:rsidRPr="00EF7818">
              <w:rPr>
                <w:rFonts w:ascii="Arial" w:hAnsi="Arial" w:cs="Arial"/>
                <w:sz w:val="16"/>
                <w:szCs w:val="16"/>
              </w:rPr>
              <w:t>Multiple test form related pool properties</w:t>
            </w:r>
          </w:p>
        </w:tc>
        <w:tc>
          <w:tcPr>
            <w:tcW w:w="3213" w:type="dxa"/>
            <w:hideMark/>
          </w:tcPr>
          <w:p w14:paraId="46D26C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186965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A9636F9" w14:textId="77777777" w:rsidTr="009804FD">
        <w:trPr>
          <w:trHeight w:val="1200"/>
        </w:trPr>
        <w:tc>
          <w:tcPr>
            <w:tcW w:w="1435" w:type="dxa"/>
            <w:hideMark/>
          </w:tcPr>
          <w:p w14:paraId="1B4DEC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778720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2487" w:type="dxa"/>
            <w:hideMark/>
          </w:tcPr>
          <w:p w14:paraId="02BC499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C60232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5F30C42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CE276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testspecification:administration:poolproperty[@property]</w:t>
            </w:r>
          </w:p>
        </w:tc>
        <w:tc>
          <w:tcPr>
            <w:tcW w:w="3213" w:type="dxa"/>
            <w:hideMark/>
          </w:tcPr>
          <w:p w14:paraId="46F89645" w14:textId="6C2916C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9A9B5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FF8187B" w14:textId="77777777" w:rsidTr="009804FD">
        <w:trPr>
          <w:trHeight w:val="1200"/>
        </w:trPr>
        <w:tc>
          <w:tcPr>
            <w:tcW w:w="1435" w:type="dxa"/>
            <w:hideMark/>
          </w:tcPr>
          <w:p w14:paraId="0FC7B8C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C08D8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7A554D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57EAB4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577D03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1EFCD6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testspecification:administration:poolproperty[@value]</w:t>
            </w:r>
          </w:p>
        </w:tc>
        <w:tc>
          <w:tcPr>
            <w:tcW w:w="3213" w:type="dxa"/>
            <w:hideMark/>
          </w:tcPr>
          <w:p w14:paraId="17A701FE" w14:textId="5091303C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D043B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54654F9" w14:textId="77777777" w:rsidTr="009804FD">
        <w:trPr>
          <w:trHeight w:val="1200"/>
        </w:trPr>
        <w:tc>
          <w:tcPr>
            <w:tcW w:w="1435" w:type="dxa"/>
            <w:hideMark/>
          </w:tcPr>
          <w:p w14:paraId="1BD007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6CD79B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63C297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B27C61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7FE6900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B3067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testspecification:administration:poolproperty[@label]</w:t>
            </w:r>
          </w:p>
        </w:tc>
        <w:tc>
          <w:tcPr>
            <w:tcW w:w="3213" w:type="dxa"/>
            <w:hideMark/>
          </w:tcPr>
          <w:p w14:paraId="1B00CA83" w14:textId="69025D0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865D1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70DD4E38" w14:textId="77777777" w:rsidTr="009804FD">
        <w:trPr>
          <w:trHeight w:val="300"/>
        </w:trPr>
        <w:tc>
          <w:tcPr>
            <w:tcW w:w="1435" w:type="dxa"/>
            <w:hideMark/>
          </w:tcPr>
          <w:p w14:paraId="46368F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634A00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itemcount</w:t>
            </w:r>
          </w:p>
        </w:tc>
        <w:tc>
          <w:tcPr>
            <w:tcW w:w="2487" w:type="dxa"/>
            <w:hideMark/>
          </w:tcPr>
          <w:p w14:paraId="1BECBF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46E305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241F0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6A87F89" w14:textId="31692310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items matching this property type</w:t>
            </w:r>
          </w:p>
        </w:tc>
        <w:tc>
          <w:tcPr>
            <w:tcW w:w="3213" w:type="dxa"/>
            <w:hideMark/>
          </w:tcPr>
          <w:p w14:paraId="69318ECC" w14:textId="57831C7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0</w:t>
            </w:r>
          </w:p>
        </w:tc>
        <w:tc>
          <w:tcPr>
            <w:tcW w:w="1350" w:type="dxa"/>
            <w:hideMark/>
          </w:tcPr>
          <w:p w14:paraId="2D4014C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50A3BC8" w14:textId="77777777" w:rsidTr="009804FD">
        <w:trPr>
          <w:trHeight w:val="300"/>
        </w:trPr>
        <w:tc>
          <w:tcPr>
            <w:tcW w:w="1435" w:type="dxa"/>
            <w:hideMark/>
          </w:tcPr>
          <w:p w14:paraId="750EC0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formpartition</w:t>
            </w:r>
          </w:p>
        </w:tc>
        <w:tc>
          <w:tcPr>
            <w:tcW w:w="1350" w:type="dxa"/>
            <w:hideMark/>
          </w:tcPr>
          <w:p w14:paraId="51F1D4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57CB06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</w:t>
            </w:r>
          </w:p>
        </w:tc>
        <w:tc>
          <w:tcPr>
            <w:tcW w:w="843" w:type="dxa"/>
            <w:hideMark/>
          </w:tcPr>
          <w:p w14:paraId="5B89598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F3B9922" w14:textId="439ED4BC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6C6E7D13" w14:textId="73FBAE3A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testform has at least one formpartition, one of r each fixed format segment.</w:t>
            </w:r>
          </w:p>
        </w:tc>
        <w:tc>
          <w:tcPr>
            <w:tcW w:w="3213" w:type="dxa"/>
            <w:hideMark/>
          </w:tcPr>
          <w:p w14:paraId="65C125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DD9082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60E115E" w14:textId="77777777" w:rsidTr="009804FD">
        <w:trPr>
          <w:trHeight w:val="300"/>
        </w:trPr>
        <w:tc>
          <w:tcPr>
            <w:tcW w:w="1435" w:type="dxa"/>
            <w:hideMark/>
          </w:tcPr>
          <w:p w14:paraId="14A4213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779A8E8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F5B75B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testspecification:administration:testform:formpartition:identifier</w:t>
            </w:r>
          </w:p>
        </w:tc>
        <w:tc>
          <w:tcPr>
            <w:tcW w:w="843" w:type="dxa"/>
            <w:hideMark/>
          </w:tcPr>
          <w:p w14:paraId="72BFB3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F6308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53CEAA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D0205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19004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1F5A4C9" w14:textId="77777777" w:rsidTr="009804FD">
        <w:trPr>
          <w:trHeight w:val="1200"/>
        </w:trPr>
        <w:tc>
          <w:tcPr>
            <w:tcW w:w="1435" w:type="dxa"/>
            <w:hideMark/>
          </w:tcPr>
          <w:p w14:paraId="44BD38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A2158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5C523ED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A412E2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1194273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BB076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 partition identifier</w:t>
            </w:r>
          </w:p>
        </w:tc>
        <w:tc>
          <w:tcPr>
            <w:tcW w:w="3213" w:type="dxa"/>
            <w:hideMark/>
          </w:tcPr>
          <w:p w14:paraId="3BB5E505" w14:textId="360DBF97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4C1FD4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C69F7BD" w14:textId="77777777" w:rsidTr="009804FD">
        <w:trPr>
          <w:trHeight w:val="300"/>
        </w:trPr>
        <w:tc>
          <w:tcPr>
            <w:tcW w:w="1435" w:type="dxa"/>
            <w:hideMark/>
          </w:tcPr>
          <w:p w14:paraId="37BF8AE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A40E8F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3735D0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68AB6A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28CF2B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448211B" w14:textId="67BBB28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form partition</w:t>
            </w:r>
          </w:p>
        </w:tc>
        <w:tc>
          <w:tcPr>
            <w:tcW w:w="3213" w:type="dxa"/>
            <w:hideMark/>
          </w:tcPr>
          <w:p w14:paraId="3E2B05B7" w14:textId="5C2B75C1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13870F7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97744BD" w14:textId="77777777" w:rsidTr="009804FD">
        <w:trPr>
          <w:trHeight w:val="300"/>
        </w:trPr>
        <w:tc>
          <w:tcPr>
            <w:tcW w:w="1435" w:type="dxa"/>
            <w:hideMark/>
          </w:tcPr>
          <w:p w14:paraId="7851DA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74800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205752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113DED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02592BD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1F46885" w14:textId="293CBDD6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form partition</w:t>
            </w:r>
          </w:p>
        </w:tc>
        <w:tc>
          <w:tcPr>
            <w:tcW w:w="3213" w:type="dxa"/>
            <w:hideMark/>
          </w:tcPr>
          <w:p w14:paraId="085A88B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143CA4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091E221" w14:textId="77777777" w:rsidTr="009804FD">
        <w:trPr>
          <w:trHeight w:val="300"/>
        </w:trPr>
        <w:tc>
          <w:tcPr>
            <w:tcW w:w="1435" w:type="dxa"/>
            <w:hideMark/>
          </w:tcPr>
          <w:p w14:paraId="1F94FC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itemgroup</w:t>
            </w:r>
          </w:p>
        </w:tc>
        <w:tc>
          <w:tcPr>
            <w:tcW w:w="1350" w:type="dxa"/>
            <w:hideMark/>
          </w:tcPr>
          <w:p w14:paraId="3197309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102F892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</w:t>
            </w:r>
          </w:p>
        </w:tc>
        <w:tc>
          <w:tcPr>
            <w:tcW w:w="843" w:type="dxa"/>
            <w:hideMark/>
          </w:tcPr>
          <w:p w14:paraId="0AACE8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668AE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190DF9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8192D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8F6AB9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7325DDB" w14:textId="77777777" w:rsidTr="009804FD">
        <w:trPr>
          <w:trHeight w:val="600"/>
        </w:trPr>
        <w:tc>
          <w:tcPr>
            <w:tcW w:w="1435" w:type="dxa"/>
            <w:hideMark/>
          </w:tcPr>
          <w:p w14:paraId="479CD1B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6276A5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formposition</w:t>
            </w:r>
          </w:p>
        </w:tc>
        <w:tc>
          <w:tcPr>
            <w:tcW w:w="2487" w:type="dxa"/>
            <w:hideMark/>
          </w:tcPr>
          <w:p w14:paraId="1127A9A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9A3626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C02C5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16E5F59" w14:textId="7710E252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Used for ordering the item group</w:t>
            </w:r>
            <w:r w:rsidR="00C608B2">
              <w:rPr>
                <w:rFonts w:ascii="Arial" w:hAnsi="Arial" w:cs="Arial"/>
                <w:sz w:val="16"/>
                <w:szCs w:val="16"/>
              </w:rPr>
              <w:t xml:space="preserve"> within this form partition</w:t>
            </w:r>
          </w:p>
        </w:tc>
        <w:tc>
          <w:tcPr>
            <w:tcW w:w="3213" w:type="dxa"/>
            <w:hideMark/>
          </w:tcPr>
          <w:p w14:paraId="224C908E" w14:textId="019329F6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6E526C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1A9961A1" w14:textId="77777777" w:rsidTr="009804FD">
        <w:trPr>
          <w:trHeight w:val="300"/>
        </w:trPr>
        <w:tc>
          <w:tcPr>
            <w:tcW w:w="1435" w:type="dxa"/>
            <w:hideMark/>
          </w:tcPr>
          <w:p w14:paraId="22477D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B96AF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maxitems</w:t>
            </w:r>
          </w:p>
        </w:tc>
        <w:tc>
          <w:tcPr>
            <w:tcW w:w="2487" w:type="dxa"/>
            <w:hideMark/>
          </w:tcPr>
          <w:p w14:paraId="4EE03A4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B28891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2D20F6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4A7F094" w14:textId="02B3680A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number of items in this form partition</w:t>
            </w:r>
          </w:p>
        </w:tc>
        <w:tc>
          <w:tcPr>
            <w:tcW w:w="3213" w:type="dxa"/>
            <w:hideMark/>
          </w:tcPr>
          <w:p w14:paraId="19C55820" w14:textId="74B37F3F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 or "ALL"</w:t>
            </w:r>
          </w:p>
        </w:tc>
        <w:tc>
          <w:tcPr>
            <w:tcW w:w="1350" w:type="dxa"/>
            <w:hideMark/>
          </w:tcPr>
          <w:p w14:paraId="42D28E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17731D7" w14:textId="77777777" w:rsidTr="009804FD">
        <w:trPr>
          <w:trHeight w:val="300"/>
        </w:trPr>
        <w:tc>
          <w:tcPr>
            <w:tcW w:w="1435" w:type="dxa"/>
            <w:hideMark/>
          </w:tcPr>
          <w:p w14:paraId="09432F6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17DB0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maxresponses</w:t>
            </w:r>
          </w:p>
        </w:tc>
        <w:tc>
          <w:tcPr>
            <w:tcW w:w="2487" w:type="dxa"/>
            <w:hideMark/>
          </w:tcPr>
          <w:p w14:paraId="7DF829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459BAD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160F91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0417373" w14:textId="6C6630F8" w:rsidR="009804FD" w:rsidRPr="00EE5B36" w:rsidRDefault="00821A7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responses for</w:t>
            </w:r>
            <w:r w:rsidR="00B434A3">
              <w:rPr>
                <w:rFonts w:ascii="Arial" w:hAnsi="Arial" w:cs="Arial"/>
                <w:sz w:val="16"/>
                <w:szCs w:val="16"/>
              </w:rPr>
              <w:t xml:space="preserve"> this form partition</w:t>
            </w:r>
          </w:p>
        </w:tc>
        <w:tc>
          <w:tcPr>
            <w:tcW w:w="3213" w:type="dxa"/>
            <w:hideMark/>
          </w:tcPr>
          <w:p w14:paraId="59F6D951" w14:textId="02DE6B9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 or "ALL"</w:t>
            </w:r>
          </w:p>
        </w:tc>
        <w:tc>
          <w:tcPr>
            <w:tcW w:w="1350" w:type="dxa"/>
            <w:hideMark/>
          </w:tcPr>
          <w:p w14:paraId="6DFBF0C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659F85D0" w14:textId="77777777" w:rsidTr="009804FD">
        <w:trPr>
          <w:trHeight w:val="600"/>
        </w:trPr>
        <w:tc>
          <w:tcPr>
            <w:tcW w:w="1435" w:type="dxa"/>
            <w:hideMark/>
          </w:tcPr>
          <w:p w14:paraId="74BFD9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7F0405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846A6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testspecification:administration:testform:formpartition:itemgroup:identifier</w:t>
            </w:r>
          </w:p>
        </w:tc>
        <w:tc>
          <w:tcPr>
            <w:tcW w:w="843" w:type="dxa"/>
            <w:hideMark/>
          </w:tcPr>
          <w:p w14:paraId="2980776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40714E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5EA25D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2BB32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293005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871A2D2" w14:textId="77777777" w:rsidTr="009804FD">
        <w:trPr>
          <w:trHeight w:val="300"/>
        </w:trPr>
        <w:tc>
          <w:tcPr>
            <w:tcW w:w="1435" w:type="dxa"/>
            <w:hideMark/>
          </w:tcPr>
          <w:p w14:paraId="33DD64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F67C6A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5B3C9C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F3C99E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12EA4A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139FBAD" w14:textId="5AE6B28B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this form partition</w:t>
            </w:r>
          </w:p>
        </w:tc>
        <w:tc>
          <w:tcPr>
            <w:tcW w:w="3213" w:type="dxa"/>
            <w:hideMark/>
          </w:tcPr>
          <w:p w14:paraId="6879057F" w14:textId="6F73328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5D4B75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AA2F83F" w14:textId="77777777" w:rsidTr="009804FD">
        <w:trPr>
          <w:trHeight w:val="300"/>
        </w:trPr>
        <w:tc>
          <w:tcPr>
            <w:tcW w:w="1435" w:type="dxa"/>
            <w:hideMark/>
          </w:tcPr>
          <w:p w14:paraId="1A8036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3ADCE3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7DCC670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5992B9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002B2F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3CB33CC" w14:textId="6E8242E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this form partition</w:t>
            </w:r>
          </w:p>
        </w:tc>
        <w:tc>
          <w:tcPr>
            <w:tcW w:w="3213" w:type="dxa"/>
            <w:hideMark/>
          </w:tcPr>
          <w:p w14:paraId="758EE636" w14:textId="1AD6B38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6228A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022F1B9" w14:textId="77777777" w:rsidTr="009804FD">
        <w:trPr>
          <w:trHeight w:val="300"/>
        </w:trPr>
        <w:tc>
          <w:tcPr>
            <w:tcW w:w="1435" w:type="dxa"/>
            <w:hideMark/>
          </w:tcPr>
          <w:p w14:paraId="391A7E9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8779B2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2F8742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30504A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2290B3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44F2C79" w14:textId="379D581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this form partition</w:t>
            </w:r>
          </w:p>
        </w:tc>
        <w:tc>
          <w:tcPr>
            <w:tcW w:w="3213" w:type="dxa"/>
            <w:hideMark/>
          </w:tcPr>
          <w:p w14:paraId="0C69E5BE" w14:textId="7FD7A1C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559F5D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032EFE71" w14:textId="77777777" w:rsidTr="009804FD">
        <w:trPr>
          <w:trHeight w:val="1500"/>
        </w:trPr>
        <w:tc>
          <w:tcPr>
            <w:tcW w:w="1435" w:type="dxa"/>
            <w:hideMark/>
          </w:tcPr>
          <w:p w14:paraId="279FF05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passageref</w:t>
            </w:r>
          </w:p>
        </w:tc>
        <w:tc>
          <w:tcPr>
            <w:tcW w:w="1350" w:type="dxa"/>
            <w:hideMark/>
          </w:tcPr>
          <w:p w14:paraId="3DD330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9F515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testspecification:administration:testform:formpartition:itemgroup:passageref</w:t>
            </w:r>
          </w:p>
        </w:tc>
        <w:tc>
          <w:tcPr>
            <w:tcW w:w="843" w:type="dxa"/>
            <w:hideMark/>
          </w:tcPr>
          <w:p w14:paraId="7A57AAA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103B66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51D5F4D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Passage reference.  Refers to testspecification:administration:itempool:passage:identifier[@uniqueid]</w:t>
            </w:r>
          </w:p>
        </w:tc>
        <w:tc>
          <w:tcPr>
            <w:tcW w:w="3213" w:type="dxa"/>
            <w:hideMark/>
          </w:tcPr>
          <w:p w14:paraId="181F86C6" w14:textId="0D9DB42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C820E28" w14:textId="402A8E1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005548C" w14:textId="77777777" w:rsidTr="009804FD">
        <w:trPr>
          <w:trHeight w:val="600"/>
        </w:trPr>
        <w:tc>
          <w:tcPr>
            <w:tcW w:w="1435" w:type="dxa"/>
            <w:hideMark/>
          </w:tcPr>
          <w:p w14:paraId="3CE3E0B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groupitem</w:t>
            </w:r>
          </w:p>
        </w:tc>
        <w:tc>
          <w:tcPr>
            <w:tcW w:w="1350" w:type="dxa"/>
            <w:hideMark/>
          </w:tcPr>
          <w:p w14:paraId="0D31622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A8FDC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testspecification:administration:testform:formpartition:itemgroup:groupitem</w:t>
            </w:r>
          </w:p>
        </w:tc>
        <w:tc>
          <w:tcPr>
            <w:tcW w:w="843" w:type="dxa"/>
            <w:hideMark/>
          </w:tcPr>
          <w:p w14:paraId="3C0121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126CF3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8D85DF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F99A3A6" w14:textId="1A8EECF8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427E5C1" w14:textId="089DC763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356BC25" w14:textId="77777777" w:rsidTr="009804FD">
        <w:trPr>
          <w:trHeight w:val="1200"/>
        </w:trPr>
        <w:tc>
          <w:tcPr>
            <w:tcW w:w="1435" w:type="dxa"/>
            <w:hideMark/>
          </w:tcPr>
          <w:p w14:paraId="07893A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69630D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itemid</w:t>
            </w:r>
          </w:p>
        </w:tc>
        <w:tc>
          <w:tcPr>
            <w:tcW w:w="2487" w:type="dxa"/>
            <w:hideMark/>
          </w:tcPr>
          <w:p w14:paraId="3ADBA6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78E8D62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52D2B4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85533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 reference.  Refers to testspecification:administration:itempool:testitem:identifier[@uniqueid]</w:t>
            </w:r>
          </w:p>
        </w:tc>
        <w:tc>
          <w:tcPr>
            <w:tcW w:w="3213" w:type="dxa"/>
            <w:hideMark/>
          </w:tcPr>
          <w:p w14:paraId="77A2A37A" w14:textId="2C1392D4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3566793B" w14:textId="233A185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E727153" w14:textId="77777777" w:rsidTr="009804FD">
        <w:trPr>
          <w:trHeight w:val="300"/>
        </w:trPr>
        <w:tc>
          <w:tcPr>
            <w:tcW w:w="1435" w:type="dxa"/>
            <w:hideMark/>
          </w:tcPr>
          <w:p w14:paraId="317C821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096FA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formposition</w:t>
            </w:r>
          </w:p>
        </w:tc>
        <w:tc>
          <w:tcPr>
            <w:tcW w:w="2487" w:type="dxa"/>
            <w:hideMark/>
          </w:tcPr>
          <w:p w14:paraId="0B0D4F4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8A7924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FA30002" w14:textId="076C1233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  <w:tc>
          <w:tcPr>
            <w:tcW w:w="2817" w:type="dxa"/>
            <w:hideMark/>
          </w:tcPr>
          <w:p w14:paraId="5B444D9A" w14:textId="679CBA07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order of this item within the form partition.</w:t>
            </w:r>
          </w:p>
        </w:tc>
        <w:tc>
          <w:tcPr>
            <w:tcW w:w="3213" w:type="dxa"/>
            <w:hideMark/>
          </w:tcPr>
          <w:p w14:paraId="6661F6F8" w14:textId="66381B02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Integer 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>&gt;= 1</w:t>
            </w:r>
          </w:p>
        </w:tc>
        <w:tc>
          <w:tcPr>
            <w:tcW w:w="1350" w:type="dxa"/>
            <w:hideMark/>
          </w:tcPr>
          <w:p w14:paraId="574C62C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C27BF28" w14:textId="77777777" w:rsidTr="009804FD">
        <w:trPr>
          <w:trHeight w:val="300"/>
        </w:trPr>
        <w:tc>
          <w:tcPr>
            <w:tcW w:w="1435" w:type="dxa"/>
            <w:hideMark/>
          </w:tcPr>
          <w:p w14:paraId="47724F8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760AC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groupposition</w:t>
            </w:r>
          </w:p>
        </w:tc>
        <w:tc>
          <w:tcPr>
            <w:tcW w:w="2487" w:type="dxa"/>
            <w:hideMark/>
          </w:tcPr>
          <w:p w14:paraId="22D503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0EA0A4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0D99652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0CAE382" w14:textId="0FFD7FE5" w:rsidR="009804FD" w:rsidRPr="00EE5B36" w:rsidRDefault="00C608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order of this item within the item group.</w:t>
            </w:r>
          </w:p>
        </w:tc>
        <w:tc>
          <w:tcPr>
            <w:tcW w:w="3213" w:type="dxa"/>
            <w:hideMark/>
          </w:tcPr>
          <w:p w14:paraId="1286D79C" w14:textId="78F476B5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5A0A25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DBE3AB4" w14:textId="77777777" w:rsidTr="009804FD">
        <w:trPr>
          <w:trHeight w:val="300"/>
        </w:trPr>
        <w:tc>
          <w:tcPr>
            <w:tcW w:w="1435" w:type="dxa"/>
            <w:hideMark/>
          </w:tcPr>
          <w:p w14:paraId="1BDD4E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4159C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adminrequired</w:t>
            </w:r>
          </w:p>
        </w:tc>
        <w:tc>
          <w:tcPr>
            <w:tcW w:w="2487" w:type="dxa"/>
            <w:hideMark/>
          </w:tcPr>
          <w:p w14:paraId="1C1E3D9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F2C99D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7D1700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66EE9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802EEB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438D8FC4" w14:textId="0D60A80D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0EA4ABC6" w14:textId="77777777" w:rsidTr="009804FD">
        <w:trPr>
          <w:trHeight w:val="600"/>
        </w:trPr>
        <w:tc>
          <w:tcPr>
            <w:tcW w:w="1435" w:type="dxa"/>
            <w:hideMark/>
          </w:tcPr>
          <w:p w14:paraId="05DF156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A4527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responserequired</w:t>
            </w:r>
          </w:p>
        </w:tc>
        <w:tc>
          <w:tcPr>
            <w:tcW w:w="2487" w:type="dxa"/>
            <w:hideMark/>
          </w:tcPr>
          <w:p w14:paraId="29F9CE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F7913E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12FDC38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2C433C3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required</w:t>
            </w:r>
          </w:p>
        </w:tc>
        <w:tc>
          <w:tcPr>
            <w:tcW w:w="3213" w:type="dxa"/>
            <w:hideMark/>
          </w:tcPr>
          <w:p w14:paraId="2A6984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2CFF061D" w14:textId="2083005E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081A7EC1" w14:textId="77777777" w:rsidTr="009804FD">
        <w:trPr>
          <w:trHeight w:val="600"/>
        </w:trPr>
        <w:tc>
          <w:tcPr>
            <w:tcW w:w="1435" w:type="dxa"/>
            <w:hideMark/>
          </w:tcPr>
          <w:p w14:paraId="5E5E78E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95256E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isactive</w:t>
            </w:r>
          </w:p>
        </w:tc>
        <w:tc>
          <w:tcPr>
            <w:tcW w:w="2487" w:type="dxa"/>
            <w:hideMark/>
          </w:tcPr>
          <w:p w14:paraId="16DC628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FBC14D5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0D77EF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D32471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used</w:t>
            </w:r>
          </w:p>
        </w:tc>
        <w:tc>
          <w:tcPr>
            <w:tcW w:w="3213" w:type="dxa"/>
            <w:hideMark/>
          </w:tcPr>
          <w:p w14:paraId="1CDF15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353A548D" w14:textId="580D7A6D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xsd:boolean</w:t>
            </w:r>
          </w:p>
        </w:tc>
      </w:tr>
      <w:tr w:rsidR="009804FD" w:rsidRPr="00EE5B36" w14:paraId="24DC5DBB" w14:textId="77777777" w:rsidTr="009804FD">
        <w:trPr>
          <w:trHeight w:val="900"/>
        </w:trPr>
        <w:tc>
          <w:tcPr>
            <w:tcW w:w="1435" w:type="dxa"/>
            <w:hideMark/>
          </w:tcPr>
          <w:p w14:paraId="7B7D7A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7BFE03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isfieldtest</w:t>
            </w:r>
          </w:p>
        </w:tc>
        <w:tc>
          <w:tcPr>
            <w:tcW w:w="2487" w:type="dxa"/>
            <w:hideMark/>
          </w:tcPr>
          <w:p w14:paraId="3709B7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AD796C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0BC015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3098F7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considered a field test item</w:t>
            </w:r>
          </w:p>
        </w:tc>
        <w:tc>
          <w:tcPr>
            <w:tcW w:w="3213" w:type="dxa"/>
            <w:hideMark/>
          </w:tcPr>
          <w:p w14:paraId="00D165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7C30C6B4" w14:textId="15087792" w:rsidR="009804FD" w:rsidRPr="00EE5B36" w:rsidRDefault="00487031" w:rsidP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xsd:boolean</w:t>
            </w:r>
          </w:p>
        </w:tc>
      </w:tr>
      <w:tr w:rsidR="009804FD" w:rsidRPr="00EE5B36" w14:paraId="737053D8" w14:textId="77777777" w:rsidTr="009804FD">
        <w:trPr>
          <w:trHeight w:val="1500"/>
        </w:trPr>
        <w:tc>
          <w:tcPr>
            <w:tcW w:w="1435" w:type="dxa"/>
            <w:hideMark/>
          </w:tcPr>
          <w:p w14:paraId="3504A7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E92083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blockid</w:t>
            </w:r>
          </w:p>
        </w:tc>
        <w:tc>
          <w:tcPr>
            <w:tcW w:w="2487" w:type="dxa"/>
            <w:hideMark/>
          </w:tcPr>
          <w:p w14:paraId="1350F88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45AF36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038EEF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33462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Used to group items into blocks for the field test selection algorithm.  Note that the Test Authoring assigns "A" for all items.</w:t>
            </w:r>
          </w:p>
        </w:tc>
        <w:tc>
          <w:tcPr>
            <w:tcW w:w="3213" w:type="dxa"/>
            <w:hideMark/>
          </w:tcPr>
          <w:p w14:paraId="47E478E6" w14:textId="4DA84A03" w:rsidR="00B434A3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7BA7607D" w14:textId="72E14A18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A, B, etc.</w:t>
            </w:r>
          </w:p>
        </w:tc>
        <w:tc>
          <w:tcPr>
            <w:tcW w:w="1350" w:type="dxa"/>
            <w:hideMark/>
          </w:tcPr>
          <w:p w14:paraId="5F2D9D2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3D6E1C6C" w14:textId="77777777" w:rsidTr="009804FD">
        <w:trPr>
          <w:trHeight w:val="300"/>
        </w:trPr>
        <w:tc>
          <w:tcPr>
            <w:tcW w:w="1435" w:type="dxa"/>
            <w:hideMark/>
          </w:tcPr>
          <w:p w14:paraId="374D82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adminsegment</w:t>
            </w:r>
          </w:p>
        </w:tc>
        <w:tc>
          <w:tcPr>
            <w:tcW w:w="1350" w:type="dxa"/>
            <w:hideMark/>
          </w:tcPr>
          <w:p w14:paraId="3383EF7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6785820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</w:t>
            </w:r>
          </w:p>
        </w:tc>
        <w:tc>
          <w:tcPr>
            <w:tcW w:w="843" w:type="dxa"/>
            <w:hideMark/>
          </w:tcPr>
          <w:p w14:paraId="07DA98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80A929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8A751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5DF11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9B08C8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29B299D" w14:textId="77777777" w:rsidTr="009804FD">
        <w:trPr>
          <w:trHeight w:val="1800"/>
        </w:trPr>
        <w:tc>
          <w:tcPr>
            <w:tcW w:w="1435" w:type="dxa"/>
            <w:hideMark/>
          </w:tcPr>
          <w:p w14:paraId="44451E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AC1F1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segmentid</w:t>
            </w:r>
          </w:p>
        </w:tc>
        <w:tc>
          <w:tcPr>
            <w:tcW w:w="2487" w:type="dxa"/>
            <w:hideMark/>
          </w:tcPr>
          <w:p w14:paraId="6D633A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2B6B12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250</w:t>
            </w:r>
          </w:p>
        </w:tc>
        <w:tc>
          <w:tcPr>
            <w:tcW w:w="990" w:type="dxa"/>
            <w:hideMark/>
          </w:tcPr>
          <w:p w14:paraId="05B71A6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C7DD2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Refers to testspecification:administration:testblueprint:bpelement[@elementtype="segment"]:identifier[@uniqueid]</w:t>
            </w:r>
          </w:p>
        </w:tc>
        <w:tc>
          <w:tcPr>
            <w:tcW w:w="3213" w:type="dxa"/>
            <w:hideMark/>
          </w:tcPr>
          <w:p w14:paraId="61F0A36D" w14:textId="070C6A20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7BA70D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8D3EA5D" w14:textId="77777777" w:rsidTr="009804FD">
        <w:trPr>
          <w:trHeight w:val="300"/>
        </w:trPr>
        <w:tc>
          <w:tcPr>
            <w:tcW w:w="1435" w:type="dxa"/>
            <w:hideMark/>
          </w:tcPr>
          <w:p w14:paraId="759847F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E0DF0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487" w:type="dxa"/>
            <w:hideMark/>
          </w:tcPr>
          <w:p w14:paraId="27CD5E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CBC1E7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27E9BC8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CF3810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34AADE63" w14:textId="309AEA52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1A224FD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20743D24" w14:textId="77777777" w:rsidTr="009804FD">
        <w:trPr>
          <w:trHeight w:val="600"/>
        </w:trPr>
        <w:tc>
          <w:tcPr>
            <w:tcW w:w="1435" w:type="dxa"/>
            <w:hideMark/>
          </w:tcPr>
          <w:p w14:paraId="04D2C86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55EF05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itemselection</w:t>
            </w:r>
          </w:p>
        </w:tc>
        <w:tc>
          <w:tcPr>
            <w:tcW w:w="2487" w:type="dxa"/>
            <w:hideMark/>
          </w:tcPr>
          <w:p w14:paraId="4637C4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46EBD0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0755BF7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F9EBB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Sets to fixed form or adaptive test segment</w:t>
            </w:r>
          </w:p>
        </w:tc>
        <w:tc>
          <w:tcPr>
            <w:tcW w:w="3213" w:type="dxa"/>
            <w:hideMark/>
          </w:tcPr>
          <w:p w14:paraId="077EA43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fixedform, adaptive2, adaptive</w:t>
            </w:r>
          </w:p>
        </w:tc>
        <w:tc>
          <w:tcPr>
            <w:tcW w:w="1350" w:type="dxa"/>
            <w:hideMark/>
          </w:tcPr>
          <w:p w14:paraId="206F35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D152DAF" w14:textId="77777777" w:rsidTr="009804FD">
        <w:trPr>
          <w:trHeight w:val="300"/>
        </w:trPr>
        <w:tc>
          <w:tcPr>
            <w:tcW w:w="1435" w:type="dxa"/>
            <w:hideMark/>
          </w:tcPr>
          <w:p w14:paraId="265A5C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segmentblueprint</w:t>
            </w:r>
          </w:p>
        </w:tc>
        <w:tc>
          <w:tcPr>
            <w:tcW w:w="1350" w:type="dxa"/>
            <w:hideMark/>
          </w:tcPr>
          <w:p w14:paraId="739F679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5552D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testspecification:administration:adminsegment:segmentblueprint</w:t>
            </w:r>
          </w:p>
        </w:tc>
        <w:tc>
          <w:tcPr>
            <w:tcW w:w="843" w:type="dxa"/>
            <w:hideMark/>
          </w:tcPr>
          <w:p w14:paraId="6FCE8CB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1F9699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38541A9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D8E270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17BBB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26D69DD" w14:textId="77777777" w:rsidTr="009804FD">
        <w:trPr>
          <w:trHeight w:val="600"/>
        </w:trPr>
        <w:tc>
          <w:tcPr>
            <w:tcW w:w="1435" w:type="dxa"/>
            <w:hideMark/>
          </w:tcPr>
          <w:p w14:paraId="20865AF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segmentbpelement</w:t>
            </w:r>
          </w:p>
        </w:tc>
        <w:tc>
          <w:tcPr>
            <w:tcW w:w="1350" w:type="dxa"/>
            <w:hideMark/>
          </w:tcPr>
          <w:p w14:paraId="5D5C2E5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4698D9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testspecification:administration:adminsegment:segmentblueprint:segmentbpelement</w:t>
            </w:r>
          </w:p>
        </w:tc>
        <w:tc>
          <w:tcPr>
            <w:tcW w:w="843" w:type="dxa"/>
            <w:hideMark/>
          </w:tcPr>
          <w:p w14:paraId="50692A6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D8D724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666545E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638DA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E2A44E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C4B7E20" w14:textId="77777777" w:rsidTr="009804FD">
        <w:trPr>
          <w:trHeight w:val="1800"/>
        </w:trPr>
        <w:tc>
          <w:tcPr>
            <w:tcW w:w="1435" w:type="dxa"/>
            <w:hideMark/>
          </w:tcPr>
          <w:p w14:paraId="4A8335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69EBCA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bpelementid</w:t>
            </w:r>
          </w:p>
        </w:tc>
        <w:tc>
          <w:tcPr>
            <w:tcW w:w="2487" w:type="dxa"/>
            <w:hideMark/>
          </w:tcPr>
          <w:p w14:paraId="32B83BC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0DAAE8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4065DAA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E8193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Blueprint reference.  Refers to testspecification:administration:testblueprint:bpelement:identifier[@uniqueid]</w:t>
            </w:r>
          </w:p>
        </w:tc>
        <w:tc>
          <w:tcPr>
            <w:tcW w:w="3213" w:type="dxa"/>
            <w:hideMark/>
          </w:tcPr>
          <w:p w14:paraId="6C04921A" w14:textId="28D207FE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665F2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CA292FF" w14:textId="77777777" w:rsidTr="009804FD">
        <w:trPr>
          <w:trHeight w:val="300"/>
        </w:trPr>
        <w:tc>
          <w:tcPr>
            <w:tcW w:w="1435" w:type="dxa"/>
            <w:hideMark/>
          </w:tcPr>
          <w:p w14:paraId="373264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34ED18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minopitems</w:t>
            </w:r>
          </w:p>
        </w:tc>
        <w:tc>
          <w:tcPr>
            <w:tcW w:w="2487" w:type="dxa"/>
            <w:hideMark/>
          </w:tcPr>
          <w:p w14:paraId="21C98E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4C5F1AAD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78F34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BE3509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6A97A8F7" w14:textId="4DB2AD8C" w:rsidR="009804FD" w:rsidRPr="00EE5B36" w:rsidRDefault="00B434A3" w:rsidP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&lt;= 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&lt;= maxopitems</w:t>
            </w:r>
          </w:p>
        </w:tc>
        <w:tc>
          <w:tcPr>
            <w:tcW w:w="1350" w:type="dxa"/>
            <w:hideMark/>
          </w:tcPr>
          <w:p w14:paraId="5739EC1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570F078F" w14:textId="77777777" w:rsidTr="009804FD">
        <w:trPr>
          <w:trHeight w:val="900"/>
        </w:trPr>
        <w:tc>
          <w:tcPr>
            <w:tcW w:w="1435" w:type="dxa"/>
            <w:hideMark/>
          </w:tcPr>
          <w:p w14:paraId="73EE091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DDFAA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maxopitems</w:t>
            </w:r>
          </w:p>
        </w:tc>
        <w:tc>
          <w:tcPr>
            <w:tcW w:w="2487" w:type="dxa"/>
            <w:hideMark/>
          </w:tcPr>
          <w:p w14:paraId="588972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BEE20AF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968A87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F140E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6F6C4910" w14:textId="28868A67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 &gt;= minopitems</w:t>
            </w:r>
          </w:p>
        </w:tc>
        <w:tc>
          <w:tcPr>
            <w:tcW w:w="1350" w:type="dxa"/>
            <w:hideMark/>
          </w:tcPr>
          <w:p w14:paraId="283BCF2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42357638" w14:textId="77777777" w:rsidTr="009804FD">
        <w:trPr>
          <w:trHeight w:val="300"/>
        </w:trPr>
        <w:tc>
          <w:tcPr>
            <w:tcW w:w="1435" w:type="dxa"/>
            <w:hideMark/>
          </w:tcPr>
          <w:p w14:paraId="76A1D1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itemselector</w:t>
            </w:r>
          </w:p>
        </w:tc>
        <w:tc>
          <w:tcPr>
            <w:tcW w:w="1350" w:type="dxa"/>
            <w:hideMark/>
          </w:tcPr>
          <w:p w14:paraId="38E123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02B15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</w:t>
            </w:r>
          </w:p>
        </w:tc>
        <w:tc>
          <w:tcPr>
            <w:tcW w:w="843" w:type="dxa"/>
            <w:hideMark/>
          </w:tcPr>
          <w:p w14:paraId="7FF345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2AE297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5E7AB22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24111A7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F305B8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5A02F85" w14:textId="77777777" w:rsidTr="009804FD">
        <w:trPr>
          <w:trHeight w:val="300"/>
        </w:trPr>
        <w:tc>
          <w:tcPr>
            <w:tcW w:w="1435" w:type="dxa"/>
            <w:hideMark/>
          </w:tcPr>
          <w:p w14:paraId="18051A7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6D4EBB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2487" w:type="dxa"/>
            <w:hideMark/>
          </w:tcPr>
          <w:p w14:paraId="0163DD4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6F2D4BD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37C3E09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08B9934" w14:textId="4E218DE3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Segment item selection algorithm</w:t>
            </w:r>
          </w:p>
        </w:tc>
        <w:tc>
          <w:tcPr>
            <w:tcW w:w="3213" w:type="dxa"/>
            <w:hideMark/>
          </w:tcPr>
          <w:p w14:paraId="3681615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fixedform, adaptive, adaptive2</w:t>
            </w:r>
          </w:p>
        </w:tc>
        <w:tc>
          <w:tcPr>
            <w:tcW w:w="1350" w:type="dxa"/>
            <w:hideMark/>
          </w:tcPr>
          <w:p w14:paraId="1C81283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93B5E50" w14:textId="77777777" w:rsidTr="009804FD">
        <w:trPr>
          <w:trHeight w:val="600"/>
        </w:trPr>
        <w:tc>
          <w:tcPr>
            <w:tcW w:w="1435" w:type="dxa"/>
            <w:hideMark/>
          </w:tcPr>
          <w:p w14:paraId="6D4BB79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0CCDFC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561AD4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testspecification:administration:adminsegment:itemselector:identifier</w:t>
            </w:r>
          </w:p>
        </w:tc>
        <w:tc>
          <w:tcPr>
            <w:tcW w:w="843" w:type="dxa"/>
            <w:hideMark/>
          </w:tcPr>
          <w:p w14:paraId="1F41D2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B461FF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C4564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D343D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81AE8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66370050" w14:textId="77777777" w:rsidTr="009804FD">
        <w:trPr>
          <w:trHeight w:val="300"/>
        </w:trPr>
        <w:tc>
          <w:tcPr>
            <w:tcW w:w="1435" w:type="dxa"/>
            <w:hideMark/>
          </w:tcPr>
          <w:p w14:paraId="459DE6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59222E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6251EA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B9D667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070F81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68EB4760" w14:textId="261C6779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the item selector</w:t>
            </w:r>
          </w:p>
        </w:tc>
        <w:tc>
          <w:tcPr>
            <w:tcW w:w="3213" w:type="dxa"/>
            <w:hideMark/>
          </w:tcPr>
          <w:p w14:paraId="251E1BB9" w14:textId="5EC047B4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0F1A46A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149C4A0D" w14:textId="77777777" w:rsidTr="009804FD">
        <w:trPr>
          <w:trHeight w:val="300"/>
        </w:trPr>
        <w:tc>
          <w:tcPr>
            <w:tcW w:w="1435" w:type="dxa"/>
            <w:hideMark/>
          </w:tcPr>
          <w:p w14:paraId="6713DB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FE0254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55044C3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0EDF32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639669C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C64B0C4" w14:textId="2D83672D" w:rsidR="009804FD" w:rsidRPr="00EE5B36" w:rsidRDefault="00B43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the item selector</w:t>
            </w:r>
          </w:p>
        </w:tc>
        <w:tc>
          <w:tcPr>
            <w:tcW w:w="3213" w:type="dxa"/>
            <w:hideMark/>
          </w:tcPr>
          <w:p w14:paraId="5DDE0EE4" w14:textId="3DD6E24C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2AEE29C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63C14CC" w14:textId="77777777" w:rsidTr="009804FD">
        <w:trPr>
          <w:trHeight w:val="300"/>
        </w:trPr>
        <w:tc>
          <w:tcPr>
            <w:tcW w:w="1435" w:type="dxa"/>
            <w:hideMark/>
          </w:tcPr>
          <w:p w14:paraId="4AD1A1E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73CD1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234B046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FF5322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4C9194E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80A2522" w14:textId="0E7AE4B1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Display label of the item selector</w:t>
            </w:r>
          </w:p>
        </w:tc>
        <w:tc>
          <w:tcPr>
            <w:tcW w:w="3213" w:type="dxa"/>
            <w:hideMark/>
          </w:tcPr>
          <w:p w14:paraId="083F3A35" w14:textId="3BA9EE77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7CA8C7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DDCD656" w14:textId="77777777" w:rsidTr="009804FD">
        <w:trPr>
          <w:trHeight w:val="300"/>
        </w:trPr>
        <w:tc>
          <w:tcPr>
            <w:tcW w:w="1435" w:type="dxa"/>
            <w:hideMark/>
          </w:tcPr>
          <w:p w14:paraId="49F691A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33F83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0698FDD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64EF16E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990" w:type="dxa"/>
            <w:hideMark/>
          </w:tcPr>
          <w:p w14:paraId="0D90D80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8BBB6C5" w14:textId="5B4E8DDD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the item selector</w:t>
            </w:r>
          </w:p>
        </w:tc>
        <w:tc>
          <w:tcPr>
            <w:tcW w:w="3213" w:type="dxa"/>
            <w:hideMark/>
          </w:tcPr>
          <w:p w14:paraId="245F689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Float</w:t>
            </w:r>
          </w:p>
        </w:tc>
        <w:tc>
          <w:tcPr>
            <w:tcW w:w="1350" w:type="dxa"/>
            <w:hideMark/>
          </w:tcPr>
          <w:p w14:paraId="7B3BB4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xsd:float</w:t>
            </w:r>
          </w:p>
        </w:tc>
      </w:tr>
      <w:tr w:rsidR="009804FD" w:rsidRPr="00EE5B36" w14:paraId="61255B18" w14:textId="77777777" w:rsidTr="009804FD">
        <w:trPr>
          <w:trHeight w:val="600"/>
        </w:trPr>
        <w:tc>
          <w:tcPr>
            <w:tcW w:w="1435" w:type="dxa"/>
            <w:hideMark/>
          </w:tcPr>
          <w:p w14:paraId="2C1787E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itemselectionparameter</w:t>
            </w:r>
          </w:p>
        </w:tc>
        <w:tc>
          <w:tcPr>
            <w:tcW w:w="1350" w:type="dxa"/>
            <w:hideMark/>
          </w:tcPr>
          <w:p w14:paraId="1DC5303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30D66CA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testspecification:administration:adminsegment:itemselector:itemselectionparameter</w:t>
            </w:r>
          </w:p>
        </w:tc>
        <w:tc>
          <w:tcPr>
            <w:tcW w:w="843" w:type="dxa"/>
            <w:hideMark/>
          </w:tcPr>
          <w:p w14:paraId="2D139DA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49519F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471104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2E477B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1D142F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039B98A7" w14:textId="77777777" w:rsidTr="009804FD">
        <w:trPr>
          <w:trHeight w:val="1200"/>
        </w:trPr>
        <w:tc>
          <w:tcPr>
            <w:tcW w:w="1435" w:type="dxa"/>
            <w:hideMark/>
          </w:tcPr>
          <w:p w14:paraId="7124936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3373DD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bpelementid</w:t>
            </w:r>
          </w:p>
        </w:tc>
        <w:tc>
          <w:tcPr>
            <w:tcW w:w="2487" w:type="dxa"/>
            <w:hideMark/>
          </w:tcPr>
          <w:p w14:paraId="194C4B2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EEB0BA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3A2AD74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8911E2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9BC7F6E" w14:textId="3286AC23" w:rsidR="00487031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123D83F9" w14:textId="2B3CE225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Matches testspecification:administration:testblueprint:bpelement:identifier[@uniqueid]</w:t>
            </w:r>
          </w:p>
        </w:tc>
        <w:tc>
          <w:tcPr>
            <w:tcW w:w="1350" w:type="dxa"/>
            <w:hideMark/>
          </w:tcPr>
          <w:p w14:paraId="5CFCB2D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1F64A85" w14:textId="77777777" w:rsidTr="009804FD">
        <w:trPr>
          <w:trHeight w:val="600"/>
        </w:trPr>
        <w:tc>
          <w:tcPr>
            <w:tcW w:w="1435" w:type="dxa"/>
            <w:hideMark/>
          </w:tcPr>
          <w:p w14:paraId="033BEAF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</w:t>
            </w:r>
          </w:p>
        </w:tc>
        <w:tc>
          <w:tcPr>
            <w:tcW w:w="1350" w:type="dxa"/>
            <w:hideMark/>
          </w:tcPr>
          <w:p w14:paraId="2CB153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29DE476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testspecification:administration:adminsegment:itemselector:itemselectionparameter:property</w:t>
            </w:r>
          </w:p>
        </w:tc>
        <w:tc>
          <w:tcPr>
            <w:tcW w:w="843" w:type="dxa"/>
            <w:hideMark/>
          </w:tcPr>
          <w:p w14:paraId="4F66E1D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8F396C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73EC32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760DD4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A15E31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3B069D9" w14:textId="77777777" w:rsidTr="009804FD">
        <w:trPr>
          <w:trHeight w:val="1500"/>
        </w:trPr>
        <w:tc>
          <w:tcPr>
            <w:tcW w:w="1435" w:type="dxa"/>
            <w:hideMark/>
          </w:tcPr>
          <w:p w14:paraId="2095B9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B06572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2D4B216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64E48C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744A257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B8C7B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Property code name</w:t>
            </w:r>
          </w:p>
        </w:tc>
        <w:tc>
          <w:tcPr>
            <w:tcW w:w="3213" w:type="dxa"/>
            <w:hideMark/>
          </w:tcPr>
          <w:p w14:paraId="376A068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 xml:space="preserve">Fixed form values include: slope, intercept.  Adaptive values include: isstrictmax, bpweight, adaptivecut, startability, startinfo, </w:t>
            </w:r>
            <w:proofErr w:type="gramStart"/>
            <w:r w:rsidRPr="00EE5B36">
              <w:rPr>
                <w:rFonts w:ascii="Arial" w:hAnsi="Arial" w:cs="Arial"/>
                <w:sz w:val="16"/>
                <w:szCs w:val="16"/>
              </w:rPr>
              <w:t>scalar, …</w:t>
            </w:r>
            <w:proofErr w:type="gramEnd"/>
          </w:p>
        </w:tc>
        <w:tc>
          <w:tcPr>
            <w:tcW w:w="1350" w:type="dxa"/>
            <w:hideMark/>
          </w:tcPr>
          <w:p w14:paraId="7988877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E0A6B50" w14:textId="77777777" w:rsidTr="009804FD">
        <w:trPr>
          <w:trHeight w:val="300"/>
        </w:trPr>
        <w:tc>
          <w:tcPr>
            <w:tcW w:w="1435" w:type="dxa"/>
            <w:hideMark/>
          </w:tcPr>
          <w:p w14:paraId="71D96EC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3D7B333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tcW w:w="2487" w:type="dxa"/>
            <w:hideMark/>
          </w:tcPr>
          <w:p w14:paraId="3A69838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CE6A541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375EB4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72E909F" w14:textId="439520C8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Value of the property</w:t>
            </w:r>
          </w:p>
        </w:tc>
        <w:tc>
          <w:tcPr>
            <w:tcW w:w="3213" w:type="dxa"/>
            <w:hideMark/>
          </w:tcPr>
          <w:p w14:paraId="606EF030" w14:textId="25CE2A38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1B0145C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9B2227B" w14:textId="77777777" w:rsidTr="009804FD">
        <w:trPr>
          <w:trHeight w:val="600"/>
        </w:trPr>
        <w:tc>
          <w:tcPr>
            <w:tcW w:w="1435" w:type="dxa"/>
            <w:hideMark/>
          </w:tcPr>
          <w:p w14:paraId="50C3B86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F850C5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label</w:t>
            </w:r>
          </w:p>
        </w:tc>
        <w:tc>
          <w:tcPr>
            <w:tcW w:w="2487" w:type="dxa"/>
            <w:hideMark/>
          </w:tcPr>
          <w:p w14:paraId="2E3690A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E5797F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990" w:type="dxa"/>
            <w:hideMark/>
          </w:tcPr>
          <w:p w14:paraId="016D443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7DE73B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Descriptive text for this property</w:t>
            </w:r>
          </w:p>
        </w:tc>
        <w:tc>
          <w:tcPr>
            <w:tcW w:w="3213" w:type="dxa"/>
            <w:hideMark/>
          </w:tcPr>
          <w:p w14:paraId="0C09A10E" w14:textId="37583C34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8743AC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2293E1B3" w14:textId="77777777" w:rsidTr="009804FD">
        <w:trPr>
          <w:trHeight w:val="900"/>
        </w:trPr>
        <w:tc>
          <w:tcPr>
            <w:tcW w:w="1435" w:type="dxa"/>
            <w:hideMark/>
          </w:tcPr>
          <w:p w14:paraId="11E1737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segmentform</w:t>
            </w:r>
          </w:p>
        </w:tc>
        <w:tc>
          <w:tcPr>
            <w:tcW w:w="1350" w:type="dxa"/>
            <w:hideMark/>
          </w:tcPr>
          <w:p w14:paraId="111791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03852B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testspecification:administration:adminsegment:segmentform</w:t>
            </w:r>
          </w:p>
        </w:tc>
        <w:tc>
          <w:tcPr>
            <w:tcW w:w="843" w:type="dxa"/>
            <w:hideMark/>
          </w:tcPr>
          <w:p w14:paraId="1BCB58E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631D945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when fixedform</w:t>
            </w:r>
          </w:p>
        </w:tc>
        <w:tc>
          <w:tcPr>
            <w:tcW w:w="2817" w:type="dxa"/>
            <w:hideMark/>
          </w:tcPr>
          <w:p w14:paraId="00D1B1D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079F665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925A8B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5FC80F42" w14:textId="77777777" w:rsidTr="009804FD">
        <w:trPr>
          <w:trHeight w:val="1200"/>
        </w:trPr>
        <w:tc>
          <w:tcPr>
            <w:tcW w:w="1435" w:type="dxa"/>
            <w:hideMark/>
          </w:tcPr>
          <w:p w14:paraId="1E464C2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9E47E9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formpartitionid</w:t>
            </w:r>
          </w:p>
        </w:tc>
        <w:tc>
          <w:tcPr>
            <w:tcW w:w="2487" w:type="dxa"/>
            <w:hideMark/>
          </w:tcPr>
          <w:p w14:paraId="1DD9908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E8A848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990" w:type="dxa"/>
            <w:hideMark/>
          </w:tcPr>
          <w:p w14:paraId="630B7D2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ACC5F29" w14:textId="19CC8034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 partition identifier</w:t>
            </w:r>
          </w:p>
        </w:tc>
        <w:tc>
          <w:tcPr>
            <w:tcW w:w="3213" w:type="dxa"/>
            <w:hideMark/>
          </w:tcPr>
          <w:p w14:paraId="4A18FB60" w14:textId="7FAE85B7" w:rsidR="00487031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1D6B919F" w14:textId="46230F91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Matches testspecification:administration:testform:formpartition:identifier[@uniqueid]</w:t>
            </w:r>
          </w:p>
        </w:tc>
        <w:tc>
          <w:tcPr>
            <w:tcW w:w="1350" w:type="dxa"/>
            <w:hideMark/>
          </w:tcPr>
          <w:p w14:paraId="42BE3F8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C964CB7" w14:textId="77777777" w:rsidTr="009804FD">
        <w:trPr>
          <w:trHeight w:val="900"/>
        </w:trPr>
        <w:tc>
          <w:tcPr>
            <w:tcW w:w="1435" w:type="dxa"/>
            <w:hideMark/>
          </w:tcPr>
          <w:p w14:paraId="18FE376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segmentpool</w:t>
            </w:r>
          </w:p>
        </w:tc>
        <w:tc>
          <w:tcPr>
            <w:tcW w:w="1350" w:type="dxa"/>
            <w:hideMark/>
          </w:tcPr>
          <w:p w14:paraId="6BA0883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0896945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</w:t>
            </w:r>
          </w:p>
        </w:tc>
        <w:tc>
          <w:tcPr>
            <w:tcW w:w="843" w:type="dxa"/>
            <w:hideMark/>
          </w:tcPr>
          <w:p w14:paraId="13C6099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2F6B28A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Required when adaptive</w:t>
            </w:r>
          </w:p>
        </w:tc>
        <w:tc>
          <w:tcPr>
            <w:tcW w:w="2817" w:type="dxa"/>
            <w:hideMark/>
          </w:tcPr>
          <w:p w14:paraId="3D040C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5F52FA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D5EF6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147F8AC4" w14:textId="77777777" w:rsidTr="009804FD">
        <w:trPr>
          <w:trHeight w:val="600"/>
        </w:trPr>
        <w:tc>
          <w:tcPr>
            <w:tcW w:w="1435" w:type="dxa"/>
            <w:hideMark/>
          </w:tcPr>
          <w:p w14:paraId="0D09F90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lastRenderedPageBreak/>
              <w:t>itemgroup</w:t>
            </w:r>
          </w:p>
        </w:tc>
        <w:tc>
          <w:tcPr>
            <w:tcW w:w="1350" w:type="dxa"/>
            <w:hideMark/>
          </w:tcPr>
          <w:p w14:paraId="52A32E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59331E2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testspecification:administration:adminsegment:segmentpool:itemgroup</w:t>
            </w:r>
          </w:p>
        </w:tc>
        <w:tc>
          <w:tcPr>
            <w:tcW w:w="843" w:type="dxa"/>
            <w:hideMark/>
          </w:tcPr>
          <w:p w14:paraId="1917A4A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B13FA7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087BE39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3D631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B24B7D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3EA69320" w14:textId="77777777" w:rsidTr="009804FD">
        <w:trPr>
          <w:trHeight w:val="300"/>
        </w:trPr>
        <w:tc>
          <w:tcPr>
            <w:tcW w:w="1435" w:type="dxa"/>
            <w:hideMark/>
          </w:tcPr>
          <w:p w14:paraId="7BFB4D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2D27E5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maxitems</w:t>
            </w:r>
          </w:p>
        </w:tc>
        <w:tc>
          <w:tcPr>
            <w:tcW w:w="2487" w:type="dxa"/>
            <w:hideMark/>
          </w:tcPr>
          <w:p w14:paraId="1045759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53BD25A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1A5A64E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8DE3868" w14:textId="371B1D8E" w:rsidR="009804FD" w:rsidRPr="00EE5B36" w:rsidRDefault="00487031" w:rsidP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number of items for this item group</w:t>
            </w:r>
          </w:p>
        </w:tc>
        <w:tc>
          <w:tcPr>
            <w:tcW w:w="3213" w:type="dxa"/>
            <w:hideMark/>
          </w:tcPr>
          <w:p w14:paraId="2026A7A1" w14:textId="1EF2C91A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 or "ALL"</w:t>
            </w:r>
          </w:p>
        </w:tc>
        <w:tc>
          <w:tcPr>
            <w:tcW w:w="1350" w:type="dxa"/>
            <w:hideMark/>
          </w:tcPr>
          <w:p w14:paraId="05F987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4E6D854" w14:textId="77777777" w:rsidTr="009804FD">
        <w:trPr>
          <w:trHeight w:val="300"/>
        </w:trPr>
        <w:tc>
          <w:tcPr>
            <w:tcW w:w="1435" w:type="dxa"/>
            <w:hideMark/>
          </w:tcPr>
          <w:p w14:paraId="176705F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65BEE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maxresponses</w:t>
            </w:r>
          </w:p>
        </w:tc>
        <w:tc>
          <w:tcPr>
            <w:tcW w:w="2487" w:type="dxa"/>
            <w:hideMark/>
          </w:tcPr>
          <w:p w14:paraId="6FCC34D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0813304A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63302BD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4A0E062F" w14:textId="32E4E397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Maximum responses for this ietm group</w:t>
            </w:r>
          </w:p>
        </w:tc>
        <w:tc>
          <w:tcPr>
            <w:tcW w:w="3213" w:type="dxa"/>
            <w:hideMark/>
          </w:tcPr>
          <w:p w14:paraId="17100C53" w14:textId="253378D7" w:rsidR="009804FD" w:rsidRPr="00EE5B36" w:rsidRDefault="009804FD" w:rsidP="00487031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Integer &gt;= 1 or "ALL"</w:t>
            </w:r>
          </w:p>
        </w:tc>
        <w:tc>
          <w:tcPr>
            <w:tcW w:w="1350" w:type="dxa"/>
            <w:hideMark/>
          </w:tcPr>
          <w:p w14:paraId="5DB578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60D9AD3" w14:textId="77777777" w:rsidTr="009804FD">
        <w:trPr>
          <w:trHeight w:val="600"/>
        </w:trPr>
        <w:tc>
          <w:tcPr>
            <w:tcW w:w="1435" w:type="dxa"/>
            <w:hideMark/>
          </w:tcPr>
          <w:p w14:paraId="6705DD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identifier</w:t>
            </w:r>
          </w:p>
        </w:tc>
        <w:tc>
          <w:tcPr>
            <w:tcW w:w="1350" w:type="dxa"/>
            <w:hideMark/>
          </w:tcPr>
          <w:p w14:paraId="67064FD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7832F38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testspecification:administration:adminsegment:segmentpool:itemgroup:identifier</w:t>
            </w:r>
          </w:p>
        </w:tc>
        <w:tc>
          <w:tcPr>
            <w:tcW w:w="843" w:type="dxa"/>
            <w:hideMark/>
          </w:tcPr>
          <w:p w14:paraId="55B47F5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08871B6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4232371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1B78924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B9059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44ED0C44" w14:textId="77777777" w:rsidTr="009804FD">
        <w:trPr>
          <w:trHeight w:val="300"/>
        </w:trPr>
        <w:tc>
          <w:tcPr>
            <w:tcW w:w="1435" w:type="dxa"/>
            <w:hideMark/>
          </w:tcPr>
          <w:p w14:paraId="12F9643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0485C05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uniqueid</w:t>
            </w:r>
          </w:p>
        </w:tc>
        <w:tc>
          <w:tcPr>
            <w:tcW w:w="2487" w:type="dxa"/>
            <w:hideMark/>
          </w:tcPr>
          <w:p w14:paraId="1A2F70F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290E6F0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29C6469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368E1F83" w14:textId="0ABCA8A5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Uniquely identifies this segment pool item group</w:t>
            </w:r>
          </w:p>
        </w:tc>
        <w:tc>
          <w:tcPr>
            <w:tcW w:w="3213" w:type="dxa"/>
            <w:hideMark/>
          </w:tcPr>
          <w:p w14:paraId="055BC194" w14:textId="2F5873B8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2C1E0E3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50ABA081" w14:textId="77777777" w:rsidTr="009804FD">
        <w:trPr>
          <w:trHeight w:val="300"/>
        </w:trPr>
        <w:tc>
          <w:tcPr>
            <w:tcW w:w="1435" w:type="dxa"/>
            <w:hideMark/>
          </w:tcPr>
          <w:p w14:paraId="54FC5E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70AF02E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487" w:type="dxa"/>
            <w:hideMark/>
          </w:tcPr>
          <w:p w14:paraId="050F877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FCD1D46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990" w:type="dxa"/>
            <w:hideMark/>
          </w:tcPr>
          <w:p w14:paraId="3AE8EAF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48B963F" w14:textId="390942C6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of this item group</w:t>
            </w:r>
          </w:p>
        </w:tc>
        <w:tc>
          <w:tcPr>
            <w:tcW w:w="3213" w:type="dxa"/>
            <w:hideMark/>
          </w:tcPr>
          <w:p w14:paraId="4A0FBA6A" w14:textId="7D153FF9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586F51F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0FD7D72F" w14:textId="77777777" w:rsidTr="009804FD">
        <w:trPr>
          <w:trHeight w:val="300"/>
        </w:trPr>
        <w:tc>
          <w:tcPr>
            <w:tcW w:w="1435" w:type="dxa"/>
            <w:hideMark/>
          </w:tcPr>
          <w:p w14:paraId="633955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981761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tcW w:w="2487" w:type="dxa"/>
            <w:hideMark/>
          </w:tcPr>
          <w:p w14:paraId="669B64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27B065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74AF7E0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B8238B2" w14:textId="4720917C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Version of this item group</w:t>
            </w:r>
          </w:p>
        </w:tc>
        <w:tc>
          <w:tcPr>
            <w:tcW w:w="3213" w:type="dxa"/>
            <w:hideMark/>
          </w:tcPr>
          <w:p w14:paraId="1DC5C508" w14:textId="3363084D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hideMark/>
          </w:tcPr>
          <w:p w14:paraId="4724788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72A1607D" w14:textId="77777777" w:rsidTr="009804FD">
        <w:trPr>
          <w:trHeight w:val="600"/>
        </w:trPr>
        <w:tc>
          <w:tcPr>
            <w:tcW w:w="1435" w:type="dxa"/>
            <w:hideMark/>
          </w:tcPr>
          <w:p w14:paraId="6666D38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groupitem</w:t>
            </w:r>
          </w:p>
        </w:tc>
        <w:tc>
          <w:tcPr>
            <w:tcW w:w="1350" w:type="dxa"/>
            <w:hideMark/>
          </w:tcPr>
          <w:p w14:paraId="11CED23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87" w:type="dxa"/>
            <w:hideMark/>
          </w:tcPr>
          <w:p w14:paraId="46645E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testspecification:administration:adminsegment:segmentpool:itemgroup:groupitem</w:t>
            </w:r>
          </w:p>
        </w:tc>
        <w:tc>
          <w:tcPr>
            <w:tcW w:w="843" w:type="dxa"/>
            <w:hideMark/>
          </w:tcPr>
          <w:p w14:paraId="138393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hideMark/>
          </w:tcPr>
          <w:p w14:paraId="39B0584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17" w:type="dxa"/>
            <w:hideMark/>
          </w:tcPr>
          <w:p w14:paraId="3D38000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2865CAA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41C7F1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4FD" w:rsidRPr="00EE5B36" w14:paraId="7B9192EF" w14:textId="77777777" w:rsidTr="009804FD">
        <w:trPr>
          <w:trHeight w:val="1200"/>
        </w:trPr>
        <w:tc>
          <w:tcPr>
            <w:tcW w:w="1435" w:type="dxa"/>
            <w:hideMark/>
          </w:tcPr>
          <w:p w14:paraId="33FF8C2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6DB1826C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itemid</w:t>
            </w:r>
          </w:p>
        </w:tc>
        <w:tc>
          <w:tcPr>
            <w:tcW w:w="2487" w:type="dxa"/>
            <w:hideMark/>
          </w:tcPr>
          <w:p w14:paraId="4DE54E8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102CDC9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990" w:type="dxa"/>
            <w:hideMark/>
          </w:tcPr>
          <w:p w14:paraId="139D871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1D535226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Item reference.  Refers to testspecification:administration:itempool:testitem:identifier[@uniqueid]</w:t>
            </w:r>
          </w:p>
        </w:tc>
        <w:tc>
          <w:tcPr>
            <w:tcW w:w="3213" w:type="dxa"/>
            <w:hideMark/>
          </w:tcPr>
          <w:p w14:paraId="20832D69" w14:textId="15DD56DB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</w:tc>
        <w:tc>
          <w:tcPr>
            <w:tcW w:w="1350" w:type="dxa"/>
            <w:hideMark/>
          </w:tcPr>
          <w:p w14:paraId="6371D2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  <w:tr w:rsidR="009804FD" w:rsidRPr="00EE5B36" w14:paraId="4EE08CF8" w14:textId="77777777" w:rsidTr="009804FD">
        <w:trPr>
          <w:trHeight w:val="300"/>
        </w:trPr>
        <w:tc>
          <w:tcPr>
            <w:tcW w:w="1435" w:type="dxa"/>
            <w:hideMark/>
          </w:tcPr>
          <w:p w14:paraId="1ABED84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67B122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groupposition</w:t>
            </w:r>
          </w:p>
        </w:tc>
        <w:tc>
          <w:tcPr>
            <w:tcW w:w="2487" w:type="dxa"/>
            <w:hideMark/>
          </w:tcPr>
          <w:p w14:paraId="5A7422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44F3704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5DFE702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521E1B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7FDBDC06" w14:textId="47F0ADEB" w:rsidR="009804FD" w:rsidRPr="00EE5B36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Integer</w:t>
            </w:r>
            <w:r w:rsidR="009804FD" w:rsidRPr="00EE5B36">
              <w:rPr>
                <w:rFonts w:ascii="Arial" w:hAnsi="Arial" w:cs="Arial"/>
                <w:sz w:val="16"/>
                <w:szCs w:val="16"/>
              </w:rPr>
              <w:t xml:space="preserve"> &gt;= 1</w:t>
            </w:r>
          </w:p>
        </w:tc>
        <w:tc>
          <w:tcPr>
            <w:tcW w:w="1350" w:type="dxa"/>
            <w:hideMark/>
          </w:tcPr>
          <w:p w14:paraId="3094D02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xsd:integer</w:t>
            </w:r>
          </w:p>
        </w:tc>
      </w:tr>
      <w:tr w:rsidR="009804FD" w:rsidRPr="00EE5B36" w14:paraId="552A6687" w14:textId="77777777" w:rsidTr="009804FD">
        <w:trPr>
          <w:trHeight w:val="300"/>
        </w:trPr>
        <w:tc>
          <w:tcPr>
            <w:tcW w:w="1435" w:type="dxa"/>
            <w:hideMark/>
          </w:tcPr>
          <w:p w14:paraId="178CEB5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42C91D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adminrequired</w:t>
            </w:r>
          </w:p>
        </w:tc>
        <w:tc>
          <w:tcPr>
            <w:tcW w:w="2487" w:type="dxa"/>
            <w:hideMark/>
          </w:tcPr>
          <w:p w14:paraId="0CE3B1E9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62CF217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555029E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F64830B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13" w:type="dxa"/>
            <w:hideMark/>
          </w:tcPr>
          <w:p w14:paraId="4E042E1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1167F967" w14:textId="6A91286B" w:rsidR="009804FD" w:rsidRPr="00EE5B36" w:rsidRDefault="009804FD" w:rsidP="00487031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7EA86E30" w14:textId="77777777" w:rsidTr="009804FD">
        <w:trPr>
          <w:trHeight w:val="600"/>
        </w:trPr>
        <w:tc>
          <w:tcPr>
            <w:tcW w:w="1435" w:type="dxa"/>
            <w:hideMark/>
          </w:tcPr>
          <w:p w14:paraId="56AC2A0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25D41D7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responserequired</w:t>
            </w:r>
          </w:p>
        </w:tc>
        <w:tc>
          <w:tcPr>
            <w:tcW w:w="2487" w:type="dxa"/>
            <w:hideMark/>
          </w:tcPr>
          <w:p w14:paraId="557C15E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4623D48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17D5A34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79E50C5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required</w:t>
            </w:r>
          </w:p>
        </w:tc>
        <w:tc>
          <w:tcPr>
            <w:tcW w:w="3213" w:type="dxa"/>
            <w:hideMark/>
          </w:tcPr>
          <w:p w14:paraId="63175EF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12A3F3A5" w14:textId="0DA223A6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3662BB55" w14:textId="77777777" w:rsidTr="009804FD">
        <w:trPr>
          <w:trHeight w:val="600"/>
        </w:trPr>
        <w:tc>
          <w:tcPr>
            <w:tcW w:w="1435" w:type="dxa"/>
            <w:hideMark/>
          </w:tcPr>
          <w:p w14:paraId="1E98271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4E21712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isactive</w:t>
            </w:r>
          </w:p>
        </w:tc>
        <w:tc>
          <w:tcPr>
            <w:tcW w:w="2487" w:type="dxa"/>
            <w:hideMark/>
          </w:tcPr>
          <w:p w14:paraId="73FEDB67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1333F063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4A99C415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804235D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used</w:t>
            </w:r>
          </w:p>
        </w:tc>
        <w:tc>
          <w:tcPr>
            <w:tcW w:w="3213" w:type="dxa"/>
            <w:hideMark/>
          </w:tcPr>
          <w:p w14:paraId="21CD5013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5C859F99" w14:textId="323BA8C6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32609191" w14:textId="77777777" w:rsidTr="009804FD">
        <w:trPr>
          <w:trHeight w:val="900"/>
        </w:trPr>
        <w:tc>
          <w:tcPr>
            <w:tcW w:w="1435" w:type="dxa"/>
            <w:hideMark/>
          </w:tcPr>
          <w:p w14:paraId="04B98A3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5CF82DC1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isfieldtest</w:t>
            </w:r>
          </w:p>
        </w:tc>
        <w:tc>
          <w:tcPr>
            <w:tcW w:w="2487" w:type="dxa"/>
            <w:hideMark/>
          </w:tcPr>
          <w:p w14:paraId="380033C8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7ACF645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90" w:type="dxa"/>
            <w:hideMark/>
          </w:tcPr>
          <w:p w14:paraId="0149FC0F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0E578ED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Determines if the item is considered a field test item</w:t>
            </w:r>
          </w:p>
        </w:tc>
        <w:tc>
          <w:tcPr>
            <w:tcW w:w="3213" w:type="dxa"/>
            <w:hideMark/>
          </w:tcPr>
          <w:p w14:paraId="500E805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true, false</w:t>
            </w:r>
          </w:p>
        </w:tc>
        <w:tc>
          <w:tcPr>
            <w:tcW w:w="1350" w:type="dxa"/>
            <w:hideMark/>
          </w:tcPr>
          <w:p w14:paraId="575EEA47" w14:textId="14B05EA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</w:t>
            </w:r>
            <w:r w:rsidR="00487031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</w:tr>
      <w:tr w:rsidR="009804FD" w:rsidRPr="00EE5B36" w14:paraId="5E76ADBE" w14:textId="77777777" w:rsidTr="009804FD">
        <w:trPr>
          <w:trHeight w:val="1500"/>
        </w:trPr>
        <w:tc>
          <w:tcPr>
            <w:tcW w:w="1435" w:type="dxa"/>
            <w:hideMark/>
          </w:tcPr>
          <w:p w14:paraId="3DBD36BA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hideMark/>
          </w:tcPr>
          <w:p w14:paraId="1EE94940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blockid</w:t>
            </w:r>
          </w:p>
        </w:tc>
        <w:tc>
          <w:tcPr>
            <w:tcW w:w="2487" w:type="dxa"/>
            <w:hideMark/>
          </w:tcPr>
          <w:p w14:paraId="76ABE142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3" w:type="dxa"/>
            <w:hideMark/>
          </w:tcPr>
          <w:p w14:paraId="3AED85FB" w14:textId="77777777" w:rsidR="009804FD" w:rsidRPr="00EE5B36" w:rsidRDefault="009804FD" w:rsidP="00EE5B36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990" w:type="dxa"/>
            <w:hideMark/>
          </w:tcPr>
          <w:p w14:paraId="4539C254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Always</w:t>
            </w:r>
          </w:p>
        </w:tc>
        <w:tc>
          <w:tcPr>
            <w:tcW w:w="2817" w:type="dxa"/>
            <w:hideMark/>
          </w:tcPr>
          <w:p w14:paraId="53E0E9A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Used to group items into blocks for the field test selection algorithm.  Note that the Test Authoring assigns "A" for all items.</w:t>
            </w:r>
          </w:p>
        </w:tc>
        <w:tc>
          <w:tcPr>
            <w:tcW w:w="3213" w:type="dxa"/>
            <w:hideMark/>
          </w:tcPr>
          <w:p w14:paraId="67B758C1" w14:textId="078D7501" w:rsidR="00487031" w:rsidRDefault="00487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One or more</w:t>
            </w:r>
            <w:r w:rsidRPr="00597DC4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printable ASCII characters</w:t>
            </w:r>
          </w:p>
          <w:p w14:paraId="767197E4" w14:textId="5C19E01B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A, B, etc.</w:t>
            </w:r>
          </w:p>
        </w:tc>
        <w:tc>
          <w:tcPr>
            <w:tcW w:w="1350" w:type="dxa"/>
            <w:hideMark/>
          </w:tcPr>
          <w:p w14:paraId="7EDD044E" w14:textId="77777777" w:rsidR="009804FD" w:rsidRPr="00EE5B36" w:rsidRDefault="009804FD">
            <w:pPr>
              <w:rPr>
                <w:rFonts w:ascii="Arial" w:hAnsi="Arial" w:cs="Arial"/>
                <w:sz w:val="16"/>
                <w:szCs w:val="16"/>
              </w:rPr>
            </w:pPr>
            <w:r w:rsidRPr="00EE5B36">
              <w:rPr>
                <w:rFonts w:ascii="Arial" w:hAnsi="Arial" w:cs="Arial"/>
                <w:sz w:val="16"/>
                <w:szCs w:val="16"/>
              </w:rPr>
              <w:t>xsd:token</w:t>
            </w:r>
          </w:p>
        </w:tc>
      </w:tr>
    </w:tbl>
    <w:p w14:paraId="6B1C2F60" w14:textId="514A06B7" w:rsidR="00193419" w:rsidRDefault="00193419" w:rsidP="00981EBC">
      <w:pPr>
        <w:pStyle w:val="Caption"/>
        <w:jc w:val="left"/>
      </w:pPr>
      <w:bookmarkStart w:id="7" w:name="_Ref260075845"/>
      <w:bookmarkStart w:id="8" w:name="_Ref260075835"/>
    </w:p>
    <w:bookmarkEnd w:id="7"/>
    <w:bookmarkEnd w:id="8"/>
    <w:p w14:paraId="74BD0F97" w14:textId="77777777" w:rsidR="0083415D" w:rsidRDefault="0083415D" w:rsidP="009707F1"/>
    <w:p w14:paraId="773FF5C0" w14:textId="39B1D96C" w:rsidR="00113A67" w:rsidRDefault="00113A67" w:rsidP="00113A67">
      <w:pPr>
        <w:pStyle w:val="Heading1"/>
      </w:pPr>
      <w:bookmarkStart w:id="9" w:name="_Toc453066933"/>
      <w:r>
        <w:t>Sample XML Output</w:t>
      </w:r>
      <w:bookmarkEnd w:id="9"/>
    </w:p>
    <w:p w14:paraId="304F7CBA" w14:textId="7F66B032" w:rsidR="006216FC" w:rsidRDefault="00487031" w:rsidP="00E11B12">
      <w:r>
        <w:t xml:space="preserve">Multiple examples can be found in </w:t>
      </w:r>
      <w:proofErr w:type="gramStart"/>
      <w:r>
        <w:t>th</w:t>
      </w:r>
      <w:proofErr w:type="gramEnd"/>
      <w:r>
        <w:t xml:space="preserve"> Implementation Readiness Package (IRP) found here: </w:t>
      </w:r>
      <w:hyperlink r:id="rId12" w:history="1">
        <w:r w:rsidRPr="006921E2">
          <w:rPr>
            <w:rStyle w:val="Hyperlink"/>
          </w:rPr>
          <w:t>ftp://ftps.smarterbalanced.org/~sbacpublic/Public/ImplementationReadiness/2016.02.24.IrpTestPackageAndContent.zip</w:t>
        </w:r>
      </w:hyperlink>
      <w:r w:rsidR="006216FC">
        <w:t xml:space="preserve">  The administration packages are located in the </w:t>
      </w:r>
      <w:r w:rsidR="006216FC" w:rsidRPr="006216FC">
        <w:rPr>
          <w:i/>
        </w:rPr>
        <w:t>/Test Packages/TDS/Administration</w:t>
      </w:r>
      <w:r w:rsidR="006216FC">
        <w:t xml:space="preserve"> </w:t>
      </w:r>
      <w:r w:rsidR="005474E6">
        <w:t xml:space="preserve">and the </w:t>
      </w:r>
      <w:r w:rsidR="005474E6" w:rsidRPr="005474E6">
        <w:rPr>
          <w:i/>
        </w:rPr>
        <w:t>/Test Packages/TIS/Administration</w:t>
      </w:r>
      <w:r w:rsidR="005474E6">
        <w:t xml:space="preserve"> </w:t>
      </w:r>
      <w:r w:rsidR="006216FC">
        <w:t>director</w:t>
      </w:r>
      <w:r w:rsidR="005474E6">
        <w:t>ies</w:t>
      </w:r>
      <w:r w:rsidR="006216FC">
        <w:t>.</w:t>
      </w:r>
    </w:p>
    <w:p w14:paraId="218269DF" w14:textId="3CB02BEE" w:rsidR="00C2345E" w:rsidRDefault="00C2345E" w:rsidP="00C2345E">
      <w:pPr>
        <w:pStyle w:val="Heading3"/>
      </w:pPr>
      <w:bookmarkStart w:id="10" w:name="_Toc453066934"/>
      <w:r>
        <w:t>Fixed Form Sample XML Output</w:t>
      </w:r>
      <w:bookmarkEnd w:id="10"/>
    </w:p>
    <w:p w14:paraId="2F9EA809" w14:textId="44F97021" w:rsidR="00E11B12" w:rsidRPr="0003543B" w:rsidRDefault="00E11B12" w:rsidP="00E11B12">
      <w:r>
        <w:t>Below is the Math 3 Performance Test Administration Package from the IRP which is an example of a fixed form test package:</w:t>
      </w:r>
    </w:p>
    <w:p w14:paraId="6471A0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&lt;testspecification purpose="administration" publisher="SBAC_PT" publishdate="Aug 19 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2015  3:44PM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" version="1.0"&gt;</w:t>
      </w:r>
    </w:p>
    <w:p w14:paraId="762208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&lt;identifier uniqueid="(SBAC_PT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-IRP-Perf-MATH-3-Summer-2015-2016" name="SBAC-IRP-Perf-MATH-3" label="Grade 3 MATH" version="8185" /&gt;</w:t>
      </w:r>
    </w:p>
    <w:p w14:paraId="12ACBB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name="subject" value="MATH" label="MATH" /&gt;</w:t>
      </w:r>
    </w:p>
    <w:p w14:paraId="07A286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name="grade" value="3" label="grade 3" /&gt;</w:t>
      </w:r>
    </w:p>
    <w:p w14:paraId="01129F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name="type" value="summative" label="summative" /&gt;</w:t>
      </w:r>
    </w:p>
    <w:p w14:paraId="426ADA2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administration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183F0B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testblueprint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45BBD2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elementtype="test" minopitems="4" maxopitems="4" minftitems="0" maxftitems="0" opitemcount="4" ftitemcount="0"&gt;</w:t>
      </w:r>
    </w:p>
    <w:p w14:paraId="518F55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-IRP-Perf-MATH-3-Summer-2015-2016" name="SBAC-IRP-Perf-MATH-3" version="8185" /&gt;</w:t>
      </w:r>
    </w:p>
    <w:p w14:paraId="02DE50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5BCC48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elementtype="segment" minopitems="4" maxopitems="4" minftitems="0" maxftitems="0" opitemcount="4" ftitemcount="0"&gt;</w:t>
      </w:r>
    </w:p>
    <w:p w14:paraId="55CCBF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-IRP-Perf-MATH-3-Summer-2015-2016" name="SBAC-IRP-Perf-MATH-3" version="8185" /&gt;</w:t>
      </w:r>
    </w:p>
    <w:p w14:paraId="2ACA02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2DB663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&lt;bpelement elementtype="strand" minopitems="0" maxopitems="3" opitemcount="2" ftitemcount="0"&gt;</w:t>
      </w:r>
    </w:p>
    <w:p w14:paraId="55EC44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uniqueid="SBAC_PT-2" name="2" version="8185" /&gt;</w:t>
      </w:r>
    </w:p>
    <w:p w14:paraId="6401A0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D71D3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parentid="SBAC_PT-2" minopitems="0" maxopitems="3" opitemcount="2" ftitemcount="0"&gt;</w:t>
      </w:r>
    </w:p>
    <w:p w14:paraId="02DDB62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uniqueid="SBAC_PT-2|MD" name="2|MD" version="8185" /&gt;</w:t>
      </w:r>
    </w:p>
    <w:p w14:paraId="0EA2911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DA541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parentid="SBAC_PT-2|MD" minopitems="0" maxopitems="3" opitemcount="2" ftitemcount="0"&gt;</w:t>
      </w:r>
    </w:p>
    <w:p w14:paraId="17C05F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uniqueid="SBAC_PT-2|MD|A" name="2|MD|A" version="8185" /&gt;</w:t>
      </w:r>
    </w:p>
    <w:p w14:paraId="4A23AE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5E8E8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maxopitems="3" opitemcount="1" ftitemcount="0"&gt;</w:t>
      </w:r>
    </w:p>
    <w:p w14:paraId="6332AF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uniqueid="SBAC_PT-3" name="3" version="8185" /&gt;</w:t>
      </w:r>
    </w:p>
    <w:p w14:paraId="2A708C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AD4CE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maxopitems="3" opitemcount="1" ftitemcount="0"&gt;</w:t>
      </w:r>
    </w:p>
    <w:p w14:paraId="1109F2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uniqueid="SBAC_PT-3|MD" name="3|MD" version="8185" /&gt;</w:t>
      </w:r>
    </w:p>
    <w:p w14:paraId="4599CA2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7EE0E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parentid="SBAC_PT-3|MD" minopitems="0" maxopitems="3" opitemcount="1" ftitemcount="0"&gt;</w:t>
      </w:r>
    </w:p>
    <w:p w14:paraId="42ABF2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uniqueid="SBAC_PT-3|MD|A" name="3|MD|A" version="8185" /&gt;</w:t>
      </w:r>
    </w:p>
    <w:p w14:paraId="59771B0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95535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maxopitems="3" opitemcount="1" ftitemcount="0"&gt;</w:t>
      </w:r>
    </w:p>
    <w:p w14:paraId="64EA058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uniqueid="SBAC_PT-4" name="4" version="8185" /&gt;</w:t>
      </w:r>
    </w:p>
    <w:p w14:paraId="00E264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82A20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maxopitems="3" opitemcount="1" ftitemcount="0"&gt;</w:t>
      </w:r>
    </w:p>
    <w:p w14:paraId="5332E4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uniqueid="SBAC_PT-4|MD" name="4|MD" version="8185" /&gt;</w:t>
      </w:r>
    </w:p>
    <w:p w14:paraId="627805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178E2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parentid="SBAC_PT-4|MD" minopitems="0" maxopitems="3" opitemcount="1" ftitemcount="0"&gt;</w:t>
      </w:r>
    </w:p>
    <w:p w14:paraId="059C46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uniqueid="SBAC_PT-4|MD|A" name="4|MD|A" version="8185" /&gt;</w:t>
      </w:r>
    </w:p>
    <w:p w14:paraId="57431C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496D04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&lt;/testblueprint&gt;</w:t>
      </w:r>
    </w:p>
    <w:p w14:paraId="68C1BD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value="EQ" label="EQ" itemcount="1" /&gt;</w:t>
      </w:r>
    </w:p>
    <w:p w14:paraId="6B8982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value="GI" label="GI" itemcount="1" /&gt;</w:t>
      </w:r>
    </w:p>
    <w:p w14:paraId="1556D4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value="TI" label="TI" itemcount="2" /&gt;</w:t>
      </w:r>
    </w:p>
    <w:p w14:paraId="3F29BB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property="Language" value="ENU" label="English" itemcount="4" /&gt;</w:t>
      </w:r>
    </w:p>
    <w:p w14:paraId="3F072D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itempool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117C3F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&lt;passage filename="stim-187-3700.xml"&gt;</w:t>
      </w:r>
    </w:p>
    <w:p w14:paraId="6697C7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uniqueid="187-3700" version="8185" /&gt;</w:t>
      </w:r>
    </w:p>
    <w:p w14:paraId="67D3F9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&lt;/passage&gt;      </w:t>
      </w:r>
    </w:p>
    <w:p w14:paraId="4A0889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filename="item-187-2788.xml" itemtype="TI"&gt;</w:t>
      </w:r>
    </w:p>
    <w:p w14:paraId="447DB3E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uniqueid="187-2788" version="8185" /&gt;</w:t>
      </w:r>
    </w:p>
    <w:p w14:paraId="256C51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&gt;(SBAC_PT)SBAC-IRP-Perf-MATH-3-Summer-2015-2016&lt;/bpref&gt;</w:t>
      </w:r>
    </w:p>
    <w:p w14:paraId="47809E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SBAC_PT-2&lt;/bpref&gt;</w:t>
      </w:r>
    </w:p>
    <w:p w14:paraId="2C47DB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SBAC_PT-2|MD&lt;/bpref&gt;</w:t>
      </w:r>
    </w:p>
    <w:p w14:paraId="5BC18F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SBAC_PT-2|MD|A&lt;/bpref&gt;</w:t>
      </w:r>
    </w:p>
    <w:p w14:paraId="2BB5621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passageref&gt;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187-3700&lt;/passageref&gt;</w:t>
      </w:r>
    </w:p>
    <w:p w14:paraId="687FF6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value="TI" label="TI" /&gt;</w:t>
      </w:r>
    </w:p>
    <w:p w14:paraId="101D7B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561E92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DD441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&lt;itemscoreparameter measurementparameter="a" value="1.025780000000000e+000" /&gt;</w:t>
      </w:r>
    </w:p>
    <w:p w14:paraId="02EA3E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value="-1.836230000000000e+000" /&gt;</w:t>
      </w:r>
    </w:p>
    <w:p w14:paraId="6F7574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080D14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8E1748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C40E9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filename="item-187-2789.xml" itemtype="TI"&gt;</w:t>
      </w:r>
    </w:p>
    <w:p w14:paraId="613EB77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uniqueid="187-2789" version="8185" /&gt;</w:t>
      </w:r>
    </w:p>
    <w:p w14:paraId="3E1159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&gt;(SBAC_PT)SBAC-IRP-Perf-MATH-3-Summer-2015-2016&lt;/bpref&gt;</w:t>
      </w:r>
    </w:p>
    <w:p w14:paraId="3A94F4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SBAC_PT-3&lt;/bpref&gt;</w:t>
      </w:r>
    </w:p>
    <w:p w14:paraId="7F87A2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SBAC_PT-3|MD&lt;/bpref&gt;</w:t>
      </w:r>
    </w:p>
    <w:p w14:paraId="116BDD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SBAC_PT-3|MD|A&lt;/bpref&gt;</w:t>
      </w:r>
    </w:p>
    <w:p w14:paraId="7215391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passageref&gt;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187-3700&lt;/passageref&gt;</w:t>
      </w:r>
    </w:p>
    <w:p w14:paraId="333D40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value="TI" label="TI" /&gt;</w:t>
      </w:r>
    </w:p>
    <w:p w14:paraId="4FF0252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4ACE22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107F69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value="4.239400000000000e-001" /&gt;</w:t>
      </w:r>
    </w:p>
    <w:p w14:paraId="098ACA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value="1.070860000000000e+000" /&gt;</w:t>
      </w:r>
    </w:p>
    <w:p w14:paraId="2C84A8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784D1F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41AB7BB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6AB552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&lt;/itempool&gt;</w:t>
      </w:r>
    </w:p>
    <w:p w14:paraId="491C76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&lt;testform length="2"&gt;</w:t>
      </w:r>
    </w:p>
    <w:p w14:paraId="63ECCE6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&lt;identifier uniqueid="(SBAC_PT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-IRP-Perf-MATH-3-Summer-2015-2016:Default-ENU" name="(SBAC_PT)SBAC-IRP-Perf-MATH-3-Summer-2015-2016:Default-ENU" version="8185" /&gt;</w:t>
      </w:r>
    </w:p>
    <w:p w14:paraId="0EB6BC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&lt;property name="language" value="ENU" label="English" /&gt;</w:t>
      </w:r>
    </w:p>
    <w:p w14:paraId="136D42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value="EQ" label="EQ" itemcount="1" /&gt;</w:t>
      </w:r>
    </w:p>
    <w:p w14:paraId="61AF0F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value="GI" label="GI" itemcount="1" /&gt;</w:t>
      </w:r>
    </w:p>
    <w:p w14:paraId="13F9CCD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property="--ITEMTYPE--" value="TI" label="TI" itemcount="2" /&gt;</w:t>
      </w:r>
    </w:p>
    <w:p w14:paraId="713468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&lt;poolproperty property="Language" value="ENU" label="English" itemcount="4" /&gt;</w:t>
      </w:r>
    </w:p>
    <w:p w14:paraId="029E29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formpartition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08A42A5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uniqueid="187-764" name="IRP: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:MathG3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::Perf::SP15" version="8185" /&gt;</w:t>
      </w:r>
    </w:p>
    <w:p w14:paraId="1CF95F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formposition="1" maxitems="ALL" maxresponses="ALL"&gt;</w:t>
      </w:r>
    </w:p>
    <w:p w14:paraId="25E36A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uniqueid="187-764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:G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-187-3700-0" name="187-764:G-187-3700-0" version="8185" /&gt;</w:t>
      </w:r>
    </w:p>
    <w:p w14:paraId="2069465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passageref&gt;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187-3700&lt;/passageref&gt;</w:t>
      </w:r>
    </w:p>
    <w:p w14:paraId="01BB40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itemid="187-2788" formposition="1" groupposition="1" adminrequired="false" responserequired="false" isactive="true" isfieldtest="false" blockid="A" /&gt;</w:t>
      </w:r>
    </w:p>
    <w:p w14:paraId="07A13B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itemid="187-2789" formposition="2" groupposition="2" adminrequired="false" responserequired="false" isactive="true" isfieldtest="false" blockid="A" /&gt;          </w:t>
      </w:r>
    </w:p>
    <w:p w14:paraId="4F712A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43862ED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&lt;/formpartition&gt;</w:t>
      </w:r>
    </w:p>
    <w:p w14:paraId="0DBFB6C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&lt;/testform&gt;</w:t>
      </w:r>
    </w:p>
    <w:p w14:paraId="0ED41E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&lt;adminsegment segmentid="(SBAC_PT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-IRP-Perf-MATH-3-Summer-2015-2016" position="1" itemselection="fixedform"&gt;</w:t>
      </w:r>
    </w:p>
    <w:p w14:paraId="7A977A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segmentblueprint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205374E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bpelementid="SBAC_PT-2" minopitems="0" maxopitems="3" /&gt;</w:t>
      </w:r>
    </w:p>
    <w:p w14:paraId="3CB841D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bpelementid="SBAC_PT-3" minopitems="0" maxopitems="3" /&gt;</w:t>
      </w:r>
    </w:p>
    <w:p w14:paraId="03C2CE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bpelementid="SBAC_PT-4" minopitems="0" maxopitems="3" /&gt;</w:t>
      </w:r>
    </w:p>
    <w:p w14:paraId="6372B5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&lt;segmentbpelement bpelementid="SBAC_PT-2|MD" minopitems="0" maxopitems="3" /&gt;</w:t>
      </w:r>
    </w:p>
    <w:p w14:paraId="42A5E3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bpelementid="SBAC_PT-3|MD" minopitems="0" maxopitems="3" /&gt;</w:t>
      </w:r>
    </w:p>
    <w:p w14:paraId="7104FB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bpelementid="SBAC_PT-4|MD" minopitems="0" maxopitems="3" /&gt;</w:t>
      </w:r>
    </w:p>
    <w:p w14:paraId="6728FF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bpelementid="SBAC_PT-2|MD|A" minopitems="0" maxopitems="3" /&gt;</w:t>
      </w:r>
    </w:p>
    <w:p w14:paraId="2AED24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bpelementid="SBAC_PT-3|MD|A" minopitems="0" maxopitems="3" /&gt;</w:t>
      </w:r>
    </w:p>
    <w:p w14:paraId="66B0FE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bpelementid="SBAC_PT-4|MD|A" minopitems="0" maxopitems="3" /&gt;</w:t>
      </w:r>
    </w:p>
    <w:p w14:paraId="2F1A0F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&lt;/segmentblueprint&gt;</w:t>
      </w:r>
    </w:p>
    <w:p w14:paraId="15DDB8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&lt;itemselector type="fixedform"&gt;</w:t>
      </w:r>
    </w:p>
    <w:p w14:paraId="75F4CA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uniqueid="AIR FIXEDFORM1" name="AIR FIXEDFORM" label="AIR FIXEDFORM" version="1.0" /&gt;</w:t>
      </w:r>
    </w:p>
    <w:p w14:paraId="4B13F5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-IRP-Perf-MATH-3-Summer-2015-2016"&gt;</w:t>
      </w:r>
    </w:p>
    <w:p w14:paraId="57BD4A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name="slope" value="79.3" label="slope" /&gt;</w:t>
      </w:r>
    </w:p>
    <w:p w14:paraId="13E869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name="intercept" value="2514.9" label="intercept" /&gt;</w:t>
      </w:r>
    </w:p>
    <w:p w14:paraId="561BD3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04875E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&lt;/itemselector&gt;</w:t>
      </w:r>
    </w:p>
    <w:p w14:paraId="583FB5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&lt;segmentform formpartitionid="187-764" /&gt;</w:t>
      </w:r>
    </w:p>
    <w:p w14:paraId="1F0F9C9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&lt;/adminsegment&gt;</w:t>
      </w:r>
    </w:p>
    <w:p w14:paraId="34F618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&lt;/administration&gt;</w:t>
      </w:r>
    </w:p>
    <w:p w14:paraId="60225E2B" w14:textId="77777777" w:rsidR="00E11B12" w:rsidRPr="005770B7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&lt;/testspecification&gt;</w:t>
      </w:r>
    </w:p>
    <w:p w14:paraId="5BD41CF6" w14:textId="40756D57" w:rsidR="00E11B12" w:rsidRDefault="00E11B12" w:rsidP="0003543B"/>
    <w:p w14:paraId="73F07B18" w14:textId="42F969B1" w:rsidR="00C2345E" w:rsidRDefault="00C2345E" w:rsidP="00C2345E">
      <w:pPr>
        <w:pStyle w:val="Heading3"/>
      </w:pPr>
      <w:bookmarkStart w:id="11" w:name="_Toc453066935"/>
      <w:r>
        <w:t>Adaptive Sample XML Output</w:t>
      </w:r>
      <w:bookmarkEnd w:id="11"/>
    </w:p>
    <w:p w14:paraId="4B2A6DAE" w14:textId="4747D7FA" w:rsidR="00E11B12" w:rsidRPr="0003543B" w:rsidRDefault="00487031" w:rsidP="0003543B">
      <w:r>
        <w:t xml:space="preserve">Below is the Math </w:t>
      </w:r>
      <w:r w:rsidR="00E11B12">
        <w:t>3</w:t>
      </w:r>
      <w:r>
        <w:t xml:space="preserve"> </w:t>
      </w:r>
      <w:r w:rsidR="00E11B12">
        <w:t>CAT</w:t>
      </w:r>
      <w:r>
        <w:t xml:space="preserve"> Test</w:t>
      </w:r>
      <w:r w:rsidR="00E11B12">
        <w:t xml:space="preserve"> Administration Package</w:t>
      </w:r>
      <w:r>
        <w:t xml:space="preserve"> from the IRP</w:t>
      </w:r>
      <w:r w:rsidR="00E11B12">
        <w:t xml:space="preserve"> which is an example of an adaptive test package:</w:t>
      </w:r>
    </w:p>
    <w:p w14:paraId="552251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&lt;testspecification purpose="administration" publisher="SBAC_PT" publishdate="Aug 19 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2015  3:44PM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" version="1.0"&gt;</w:t>
      </w:r>
    </w:p>
    <w:p w14:paraId="209CB5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&lt;identifier uniqueid="(SBAC_PT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-IRP-CAT-MATH-3-Summer-2015-2016" name="SBAC-IRP-CAT-MATH-3" label="Grade 3 MATH" version="8185" /&gt;</w:t>
      </w:r>
    </w:p>
    <w:p w14:paraId="36E6E7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name="subject" value="MATH" label="MATH" /&gt;</w:t>
      </w:r>
    </w:p>
    <w:p w14:paraId="53502D4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name="grade" value="3" label="grade 3" /&gt;</w:t>
      </w:r>
    </w:p>
    <w:p w14:paraId="45E6D6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&lt;property name="type" value="summative" label="summative" /&gt;</w:t>
      </w:r>
    </w:p>
    <w:p w14:paraId="43CBBC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administration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7A05E4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testblueprint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4F1222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elementtype="test" minopitems="8" maxopitems="8" minftitems="0" maxftitems="0" opitemcount="17" ftitemcount="0"&gt;</w:t>
      </w:r>
    </w:p>
    <w:p w14:paraId="05B011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-IRP-CAT-MATH-3-Summer-2015-2016" name="SBAC-IRP-CAT-MATH-3" version="8185" /&gt;</w:t>
      </w:r>
    </w:p>
    <w:p w14:paraId="4EA111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43B58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elementtype="segment" minopitems="8" maxopitems="8" minftitems="0" maxftitems="0" opitemcount="17" ftitemcount="0"&gt;</w:t>
      </w:r>
    </w:p>
    <w:p w14:paraId="43AD8EF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-IRP-CAT-MATH-3-Summer-2015-2016" name="SBAC-IRP-CAT-MATH-3" version="8185" /&gt;</w:t>
      </w:r>
    </w:p>
    <w:p w14:paraId="7453567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C2872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maxopitems="2" opitemcount="2" ftitemcount="0"&gt;</w:t>
      </w:r>
    </w:p>
    <w:p w14:paraId="76AE91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uniqueid="G3Math_Claim1_MC/MS" name="G3Math_Claim1_MC/MS" version="8185" /&gt;</w:t>
      </w:r>
    </w:p>
    <w:p w14:paraId="2213F32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264A4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maxopitems="2" opitemcount="4" ftitemcount="0"&gt;</w:t>
      </w:r>
    </w:p>
    <w:p w14:paraId="19F9EC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uniqueid="G3Math_Claim2/4" name="G3Math_Claim2/4" version="8185" /&gt;</w:t>
      </w:r>
    </w:p>
    <w:p w14:paraId="23E047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E31F7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elementtype="affinitygroup" minopitems="2" maxopitems="8" opitemcount="9" ftitemcount="0"&gt;</w:t>
      </w:r>
    </w:p>
    <w:p w14:paraId="0DF0B9E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uniqueid="G3Math_DOK2" name="G3Math_DOK2" version="8185" /&gt;</w:t>
      </w:r>
    </w:p>
    <w:p w14:paraId="671882A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&lt;/bpelement&gt;</w:t>
      </w:r>
    </w:p>
    <w:p w14:paraId="3258E8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minopitems="4" maxopitems="4" opitemcount="9" ftitemcount="0"&gt;</w:t>
      </w:r>
    </w:p>
    <w:p w14:paraId="17E8F4A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uniqueid="SBAC_PT-1" name="1" version="8185" /&gt;</w:t>
      </w:r>
    </w:p>
    <w:p w14:paraId="5EFE19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52299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maxopitems="4" opitemcount="4" ftitemcount="0"&gt;</w:t>
      </w:r>
    </w:p>
    <w:p w14:paraId="2B6F7B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uniqueid="SBAC_PT-1|MD" name="1|MD" version="8185" /&gt;</w:t>
      </w:r>
    </w:p>
    <w:p w14:paraId="6ED5B0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6DC98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27D4A0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uniqueid="SBAC_PT-1|MD|G-3" name="1|MD|G-3" version="8185" /&gt;</w:t>
      </w:r>
    </w:p>
    <w:p w14:paraId="2312BB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0C1BAB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parentid="SBAC_PT-1|MD|G-3" minopitems="0" maxopitems="1" opitemcount="1" ftitemcount="0"&gt;</w:t>
      </w:r>
    </w:p>
    <w:p w14:paraId="4325AD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uniqueid="SBAC_PT-1|MD|G-3|m" name="1|MD|G-3|m" version="8185" /&gt;</w:t>
      </w:r>
    </w:p>
    <w:p w14:paraId="177D83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52BBA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parentid="SBAC_PT-1|MD|G-3|m" minopitems="0" maxopitems="1" opitemcount="1" ftitemcount="0"&gt;</w:t>
      </w:r>
    </w:p>
    <w:p w14:paraId="3992D6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uniqueid="SBAC_PT-1|MD|G-3|m|3.MD.2" name="1|MD|G-3|m|3.MD.2" version="8185" /&gt;</w:t>
      </w:r>
    </w:p>
    <w:p w14:paraId="512B5C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785FDB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3A643F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uniqueid="SBAC_PT-1|MD|H-3" name="1|MD|H-3" version="8185" /&gt;</w:t>
      </w:r>
    </w:p>
    <w:p w14:paraId="32EBF8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1A3CE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parentid="SBAC_PT-1|MD|H-3" minopitems="0" maxopitems="1" opitemcount="1" ftitemcount="0"&gt;</w:t>
      </w:r>
    </w:p>
    <w:p w14:paraId="2442094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uniqueid="SBAC_PT-1|MD|H-3|a/s" name="1|MD|H-3|a/s" version="8185" /&gt;</w:t>
      </w:r>
    </w:p>
    <w:p w14:paraId="146A00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1B300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parentid="SBAC_PT-1|MD|H-3|a/s" minopitems="0" maxopitems="1" opitemcount="1" ftitemcount="0"&gt;</w:t>
      </w:r>
    </w:p>
    <w:p w14:paraId="0B33B8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uniqueid="SBAC_PT-1|MD|H-3|a/s|3.MD.3" name="1|MD|H-3|a/s|3.MD.3" version="8185" /&gt;</w:t>
      </w:r>
    </w:p>
    <w:p w14:paraId="5A41BC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6EDAA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06A383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uniqueid="SBAC_PT-1|MD|I-3" name="1|MD|I-3" version="8185" /&gt;</w:t>
      </w:r>
    </w:p>
    <w:p w14:paraId="4A055A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A7904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parentid="SBAC_PT-1|MD|I-3" minopitems="0" maxopitems="1" opitemcount="1" ftitemcount="0"&gt;</w:t>
      </w:r>
    </w:p>
    <w:p w14:paraId="1FAD70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uniqueid="SBAC_PT-1|MD|I-3|m" name="1|MD|I-3|m" version="8185" /&gt;</w:t>
      </w:r>
    </w:p>
    <w:p w14:paraId="5BD1D4D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BDF246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parentid="SBAC_PT-1|MD|I-3|m" minopitems="0" maxopitems="1" opitemcount="1" ftitemcount="0"&gt;</w:t>
      </w:r>
    </w:p>
    <w:p w14:paraId="5A847DA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uniqueid="SBAC_PT-1|MD|I-3|m|3.MD.7d" name="1|MD|I-3|m|3.MD.7d" version="8185" /&gt;</w:t>
      </w:r>
    </w:p>
    <w:p w14:paraId="27D446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5AC30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parentid="SBAC_PT-1|MD" minopitems="0" maxopitems="1" opitemcount="1" ftitemcount="0"&gt;</w:t>
      </w:r>
    </w:p>
    <w:p w14:paraId="09CBF57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uniqueid="SBAC_PT-1|MD|J-3" name="1|MD|J-3" version="8185" /&gt;</w:t>
      </w:r>
    </w:p>
    <w:p w14:paraId="70956E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FCFAAB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parentid="SBAC_PT-1|MD|J-3" minopitems="0" maxopitems="1" opitemcount="1" ftitemcount="0"&gt;</w:t>
      </w:r>
    </w:p>
    <w:p w14:paraId="4CD4069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uniqueid="SBAC_PT-1|MD|J-3|a/s" name="1|MD|J-3|a/s" version="8185" /&gt;</w:t>
      </w:r>
    </w:p>
    <w:p w14:paraId="7D0CC0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D3BB7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parentid="SBAC_PT-1|MD|J-3|a/s" minopitems="0" maxopitems="1" opitemcount="1" ftitemcount="0"&gt;</w:t>
      </w:r>
    </w:p>
    <w:p w14:paraId="26F6BB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uniqueid="SBAC_PT-1|MD|J-3|a/s|3.MD.8" name="1|MD|J-3|a/s|3.MD.8" version="8185" /&gt;</w:t>
      </w:r>
    </w:p>
    <w:p w14:paraId="628DF2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A931C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maxopitems="1" opitemcount="1" ftitemcount="0"&gt;</w:t>
      </w:r>
    </w:p>
    <w:p w14:paraId="78BA1F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uniqueid="SBAC_PT-1|NBT" name="1|NBT" version="8185" /&gt;</w:t>
      </w:r>
    </w:p>
    <w:p w14:paraId="1744AA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04641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&lt;bpelement elementtype="contentlevel" parentid="SBAC_PT-1|NBT" minopitems="0" maxopitems="1" opitemcount="1" ftitemcount="0"&gt;</w:t>
      </w:r>
    </w:p>
    <w:p w14:paraId="6252BE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uniqueid="SBAC_PT-1|NBT|E-3" name="1|NBT|E-3" version="8185" /&gt;</w:t>
      </w:r>
    </w:p>
    <w:p w14:paraId="1B54AC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A6B041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parentid="SBAC_PT-1|NBT|E-3" minopitems="0" maxopitems="1" opitemcount="1" ftitemcount="0"&gt;</w:t>
      </w:r>
    </w:p>
    <w:p w14:paraId="1688D2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uniqueid="SBAC_PT-1|NBT|E-3|a/s" name="1|NBT|E-3|a/s" version="8185" /&gt;</w:t>
      </w:r>
    </w:p>
    <w:p w14:paraId="1A0AEF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09CF3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parentid="SBAC_PT-1|NBT|E-3|a/s" minopitems="0" maxopitems="1" opitemcount="1" ftitemcount="0"&gt;</w:t>
      </w:r>
    </w:p>
    <w:p w14:paraId="1023BE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uniqueid="SBAC_PT-1|NBT|E-3|a/s|3.NBT.2" name="1|NBT|E-3|a/s|3.NBT.2" version="8185" /&gt;</w:t>
      </w:r>
    </w:p>
    <w:p w14:paraId="465DF9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E276C1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maxopitems="1" opitemcount="2" ftitemcount="0"&gt;</w:t>
      </w:r>
    </w:p>
    <w:p w14:paraId="696A936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uniqueid="SBAC_PT-1|NF" name="1|NF" version="8185" /&gt;</w:t>
      </w:r>
    </w:p>
    <w:p w14:paraId="38A6E4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59671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parentid="SBAC_PT-1|NF" minopitems="0" maxopitems="1" opitemcount="2" ftitemcount="0"&gt;</w:t>
      </w:r>
    </w:p>
    <w:p w14:paraId="2795F2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uniqueid="SBAC_PT-1|NF|F-3" name="1|NF|F-3" version="8185" /&gt;</w:t>
      </w:r>
    </w:p>
    <w:p w14:paraId="3E97CF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0EDB7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parentid="SBAC_PT-1|NF|F-3" minopitems="0" maxopitems="1" opitemcount="2" ftitemcount="0"&gt;</w:t>
      </w:r>
    </w:p>
    <w:p w14:paraId="1A9260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uniqueid="SBAC_PT-1|NF|F-3|m" name="1|NF|F-3|m" version="8185" /&gt;</w:t>
      </w:r>
    </w:p>
    <w:p w14:paraId="7C7CBA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806F0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parentid="SBAC_PT-1|NF|F-3|m" minopitems="0" maxopitems="1" opitemcount="1" ftitemcount="0"&gt;</w:t>
      </w:r>
    </w:p>
    <w:p w14:paraId="1D3CDA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uniqueid="SBAC_PT-1|NF|F-3|m|3.NF.3a" name="1|NF|F-3|m|3.NF.3a" version="8185" /&gt;</w:t>
      </w:r>
    </w:p>
    <w:p w14:paraId="428F247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87601E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parentid="SBAC_PT-1|NF|F-3|m" minopitems="0" maxopitems="1" opitemcount="1" ftitemcount="0"&gt;</w:t>
      </w:r>
    </w:p>
    <w:p w14:paraId="3233E8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uniqueid="SBAC_PT-1|NF|F-3|m|3.NF.3c" name="1|NF|F-3|m|3.NF.3c" version="8185" /&gt;</w:t>
      </w:r>
    </w:p>
    <w:p w14:paraId="0C6FA5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23B70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parentid="SBAC_PT-1" minopitems="0" maxopitems="4" opitemcount="2" ftitemcount="0"&gt;</w:t>
      </w:r>
    </w:p>
    <w:p w14:paraId="2D4CF9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uniqueid="SBAC_PT-1|OA" name="1|OA" version="8185" /&gt;</w:t>
      </w:r>
    </w:p>
    <w:p w14:paraId="7CFDFF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74DA6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parentid="SBAC_PT-1|OA" minopitems="0" maxopitems="1" opitemcount="1" ftitemcount="0"&gt;</w:t>
      </w:r>
    </w:p>
    <w:p w14:paraId="390558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uniqueid="SBAC_PT-1|OA|A-3" name="1|OA|A-3" version="8185" /&gt;</w:t>
      </w:r>
    </w:p>
    <w:p w14:paraId="1D155F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8098CB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parentid="SBAC_PT-1|OA|A-3" minopitems="0" maxopitems="1" opitemcount="1" ftitemcount="0"&gt;</w:t>
      </w:r>
    </w:p>
    <w:p w14:paraId="0169619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uniqueid="SBAC_PT-1|OA|A-3|m" name="1|OA|A-3|m" version="8185" /&gt;</w:t>
      </w:r>
    </w:p>
    <w:p w14:paraId="42D1AE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11C896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parentid="SBAC_PT-1|OA|A-3|m" minopitems="0" maxopitems="1" opitemcount="1" ftitemcount="0"&gt;</w:t>
      </w:r>
    </w:p>
    <w:p w14:paraId="3ECEF2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uniqueid="SBAC_PT-1|OA|A-3|m|3.OA.3" name="1|OA|A-3|m|3.OA.3" version="8185" /&gt;</w:t>
      </w:r>
    </w:p>
    <w:p w14:paraId="243FD5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FE0E8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parentid="SBAC_PT-1|OA" minopitems="0" maxopitems="1" opitemcount="1" ftitemcount="0"&gt;</w:t>
      </w:r>
    </w:p>
    <w:p w14:paraId="32310F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uniqueid="SBAC_PT-1|OA|C-3" name="1|OA|C-3" version="8185" /&gt;</w:t>
      </w:r>
    </w:p>
    <w:p w14:paraId="1F31863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9F656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parentid="SBAC_PT-1|OA|C-3" minopitems="0" maxopitems="1" opitemcount="1" ftitemcount="0"&gt;</w:t>
      </w:r>
    </w:p>
    <w:p w14:paraId="0A57BB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uniqueid="SBAC_PT-1|OA|C-3|m" name="1|OA|C-3|m" version="8185" /&gt;</w:t>
      </w:r>
    </w:p>
    <w:p w14:paraId="62C201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7C2AA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parentid="SBAC_PT-1|OA|C-3|m" minopitems="0" maxopitems="1" opitemcount="1" ftitemcount="0"&gt;</w:t>
      </w:r>
    </w:p>
    <w:p w14:paraId="121EA0B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uniqueid="SBAC_PT-1|OA|C-3|m|3.OA.7" name="1|OA|C-3|m|3.OA.7" version="8185" /&gt;</w:t>
      </w:r>
    </w:p>
    <w:p w14:paraId="3C0828B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00F53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maxopitems="2" opitemcount="1" ftitemcount="0"&gt;</w:t>
      </w:r>
    </w:p>
    <w:p w14:paraId="070D6B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&lt;identifier uniqueid="SBAC_PT-2" name="2" version="8185" /&gt;</w:t>
      </w:r>
    </w:p>
    <w:p w14:paraId="28D3C4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F274C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parentid="SBAC_PT-2" minopitems="0" maxopitems="1" opitemcount="1" ftitemcount="0"&gt;</w:t>
      </w:r>
    </w:p>
    <w:p w14:paraId="01A811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uniqueid="SBAC_PT-2|MD" name="2|MD" version="8185" /&gt;</w:t>
      </w:r>
    </w:p>
    <w:p w14:paraId="27C0A7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4DEA1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parentid="SBAC_PT-2|MD" minopitems="0" maxopitems="1" opitemcount="1" ftitemcount="0"&gt;</w:t>
      </w:r>
    </w:p>
    <w:p w14:paraId="0BE07B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uniqueid="SBAC_PT-2|MD|B" name="2|MD|B" version="8185" /&gt;</w:t>
      </w:r>
    </w:p>
    <w:p w14:paraId="3DF5A8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43DCB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parentid="SBAC_PT-2|MD|B" minopitems="0" maxopitems="1" opitemcount="1" ftitemcount="0"&gt;</w:t>
      </w:r>
    </w:p>
    <w:p w14:paraId="21BA0F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uniqueid="SBAC_PT-2|MD|B|NA" name="2|MD|B|NA" version="8185" /&gt;</w:t>
      </w:r>
    </w:p>
    <w:p w14:paraId="79F428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6BC2B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parentid="SBAC_PT-2|MD|B|NA" minopitems="0" maxopitems="1" opitemcount="1" ftitemcount="0"&gt;</w:t>
      </w:r>
    </w:p>
    <w:p w14:paraId="1BF013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uniqueid="SBAC_PT-2|MD|B|NA|NA" name="2|MD|B|NA|NA" version="8185" /&gt;</w:t>
      </w:r>
    </w:p>
    <w:p w14:paraId="642DB9F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94509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minopitems="2" maxopitems="2" opitemcount="4" ftitemcount="0"&gt;</w:t>
      </w:r>
    </w:p>
    <w:p w14:paraId="787A53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uniqueid="SBAC_PT-3" name="3" version="8185" /&gt;</w:t>
      </w:r>
    </w:p>
    <w:p w14:paraId="07D7C7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C1863A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maxopitems="0" opitemcount="1" ftitemcount="0"&gt;</w:t>
      </w:r>
    </w:p>
    <w:p w14:paraId="4EB2E9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uniqueid="SBAC_PT-3|G" name="3|G" version="8185" /&gt;</w:t>
      </w:r>
    </w:p>
    <w:p w14:paraId="40BEA2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C6904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parentid="SBAC_PT-3|G" minopitems="0" maxopitems="0" opitemcount="1" ftitemcount="0"&gt;</w:t>
      </w:r>
    </w:p>
    <w:p w14:paraId="13E2C1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uniqueid="SBAC_PT-3|G|F" name="3|G|F" version="8185" /&gt;</w:t>
      </w:r>
    </w:p>
    <w:p w14:paraId="7D27C87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A4338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parentid="SBAC_PT-3|G|F" minopitems="0" maxopitems="0" opitemcount="1" ftitemcount="0"&gt;</w:t>
      </w:r>
    </w:p>
    <w:p w14:paraId="7FE7F9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uniqueid="SBAC_PT-3|G|F|NA" name="3|G|F|NA" version="8185" /&gt;</w:t>
      </w:r>
    </w:p>
    <w:p w14:paraId="015D7C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A83D1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parentid="SBAC_PT-3|G|F|NA" minopitems="0" maxopitems="0" opitemcount="1" ftitemcount="0"&gt;</w:t>
      </w:r>
    </w:p>
    <w:p w14:paraId="2E15B6F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uniqueid="SBAC_PT-3|G|F|NA|NA" name="3|G|F|NA|NA" version="8185" /&gt;</w:t>
      </w:r>
    </w:p>
    <w:p w14:paraId="1218036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E478E0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maxopitems="1" opitemcount="1" ftitemcount="0"&gt;</w:t>
      </w:r>
    </w:p>
    <w:p w14:paraId="5A20E6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uniqueid="SBAC_PT-3|MD" name="3|MD" version="8185" /&gt;</w:t>
      </w:r>
    </w:p>
    <w:p w14:paraId="3B3C95E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E4F18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parentid="SBAC_PT-3|MD" minopitems="0" maxopitems="1" opitemcount="1" ftitemcount="0"&gt;</w:t>
      </w:r>
    </w:p>
    <w:p w14:paraId="5B7679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uniqueid="SBAC_PT-3|MD|C" name="3|MD|C" version="8185" /&gt;</w:t>
      </w:r>
    </w:p>
    <w:p w14:paraId="6B0E39F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BD1AD1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parentid="SBAC_PT-3|MD|C" minopitems="0" maxopitems="1" opitemcount="1" ftitemcount="0"&gt;</w:t>
      </w:r>
    </w:p>
    <w:p w14:paraId="55E928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uniqueid="SBAC_PT-3|MD|C|NA" name="3|MD|C|NA" version="8185" /&gt;</w:t>
      </w:r>
    </w:p>
    <w:p w14:paraId="6CD074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40E8B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parentid="SBAC_PT-3|MD|C|NA" minopitems="0" maxopitems="1" opitemcount="1" ftitemcount="0"&gt;</w:t>
      </w:r>
    </w:p>
    <w:p w14:paraId="0D05DAB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uniqueid="SBAC_PT-3|MD|C|NA|NA" name="3|MD|C|NA|NA" version="8185" /&gt;</w:t>
      </w:r>
    </w:p>
    <w:p w14:paraId="34A537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15349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maxopitems="1" opitemcount="1" ftitemcount="0"&gt;</w:t>
      </w:r>
    </w:p>
    <w:p w14:paraId="332F921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uniqueid="SBAC_PT-3|NF" name="3|NF" version="8185" /&gt;</w:t>
      </w:r>
    </w:p>
    <w:p w14:paraId="43057A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444754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parentid="SBAC_PT-3|NF" minopitems="0" maxopitems="1" opitemcount="1" ftitemcount="0"&gt;</w:t>
      </w:r>
    </w:p>
    <w:p w14:paraId="7F88CD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uniqueid="SBAC_PT-3|NF|A" name="3|NF|A" version="8185" /&gt;</w:t>
      </w:r>
    </w:p>
    <w:p w14:paraId="3E2FB2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&lt;/bpelement&gt;</w:t>
      </w:r>
    </w:p>
    <w:p w14:paraId="46E2DA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parentid="SBAC_PT-3|NF|A" minopitems="0" maxopitems="1" opitemcount="1" ftitemcount="0"&gt;</w:t>
      </w:r>
    </w:p>
    <w:p w14:paraId="07F711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uniqueid="SBAC_PT-3|NF|A|NA" name="3|NF|A|NA" version="8185" /&gt;</w:t>
      </w:r>
    </w:p>
    <w:p w14:paraId="2C6AC2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6A9BB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parentid="SBAC_PT-3|NF|A|NA" minopitems="0" maxopitems="1" opitemcount="1" ftitemcount="0"&gt;</w:t>
      </w:r>
    </w:p>
    <w:p w14:paraId="088D0EE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uniqueid="SBAC_PT-3|NF|A|NA|NA" name="3|NF|A|NA|NA" version="8185" /&gt;</w:t>
      </w:r>
    </w:p>
    <w:p w14:paraId="268279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689A5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parentid="SBAC_PT-3" minopitems="0" maxopitems="1" opitemcount="1" ftitemcount="0"&gt;</w:t>
      </w:r>
    </w:p>
    <w:p w14:paraId="19A471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uniqueid="SBAC_PT-3|OA" name="3|OA" version="8185" /&gt;</w:t>
      </w:r>
    </w:p>
    <w:p w14:paraId="54A9BF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F1CFBC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parentid="SBAC_PT-3|OA" minopitems="0" maxopitems="1" opitemcount="1" ftitemcount="0"&gt;</w:t>
      </w:r>
    </w:p>
    <w:p w14:paraId="65F42FC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uniqueid="SBAC_PT-3|OA|D" name="3|OA|D" version="8185" /&gt;</w:t>
      </w:r>
    </w:p>
    <w:p w14:paraId="63DAA6E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6411D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parentid="SBAC_PT-3|OA|D" minopitems="0" maxopitems="1" opitemcount="1" ftitemcount="0"&gt;</w:t>
      </w:r>
    </w:p>
    <w:p w14:paraId="1B03186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uniqueid="SBAC_PT-3|OA|D|NA" name="3|OA|D|NA" version="8185" /&gt;</w:t>
      </w:r>
    </w:p>
    <w:p w14:paraId="60CB8A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B8A1F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parentid="SBAC_PT-3|OA|D|NA" minopitems="0" maxopitems="1" opitemcount="1" ftitemcount="0"&gt;</w:t>
      </w:r>
    </w:p>
    <w:p w14:paraId="7CF13D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uniqueid="SBAC_PT-3|OA|D|NA|NA" name="3|OA|D|NA|NA" version="8185" /&gt;</w:t>
      </w:r>
    </w:p>
    <w:p w14:paraId="4DC1F0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242F7C4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elementtype="strand" minopitems="0" maxopitems="2" opitemcount="3" ftitemcount="0"&gt;</w:t>
      </w:r>
    </w:p>
    <w:p w14:paraId="4CC05F4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uniqueid="SBAC_PT-4" name="4" version="8185" /&gt;</w:t>
      </w:r>
    </w:p>
    <w:p w14:paraId="0B130C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4DF7D5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maxopitems="1" opitemcount="1" ftitemcount="0"&gt;</w:t>
      </w:r>
    </w:p>
    <w:p w14:paraId="3CD8AD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uniqueid="SBAC_PT-4|MD" name="4|MD" version="8185" /&gt;</w:t>
      </w:r>
    </w:p>
    <w:p w14:paraId="5F925B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CBB561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parentid="SBAC_PT-4|MD" minopitems="0" maxopitems="1" opitemcount="1" ftitemcount="0"&gt;</w:t>
      </w:r>
    </w:p>
    <w:p w14:paraId="09E37B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uniqueid="SBAC_PT-4|MD|C" name="4|MD|C" version="8185" /&gt;</w:t>
      </w:r>
    </w:p>
    <w:p w14:paraId="76FE91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F270C4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parentid="SBAC_PT-4|MD|C" minopitems="0" maxopitems="1" opitemcount="1" ftitemcount="0"&gt;</w:t>
      </w:r>
    </w:p>
    <w:p w14:paraId="380F2B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uniqueid="SBAC_PT-4|MD|C|NA" name="4|MD|C|NA" version="8185" /&gt;</w:t>
      </w:r>
    </w:p>
    <w:p w14:paraId="38F760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54A10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parentid="SBAC_PT-4|MD|C|NA" minopitems="0" maxopitems="1" opitemcount="1" ftitemcount="0"&gt;</w:t>
      </w:r>
    </w:p>
    <w:p w14:paraId="0558E86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uniqueid="SBAC_PT-4|MD|C|NA|NA" name="4|MD|C|NA|NA" version="8185" /&gt;</w:t>
      </w:r>
    </w:p>
    <w:p w14:paraId="3ED77B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BA6C2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parentid="SBAC_PT-4" minopitems="0" maxopitems="1" opitemcount="2" ftitemcount="0"&gt;</w:t>
      </w:r>
    </w:p>
    <w:p w14:paraId="777491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uniqueid="SBAC_PT-4|OA" name="4|OA" version="8185" /&gt;</w:t>
      </w:r>
    </w:p>
    <w:p w14:paraId="4DEFF2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0927D7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parentid="SBAC_PT-4|OA" minopitems="0" maxopitems="1" opitemcount="1" ftitemcount="0"&gt;</w:t>
      </w:r>
    </w:p>
    <w:p w14:paraId="587B17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uniqueid="SBAC_PT-4|OA|D" name="4|OA|D" version="8185" /&gt;</w:t>
      </w:r>
    </w:p>
    <w:p w14:paraId="054C55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C67EE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parentid="SBAC_PT-4|OA|D" minopitems="0" maxopitems="1" opitemcount="1" ftitemcount="0"&gt;</w:t>
      </w:r>
    </w:p>
    <w:p w14:paraId="1A366E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uniqueid="SBAC_PT-4|OA|D|NA" name="4|OA|D|NA" version="8185" /&gt;</w:t>
      </w:r>
    </w:p>
    <w:p w14:paraId="3547C2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1CEFBF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parentid="SBAC_PT-4|OA|D|NA" minopitems="0" maxopitems="1" opitemcount="1" ftitemcount="0"&gt;</w:t>
      </w:r>
    </w:p>
    <w:p w14:paraId="3487562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uniqueid="SBAC_PT-4|OA|D|NA|NA" name="4|OA|D|NA|NA" version="8185" /&gt;</w:t>
      </w:r>
    </w:p>
    <w:p w14:paraId="4701FB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320EC1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&lt;bpelement elementtype="contentlevel" parentid="SBAC_PT-4|OA" minopitems="0" maxopitems="1" opitemcount="1" ftitemcount="0"&gt;</w:t>
      </w:r>
    </w:p>
    <w:p w14:paraId="7B177E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uniqueid="SBAC_PT-4|OA|E" name="4|OA|E" version="8185" /&gt;</w:t>
      </w:r>
    </w:p>
    <w:p w14:paraId="4F5EAE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7E6114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parentid="SBAC_PT-4|OA|E" minopitems="0" maxopitems="1" opitemcount="1" ftitemcount="0"&gt;</w:t>
      </w:r>
    </w:p>
    <w:p w14:paraId="6D555A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uniqueid="SBAC_PT-4|OA|E|NA" name="4|OA|E|NA" version="8185" /&gt;</w:t>
      </w:r>
    </w:p>
    <w:p w14:paraId="7E8F93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650D9F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&lt;bpelement elementtype="contentlevel" parentid="SBAC_PT-4|OA|E|NA" minopitems="0" maxopitems="1" opitemcount="1" ftitemcount="0"&gt;</w:t>
      </w:r>
    </w:p>
    <w:p w14:paraId="56AFCB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uniqueid="SBAC_PT-4|OA|E|NA|NA" name="4|OA|E|NA|NA" version="8185" /&gt;</w:t>
      </w:r>
    </w:p>
    <w:p w14:paraId="31136C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&lt;/bpelement&gt;</w:t>
      </w:r>
    </w:p>
    <w:p w14:paraId="51475EB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&lt;/testblueprint&gt;</w:t>
      </w:r>
    </w:p>
    <w:p w14:paraId="3A08CA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value="EQ" label="EQ" itemcount="7" /&gt;</w:t>
      </w:r>
    </w:p>
    <w:p w14:paraId="7E43CF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value="GI" label="GI" itemcount="4" /&gt;</w:t>
      </w:r>
    </w:p>
    <w:p w14:paraId="0A7071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value="MC" label="MC" 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itemcount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="3" /&gt;</w:t>
      </w:r>
    </w:p>
    <w:p w14:paraId="16C8C2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value="MI" label="MI" itemcount="2" /&gt;</w:t>
      </w:r>
    </w:p>
    <w:p w14:paraId="2EE4C8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property="--ITEMTYPE--" value="MS" label="MS" itemcount="1" /&gt;</w:t>
      </w:r>
    </w:p>
    <w:p w14:paraId="19E2FA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&lt;poolproperty property="Language" value="ENU" label="English" itemcount="17" /&gt;</w:t>
      </w:r>
    </w:p>
    <w:p w14:paraId="33A04E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itempool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27F2FC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filename="item-187-1793.xml" itemtype="MI"&gt;</w:t>
      </w:r>
    </w:p>
    <w:p w14:paraId="2FC1FD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uniqueid="187-1793" version="8185" /&gt;</w:t>
      </w:r>
    </w:p>
    <w:p w14:paraId="4017C0B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6A48E0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08C76B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SBAC_PT-1|OA&lt;/bpref&gt;</w:t>
      </w:r>
    </w:p>
    <w:p w14:paraId="6575AF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SBAC_PT-1|OA|C-3&lt;/bpref&gt;</w:t>
      </w:r>
    </w:p>
    <w:p w14:paraId="6ECC53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SBAC_PT-1|OA|C-3|m&lt;/bpref&gt;</w:t>
      </w:r>
    </w:p>
    <w:p w14:paraId="2FAF90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&lt;bpref&gt;SBAC_PT-1|OA|C-3|m|3.OA.7&lt;/bpref&gt;</w:t>
      </w:r>
    </w:p>
    <w:p w14:paraId="7D3779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value="MI" label="MI" /&gt;</w:t>
      </w:r>
    </w:p>
    <w:p w14:paraId="5445B75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196D4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265FB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7D5CC7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6B60AE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771C50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145538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246FA5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filename="item-187-1966.xml" itemtype="GI"&gt;</w:t>
      </w:r>
    </w:p>
    <w:p w14:paraId="6A1E82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uniqueid="187-1966" version="8185" /&gt;</w:t>
      </w:r>
    </w:p>
    <w:p w14:paraId="2F6E68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39A09F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SBAC_PT-3&lt;/bpref&gt;</w:t>
      </w:r>
    </w:p>
    <w:p w14:paraId="62069C9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SBAC_PT-3|G&lt;/bpref&gt;</w:t>
      </w:r>
    </w:p>
    <w:p w14:paraId="32B15B1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SBAC_PT-3|G|F&lt;/bpref&gt;</w:t>
      </w:r>
    </w:p>
    <w:p w14:paraId="59014B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SBAC_PT-3|G|F|NA&lt;/bpref&gt;</w:t>
      </w:r>
    </w:p>
    <w:p w14:paraId="21C27F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SBAC_PT-3|G|F|NA|NA&lt;/bpref&gt;</w:t>
      </w:r>
    </w:p>
    <w:p w14:paraId="3DA9D6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3789BE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3A5C66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5E80B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321FFFF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10AA61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&lt;itemscoreparameter measurementparameter="c" value="0.000000000000000e+000" /&gt;</w:t>
      </w:r>
    </w:p>
    <w:p w14:paraId="7371C1E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6E287A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21E336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filename="item-187-1972.xml" itemtype="GI"&gt;</w:t>
      </w:r>
    </w:p>
    <w:p w14:paraId="249DBC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uniqueid="187-1972" version="8185" /&gt;</w:t>
      </w:r>
    </w:p>
    <w:p w14:paraId="52455B4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49CB90F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2185AD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204B8FB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SBAC_PT-1|NF&lt;/bpref&gt;</w:t>
      </w:r>
    </w:p>
    <w:p w14:paraId="0DD5B6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SBAC_PT-1|NF|F-3&lt;/bpref&gt;</w:t>
      </w:r>
    </w:p>
    <w:p w14:paraId="5AC818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SBAC_PT-1|NF|F-3|m&lt;/bpref&gt;</w:t>
      </w:r>
    </w:p>
    <w:p w14:paraId="495B47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&lt;bpref&gt;SBAC_PT-1|NF|F-3|m|3.NF.3c&lt;/bpref&gt;</w:t>
      </w:r>
    </w:p>
    <w:p w14:paraId="4DD4ED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7C95E2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D14F6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484483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value="5.505700000000000e-001" /&gt;</w:t>
      </w:r>
    </w:p>
    <w:p w14:paraId="0772C98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value="5.695100000000000e-001" /&gt;</w:t>
      </w:r>
    </w:p>
    <w:p w14:paraId="59A963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524A00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BFB74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8A1DE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filename="item-187-1973.xml" itemtype="MC"&gt;</w:t>
      </w:r>
    </w:p>
    <w:p w14:paraId="74D8A1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uniqueid="187-1973" version="8185" /&gt;</w:t>
      </w:r>
    </w:p>
    <w:p w14:paraId="35C62F9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0F1C966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G3Math_Claim1_MC/MS&lt;/bpref&gt;</w:t>
      </w:r>
    </w:p>
    <w:p w14:paraId="56C228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719232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SBAC_PT-1|OA&lt;/bpref&gt;</w:t>
      </w:r>
    </w:p>
    <w:p w14:paraId="10B967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SBAC_PT-1|OA|A-3&lt;/bpref&gt;</w:t>
      </w:r>
    </w:p>
    <w:p w14:paraId="33C831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SBAC_PT-1|OA|A-3|m&lt;/bpref&gt;</w:t>
      </w:r>
    </w:p>
    <w:p w14:paraId="222C2BF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&lt;bpref&gt;SBAC_PT-1|OA|A-3|m|3.OA.3&lt;/bpref&gt;</w:t>
      </w:r>
    </w:p>
    <w:p w14:paraId="139E90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value="MC" label="MC" /&gt;</w:t>
      </w:r>
    </w:p>
    <w:p w14:paraId="451C16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18831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40EFDBB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4CCDB3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0A6E3CE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2226B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3D94AF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0C21B5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filename="item-187-1975.xml" itemtype="EQ"&gt;</w:t>
      </w:r>
    </w:p>
    <w:p w14:paraId="042CD6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uniqueid="187-1975" version="8185" /&gt;</w:t>
      </w:r>
    </w:p>
    <w:p w14:paraId="472AC7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4F2F75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6AAA895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SBAC_PT-1|NBT&lt;/bpref&gt;</w:t>
      </w:r>
    </w:p>
    <w:p w14:paraId="2B6437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SBAC_PT-1|NBT|E-3&lt;/bpref&gt;</w:t>
      </w:r>
    </w:p>
    <w:p w14:paraId="3EBCD7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SBAC_PT-1|NBT|E-3|a/s&lt;/bpref&gt;</w:t>
      </w:r>
    </w:p>
    <w:p w14:paraId="6DAB41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&lt;bpref&gt;SBAC_PT-1|NBT|E-3|a/s|3.NBT.2&lt;/bpref&gt;</w:t>
      </w:r>
    </w:p>
    <w:p w14:paraId="5DF1E9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4A012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&lt;poolproperty property="Language" value="ENU" label="English" /&gt;</w:t>
      </w:r>
    </w:p>
    <w:p w14:paraId="2BFB76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8FB6C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1087AE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404BEEB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3C1280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2CE074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39E216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filename="item-187-1976.xml" itemtype="EQ"&gt;</w:t>
      </w:r>
    </w:p>
    <w:p w14:paraId="318D1C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uniqueid="187-1976" version="8185" /&gt;</w:t>
      </w:r>
    </w:p>
    <w:p w14:paraId="0D910D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10CA86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449E61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0AFF5D9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SBAC_PT-1|MD&lt;/bpref&gt;</w:t>
      </w:r>
    </w:p>
    <w:p w14:paraId="01B620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SBAC_PT-1|MD|H-3&lt;/bpref&gt;</w:t>
      </w:r>
    </w:p>
    <w:p w14:paraId="42FA72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SBAC_PT-1|MD|H-3|a/s&lt;/bpref&gt;</w:t>
      </w:r>
    </w:p>
    <w:p w14:paraId="1D11A3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&lt;bpref&gt;SBAC_PT-1|MD|H-3|a/s|3.MD.3&lt;/bpref&gt;</w:t>
      </w:r>
    </w:p>
    <w:p w14:paraId="48BCE4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11A10D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A7E30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61DE9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value="5.300400000000000e-001" /&gt;</w:t>
      </w:r>
    </w:p>
    <w:p w14:paraId="449414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value="-1.108910000000000e+000" /&gt;</w:t>
      </w:r>
    </w:p>
    <w:p w14:paraId="7FEF61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1D831C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49DD3E7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47B2640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filename="item-187-1978.xml" itemtype="EQ"&gt;</w:t>
      </w:r>
    </w:p>
    <w:p w14:paraId="21B514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uniqueid="187-1978" version="8185" /&gt;</w:t>
      </w:r>
    </w:p>
    <w:p w14:paraId="3AD1DB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1FDCC41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G3Math_Claim2/4&lt;/bpref&gt;</w:t>
      </w:r>
    </w:p>
    <w:p w14:paraId="735B5CC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13022D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SBAC_PT-4&lt;/bpref&gt;</w:t>
      </w:r>
    </w:p>
    <w:p w14:paraId="558577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SBAC_PT-4|OA&lt;/bpref&gt;</w:t>
      </w:r>
    </w:p>
    <w:p w14:paraId="7C567C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SBAC_PT-4|OA|E&lt;/bpref&gt;</w:t>
      </w:r>
    </w:p>
    <w:p w14:paraId="1CF491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SBAC_PT-4|OA|E|NA&lt;/bpref&gt;</w:t>
      </w:r>
    </w:p>
    <w:p w14:paraId="6D8D0C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SBAC_PT-4|OA|E|NA|NA&lt;/bpref&gt;</w:t>
      </w:r>
    </w:p>
    <w:p w14:paraId="5731DB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EB74B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48E4CD9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CB0284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5D06AA8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63C9AC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AF9FC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355760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309EC11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filename="item-187-1979.xml" itemtype="GI"&gt;</w:t>
      </w:r>
    </w:p>
    <w:p w14:paraId="556361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uniqueid="187-1979" version="8185" /&gt;</w:t>
      </w:r>
    </w:p>
    <w:p w14:paraId="608F490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73F15D7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0D9AB85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SBAC_PT-3&lt;/bpref&gt;</w:t>
      </w:r>
    </w:p>
    <w:p w14:paraId="039E47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SBAC_PT-3|NF&lt;/bpref&gt;</w:t>
      </w:r>
    </w:p>
    <w:p w14:paraId="6A1C9EC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SBAC_PT-3|NF|A&lt;/bpref&gt;</w:t>
      </w:r>
    </w:p>
    <w:p w14:paraId="6704ED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SBAC_PT-3|NF|A|NA&lt;/bpref&gt;</w:t>
      </w:r>
    </w:p>
    <w:p w14:paraId="4307BA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SBAC_PT-3|NF|A|NA|NA&lt;/bpref&gt;</w:t>
      </w:r>
    </w:p>
    <w:p w14:paraId="1A7C881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367D96C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0B0D06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measurementmodel="IRTGPC" scorepoints="2" weight="1.000000000000000e+000"&gt;</w:t>
      </w:r>
    </w:p>
    <w:p w14:paraId="0DC563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6877B0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measurementparameter="b0" value="1.000000000000000e-015" /&gt;</w:t>
      </w:r>
    </w:p>
    <w:p w14:paraId="52C9E9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measurementparameter="b1" value="1.000000000000000e-015" /&gt;</w:t>
      </w:r>
    </w:p>
    <w:p w14:paraId="270FC9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23A1446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CCAEC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filename="item-187-1986.xml" itemtype="EQ"&gt;</w:t>
      </w:r>
    </w:p>
    <w:p w14:paraId="0FE881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uniqueid="187-1986" version="8185" /&gt;</w:t>
      </w:r>
    </w:p>
    <w:p w14:paraId="65B61A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161FC5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5BEF32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0277CC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SBAC_PT-1|MD&lt;/bpref&gt;</w:t>
      </w:r>
    </w:p>
    <w:p w14:paraId="48ED00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SBAC_PT-1|MD|G-3&lt;/bpref&gt;</w:t>
      </w:r>
    </w:p>
    <w:p w14:paraId="4728AD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SBAC_PT-1|MD|G-3|m&lt;/bpref&gt;</w:t>
      </w:r>
    </w:p>
    <w:p w14:paraId="7EA3341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&lt;bpref&gt;SBAC_PT-1|MD|G-3|m|3.MD.2&lt;/bpref&gt;</w:t>
      </w:r>
    </w:p>
    <w:p w14:paraId="5612BF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847C8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4E90CF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5BA2AA2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0A669F3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1DF7D7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81DC7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3975D4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86B3E3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filename="item-187-1987.xml" itemtype="EQ"&gt;</w:t>
      </w:r>
    </w:p>
    <w:p w14:paraId="453F9F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uniqueid="187-1987" version="8185" /&gt;</w:t>
      </w:r>
    </w:p>
    <w:p w14:paraId="34E515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537BF0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54B5C4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SBAC_PT-1|MD&lt;/bpref&gt;</w:t>
      </w:r>
    </w:p>
    <w:p w14:paraId="5C5058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SBAC_PT-1|MD|J-3&lt;/bpref&gt;</w:t>
      </w:r>
    </w:p>
    <w:p w14:paraId="115339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SBAC_PT-1|MD|J-3|a/s&lt;/bpref&gt;</w:t>
      </w:r>
    </w:p>
    <w:p w14:paraId="40D468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&lt;bpref&gt;SBAC_PT-1|MD|J-3|a/s|3.MD.8&lt;/bpref&gt;</w:t>
      </w:r>
    </w:p>
    <w:p w14:paraId="2FBE08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286A62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443CF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87591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value="1.189700000000000e+000" /&gt;</w:t>
      </w:r>
    </w:p>
    <w:p w14:paraId="215F6A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value="1.946350000000000e+000" /&gt;</w:t>
      </w:r>
    </w:p>
    <w:p w14:paraId="6480F63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4273445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5B10E6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326913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&lt;testitem filename="item-187-1988.xml" itemtype="MI"&gt;</w:t>
      </w:r>
    </w:p>
    <w:p w14:paraId="041B07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uniqueid="187-1988" version="8185" /&gt;</w:t>
      </w:r>
    </w:p>
    <w:p w14:paraId="1BFC92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437D8A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4239D3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SBAC_PT-3&lt;/bpref&gt;</w:t>
      </w:r>
    </w:p>
    <w:p w14:paraId="3F7145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SBAC_PT-3|OA&lt;/bpref&gt;</w:t>
      </w:r>
    </w:p>
    <w:p w14:paraId="778BF8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SBAC_PT-3|OA|D&lt;/bpref&gt;</w:t>
      </w:r>
    </w:p>
    <w:p w14:paraId="4FC1DA7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SBAC_PT-3|OA|D|NA&lt;/bpref&gt;</w:t>
      </w:r>
    </w:p>
    <w:p w14:paraId="5AE629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SBAC_PT-3|OA|D|NA|NA&lt;/bpref&gt;</w:t>
      </w:r>
    </w:p>
    <w:p w14:paraId="4AC17E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value="MI" label="MI" /&gt;</w:t>
      </w:r>
    </w:p>
    <w:p w14:paraId="7C2BAA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323A3E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7F8E1A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value="7.348800000000000e-001" /&gt;</w:t>
      </w:r>
    </w:p>
    <w:p w14:paraId="098DA8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value="-1.006060000000000e+000" /&gt;</w:t>
      </w:r>
    </w:p>
    <w:p w14:paraId="1A8427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5AF7F6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5B7B50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23A9DB4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filename="item-187-1991.xml" itemtype="EQ"&gt;</w:t>
      </w:r>
    </w:p>
    <w:p w14:paraId="464D78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uniqueid="187-1991" version="8185" /&gt;</w:t>
      </w:r>
    </w:p>
    <w:p w14:paraId="2522F3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48E661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493E3AE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7366C94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SBAC_PT-1|MD&lt;/bpref&gt;</w:t>
      </w:r>
    </w:p>
    <w:p w14:paraId="49453B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SBAC_PT-1|MD|I-3&lt;/bpref&gt;</w:t>
      </w:r>
    </w:p>
    <w:p w14:paraId="0007B3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SBAC_PT-1|MD|I-3|m&lt;/bpref&gt;</w:t>
      </w:r>
    </w:p>
    <w:p w14:paraId="4282E8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&lt;bpref&gt;SBAC_PT-1|MD|I-3|m|3.MD.7d&lt;/bpref&gt;</w:t>
      </w:r>
    </w:p>
    <w:p w14:paraId="330E10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3DA6445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2E97765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03A4F5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value="8.254600000000000e-001" /&gt;</w:t>
      </w:r>
    </w:p>
    <w:p w14:paraId="6A58D1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value="2.037520000000000e+000" /&gt;</w:t>
      </w:r>
    </w:p>
    <w:p w14:paraId="6C5E92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0329233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5C3794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5B4B7E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filename="item-187-1996.xml" itemtype="EQ"&gt;</w:t>
      </w:r>
    </w:p>
    <w:p w14:paraId="7A3B47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uniqueid="187-1996" version="8185" /&gt;</w:t>
      </w:r>
    </w:p>
    <w:p w14:paraId="4F2BDB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609449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G3Math_Claim2/4&lt;/bpref&gt;</w:t>
      </w:r>
    </w:p>
    <w:p w14:paraId="33C495E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SBAC_PT-4&lt;/bpref&gt;</w:t>
      </w:r>
    </w:p>
    <w:p w14:paraId="17B883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SBAC_PT-4|MD&lt;/bpref&gt;</w:t>
      </w:r>
    </w:p>
    <w:p w14:paraId="1C8B879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SBAC_PT-4|MD|C&lt;/bpref&gt;</w:t>
      </w:r>
    </w:p>
    <w:p w14:paraId="2FDE91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SBAC_PT-4|MD|C|NA&lt;/bpref&gt;</w:t>
      </w:r>
    </w:p>
    <w:p w14:paraId="0874C1A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SBAC_PT-4|MD|C|NA|NA&lt;/bpref&gt;</w:t>
      </w:r>
    </w:p>
    <w:p w14:paraId="02359D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value="EQ" label="EQ" /&gt;</w:t>
      </w:r>
    </w:p>
    <w:p w14:paraId="5DE05B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033476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measurementmodel="IRTGPC" scorepoints="2" weight="1.000000000000000e+000"&gt;</w:t>
      </w:r>
    </w:p>
    <w:p w14:paraId="0EAC91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&lt;itemscoreparameter measurementparameter="a" value="7.955800000000000e-001" /&gt;</w:t>
      </w:r>
    </w:p>
    <w:p w14:paraId="0D61D6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measurementparameter="b0" value="-1.194170000000000e+000" /&gt;</w:t>
      </w:r>
    </w:p>
    <w:p w14:paraId="7D689D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measurementparameter="b1" value="1.145090000000000e+000" /&gt;</w:t>
      </w:r>
    </w:p>
    <w:p w14:paraId="317F4A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7B4D089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554F992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filename="item-187-2001.xml" itemtype="MC"&gt;</w:t>
      </w:r>
    </w:p>
    <w:p w14:paraId="69B3DA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uniqueid="187-2001" version="8185" /&gt;</w:t>
      </w:r>
    </w:p>
    <w:p w14:paraId="33D0EA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70CFD04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6F75BD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SBAC_PT-3&lt;/bpref&gt;</w:t>
      </w:r>
    </w:p>
    <w:p w14:paraId="12FABB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SBAC_PT-3|MD&lt;/bpref&gt;</w:t>
      </w:r>
    </w:p>
    <w:p w14:paraId="37F881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SBAC_PT-3|MD|C&lt;/bpref&gt;</w:t>
      </w:r>
    </w:p>
    <w:p w14:paraId="5398A7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SBAC_PT-3|MD|C|NA&lt;/bpref&gt;</w:t>
      </w:r>
    </w:p>
    <w:p w14:paraId="2256612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SBAC_PT-3|MD|C|NA|NA&lt;/bpref&gt;</w:t>
      </w:r>
    </w:p>
    <w:p w14:paraId="66D8FF0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value="MC" label="MC" /&gt;</w:t>
      </w:r>
    </w:p>
    <w:p w14:paraId="2DBBEFA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DE4CF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DFEFD2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6A439A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3E8894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18B6D0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3871D5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02269A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filename="item-187-2015.xml" itemtype="MS"&gt;</w:t>
      </w:r>
    </w:p>
    <w:p w14:paraId="1DF7E1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uniqueid="187-2015" version="8185" /&gt;</w:t>
      </w:r>
    </w:p>
    <w:p w14:paraId="49A299F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7DFA506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G3Math_Claim1_MC/MS&lt;/bpref&gt;</w:t>
      </w:r>
    </w:p>
    <w:p w14:paraId="06EC7D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SBAC_PT-1&lt;/bpref&gt;</w:t>
      </w:r>
    </w:p>
    <w:p w14:paraId="39A211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SBAC_PT-1|NF&lt;/bpref&gt;</w:t>
      </w:r>
    </w:p>
    <w:p w14:paraId="199310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SBAC_PT-1|NF|F-3&lt;/bpref&gt;</w:t>
      </w:r>
    </w:p>
    <w:p w14:paraId="39F50B6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SBAC_PT-1|NF|F-3|m&lt;/bpref&gt;</w:t>
      </w:r>
    </w:p>
    <w:p w14:paraId="08C26C5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&lt;bpref&gt;SBAC_PT-1|NF|F-3|m|3.NF.3a&lt;/bpref&gt;</w:t>
      </w:r>
    </w:p>
    <w:p w14:paraId="25C339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value="MS" label="MS" /&gt;</w:t>
      </w:r>
    </w:p>
    <w:p w14:paraId="4D76FD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68EBB1C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350FAE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35A93F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38FDB1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7789EF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01B64D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49C085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filename="item-187-2017.xml" itemtype="GI"&gt;</w:t>
      </w:r>
    </w:p>
    <w:p w14:paraId="79D122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uniqueid="187-2017" version="8185" /&gt;</w:t>
      </w:r>
    </w:p>
    <w:p w14:paraId="673417B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547E72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G3Math_Claim2/4&lt;/bpref&gt;</w:t>
      </w:r>
    </w:p>
    <w:p w14:paraId="11F269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SBAC_PT-4&lt;/bpref&gt;</w:t>
      </w:r>
    </w:p>
    <w:p w14:paraId="1BCCFC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SBAC_PT-4|OA&lt;/bpref&gt;</w:t>
      </w:r>
    </w:p>
    <w:p w14:paraId="220FB2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SBAC_PT-4|OA|D&lt;/bpref&gt;</w:t>
      </w:r>
    </w:p>
    <w:p w14:paraId="4F4DACE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SBAC_PT-4|OA|D|NA&lt;/bpref&gt;</w:t>
      </w:r>
    </w:p>
    <w:p w14:paraId="71EF64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SBAC_PT-4|OA|D|NA|NA&lt;/bpref&gt;</w:t>
      </w:r>
    </w:p>
    <w:p w14:paraId="07F6084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value="GI" label="GI" /&gt;</w:t>
      </w:r>
    </w:p>
    <w:p w14:paraId="04A783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296C8F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measurementmodel="IRTGPC" scorepoints="2" weight="1.000000000000000e+000"&gt;</w:t>
      </w:r>
    </w:p>
    <w:p w14:paraId="44D699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77BA43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measurementparameter="b0" value="1.000000000000000e-015" /&gt;</w:t>
      </w:r>
    </w:p>
    <w:p w14:paraId="3FC876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measurementparameter="b1" value="1.000000000000000e-015" /&gt;</w:t>
      </w:r>
    </w:p>
    <w:p w14:paraId="087040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556422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7D9751A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&lt;testitem filename="item-187-2024.xml" itemtype="MC"&gt;</w:t>
      </w:r>
    </w:p>
    <w:p w14:paraId="312495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uniqueid="187-2024" version="8185" /&gt;</w:t>
      </w:r>
    </w:p>
    <w:p w14:paraId="638E69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&gt;(SBAC_PT)SBAC-IRP-CAT-MATH-3-Summer-2015-2016&lt;/bpref&gt;</w:t>
      </w:r>
    </w:p>
    <w:p w14:paraId="6972766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G3Math_Claim2/4&lt;/bpref&gt;</w:t>
      </w:r>
    </w:p>
    <w:p w14:paraId="6734D6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G3Math_DOK2&lt;/bpref&gt;</w:t>
      </w:r>
    </w:p>
    <w:p w14:paraId="7109AC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SBAC_PT-2&lt;/bpref&gt;</w:t>
      </w:r>
    </w:p>
    <w:p w14:paraId="1B2E8C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SBAC_PT-2|MD&lt;/bpref&gt;</w:t>
      </w:r>
    </w:p>
    <w:p w14:paraId="63BD94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SBAC_PT-2|MD|B&lt;/bpref&gt;</w:t>
      </w:r>
    </w:p>
    <w:p w14:paraId="7AF9843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SBAC_PT-2|MD|B|NA&lt;/bpref&gt;</w:t>
      </w:r>
    </w:p>
    <w:p w14:paraId="515166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bpref&gt;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SBAC_PT-2|MD|B|NA|NA&lt;/bpref&gt;</w:t>
      </w:r>
    </w:p>
    <w:p w14:paraId="3ACBA6D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property="--ITEMTYPE--" value="MC" label="MC" /&gt;</w:t>
      </w:r>
    </w:p>
    <w:p w14:paraId="31CC9C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&lt;poolproperty property="Language" value="ENU" label="English" /&gt;</w:t>
      </w:r>
    </w:p>
    <w:p w14:paraId="119390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&lt;itemscoredimension measurementmodel="IRT3PLn" scorepoints="1" weight="1.000000000000000e+000"&gt;</w:t>
      </w:r>
    </w:p>
    <w:p w14:paraId="651A85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measurementparameter="a" value="1.000000000000000e+000" /&gt;</w:t>
      </w:r>
    </w:p>
    <w:p w14:paraId="458E5E8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measurementparameter="b" value="1.000000000000000e-015" /&gt;</w:t>
      </w:r>
    </w:p>
    <w:p w14:paraId="01CE3D5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&lt;itemscoreparameter measurementparameter="c" value="0.000000000000000e+000" /&gt;</w:t>
      </w:r>
    </w:p>
    <w:p w14:paraId="6012E3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&lt;/itemscoredimension&gt;</w:t>
      </w:r>
    </w:p>
    <w:p w14:paraId="4FB743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&lt;/testitem&gt;</w:t>
      </w:r>
    </w:p>
    <w:p w14:paraId="449A945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&lt;/itempool&gt;</w:t>
      </w:r>
    </w:p>
    <w:p w14:paraId="793A5F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&lt;adminsegment segmentid="(SBAC_PT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-IRP-CAT-MATH-3-Summer-2015-2016" position="1" itemselection="adaptive2"&gt;</w:t>
      </w:r>
    </w:p>
    <w:p w14:paraId="4F61D4F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segmentblueprint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77346B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bpelementid="SBAC_PT-1" minopitems="4" maxopitems="4" /&gt;</w:t>
      </w:r>
    </w:p>
    <w:p w14:paraId="310A81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bpelementid="SBAC_PT-2" minopitems="0" maxopitems="2" /&gt;</w:t>
      </w:r>
    </w:p>
    <w:p w14:paraId="7B2089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bpelementid="SBAC_PT-3" minopitems="2" maxopitems="2" /&gt;</w:t>
      </w:r>
    </w:p>
    <w:p w14:paraId="2A46E8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bpelementid="SBAC_PT-4" minopitems="0" maxopitems="2" /&gt;</w:t>
      </w:r>
    </w:p>
    <w:p w14:paraId="7D49FF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bpelementid="SBAC_PT-1|MD" minopitems="0" maxopitems="4" /&gt;</w:t>
      </w:r>
    </w:p>
    <w:p w14:paraId="1AE6452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bpelementid="SBAC_PT-1|NBT" minopitems="0" maxopitems="1" /&gt;</w:t>
      </w:r>
    </w:p>
    <w:p w14:paraId="0EF84E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bpelementid="SBAC_PT-1|NF" minopitems="0" maxopitems="1" /&gt;</w:t>
      </w:r>
    </w:p>
    <w:p w14:paraId="66E384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bpelementid="SBAC_PT-1|OA" minopitems="0" maxopitems="4" /&gt;</w:t>
      </w:r>
    </w:p>
    <w:p w14:paraId="416C80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bpelementid="SBAC_PT-2|MD" minopitems="0" maxopitems="1" /&gt;</w:t>
      </w:r>
    </w:p>
    <w:p w14:paraId="7A7A53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bpelementid="SBAC_PT-3|G" minopitems="0" maxopitems="0" /&gt;</w:t>
      </w:r>
    </w:p>
    <w:p w14:paraId="41ED1B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bpelementid="SBAC_PT-3|MD" minopitems="0" maxopitems="1" /&gt;</w:t>
      </w:r>
    </w:p>
    <w:p w14:paraId="404B13E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bpelementid="SBAC_PT-3|NF" minopitems="0" maxopitems="1" /&gt;</w:t>
      </w:r>
    </w:p>
    <w:p w14:paraId="1B47B2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bpelementid="SBAC_PT-3|OA" minopitems="0" maxopitems="1" /&gt;</w:t>
      </w:r>
    </w:p>
    <w:p w14:paraId="289B99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bpelementid="SBAC_PT-4|MD" minopitems="0" maxopitems="1" /&gt;</w:t>
      </w:r>
    </w:p>
    <w:p w14:paraId="745A08D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bpelementid="SBAC_PT-4|OA" minopitems="0" maxopitems="1" /&gt;</w:t>
      </w:r>
    </w:p>
    <w:p w14:paraId="3D1238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&lt;segmentbpelement bpelementid="SBAC_PT-1|MD|G-3" minopitems="0" maxopitems="1" /&gt;</w:t>
      </w:r>
    </w:p>
    <w:p w14:paraId="7F061F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bpelementid="SBAC_PT-1|MD|H-3" minopitems="0" maxopitems="1" /&gt;</w:t>
      </w:r>
    </w:p>
    <w:p w14:paraId="28E27A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bpelementid="SBAC_PT-1|MD|I-3" minopitems="0" maxopitems="1" /&gt;</w:t>
      </w:r>
    </w:p>
    <w:p w14:paraId="138D40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bpelementid="SBAC_PT-1|MD|J-3" minopitems="0" maxopitems="1" /&gt;</w:t>
      </w:r>
    </w:p>
    <w:p w14:paraId="2CDFBE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bpelementid="SBAC_PT-1|NBT|E-3" minopitems="0" maxopitems="1" /&gt;</w:t>
      </w:r>
    </w:p>
    <w:p w14:paraId="1E912F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bpelementid="SBAC_PT-1|NF|F-3" minopitems="0" maxopitems="1" /&gt;</w:t>
      </w:r>
    </w:p>
    <w:p w14:paraId="42D274B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bpelementid="SBAC_PT-1|OA|A-3" minopitems="0" maxopitems="1" /&gt;</w:t>
      </w:r>
    </w:p>
    <w:p w14:paraId="1ED3CB2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bpelementid="SBAC_PT-1|OA|C-3" minopitems="0" maxopitems="1" /&gt;</w:t>
      </w:r>
    </w:p>
    <w:p w14:paraId="3E2630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bpelementid="SBAC_PT-2|MD|B" minopitems="0" maxopitems="1" /&gt;</w:t>
      </w:r>
    </w:p>
    <w:p w14:paraId="5A12017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bpelementid="SBAC_PT-3|G|F" minopitems="0" maxopitems="0" /&gt;</w:t>
      </w:r>
    </w:p>
    <w:p w14:paraId="7FCFF0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bpelementid="SBAC_PT-3|MD|C" minopitems="0" maxopitems="1" /&gt;</w:t>
      </w:r>
    </w:p>
    <w:p w14:paraId="674B35E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bpelementid="SBAC_PT-3|NF|A" minopitems="0" maxopitems="1" /&gt;</w:t>
      </w:r>
    </w:p>
    <w:p w14:paraId="4B5F7D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bpelementid="SBAC_PT-3|OA|D" minopitems="0" maxopitems="1" /&gt;</w:t>
      </w:r>
    </w:p>
    <w:p w14:paraId="2966A2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bpelementid="SBAC_PT-4|MD|C" minopitems="0" maxopitems="1" /&gt;</w:t>
      </w:r>
    </w:p>
    <w:p w14:paraId="6163E55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bpelementid="SBAC_PT-4|OA|D" minopitems="0" maxopitems="1" /&gt;</w:t>
      </w:r>
    </w:p>
    <w:p w14:paraId="506287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bpelementid="SBAC_PT-4|OA|E" minopitems="0" maxopitems="1" /&gt;</w:t>
      </w:r>
    </w:p>
    <w:p w14:paraId="6EF944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bpelementid="SBAC_PT-1|MD|G-3|m" minopitems="0" maxopitems="1" /&gt;</w:t>
      </w:r>
    </w:p>
    <w:p w14:paraId="6BBE865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bpelementid="SBAC_PT-1|MD|H-3|a/s" minopitems="0" maxopitems="1" /&gt;</w:t>
      </w:r>
    </w:p>
    <w:p w14:paraId="073439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bpelementid="SBAC_PT-1|MD|I-3|m" minopitems="0" maxopitems="1" /&gt;</w:t>
      </w:r>
    </w:p>
    <w:p w14:paraId="7993AB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bpelementid="SBAC_PT-1|MD|J-3|a/s" minopitems="0" maxopitems="1" /&gt;</w:t>
      </w:r>
    </w:p>
    <w:p w14:paraId="3130016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bpelementid="SBAC_PT-1|NBT|E-3|a/s" minopitems="0" maxopitems="1" /&gt;</w:t>
      </w:r>
    </w:p>
    <w:p w14:paraId="19B25F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bpelementid="SBAC_PT-1|NF|F-3|m" minopitems="0" maxopitems="1" /&gt;</w:t>
      </w:r>
    </w:p>
    <w:p w14:paraId="6AFBFE3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bpelementid="SBAC_PT-1|OA|A-3|m" minopitems="0" maxopitems="1" /&gt;</w:t>
      </w:r>
    </w:p>
    <w:p w14:paraId="6055B0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bpelementid="SBAC_PT-1|OA|C-3|m" minopitems="0" maxopitems="1" /&gt;</w:t>
      </w:r>
    </w:p>
    <w:p w14:paraId="525B0A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bpelementid="SBAC_PT-2|MD|B|NA" minopitems="0" maxopitems="1" /&gt;</w:t>
      </w:r>
    </w:p>
    <w:p w14:paraId="09B7EEA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bpelementid="SBAC_PT-3|G|F|NA" minopitems="0" maxopitems="0" /&gt;</w:t>
      </w:r>
    </w:p>
    <w:p w14:paraId="704AFEB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bpelementid="SBAC_PT-3|MD|C|NA" minopitems="0" maxopitems="1" /&gt;</w:t>
      </w:r>
    </w:p>
    <w:p w14:paraId="0819A2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bpelementid="SBAC_PT-3|NF|A|NA" minopitems="0" maxopitems="1" /&gt;</w:t>
      </w:r>
    </w:p>
    <w:p w14:paraId="5A7AAB3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bpelementid="SBAC_PT-3|OA|D|NA" minopitems="0" maxopitems="1" /&gt;</w:t>
      </w:r>
    </w:p>
    <w:p w14:paraId="2F080E3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bpelementid="SBAC_PT-4|MD|C|NA" minopitems="0" maxopitems="1" /&gt;</w:t>
      </w:r>
    </w:p>
    <w:p w14:paraId="631714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bpelementid="SBAC_PT-4|OA|D|NA" minopitems="0" maxopitems="1" /&gt;</w:t>
      </w:r>
    </w:p>
    <w:p w14:paraId="076CD5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bpelementid="SBAC_PT-4|OA|E|NA" minopitems="0" maxopitems="1" /&gt;</w:t>
      </w:r>
    </w:p>
    <w:p w14:paraId="754414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bpelementid="SBAC_PT-1|MD|G-3|m|3.MD.2" minopitems="0" maxopitems="1" /&gt;</w:t>
      </w:r>
    </w:p>
    <w:p w14:paraId="4FD9400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bpelementid="SBAC_PT-1|MD|H-3|a/s|3.MD.3" minopitems="0" maxopitems="1" /&gt;</w:t>
      </w:r>
    </w:p>
    <w:p w14:paraId="5C7951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bpelementid="SBAC_PT-1|MD|I-3|m|3.MD.7d" minopitems="0" maxopitems="1" /&gt;</w:t>
      </w:r>
    </w:p>
    <w:p w14:paraId="353BBE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bpelementid="SBAC_PT-1|MD|J-3|a/s|3.MD.8" minopitems="0" maxopitems="1" /&gt;</w:t>
      </w:r>
    </w:p>
    <w:p w14:paraId="500A50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bpelementid="SBAC_PT-1|NBT|E-3|a/s|3.NBT.2" minopitems="0" maxopitems="1" /&gt;</w:t>
      </w:r>
    </w:p>
    <w:p w14:paraId="36B8CB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bpelementid="SBAC_PT-1|NF|F-3|m|3.NF.3a" minopitems="0" maxopitems="1" /&gt;</w:t>
      </w:r>
    </w:p>
    <w:p w14:paraId="6A69D2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bpelementid="SBAC_PT-1|NF|F-3|m|3.NF.3c" minopitems="0" maxopitems="1" /&gt;</w:t>
      </w:r>
    </w:p>
    <w:p w14:paraId="78C737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bpelementid="SBAC_PT-1|OA|A-3|m|3.OA.3" minopitems="0" maxopitems="1" /&gt;</w:t>
      </w:r>
    </w:p>
    <w:p w14:paraId="0DA6B1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bpelementid="SBAC_PT-1|OA|C-3|m|3.OA.7" minopitems="0" maxopitems="1" /&gt;</w:t>
      </w:r>
    </w:p>
    <w:p w14:paraId="4EE733E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bpelementid="SBAC_PT-2|MD|B|NA|NA" minopitems="0" maxopitems="1" /&gt;</w:t>
      </w:r>
    </w:p>
    <w:p w14:paraId="16BF26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bpelementid="SBAC_PT-3|G|F|NA|NA" minopitems="0" maxopitems="0" /&gt;</w:t>
      </w:r>
    </w:p>
    <w:p w14:paraId="3E25464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bpelementid="SBAC_PT-3|MD|C|NA|NA" minopitems="0" maxopitems="1" /&gt;</w:t>
      </w:r>
    </w:p>
    <w:p w14:paraId="3704F5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bpelementid="SBAC_PT-3|NF|A|NA|NA" minopitems="0" maxopitems="1" /&gt;</w:t>
      </w:r>
    </w:p>
    <w:p w14:paraId="54563FD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bpelementid="SBAC_PT-3|OA|D|NA|NA" minopitems="0" maxopitems="1" /&gt;</w:t>
      </w:r>
    </w:p>
    <w:p w14:paraId="0BDC05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&lt;segmentbpelement bpelementid="SBAC_PT-4|MD|C|NA|NA" minopitems="0" maxopitems="1" /&gt;</w:t>
      </w:r>
    </w:p>
    <w:p w14:paraId="12D77C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bpelementid="SBAC_PT-4|OA|D|NA|NA" minopitems="0" maxopitems="1" /&gt;</w:t>
      </w:r>
    </w:p>
    <w:p w14:paraId="6FCF9A4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bpelementid="SBAC_PT-4|OA|E|NA|NA" minopitems="0" maxopitems="1" /&gt;</w:t>
      </w:r>
    </w:p>
    <w:p w14:paraId="0A5E91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bpelementid="G3Math_Claim1_MC/MS" minopitems="2" maxopitems="2" /&gt;</w:t>
      </w:r>
    </w:p>
    <w:p w14:paraId="6911F0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bpelementid="G3Math_Claim2/4" minopitems="2" maxopitems="2" /&gt;</w:t>
      </w:r>
    </w:p>
    <w:p w14:paraId="703F1ED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&lt;segmentbpelement bpelementid="G3Math_DOK2" minopitems="2" maxopitems="8" /&gt;</w:t>
      </w:r>
    </w:p>
    <w:p w14:paraId="408FE0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&lt;/segmentblueprint&gt;</w:t>
      </w:r>
    </w:p>
    <w:p w14:paraId="6AA53F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&lt;itemselector type="adaptive"&gt;</w:t>
      </w:r>
    </w:p>
    <w:p w14:paraId="6077B05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&lt;identifier uniqueid="AIR ADAPTIVE1" name="AIR ADAPTIVE" label="AIR ADAPTIVE" version="1.0" /&gt;</w:t>
      </w:r>
    </w:p>
    <w:p w14:paraId="6AB602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bpelementid="(SBAC_PT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)SBAC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-IRP-CAT-MATH-3-Summer-2015-2016"&gt;</w:t>
      </w:r>
    </w:p>
    <w:p w14:paraId="638EC2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metric weight relative to ability metric weight of 1.0" /&gt;</w:t>
      </w:r>
    </w:p>
    <w:p w14:paraId="76D54D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value="-1.28499" label="start ability" /&gt;</w:t>
      </w:r>
    </w:p>
    <w:p w14:paraId="6FF801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value="0.2" label="start information" /&gt;</w:t>
      </w:r>
    </w:p>
    <w:p w14:paraId="1853A3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name="cset1size" value="5" label="cset 1 size" /&gt;</w:t>
      </w:r>
    </w:p>
    <w:p w14:paraId="5BC29C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name="cset1order" value="ABILITY" label="cset 1 tie breaker" /&gt;</w:t>
      </w:r>
    </w:p>
    <w:p w14:paraId="5406F2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name="cset2random" value="3" label="randomizer for item selection" /&gt;</w:t>
      </w:r>
    </w:p>
    <w:p w14:paraId="29A3BCE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name="cset2initialrandom" value="17" label="randomizer for first item selection" /&gt;</w:t>
      </w:r>
    </w:p>
    <w:p w14:paraId="0993D0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name="abilityoffset" value="0" label="offset for ability estimate" /&gt;</w:t>
      </w:r>
    </w:p>
    <w:p w14:paraId="06A24C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name="itemweight" value="1" label="blueprint weight of items in chosen group relative to ability match for final pruning step" /&gt;</w:t>
      </w:r>
    </w:p>
    <w:p w14:paraId="1B4BB4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name="slope" value="79.3" label="slope" /&gt;</w:t>
      </w:r>
    </w:p>
    <w:p w14:paraId="425E84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name="intercept" value="2514.9" label="intercept" /&gt;</w:t>
      </w:r>
    </w:p>
    <w:p w14:paraId="3F0DD2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104F8F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value="0" label="adaptive cut" /&gt;</w:t>
      </w:r>
    </w:p>
    <w:p w14:paraId="5743AF4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name="toocloseses" value="0" label="too Close SEs" /&gt;</w:t>
      </w:r>
    </w:p>
    <w:p w14:paraId="5AA8FF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name="abilityweight" value="1" label="ability weight" /&gt;</w:t>
      </w:r>
    </w:p>
    <w:p w14:paraId="20700B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name="computeabilityestimates" value="false" label="compute ability estimates" /&gt;</w:t>
      </w:r>
    </w:p>
    <w:p w14:paraId="05745CD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name="rcabilityweight" value="0" label="rc ability weight" /&gt;</w:t>
      </w:r>
    </w:p>
    <w:p w14:paraId="5C1AC6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value="1" label="precisionTargetMetWeight" /&gt;</w:t>
      </w:r>
    </w:p>
    <w:p w14:paraId="0A3A21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value="1" label="precisionTargetNotMetWeight" /&gt;</w:t>
      </w:r>
    </w:p>
    <w:p w14:paraId="732516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name="terminationOverallInfo" value="false" label="terminationOverallInfo" /&gt;</w:t>
      </w:r>
    </w:p>
    <w:p w14:paraId="70CFB5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name="terminationRCInfo" value="false" label="terminationRCInfo" /&gt;</w:t>
      </w:r>
    </w:p>
    <w:p w14:paraId="6B6F05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name="terminationMinCount" value="true" label="terminationMinCount" /&gt;</w:t>
      </w:r>
    </w:p>
    <w:p w14:paraId="1D25E0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name="terminationTooClose" value="false" label="terminationTooClose" /&gt;</w:t>
      </w:r>
    </w:p>
    <w:p w14:paraId="512314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name="terminationFlagsAnd" value="false" label="terminationFlagsAnd" /&gt;</w:t>
      </w:r>
    </w:p>
    <w:p w14:paraId="49C5FA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name="offGradeProbAffectProficiency" value="0.01" label="Probability that introducing off-grade items will influence the student proficiency must be less than this value" /&gt;</w:t>
      </w:r>
    </w:p>
    <w:p w14:paraId="4B35C19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name="proficientPLevel" value="3" label="Level at which student is considered proficient for the test" /&gt;</w:t>
      </w:r>
    </w:p>
    <w:p w14:paraId="68504E0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name="offGradeMinItemsAdministered" value="30" label="Minimum number of on-grade operational items administered before considering for off-grade items" /&gt;</w:t>
      </w:r>
    </w:p>
    <w:p w14:paraId="6BCEB87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48777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bpelementid="SBAC_PT-1"&gt;</w:t>
      </w:r>
    </w:p>
    <w:p w14:paraId="0BF14AE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42D389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83FE76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569DAB1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79B98C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5E51554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name="scalar" value="5" label="relative ability strand weight" /&gt;</w:t>
      </w:r>
    </w:p>
    <w:p w14:paraId="7141B2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006BAD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bpelementid="SBAC_PT-2"&gt;</w:t>
      </w:r>
    </w:p>
    <w:p w14:paraId="3DF2B9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3CD47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540DB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7430ACD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0A628B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017DED6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name="scalar" value="5" label="relative ability strand weight" /&gt;</w:t>
      </w:r>
    </w:p>
    <w:p w14:paraId="57098D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48BA4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bpelementid="SBAC_PT-3"&gt;</w:t>
      </w:r>
    </w:p>
    <w:p w14:paraId="1C3CF6D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69D6E8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4A278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17F5A5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45EC91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1F9F71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name="scalar" value="5" label="relative ability strand weight" /&gt;</w:t>
      </w:r>
    </w:p>
    <w:p w14:paraId="42DAA84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976EF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bpelementid="SBAC_PT-4"&gt;</w:t>
      </w:r>
    </w:p>
    <w:p w14:paraId="42DA92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562A32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BD257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name="adaptivecut" value="-31.7137" label="adaptive cut point" /&gt;</w:t>
      </w:r>
    </w:p>
    <w:p w14:paraId="3F63AF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name="startability" value="-31.7137" label="start ability" /&gt;</w:t>
      </w:r>
    </w:p>
    <w:p w14:paraId="6E5CFA6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7FFF4FE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name="scalar" value="5" label="relative ability strand weight" /&gt;</w:t>
      </w:r>
    </w:p>
    <w:p w14:paraId="00AA49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FE136A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bpelementid="SBAC_PT-1|MD"&gt;</w:t>
      </w:r>
    </w:p>
    <w:p w14:paraId="1DFA461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55F9FC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0819F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7CDD9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bpelementid="SBAC_PT-1|NBT"&gt;</w:t>
      </w:r>
    </w:p>
    <w:p w14:paraId="5F247F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162E51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A0821B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50268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bpelementid="SBAC_PT-1|NF"&gt;</w:t>
      </w:r>
    </w:p>
    <w:p w14:paraId="787AB1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1603C3B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97901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379AC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bpelementid="SBAC_PT-1|OA"&gt;</w:t>
      </w:r>
    </w:p>
    <w:p w14:paraId="4A3A37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366D87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2F11B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6C6E12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bpelementid="SBAC_PT-2|MD"&gt;</w:t>
      </w:r>
    </w:p>
    <w:p w14:paraId="66B75B6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33B0D1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B70D5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BEAC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&lt;itemselectionparameter bpelementid="SBAC_PT-3|G"&gt;</w:t>
      </w:r>
    </w:p>
    <w:p w14:paraId="07FA7E2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FC6EF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DF0C7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91C7B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bpelementid="SBAC_PT-3|MD"&gt;</w:t>
      </w:r>
    </w:p>
    <w:p w14:paraId="74B6B86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20CDBBD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FABC80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C2477E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bpelementid="SBAC_PT-3|NF"&gt;</w:t>
      </w:r>
    </w:p>
    <w:p w14:paraId="2E1797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5A2E36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9E311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72FEC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bpelementid="SBAC_PT-3|OA"&gt;</w:t>
      </w:r>
    </w:p>
    <w:p w14:paraId="64834A7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value="true" label="Strict maximum flag" /&gt;</w:t>
      </w:r>
    </w:p>
    <w:p w14:paraId="1BCD91B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85B56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309718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bpelementid="SBAC_PT-4|MD"&gt;</w:t>
      </w:r>
    </w:p>
    <w:p w14:paraId="3C55276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9D6633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0A89D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FA4A4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bpelementid="SBAC_PT-4|OA"&gt;</w:t>
      </w:r>
    </w:p>
    <w:p w14:paraId="6A3527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439A26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217629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62F192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bpelementid="SBAC_PT-1|MD|G-3"&gt;</w:t>
      </w:r>
    </w:p>
    <w:p w14:paraId="67E480C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42E19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7982C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3E41D1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bpelementid="SBAC_PT-1|MD|H-3"&gt;</w:t>
      </w:r>
    </w:p>
    <w:p w14:paraId="413C7A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8410CC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29502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9A0A1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bpelementid="SBAC_PT-1|MD|I-3"&gt;</w:t>
      </w:r>
    </w:p>
    <w:p w14:paraId="124EE3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77AF2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2A7B8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75073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bpelementid="SBAC_PT-1|MD|J-3"&gt;</w:t>
      </w:r>
    </w:p>
    <w:p w14:paraId="247866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A07F2C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DFAC19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7E2C3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bpelementid="SBAC_PT-1|NBT|E-3"&gt;</w:t>
      </w:r>
    </w:p>
    <w:p w14:paraId="5163D4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DDDF4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707EC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5F85F7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bpelementid="SBAC_PT-1|NF|F-3"&gt;</w:t>
      </w:r>
    </w:p>
    <w:p w14:paraId="7472DB1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54B64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name="bpweight" value="1" label="Blueprint weight relative to other elements" /&gt;</w:t>
      </w:r>
    </w:p>
    <w:p w14:paraId="6855EC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34C6A7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bpelementid="SBAC_PT-1|OA|A-3"&gt;</w:t>
      </w:r>
    </w:p>
    <w:p w14:paraId="659DFBC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8CFD3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7ED404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3C6B5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bpelementid="SBAC_PT-1|OA|C-3"&gt;</w:t>
      </w:r>
    </w:p>
    <w:p w14:paraId="393109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93D646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34075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ADD9D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bpelementid="SBAC_PT-2|MD|B"&gt;</w:t>
      </w:r>
    </w:p>
    <w:p w14:paraId="32F479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7ED0C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C0F54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33067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bpelementid="SBAC_PT-3|G|F"&gt;</w:t>
      </w:r>
    </w:p>
    <w:p w14:paraId="3309616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09EB9E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F31BFB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9483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bpelementid="SBAC_PT-3|MD|C"&gt;</w:t>
      </w:r>
    </w:p>
    <w:p w14:paraId="3687C1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11C8F5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FB4B40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26A86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bpelementid="SBAC_PT-3|NF|A"&gt;</w:t>
      </w:r>
    </w:p>
    <w:p w14:paraId="6BBD35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54A9E36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485ED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106E6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bpelementid="SBAC_PT-3|OA|D"&gt;</w:t>
      </w:r>
    </w:p>
    <w:p w14:paraId="30CF8C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53AA8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664E1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72D40E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bpelementid="SBAC_PT-4|MD|C"&gt;</w:t>
      </w:r>
    </w:p>
    <w:p w14:paraId="1E209D1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43833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B14318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0BC5F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bpelementid="SBAC_PT-4|OA|D"&gt;</w:t>
      </w:r>
    </w:p>
    <w:p w14:paraId="45978E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2458C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12132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1ADC3F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bpelementid="SBAC_PT-4|OA|E"&gt;</w:t>
      </w:r>
    </w:p>
    <w:p w14:paraId="5242B8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4B029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53A0F3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F66388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bpelementid="SBAC_PT-1|MD|G-3|m"&gt;</w:t>
      </w:r>
    </w:p>
    <w:p w14:paraId="7F9439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48069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D68032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A4D46E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&lt;itemselectionparameter bpelementid="SBAC_PT-1|MD|H-3|a/s"&gt;</w:t>
      </w:r>
    </w:p>
    <w:p w14:paraId="21A703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F50A72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428428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78D0EF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bpelementid="SBAC_PT-1|MD|I-3|m"&gt;</w:t>
      </w:r>
    </w:p>
    <w:p w14:paraId="0983A5A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A7680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F2166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F5B3A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bpelementid="SBAC_PT-1|MD|J-3|a/s"&gt;</w:t>
      </w:r>
    </w:p>
    <w:p w14:paraId="79E2F72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32FDC7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E29D1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544761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bpelementid="SBAC_PT-1|NBT|E-3|a/s"&gt;</w:t>
      </w:r>
    </w:p>
    <w:p w14:paraId="7E73694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C9AE4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D4DE01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F99E9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bpelementid="SBAC_PT-1|NF|F-3|m"&gt;</w:t>
      </w:r>
    </w:p>
    <w:p w14:paraId="0E983C3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014ACC8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D94C92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FF6D2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bpelementid="SBAC_PT-1|OA|A-3|m"&gt;</w:t>
      </w:r>
    </w:p>
    <w:p w14:paraId="7B005B2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57B563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4B9BCA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487C3C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bpelementid="SBAC_PT-1|OA|C-3|m"&gt;</w:t>
      </w:r>
    </w:p>
    <w:p w14:paraId="276EE3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4259A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19933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D5A80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bpelementid="SBAC_PT-2|MD|B|NA"&gt;</w:t>
      </w:r>
    </w:p>
    <w:p w14:paraId="540D4D7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D6178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F63BDD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075CBF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bpelementid="SBAC_PT-3|G|F|NA"&gt;</w:t>
      </w:r>
    </w:p>
    <w:p w14:paraId="721FE40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C7AE9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261BB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A68BA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bpelementid="SBAC_PT-3|MD|C|NA"&gt;</w:t>
      </w:r>
    </w:p>
    <w:p w14:paraId="3EC0047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77964E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7202F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8D4F0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bpelementid="SBAC_PT-3|NF|A|NA"&gt;</w:t>
      </w:r>
    </w:p>
    <w:p w14:paraId="4C1791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F4280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53E27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C8AEC6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bpelementid="SBAC_PT-3|OA|D|NA"&gt;</w:t>
      </w:r>
    </w:p>
    <w:p w14:paraId="289BCC9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C05687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name="bpweight" value="1" label="Blueprint weight relative to other elements" /&gt;</w:t>
      </w:r>
    </w:p>
    <w:p w14:paraId="768692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3A476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bpelementid="SBAC_PT-4|MD|C|NA"&gt;</w:t>
      </w:r>
    </w:p>
    <w:p w14:paraId="776834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3B840D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E9D044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8B9CE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bpelementid="SBAC_PT-4|OA|D|NA"&gt;</w:t>
      </w:r>
    </w:p>
    <w:p w14:paraId="3B41E19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978D1A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B108F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560B6F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bpelementid="SBAC_PT-4|OA|E|NA"&gt;</w:t>
      </w:r>
    </w:p>
    <w:p w14:paraId="0A5732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E433C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46D51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0DD96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bpelementid="SBAC_PT-1|MD|G-3|m|3.MD.2"&gt;</w:t>
      </w:r>
    </w:p>
    <w:p w14:paraId="7FD1C9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E3EA5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34727B8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6F8DE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bpelementid="SBAC_PT-1|MD|H-3|a/s|3.MD.3"&gt;</w:t>
      </w:r>
    </w:p>
    <w:p w14:paraId="347233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C2168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8B061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19A9E3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bpelementid="SBAC_PT-1|MD|I-3|m|3.MD.7d"&gt;</w:t>
      </w:r>
    </w:p>
    <w:p w14:paraId="13B538F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2A582FE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432A3A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5BC5B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bpelementid="SBAC_PT-1|MD|J-3|a/s|3.MD.8"&gt;</w:t>
      </w:r>
    </w:p>
    <w:p w14:paraId="56040CE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46F84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7545D37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2CE11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bpelementid="SBAC_PT-1|NBT|E-3|a/s|3.NBT.2"&gt;</w:t>
      </w:r>
    </w:p>
    <w:p w14:paraId="067FB8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CDF67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1806A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67383A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bpelementid="SBAC_PT-1|NF|F-3|m|3.NF.3a"&gt;</w:t>
      </w:r>
    </w:p>
    <w:p w14:paraId="588F2C9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07AF2F5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6B71DA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19FA5B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bpelementid="SBAC_PT-1|NF|F-3|m|3.NF.3c"&gt;</w:t>
      </w:r>
    </w:p>
    <w:p w14:paraId="348A90B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2DDC1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04A89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680BC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bpelementid="SBAC_PT-1|OA|A-3|m|3.OA.3"&gt;</w:t>
      </w:r>
    </w:p>
    <w:p w14:paraId="23C13A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6EF68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97E0D0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3C59E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&lt;itemselectionparameter bpelementid="SBAC_PT-1|OA|C-3|m|3.OA.7"&gt;</w:t>
      </w:r>
    </w:p>
    <w:p w14:paraId="6F70BE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535594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540D2B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2E0DAD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bpelementid="SBAC_PT-2|MD|B|NA|NA"&gt;</w:t>
      </w:r>
    </w:p>
    <w:p w14:paraId="37398AC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58DF88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284B6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8669DA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bpelementid="SBAC_PT-3|G|F|NA|NA"&gt;</w:t>
      </w:r>
    </w:p>
    <w:p w14:paraId="73BC25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3E571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6438AF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6DB580D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bpelementid="SBAC_PT-3|MD|C|NA|NA"&gt;</w:t>
      </w:r>
    </w:p>
    <w:p w14:paraId="671D50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AA879A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C4FF7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02DA930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bpelementid="SBAC_PT-3|NF|A|NA|NA"&gt;</w:t>
      </w:r>
    </w:p>
    <w:p w14:paraId="16485E3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15283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0587CBB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59F79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bpelementid="SBAC_PT-3|OA|D|NA|NA"&gt;</w:t>
      </w:r>
    </w:p>
    <w:p w14:paraId="11F7E48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E06BF3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13E2BFA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CE0454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bpelementid="SBAC_PT-4|MD|C|NA|NA"&gt;</w:t>
      </w:r>
    </w:p>
    <w:p w14:paraId="42CDE70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70246FF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0E8966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35DE93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bpelementid="SBAC_PT-4|OA|D|NA|NA"&gt;</w:t>
      </w:r>
    </w:p>
    <w:p w14:paraId="36BE5AA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FA8D5C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4B1EA2C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15700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bpelementid="SBAC_PT-4|OA|E|NA|NA"&gt;</w:t>
      </w:r>
    </w:p>
    <w:p w14:paraId="31C4FE3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6D59B25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251B811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2B33D59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bpelementid="G3Math_Claim1_MC/MS"&gt;</w:t>
      </w:r>
    </w:p>
    <w:p w14:paraId="7E95452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3F8B312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9E9775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6C950E9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2D5D8E9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value="0" label="precision target met weight" /&gt;</w:t>
      </w:r>
    </w:p>
    <w:p w14:paraId="7934520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value="0" label="precision target not met weight" /&gt;</w:t>
      </w:r>
    </w:p>
    <w:p w14:paraId="673BDD9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7EAFC37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bpelementid="G3Math_Claim2/4"&gt;</w:t>
      </w:r>
    </w:p>
    <w:p w14:paraId="37E98FA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1637FBB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&lt;property name="bpweight" value="1" label="Blueprint weight relative to other elements" /&gt;</w:t>
      </w:r>
    </w:p>
    <w:p w14:paraId="7CC0685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7C7052D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7C26A53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value="0" label="precision target met weight" /&gt;</w:t>
      </w:r>
    </w:p>
    <w:p w14:paraId="719E431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value="0" label="precision target not met weight" /&gt;</w:t>
      </w:r>
    </w:p>
    <w:p w14:paraId="5F7FD3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45E72D25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&lt;itemselectionparameter bpelementid="G3Math_DOK2"&gt;</w:t>
      </w:r>
    </w:p>
    <w:p w14:paraId="50BBB3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name="isstrictmax" value="false" label="Strict maximum flag" /&gt;</w:t>
      </w:r>
    </w:p>
    <w:p w14:paraId="4BF013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name="bpweight" value="1" label="Blueprint weight relative to other elements" /&gt;</w:t>
      </w:r>
    </w:p>
    <w:p w14:paraId="54349C9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name="startinfo" value="0" label="start information" /&gt;</w:t>
      </w:r>
    </w:p>
    <w:p w14:paraId="0168A6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name="precisiontarget" value="1" label="precision target" /&gt;</w:t>
      </w:r>
    </w:p>
    <w:p w14:paraId="26D4AF3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name="precisiontargetmetweight" value="0" label="precision target met weight" /&gt;</w:t>
      </w:r>
    </w:p>
    <w:p w14:paraId="4851A9A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&lt;property name="precisiontargetnotmetweight" value="0" label="precision target not met weight" /&gt;</w:t>
      </w:r>
    </w:p>
    <w:p w14:paraId="7FE6D34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&lt;/itemselectionparameter&gt;</w:t>
      </w:r>
    </w:p>
    <w:p w14:paraId="554559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&lt;/itemselector&gt;</w:t>
      </w:r>
    </w:p>
    <w:p w14:paraId="6078781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</w:t>
      </w:r>
      <w:proofErr w:type="gramStart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segmentpool</w:t>
      </w:r>
      <w:proofErr w:type="gramEnd"/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&gt;</w:t>
      </w:r>
    </w:p>
    <w:p w14:paraId="08A3D9E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10EC558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uniqueid="I-187-1793" name="I-187-1793" version="8185" /&gt;</w:t>
      </w:r>
    </w:p>
    <w:p w14:paraId="559AF7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itemid="187-1793" groupposition="1" adminrequired="true" responserequired="true" isfieldtest="false" isactive="true" blockid="A" /&gt;</w:t>
      </w:r>
    </w:p>
    <w:p w14:paraId="3506D4C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21E77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45ED21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uniqueid="I-187-1966" name="I-187-1966" version="8185" /&gt;</w:t>
      </w:r>
    </w:p>
    <w:p w14:paraId="351C1BF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itemid="187-1966" groupposition="1" adminrequired="true" responserequired="true" isfieldtest="false" isactive="true" blockid="A" /&gt;</w:t>
      </w:r>
    </w:p>
    <w:p w14:paraId="1269C90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F527D9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1AA803F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uniqueid="I-187-1972" name="I-187-1972" version="8185" /&gt;</w:t>
      </w:r>
    </w:p>
    <w:p w14:paraId="3AACB79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itemid="187-1972" groupposition="1" adminrequired="true" responserequired="true" isfieldtest="false" isactive="true" blockid="A" /&gt;</w:t>
      </w:r>
    </w:p>
    <w:p w14:paraId="0F0B7FF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4739AA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A4F0D6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uniqueid="I-187-1973" name="I-187-1973" version="8185" /&gt;</w:t>
      </w:r>
    </w:p>
    <w:p w14:paraId="15C1E98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itemid="187-1973" groupposition="1" adminrequired="true" responserequired="true" isfieldtest="false" isactive="true" blockid="A" /&gt;</w:t>
      </w:r>
    </w:p>
    <w:p w14:paraId="4B28DA5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94C8CC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8C173F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uniqueid="I-187-1975" name="I-187-1975" version="8185" /&gt;</w:t>
      </w:r>
    </w:p>
    <w:p w14:paraId="008B14F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itemid="187-1975" groupposition="1" adminrequired="true" responserequired="true" isfieldtest="false" isactive="true" blockid="A" /&gt;</w:t>
      </w:r>
    </w:p>
    <w:p w14:paraId="72B004B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5B2018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78F07E3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uniqueid="I-187-1976" name="I-187-1976" version="8185" /&gt;</w:t>
      </w:r>
    </w:p>
    <w:p w14:paraId="3D26E1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itemid="187-1976" groupposition="1" adminrequired="true" responserequired="true" isfieldtest="false" isactive="true" blockid="A" /&gt;</w:t>
      </w:r>
    </w:p>
    <w:p w14:paraId="179FAD0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3BDF15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8E12E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uniqueid="I-187-1978" name="I-187-1978" version="8185" /&gt;</w:t>
      </w:r>
    </w:p>
    <w:p w14:paraId="41AF0FE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itemid="187-1978" groupposition="1" adminrequired="true" responserequired="true" isfieldtest="false" isactive="true" blockid="A" /&gt;</w:t>
      </w:r>
    </w:p>
    <w:p w14:paraId="74017F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88F1ED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259E6D7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uniqueid="I-187-1979" name="I-187-1979" version="8185" /&gt;</w:t>
      </w:r>
    </w:p>
    <w:p w14:paraId="49DABFA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lastRenderedPageBreak/>
        <w:t xml:space="preserve">          &lt;groupitem itemid="187-1979" groupposition="1" adminrequired="true" responserequired="true" isfieldtest="false" isactive="true" blockid="A" /&gt;</w:t>
      </w:r>
    </w:p>
    <w:p w14:paraId="67F75DC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17D6968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1E58B79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uniqueid="I-187-1986" name="I-187-1986" version="8185" /&gt;</w:t>
      </w:r>
    </w:p>
    <w:p w14:paraId="4C87144F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itemid="187-1986" groupposition="1" adminrequired="true" responserequired="true" isfieldtest="false" isactive="true" blockid="A" /&gt;</w:t>
      </w:r>
    </w:p>
    <w:p w14:paraId="752304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5B6AA88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25CFB6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uniqueid="I-187-1987" name="I-187-1987" version="8185" /&gt;</w:t>
      </w:r>
    </w:p>
    <w:p w14:paraId="2C8ECCF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itemid="187-1987" groupposition="1" adminrequired="true" responserequired="true" isfieldtest="false" isactive="true" blockid="A" /&gt;</w:t>
      </w:r>
    </w:p>
    <w:p w14:paraId="7D59661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69AF2639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7F5A41D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uniqueid="I-187-1988" name="I-187-1988" version="8185" /&gt;</w:t>
      </w:r>
    </w:p>
    <w:p w14:paraId="449C5C26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itemid="187-1988" groupposition="1" adminrequired="true" responserequired="true" isfieldtest="false" isactive="true" blockid="A" /&gt;</w:t>
      </w:r>
    </w:p>
    <w:p w14:paraId="3D87FAA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24A7417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3F865A0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uniqueid="I-187-1991" name="I-187-1991" version="8185" /&gt;</w:t>
      </w:r>
    </w:p>
    <w:p w14:paraId="203981F0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itemid="187-1991" groupposition="1" adminrequired="true" responserequired="true" isfieldtest="false" isactive="true" blockid="A" /&gt;</w:t>
      </w:r>
    </w:p>
    <w:p w14:paraId="593A862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3539D90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7474D8A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uniqueid="I-187-1996" name="I-187-1996" version="8185" /&gt;</w:t>
      </w:r>
    </w:p>
    <w:p w14:paraId="55766DDD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itemid="187-1996" groupposition="1" adminrequired="true" responserequired="true" isfieldtest="false" isactive="true" blockid="A" /&gt;</w:t>
      </w:r>
    </w:p>
    <w:p w14:paraId="3B61A31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2BBB2B4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467764C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uniqueid="I-187-2001" name="I-187-2001" version="8185" /&gt;</w:t>
      </w:r>
    </w:p>
    <w:p w14:paraId="6D6141E3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itemid="187-2001" groupposition="1" adminrequired="true" responserequired="true" isfieldtest="false" isactive="true" blockid="A" /&gt;</w:t>
      </w:r>
    </w:p>
    <w:p w14:paraId="4729926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20E1894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075B395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uniqueid="I-187-2015" name="I-187-2015" version="8185" /&gt;</w:t>
      </w:r>
    </w:p>
    <w:p w14:paraId="51B27C7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itemid="187-2015" groupposition="1" adminrequired="true" responserequired="true" isfieldtest="false" isactive="true" blockid="A" /&gt;</w:t>
      </w:r>
    </w:p>
    <w:p w14:paraId="475DC93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73FDBAC4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67F2E557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uniqueid="I-187-2017" name="I-187-2017" version="8185" /&gt;</w:t>
      </w:r>
    </w:p>
    <w:p w14:paraId="6C55296C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itemid="187-2017" groupposition="1" adminrequired="true" responserequired="true" isfieldtest="false" isactive="true" blockid="A" /&gt;</w:t>
      </w:r>
    </w:p>
    <w:p w14:paraId="1A2306E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4CCB95E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&lt;itemgroup maxitems="ALL" maxresponses="ALL"&gt;</w:t>
      </w:r>
    </w:p>
    <w:p w14:paraId="39432A58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&lt;identifier uniqueid="I-187-2024" name="I-187-2024" version="8185" /&gt;</w:t>
      </w:r>
    </w:p>
    <w:p w14:paraId="60BC40D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  &lt;groupitem itemid="187-2024" groupposition="1" adminrequired="true" responserequired="true" isfieldtest="false" isactive="true" blockid="A" /&gt;</w:t>
      </w:r>
    </w:p>
    <w:p w14:paraId="311168C1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  &lt;/itemgroup&gt;</w:t>
      </w:r>
    </w:p>
    <w:p w14:paraId="03EC815E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  &lt;/segmentpool&gt;</w:t>
      </w:r>
    </w:p>
    <w:p w14:paraId="232BB10B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  &lt;/adminsegment&gt;</w:t>
      </w:r>
    </w:p>
    <w:p w14:paraId="5E33A7D2" w14:textId="77777777" w:rsidR="00E11B12" w:rsidRPr="00E11B12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 xml:space="preserve">  &lt;/administration&gt;</w:t>
      </w:r>
    </w:p>
    <w:p w14:paraId="0DA4D352" w14:textId="7EB9FF4C" w:rsidR="00E11B12" w:rsidRPr="005770B7" w:rsidRDefault="00E11B12" w:rsidP="00E11B12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/>
        <w:rPr>
          <w:rFonts w:ascii="Consolas" w:eastAsiaTheme="minorHAnsi" w:hAnsi="Consolas" w:cs="Lucida Sans Typewriter"/>
          <w:color w:val="268BD2"/>
          <w:sz w:val="16"/>
          <w:szCs w:val="16"/>
        </w:rPr>
      </w:pPr>
      <w:r w:rsidRPr="00E11B12">
        <w:rPr>
          <w:rFonts w:ascii="Consolas" w:eastAsiaTheme="minorHAnsi" w:hAnsi="Consolas" w:cs="Lucida Sans Typewriter"/>
          <w:color w:val="268BD2"/>
          <w:sz w:val="16"/>
          <w:szCs w:val="16"/>
        </w:rPr>
        <w:t>&lt;/testspecification&gt;</w:t>
      </w:r>
    </w:p>
    <w:sectPr w:rsidR="00E11B12" w:rsidRPr="005770B7" w:rsidSect="008949C3">
      <w:headerReference w:type="even" r:id="rId13"/>
      <w:headerReference w:type="default" r:id="rId14"/>
      <w:headerReference w:type="first" r:id="rId15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A40BE" w14:textId="77777777" w:rsidR="00B24D24" w:rsidRDefault="00B24D24" w:rsidP="00567046">
      <w:r>
        <w:separator/>
      </w:r>
    </w:p>
  </w:endnote>
  <w:endnote w:type="continuationSeparator" w:id="0">
    <w:p w14:paraId="784BC332" w14:textId="77777777" w:rsidR="00B24D24" w:rsidRDefault="00B24D24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161473"/>
      <w:docPartObj>
        <w:docPartGallery w:val="Page Numbers (Bottom of Page)"/>
        <w:docPartUnique/>
      </w:docPartObj>
    </w:sdtPr>
    <w:sdtEndPr/>
    <w:sdtContent>
      <w:sdt>
        <w:sdtPr>
          <w:id w:val="-566887165"/>
          <w:docPartObj>
            <w:docPartGallery w:val="Page Numbers (Top of Page)"/>
            <w:docPartUnique/>
          </w:docPartObj>
        </w:sdtPr>
        <w:sdtEndPr/>
        <w:sdtContent>
          <w:p w14:paraId="6E5DE45C" w14:textId="33908837" w:rsidR="009D7FC2" w:rsidRPr="00B232B1" w:rsidRDefault="009D7FC2">
            <w:pPr>
              <w:pStyle w:val="Footer"/>
              <w:jc w:val="right"/>
            </w:pPr>
            <w:r w:rsidRPr="00B232B1">
              <w:t xml:space="preserve">Page </w:t>
            </w:r>
            <w:r w:rsidRPr="00B232B1">
              <w:rPr>
                <w:bCs/>
                <w:sz w:val="24"/>
                <w:szCs w:val="24"/>
              </w:rPr>
              <w:fldChar w:fldCharType="begin"/>
            </w:r>
            <w:r w:rsidRPr="00B232B1">
              <w:rPr>
                <w:bCs/>
              </w:rPr>
              <w:instrText xml:space="preserve"> PAGE </w:instrText>
            </w:r>
            <w:r w:rsidRPr="00B232B1">
              <w:rPr>
                <w:bCs/>
                <w:sz w:val="24"/>
                <w:szCs w:val="24"/>
              </w:rPr>
              <w:fldChar w:fldCharType="separate"/>
            </w:r>
            <w:r w:rsidR="000B43FB">
              <w:rPr>
                <w:bCs/>
                <w:noProof/>
              </w:rPr>
              <w:t>22</w:t>
            </w:r>
            <w:r w:rsidRPr="00B232B1">
              <w:rPr>
                <w:bCs/>
                <w:sz w:val="24"/>
                <w:szCs w:val="24"/>
              </w:rPr>
              <w:fldChar w:fldCharType="end"/>
            </w:r>
            <w:r w:rsidRPr="00B232B1">
              <w:t xml:space="preserve"> of </w:t>
            </w:r>
            <w:r w:rsidRPr="00B232B1">
              <w:rPr>
                <w:bCs/>
                <w:sz w:val="24"/>
                <w:szCs w:val="24"/>
              </w:rPr>
              <w:fldChar w:fldCharType="begin"/>
            </w:r>
            <w:r w:rsidRPr="00B232B1">
              <w:rPr>
                <w:bCs/>
              </w:rPr>
              <w:instrText xml:space="preserve"> NUMPAGES  </w:instrText>
            </w:r>
            <w:r w:rsidRPr="00B232B1">
              <w:rPr>
                <w:bCs/>
                <w:sz w:val="24"/>
                <w:szCs w:val="24"/>
              </w:rPr>
              <w:fldChar w:fldCharType="separate"/>
            </w:r>
            <w:r w:rsidR="000B43FB">
              <w:rPr>
                <w:bCs/>
                <w:noProof/>
              </w:rPr>
              <w:t>42</w:t>
            </w:r>
            <w:r w:rsidRPr="00B232B1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E44549" w14:textId="77777777" w:rsidR="009D7FC2" w:rsidRDefault="009D7FC2" w:rsidP="005670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9D7FC2" w:rsidRDefault="009D7FC2" w:rsidP="00567046">
    <w:pPr>
      <w:pStyle w:val="Footer"/>
    </w:pPr>
  </w:p>
  <w:p w14:paraId="49833065" w14:textId="77777777" w:rsidR="009D7FC2" w:rsidRDefault="009D7FC2" w:rsidP="005670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E412E" w14:textId="77777777" w:rsidR="00B24D24" w:rsidRDefault="00B24D24" w:rsidP="00567046">
      <w:r>
        <w:separator/>
      </w:r>
    </w:p>
  </w:footnote>
  <w:footnote w:type="continuationSeparator" w:id="0">
    <w:p w14:paraId="1DC79E59" w14:textId="77777777" w:rsidR="00B24D24" w:rsidRDefault="00B24D24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28" w:type="dxa"/>
      <w:tblLook w:val="04A0" w:firstRow="1" w:lastRow="0" w:firstColumn="1" w:lastColumn="0" w:noHBand="0" w:noVBand="1"/>
    </w:tblPr>
    <w:tblGrid>
      <w:gridCol w:w="3438"/>
      <w:gridCol w:w="6390"/>
    </w:tblGrid>
    <w:tr w:rsidR="009D7FC2" w14:paraId="7B7CDCDF" w14:textId="77777777" w:rsidTr="0026467B">
      <w:trPr>
        <w:trHeight w:val="908"/>
      </w:trPr>
      <w:tc>
        <w:tcPr>
          <w:tcW w:w="3438" w:type="dxa"/>
          <w:vAlign w:val="center"/>
        </w:tcPr>
        <w:p w14:paraId="3EB1AF9C" w14:textId="339C1470" w:rsidR="009D7FC2" w:rsidRDefault="009D7FC2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5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Align w:val="center"/>
        </w:tcPr>
        <w:p w14:paraId="41AADB73" w14:textId="45880EEB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 xml:space="preserve">SmarterApp Interface Specification: </w:t>
          </w:r>
          <w:r>
            <w:br/>
            <w:t>Administraion Test Package Format</w:t>
          </w:r>
        </w:p>
        <w:p w14:paraId="52B19435" w14:textId="4C1C4651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Smarter Balanced Assessment Consortium</w:t>
          </w:r>
        </w:p>
        <w:p w14:paraId="018F8F66" w14:textId="77777777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00324649" w14:textId="1342E33F" w:rsidR="009D7FC2" w:rsidRDefault="009D7FC2" w:rsidP="00C560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4CE979F4" w:rsidR="009D7FC2" w:rsidRDefault="009D7FC2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7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CA95F" w14:textId="6F3F1176" w:rsidR="009D7FC2" w:rsidRDefault="009D7FC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78" w:type="dxa"/>
      <w:tblLook w:val="04A0" w:firstRow="1" w:lastRow="0" w:firstColumn="1" w:lastColumn="0" w:noHBand="0" w:noVBand="1"/>
    </w:tblPr>
    <w:tblGrid>
      <w:gridCol w:w="3438"/>
      <w:gridCol w:w="10440"/>
    </w:tblGrid>
    <w:tr w:rsidR="009D7FC2" w14:paraId="1DB9668F" w14:textId="77777777" w:rsidTr="007835AF">
      <w:trPr>
        <w:trHeight w:val="908"/>
      </w:trPr>
      <w:tc>
        <w:tcPr>
          <w:tcW w:w="3438" w:type="dxa"/>
          <w:vAlign w:val="center"/>
        </w:tcPr>
        <w:p w14:paraId="3FE5691B" w14:textId="575F0B90" w:rsidR="009D7FC2" w:rsidRDefault="009D7FC2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B7E5548" wp14:editId="189A8F30">
                <wp:extent cx="1801495" cy="574040"/>
                <wp:effectExtent l="0" t="0" r="8255" b="0"/>
                <wp:docPr id="1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40" w:type="dxa"/>
          <w:vAlign w:val="center"/>
        </w:tcPr>
        <w:p w14:paraId="5EFE1895" w14:textId="7B8716CD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SmarterApp Interface Specification: Administration Test Package</w:t>
          </w:r>
        </w:p>
        <w:p w14:paraId="482A66DF" w14:textId="77777777" w:rsidR="009D7FC2" w:rsidRDefault="009D7FC2" w:rsidP="0026467B">
          <w:pPr>
            <w:pStyle w:val="Header"/>
            <w:spacing w:before="0"/>
            <w:ind w:left="-529" w:firstLine="529"/>
            <w:jc w:val="right"/>
          </w:pPr>
          <w:r>
            <w:t>Test Delivery System</w:t>
          </w:r>
        </w:p>
      </w:tc>
    </w:tr>
  </w:tbl>
  <w:p w14:paraId="6CA044DA" w14:textId="618DD04E" w:rsidR="009D7FC2" w:rsidRDefault="009D7FC2" w:rsidP="00C5604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423F7" w14:textId="19D72F52" w:rsidR="009D7FC2" w:rsidRDefault="009D7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44B174E5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31380"/>
    <w:multiLevelType w:val="hybridMultilevel"/>
    <w:tmpl w:val="94146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15"/>
  </w:num>
  <w:num w:numId="9">
    <w:abstractNumId w:val="8"/>
  </w:num>
  <w:num w:numId="10">
    <w:abstractNumId w:val="9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12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attachedTemplate r:id="rId1"/>
  <w:defaultTabStop w:val="28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16"/>
    <w:rsid w:val="00000FC1"/>
    <w:rsid w:val="00003548"/>
    <w:rsid w:val="00003BC9"/>
    <w:rsid w:val="00004943"/>
    <w:rsid w:val="000060A7"/>
    <w:rsid w:val="000060B0"/>
    <w:rsid w:val="00007038"/>
    <w:rsid w:val="00007913"/>
    <w:rsid w:val="00007EAB"/>
    <w:rsid w:val="00010C8D"/>
    <w:rsid w:val="0001175C"/>
    <w:rsid w:val="000122AF"/>
    <w:rsid w:val="000127BA"/>
    <w:rsid w:val="000130C9"/>
    <w:rsid w:val="00013DC7"/>
    <w:rsid w:val="000146CC"/>
    <w:rsid w:val="000149FC"/>
    <w:rsid w:val="00014CCE"/>
    <w:rsid w:val="00015E98"/>
    <w:rsid w:val="00016902"/>
    <w:rsid w:val="00017A68"/>
    <w:rsid w:val="00017B69"/>
    <w:rsid w:val="00017CAE"/>
    <w:rsid w:val="00017DB1"/>
    <w:rsid w:val="0002100B"/>
    <w:rsid w:val="00021106"/>
    <w:rsid w:val="00022856"/>
    <w:rsid w:val="00023EC3"/>
    <w:rsid w:val="00025013"/>
    <w:rsid w:val="00025019"/>
    <w:rsid w:val="00025CF6"/>
    <w:rsid w:val="00026200"/>
    <w:rsid w:val="0002682A"/>
    <w:rsid w:val="0002732D"/>
    <w:rsid w:val="0003036D"/>
    <w:rsid w:val="00031E7B"/>
    <w:rsid w:val="00032E58"/>
    <w:rsid w:val="00033696"/>
    <w:rsid w:val="0003438D"/>
    <w:rsid w:val="0003543B"/>
    <w:rsid w:val="000354CE"/>
    <w:rsid w:val="00036487"/>
    <w:rsid w:val="0004096A"/>
    <w:rsid w:val="00042FF7"/>
    <w:rsid w:val="00043392"/>
    <w:rsid w:val="00044C57"/>
    <w:rsid w:val="00044F46"/>
    <w:rsid w:val="000501D2"/>
    <w:rsid w:val="00050BE1"/>
    <w:rsid w:val="000538D1"/>
    <w:rsid w:val="00053A88"/>
    <w:rsid w:val="000541E7"/>
    <w:rsid w:val="00054E2E"/>
    <w:rsid w:val="00056ECB"/>
    <w:rsid w:val="000606E5"/>
    <w:rsid w:val="00064285"/>
    <w:rsid w:val="00064839"/>
    <w:rsid w:val="00064A62"/>
    <w:rsid w:val="00064C0A"/>
    <w:rsid w:val="00064F5D"/>
    <w:rsid w:val="000679FE"/>
    <w:rsid w:val="00067B82"/>
    <w:rsid w:val="000711AD"/>
    <w:rsid w:val="00071874"/>
    <w:rsid w:val="00072861"/>
    <w:rsid w:val="0007456C"/>
    <w:rsid w:val="00074A94"/>
    <w:rsid w:val="0007609B"/>
    <w:rsid w:val="00076533"/>
    <w:rsid w:val="00076B2A"/>
    <w:rsid w:val="00080162"/>
    <w:rsid w:val="00080B6B"/>
    <w:rsid w:val="00090561"/>
    <w:rsid w:val="000907BC"/>
    <w:rsid w:val="00090F8D"/>
    <w:rsid w:val="00091BBD"/>
    <w:rsid w:val="00091BCA"/>
    <w:rsid w:val="00093668"/>
    <w:rsid w:val="00094697"/>
    <w:rsid w:val="000961D0"/>
    <w:rsid w:val="0009626D"/>
    <w:rsid w:val="000A1CEF"/>
    <w:rsid w:val="000A494F"/>
    <w:rsid w:val="000A4E7B"/>
    <w:rsid w:val="000A63DE"/>
    <w:rsid w:val="000A6EE6"/>
    <w:rsid w:val="000A7453"/>
    <w:rsid w:val="000B1741"/>
    <w:rsid w:val="000B1CFD"/>
    <w:rsid w:val="000B3DA7"/>
    <w:rsid w:val="000B43FB"/>
    <w:rsid w:val="000B468F"/>
    <w:rsid w:val="000B490D"/>
    <w:rsid w:val="000B5963"/>
    <w:rsid w:val="000B786D"/>
    <w:rsid w:val="000C24A0"/>
    <w:rsid w:val="000C4324"/>
    <w:rsid w:val="000C6E8E"/>
    <w:rsid w:val="000C7D24"/>
    <w:rsid w:val="000D136B"/>
    <w:rsid w:val="000D3362"/>
    <w:rsid w:val="000D35DC"/>
    <w:rsid w:val="000D3E3D"/>
    <w:rsid w:val="000D3E7C"/>
    <w:rsid w:val="000D6699"/>
    <w:rsid w:val="000E0776"/>
    <w:rsid w:val="000E15FB"/>
    <w:rsid w:val="000E2C1C"/>
    <w:rsid w:val="000E317B"/>
    <w:rsid w:val="000E328F"/>
    <w:rsid w:val="000E399F"/>
    <w:rsid w:val="000E47A8"/>
    <w:rsid w:val="000E4BED"/>
    <w:rsid w:val="000E4F57"/>
    <w:rsid w:val="000E4FE5"/>
    <w:rsid w:val="000E69DC"/>
    <w:rsid w:val="000E6A0F"/>
    <w:rsid w:val="000E7E62"/>
    <w:rsid w:val="000F0573"/>
    <w:rsid w:val="000F1E5E"/>
    <w:rsid w:val="000F2BEF"/>
    <w:rsid w:val="000F495C"/>
    <w:rsid w:val="000F77FC"/>
    <w:rsid w:val="00100555"/>
    <w:rsid w:val="0010056A"/>
    <w:rsid w:val="00102338"/>
    <w:rsid w:val="00102B92"/>
    <w:rsid w:val="00102DCC"/>
    <w:rsid w:val="00103FB4"/>
    <w:rsid w:val="00104040"/>
    <w:rsid w:val="00104907"/>
    <w:rsid w:val="00106521"/>
    <w:rsid w:val="001067AC"/>
    <w:rsid w:val="0010704B"/>
    <w:rsid w:val="001074F5"/>
    <w:rsid w:val="00110259"/>
    <w:rsid w:val="0011079D"/>
    <w:rsid w:val="00111FB2"/>
    <w:rsid w:val="00113307"/>
    <w:rsid w:val="00113A67"/>
    <w:rsid w:val="00113B06"/>
    <w:rsid w:val="00113FD5"/>
    <w:rsid w:val="001147F3"/>
    <w:rsid w:val="001155D2"/>
    <w:rsid w:val="0011566A"/>
    <w:rsid w:val="00116329"/>
    <w:rsid w:val="00116428"/>
    <w:rsid w:val="00117B45"/>
    <w:rsid w:val="0012040B"/>
    <w:rsid w:val="001207EA"/>
    <w:rsid w:val="0012156A"/>
    <w:rsid w:val="00124098"/>
    <w:rsid w:val="001255B2"/>
    <w:rsid w:val="0012586A"/>
    <w:rsid w:val="001267C6"/>
    <w:rsid w:val="00126D5D"/>
    <w:rsid w:val="0013024E"/>
    <w:rsid w:val="00136393"/>
    <w:rsid w:val="00136B0A"/>
    <w:rsid w:val="0014065C"/>
    <w:rsid w:val="001408B0"/>
    <w:rsid w:val="00140C22"/>
    <w:rsid w:val="00141768"/>
    <w:rsid w:val="00141BA4"/>
    <w:rsid w:val="001442C0"/>
    <w:rsid w:val="00145DFF"/>
    <w:rsid w:val="001468F1"/>
    <w:rsid w:val="00150813"/>
    <w:rsid w:val="00150B1C"/>
    <w:rsid w:val="0015176F"/>
    <w:rsid w:val="00151D0B"/>
    <w:rsid w:val="00151F7B"/>
    <w:rsid w:val="00152740"/>
    <w:rsid w:val="00152CAF"/>
    <w:rsid w:val="001530E6"/>
    <w:rsid w:val="00153D48"/>
    <w:rsid w:val="0015420A"/>
    <w:rsid w:val="00155963"/>
    <w:rsid w:val="00156217"/>
    <w:rsid w:val="00156F20"/>
    <w:rsid w:val="0015791D"/>
    <w:rsid w:val="0016233E"/>
    <w:rsid w:val="00162C22"/>
    <w:rsid w:val="0016306F"/>
    <w:rsid w:val="00163711"/>
    <w:rsid w:val="001647B6"/>
    <w:rsid w:val="001652F6"/>
    <w:rsid w:val="001656B1"/>
    <w:rsid w:val="00166F5C"/>
    <w:rsid w:val="00166F96"/>
    <w:rsid w:val="00167D66"/>
    <w:rsid w:val="0017022B"/>
    <w:rsid w:val="001712D8"/>
    <w:rsid w:val="00171F61"/>
    <w:rsid w:val="001727CA"/>
    <w:rsid w:val="001736AD"/>
    <w:rsid w:val="00174529"/>
    <w:rsid w:val="00174951"/>
    <w:rsid w:val="00175619"/>
    <w:rsid w:val="001757F5"/>
    <w:rsid w:val="00180CE6"/>
    <w:rsid w:val="00181A10"/>
    <w:rsid w:val="00184E53"/>
    <w:rsid w:val="0018500D"/>
    <w:rsid w:val="00185017"/>
    <w:rsid w:val="00185214"/>
    <w:rsid w:val="001856CA"/>
    <w:rsid w:val="0018581B"/>
    <w:rsid w:val="00186035"/>
    <w:rsid w:val="00190111"/>
    <w:rsid w:val="00190D8A"/>
    <w:rsid w:val="0019115D"/>
    <w:rsid w:val="0019145B"/>
    <w:rsid w:val="00192184"/>
    <w:rsid w:val="0019293B"/>
    <w:rsid w:val="00193419"/>
    <w:rsid w:val="00193A28"/>
    <w:rsid w:val="0019400B"/>
    <w:rsid w:val="00194718"/>
    <w:rsid w:val="00196279"/>
    <w:rsid w:val="001A01CE"/>
    <w:rsid w:val="001A0778"/>
    <w:rsid w:val="001A0D16"/>
    <w:rsid w:val="001A15A8"/>
    <w:rsid w:val="001A3F7D"/>
    <w:rsid w:val="001A3FA2"/>
    <w:rsid w:val="001A5A12"/>
    <w:rsid w:val="001A65B2"/>
    <w:rsid w:val="001A6BD4"/>
    <w:rsid w:val="001A7259"/>
    <w:rsid w:val="001A796A"/>
    <w:rsid w:val="001B21F3"/>
    <w:rsid w:val="001B360A"/>
    <w:rsid w:val="001B4071"/>
    <w:rsid w:val="001B4C0C"/>
    <w:rsid w:val="001B4FA5"/>
    <w:rsid w:val="001B5396"/>
    <w:rsid w:val="001C040E"/>
    <w:rsid w:val="001C36D0"/>
    <w:rsid w:val="001C3C3B"/>
    <w:rsid w:val="001C52B8"/>
    <w:rsid w:val="001C5A0B"/>
    <w:rsid w:val="001C5D26"/>
    <w:rsid w:val="001C66BF"/>
    <w:rsid w:val="001C7223"/>
    <w:rsid w:val="001C737C"/>
    <w:rsid w:val="001C7F13"/>
    <w:rsid w:val="001D099A"/>
    <w:rsid w:val="001D10FA"/>
    <w:rsid w:val="001D1843"/>
    <w:rsid w:val="001D1A2F"/>
    <w:rsid w:val="001D1DD5"/>
    <w:rsid w:val="001D38E2"/>
    <w:rsid w:val="001D408C"/>
    <w:rsid w:val="001D45BE"/>
    <w:rsid w:val="001D6ACB"/>
    <w:rsid w:val="001E1CF6"/>
    <w:rsid w:val="001E2E58"/>
    <w:rsid w:val="001E4DD6"/>
    <w:rsid w:val="001E5A97"/>
    <w:rsid w:val="001E7758"/>
    <w:rsid w:val="001F3FEC"/>
    <w:rsid w:val="001F40A0"/>
    <w:rsid w:val="001F4B70"/>
    <w:rsid w:val="001F64D3"/>
    <w:rsid w:val="001F7015"/>
    <w:rsid w:val="001F7D56"/>
    <w:rsid w:val="001F7E69"/>
    <w:rsid w:val="0020015C"/>
    <w:rsid w:val="00201656"/>
    <w:rsid w:val="00201C33"/>
    <w:rsid w:val="00202634"/>
    <w:rsid w:val="002029D1"/>
    <w:rsid w:val="00203164"/>
    <w:rsid w:val="0020496B"/>
    <w:rsid w:val="00204C68"/>
    <w:rsid w:val="002053C3"/>
    <w:rsid w:val="00205CD4"/>
    <w:rsid w:val="00206A49"/>
    <w:rsid w:val="00207286"/>
    <w:rsid w:val="002073B9"/>
    <w:rsid w:val="00207834"/>
    <w:rsid w:val="00207B87"/>
    <w:rsid w:val="00213C65"/>
    <w:rsid w:val="00215115"/>
    <w:rsid w:val="00215892"/>
    <w:rsid w:val="002201D5"/>
    <w:rsid w:val="00223D2D"/>
    <w:rsid w:val="002260ED"/>
    <w:rsid w:val="0023016D"/>
    <w:rsid w:val="00230720"/>
    <w:rsid w:val="002307E4"/>
    <w:rsid w:val="00230CC1"/>
    <w:rsid w:val="00231400"/>
    <w:rsid w:val="00231CE9"/>
    <w:rsid w:val="002337C4"/>
    <w:rsid w:val="002338DB"/>
    <w:rsid w:val="00233A32"/>
    <w:rsid w:val="00234700"/>
    <w:rsid w:val="002355C6"/>
    <w:rsid w:val="002366B9"/>
    <w:rsid w:val="0023715A"/>
    <w:rsid w:val="00240094"/>
    <w:rsid w:val="0024012A"/>
    <w:rsid w:val="0024128C"/>
    <w:rsid w:val="0024129A"/>
    <w:rsid w:val="00241A39"/>
    <w:rsid w:val="002431D3"/>
    <w:rsid w:val="00243CD6"/>
    <w:rsid w:val="00245071"/>
    <w:rsid w:val="00245297"/>
    <w:rsid w:val="00245808"/>
    <w:rsid w:val="00245B89"/>
    <w:rsid w:val="00246060"/>
    <w:rsid w:val="00246965"/>
    <w:rsid w:val="002474AE"/>
    <w:rsid w:val="0024761C"/>
    <w:rsid w:val="00247BE4"/>
    <w:rsid w:val="00250106"/>
    <w:rsid w:val="00250793"/>
    <w:rsid w:val="00250AE9"/>
    <w:rsid w:val="00251087"/>
    <w:rsid w:val="002516DE"/>
    <w:rsid w:val="00251B70"/>
    <w:rsid w:val="00251F29"/>
    <w:rsid w:val="00253B37"/>
    <w:rsid w:val="00254A87"/>
    <w:rsid w:val="002555BC"/>
    <w:rsid w:val="00255C91"/>
    <w:rsid w:val="0025636C"/>
    <w:rsid w:val="00256589"/>
    <w:rsid w:val="00257B43"/>
    <w:rsid w:val="00257D4F"/>
    <w:rsid w:val="002603A7"/>
    <w:rsid w:val="002627EF"/>
    <w:rsid w:val="002636CB"/>
    <w:rsid w:val="0026467B"/>
    <w:rsid w:val="00265734"/>
    <w:rsid w:val="0026584E"/>
    <w:rsid w:val="002662BE"/>
    <w:rsid w:val="00266FFF"/>
    <w:rsid w:val="002676AB"/>
    <w:rsid w:val="00267991"/>
    <w:rsid w:val="00270235"/>
    <w:rsid w:val="002708E9"/>
    <w:rsid w:val="00270EFB"/>
    <w:rsid w:val="00271809"/>
    <w:rsid w:val="00273C65"/>
    <w:rsid w:val="00274856"/>
    <w:rsid w:val="002807BC"/>
    <w:rsid w:val="0028228C"/>
    <w:rsid w:val="0028284F"/>
    <w:rsid w:val="00282880"/>
    <w:rsid w:val="00282B99"/>
    <w:rsid w:val="00283383"/>
    <w:rsid w:val="00283CC6"/>
    <w:rsid w:val="00283E3D"/>
    <w:rsid w:val="00285A74"/>
    <w:rsid w:val="002867D7"/>
    <w:rsid w:val="0028773E"/>
    <w:rsid w:val="002916A7"/>
    <w:rsid w:val="002918C6"/>
    <w:rsid w:val="00292F5E"/>
    <w:rsid w:val="002938D4"/>
    <w:rsid w:val="00294EBA"/>
    <w:rsid w:val="00295D0F"/>
    <w:rsid w:val="0029609D"/>
    <w:rsid w:val="002969EC"/>
    <w:rsid w:val="00296A6B"/>
    <w:rsid w:val="0029764A"/>
    <w:rsid w:val="002A3773"/>
    <w:rsid w:val="002A3A88"/>
    <w:rsid w:val="002A48A6"/>
    <w:rsid w:val="002A60AA"/>
    <w:rsid w:val="002A7B4D"/>
    <w:rsid w:val="002B00F2"/>
    <w:rsid w:val="002B0171"/>
    <w:rsid w:val="002B0351"/>
    <w:rsid w:val="002B3B49"/>
    <w:rsid w:val="002B76BC"/>
    <w:rsid w:val="002C06CF"/>
    <w:rsid w:val="002C0A13"/>
    <w:rsid w:val="002C2383"/>
    <w:rsid w:val="002C2CC5"/>
    <w:rsid w:val="002C3278"/>
    <w:rsid w:val="002C4123"/>
    <w:rsid w:val="002C4AEC"/>
    <w:rsid w:val="002C548B"/>
    <w:rsid w:val="002C587F"/>
    <w:rsid w:val="002C5914"/>
    <w:rsid w:val="002C6ACE"/>
    <w:rsid w:val="002C6FFB"/>
    <w:rsid w:val="002D1A09"/>
    <w:rsid w:val="002D2E7F"/>
    <w:rsid w:val="002D2F2C"/>
    <w:rsid w:val="002D6D4E"/>
    <w:rsid w:val="002E0AC2"/>
    <w:rsid w:val="002E173D"/>
    <w:rsid w:val="002E2318"/>
    <w:rsid w:val="002E26D9"/>
    <w:rsid w:val="002E3786"/>
    <w:rsid w:val="002E3A9B"/>
    <w:rsid w:val="002E3B91"/>
    <w:rsid w:val="002E40E3"/>
    <w:rsid w:val="002E4355"/>
    <w:rsid w:val="002E53FA"/>
    <w:rsid w:val="002E765D"/>
    <w:rsid w:val="002F0077"/>
    <w:rsid w:val="002F0674"/>
    <w:rsid w:val="002F33B5"/>
    <w:rsid w:val="002F586B"/>
    <w:rsid w:val="003004AF"/>
    <w:rsid w:val="00301797"/>
    <w:rsid w:val="00302329"/>
    <w:rsid w:val="00304732"/>
    <w:rsid w:val="003049A0"/>
    <w:rsid w:val="0030502C"/>
    <w:rsid w:val="003066DA"/>
    <w:rsid w:val="003106E2"/>
    <w:rsid w:val="003123BD"/>
    <w:rsid w:val="003128BF"/>
    <w:rsid w:val="003128FC"/>
    <w:rsid w:val="00313965"/>
    <w:rsid w:val="00313BCE"/>
    <w:rsid w:val="00314E0E"/>
    <w:rsid w:val="00316E43"/>
    <w:rsid w:val="003171AA"/>
    <w:rsid w:val="00320A9F"/>
    <w:rsid w:val="003215B2"/>
    <w:rsid w:val="003217CA"/>
    <w:rsid w:val="0032410E"/>
    <w:rsid w:val="003244A7"/>
    <w:rsid w:val="00324993"/>
    <w:rsid w:val="00324E8B"/>
    <w:rsid w:val="003259D8"/>
    <w:rsid w:val="003269EB"/>
    <w:rsid w:val="003279B1"/>
    <w:rsid w:val="0033051A"/>
    <w:rsid w:val="00330661"/>
    <w:rsid w:val="00331BB4"/>
    <w:rsid w:val="00332B5D"/>
    <w:rsid w:val="00332EBB"/>
    <w:rsid w:val="00334769"/>
    <w:rsid w:val="00337632"/>
    <w:rsid w:val="00340F93"/>
    <w:rsid w:val="00341CB4"/>
    <w:rsid w:val="00342F00"/>
    <w:rsid w:val="0034310C"/>
    <w:rsid w:val="0034344F"/>
    <w:rsid w:val="00346D17"/>
    <w:rsid w:val="0034725B"/>
    <w:rsid w:val="00347680"/>
    <w:rsid w:val="00350EAC"/>
    <w:rsid w:val="00351FB1"/>
    <w:rsid w:val="00352ECB"/>
    <w:rsid w:val="00354C46"/>
    <w:rsid w:val="0035503D"/>
    <w:rsid w:val="00356B89"/>
    <w:rsid w:val="00356D09"/>
    <w:rsid w:val="00357DFA"/>
    <w:rsid w:val="00360062"/>
    <w:rsid w:val="003602ED"/>
    <w:rsid w:val="00362094"/>
    <w:rsid w:val="00362B0C"/>
    <w:rsid w:val="00362EDE"/>
    <w:rsid w:val="0037072F"/>
    <w:rsid w:val="003710D4"/>
    <w:rsid w:val="00371872"/>
    <w:rsid w:val="003718DE"/>
    <w:rsid w:val="00374930"/>
    <w:rsid w:val="0037544B"/>
    <w:rsid w:val="00376C26"/>
    <w:rsid w:val="0037726C"/>
    <w:rsid w:val="003779B0"/>
    <w:rsid w:val="00377D7E"/>
    <w:rsid w:val="00380538"/>
    <w:rsid w:val="0038097C"/>
    <w:rsid w:val="003824B5"/>
    <w:rsid w:val="00383DEC"/>
    <w:rsid w:val="00384FBE"/>
    <w:rsid w:val="00386207"/>
    <w:rsid w:val="00386669"/>
    <w:rsid w:val="00386C79"/>
    <w:rsid w:val="0038719C"/>
    <w:rsid w:val="003902A6"/>
    <w:rsid w:val="00390440"/>
    <w:rsid w:val="003906F9"/>
    <w:rsid w:val="0039222B"/>
    <w:rsid w:val="00392C77"/>
    <w:rsid w:val="00393154"/>
    <w:rsid w:val="0039509B"/>
    <w:rsid w:val="00397C27"/>
    <w:rsid w:val="003A014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B87"/>
    <w:rsid w:val="003A7BAC"/>
    <w:rsid w:val="003A7D57"/>
    <w:rsid w:val="003B239D"/>
    <w:rsid w:val="003B35F5"/>
    <w:rsid w:val="003B361B"/>
    <w:rsid w:val="003B5828"/>
    <w:rsid w:val="003B58C1"/>
    <w:rsid w:val="003B6EF7"/>
    <w:rsid w:val="003B7D79"/>
    <w:rsid w:val="003B7F3E"/>
    <w:rsid w:val="003C0CDB"/>
    <w:rsid w:val="003C1E69"/>
    <w:rsid w:val="003C2A0B"/>
    <w:rsid w:val="003C3438"/>
    <w:rsid w:val="003C3880"/>
    <w:rsid w:val="003C442E"/>
    <w:rsid w:val="003C725B"/>
    <w:rsid w:val="003D0DB4"/>
    <w:rsid w:val="003D14B8"/>
    <w:rsid w:val="003D298A"/>
    <w:rsid w:val="003D4216"/>
    <w:rsid w:val="003D4525"/>
    <w:rsid w:val="003D579C"/>
    <w:rsid w:val="003D61D2"/>
    <w:rsid w:val="003D713A"/>
    <w:rsid w:val="003E0497"/>
    <w:rsid w:val="003E0B13"/>
    <w:rsid w:val="003E0C41"/>
    <w:rsid w:val="003E0E05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3822"/>
    <w:rsid w:val="003F4B58"/>
    <w:rsid w:val="003F55ED"/>
    <w:rsid w:val="003F7825"/>
    <w:rsid w:val="003F7F25"/>
    <w:rsid w:val="00400757"/>
    <w:rsid w:val="004011B6"/>
    <w:rsid w:val="00401552"/>
    <w:rsid w:val="00401935"/>
    <w:rsid w:val="00401E7C"/>
    <w:rsid w:val="00401F44"/>
    <w:rsid w:val="00402E38"/>
    <w:rsid w:val="00403D63"/>
    <w:rsid w:val="00404E5B"/>
    <w:rsid w:val="004058CF"/>
    <w:rsid w:val="00406496"/>
    <w:rsid w:val="004064C1"/>
    <w:rsid w:val="00406EC9"/>
    <w:rsid w:val="00407DCE"/>
    <w:rsid w:val="00410278"/>
    <w:rsid w:val="00410484"/>
    <w:rsid w:val="00410E22"/>
    <w:rsid w:val="00411F2F"/>
    <w:rsid w:val="0041327E"/>
    <w:rsid w:val="00414561"/>
    <w:rsid w:val="00414A7A"/>
    <w:rsid w:val="00415809"/>
    <w:rsid w:val="00421E5A"/>
    <w:rsid w:val="00423FAE"/>
    <w:rsid w:val="004244AE"/>
    <w:rsid w:val="004244CC"/>
    <w:rsid w:val="00425139"/>
    <w:rsid w:val="0042703A"/>
    <w:rsid w:val="00427366"/>
    <w:rsid w:val="0043058A"/>
    <w:rsid w:val="00430EF9"/>
    <w:rsid w:val="0043170E"/>
    <w:rsid w:val="004319CC"/>
    <w:rsid w:val="00432BCA"/>
    <w:rsid w:val="00433CBB"/>
    <w:rsid w:val="004354EF"/>
    <w:rsid w:val="00435B0B"/>
    <w:rsid w:val="0044097F"/>
    <w:rsid w:val="00440BCA"/>
    <w:rsid w:val="0044129A"/>
    <w:rsid w:val="00441FF7"/>
    <w:rsid w:val="004427F6"/>
    <w:rsid w:val="00443452"/>
    <w:rsid w:val="00444B7B"/>
    <w:rsid w:val="00445B1F"/>
    <w:rsid w:val="004460E4"/>
    <w:rsid w:val="00447752"/>
    <w:rsid w:val="004504FE"/>
    <w:rsid w:val="0045052C"/>
    <w:rsid w:val="004511F1"/>
    <w:rsid w:val="0045148E"/>
    <w:rsid w:val="00453695"/>
    <w:rsid w:val="004549E1"/>
    <w:rsid w:val="0045504E"/>
    <w:rsid w:val="00456243"/>
    <w:rsid w:val="004571BB"/>
    <w:rsid w:val="00461928"/>
    <w:rsid w:val="004624A9"/>
    <w:rsid w:val="00464647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17CE"/>
    <w:rsid w:val="00472001"/>
    <w:rsid w:val="00473740"/>
    <w:rsid w:val="0047500F"/>
    <w:rsid w:val="00476B3D"/>
    <w:rsid w:val="00477EFF"/>
    <w:rsid w:val="0048042B"/>
    <w:rsid w:val="00480EE2"/>
    <w:rsid w:val="00482A98"/>
    <w:rsid w:val="004846CD"/>
    <w:rsid w:val="00484E64"/>
    <w:rsid w:val="00486E69"/>
    <w:rsid w:val="00487031"/>
    <w:rsid w:val="0049080A"/>
    <w:rsid w:val="004913CB"/>
    <w:rsid w:val="004919AF"/>
    <w:rsid w:val="0049300C"/>
    <w:rsid w:val="0049317A"/>
    <w:rsid w:val="00495BC0"/>
    <w:rsid w:val="00495BC3"/>
    <w:rsid w:val="00495DCE"/>
    <w:rsid w:val="00496BC6"/>
    <w:rsid w:val="004A1CD1"/>
    <w:rsid w:val="004A5263"/>
    <w:rsid w:val="004A68E7"/>
    <w:rsid w:val="004A6A75"/>
    <w:rsid w:val="004A6DC2"/>
    <w:rsid w:val="004B2499"/>
    <w:rsid w:val="004B26DC"/>
    <w:rsid w:val="004B3382"/>
    <w:rsid w:val="004B45B5"/>
    <w:rsid w:val="004B4B5A"/>
    <w:rsid w:val="004B5884"/>
    <w:rsid w:val="004B7C53"/>
    <w:rsid w:val="004C00BB"/>
    <w:rsid w:val="004C257A"/>
    <w:rsid w:val="004C3D68"/>
    <w:rsid w:val="004C3F14"/>
    <w:rsid w:val="004C45C5"/>
    <w:rsid w:val="004C486A"/>
    <w:rsid w:val="004C69B6"/>
    <w:rsid w:val="004D04B5"/>
    <w:rsid w:val="004D0FC4"/>
    <w:rsid w:val="004D20C6"/>
    <w:rsid w:val="004D26F4"/>
    <w:rsid w:val="004D2BE9"/>
    <w:rsid w:val="004D3C2A"/>
    <w:rsid w:val="004D46F1"/>
    <w:rsid w:val="004D516A"/>
    <w:rsid w:val="004D6F5C"/>
    <w:rsid w:val="004D7358"/>
    <w:rsid w:val="004E06B1"/>
    <w:rsid w:val="004E19EA"/>
    <w:rsid w:val="004E1A69"/>
    <w:rsid w:val="004E1CD6"/>
    <w:rsid w:val="004E3061"/>
    <w:rsid w:val="004E36CF"/>
    <w:rsid w:val="004E3856"/>
    <w:rsid w:val="004E4CD8"/>
    <w:rsid w:val="004E4E8F"/>
    <w:rsid w:val="004E5148"/>
    <w:rsid w:val="004E522E"/>
    <w:rsid w:val="004E6478"/>
    <w:rsid w:val="004E648B"/>
    <w:rsid w:val="004E66F3"/>
    <w:rsid w:val="004F38DE"/>
    <w:rsid w:val="004F392A"/>
    <w:rsid w:val="004F3E5D"/>
    <w:rsid w:val="004F3F0B"/>
    <w:rsid w:val="004F410B"/>
    <w:rsid w:val="004F5F8E"/>
    <w:rsid w:val="004F6A02"/>
    <w:rsid w:val="004F73BF"/>
    <w:rsid w:val="004F7AE7"/>
    <w:rsid w:val="004F7F53"/>
    <w:rsid w:val="00500B97"/>
    <w:rsid w:val="00500D42"/>
    <w:rsid w:val="0050177E"/>
    <w:rsid w:val="00501A4E"/>
    <w:rsid w:val="005022E3"/>
    <w:rsid w:val="0050324E"/>
    <w:rsid w:val="00504BE0"/>
    <w:rsid w:val="005061C0"/>
    <w:rsid w:val="00506BA9"/>
    <w:rsid w:val="00506DCD"/>
    <w:rsid w:val="00506E8E"/>
    <w:rsid w:val="005076CA"/>
    <w:rsid w:val="00510BDC"/>
    <w:rsid w:val="005121D7"/>
    <w:rsid w:val="00515208"/>
    <w:rsid w:val="00516273"/>
    <w:rsid w:val="00517213"/>
    <w:rsid w:val="005173B5"/>
    <w:rsid w:val="005179B2"/>
    <w:rsid w:val="00520912"/>
    <w:rsid w:val="0052228F"/>
    <w:rsid w:val="0052231A"/>
    <w:rsid w:val="00524250"/>
    <w:rsid w:val="00524C12"/>
    <w:rsid w:val="00525932"/>
    <w:rsid w:val="00526126"/>
    <w:rsid w:val="00526AD1"/>
    <w:rsid w:val="00527627"/>
    <w:rsid w:val="005278A5"/>
    <w:rsid w:val="0053067F"/>
    <w:rsid w:val="00532654"/>
    <w:rsid w:val="00532D61"/>
    <w:rsid w:val="005334C9"/>
    <w:rsid w:val="00533AD3"/>
    <w:rsid w:val="005342F0"/>
    <w:rsid w:val="005358F6"/>
    <w:rsid w:val="00536157"/>
    <w:rsid w:val="00536A59"/>
    <w:rsid w:val="00536E65"/>
    <w:rsid w:val="00536EF2"/>
    <w:rsid w:val="00540C3D"/>
    <w:rsid w:val="00541C1C"/>
    <w:rsid w:val="005424C8"/>
    <w:rsid w:val="0054347E"/>
    <w:rsid w:val="00546726"/>
    <w:rsid w:val="005474E6"/>
    <w:rsid w:val="005474E8"/>
    <w:rsid w:val="00547ACE"/>
    <w:rsid w:val="00555E30"/>
    <w:rsid w:val="00567046"/>
    <w:rsid w:val="005708C3"/>
    <w:rsid w:val="0057128B"/>
    <w:rsid w:val="00571C65"/>
    <w:rsid w:val="00571E55"/>
    <w:rsid w:val="005736BD"/>
    <w:rsid w:val="00573D50"/>
    <w:rsid w:val="00573ECF"/>
    <w:rsid w:val="00574355"/>
    <w:rsid w:val="00574494"/>
    <w:rsid w:val="00575DCD"/>
    <w:rsid w:val="00575F3C"/>
    <w:rsid w:val="00576F1D"/>
    <w:rsid w:val="005770B7"/>
    <w:rsid w:val="00577300"/>
    <w:rsid w:val="00580850"/>
    <w:rsid w:val="00580EAA"/>
    <w:rsid w:val="0058242F"/>
    <w:rsid w:val="00582863"/>
    <w:rsid w:val="005828C4"/>
    <w:rsid w:val="00582BD1"/>
    <w:rsid w:val="00587FFE"/>
    <w:rsid w:val="00594240"/>
    <w:rsid w:val="00594831"/>
    <w:rsid w:val="00596491"/>
    <w:rsid w:val="00596CF5"/>
    <w:rsid w:val="0059791F"/>
    <w:rsid w:val="00597DC4"/>
    <w:rsid w:val="005A0891"/>
    <w:rsid w:val="005A1CAE"/>
    <w:rsid w:val="005A2CA0"/>
    <w:rsid w:val="005A32F3"/>
    <w:rsid w:val="005A3653"/>
    <w:rsid w:val="005A376C"/>
    <w:rsid w:val="005A3C28"/>
    <w:rsid w:val="005A3CA0"/>
    <w:rsid w:val="005A4084"/>
    <w:rsid w:val="005A6616"/>
    <w:rsid w:val="005A66A6"/>
    <w:rsid w:val="005A7CC9"/>
    <w:rsid w:val="005A7E86"/>
    <w:rsid w:val="005B2D77"/>
    <w:rsid w:val="005B3DB9"/>
    <w:rsid w:val="005B41DD"/>
    <w:rsid w:val="005B51FC"/>
    <w:rsid w:val="005B585B"/>
    <w:rsid w:val="005B6250"/>
    <w:rsid w:val="005B6A82"/>
    <w:rsid w:val="005B6BFB"/>
    <w:rsid w:val="005B7B90"/>
    <w:rsid w:val="005B7E73"/>
    <w:rsid w:val="005C1801"/>
    <w:rsid w:val="005C1FBE"/>
    <w:rsid w:val="005C2D82"/>
    <w:rsid w:val="005C3322"/>
    <w:rsid w:val="005C3AC4"/>
    <w:rsid w:val="005C3FFA"/>
    <w:rsid w:val="005C498A"/>
    <w:rsid w:val="005C749A"/>
    <w:rsid w:val="005D0C87"/>
    <w:rsid w:val="005D0EDF"/>
    <w:rsid w:val="005D0FE0"/>
    <w:rsid w:val="005D3224"/>
    <w:rsid w:val="005D384E"/>
    <w:rsid w:val="005D48DE"/>
    <w:rsid w:val="005D6551"/>
    <w:rsid w:val="005D6A66"/>
    <w:rsid w:val="005D72B5"/>
    <w:rsid w:val="005D76DD"/>
    <w:rsid w:val="005E0F9F"/>
    <w:rsid w:val="005E264A"/>
    <w:rsid w:val="005E3294"/>
    <w:rsid w:val="005E3C99"/>
    <w:rsid w:val="005E4066"/>
    <w:rsid w:val="005E550F"/>
    <w:rsid w:val="005E6239"/>
    <w:rsid w:val="005E7658"/>
    <w:rsid w:val="005E7902"/>
    <w:rsid w:val="005F0CE8"/>
    <w:rsid w:val="005F1CA8"/>
    <w:rsid w:val="005F2542"/>
    <w:rsid w:val="005F26BD"/>
    <w:rsid w:val="005F4BDD"/>
    <w:rsid w:val="005F5074"/>
    <w:rsid w:val="005F5FCC"/>
    <w:rsid w:val="005F5FFF"/>
    <w:rsid w:val="005F6A95"/>
    <w:rsid w:val="005F6DAA"/>
    <w:rsid w:val="005F76D6"/>
    <w:rsid w:val="005F77B6"/>
    <w:rsid w:val="005F7C03"/>
    <w:rsid w:val="0060208A"/>
    <w:rsid w:val="006039E8"/>
    <w:rsid w:val="00603D77"/>
    <w:rsid w:val="00604031"/>
    <w:rsid w:val="00606571"/>
    <w:rsid w:val="00606A43"/>
    <w:rsid w:val="00612EB8"/>
    <w:rsid w:val="006153E0"/>
    <w:rsid w:val="006156A7"/>
    <w:rsid w:val="00616756"/>
    <w:rsid w:val="00616E35"/>
    <w:rsid w:val="0062129B"/>
    <w:rsid w:val="006216FC"/>
    <w:rsid w:val="00621C74"/>
    <w:rsid w:val="00622E21"/>
    <w:rsid w:val="00624C0C"/>
    <w:rsid w:val="00624F88"/>
    <w:rsid w:val="006250F5"/>
    <w:rsid w:val="00626272"/>
    <w:rsid w:val="0063181F"/>
    <w:rsid w:val="00632E55"/>
    <w:rsid w:val="00632E92"/>
    <w:rsid w:val="00633590"/>
    <w:rsid w:val="00636DF0"/>
    <w:rsid w:val="00637B84"/>
    <w:rsid w:val="006401F8"/>
    <w:rsid w:val="00640950"/>
    <w:rsid w:val="00640AC6"/>
    <w:rsid w:val="00640BE0"/>
    <w:rsid w:val="006415A1"/>
    <w:rsid w:val="00641C7A"/>
    <w:rsid w:val="006421FE"/>
    <w:rsid w:val="00642E75"/>
    <w:rsid w:val="0064319B"/>
    <w:rsid w:val="006453B9"/>
    <w:rsid w:val="00645589"/>
    <w:rsid w:val="00645E15"/>
    <w:rsid w:val="00646412"/>
    <w:rsid w:val="0064737E"/>
    <w:rsid w:val="00651DD0"/>
    <w:rsid w:val="00652220"/>
    <w:rsid w:val="00653995"/>
    <w:rsid w:val="00655009"/>
    <w:rsid w:val="00655DB3"/>
    <w:rsid w:val="0065645A"/>
    <w:rsid w:val="00657B2B"/>
    <w:rsid w:val="00657E05"/>
    <w:rsid w:val="00660391"/>
    <w:rsid w:val="00660507"/>
    <w:rsid w:val="0066074C"/>
    <w:rsid w:val="006610DF"/>
    <w:rsid w:val="006614B3"/>
    <w:rsid w:val="00661B5C"/>
    <w:rsid w:val="0066354F"/>
    <w:rsid w:val="006635A6"/>
    <w:rsid w:val="00664558"/>
    <w:rsid w:val="006650D3"/>
    <w:rsid w:val="00665CB4"/>
    <w:rsid w:val="00667749"/>
    <w:rsid w:val="006709C6"/>
    <w:rsid w:val="00671B02"/>
    <w:rsid w:val="00673FB4"/>
    <w:rsid w:val="00674378"/>
    <w:rsid w:val="0067629A"/>
    <w:rsid w:val="00676BAC"/>
    <w:rsid w:val="00676C63"/>
    <w:rsid w:val="0067759B"/>
    <w:rsid w:val="0068452B"/>
    <w:rsid w:val="00685946"/>
    <w:rsid w:val="00687750"/>
    <w:rsid w:val="00690C8C"/>
    <w:rsid w:val="00690E2E"/>
    <w:rsid w:val="0069167E"/>
    <w:rsid w:val="00692135"/>
    <w:rsid w:val="0069220A"/>
    <w:rsid w:val="00693A41"/>
    <w:rsid w:val="00694A0D"/>
    <w:rsid w:val="00695CE5"/>
    <w:rsid w:val="006978B4"/>
    <w:rsid w:val="00697A61"/>
    <w:rsid w:val="006A007B"/>
    <w:rsid w:val="006A0D8E"/>
    <w:rsid w:val="006A0EF7"/>
    <w:rsid w:val="006A1AAC"/>
    <w:rsid w:val="006A1B11"/>
    <w:rsid w:val="006A2713"/>
    <w:rsid w:val="006A3C96"/>
    <w:rsid w:val="006A3EFD"/>
    <w:rsid w:val="006A54C6"/>
    <w:rsid w:val="006A5E65"/>
    <w:rsid w:val="006A7901"/>
    <w:rsid w:val="006A7AEF"/>
    <w:rsid w:val="006A7B49"/>
    <w:rsid w:val="006B1341"/>
    <w:rsid w:val="006B1938"/>
    <w:rsid w:val="006B1B2A"/>
    <w:rsid w:val="006B2041"/>
    <w:rsid w:val="006B2484"/>
    <w:rsid w:val="006B25B2"/>
    <w:rsid w:val="006B3FA5"/>
    <w:rsid w:val="006B51D8"/>
    <w:rsid w:val="006B5813"/>
    <w:rsid w:val="006B5939"/>
    <w:rsid w:val="006B5C9E"/>
    <w:rsid w:val="006B5DEE"/>
    <w:rsid w:val="006B70C3"/>
    <w:rsid w:val="006B7722"/>
    <w:rsid w:val="006C094F"/>
    <w:rsid w:val="006C0F4B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007A"/>
    <w:rsid w:val="006E1227"/>
    <w:rsid w:val="006E1773"/>
    <w:rsid w:val="006E2486"/>
    <w:rsid w:val="006E2535"/>
    <w:rsid w:val="006E49D4"/>
    <w:rsid w:val="006E6019"/>
    <w:rsid w:val="006E6AAC"/>
    <w:rsid w:val="006E6D19"/>
    <w:rsid w:val="006E7097"/>
    <w:rsid w:val="006E73E4"/>
    <w:rsid w:val="006F0515"/>
    <w:rsid w:val="006F09F7"/>
    <w:rsid w:val="006F1110"/>
    <w:rsid w:val="006F15C7"/>
    <w:rsid w:val="006F42B4"/>
    <w:rsid w:val="006F619E"/>
    <w:rsid w:val="006F68C5"/>
    <w:rsid w:val="006F6D83"/>
    <w:rsid w:val="006F7B4C"/>
    <w:rsid w:val="006F7DCA"/>
    <w:rsid w:val="0070127F"/>
    <w:rsid w:val="00702197"/>
    <w:rsid w:val="0070387A"/>
    <w:rsid w:val="00705A8A"/>
    <w:rsid w:val="00712BF0"/>
    <w:rsid w:val="00714D51"/>
    <w:rsid w:val="0071720D"/>
    <w:rsid w:val="00717E41"/>
    <w:rsid w:val="00720C8D"/>
    <w:rsid w:val="007239BD"/>
    <w:rsid w:val="00725061"/>
    <w:rsid w:val="00725886"/>
    <w:rsid w:val="00726042"/>
    <w:rsid w:val="0072731B"/>
    <w:rsid w:val="00727F7A"/>
    <w:rsid w:val="007304C1"/>
    <w:rsid w:val="0073054A"/>
    <w:rsid w:val="00730CCA"/>
    <w:rsid w:val="00731452"/>
    <w:rsid w:val="007340B2"/>
    <w:rsid w:val="007347EC"/>
    <w:rsid w:val="00734806"/>
    <w:rsid w:val="00734C7B"/>
    <w:rsid w:val="00736408"/>
    <w:rsid w:val="0073657F"/>
    <w:rsid w:val="007368F9"/>
    <w:rsid w:val="00740BB1"/>
    <w:rsid w:val="00740F93"/>
    <w:rsid w:val="00741287"/>
    <w:rsid w:val="00742BA5"/>
    <w:rsid w:val="00746237"/>
    <w:rsid w:val="00746778"/>
    <w:rsid w:val="00751387"/>
    <w:rsid w:val="00751716"/>
    <w:rsid w:val="00751FC8"/>
    <w:rsid w:val="00754EBD"/>
    <w:rsid w:val="007572A1"/>
    <w:rsid w:val="0075789B"/>
    <w:rsid w:val="007600B6"/>
    <w:rsid w:val="007608E9"/>
    <w:rsid w:val="00760A7D"/>
    <w:rsid w:val="00761461"/>
    <w:rsid w:val="007622EB"/>
    <w:rsid w:val="0076435A"/>
    <w:rsid w:val="007726DB"/>
    <w:rsid w:val="00772759"/>
    <w:rsid w:val="0077462C"/>
    <w:rsid w:val="0077557A"/>
    <w:rsid w:val="007760F7"/>
    <w:rsid w:val="00776EE6"/>
    <w:rsid w:val="00780482"/>
    <w:rsid w:val="00780C6E"/>
    <w:rsid w:val="00780E1B"/>
    <w:rsid w:val="00781748"/>
    <w:rsid w:val="00781A04"/>
    <w:rsid w:val="007820C0"/>
    <w:rsid w:val="007832B2"/>
    <w:rsid w:val="007835AF"/>
    <w:rsid w:val="00783783"/>
    <w:rsid w:val="00784385"/>
    <w:rsid w:val="00787157"/>
    <w:rsid w:val="00787EF7"/>
    <w:rsid w:val="00790294"/>
    <w:rsid w:val="00790363"/>
    <w:rsid w:val="00791CF8"/>
    <w:rsid w:val="00795F02"/>
    <w:rsid w:val="00797F0E"/>
    <w:rsid w:val="007A11D3"/>
    <w:rsid w:val="007A5119"/>
    <w:rsid w:val="007A5B3B"/>
    <w:rsid w:val="007A79B1"/>
    <w:rsid w:val="007B047F"/>
    <w:rsid w:val="007B12A9"/>
    <w:rsid w:val="007B1B65"/>
    <w:rsid w:val="007B222A"/>
    <w:rsid w:val="007B3680"/>
    <w:rsid w:val="007B3810"/>
    <w:rsid w:val="007B39F0"/>
    <w:rsid w:val="007B4699"/>
    <w:rsid w:val="007B63D5"/>
    <w:rsid w:val="007B7A90"/>
    <w:rsid w:val="007B7ABF"/>
    <w:rsid w:val="007C1159"/>
    <w:rsid w:val="007C323F"/>
    <w:rsid w:val="007C5216"/>
    <w:rsid w:val="007C550B"/>
    <w:rsid w:val="007C5690"/>
    <w:rsid w:val="007C58F1"/>
    <w:rsid w:val="007C6D25"/>
    <w:rsid w:val="007C78BA"/>
    <w:rsid w:val="007C793E"/>
    <w:rsid w:val="007C7B79"/>
    <w:rsid w:val="007D044C"/>
    <w:rsid w:val="007D1A14"/>
    <w:rsid w:val="007D2BCF"/>
    <w:rsid w:val="007D2CB4"/>
    <w:rsid w:val="007D2DFB"/>
    <w:rsid w:val="007D4B24"/>
    <w:rsid w:val="007D678D"/>
    <w:rsid w:val="007E054E"/>
    <w:rsid w:val="007E0FDA"/>
    <w:rsid w:val="007E5E78"/>
    <w:rsid w:val="007E7156"/>
    <w:rsid w:val="007F11B6"/>
    <w:rsid w:val="007F38A0"/>
    <w:rsid w:val="007F5991"/>
    <w:rsid w:val="007F5FEC"/>
    <w:rsid w:val="007F61D2"/>
    <w:rsid w:val="007F6273"/>
    <w:rsid w:val="007F672C"/>
    <w:rsid w:val="007F6782"/>
    <w:rsid w:val="007F7268"/>
    <w:rsid w:val="007F76BF"/>
    <w:rsid w:val="0080067D"/>
    <w:rsid w:val="008008F6"/>
    <w:rsid w:val="0080235C"/>
    <w:rsid w:val="0080362C"/>
    <w:rsid w:val="00803D54"/>
    <w:rsid w:val="00804BB6"/>
    <w:rsid w:val="00806D85"/>
    <w:rsid w:val="00810887"/>
    <w:rsid w:val="00811320"/>
    <w:rsid w:val="0081207C"/>
    <w:rsid w:val="008124D4"/>
    <w:rsid w:val="00812AC7"/>
    <w:rsid w:val="0081391A"/>
    <w:rsid w:val="008158B2"/>
    <w:rsid w:val="00816BF7"/>
    <w:rsid w:val="00820B2B"/>
    <w:rsid w:val="00821410"/>
    <w:rsid w:val="00821A79"/>
    <w:rsid w:val="00821F18"/>
    <w:rsid w:val="00823F6F"/>
    <w:rsid w:val="008242DD"/>
    <w:rsid w:val="0082519C"/>
    <w:rsid w:val="00826425"/>
    <w:rsid w:val="0082718F"/>
    <w:rsid w:val="00827557"/>
    <w:rsid w:val="00827A1C"/>
    <w:rsid w:val="008303BD"/>
    <w:rsid w:val="00830597"/>
    <w:rsid w:val="008311C7"/>
    <w:rsid w:val="00832244"/>
    <w:rsid w:val="0083283C"/>
    <w:rsid w:val="0083415D"/>
    <w:rsid w:val="008347BF"/>
    <w:rsid w:val="008357B5"/>
    <w:rsid w:val="00837134"/>
    <w:rsid w:val="008406D3"/>
    <w:rsid w:val="00840D0B"/>
    <w:rsid w:val="0084171D"/>
    <w:rsid w:val="008420CD"/>
    <w:rsid w:val="008425AF"/>
    <w:rsid w:val="0084370E"/>
    <w:rsid w:val="00843C15"/>
    <w:rsid w:val="00844BE6"/>
    <w:rsid w:val="00845303"/>
    <w:rsid w:val="00850530"/>
    <w:rsid w:val="008510BC"/>
    <w:rsid w:val="008528E0"/>
    <w:rsid w:val="00852B4D"/>
    <w:rsid w:val="00852EBD"/>
    <w:rsid w:val="008531AC"/>
    <w:rsid w:val="00853731"/>
    <w:rsid w:val="00853C9C"/>
    <w:rsid w:val="00855389"/>
    <w:rsid w:val="00855C14"/>
    <w:rsid w:val="00855DE6"/>
    <w:rsid w:val="00860361"/>
    <w:rsid w:val="00862312"/>
    <w:rsid w:val="008623CC"/>
    <w:rsid w:val="00863119"/>
    <w:rsid w:val="008633F1"/>
    <w:rsid w:val="00863DF9"/>
    <w:rsid w:val="00864B3B"/>
    <w:rsid w:val="00864FD7"/>
    <w:rsid w:val="008678B1"/>
    <w:rsid w:val="00867A13"/>
    <w:rsid w:val="00872DF6"/>
    <w:rsid w:val="00872E90"/>
    <w:rsid w:val="0087439E"/>
    <w:rsid w:val="008746EA"/>
    <w:rsid w:val="00874F6E"/>
    <w:rsid w:val="00874F8A"/>
    <w:rsid w:val="008761A6"/>
    <w:rsid w:val="0087621F"/>
    <w:rsid w:val="00876984"/>
    <w:rsid w:val="008773E4"/>
    <w:rsid w:val="00880EE0"/>
    <w:rsid w:val="008820F8"/>
    <w:rsid w:val="008828B6"/>
    <w:rsid w:val="00884E0F"/>
    <w:rsid w:val="008855CE"/>
    <w:rsid w:val="0088586B"/>
    <w:rsid w:val="00886F8B"/>
    <w:rsid w:val="00887C21"/>
    <w:rsid w:val="0089009C"/>
    <w:rsid w:val="0089019D"/>
    <w:rsid w:val="008943EA"/>
    <w:rsid w:val="0089497D"/>
    <w:rsid w:val="008949C3"/>
    <w:rsid w:val="00894AB0"/>
    <w:rsid w:val="00895FC8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1DE"/>
    <w:rsid w:val="008B6ED0"/>
    <w:rsid w:val="008B6F26"/>
    <w:rsid w:val="008B776B"/>
    <w:rsid w:val="008B7BB7"/>
    <w:rsid w:val="008C02D8"/>
    <w:rsid w:val="008C12B5"/>
    <w:rsid w:val="008C1773"/>
    <w:rsid w:val="008C1ADE"/>
    <w:rsid w:val="008C1D5A"/>
    <w:rsid w:val="008C2E51"/>
    <w:rsid w:val="008C531B"/>
    <w:rsid w:val="008C5B7C"/>
    <w:rsid w:val="008C66DB"/>
    <w:rsid w:val="008D0341"/>
    <w:rsid w:val="008D0CFF"/>
    <w:rsid w:val="008D2279"/>
    <w:rsid w:val="008D25EC"/>
    <w:rsid w:val="008D2949"/>
    <w:rsid w:val="008D331B"/>
    <w:rsid w:val="008D5D76"/>
    <w:rsid w:val="008D5E10"/>
    <w:rsid w:val="008D739E"/>
    <w:rsid w:val="008D75FB"/>
    <w:rsid w:val="008E23F6"/>
    <w:rsid w:val="008E2B01"/>
    <w:rsid w:val="008E2FEA"/>
    <w:rsid w:val="008E3A4B"/>
    <w:rsid w:val="008E3D35"/>
    <w:rsid w:val="008E4128"/>
    <w:rsid w:val="008E4D92"/>
    <w:rsid w:val="008E5DD0"/>
    <w:rsid w:val="008E7CBC"/>
    <w:rsid w:val="008E7F40"/>
    <w:rsid w:val="008F05D6"/>
    <w:rsid w:val="008F0C7E"/>
    <w:rsid w:val="008F1122"/>
    <w:rsid w:val="008F17BF"/>
    <w:rsid w:val="008F3C0A"/>
    <w:rsid w:val="008F49A7"/>
    <w:rsid w:val="008F4C77"/>
    <w:rsid w:val="008F5414"/>
    <w:rsid w:val="009017D4"/>
    <w:rsid w:val="00901B42"/>
    <w:rsid w:val="009031D4"/>
    <w:rsid w:val="00903CC1"/>
    <w:rsid w:val="00906D2D"/>
    <w:rsid w:val="00907511"/>
    <w:rsid w:val="00910009"/>
    <w:rsid w:val="00910A67"/>
    <w:rsid w:val="0091122E"/>
    <w:rsid w:val="00911E90"/>
    <w:rsid w:val="00912C0E"/>
    <w:rsid w:val="00913719"/>
    <w:rsid w:val="009142CB"/>
    <w:rsid w:val="0091446E"/>
    <w:rsid w:val="00914A0C"/>
    <w:rsid w:val="009165D7"/>
    <w:rsid w:val="00917097"/>
    <w:rsid w:val="0091768A"/>
    <w:rsid w:val="00917A27"/>
    <w:rsid w:val="009212A2"/>
    <w:rsid w:val="00921B2B"/>
    <w:rsid w:val="00921D42"/>
    <w:rsid w:val="009223A2"/>
    <w:rsid w:val="0092248E"/>
    <w:rsid w:val="00925FAD"/>
    <w:rsid w:val="009262E5"/>
    <w:rsid w:val="00926F41"/>
    <w:rsid w:val="00931C0F"/>
    <w:rsid w:val="00931C44"/>
    <w:rsid w:val="00931EAC"/>
    <w:rsid w:val="00932D18"/>
    <w:rsid w:val="00932DE6"/>
    <w:rsid w:val="00933153"/>
    <w:rsid w:val="009333FF"/>
    <w:rsid w:val="00933983"/>
    <w:rsid w:val="00934430"/>
    <w:rsid w:val="00934C11"/>
    <w:rsid w:val="00934DF5"/>
    <w:rsid w:val="0093525D"/>
    <w:rsid w:val="00935D4E"/>
    <w:rsid w:val="00935FB2"/>
    <w:rsid w:val="0093690D"/>
    <w:rsid w:val="00937A69"/>
    <w:rsid w:val="00940711"/>
    <w:rsid w:val="00943710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000C"/>
    <w:rsid w:val="00962711"/>
    <w:rsid w:val="009629E6"/>
    <w:rsid w:val="00962D18"/>
    <w:rsid w:val="00965B41"/>
    <w:rsid w:val="00965F4B"/>
    <w:rsid w:val="009677C2"/>
    <w:rsid w:val="009707F1"/>
    <w:rsid w:val="00971A52"/>
    <w:rsid w:val="009726DA"/>
    <w:rsid w:val="009728B6"/>
    <w:rsid w:val="009767F4"/>
    <w:rsid w:val="009804FD"/>
    <w:rsid w:val="00980840"/>
    <w:rsid w:val="00981EBC"/>
    <w:rsid w:val="009832C1"/>
    <w:rsid w:val="00983A15"/>
    <w:rsid w:val="0098496D"/>
    <w:rsid w:val="00985AA6"/>
    <w:rsid w:val="00985DE2"/>
    <w:rsid w:val="0098736F"/>
    <w:rsid w:val="009911FA"/>
    <w:rsid w:val="00991C55"/>
    <w:rsid w:val="00991F4D"/>
    <w:rsid w:val="009932D2"/>
    <w:rsid w:val="0099689C"/>
    <w:rsid w:val="00997137"/>
    <w:rsid w:val="009A0E78"/>
    <w:rsid w:val="009A0EF5"/>
    <w:rsid w:val="009A2348"/>
    <w:rsid w:val="009A356B"/>
    <w:rsid w:val="009A4CD6"/>
    <w:rsid w:val="009A4D45"/>
    <w:rsid w:val="009A52AD"/>
    <w:rsid w:val="009A5611"/>
    <w:rsid w:val="009A58A4"/>
    <w:rsid w:val="009A5AD5"/>
    <w:rsid w:val="009A6518"/>
    <w:rsid w:val="009A653A"/>
    <w:rsid w:val="009A6DA9"/>
    <w:rsid w:val="009A7631"/>
    <w:rsid w:val="009A7AD4"/>
    <w:rsid w:val="009B076C"/>
    <w:rsid w:val="009B0B09"/>
    <w:rsid w:val="009B1C32"/>
    <w:rsid w:val="009B2C56"/>
    <w:rsid w:val="009B37A0"/>
    <w:rsid w:val="009B6361"/>
    <w:rsid w:val="009C0417"/>
    <w:rsid w:val="009C3442"/>
    <w:rsid w:val="009C34AB"/>
    <w:rsid w:val="009C4027"/>
    <w:rsid w:val="009C41DC"/>
    <w:rsid w:val="009C4801"/>
    <w:rsid w:val="009C4CA5"/>
    <w:rsid w:val="009C55D2"/>
    <w:rsid w:val="009D0495"/>
    <w:rsid w:val="009D1E0D"/>
    <w:rsid w:val="009D340E"/>
    <w:rsid w:val="009D3AB8"/>
    <w:rsid w:val="009D3EA8"/>
    <w:rsid w:val="009D480C"/>
    <w:rsid w:val="009D49BB"/>
    <w:rsid w:val="009D58BB"/>
    <w:rsid w:val="009D61D2"/>
    <w:rsid w:val="009D6B65"/>
    <w:rsid w:val="009D6BE3"/>
    <w:rsid w:val="009D6E5D"/>
    <w:rsid w:val="009D7FC2"/>
    <w:rsid w:val="009E092D"/>
    <w:rsid w:val="009E1829"/>
    <w:rsid w:val="009E1A09"/>
    <w:rsid w:val="009E1D86"/>
    <w:rsid w:val="009E2D8D"/>
    <w:rsid w:val="009E3DED"/>
    <w:rsid w:val="009E4C3B"/>
    <w:rsid w:val="009E575A"/>
    <w:rsid w:val="009E6077"/>
    <w:rsid w:val="009E60D2"/>
    <w:rsid w:val="009F0A47"/>
    <w:rsid w:val="009F0B46"/>
    <w:rsid w:val="009F1FEE"/>
    <w:rsid w:val="009F2657"/>
    <w:rsid w:val="009F2916"/>
    <w:rsid w:val="009F2F4A"/>
    <w:rsid w:val="009F367A"/>
    <w:rsid w:val="009F3996"/>
    <w:rsid w:val="009F3F88"/>
    <w:rsid w:val="009F475C"/>
    <w:rsid w:val="009F481A"/>
    <w:rsid w:val="009F7154"/>
    <w:rsid w:val="009F782A"/>
    <w:rsid w:val="009F7C3C"/>
    <w:rsid w:val="00A028BA"/>
    <w:rsid w:val="00A03B61"/>
    <w:rsid w:val="00A03DF4"/>
    <w:rsid w:val="00A044BB"/>
    <w:rsid w:val="00A04C79"/>
    <w:rsid w:val="00A05B7A"/>
    <w:rsid w:val="00A10C96"/>
    <w:rsid w:val="00A11EFB"/>
    <w:rsid w:val="00A12D98"/>
    <w:rsid w:val="00A12ED4"/>
    <w:rsid w:val="00A14547"/>
    <w:rsid w:val="00A16EDC"/>
    <w:rsid w:val="00A1773E"/>
    <w:rsid w:val="00A20A05"/>
    <w:rsid w:val="00A20A0E"/>
    <w:rsid w:val="00A24064"/>
    <w:rsid w:val="00A247C2"/>
    <w:rsid w:val="00A25F6F"/>
    <w:rsid w:val="00A2642C"/>
    <w:rsid w:val="00A27C2D"/>
    <w:rsid w:val="00A31FC7"/>
    <w:rsid w:val="00A3351E"/>
    <w:rsid w:val="00A3401D"/>
    <w:rsid w:val="00A34E85"/>
    <w:rsid w:val="00A35361"/>
    <w:rsid w:val="00A37423"/>
    <w:rsid w:val="00A41747"/>
    <w:rsid w:val="00A4191F"/>
    <w:rsid w:val="00A42C83"/>
    <w:rsid w:val="00A42D8A"/>
    <w:rsid w:val="00A42F46"/>
    <w:rsid w:val="00A45F1D"/>
    <w:rsid w:val="00A46AC4"/>
    <w:rsid w:val="00A501C0"/>
    <w:rsid w:val="00A50397"/>
    <w:rsid w:val="00A51AB0"/>
    <w:rsid w:val="00A5304D"/>
    <w:rsid w:val="00A53941"/>
    <w:rsid w:val="00A53E9B"/>
    <w:rsid w:val="00A54BB7"/>
    <w:rsid w:val="00A5754C"/>
    <w:rsid w:val="00A61339"/>
    <w:rsid w:val="00A63957"/>
    <w:rsid w:val="00A64107"/>
    <w:rsid w:val="00A643EB"/>
    <w:rsid w:val="00A649BE"/>
    <w:rsid w:val="00A65088"/>
    <w:rsid w:val="00A664AE"/>
    <w:rsid w:val="00A667E1"/>
    <w:rsid w:val="00A66D02"/>
    <w:rsid w:val="00A702C0"/>
    <w:rsid w:val="00A71A93"/>
    <w:rsid w:val="00A72512"/>
    <w:rsid w:val="00A73342"/>
    <w:rsid w:val="00A7595F"/>
    <w:rsid w:val="00A760CE"/>
    <w:rsid w:val="00A76E7A"/>
    <w:rsid w:val="00A77148"/>
    <w:rsid w:val="00A77E0E"/>
    <w:rsid w:val="00A80E9B"/>
    <w:rsid w:val="00A8396C"/>
    <w:rsid w:val="00A83C75"/>
    <w:rsid w:val="00A83F80"/>
    <w:rsid w:val="00A84BD6"/>
    <w:rsid w:val="00A85A62"/>
    <w:rsid w:val="00A8600A"/>
    <w:rsid w:val="00A865C8"/>
    <w:rsid w:val="00A93F9B"/>
    <w:rsid w:val="00A943FC"/>
    <w:rsid w:val="00A9719A"/>
    <w:rsid w:val="00A9728C"/>
    <w:rsid w:val="00A974CC"/>
    <w:rsid w:val="00A97F20"/>
    <w:rsid w:val="00AA039E"/>
    <w:rsid w:val="00AA14BD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4084"/>
    <w:rsid w:val="00AB4DA7"/>
    <w:rsid w:val="00AB5F66"/>
    <w:rsid w:val="00AC2251"/>
    <w:rsid w:val="00AC25E2"/>
    <w:rsid w:val="00AC306E"/>
    <w:rsid w:val="00AC3C16"/>
    <w:rsid w:val="00AC51AB"/>
    <w:rsid w:val="00AC7FB4"/>
    <w:rsid w:val="00AD434A"/>
    <w:rsid w:val="00AD5CCD"/>
    <w:rsid w:val="00AD6CD7"/>
    <w:rsid w:val="00AD7CA8"/>
    <w:rsid w:val="00AE4796"/>
    <w:rsid w:val="00AE61D6"/>
    <w:rsid w:val="00AE645E"/>
    <w:rsid w:val="00AE7268"/>
    <w:rsid w:val="00AE7CCC"/>
    <w:rsid w:val="00AE7DB5"/>
    <w:rsid w:val="00AF1225"/>
    <w:rsid w:val="00AF2666"/>
    <w:rsid w:val="00AF38C2"/>
    <w:rsid w:val="00AF4544"/>
    <w:rsid w:val="00AF5046"/>
    <w:rsid w:val="00AF6E99"/>
    <w:rsid w:val="00AF7215"/>
    <w:rsid w:val="00B00AF9"/>
    <w:rsid w:val="00B01645"/>
    <w:rsid w:val="00B01B67"/>
    <w:rsid w:val="00B01CBE"/>
    <w:rsid w:val="00B01F62"/>
    <w:rsid w:val="00B02B69"/>
    <w:rsid w:val="00B0366C"/>
    <w:rsid w:val="00B03E59"/>
    <w:rsid w:val="00B0487A"/>
    <w:rsid w:val="00B05C80"/>
    <w:rsid w:val="00B062E5"/>
    <w:rsid w:val="00B068EB"/>
    <w:rsid w:val="00B10E04"/>
    <w:rsid w:val="00B12106"/>
    <w:rsid w:val="00B12774"/>
    <w:rsid w:val="00B13194"/>
    <w:rsid w:val="00B13977"/>
    <w:rsid w:val="00B1460F"/>
    <w:rsid w:val="00B148D4"/>
    <w:rsid w:val="00B17BF6"/>
    <w:rsid w:val="00B20012"/>
    <w:rsid w:val="00B20B0F"/>
    <w:rsid w:val="00B21AB4"/>
    <w:rsid w:val="00B2220D"/>
    <w:rsid w:val="00B22C64"/>
    <w:rsid w:val="00B232B1"/>
    <w:rsid w:val="00B23335"/>
    <w:rsid w:val="00B2489D"/>
    <w:rsid w:val="00B24D24"/>
    <w:rsid w:val="00B254FA"/>
    <w:rsid w:val="00B27802"/>
    <w:rsid w:val="00B27A2C"/>
    <w:rsid w:val="00B307BF"/>
    <w:rsid w:val="00B30AEA"/>
    <w:rsid w:val="00B3114B"/>
    <w:rsid w:val="00B3174F"/>
    <w:rsid w:val="00B32B96"/>
    <w:rsid w:val="00B343CF"/>
    <w:rsid w:val="00B34B26"/>
    <w:rsid w:val="00B35F32"/>
    <w:rsid w:val="00B36D3B"/>
    <w:rsid w:val="00B36F87"/>
    <w:rsid w:val="00B405F7"/>
    <w:rsid w:val="00B427B0"/>
    <w:rsid w:val="00B42DFD"/>
    <w:rsid w:val="00B42FF6"/>
    <w:rsid w:val="00B432A8"/>
    <w:rsid w:val="00B434A3"/>
    <w:rsid w:val="00B43CDA"/>
    <w:rsid w:val="00B46A37"/>
    <w:rsid w:val="00B47CAE"/>
    <w:rsid w:val="00B5005B"/>
    <w:rsid w:val="00B51215"/>
    <w:rsid w:val="00B54A8C"/>
    <w:rsid w:val="00B54E2A"/>
    <w:rsid w:val="00B56616"/>
    <w:rsid w:val="00B5788C"/>
    <w:rsid w:val="00B61F9D"/>
    <w:rsid w:val="00B625B7"/>
    <w:rsid w:val="00B639B5"/>
    <w:rsid w:val="00B6428B"/>
    <w:rsid w:val="00B6547A"/>
    <w:rsid w:val="00B66492"/>
    <w:rsid w:val="00B704D9"/>
    <w:rsid w:val="00B7147E"/>
    <w:rsid w:val="00B71F98"/>
    <w:rsid w:val="00B72629"/>
    <w:rsid w:val="00B748FA"/>
    <w:rsid w:val="00B75EDB"/>
    <w:rsid w:val="00B7662F"/>
    <w:rsid w:val="00B7665B"/>
    <w:rsid w:val="00B76E81"/>
    <w:rsid w:val="00B7726C"/>
    <w:rsid w:val="00B823B4"/>
    <w:rsid w:val="00B82B45"/>
    <w:rsid w:val="00B83CE4"/>
    <w:rsid w:val="00B87EB3"/>
    <w:rsid w:val="00B87F4F"/>
    <w:rsid w:val="00B90A9C"/>
    <w:rsid w:val="00B90C06"/>
    <w:rsid w:val="00B91A31"/>
    <w:rsid w:val="00B92ABB"/>
    <w:rsid w:val="00B945DE"/>
    <w:rsid w:val="00B96C8E"/>
    <w:rsid w:val="00BA07DE"/>
    <w:rsid w:val="00BA140E"/>
    <w:rsid w:val="00BA43A7"/>
    <w:rsid w:val="00BA4F0D"/>
    <w:rsid w:val="00BA57AF"/>
    <w:rsid w:val="00BA5B07"/>
    <w:rsid w:val="00BA63E5"/>
    <w:rsid w:val="00BA670A"/>
    <w:rsid w:val="00BA74FD"/>
    <w:rsid w:val="00BA7B22"/>
    <w:rsid w:val="00BB031F"/>
    <w:rsid w:val="00BB0850"/>
    <w:rsid w:val="00BB1BCE"/>
    <w:rsid w:val="00BB41CB"/>
    <w:rsid w:val="00BB4470"/>
    <w:rsid w:val="00BB5C24"/>
    <w:rsid w:val="00BB6515"/>
    <w:rsid w:val="00BB67A9"/>
    <w:rsid w:val="00BB6BC7"/>
    <w:rsid w:val="00BC3257"/>
    <w:rsid w:val="00BC3A1F"/>
    <w:rsid w:val="00BC3C8D"/>
    <w:rsid w:val="00BC412E"/>
    <w:rsid w:val="00BC4A50"/>
    <w:rsid w:val="00BC52FC"/>
    <w:rsid w:val="00BC6B2B"/>
    <w:rsid w:val="00BD09C2"/>
    <w:rsid w:val="00BD1965"/>
    <w:rsid w:val="00BD2E90"/>
    <w:rsid w:val="00BD5DEF"/>
    <w:rsid w:val="00BD6473"/>
    <w:rsid w:val="00BD7B62"/>
    <w:rsid w:val="00BE0748"/>
    <w:rsid w:val="00BE1513"/>
    <w:rsid w:val="00BE1543"/>
    <w:rsid w:val="00BE1D8F"/>
    <w:rsid w:val="00BE24CD"/>
    <w:rsid w:val="00BE2B10"/>
    <w:rsid w:val="00BE3BFA"/>
    <w:rsid w:val="00BE4BD4"/>
    <w:rsid w:val="00BE4D2D"/>
    <w:rsid w:val="00BE5023"/>
    <w:rsid w:val="00BE534B"/>
    <w:rsid w:val="00BE60F6"/>
    <w:rsid w:val="00BF0961"/>
    <w:rsid w:val="00BF1A1D"/>
    <w:rsid w:val="00BF1C81"/>
    <w:rsid w:val="00BF23C5"/>
    <w:rsid w:val="00BF2DB8"/>
    <w:rsid w:val="00BF2F09"/>
    <w:rsid w:val="00BF3B9E"/>
    <w:rsid w:val="00BF540E"/>
    <w:rsid w:val="00BF5FF4"/>
    <w:rsid w:val="00BF642F"/>
    <w:rsid w:val="00BF6873"/>
    <w:rsid w:val="00BF7C35"/>
    <w:rsid w:val="00C01D43"/>
    <w:rsid w:val="00C02D56"/>
    <w:rsid w:val="00C032D1"/>
    <w:rsid w:val="00C03B15"/>
    <w:rsid w:val="00C03F9E"/>
    <w:rsid w:val="00C051A8"/>
    <w:rsid w:val="00C07DC9"/>
    <w:rsid w:val="00C11FC3"/>
    <w:rsid w:val="00C127AA"/>
    <w:rsid w:val="00C12E47"/>
    <w:rsid w:val="00C13CC9"/>
    <w:rsid w:val="00C15492"/>
    <w:rsid w:val="00C170E1"/>
    <w:rsid w:val="00C17120"/>
    <w:rsid w:val="00C2345E"/>
    <w:rsid w:val="00C24523"/>
    <w:rsid w:val="00C252A8"/>
    <w:rsid w:val="00C26A77"/>
    <w:rsid w:val="00C27374"/>
    <w:rsid w:val="00C273C3"/>
    <w:rsid w:val="00C315F0"/>
    <w:rsid w:val="00C31835"/>
    <w:rsid w:val="00C32A5F"/>
    <w:rsid w:val="00C34413"/>
    <w:rsid w:val="00C34804"/>
    <w:rsid w:val="00C34E40"/>
    <w:rsid w:val="00C3679E"/>
    <w:rsid w:val="00C371B9"/>
    <w:rsid w:val="00C37521"/>
    <w:rsid w:val="00C4039D"/>
    <w:rsid w:val="00C4169D"/>
    <w:rsid w:val="00C45062"/>
    <w:rsid w:val="00C4518F"/>
    <w:rsid w:val="00C45204"/>
    <w:rsid w:val="00C452DF"/>
    <w:rsid w:val="00C45A9A"/>
    <w:rsid w:val="00C45B5B"/>
    <w:rsid w:val="00C46C45"/>
    <w:rsid w:val="00C46F6E"/>
    <w:rsid w:val="00C47305"/>
    <w:rsid w:val="00C51FB0"/>
    <w:rsid w:val="00C541D9"/>
    <w:rsid w:val="00C55A82"/>
    <w:rsid w:val="00C56047"/>
    <w:rsid w:val="00C56A70"/>
    <w:rsid w:val="00C56CC8"/>
    <w:rsid w:val="00C5798F"/>
    <w:rsid w:val="00C608B2"/>
    <w:rsid w:val="00C60E15"/>
    <w:rsid w:val="00C62BA3"/>
    <w:rsid w:val="00C63BD4"/>
    <w:rsid w:val="00C646E5"/>
    <w:rsid w:val="00C64F66"/>
    <w:rsid w:val="00C6548B"/>
    <w:rsid w:val="00C65BCB"/>
    <w:rsid w:val="00C668F3"/>
    <w:rsid w:val="00C67E92"/>
    <w:rsid w:val="00C67FCC"/>
    <w:rsid w:val="00C70E54"/>
    <w:rsid w:val="00C71B21"/>
    <w:rsid w:val="00C728D4"/>
    <w:rsid w:val="00C74B45"/>
    <w:rsid w:val="00C74BA3"/>
    <w:rsid w:val="00C75A36"/>
    <w:rsid w:val="00C80888"/>
    <w:rsid w:val="00C810BA"/>
    <w:rsid w:val="00C821EC"/>
    <w:rsid w:val="00C85519"/>
    <w:rsid w:val="00C85EBE"/>
    <w:rsid w:val="00C8609D"/>
    <w:rsid w:val="00C914CD"/>
    <w:rsid w:val="00C93D7E"/>
    <w:rsid w:val="00CA0DD0"/>
    <w:rsid w:val="00CA3737"/>
    <w:rsid w:val="00CA398E"/>
    <w:rsid w:val="00CA4CA0"/>
    <w:rsid w:val="00CB0CA0"/>
    <w:rsid w:val="00CB1FBE"/>
    <w:rsid w:val="00CB20C8"/>
    <w:rsid w:val="00CB2942"/>
    <w:rsid w:val="00CB35B3"/>
    <w:rsid w:val="00CB5AE8"/>
    <w:rsid w:val="00CB5B90"/>
    <w:rsid w:val="00CB67DE"/>
    <w:rsid w:val="00CB71F4"/>
    <w:rsid w:val="00CB7D18"/>
    <w:rsid w:val="00CC0B74"/>
    <w:rsid w:val="00CC13DD"/>
    <w:rsid w:val="00CC1BE5"/>
    <w:rsid w:val="00CC2236"/>
    <w:rsid w:val="00CC2A17"/>
    <w:rsid w:val="00CC318D"/>
    <w:rsid w:val="00CC33E8"/>
    <w:rsid w:val="00CC3D69"/>
    <w:rsid w:val="00CC3EDA"/>
    <w:rsid w:val="00CC6103"/>
    <w:rsid w:val="00CC6DE7"/>
    <w:rsid w:val="00CC73F0"/>
    <w:rsid w:val="00CC747A"/>
    <w:rsid w:val="00CC74BF"/>
    <w:rsid w:val="00CC7EC2"/>
    <w:rsid w:val="00CD0623"/>
    <w:rsid w:val="00CD179E"/>
    <w:rsid w:val="00CD3DCE"/>
    <w:rsid w:val="00CD4660"/>
    <w:rsid w:val="00CD4A4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E637A"/>
    <w:rsid w:val="00CE75D3"/>
    <w:rsid w:val="00CF0DF5"/>
    <w:rsid w:val="00CF1ED8"/>
    <w:rsid w:val="00CF33CD"/>
    <w:rsid w:val="00CF4B24"/>
    <w:rsid w:val="00CF4FEE"/>
    <w:rsid w:val="00CF53D1"/>
    <w:rsid w:val="00CF5C06"/>
    <w:rsid w:val="00CF7970"/>
    <w:rsid w:val="00D01882"/>
    <w:rsid w:val="00D0321A"/>
    <w:rsid w:val="00D05F60"/>
    <w:rsid w:val="00D07211"/>
    <w:rsid w:val="00D077F5"/>
    <w:rsid w:val="00D07916"/>
    <w:rsid w:val="00D1038A"/>
    <w:rsid w:val="00D10E55"/>
    <w:rsid w:val="00D119F0"/>
    <w:rsid w:val="00D12DDA"/>
    <w:rsid w:val="00D140C2"/>
    <w:rsid w:val="00D17CD0"/>
    <w:rsid w:val="00D2118F"/>
    <w:rsid w:val="00D21EBD"/>
    <w:rsid w:val="00D25313"/>
    <w:rsid w:val="00D25B69"/>
    <w:rsid w:val="00D31B0C"/>
    <w:rsid w:val="00D347D2"/>
    <w:rsid w:val="00D34ADA"/>
    <w:rsid w:val="00D352CE"/>
    <w:rsid w:val="00D357FA"/>
    <w:rsid w:val="00D35C56"/>
    <w:rsid w:val="00D40294"/>
    <w:rsid w:val="00D44001"/>
    <w:rsid w:val="00D44A68"/>
    <w:rsid w:val="00D44AC8"/>
    <w:rsid w:val="00D46E1B"/>
    <w:rsid w:val="00D508C0"/>
    <w:rsid w:val="00D50AED"/>
    <w:rsid w:val="00D51881"/>
    <w:rsid w:val="00D53E96"/>
    <w:rsid w:val="00D54D6B"/>
    <w:rsid w:val="00D55F5C"/>
    <w:rsid w:val="00D56EA6"/>
    <w:rsid w:val="00D57DFF"/>
    <w:rsid w:val="00D62155"/>
    <w:rsid w:val="00D621F1"/>
    <w:rsid w:val="00D62910"/>
    <w:rsid w:val="00D634D2"/>
    <w:rsid w:val="00D64569"/>
    <w:rsid w:val="00D646DA"/>
    <w:rsid w:val="00D64ED4"/>
    <w:rsid w:val="00D661C8"/>
    <w:rsid w:val="00D6692F"/>
    <w:rsid w:val="00D66E61"/>
    <w:rsid w:val="00D6739C"/>
    <w:rsid w:val="00D67F85"/>
    <w:rsid w:val="00D701DA"/>
    <w:rsid w:val="00D702D3"/>
    <w:rsid w:val="00D70422"/>
    <w:rsid w:val="00D71270"/>
    <w:rsid w:val="00D73226"/>
    <w:rsid w:val="00D7600C"/>
    <w:rsid w:val="00D76022"/>
    <w:rsid w:val="00D7639A"/>
    <w:rsid w:val="00D77205"/>
    <w:rsid w:val="00D77599"/>
    <w:rsid w:val="00D806C7"/>
    <w:rsid w:val="00D823F5"/>
    <w:rsid w:val="00D82D80"/>
    <w:rsid w:val="00D841D5"/>
    <w:rsid w:val="00D86FE5"/>
    <w:rsid w:val="00D90992"/>
    <w:rsid w:val="00D9171B"/>
    <w:rsid w:val="00D917AD"/>
    <w:rsid w:val="00D91BA5"/>
    <w:rsid w:val="00D92C3C"/>
    <w:rsid w:val="00D940E2"/>
    <w:rsid w:val="00D946FF"/>
    <w:rsid w:val="00DA0049"/>
    <w:rsid w:val="00DA0EFC"/>
    <w:rsid w:val="00DA3794"/>
    <w:rsid w:val="00DA5462"/>
    <w:rsid w:val="00DA5490"/>
    <w:rsid w:val="00DA6863"/>
    <w:rsid w:val="00DB1D65"/>
    <w:rsid w:val="00DB2EBC"/>
    <w:rsid w:val="00DB34B1"/>
    <w:rsid w:val="00DB54E2"/>
    <w:rsid w:val="00DB5FDB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D6E13"/>
    <w:rsid w:val="00DE0BA6"/>
    <w:rsid w:val="00DE209A"/>
    <w:rsid w:val="00DE2C79"/>
    <w:rsid w:val="00DE5064"/>
    <w:rsid w:val="00DE74A0"/>
    <w:rsid w:val="00DF437A"/>
    <w:rsid w:val="00DF5C21"/>
    <w:rsid w:val="00DF6ABB"/>
    <w:rsid w:val="00E0005A"/>
    <w:rsid w:val="00E01C19"/>
    <w:rsid w:val="00E04729"/>
    <w:rsid w:val="00E06E24"/>
    <w:rsid w:val="00E11B12"/>
    <w:rsid w:val="00E1233A"/>
    <w:rsid w:val="00E13057"/>
    <w:rsid w:val="00E160D1"/>
    <w:rsid w:val="00E17387"/>
    <w:rsid w:val="00E20E2F"/>
    <w:rsid w:val="00E228F8"/>
    <w:rsid w:val="00E22E25"/>
    <w:rsid w:val="00E26960"/>
    <w:rsid w:val="00E26DBB"/>
    <w:rsid w:val="00E277E6"/>
    <w:rsid w:val="00E3057F"/>
    <w:rsid w:val="00E31AC6"/>
    <w:rsid w:val="00E323E0"/>
    <w:rsid w:val="00E3403E"/>
    <w:rsid w:val="00E342A6"/>
    <w:rsid w:val="00E34919"/>
    <w:rsid w:val="00E356D5"/>
    <w:rsid w:val="00E4106A"/>
    <w:rsid w:val="00E41D91"/>
    <w:rsid w:val="00E434C8"/>
    <w:rsid w:val="00E45CEB"/>
    <w:rsid w:val="00E517B5"/>
    <w:rsid w:val="00E51937"/>
    <w:rsid w:val="00E51AAE"/>
    <w:rsid w:val="00E5497A"/>
    <w:rsid w:val="00E57FEE"/>
    <w:rsid w:val="00E60C2B"/>
    <w:rsid w:val="00E611F6"/>
    <w:rsid w:val="00E61EBA"/>
    <w:rsid w:val="00E647DF"/>
    <w:rsid w:val="00E64AA7"/>
    <w:rsid w:val="00E65A39"/>
    <w:rsid w:val="00E65D6F"/>
    <w:rsid w:val="00E66777"/>
    <w:rsid w:val="00E66F82"/>
    <w:rsid w:val="00E709AC"/>
    <w:rsid w:val="00E724F3"/>
    <w:rsid w:val="00E73985"/>
    <w:rsid w:val="00E75271"/>
    <w:rsid w:val="00E76372"/>
    <w:rsid w:val="00E767FC"/>
    <w:rsid w:val="00E809B7"/>
    <w:rsid w:val="00E81234"/>
    <w:rsid w:val="00E83274"/>
    <w:rsid w:val="00E83798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D45"/>
    <w:rsid w:val="00E94E11"/>
    <w:rsid w:val="00E9506E"/>
    <w:rsid w:val="00E95565"/>
    <w:rsid w:val="00E96787"/>
    <w:rsid w:val="00E96D71"/>
    <w:rsid w:val="00E976E5"/>
    <w:rsid w:val="00EA1601"/>
    <w:rsid w:val="00EA17B4"/>
    <w:rsid w:val="00EA1A6C"/>
    <w:rsid w:val="00EA1C28"/>
    <w:rsid w:val="00EA2652"/>
    <w:rsid w:val="00EA2EC5"/>
    <w:rsid w:val="00EA37B8"/>
    <w:rsid w:val="00EA6C47"/>
    <w:rsid w:val="00EA6E1F"/>
    <w:rsid w:val="00EA7DAF"/>
    <w:rsid w:val="00EB0D00"/>
    <w:rsid w:val="00EB1B16"/>
    <w:rsid w:val="00EB2762"/>
    <w:rsid w:val="00EB2777"/>
    <w:rsid w:val="00EB3E41"/>
    <w:rsid w:val="00EB406F"/>
    <w:rsid w:val="00EB5748"/>
    <w:rsid w:val="00EB647C"/>
    <w:rsid w:val="00EB66B6"/>
    <w:rsid w:val="00EC0491"/>
    <w:rsid w:val="00EC15D1"/>
    <w:rsid w:val="00EC566F"/>
    <w:rsid w:val="00EC67B5"/>
    <w:rsid w:val="00EC69B2"/>
    <w:rsid w:val="00EC6FA8"/>
    <w:rsid w:val="00EC7163"/>
    <w:rsid w:val="00ED09B6"/>
    <w:rsid w:val="00ED4783"/>
    <w:rsid w:val="00ED530A"/>
    <w:rsid w:val="00ED5339"/>
    <w:rsid w:val="00ED59CE"/>
    <w:rsid w:val="00ED66CF"/>
    <w:rsid w:val="00ED7533"/>
    <w:rsid w:val="00ED7609"/>
    <w:rsid w:val="00ED7D89"/>
    <w:rsid w:val="00EE0E1B"/>
    <w:rsid w:val="00EE1261"/>
    <w:rsid w:val="00EE1DF7"/>
    <w:rsid w:val="00EE2693"/>
    <w:rsid w:val="00EE4252"/>
    <w:rsid w:val="00EE5160"/>
    <w:rsid w:val="00EE5349"/>
    <w:rsid w:val="00EE5B36"/>
    <w:rsid w:val="00EE5FC4"/>
    <w:rsid w:val="00EE70C0"/>
    <w:rsid w:val="00EE786B"/>
    <w:rsid w:val="00EF0457"/>
    <w:rsid w:val="00EF0AE8"/>
    <w:rsid w:val="00EF26AF"/>
    <w:rsid w:val="00EF4FA6"/>
    <w:rsid w:val="00F00BC3"/>
    <w:rsid w:val="00F036A8"/>
    <w:rsid w:val="00F03736"/>
    <w:rsid w:val="00F05FCA"/>
    <w:rsid w:val="00F108A0"/>
    <w:rsid w:val="00F10F72"/>
    <w:rsid w:val="00F1158D"/>
    <w:rsid w:val="00F11DBD"/>
    <w:rsid w:val="00F12357"/>
    <w:rsid w:val="00F12581"/>
    <w:rsid w:val="00F12BAD"/>
    <w:rsid w:val="00F13544"/>
    <w:rsid w:val="00F14502"/>
    <w:rsid w:val="00F14B83"/>
    <w:rsid w:val="00F15273"/>
    <w:rsid w:val="00F15BD3"/>
    <w:rsid w:val="00F16325"/>
    <w:rsid w:val="00F214DF"/>
    <w:rsid w:val="00F21CA1"/>
    <w:rsid w:val="00F233C7"/>
    <w:rsid w:val="00F2432E"/>
    <w:rsid w:val="00F24520"/>
    <w:rsid w:val="00F25263"/>
    <w:rsid w:val="00F26225"/>
    <w:rsid w:val="00F27E38"/>
    <w:rsid w:val="00F30CB3"/>
    <w:rsid w:val="00F3218E"/>
    <w:rsid w:val="00F32193"/>
    <w:rsid w:val="00F322D9"/>
    <w:rsid w:val="00F336D8"/>
    <w:rsid w:val="00F33848"/>
    <w:rsid w:val="00F339C1"/>
    <w:rsid w:val="00F353D4"/>
    <w:rsid w:val="00F36035"/>
    <w:rsid w:val="00F366BE"/>
    <w:rsid w:val="00F40714"/>
    <w:rsid w:val="00F419C7"/>
    <w:rsid w:val="00F43900"/>
    <w:rsid w:val="00F44FCC"/>
    <w:rsid w:val="00F45222"/>
    <w:rsid w:val="00F4776D"/>
    <w:rsid w:val="00F479CF"/>
    <w:rsid w:val="00F47A6B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0C2"/>
    <w:rsid w:val="00F60710"/>
    <w:rsid w:val="00F60B37"/>
    <w:rsid w:val="00F61D31"/>
    <w:rsid w:val="00F62895"/>
    <w:rsid w:val="00F62B9F"/>
    <w:rsid w:val="00F64BB7"/>
    <w:rsid w:val="00F728AB"/>
    <w:rsid w:val="00F75A1F"/>
    <w:rsid w:val="00F77760"/>
    <w:rsid w:val="00F77E16"/>
    <w:rsid w:val="00F81416"/>
    <w:rsid w:val="00F8194A"/>
    <w:rsid w:val="00F81E47"/>
    <w:rsid w:val="00F8215B"/>
    <w:rsid w:val="00F82DCA"/>
    <w:rsid w:val="00F849BB"/>
    <w:rsid w:val="00F84BC3"/>
    <w:rsid w:val="00F86BC9"/>
    <w:rsid w:val="00F875F3"/>
    <w:rsid w:val="00F91AF2"/>
    <w:rsid w:val="00F9239E"/>
    <w:rsid w:val="00F92C3E"/>
    <w:rsid w:val="00F9504E"/>
    <w:rsid w:val="00F955B1"/>
    <w:rsid w:val="00F96AB6"/>
    <w:rsid w:val="00F97296"/>
    <w:rsid w:val="00FA0301"/>
    <w:rsid w:val="00FA07F3"/>
    <w:rsid w:val="00FA1CB5"/>
    <w:rsid w:val="00FA30F2"/>
    <w:rsid w:val="00FA414C"/>
    <w:rsid w:val="00FA5F41"/>
    <w:rsid w:val="00FA6DD9"/>
    <w:rsid w:val="00FA7585"/>
    <w:rsid w:val="00FB0C16"/>
    <w:rsid w:val="00FB2E1B"/>
    <w:rsid w:val="00FB5549"/>
    <w:rsid w:val="00FB6815"/>
    <w:rsid w:val="00FB7908"/>
    <w:rsid w:val="00FC0136"/>
    <w:rsid w:val="00FC0279"/>
    <w:rsid w:val="00FC08CB"/>
    <w:rsid w:val="00FC286D"/>
    <w:rsid w:val="00FC2F4D"/>
    <w:rsid w:val="00FC4203"/>
    <w:rsid w:val="00FC4A54"/>
    <w:rsid w:val="00FC5723"/>
    <w:rsid w:val="00FC57BD"/>
    <w:rsid w:val="00FC6C18"/>
    <w:rsid w:val="00FC7B77"/>
    <w:rsid w:val="00FC7CED"/>
    <w:rsid w:val="00FC7E65"/>
    <w:rsid w:val="00FD0135"/>
    <w:rsid w:val="00FD077B"/>
    <w:rsid w:val="00FD14EF"/>
    <w:rsid w:val="00FD183E"/>
    <w:rsid w:val="00FD1EE4"/>
    <w:rsid w:val="00FD4B07"/>
    <w:rsid w:val="00FD59CE"/>
    <w:rsid w:val="00FD6482"/>
    <w:rsid w:val="00FE0604"/>
    <w:rsid w:val="00FE069F"/>
    <w:rsid w:val="00FE0A45"/>
    <w:rsid w:val="00FE0B58"/>
    <w:rsid w:val="00FE46EA"/>
    <w:rsid w:val="00FE4B79"/>
    <w:rsid w:val="00FE4F70"/>
    <w:rsid w:val="00FE4FBE"/>
    <w:rsid w:val="00FE505B"/>
    <w:rsid w:val="00FE73BC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05266CF6-0A28-4995-901E-B1455182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046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43"/>
    <w:pPr>
      <w:keepNext/>
      <w:keepLines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92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43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92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styleId="HTMLPreformatted">
    <w:name w:val="HTML Preformatted"/>
    <w:basedOn w:val="Normal"/>
    <w:link w:val="HTMLPreformattedChar"/>
    <w:uiPriority w:val="99"/>
    <w:unhideWhenUsed/>
    <w:rsid w:val="00CD3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DCE"/>
    <w:rPr>
      <w:rFonts w:ascii="Courier" w:hAnsi="Courier" w:cs="Courier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DD6A70"/>
    <w:pPr>
      <w:widowControl w:val="0"/>
      <w:spacing w:before="0"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456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tp://ftps.smarterbalanced.org/~sbacpublic/Public/ImplementationReadiness/2016.02.24.IrpTestPackageAndContent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0153-425B-4FC6-B889-00BB2142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11</TotalTime>
  <Pages>42</Pages>
  <Words>14512</Words>
  <Characters>82720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97038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American Institutes for Research</dc:creator>
  <cp:lastModifiedBy>Alex Dean</cp:lastModifiedBy>
  <cp:revision>7</cp:revision>
  <cp:lastPrinted>2016-06-07T19:47:00Z</cp:lastPrinted>
  <dcterms:created xsi:type="dcterms:W3CDTF">2016-06-07T19:41:00Z</dcterms:created>
  <dcterms:modified xsi:type="dcterms:W3CDTF">2018-05-12T20:00:00Z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