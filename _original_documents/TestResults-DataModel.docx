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701D4F16" w:rsidR="00951C73" w:rsidRPr="00951C73" w:rsidRDefault="00B135F2" w:rsidP="00EE2513">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EE2513">
              <w:rPr>
                <w:rStyle w:val="SubtitleChar"/>
              </w:rPr>
              <w:t>09</w:t>
            </w:r>
            <w:r w:rsidR="00235347">
              <w:rPr>
                <w:rStyle w:val="SubtitleChar"/>
              </w:rPr>
              <w:t xml:space="preserve"> May</w:t>
            </w:r>
            <w:r w:rsidR="00FB4760">
              <w:rPr>
                <w:rStyle w:val="SubtitleChar"/>
              </w:rPr>
              <w:t xml:space="preserve"> 201</w:t>
            </w:r>
            <w:r w:rsidR="00EE2513">
              <w:rPr>
                <w:rStyle w:val="SubtitleChar"/>
              </w:rPr>
              <w:t>7</w:t>
            </w:r>
            <w:bookmarkStart w:id="0" w:name="_GoBack"/>
            <w:bookmarkEnd w:id="0"/>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79070540" w14:textId="77777777" w:rsidR="00E73F2D" w:rsidRPr="00824B02" w:rsidRDefault="00E73F2D" w:rsidP="00E73F2D">
      <w:pPr>
        <w:pBdr>
          <w:top w:val="single" w:sz="4" w:space="1" w:color="auto"/>
          <w:left w:val="single" w:sz="4" w:space="4" w:color="auto"/>
          <w:bottom w:val="single" w:sz="4" w:space="1" w:color="auto"/>
          <w:right w:val="single" w:sz="4" w:space="4" w:color="auto"/>
        </w:pBdr>
        <w:ind w:left="1440" w:hanging="1440"/>
      </w:pPr>
      <w:r>
        <w:t>8 June 2016</w:t>
      </w:r>
      <w:r>
        <w:tab/>
        <w:t>Acceptable values for EconomicDisadvantageStatus are “Yes” and “No”. Remove “Unspecified” as an acceptable value. This is compliant with CEDS and with current practice.</w:t>
      </w:r>
    </w:p>
    <w:p w14:paraId="758FF828" w14:textId="3DC1E754" w:rsidR="00D0252F" w:rsidRDefault="00D0252F" w:rsidP="00D0252F">
      <w:pPr>
        <w:pBdr>
          <w:top w:val="single" w:sz="4" w:space="1" w:color="auto"/>
          <w:left w:val="single" w:sz="4" w:space="4" w:color="auto"/>
          <w:bottom w:val="single" w:sz="4" w:space="1" w:color="auto"/>
          <w:right w:val="single" w:sz="4" w:space="4" w:color="auto"/>
        </w:pBdr>
        <w:ind w:left="1440" w:hanging="1440"/>
      </w:pPr>
      <w:r>
        <w:t>25 May 2016</w:t>
      </w:r>
      <w:r>
        <w:tab/>
        <w:t xml:space="preserve">Update field </w:t>
      </w:r>
      <w:r w:rsidR="00F2631A">
        <w:t>cross-</w:t>
      </w:r>
      <w:r>
        <w:t xml:space="preserve">references for Claim2 and Claim3 scores </w:t>
      </w:r>
      <w:r w:rsidR="00F2631A">
        <w:t xml:space="preserve">and SEM </w:t>
      </w:r>
      <w:r>
        <w:t xml:space="preserve">in the Test Score </w:t>
      </w:r>
      <w:r w:rsidR="00F2631A">
        <w:t>I</w:t>
      </w:r>
      <w:r>
        <w:t>nformation section, specifically for ELA.  AIR’s SRC2 is SmarterBalanced Claim3 listening</w:t>
      </w:r>
      <w:r w:rsidR="00290CC7">
        <w:t xml:space="preserve"> and speaking</w:t>
      </w:r>
      <w:r>
        <w:t xml:space="preserve"> and AIR’s SRC3 is SmarterBalanced Claim2 writing.</w:t>
      </w:r>
    </w:p>
    <w:p w14:paraId="06FC675C" w14:textId="4EF76B38" w:rsidR="00824B02" w:rsidRDefault="00824B02" w:rsidP="00290CC7">
      <w:pPr>
        <w:pBdr>
          <w:top w:val="single" w:sz="4" w:space="1" w:color="auto"/>
          <w:left w:val="single" w:sz="4" w:space="4" w:color="auto"/>
          <w:bottom w:val="single" w:sz="4" w:space="1" w:color="auto"/>
          <w:right w:val="single" w:sz="4" w:space="4" w:color="auto"/>
        </w:pBdr>
      </w:pPr>
      <w:r>
        <w:t>14 May 2016</w:t>
      </w:r>
      <w:r>
        <w:tab/>
        <w:t>Clarify definitions of Rater Scores and Rater IDs</w:t>
      </w:r>
      <w:r w:rsidR="006D4CEB">
        <w:t>.</w:t>
      </w:r>
    </w:p>
    <w:p w14:paraId="6C1A579E" w14:textId="6C229D60" w:rsid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Add footnotes to AdministrationCondition and Completeness to include references to associated business rules.</w:t>
      </w:r>
    </w:p>
    <w:p w14:paraId="2206F042" w14:textId="1474E05D" w:rsidR="00200F11" w:rsidRDefault="00200F11" w:rsidP="00824B02">
      <w:pPr>
        <w:pBdr>
          <w:top w:val="single" w:sz="4" w:space="1" w:color="auto"/>
          <w:left w:val="single" w:sz="4" w:space="4" w:color="auto"/>
          <w:bottom w:val="single" w:sz="4" w:space="1" w:color="auto"/>
          <w:right w:val="single" w:sz="4" w:space="4" w:color="auto"/>
        </w:pBdr>
        <w:ind w:left="1440" w:hanging="1440"/>
      </w:pPr>
      <w:r>
        <w:t>9 May 2017</w:t>
      </w:r>
      <w:r>
        <w:tab/>
        <w:t>Added optional Filipino ethnicity</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824B02" w:rsidRDefault="00824B02" w:rsidP="000445AA">
                      <w:pPr>
                        <w:pStyle w:val="Caption"/>
                      </w:pPr>
                      <w:r>
                        <w:t>Figure 1: Logical Data Model ERD for Test Results</w:t>
                      </w:r>
                    </w:p>
                    <w:p w14:paraId="7A21F97B" w14:textId="40F9A201" w:rsidR="00824B02" w:rsidRDefault="00824B0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7" w:history="1">
        <w:r w:rsidRPr="00896AA2">
          <w:rPr>
            <w:rStyle w:val="Hyperlink"/>
          </w:rPr>
          <w:t>SmarterApp Test Results Transmission format</w:t>
        </w:r>
      </w:hyperlink>
      <w:r w:rsidR="00AA02F3">
        <w:rPr>
          <w:rStyle w:val="Hyperlink"/>
        </w:rPr>
        <w:t xml:space="preserve"> (</w:t>
      </w:r>
      <w:hyperlink r:id="rId18"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9" w:history="1">
        <w:r w:rsidRPr="00896AA2">
          <w:rPr>
            <w:rStyle w:val="Hyperlink"/>
          </w:rPr>
          <w:t>SmarterApp Data Warehouse Student Assessment format</w:t>
        </w:r>
      </w:hyperlink>
      <w:r w:rsidR="00AA02F3">
        <w:rPr>
          <w:rStyle w:val="Hyperlink"/>
        </w:rPr>
        <w:t xml:space="preserve"> (</w:t>
      </w:r>
      <w:hyperlink r:id="rId20"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1"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71689F" w:rsidP="000251AA">
            <w:pPr>
              <w:pStyle w:val="SBACTableText"/>
            </w:pPr>
            <w:hyperlink r:id="rId22"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6757BD02" w:rsidR="000251AA" w:rsidRPr="00BE3C37" w:rsidRDefault="0013558F" w:rsidP="0013339A">
            <w:pPr>
              <w:pStyle w:val="SBACTableText"/>
            </w:pPr>
            <w:r w:rsidRPr="0013558F">
              <w:rPr>
                <w:b/>
              </w:rPr>
              <w:t>AIR:</w:t>
            </w:r>
            <w:r w:rsidR="0013339A">
              <w:t>TstNm_ID</w:t>
            </w:r>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71689F" w:rsidP="000251AA">
            <w:pPr>
              <w:pStyle w:val="SBACTableText"/>
            </w:pPr>
            <w:hyperlink r:id="rId23"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5121D207" w:rsidR="000251AA" w:rsidRPr="00BE3C37" w:rsidRDefault="0013558F" w:rsidP="0013339A">
            <w:pPr>
              <w:pStyle w:val="SBACTableText"/>
            </w:pPr>
            <w:r w:rsidRPr="0013558F">
              <w:rPr>
                <w:b/>
              </w:rPr>
              <w:t>AIR:</w:t>
            </w:r>
            <w:r w:rsidR="0013339A">
              <w:t>Test_Name</w:t>
            </w:r>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4"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24D159F3" w:rsidR="000251AA" w:rsidRPr="00BE3C37" w:rsidRDefault="0013558F" w:rsidP="0013339A">
            <w:pPr>
              <w:pStyle w:val="SBACTableText"/>
            </w:pPr>
            <w:r w:rsidRPr="0013558F">
              <w:rPr>
                <w:b/>
              </w:rPr>
              <w:t>AIR:</w:t>
            </w:r>
            <w:r w:rsidR="0013339A">
              <w:t>TestSubj</w:t>
            </w:r>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046F646F" w:rsidR="000251AA" w:rsidRPr="00BE3C37" w:rsidRDefault="0013558F" w:rsidP="0081296C">
            <w:pPr>
              <w:pStyle w:val="SBACTableText"/>
            </w:pPr>
            <w:r w:rsidRPr="0013558F">
              <w:rPr>
                <w:b/>
              </w:rPr>
              <w:t>AIR:</w:t>
            </w:r>
            <w:r w:rsidR="000251AA">
              <w:t>TestMode</w:t>
            </w:r>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71689F" w:rsidP="000251AA">
            <w:pPr>
              <w:pStyle w:val="SBACTableText"/>
            </w:pPr>
            <w:hyperlink r:id="rId25"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26882F16" w:rsidR="000251AA" w:rsidRPr="00BE3C37" w:rsidRDefault="0013558F" w:rsidP="0013339A">
            <w:pPr>
              <w:pStyle w:val="SBACTableText"/>
            </w:pPr>
            <w:r w:rsidRPr="0013558F">
              <w:rPr>
                <w:b/>
              </w:rPr>
              <w:t>AIR:</w:t>
            </w:r>
            <w:r w:rsidR="0013339A">
              <w:t>TestGrd</w:t>
            </w:r>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71689F" w:rsidP="000251AA">
            <w:pPr>
              <w:pStyle w:val="SBACTableText"/>
            </w:pPr>
            <w:hyperlink r:id="rId26"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71689F" w:rsidP="000251AA">
            <w:pPr>
              <w:pStyle w:val="SBACTableText"/>
            </w:pPr>
            <w:hyperlink r:id="rId27"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47E9D8CF" w:rsidR="000251AA" w:rsidRPr="00BE3C37" w:rsidRDefault="0013558F" w:rsidP="0081296C">
            <w:pPr>
              <w:pStyle w:val="SBACTableText"/>
            </w:pPr>
            <w:r w:rsidRPr="0013558F">
              <w:rPr>
                <w:b/>
              </w:rPr>
              <w:t>AIR:</w:t>
            </w:r>
            <w:r w:rsidR="0013339A">
              <w:t>SchlYr</w:t>
            </w:r>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71689F" w:rsidP="000251AA">
            <w:pPr>
              <w:pStyle w:val="SBACTableText"/>
            </w:pPr>
            <w:hyperlink r:id="rId28"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r w:rsidRPr="00F70378">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71689F"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r>
              <w:t>External</w:t>
            </w:r>
            <w:r w:rsidR="000251AA" w:rsidRPr="00BE3C37">
              <w:t>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71689F" w:rsidP="000251AA">
            <w:pPr>
              <w:pStyle w:val="SBACTableText"/>
            </w:pPr>
            <w:hyperlink r:id="rId30"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lastRenderedPageBreak/>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71689F" w:rsidP="00BE3C37">
            <w:pPr>
              <w:pStyle w:val="SBACTableText"/>
            </w:pPr>
            <w:hyperlink r:id="rId31"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71689F" w:rsidP="00BE3C37">
            <w:pPr>
              <w:pStyle w:val="SBACTableText"/>
            </w:pPr>
            <w:hyperlink r:id="rId32"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71689F" w:rsidP="0013558F">
            <w:pPr>
              <w:pStyle w:val="SBACTableText"/>
            </w:pPr>
            <w:hyperlink r:id="rId33"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71689F" w:rsidP="00BE3C37">
            <w:pPr>
              <w:pStyle w:val="SBACTableText"/>
            </w:pPr>
            <w:hyperlink r:id="rId34"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71689F" w:rsidP="00BE3C37">
            <w:pPr>
              <w:pStyle w:val="SBACTableText"/>
            </w:pPr>
            <w:hyperlink r:id="rId35"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632567E7" w:rsidR="0001577E" w:rsidRPr="00BE3C37" w:rsidRDefault="0013558F" w:rsidP="002468E5">
            <w:pPr>
              <w:pStyle w:val="SBACTableText"/>
            </w:pPr>
            <w:r w:rsidRPr="0013558F">
              <w:rPr>
                <w:b/>
              </w:rPr>
              <w:t>AIR:</w:t>
            </w:r>
            <w:r w:rsidR="0013339A">
              <w:t>Grade</w:t>
            </w:r>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49872BB6" w:rsidR="000251AA" w:rsidRPr="00BE3C37" w:rsidRDefault="000251AA" w:rsidP="00BE3C37">
            <w:pPr>
              <w:pStyle w:val="SBACTableText"/>
            </w:pPr>
            <w:r w:rsidRPr="00BE3C37">
              <w:t>Male, Female</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71689F" w:rsidP="00BE3C37">
            <w:pPr>
              <w:pStyle w:val="SBACTableText"/>
            </w:pPr>
            <w:hyperlink r:id="rId36"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15455375" w:rsidR="000251AA" w:rsidRPr="00BE3C37" w:rsidRDefault="0013558F" w:rsidP="003E3AF2">
            <w:pPr>
              <w:pStyle w:val="SBACTableText"/>
            </w:pPr>
            <w:r w:rsidRPr="0013558F">
              <w:rPr>
                <w:b/>
              </w:rPr>
              <w:t>AIR:</w:t>
            </w:r>
            <w:r w:rsidR="0013339A">
              <w:t>Gndr</w:t>
            </w:r>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71689F" w:rsidP="00BE3C37">
            <w:pPr>
              <w:pStyle w:val="SBACTableText"/>
            </w:pPr>
            <w:hyperlink r:id="rId37"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C82E13F" w:rsidR="000251AA" w:rsidRPr="00BE3C37" w:rsidRDefault="0013558F" w:rsidP="0015187D">
            <w:pPr>
              <w:pStyle w:val="SBACTableText"/>
            </w:pPr>
            <w:r w:rsidRPr="0013558F">
              <w:rPr>
                <w:b/>
              </w:rPr>
              <w:t>AIR:</w:t>
            </w:r>
            <w:r w:rsidR="0013339A" w:rsidRPr="0013339A">
              <w:t>HispEthnicFg</w:t>
            </w:r>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71689F" w:rsidP="00BE3C37">
            <w:pPr>
              <w:pStyle w:val="SBACTableText"/>
            </w:pPr>
            <w:hyperlink r:id="rId38"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3234BA50" w:rsidR="002468E5" w:rsidRDefault="0013558F" w:rsidP="00BE3C37">
            <w:pPr>
              <w:pStyle w:val="SBACTableText"/>
            </w:pPr>
            <w:r w:rsidRPr="0013558F">
              <w:rPr>
                <w:b/>
              </w:rPr>
              <w:t>DWSA:</w:t>
            </w:r>
            <w:r w:rsidR="002468E5">
              <w:t>AmericanIndianOrAlaskaNative</w:t>
            </w:r>
          </w:p>
          <w:p w14:paraId="0478CF9D" w14:textId="6F6CD060" w:rsidR="000251AA" w:rsidRPr="00BE3C37" w:rsidRDefault="0013558F" w:rsidP="00BE3C37">
            <w:pPr>
              <w:pStyle w:val="SBACTableText"/>
            </w:pPr>
            <w:r w:rsidRPr="0013558F">
              <w:rPr>
                <w:b/>
              </w:rPr>
              <w:t>AIR:</w:t>
            </w:r>
            <w:r w:rsidR="0015187D" w:rsidRPr="0015187D">
              <w:t>AmerIndianAlsknNtvRaceFg</w:t>
            </w:r>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6876007E" w:rsidR="000251AA" w:rsidRPr="00BE3C37" w:rsidRDefault="000251AA" w:rsidP="00200F11">
            <w:pPr>
              <w:pStyle w:val="SBACTableText"/>
            </w:pPr>
            <w:r>
              <w:t>A person having origins in any of the original peoples of the Far East, Southeast Asia, or the Indian Subcontinent. This area includes, for example, Cambodia, China, India, Japan, Korea, Malaysia, Pakistan,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71689F" w:rsidP="00BE3C37">
            <w:pPr>
              <w:pStyle w:val="SBACTableText"/>
            </w:pPr>
            <w:hyperlink r:id="rId39"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0EA26317" w:rsidR="000251AA" w:rsidRPr="00BE3C37" w:rsidRDefault="0013558F" w:rsidP="00BE3C37">
            <w:pPr>
              <w:pStyle w:val="SBACTableText"/>
            </w:pPr>
            <w:r w:rsidRPr="0013558F">
              <w:rPr>
                <w:b/>
              </w:rPr>
              <w:t>AIR:</w:t>
            </w:r>
            <w:r w:rsidR="0015187D" w:rsidRPr="0015187D">
              <w:t>AsianRaceFg</w:t>
            </w:r>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71689F" w:rsidP="00BE3C37">
            <w:pPr>
              <w:pStyle w:val="SBACTableText"/>
            </w:pPr>
            <w:hyperlink r:id="rId40"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4299EF1E" w:rsidR="000251AA" w:rsidRPr="00BE3C37" w:rsidRDefault="0013558F" w:rsidP="00BE3C37">
            <w:pPr>
              <w:pStyle w:val="SBACTableText"/>
            </w:pPr>
            <w:r w:rsidRPr="0013558F">
              <w:rPr>
                <w:b/>
              </w:rPr>
              <w:t>AIR:</w:t>
            </w:r>
            <w:r w:rsidR="0015187D" w:rsidRPr="0015187D">
              <w:t>BlackRaceFg</w:t>
            </w:r>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71689F" w:rsidP="00BE3C37">
            <w:pPr>
              <w:pStyle w:val="SBACTableText"/>
            </w:pPr>
            <w:hyperlink r:id="rId41"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64618A31" w:rsidR="000251AA" w:rsidRPr="00BE3C37" w:rsidRDefault="0013558F" w:rsidP="00BE3C37">
            <w:pPr>
              <w:pStyle w:val="SBACTableText"/>
            </w:pPr>
            <w:r w:rsidRPr="0013558F">
              <w:rPr>
                <w:b/>
              </w:rPr>
              <w:t>AIR:</w:t>
            </w:r>
            <w:r w:rsidR="0015187D" w:rsidRPr="0015187D">
              <w:t>WhiteRaceFg</w:t>
            </w:r>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71689F" w:rsidP="00BE3C37">
            <w:pPr>
              <w:pStyle w:val="SBACTableText"/>
            </w:pPr>
            <w:hyperlink r:id="rId42"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2BDC5E90" w:rsidR="002468E5" w:rsidRDefault="002468E5" w:rsidP="00BE3C37">
            <w:pPr>
              <w:pStyle w:val="SBACTableText"/>
            </w:pPr>
            <w:r w:rsidRPr="0015187D">
              <w:rPr>
                <w:b/>
              </w:rPr>
              <w:t>DWS</w:t>
            </w:r>
            <w:r w:rsidR="0015187D">
              <w:rPr>
                <w:b/>
              </w:rPr>
              <w:t>A</w:t>
            </w:r>
            <w:r>
              <w:t xml:space="preserve">:NativeHawaiianOrOtherPacificIslander </w:t>
            </w:r>
          </w:p>
          <w:p w14:paraId="4585872C" w14:textId="06F19155" w:rsidR="000251AA" w:rsidRPr="00BE3C37" w:rsidRDefault="0013558F" w:rsidP="00BE3C37">
            <w:pPr>
              <w:pStyle w:val="SBACTableText"/>
            </w:pPr>
            <w:r w:rsidRPr="0013558F">
              <w:rPr>
                <w:b/>
              </w:rPr>
              <w:t>AIR:</w:t>
            </w:r>
            <w:r w:rsidR="0015187D">
              <w:t xml:space="preserve"> </w:t>
            </w:r>
            <w:r w:rsidR="0015187D" w:rsidRPr="0015187D">
              <w:t>PacIslndrRaceFg</w:t>
            </w:r>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r w:rsidRPr="00BE3C37">
              <w:t>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71689F" w:rsidP="004B5DF1">
            <w:pPr>
              <w:pStyle w:val="SBACTableText"/>
            </w:pPr>
            <w:hyperlink r:id="rId43"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4B66C59A" w:rsidR="002468E5" w:rsidRDefault="0013558F" w:rsidP="00BE3C37">
            <w:pPr>
              <w:pStyle w:val="SBACTableText"/>
            </w:pPr>
            <w:r w:rsidRPr="0013558F">
              <w:rPr>
                <w:b/>
              </w:rPr>
              <w:t>DWSA:</w:t>
            </w:r>
            <w:r w:rsidR="002468E5">
              <w:t xml:space="preserve">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200F11" w:rsidRPr="00BE3C37" w14:paraId="467F28F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08C71E6" w14:textId="291D7536" w:rsidR="00200F11" w:rsidRPr="00BE3C37" w:rsidRDefault="00200F11" w:rsidP="00BE3C37">
            <w:pPr>
              <w:pStyle w:val="SBACTableText"/>
            </w:pPr>
            <w:r>
              <w:t>Filipino</w:t>
            </w:r>
            <w:r>
              <w:rPr>
                <w:rStyle w:val="FootnoteReference"/>
              </w:rPr>
              <w:footnoteReference w:id="8"/>
            </w:r>
          </w:p>
        </w:tc>
        <w:tc>
          <w:tcPr>
            <w:tcW w:w="446" w:type="pct"/>
            <w:vAlign w:val="center"/>
          </w:tcPr>
          <w:p w14:paraId="76FA3674" w14:textId="249FFF9A" w:rsidR="00200F11" w:rsidRPr="00BE3C37" w:rsidRDefault="00200F11" w:rsidP="00BE3C37">
            <w:pPr>
              <w:pStyle w:val="SBACTableText"/>
            </w:pPr>
            <w:r>
              <w:t>xsd:token</w:t>
            </w:r>
          </w:p>
        </w:tc>
        <w:tc>
          <w:tcPr>
            <w:tcW w:w="210" w:type="pct"/>
            <w:vAlign w:val="center"/>
          </w:tcPr>
          <w:p w14:paraId="7807FF4A" w14:textId="48ADD983" w:rsidR="00200F11" w:rsidRPr="00BE3C37" w:rsidRDefault="00200F11" w:rsidP="00BE3C37">
            <w:pPr>
              <w:pStyle w:val="SBACTableText"/>
            </w:pPr>
            <w:r>
              <w:t>3</w:t>
            </w:r>
          </w:p>
        </w:tc>
        <w:tc>
          <w:tcPr>
            <w:tcW w:w="1127" w:type="pct"/>
            <w:vAlign w:val="center"/>
          </w:tcPr>
          <w:p w14:paraId="65D9C386" w14:textId="507E566C" w:rsidR="00200F11" w:rsidRPr="004B5DF1" w:rsidRDefault="00200F11" w:rsidP="0078253C">
            <w:pPr>
              <w:pStyle w:val="SBACTableText"/>
            </w:pPr>
            <w:r>
              <w:t>A person having origins from the Philippine Islands.</w:t>
            </w:r>
          </w:p>
        </w:tc>
        <w:tc>
          <w:tcPr>
            <w:tcW w:w="657" w:type="pct"/>
            <w:vAlign w:val="center"/>
          </w:tcPr>
          <w:p w14:paraId="6E2EDF71" w14:textId="11FDCDF9" w:rsidR="00200F11" w:rsidRPr="00BE3C37" w:rsidRDefault="00200F11" w:rsidP="00BE3C37">
            <w:pPr>
              <w:pStyle w:val="SBACTableText"/>
            </w:pPr>
            <w:r>
              <w:t>Yes, No</w:t>
            </w:r>
          </w:p>
        </w:tc>
        <w:tc>
          <w:tcPr>
            <w:tcW w:w="375" w:type="pct"/>
            <w:vAlign w:val="center"/>
          </w:tcPr>
          <w:p w14:paraId="173EE43F" w14:textId="50D38805" w:rsidR="00200F11" w:rsidRDefault="00200F11" w:rsidP="00BE3C37">
            <w:pPr>
              <w:pStyle w:val="SBACTableText"/>
            </w:pPr>
            <w:r>
              <w:t>Optional</w:t>
            </w:r>
          </w:p>
        </w:tc>
        <w:tc>
          <w:tcPr>
            <w:tcW w:w="563" w:type="pct"/>
            <w:tcBorders>
              <w:right w:val="single" w:sz="24" w:space="0" w:color="auto"/>
            </w:tcBorders>
            <w:vAlign w:val="center"/>
          </w:tcPr>
          <w:p w14:paraId="62C6F178" w14:textId="5E161B5B" w:rsidR="00200F11" w:rsidRDefault="00200F11" w:rsidP="004B5DF1">
            <w:pPr>
              <w:pStyle w:val="SBACTableText"/>
            </w:pPr>
            <w:r>
              <w:t>N/A</w:t>
            </w:r>
          </w:p>
        </w:tc>
        <w:tc>
          <w:tcPr>
            <w:tcW w:w="811" w:type="pct"/>
            <w:tcBorders>
              <w:left w:val="single" w:sz="24" w:space="0" w:color="auto"/>
            </w:tcBorders>
            <w:vAlign w:val="center"/>
          </w:tcPr>
          <w:p w14:paraId="052A655C" w14:textId="3DFBFE8A" w:rsidR="00200F11" w:rsidRPr="0013558F" w:rsidRDefault="00200F11" w:rsidP="00BE3C37">
            <w:pPr>
              <w:pStyle w:val="SBACTableText"/>
              <w:rPr>
                <w:b/>
              </w:rPr>
            </w:pPr>
            <w:r>
              <w:rPr>
                <w:b/>
              </w:rPr>
              <w:t>TRT:</w:t>
            </w:r>
            <w:r w:rsidRPr="00200F11">
              <w:t xml:space="preserve"> ExamineeAttribute-Filipino</w:t>
            </w:r>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71689F" w:rsidP="004B5DF1">
            <w:pPr>
              <w:pStyle w:val="SBACTableText"/>
            </w:pPr>
            <w:hyperlink r:id="rId44"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7370D9F7" w:rsidR="002468E5" w:rsidRDefault="0013558F" w:rsidP="00BE3C37">
            <w:pPr>
              <w:pStyle w:val="SBACTableText"/>
            </w:pPr>
            <w:r w:rsidRPr="0013558F">
              <w:rPr>
                <w:b/>
              </w:rPr>
              <w:t>DWSA:</w:t>
            </w:r>
            <w:r w:rsidR="002468E5">
              <w:t xml:space="preserve">IDEAIndicator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lastRenderedPageBreak/>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71689F" w:rsidP="00D11F4F">
            <w:pPr>
              <w:pStyle w:val="SBACTableText"/>
            </w:pPr>
            <w:hyperlink r:id="rId45"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63E5B7C6" w:rsidR="002468E5" w:rsidRDefault="0013558F" w:rsidP="00BE3C37">
            <w:pPr>
              <w:pStyle w:val="SBACTableText"/>
            </w:pPr>
            <w:r w:rsidRPr="0013558F">
              <w:rPr>
                <w:b/>
              </w:rPr>
              <w:t>DWSA:</w:t>
            </w:r>
            <w:r w:rsidR="002468E5">
              <w:t xml:space="preserve">LEPStatus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71689F" w:rsidP="00D11F4F">
            <w:pPr>
              <w:pStyle w:val="SBACTableText"/>
            </w:pPr>
            <w:hyperlink r:id="rId46"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1B440F32" w:rsidR="000251AA" w:rsidRPr="00BE3C37" w:rsidRDefault="000251AA" w:rsidP="0082254B">
            <w:pPr>
              <w:pStyle w:val="SBACTableText"/>
            </w:pPr>
            <w:r w:rsidRPr="00BE3C37">
              <w:t>Yes, No</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71689F" w:rsidP="00D11F4F">
            <w:pPr>
              <w:pStyle w:val="SBACTableText"/>
            </w:pPr>
            <w:hyperlink r:id="rId47"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40B77BF0" w:rsidR="002468E5" w:rsidRDefault="0013558F" w:rsidP="00BE3C37">
            <w:pPr>
              <w:pStyle w:val="SBACTableText"/>
            </w:pPr>
            <w:r w:rsidRPr="0013558F">
              <w:rPr>
                <w:b/>
              </w:rPr>
              <w:t>DWSA:</w:t>
            </w:r>
            <w:r w:rsidR="002468E5">
              <w:t xml:space="preserve">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8"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71689F" w:rsidP="0049089E">
            <w:pPr>
              <w:pStyle w:val="SBACTableText"/>
            </w:pPr>
            <w:hyperlink r:id="rId49"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r w:rsidRPr="0013558F">
              <w:rPr>
                <w:b/>
              </w:rPr>
              <w:t>TRT:</w:t>
            </w:r>
            <w:r w:rsidR="003E3AF2">
              <w:t>ExamineeAttribute-LanguageCode</w:t>
            </w:r>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50"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r w:rsidRPr="0013558F">
              <w:rPr>
                <w:b/>
              </w:rPr>
              <w:t>TRT:</w:t>
            </w:r>
            <w:r w:rsidR="003E3AF2">
              <w:t>ExamineeAttribute-EnglishLanguageProficiencyLevel</w:t>
            </w:r>
          </w:p>
          <w:p w14:paraId="6D0EE6DD" w14:textId="594210B1" w:rsidR="000251AA" w:rsidRPr="00BE3C37" w:rsidRDefault="0013558F" w:rsidP="00376A20">
            <w:pPr>
              <w:pStyle w:val="SBACTableText"/>
            </w:pPr>
            <w:r w:rsidRPr="0013558F">
              <w:rPr>
                <w:b/>
              </w:rPr>
              <w:t>AIR:</w:t>
            </w:r>
            <w:r w:rsidR="00376A20">
              <w:t>EnglishLanguageProficiencyLevel</w:t>
            </w:r>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71689F" w:rsidP="0049089E">
            <w:pPr>
              <w:pStyle w:val="SBACTableText"/>
            </w:pPr>
            <w:hyperlink r:id="rId51"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C86F8E1" w:rsidR="000251AA" w:rsidRPr="00BE3C37" w:rsidRDefault="0013558F" w:rsidP="00376A20">
            <w:pPr>
              <w:pStyle w:val="SBACTableText"/>
            </w:pPr>
            <w:r w:rsidRPr="0013558F">
              <w:rPr>
                <w:b/>
              </w:rPr>
              <w:t>AIR:</w:t>
            </w:r>
            <w:r w:rsidR="00915952">
              <w:t>MigrantStatus</w:t>
            </w:r>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r>
              <w:t>FirstEntry</w:t>
            </w:r>
            <w:r w:rsidR="002B0251">
              <w:t>Date</w:t>
            </w:r>
            <w:r>
              <w:t>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71689F" w:rsidP="0049089E">
            <w:pPr>
              <w:pStyle w:val="SBACTableText"/>
            </w:pPr>
            <w:hyperlink r:id="rId52"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r w:rsidRPr="0013558F">
              <w:rPr>
                <w:b/>
              </w:rPr>
              <w:t>TRT:</w:t>
            </w:r>
            <w:r w:rsidR="003E3AF2">
              <w:t>ExamineeAttribute-FirstEntry</w:t>
            </w:r>
            <w:r w:rsidR="006D178E">
              <w:t>Date</w:t>
            </w:r>
            <w:r w:rsidR="003E3AF2">
              <w:t>IntoUSSchool</w:t>
            </w:r>
          </w:p>
          <w:p w14:paraId="4BFBA78E" w14:textId="0355FD61" w:rsidR="000251AA" w:rsidRPr="00BE3C37" w:rsidRDefault="0013558F" w:rsidP="00376A20">
            <w:pPr>
              <w:pStyle w:val="SBACTableText"/>
            </w:pPr>
            <w:r w:rsidRPr="0013558F">
              <w:rPr>
                <w:b/>
              </w:rPr>
              <w:t>AIR:</w:t>
            </w:r>
            <w:r w:rsidR="00915952">
              <w:t>FirstEntry</w:t>
            </w:r>
            <w:r w:rsidR="006D178E">
              <w:t>Date</w:t>
            </w:r>
            <w:r w:rsidR="00915952">
              <w:t>IntoUSSchool</w:t>
            </w:r>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71689F" w:rsidP="0049089E">
            <w:pPr>
              <w:pStyle w:val="SBACTableText"/>
            </w:pPr>
            <w:hyperlink r:id="rId53"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14E6245E" w:rsidR="000251AA" w:rsidRPr="00BE3C37" w:rsidRDefault="0013558F" w:rsidP="00376A20">
            <w:pPr>
              <w:pStyle w:val="SBACTableText"/>
            </w:pPr>
            <w:r w:rsidRPr="0013558F">
              <w:rPr>
                <w:b/>
              </w:rPr>
              <w:t>AIR:</w:t>
            </w:r>
            <w:r w:rsidR="00915952">
              <w:t>LimitedEnglishProficiencyEntryDate</w:t>
            </w:r>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71689F" w:rsidP="006C2C33">
            <w:pPr>
              <w:pStyle w:val="SBACTableText"/>
            </w:pPr>
            <w:hyperlink r:id="rId54"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5C0DF17B" w:rsidR="000251AA" w:rsidRPr="00BE3C37" w:rsidRDefault="0013558F" w:rsidP="00376A20">
            <w:pPr>
              <w:pStyle w:val="SBACTableText"/>
            </w:pPr>
            <w:r w:rsidRPr="0013558F">
              <w:rPr>
                <w:b/>
              </w:rPr>
              <w:t>AIR:</w:t>
            </w:r>
            <w:r w:rsidR="00915952">
              <w:t>LEPExitDate</w:t>
            </w:r>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lastRenderedPageBreak/>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71689F" w:rsidP="006C2C33">
            <w:pPr>
              <w:pStyle w:val="SBACTableText"/>
            </w:pPr>
            <w:hyperlink r:id="rId55"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1DF5D287" w:rsidR="000251AA" w:rsidRPr="00BE3C37" w:rsidRDefault="0013558F" w:rsidP="00376A20">
            <w:pPr>
              <w:pStyle w:val="SBACTableText"/>
            </w:pPr>
            <w:r w:rsidRPr="0013558F">
              <w:rPr>
                <w:b/>
              </w:rPr>
              <w:t>AIR:</w:t>
            </w:r>
            <w:r w:rsidR="00915952">
              <w:t>TitleIIILanguageInstructionProgramType</w:t>
            </w:r>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71689F" w:rsidP="006C2C33">
            <w:pPr>
              <w:pStyle w:val="SBACTableText"/>
            </w:pPr>
            <w:hyperlink r:id="rId56"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7A9A4C85" w:rsidR="000251AA" w:rsidRPr="00BE3C37" w:rsidRDefault="0013558F" w:rsidP="00376A20">
            <w:pPr>
              <w:pStyle w:val="SBACTableText"/>
            </w:pPr>
            <w:r w:rsidRPr="0013558F">
              <w:rPr>
                <w:b/>
              </w:rPr>
              <w:t>AIR:</w:t>
            </w:r>
            <w:r w:rsidR="00915952">
              <w:t>PrimaryDi</w:t>
            </w:r>
            <w:r w:rsidR="00376A20">
              <w:t>sabilityType</w:t>
            </w:r>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71689F" w:rsidP="00AC6CE2">
            <w:pPr>
              <w:pStyle w:val="SBACTableText"/>
            </w:pPr>
            <w:hyperlink r:id="rId57"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9"/>
            </w:r>
          </w:p>
        </w:tc>
        <w:tc>
          <w:tcPr>
            <w:tcW w:w="563" w:type="pct"/>
            <w:tcBorders>
              <w:right w:val="single" w:sz="24" w:space="0" w:color="auto"/>
            </w:tcBorders>
            <w:vAlign w:val="center"/>
          </w:tcPr>
          <w:p w14:paraId="73D553B3" w14:textId="76B2E0B6" w:rsidR="000251AA" w:rsidRPr="00BE3C37" w:rsidRDefault="0071689F" w:rsidP="00AC6CE2">
            <w:pPr>
              <w:pStyle w:val="SBACTableText"/>
            </w:pPr>
            <w:hyperlink r:id="rId58"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6D76DCA2" w:rsidR="000251AA" w:rsidRPr="00BE3C37" w:rsidRDefault="0013558F" w:rsidP="00E428C7">
            <w:pPr>
              <w:pStyle w:val="SBACTableText"/>
            </w:pPr>
            <w:r w:rsidRPr="0013558F">
              <w:rPr>
                <w:b/>
              </w:rPr>
              <w:t>AIR:</w:t>
            </w:r>
            <w:r w:rsidR="0015187D" w:rsidRPr="0015187D">
              <w:t>DistrictID</w:t>
            </w:r>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71689F" w:rsidP="00BE3C37">
            <w:pPr>
              <w:pStyle w:val="SBACTableText"/>
            </w:pPr>
            <w:hyperlink r:id="rId59"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71689F" w:rsidP="002A3835">
            <w:pPr>
              <w:pStyle w:val="SBACTableText"/>
            </w:pPr>
            <w:hyperlink r:id="rId60"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8372130" w:rsidR="000251AA" w:rsidRPr="00BE3C37" w:rsidRDefault="0013558F" w:rsidP="007D10AE">
            <w:pPr>
              <w:pStyle w:val="SBACTableText"/>
            </w:pPr>
            <w:r w:rsidRPr="0013558F">
              <w:rPr>
                <w:b/>
              </w:rPr>
              <w:t>AIR:</w:t>
            </w:r>
            <w:r w:rsidR="0015187D" w:rsidRPr="0015187D">
              <w:t>SchoolID</w:t>
            </w:r>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71689F" w:rsidP="002A3835">
            <w:pPr>
              <w:pStyle w:val="SBACTableText"/>
            </w:pPr>
            <w:hyperlink r:id="rId61"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lastRenderedPageBreak/>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r>
              <w:t>TestOpportunityId</w:t>
            </w:r>
            <w:r w:rsidR="00051E1D">
              <w:rPr>
                <w:rStyle w:val="FootnoteReference"/>
              </w:rPr>
              <w:footnoteReference w:id="10"/>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71689F" w:rsidP="00DF0068">
            <w:pPr>
              <w:pStyle w:val="SBACTableText"/>
            </w:pPr>
            <w:hyperlink r:id="rId62"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71689F" w:rsidP="00DF0068">
            <w:pPr>
              <w:pStyle w:val="SBACTableText"/>
            </w:pPr>
            <w:hyperlink r:id="rId63"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71689F" w:rsidP="006B4B16">
            <w:pPr>
              <w:pStyle w:val="SBACTableText"/>
            </w:pPr>
            <w:hyperlink r:id="rId64"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74AFCD9" w:rsidR="000251AA" w:rsidRPr="00BE3C37" w:rsidRDefault="0013558F" w:rsidP="007D10AE">
            <w:pPr>
              <w:pStyle w:val="SBACTableText"/>
            </w:pPr>
            <w:r w:rsidRPr="0013558F">
              <w:rPr>
                <w:b/>
              </w:rPr>
              <w:t>AIR:</w:t>
            </w:r>
            <w:r w:rsidR="0015187D" w:rsidRPr="0015187D">
              <w:t>TStartDt</w:t>
            </w:r>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71689F" w:rsidP="006B4B16">
            <w:pPr>
              <w:pStyle w:val="SBACTableText"/>
            </w:pPr>
            <w:hyperlink r:id="rId65"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57A59E37" w:rsidR="000251AA" w:rsidRPr="00BE3C37" w:rsidRDefault="0013558F" w:rsidP="005E7F2C">
            <w:pPr>
              <w:pStyle w:val="SBACTableText"/>
            </w:pPr>
            <w:r w:rsidRPr="0013558F">
              <w:rPr>
                <w:b/>
              </w:rPr>
              <w:t>AIR:</w:t>
            </w:r>
            <w:r w:rsidR="0015187D" w:rsidRPr="0015187D">
              <w:t>TEndDt</w:t>
            </w:r>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r>
              <w:t>ForceSubmit</w:t>
            </w:r>
            <w:r w:rsidR="00051E1D">
              <w:t>ted</w:t>
            </w:r>
          </w:p>
        </w:tc>
        <w:tc>
          <w:tcPr>
            <w:tcW w:w="446" w:type="pct"/>
            <w:vAlign w:val="center"/>
          </w:tcPr>
          <w:p w14:paraId="540AC0CD" w14:textId="150F6B8E" w:rsidR="000251AA" w:rsidRPr="00BE3C37" w:rsidRDefault="000251AA" w:rsidP="008B12CC">
            <w:pPr>
              <w:pStyle w:val="SBACTableText"/>
            </w:pPr>
            <w:r w:rsidRPr="00BE3C37">
              <w:t>x</w:t>
            </w:r>
            <w:r w:rsidR="00B11D66">
              <w:t>sd:token</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1"/>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r w:rsidR="000251AA" w:rsidRPr="00BE3C37">
              <w:t>handscoring</w:t>
            </w:r>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2"/>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07B3822B" w:rsidR="000251AA" w:rsidRPr="00BE3C37" w:rsidRDefault="0013558F" w:rsidP="005E7F2C">
            <w:pPr>
              <w:pStyle w:val="SBACTableText"/>
            </w:pPr>
            <w:r w:rsidRPr="0013558F">
              <w:rPr>
                <w:b/>
              </w:rPr>
              <w:t>AIR:</w:t>
            </w:r>
            <w:r w:rsidR="000251AA">
              <w:t>TestStatus</w:t>
            </w:r>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r>
              <w:lastRenderedPageBreak/>
              <w:t>AdministrationCondition</w:t>
            </w:r>
            <w:r w:rsidR="00194A72">
              <w:rPr>
                <w:rStyle w:val="FootnoteReference"/>
              </w:rPr>
              <w:footnoteReference w:id="13"/>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r w:rsidRPr="000E1E2F">
              <w:rPr>
                <w:b/>
              </w:rPr>
              <w:t>Nonstandardized</w:t>
            </w:r>
            <w:r w:rsidR="0008287E">
              <w:rPr>
                <w:b/>
              </w:rPr>
              <w:t xml:space="preserve"> (NS)</w:t>
            </w:r>
            <w:r>
              <w:t xml:space="preserve"> The assessment was administered in an informal – nonstandardized manner.</w:t>
            </w:r>
          </w:p>
          <w:p w14:paraId="1181CF17" w14:textId="43445138" w:rsidR="00902B62" w:rsidRPr="00902B62" w:rsidRDefault="00902B62" w:rsidP="00902B62">
            <w:pPr>
              <w:pStyle w:val="TableBullet0"/>
              <w:numPr>
                <w:ilvl w:val="0"/>
                <w:numId w:val="0"/>
              </w:numPr>
            </w:pPr>
            <w:r>
              <w:t>Standardized and Nonstandardized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r>
              <w:rPr>
                <w:b/>
              </w:rPr>
              <w:t>TRT:</w:t>
            </w:r>
            <w:r>
              <w:t>administrationCondition</w:t>
            </w:r>
          </w:p>
          <w:p w14:paraId="68DB8875" w14:textId="48A5CBD4" w:rsidR="00B63A4D" w:rsidRPr="00B63A4D" w:rsidRDefault="00B63A4D" w:rsidP="002A3835">
            <w:pPr>
              <w:pStyle w:val="SBACTableText"/>
            </w:pPr>
            <w:r>
              <w:rPr>
                <w:b/>
              </w:rPr>
              <w:t>DWSA:</w:t>
            </w:r>
            <w:r>
              <w:t>administrationCondition</w:t>
            </w:r>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4"/>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6846F74E" w14:textId="61DFE1E8" w:rsidR="000251AA" w:rsidRPr="00BE3C37" w:rsidRDefault="00B63A4D" w:rsidP="002A3835">
            <w:pPr>
              <w:pStyle w:val="SBACTableText"/>
            </w:pPr>
            <w:r>
              <w:t>C</w:t>
            </w:r>
            <w:r w:rsidR="000251AA" w:rsidRPr="00BE3C37">
              <w:t>omplete</w:t>
            </w:r>
            <w:r w:rsidR="0023645B">
              <w:t xml:space="preserve"> (or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r>
              <w:rPr>
                <w:b/>
              </w:rPr>
              <w:t>TRT:</w:t>
            </w:r>
            <w:r>
              <w:t>completeStatus</w:t>
            </w:r>
          </w:p>
          <w:p w14:paraId="6820F9E1" w14:textId="465D5AB5" w:rsidR="00B63A4D" w:rsidRPr="00B63A4D" w:rsidRDefault="00B63A4D" w:rsidP="002A3835">
            <w:pPr>
              <w:pStyle w:val="SBACTableText"/>
            </w:pPr>
            <w:r>
              <w:rPr>
                <w:b/>
              </w:rPr>
              <w:t>DWSA:</w:t>
            </w:r>
            <w:r w:rsidR="00266B29">
              <w:t>completeStatus</w:t>
            </w:r>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r>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5"/>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6"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6"/>
            </w:r>
          </w:p>
          <w:p w14:paraId="6969FDF4" w14:textId="5B485E6A" w:rsidR="00DA1B97" w:rsidRPr="00BE3C37" w:rsidRDefault="0013558F" w:rsidP="0015187D">
            <w:pPr>
              <w:pStyle w:val="SBACTableText"/>
            </w:pPr>
            <w:r w:rsidRPr="0013558F">
              <w:rPr>
                <w:b/>
              </w:rPr>
              <w:t>AIR:</w:t>
            </w:r>
            <w:r w:rsidR="0015187D">
              <w:t>Accommodation</w:t>
            </w:r>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lastRenderedPageBreak/>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71689F" w:rsidP="00217C3D">
            <w:pPr>
              <w:pStyle w:val="SBACTableText"/>
            </w:pPr>
            <w:hyperlink r:id="rId67"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3EDC8C9C" w:rsidR="00DA1B97" w:rsidRPr="00BE3C37" w:rsidRDefault="0013558F" w:rsidP="00DA0280">
            <w:pPr>
              <w:pStyle w:val="SBACTableText"/>
            </w:pPr>
            <w:r w:rsidRPr="0013558F">
              <w:rPr>
                <w:b/>
              </w:rPr>
              <w:t>AIR</w:t>
            </w:r>
            <w:r w:rsidR="00DA0280">
              <w:rPr>
                <w:b/>
              </w:rPr>
              <w:t>:</w:t>
            </w:r>
            <w:r w:rsidR="00DA0280" w:rsidRPr="00DA0280">
              <w:t>NAttempt</w:t>
            </w:r>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r w:rsidRPr="0013558F">
              <w:rPr>
                <w:b/>
              </w:rPr>
              <w:t>TRT:</w:t>
            </w:r>
            <w:r w:rsidR="005E7F2C" w:rsidRPr="00BE3C37">
              <w:t>ftCount</w:t>
            </w:r>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r w:rsidRPr="0013558F">
              <w:rPr>
                <w:b/>
              </w:rPr>
              <w:t>TRT:</w:t>
            </w:r>
            <w:r w:rsidR="005E7F2C">
              <w:t>pauseCount</w:t>
            </w:r>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r w:rsidRPr="0013558F">
              <w:rPr>
                <w:b/>
              </w:rPr>
              <w:t>TRT:</w:t>
            </w:r>
            <w:r w:rsidR="005E7F2C">
              <w:t>gracePeriodRestarts</w:t>
            </w:r>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r w:rsidRPr="0013558F">
              <w:rPr>
                <w:b/>
              </w:rPr>
              <w:t>TRT:</w:t>
            </w:r>
            <w:r w:rsidR="005E7F2C" w:rsidRPr="00BE3C37">
              <w:t>opportunity</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0ED8DB86" w:rsidR="000251AA" w:rsidRPr="00BE3C37" w:rsidRDefault="000251AA" w:rsidP="00DA0280">
            <w:pPr>
              <w:pStyle w:val="SBACTableText"/>
            </w:pPr>
            <w:r w:rsidRPr="00BE3C37">
              <w:t>T</w:t>
            </w:r>
            <w:r>
              <w:t xml:space="preserve">est Delivery System </w:t>
            </w:r>
            <w:r w:rsidRPr="00BE3C37">
              <w:t>ID for the session in which this test was taken.</w:t>
            </w:r>
            <w:r w:rsidR="00DA0280">
              <w:t xml:space="preserve"> Typically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0F8DE296" w:rsidR="000251AA" w:rsidRPr="00BE3C37" w:rsidRDefault="0013558F" w:rsidP="00A75E1F">
            <w:pPr>
              <w:pStyle w:val="SBACTableText"/>
            </w:pPr>
            <w:r w:rsidRPr="0013558F">
              <w:rPr>
                <w:b/>
              </w:rPr>
              <w:t>AIR:</w:t>
            </w:r>
            <w:r w:rsidR="00DA0280" w:rsidRPr="00DA0280">
              <w:t>TASessionID</w:t>
            </w:r>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71689F" w:rsidP="00217C3D">
            <w:pPr>
              <w:pStyle w:val="SBACTableText"/>
            </w:pPr>
            <w:hyperlink r:id="rId68"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r w:rsidRPr="0013558F">
              <w:rPr>
                <w:b/>
              </w:rPr>
              <w:t>AIR:</w:t>
            </w:r>
            <w:r w:rsidR="00DA0280" w:rsidRPr="00DA0280">
              <w:t>TAUserID</w:t>
            </w:r>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71689F" w:rsidP="006D2354">
            <w:pPr>
              <w:pStyle w:val="SBACTableText"/>
            </w:pPr>
            <w:hyperlink r:id="rId69"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7"/>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71689F" w:rsidP="00F62304">
            <w:pPr>
              <w:pStyle w:val="SBACTableText"/>
            </w:pPr>
            <w:hyperlink r:id="rId70"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lastRenderedPageBreak/>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71689F" w:rsidP="00217C3D">
            <w:pPr>
              <w:pStyle w:val="SBACTableText"/>
            </w:pPr>
            <w:hyperlink r:id="rId71"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71689F" w:rsidP="005E0201">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18"/>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71689F" w:rsidP="005E0201">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19"/>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13D7347A" w14:textId="74EF3A10" w:rsidR="000251AA" w:rsidRPr="00BE3C37" w:rsidRDefault="000251AA" w:rsidP="002A3835">
            <w:pPr>
              <w:pStyle w:val="SBACTableText"/>
            </w:pPr>
            <w:r>
              <w:t>For Smarter Balanced, overall achievement levels are 1 to 4.</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71689F" w:rsidP="002A3835">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r>
              <w:t>OverallTheta</w:t>
            </w:r>
            <w:r w:rsidR="00902B62">
              <w:rPr>
                <w:rStyle w:val="FootnoteReference"/>
              </w:rPr>
              <w:footnoteReference w:id="20"/>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1"/>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r>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lastRenderedPageBreak/>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2"/>
            </w:r>
          </w:p>
        </w:tc>
        <w:tc>
          <w:tcPr>
            <w:tcW w:w="563" w:type="pct"/>
            <w:tcBorders>
              <w:right w:val="single" w:sz="24" w:space="0" w:color="auto"/>
            </w:tcBorders>
            <w:vAlign w:val="center"/>
          </w:tcPr>
          <w:p w14:paraId="24CB7D32" w14:textId="13752237" w:rsidR="000251AA" w:rsidRPr="00BE3C37" w:rsidRDefault="0071689F"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71689F"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71689F"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71689F"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546D77A2" w:rsidR="000251AA" w:rsidRPr="00BE3C37" w:rsidRDefault="0013558F" w:rsidP="00704C15">
            <w:pPr>
              <w:pStyle w:val="SBACTableText"/>
            </w:pPr>
            <w:r w:rsidRPr="0013558F">
              <w:rPr>
                <w:b/>
              </w:rPr>
              <w:t>AIR:</w:t>
            </w:r>
            <w:r w:rsidR="00202B41">
              <w:t>SS_SRC</w:t>
            </w:r>
            <w:r w:rsidR="00D0252F">
              <w:t>3</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71689F"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0693619D" w:rsidR="000251AA" w:rsidRPr="00BE3C37" w:rsidRDefault="0013558F" w:rsidP="00704C15">
            <w:pPr>
              <w:pStyle w:val="SBACTableText"/>
            </w:pPr>
            <w:r w:rsidRPr="0013558F">
              <w:rPr>
                <w:b/>
              </w:rPr>
              <w:t>AIR:</w:t>
            </w:r>
            <w:r w:rsidR="00202B41">
              <w:t>SEM_SRC</w:t>
            </w:r>
            <w:r w:rsidR="00D0252F">
              <w:t>3</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71689F"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5F147CC1" w:rsidR="000251AA" w:rsidRPr="00BE3C37" w:rsidRDefault="0013558F" w:rsidP="006F6C38">
            <w:pPr>
              <w:pStyle w:val="SBACTableText"/>
            </w:pPr>
            <w:r w:rsidRPr="0013558F">
              <w:rPr>
                <w:b/>
              </w:rPr>
              <w:t>AIR:</w:t>
            </w:r>
            <w:r w:rsidR="00202B41">
              <w:t>PL_SRC</w:t>
            </w:r>
            <w:r w:rsidR="00D0252F">
              <w:t>3</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lastRenderedPageBreak/>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3002E536" w:rsidR="0001577E" w:rsidRDefault="0001577E" w:rsidP="0001577E">
            <w:pPr>
              <w:pStyle w:val="SBACTableText"/>
            </w:pPr>
            <w:r>
              <w:t>The theta value for claim #</w:t>
            </w:r>
            <w:r w:rsidR="00D0252F">
              <w:t>2</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7A200E13" w:rsidR="0001577E" w:rsidRDefault="0013558F" w:rsidP="00704C15">
            <w:pPr>
              <w:pStyle w:val="SBACTableText"/>
            </w:pPr>
            <w:r w:rsidRPr="0013558F">
              <w:rPr>
                <w:b/>
              </w:rPr>
              <w:t>AIR:</w:t>
            </w:r>
            <w:r w:rsidR="0001577E">
              <w:t>THETA_SRC</w:t>
            </w:r>
            <w:r w:rsidR="00D0252F">
              <w:t>3</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r>
              <w:t>xsd:float</w:t>
            </w:r>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3AC8D75A" w:rsidR="00B9796C" w:rsidRDefault="00B9796C" w:rsidP="00B9796C">
            <w:pPr>
              <w:pStyle w:val="SBACTableText"/>
            </w:pPr>
            <w:r>
              <w:t xml:space="preserve">Standard error for the claim </w:t>
            </w:r>
            <w:r w:rsidR="00D0252F">
              <w:t>2</w:t>
            </w:r>
            <w:r>
              <w:t xml:space="preserve">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45FA79A0" w:rsidR="00B9796C" w:rsidRDefault="00B9796C" w:rsidP="00B9796C">
            <w:pPr>
              <w:pStyle w:val="SBACTableText"/>
            </w:pPr>
            <w:r w:rsidRPr="0013558F">
              <w:rPr>
                <w:b/>
              </w:rPr>
              <w:t>AIR:</w:t>
            </w:r>
            <w:r>
              <w:t>SEM_THETA_SRC</w:t>
            </w:r>
            <w:r w:rsidR="00D0252F">
              <w:t>3</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71689F"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3518D87A" w:rsidR="000251AA" w:rsidRPr="00BE3C37" w:rsidRDefault="0013558F" w:rsidP="00704C15">
            <w:pPr>
              <w:pStyle w:val="SBACTableText"/>
            </w:pPr>
            <w:r w:rsidRPr="0013558F">
              <w:rPr>
                <w:b/>
              </w:rPr>
              <w:t>AIR:</w:t>
            </w:r>
            <w:r w:rsidR="00202B41">
              <w:t>SS_SRC</w:t>
            </w:r>
            <w:r w:rsidR="00D0252F">
              <w:t>2</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71689F"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153582A3" w:rsidR="000251AA" w:rsidRPr="00BE3C37" w:rsidRDefault="0013558F" w:rsidP="006F6C38">
            <w:pPr>
              <w:pStyle w:val="SBACTableText"/>
            </w:pPr>
            <w:r w:rsidRPr="0013558F">
              <w:rPr>
                <w:b/>
              </w:rPr>
              <w:t>AIR:</w:t>
            </w:r>
            <w:r w:rsidR="00202B41">
              <w:t>SEM_SRC</w:t>
            </w:r>
            <w:r w:rsidR="00D0252F">
              <w:t>2</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71689F"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40E1512D" w:rsidR="000251AA" w:rsidRPr="00BE3C37" w:rsidRDefault="0013558F" w:rsidP="008B12CC">
            <w:pPr>
              <w:pStyle w:val="SBACTableText"/>
            </w:pPr>
            <w:r w:rsidRPr="0013558F">
              <w:rPr>
                <w:b/>
              </w:rPr>
              <w:t>AIR:</w:t>
            </w:r>
            <w:r w:rsidR="00202B41">
              <w:t>PL_SRC</w:t>
            </w:r>
            <w:r w:rsidR="00D0252F">
              <w:t>2</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r>
              <w:t>xsd:float</w:t>
            </w:r>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1EF3FA66" w:rsidR="00B9796C" w:rsidRDefault="00B9796C" w:rsidP="00B9796C">
            <w:pPr>
              <w:pStyle w:val="SBACTableText"/>
            </w:pPr>
            <w:r>
              <w:t>The theta value for claim #</w:t>
            </w:r>
            <w:r w:rsidR="00D0252F">
              <w:t>3</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10D9E6BC" w:rsidR="00B9796C" w:rsidRDefault="00B9796C" w:rsidP="00B9796C">
            <w:pPr>
              <w:pStyle w:val="SBACTableText"/>
            </w:pPr>
            <w:r w:rsidRPr="0013558F">
              <w:rPr>
                <w:b/>
              </w:rPr>
              <w:t>AIR:</w:t>
            </w:r>
            <w:r>
              <w:t>THETA_SRC</w:t>
            </w:r>
            <w:r w:rsidR="00D0252F">
              <w:t>2</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r>
              <w:t>xsd:float</w:t>
            </w:r>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12757F4F" w:rsidR="00B9796C" w:rsidRDefault="00B9796C" w:rsidP="00B9796C">
            <w:pPr>
              <w:pStyle w:val="SBACTableText"/>
            </w:pPr>
            <w:r>
              <w:t xml:space="preserve">Standard error for the claim </w:t>
            </w:r>
            <w:r w:rsidR="00D0252F">
              <w:t>3</w:t>
            </w:r>
            <w:r>
              <w:t xml:space="preserve">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40A1B857" w:rsidR="00B9796C" w:rsidRDefault="00B9796C" w:rsidP="00B9796C">
            <w:pPr>
              <w:pStyle w:val="SBACTableText"/>
            </w:pPr>
            <w:r w:rsidRPr="0013558F">
              <w:rPr>
                <w:b/>
              </w:rPr>
              <w:t>AIR:</w:t>
            </w:r>
            <w:r>
              <w:t>SEM_THETA_SRC</w:t>
            </w:r>
            <w:r w:rsidR="00D0252F">
              <w:t>2</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71689F"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71689F" w:rsidP="008B12CC">
            <w:pPr>
              <w:pStyle w:val="SBACTableText"/>
            </w:pPr>
            <w:hyperlink r:id="rId85"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71689F" w:rsidP="008B12CC">
            <w:pPr>
              <w:pStyle w:val="SBACTableText"/>
            </w:pPr>
            <w:hyperlink r:id="rId86"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lastRenderedPageBreak/>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77777777" w:rsidR="0001577E" w:rsidRDefault="0001577E" w:rsidP="0001577E">
            <w:pPr>
              <w:pStyle w:val="SBACTableText"/>
            </w:pPr>
            <w:r>
              <w:t>The theta value for claim #1</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77777777" w:rsidR="0001577E" w:rsidRDefault="0001577E" w:rsidP="0001577E">
            <w:pPr>
              <w:pStyle w:val="SBACTableText"/>
            </w:pPr>
            <w:r>
              <w:t>Standard error for the claim 1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71689F" w:rsidP="0023717D">
            <w:pPr>
              <w:pStyle w:val="SBACTableText"/>
            </w:pPr>
            <w:hyperlink r:id="rId87"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r w:rsidRPr="0013558F">
              <w:rPr>
                <w:b/>
              </w:rPr>
              <w:t>TRT:</w:t>
            </w:r>
            <w:r w:rsidR="00CD3253">
              <w:t>Segment/id</w:t>
            </w:r>
          </w:p>
          <w:p w14:paraId="7BA5CDDC" w14:textId="631E1A25" w:rsidR="00461BAD" w:rsidRDefault="0013558F" w:rsidP="00DF0068">
            <w:pPr>
              <w:pStyle w:val="SBACTableText"/>
            </w:pPr>
            <w:r w:rsidRPr="0013558F">
              <w:rPr>
                <w:b/>
              </w:rPr>
              <w:t>DWIL:</w:t>
            </w:r>
            <w:r w:rsidR="00461BAD">
              <w:t>segmentId</w:t>
            </w:r>
          </w:p>
          <w:p w14:paraId="5D951308" w14:textId="6F592DA4" w:rsidR="00217C3D" w:rsidRPr="00BE3C37" w:rsidRDefault="0013558F" w:rsidP="00CD3253">
            <w:pPr>
              <w:pStyle w:val="SBACTableText"/>
            </w:pPr>
            <w:r w:rsidRPr="0013558F">
              <w:rPr>
                <w:b/>
              </w:rPr>
              <w:t>AIR:</w:t>
            </w:r>
            <w:r w:rsidR="00CD3253">
              <w:t>SegmentId</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r w:rsidRPr="0013558F">
              <w:rPr>
                <w:b/>
              </w:rPr>
              <w:t>TRT:</w:t>
            </w:r>
            <w:r w:rsidR="00CD3253">
              <w:t>Segment/position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r w:rsidRPr="0013558F">
              <w:rPr>
                <w:b/>
              </w:rPr>
              <w:t>TRT:</w:t>
            </w:r>
            <w:r w:rsidR="00CD3253">
              <w:t>Segment/algorithm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r>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r w:rsidRPr="0013558F">
              <w:rPr>
                <w:b/>
              </w:rPr>
              <w:t>TRT:</w:t>
            </w:r>
            <w:r w:rsidR="00CD3253">
              <w:t>Segment/algorithmVersion</w:t>
            </w:r>
          </w:p>
        </w:tc>
      </w:tr>
    </w:tbl>
    <w:p w14:paraId="0272CFB3" w14:textId="4F9AA0C5" w:rsidR="00B270D7" w:rsidRDefault="00B270D7" w:rsidP="004908EB"/>
    <w:p w14:paraId="39B6C04A" w14:textId="77777777" w:rsidR="000E5A96" w:rsidRPr="00831B72" w:rsidRDefault="000E5A96" w:rsidP="000E5A96">
      <w:pPr>
        <w:pStyle w:val="EntityTitle"/>
      </w:pPr>
      <w:r w:rsidRPr="00831B72">
        <w:lastRenderedPageBreak/>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r>
              <w:t>ItemI</w:t>
            </w:r>
            <w:r w:rsidR="000618EE">
              <w:t>d</w:t>
            </w:r>
          </w:p>
        </w:tc>
        <w:tc>
          <w:tcPr>
            <w:tcW w:w="437" w:type="pct"/>
            <w:vAlign w:val="center"/>
          </w:tcPr>
          <w:p w14:paraId="13A90211" w14:textId="11933B45" w:rsidR="00217C3D" w:rsidRPr="00BE3C37" w:rsidRDefault="00217C3D" w:rsidP="006C1484">
            <w:pPr>
              <w:pStyle w:val="SBACTableText"/>
            </w:pPr>
            <w:r w:rsidRPr="00BE3C37">
              <w:t>xsd:</w:t>
            </w:r>
            <w:r>
              <w:t>token</w:t>
            </w:r>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3"/>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71689F" w:rsidP="00866BA5">
            <w:pPr>
              <w:pStyle w:val="SBACTableText"/>
            </w:pPr>
            <w:hyperlink r:id="rId88"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B33A74D" w:rsidR="00217C3D" w:rsidRPr="00BE3C37" w:rsidRDefault="0013558F" w:rsidP="00461BAD">
            <w:pPr>
              <w:pStyle w:val="SBACTableText"/>
            </w:pPr>
            <w:r w:rsidRPr="0013558F">
              <w:rPr>
                <w:b/>
              </w:rPr>
              <w:t>AIR:</w:t>
            </w:r>
            <w:r w:rsidR="00DA0280" w:rsidRPr="00DA0280">
              <w:t>Item_ID</w:t>
            </w:r>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37" w:type="pct"/>
            <w:vAlign w:val="center"/>
          </w:tcPr>
          <w:p w14:paraId="30B638AA" w14:textId="77777777" w:rsidR="00217C3D" w:rsidRPr="00BE3C37" w:rsidRDefault="00217C3D" w:rsidP="00DF0068">
            <w:pPr>
              <w:pStyle w:val="SBACTableText"/>
            </w:pPr>
            <w:r w:rsidRPr="00BE3C37">
              <w:t>xsd:unsignedInt</w:t>
            </w:r>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37" w:type="pct"/>
            <w:vAlign w:val="center"/>
          </w:tcPr>
          <w:p w14:paraId="193FFC0B" w14:textId="1F8B0BB1" w:rsidR="00217C3D" w:rsidRPr="00BE3C37" w:rsidRDefault="00217C3D" w:rsidP="00C55F58">
            <w:pPr>
              <w:pStyle w:val="SBACTableText"/>
            </w:pPr>
            <w:r w:rsidRPr="00BE3C37">
              <w:t>xsd:</w:t>
            </w:r>
            <w:r>
              <w:t>token</w:t>
            </w:r>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71689F" w:rsidP="008C7D89">
            <w:pPr>
              <w:pStyle w:val="SBACTableText"/>
            </w:pPr>
            <w:hyperlink r:id="rId89"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35181BE5" w:rsidR="00217C3D" w:rsidRPr="00BE3C37" w:rsidRDefault="0013558F" w:rsidP="00461BAD">
            <w:pPr>
              <w:pStyle w:val="SBACTableText"/>
            </w:pPr>
            <w:r w:rsidRPr="0013558F">
              <w:rPr>
                <w:b/>
              </w:rPr>
              <w:t>AIR:</w:t>
            </w:r>
            <w:r w:rsidR="00DA0280" w:rsidRPr="00DA0280">
              <w:t>item_life_stage</w:t>
            </w:r>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r w:rsidRPr="00BE3C37">
              <w:t>xsd:</w:t>
            </w:r>
            <w:r>
              <w:t>token</w:t>
            </w:r>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37" w:type="pct"/>
            <w:vAlign w:val="center"/>
          </w:tcPr>
          <w:p w14:paraId="5DCC742C" w14:textId="77777777" w:rsidR="00217C3D" w:rsidRPr="00BE3C37" w:rsidRDefault="00217C3D" w:rsidP="00DF0068">
            <w:pPr>
              <w:pStyle w:val="SBACTableText"/>
            </w:pPr>
            <w:r w:rsidRPr="00BE3C37">
              <w:t>xsd:token</w:t>
            </w:r>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71689F" w:rsidP="00C55F58">
            <w:pPr>
              <w:pStyle w:val="SBACTableText"/>
            </w:pPr>
            <w:hyperlink r:id="rId90"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2A46E787" w:rsidR="00217C3D" w:rsidRPr="00BE3C37" w:rsidRDefault="0013558F" w:rsidP="00461BAD">
            <w:pPr>
              <w:pStyle w:val="SBACTableText"/>
            </w:pPr>
            <w:r w:rsidRPr="0013558F">
              <w:rPr>
                <w:b/>
              </w:rPr>
              <w:t>AIR:</w:t>
            </w:r>
            <w:r w:rsidR="00DA0280" w:rsidRPr="00DA0280">
              <w:t>Item_format</w:t>
            </w:r>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37" w:type="pct"/>
            <w:vAlign w:val="center"/>
          </w:tcPr>
          <w:p w14:paraId="5B944694" w14:textId="77777777" w:rsidR="00217C3D" w:rsidRPr="00BE3C37" w:rsidRDefault="00217C3D" w:rsidP="00DF0068">
            <w:pPr>
              <w:pStyle w:val="SBACTableText"/>
            </w:pPr>
            <w:r w:rsidRPr="00BE3C37">
              <w:t>xsd:dateTime</w:t>
            </w:r>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71689F" w:rsidP="003B108D">
            <w:pPr>
              <w:pStyle w:val="SBACTableText"/>
            </w:pPr>
            <w:hyperlink r:id="rId91" w:history="1">
              <w:r w:rsidR="00217C3D" w:rsidRPr="00B83BAC">
                <w:rPr>
                  <w:rStyle w:val="Hyperlink"/>
                </w:rPr>
                <w:t>https://ceds.ed.gov/element/000959</w:t>
              </w:r>
            </w:hyperlink>
            <w:r w:rsidR="00217C3D">
              <w:t xml:space="preserve"> </w:t>
            </w:r>
            <w:hyperlink r:id="rId92"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lastRenderedPageBreak/>
              <w:t>Submitted</w:t>
            </w:r>
          </w:p>
        </w:tc>
        <w:tc>
          <w:tcPr>
            <w:tcW w:w="437" w:type="pct"/>
            <w:vAlign w:val="center"/>
          </w:tcPr>
          <w:p w14:paraId="00C78789" w14:textId="77777777" w:rsidR="00217C3D" w:rsidRPr="00BE3C37" w:rsidRDefault="00217C3D" w:rsidP="00DF0068">
            <w:pPr>
              <w:pStyle w:val="SBACTableText"/>
            </w:pPr>
            <w:r w:rsidRPr="00BE3C37">
              <w:t>xsd:</w:t>
            </w:r>
            <w:r>
              <w:t>token</w:t>
            </w:r>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r>
              <w:t>Yes,No</w:t>
            </w:r>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t>SubmitDateTime</w:t>
            </w:r>
          </w:p>
        </w:tc>
        <w:tc>
          <w:tcPr>
            <w:tcW w:w="437" w:type="pct"/>
            <w:vAlign w:val="center"/>
          </w:tcPr>
          <w:p w14:paraId="2F78B81E" w14:textId="77777777" w:rsidR="00217C3D" w:rsidRPr="00BE3C37" w:rsidRDefault="00217C3D" w:rsidP="00DF0068">
            <w:pPr>
              <w:pStyle w:val="SBACTableText"/>
            </w:pPr>
            <w:r w:rsidRPr="00BE3C37">
              <w:t>xsd:dateTime</w:t>
            </w:r>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71689F" w:rsidP="00DF0068">
            <w:pPr>
              <w:pStyle w:val="SBACTableText"/>
            </w:pPr>
            <w:hyperlink r:id="rId93" w:history="1">
              <w:r w:rsidR="00217C3D" w:rsidRPr="00B83BAC">
                <w:rPr>
                  <w:rStyle w:val="Hyperlink"/>
                </w:rPr>
                <w:t>https://ceds.ed.gov/element/000959</w:t>
              </w:r>
            </w:hyperlink>
            <w:r w:rsidR="00217C3D">
              <w:t xml:space="preserve"> </w:t>
            </w:r>
            <w:hyperlink r:id="rId94"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37" w:type="pct"/>
            <w:vAlign w:val="center"/>
          </w:tcPr>
          <w:p w14:paraId="1EFF26FF" w14:textId="77777777" w:rsidR="00217C3D" w:rsidRPr="00BE3C37" w:rsidRDefault="00217C3D" w:rsidP="00DF0068">
            <w:pPr>
              <w:pStyle w:val="SBACTableText"/>
            </w:pPr>
            <w:r w:rsidRPr="00BE3C37">
              <w:t>xsd:unsignedInt</w:t>
            </w:r>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r w:rsidRPr="0013558F">
              <w:rPr>
                <w:b/>
              </w:rPr>
              <w:t>TRT:</w:t>
            </w:r>
            <w:r w:rsidR="00C404EC">
              <w:t>numberVisits</w:t>
            </w:r>
          </w:p>
          <w:p w14:paraId="09A7F130" w14:textId="57D6C92C" w:rsidR="00461BAD" w:rsidRDefault="0013558F" w:rsidP="00DF0068">
            <w:pPr>
              <w:pStyle w:val="SBACTableText"/>
            </w:pPr>
            <w:r w:rsidRPr="0013558F">
              <w:rPr>
                <w:b/>
              </w:rPr>
              <w:t>DWIL:</w:t>
            </w:r>
            <w:r w:rsidR="00461BAD">
              <w:t>numberVisits</w:t>
            </w:r>
          </w:p>
          <w:p w14:paraId="2E82CFA0" w14:textId="1DB2A078" w:rsidR="00217C3D" w:rsidRPr="00BE3C37" w:rsidRDefault="0013558F" w:rsidP="00461BAD">
            <w:pPr>
              <w:pStyle w:val="SBACTableText"/>
            </w:pPr>
            <w:r w:rsidRPr="0013558F">
              <w:rPr>
                <w:b/>
              </w:rPr>
              <w:t>AIR:</w:t>
            </w:r>
            <w:r w:rsidR="00217C3D">
              <w:t>NbrItemVisits</w:t>
            </w:r>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r>
              <w:t>ResponseDuration</w:t>
            </w:r>
          </w:p>
        </w:tc>
        <w:tc>
          <w:tcPr>
            <w:tcW w:w="437" w:type="pct"/>
            <w:vAlign w:val="center"/>
          </w:tcPr>
          <w:p w14:paraId="2CA2821B" w14:textId="7212EF3C" w:rsidR="007B0CAB" w:rsidRPr="00BE3C37" w:rsidRDefault="007B0CAB" w:rsidP="00643766">
            <w:pPr>
              <w:pStyle w:val="SBACTableText"/>
            </w:pPr>
            <w:r>
              <w:t>xsd:</w:t>
            </w:r>
            <w:r w:rsidR="00643766">
              <w:t>float</w:t>
            </w:r>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4"/>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5"/>
            </w:r>
          </w:p>
        </w:tc>
        <w:tc>
          <w:tcPr>
            <w:tcW w:w="563" w:type="pct"/>
            <w:tcBorders>
              <w:right w:val="single" w:sz="24" w:space="0" w:color="auto"/>
            </w:tcBorders>
            <w:vAlign w:val="center"/>
          </w:tcPr>
          <w:p w14:paraId="5CBF5469" w14:textId="5DB3F862" w:rsidR="007B0CAB" w:rsidRPr="00BE3C37" w:rsidRDefault="0071689F" w:rsidP="00E61398">
            <w:pPr>
              <w:pStyle w:val="SBACTableText"/>
            </w:pPr>
            <w:hyperlink r:id="rId95"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r>
              <w:rPr>
                <w:b/>
              </w:rPr>
              <w:t>TRT:</w:t>
            </w:r>
            <w:r>
              <w:t>pageTime ÷ pageVisits</w:t>
            </w:r>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37" w:type="pct"/>
            <w:vAlign w:val="center"/>
          </w:tcPr>
          <w:p w14:paraId="7439B6CB" w14:textId="77777777" w:rsidR="00217C3D" w:rsidRPr="00BE3C37" w:rsidRDefault="00217C3D" w:rsidP="00027C5D">
            <w:pPr>
              <w:pStyle w:val="SBACTableText"/>
            </w:pPr>
            <w:r>
              <w:t>xsd:token</w:t>
            </w:r>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37" w:type="pct"/>
            <w:vAlign w:val="center"/>
          </w:tcPr>
          <w:p w14:paraId="20CEBC21" w14:textId="77777777" w:rsidR="00217C3D" w:rsidRPr="00BE3C37" w:rsidRDefault="00217C3D" w:rsidP="00027C5D">
            <w:pPr>
              <w:pStyle w:val="SBACTableText"/>
            </w:pPr>
            <w:r w:rsidRPr="00BE3C37">
              <w:t>xsd:string</w:t>
            </w:r>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71689F" w:rsidP="00027C5D">
            <w:pPr>
              <w:pStyle w:val="SBACTableText"/>
            </w:pPr>
            <w:hyperlink r:id="rId96"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68C2D42A" w:rsidR="00217C3D" w:rsidRPr="00BE3C37" w:rsidRDefault="0013558F" w:rsidP="00461BAD">
            <w:pPr>
              <w:pStyle w:val="SBACTableText"/>
            </w:pPr>
            <w:r w:rsidRPr="0013558F">
              <w:rPr>
                <w:b/>
              </w:rPr>
              <w:t>AIR:</w:t>
            </w:r>
            <w:r w:rsidR="00217C3D">
              <w:t>Response</w:t>
            </w:r>
          </w:p>
        </w:tc>
      </w:tr>
    </w:tbl>
    <w:p w14:paraId="7873526A" w14:textId="77777777" w:rsidR="000E5A96" w:rsidRPr="00831B72" w:rsidRDefault="000E5A96" w:rsidP="000E5A96">
      <w:pPr>
        <w:pStyle w:val="EntityTitle"/>
      </w:pPr>
      <w:r w:rsidRPr="00831B72">
        <w:lastRenderedPageBreak/>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7777777" w:rsidR="000E5A96" w:rsidRDefault="000E5A96" w:rsidP="000E5A96">
      <w:pPr>
        <w:pStyle w:val="EntityHeader"/>
      </w:pPr>
      <w:r>
        <w:t>Occurrence</w:t>
      </w:r>
      <w:r w:rsidRPr="00831B72">
        <w:tab/>
      </w:r>
      <w:r>
        <w:t>Most items have a single score. However, certain items such as extended writing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r>
              <w:rPr>
                <w:b/>
              </w:rPr>
              <w:t xml:space="preserve">ResponseScore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r>
              <w:t>Item</w:t>
            </w:r>
            <w:r w:rsidR="00217C3D">
              <w:t>S</w:t>
            </w:r>
            <w:r w:rsidR="00217C3D" w:rsidRPr="00BE3C37">
              <w:t>core</w:t>
            </w:r>
          </w:p>
        </w:tc>
        <w:tc>
          <w:tcPr>
            <w:tcW w:w="438" w:type="pct"/>
            <w:vAlign w:val="center"/>
          </w:tcPr>
          <w:p w14:paraId="4A3CD1DB" w14:textId="77777777" w:rsidR="00217C3D" w:rsidRPr="00BE3C37" w:rsidRDefault="00217C3D" w:rsidP="00DF0068">
            <w:pPr>
              <w:pStyle w:val="SBACTableText"/>
            </w:pPr>
            <w:r w:rsidRPr="00BE3C37">
              <w:t>xsd:float</w:t>
            </w:r>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71689F" w:rsidP="00040EB4">
            <w:pPr>
              <w:pStyle w:val="SBACTableText"/>
            </w:pPr>
            <w:hyperlink r:id="rId97"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4B1E5491" w:rsidR="00217C3D" w:rsidRPr="00BE3C37" w:rsidRDefault="0013558F" w:rsidP="00461BAD">
            <w:pPr>
              <w:pStyle w:val="SBACTableText"/>
            </w:pPr>
            <w:r w:rsidRPr="0013558F">
              <w:rPr>
                <w:b/>
              </w:rPr>
              <w:t>AIR:</w:t>
            </w:r>
            <w:r w:rsidR="00A41C49" w:rsidRPr="00A41C49">
              <w:t>ItemScore</w:t>
            </w:r>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t>ScoreDimension</w:t>
            </w:r>
          </w:p>
        </w:tc>
        <w:tc>
          <w:tcPr>
            <w:tcW w:w="438" w:type="pct"/>
            <w:vAlign w:val="center"/>
          </w:tcPr>
          <w:p w14:paraId="1ED0FEF7" w14:textId="77777777" w:rsidR="00217C3D" w:rsidRPr="00BE3C37" w:rsidRDefault="00217C3D" w:rsidP="00DF0068">
            <w:pPr>
              <w:pStyle w:val="SBACTableText"/>
            </w:pPr>
            <w:r w:rsidRPr="00BE3C37">
              <w:t>xsd:token</w:t>
            </w:r>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15522E6B" w:rsidR="00217C3D" w:rsidRPr="00BE3C37" w:rsidRDefault="0013558F" w:rsidP="00461BAD">
            <w:pPr>
              <w:pStyle w:val="SBACTableText"/>
            </w:pPr>
            <w:r w:rsidRPr="0013558F">
              <w:rPr>
                <w:b/>
              </w:rPr>
              <w:t>AIR:</w:t>
            </w:r>
            <w:r w:rsidR="00217C3D">
              <w:t>ScoringDimension</w:t>
            </w:r>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r>
              <w:t>xsd:float</w:t>
            </w:r>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71689F" w:rsidP="00866BA5">
            <w:pPr>
              <w:pStyle w:val="SBACTableText"/>
            </w:pPr>
            <w:hyperlink r:id="rId98"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r>
              <w:t>xsd:string</w:t>
            </w:r>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6"/>
            </w:r>
          </w:p>
        </w:tc>
        <w:tc>
          <w:tcPr>
            <w:tcW w:w="563" w:type="pct"/>
            <w:tcBorders>
              <w:right w:val="single" w:sz="24" w:space="0" w:color="auto"/>
            </w:tcBorders>
            <w:vAlign w:val="center"/>
          </w:tcPr>
          <w:p w14:paraId="790D6CB8" w14:textId="1068A605" w:rsidR="002E1B01" w:rsidRDefault="0071689F" w:rsidP="00866BA5">
            <w:pPr>
              <w:pStyle w:val="SBACTableText"/>
            </w:pPr>
            <w:hyperlink r:id="rId99"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r w:rsidRPr="0013558F">
              <w:rPr>
                <w:b/>
              </w:rPr>
              <w:t>TRT:</w:t>
            </w:r>
            <w:r>
              <w:t>userId</w:t>
            </w:r>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r>
              <w:t>xsd:float</w:t>
            </w:r>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71689F" w:rsidP="00B63A4D">
            <w:pPr>
              <w:pStyle w:val="SBACTableText"/>
            </w:pPr>
            <w:hyperlink r:id="rId100"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r>
              <w:t>xsd:string</w:t>
            </w:r>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71689F" w:rsidP="00B63A4D">
            <w:pPr>
              <w:pStyle w:val="SBACTableText"/>
            </w:pPr>
            <w:hyperlink r:id="rId101"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r w:rsidRPr="0013558F">
              <w:rPr>
                <w:b/>
              </w:rPr>
              <w:t>TRT:</w:t>
            </w:r>
            <w:r>
              <w:t>userId</w:t>
            </w:r>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r>
              <w:t>xsd:float</w:t>
            </w:r>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71689F" w:rsidP="00B63A4D">
            <w:pPr>
              <w:pStyle w:val="SBACTableText"/>
            </w:pPr>
            <w:hyperlink r:id="rId102"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r>
              <w:t>xsd:string</w:t>
            </w:r>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71689F" w:rsidP="00B63A4D">
            <w:pPr>
              <w:pStyle w:val="SBACTableText"/>
            </w:pPr>
            <w:hyperlink r:id="rId103"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r w:rsidRPr="0013558F">
              <w:rPr>
                <w:b/>
              </w:rPr>
              <w:t>TRT:</w:t>
            </w:r>
            <w:r>
              <w:t>userId</w:t>
            </w:r>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r>
              <w:lastRenderedPageBreak/>
              <w:t>ScoreRationale</w:t>
            </w:r>
          </w:p>
        </w:tc>
        <w:tc>
          <w:tcPr>
            <w:tcW w:w="438" w:type="pct"/>
            <w:vAlign w:val="center"/>
          </w:tcPr>
          <w:p w14:paraId="339D0E50" w14:textId="77777777" w:rsidR="002E1B01" w:rsidRPr="00BE3C37" w:rsidRDefault="002E1B01" w:rsidP="00B63A4D">
            <w:pPr>
              <w:pStyle w:val="SBACTableText"/>
            </w:pPr>
            <w:r>
              <w:t>xsd:string</w:t>
            </w:r>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093"/>
        <w:gridCol w:w="1147"/>
        <w:gridCol w:w="174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tr>
    </w:tbl>
    <w:p w14:paraId="514DC156" w14:textId="77777777" w:rsidR="009C13AB" w:rsidRPr="009C13AB" w:rsidRDefault="009C13AB" w:rsidP="00AE0EAE"/>
    <w:sectPr w:rsidR="009C13AB" w:rsidRPr="009C13AB" w:rsidSect="004908EB">
      <w:footerReference w:type="default" r:id="rId104"/>
      <w:endnotePr>
        <w:numFmt w:val="decimal"/>
      </w:endnotePr>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221A0" w14:textId="77777777" w:rsidR="0071689F" w:rsidRDefault="0071689F" w:rsidP="0035476E">
      <w:r>
        <w:separator/>
      </w:r>
    </w:p>
  </w:endnote>
  <w:endnote w:type="continuationSeparator" w:id="0">
    <w:p w14:paraId="3DFE5802" w14:textId="77777777" w:rsidR="0071689F" w:rsidRDefault="0071689F" w:rsidP="0035476E">
      <w:r>
        <w:continuationSeparator/>
      </w:r>
    </w:p>
  </w:endnote>
  <w:endnote w:type="continuationNotice" w:id="1">
    <w:p w14:paraId="7FD93F98" w14:textId="77777777" w:rsidR="0071689F" w:rsidRDefault="007168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824B02" w:rsidRPr="00A26BA3" w:rsidRDefault="00824B02"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EE2513">
      <w:rPr>
        <w:noProof/>
      </w:rPr>
      <w:t>21</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57459" w14:textId="77777777" w:rsidR="0071689F" w:rsidRDefault="0071689F" w:rsidP="0035476E">
      <w:r>
        <w:separator/>
      </w:r>
    </w:p>
  </w:footnote>
  <w:footnote w:type="continuationSeparator" w:id="0">
    <w:p w14:paraId="7DC8B1B8" w14:textId="77777777" w:rsidR="0071689F" w:rsidRDefault="0071689F" w:rsidP="0035476E">
      <w:r>
        <w:continuationSeparator/>
      </w:r>
    </w:p>
  </w:footnote>
  <w:footnote w:type="continuationNotice" w:id="1">
    <w:p w14:paraId="7CBE0895" w14:textId="77777777" w:rsidR="0071689F" w:rsidRDefault="0071689F">
      <w:pPr>
        <w:spacing w:after="0"/>
      </w:pPr>
    </w:p>
  </w:footnote>
  <w:footnote w:id="2">
    <w:p w14:paraId="32A6CABF" w14:textId="650F008A" w:rsidR="00824B02" w:rsidRDefault="00824B02">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824B02" w:rsidRDefault="00824B02">
      <w:pPr>
        <w:pStyle w:val="FootnoteText"/>
      </w:pPr>
      <w:r>
        <w:rPr>
          <w:rStyle w:val="FootnoteReference"/>
        </w:rPr>
        <w:footnoteRef/>
      </w:r>
      <w:r>
        <w:t xml:space="preserve"> The value of “scanned” for DeliveryMode is obsolete. Use “paper” for all paper deliveries regardless of how the test is scored or digitized.</w:t>
      </w:r>
    </w:p>
  </w:footnote>
  <w:footnote w:id="4">
    <w:p w14:paraId="13D89EEC" w14:textId="5788FE2C" w:rsidR="00824B02" w:rsidRDefault="00824B02">
      <w:pPr>
        <w:pStyle w:val="FootnoteText"/>
      </w:pPr>
      <w:r>
        <w:rPr>
          <w:rStyle w:val="FootnoteReference"/>
        </w:rPr>
        <w:footnoteRef/>
      </w:r>
      <w:r>
        <w:t xml:space="preserve"> If the form changes, the AssessmentId should also change. Therefore, the version number is not yet a required field.</w:t>
      </w:r>
    </w:p>
  </w:footnote>
  <w:footnote w:id="5">
    <w:p w14:paraId="587534E7" w14:textId="7FBEAA64" w:rsidR="00824B02" w:rsidRDefault="00824B02"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824B02" w:rsidRDefault="00824B02">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824B02" w:rsidRDefault="00824B02">
      <w:pPr>
        <w:pStyle w:val="FootnoteText"/>
      </w:pPr>
      <w:r>
        <w:rPr>
          <w:rStyle w:val="FootnoteReference"/>
        </w:rPr>
        <w:footnoteRef/>
      </w:r>
      <w:r>
        <w:t xml:space="preserve"> Per the CEDS data dictionary, DemographicRaceTwoOrMoreRaces is to support inbound data from systems that cannot derive that value. “</w:t>
      </w:r>
      <w:r w:rsidRPr="00E35B82">
        <w:t>i.e. systems that use a single race/ethnicity element rather than separate flags that can indicate one or more ethnicities.</w:t>
      </w:r>
      <w:r>
        <w:t xml:space="preserve">” </w:t>
      </w:r>
    </w:p>
  </w:footnote>
  <w:footnote w:id="8">
    <w:p w14:paraId="6A267048" w14:textId="02AC6D85" w:rsidR="00200F11" w:rsidRDefault="00200F11">
      <w:pPr>
        <w:pStyle w:val="FootnoteText"/>
      </w:pPr>
      <w:r>
        <w:rPr>
          <w:rStyle w:val="FootnoteReference"/>
        </w:rPr>
        <w:footnoteRef/>
      </w:r>
      <w:r>
        <w:t xml:space="preserve"> California test results include Filipino as a distinct ethnicity</w:t>
      </w:r>
    </w:p>
  </w:footnote>
  <w:footnote w:id="9">
    <w:p w14:paraId="0B5B4FF1" w14:textId="5D304FE4" w:rsidR="00824B02" w:rsidRDefault="00824B02"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10">
    <w:p w14:paraId="50CFE212" w14:textId="0BACFC55" w:rsidR="00824B02" w:rsidRDefault="00824B02">
      <w:pPr>
        <w:pStyle w:val="FootnoteText"/>
      </w:pPr>
      <w:r>
        <w:rPr>
          <w:rStyle w:val="FootnoteReference"/>
        </w:rPr>
        <w:footnoteRef/>
      </w:r>
      <w:r>
        <w:t xml:space="preserve"> Some serialization formats, such as CSV, use separate tables for test level data and item level data. In those cases, the TestOpportunityId is the key used to connect data between the two tables.</w:t>
      </w:r>
    </w:p>
  </w:footnote>
  <w:footnote w:id="11">
    <w:p w14:paraId="2732D65B" w14:textId="0C5B2365" w:rsidR="00824B02" w:rsidRDefault="00824B02">
      <w:pPr>
        <w:pStyle w:val="FootnoteText"/>
      </w:pPr>
      <w:r>
        <w:rPr>
          <w:rStyle w:val="FootnoteReference"/>
        </w:rPr>
        <w:footnoteRef/>
      </w:r>
      <w:r>
        <w:t xml:space="preserve"> See also Completeness.</w:t>
      </w:r>
    </w:p>
  </w:footnote>
  <w:footnote w:id="12">
    <w:p w14:paraId="67FCB536" w14:textId="3ACB3DF7" w:rsidR="00824B02" w:rsidRDefault="00824B02">
      <w:pPr>
        <w:pStyle w:val="FootnoteText"/>
      </w:pPr>
      <w:r>
        <w:rPr>
          <w:rStyle w:val="FootnoteReference"/>
        </w:rPr>
        <w:footnoteRef/>
      </w:r>
      <w:r>
        <w:t xml:space="preserve"> Status values of “completed”, “expired”, and “invalidated” should no longer be used. The Completeness field should be used to represent “completed” and “expired”. The AdministrationCondition field should be used to represent “invalidated”.</w:t>
      </w:r>
    </w:p>
  </w:footnote>
  <w:footnote w:id="13">
    <w:p w14:paraId="6B89E921" w14:textId="1168E762" w:rsidR="00824B02" w:rsidRDefault="00824B02"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4">
    <w:p w14:paraId="2D93756F" w14:textId="03273F3E" w:rsidR="00824B02" w:rsidRDefault="00824B02">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5">
    <w:p w14:paraId="5E1E0704" w14:textId="3993B05B" w:rsidR="00824B02" w:rsidRDefault="00824B02">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6">
    <w:p w14:paraId="38D78E15" w14:textId="4D33789D" w:rsidR="00824B02" w:rsidRDefault="00824B02">
      <w:pPr>
        <w:pStyle w:val="FootnoteText"/>
      </w:pPr>
      <w:r>
        <w:rPr>
          <w:rStyle w:val="FootnoteReference"/>
        </w:rPr>
        <w:footnoteRef/>
      </w:r>
      <w:r>
        <w:t xml:space="preserve"> As of 2015 The DWSA format uses separate fields for each accessibility code family.</w:t>
      </w:r>
    </w:p>
  </w:footnote>
  <w:footnote w:id="17">
    <w:p w14:paraId="12E9992F" w14:textId="47E0880B" w:rsidR="00824B02" w:rsidRDefault="00824B02">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18">
    <w:p w14:paraId="1ADE8066" w14:textId="3D2184F9" w:rsidR="00824B02" w:rsidRDefault="00824B02"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19">
    <w:p w14:paraId="0A898A6E" w14:textId="49F724E4" w:rsidR="00824B02" w:rsidRDefault="00824B02">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20">
    <w:p w14:paraId="263C4D59" w14:textId="6EFE655E" w:rsidR="00824B02" w:rsidRDefault="00824B02">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1">
    <w:p w14:paraId="00598380" w14:textId="036A2EF9" w:rsidR="00824B02" w:rsidRDefault="00824B02">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2">
    <w:p w14:paraId="22710EFB" w14:textId="69F604A3" w:rsidR="00824B02" w:rsidRDefault="00824B02">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3">
    <w:p w14:paraId="7454E2FA" w14:textId="163B2114" w:rsidR="00824B02" w:rsidRDefault="00824B02">
      <w:pPr>
        <w:pStyle w:val="FootnoteText"/>
      </w:pPr>
      <w:r>
        <w:rPr>
          <w:rStyle w:val="FootnoteReference"/>
        </w:rPr>
        <w:footnoteRef/>
      </w:r>
      <w:r>
        <w:t xml:space="preserve"> Original Smarter Balanced item IDs are in the form “&lt;bankKey&gt;-&lt;itemKey&gt;”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4">
    <w:p w14:paraId="38A76CFA" w14:textId="5C601566" w:rsidR="00824B02" w:rsidRDefault="00824B02">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5">
    <w:p w14:paraId="5915373C" w14:textId="3DAC56C2" w:rsidR="00824B02" w:rsidRDefault="00824B02">
      <w:pPr>
        <w:pStyle w:val="FootnoteText"/>
      </w:pPr>
      <w:r>
        <w:rPr>
          <w:rStyle w:val="FootnoteReference"/>
        </w:rPr>
        <w:footnoteRef/>
      </w:r>
      <w:r>
        <w:t xml:space="preserve"> ResponseDuration is newly required as of SY 2015-2016.</w:t>
      </w:r>
    </w:p>
  </w:footnote>
  <w:footnote w:id="26">
    <w:p w14:paraId="6D014746" w14:textId="0A1DB7AD" w:rsidR="00824B02" w:rsidRDefault="00824B02">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StudentId MAY be used to convert an ID that would otherwise be sensitive.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7402E"/>
    <w:rsid w:val="0017606C"/>
    <w:rsid w:val="001823F0"/>
    <w:rsid w:val="001869E7"/>
    <w:rsid w:val="00192963"/>
    <w:rsid w:val="00194A72"/>
    <w:rsid w:val="001A133B"/>
    <w:rsid w:val="001A16F0"/>
    <w:rsid w:val="001A24DB"/>
    <w:rsid w:val="001A2561"/>
    <w:rsid w:val="001A3156"/>
    <w:rsid w:val="001B04D1"/>
    <w:rsid w:val="001B2133"/>
    <w:rsid w:val="001B5231"/>
    <w:rsid w:val="001D5278"/>
    <w:rsid w:val="001D53C6"/>
    <w:rsid w:val="001E61DE"/>
    <w:rsid w:val="001F772C"/>
    <w:rsid w:val="00200F11"/>
    <w:rsid w:val="00202B41"/>
    <w:rsid w:val="002052AF"/>
    <w:rsid w:val="00217C3D"/>
    <w:rsid w:val="00221D2B"/>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90CC7"/>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E1C59"/>
    <w:rsid w:val="003E3AF2"/>
    <w:rsid w:val="003E67EE"/>
    <w:rsid w:val="003F0451"/>
    <w:rsid w:val="00425116"/>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04FC5"/>
    <w:rsid w:val="00516A24"/>
    <w:rsid w:val="0053348C"/>
    <w:rsid w:val="005555D0"/>
    <w:rsid w:val="00557105"/>
    <w:rsid w:val="00567734"/>
    <w:rsid w:val="00574624"/>
    <w:rsid w:val="005754D1"/>
    <w:rsid w:val="00583EE5"/>
    <w:rsid w:val="00587714"/>
    <w:rsid w:val="005A6354"/>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1689F"/>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F768D"/>
    <w:rsid w:val="007F7BBD"/>
    <w:rsid w:val="00802054"/>
    <w:rsid w:val="0081296C"/>
    <w:rsid w:val="00813C20"/>
    <w:rsid w:val="0082254B"/>
    <w:rsid w:val="00824B02"/>
    <w:rsid w:val="00827837"/>
    <w:rsid w:val="0083016F"/>
    <w:rsid w:val="00831B72"/>
    <w:rsid w:val="00840F28"/>
    <w:rsid w:val="00845600"/>
    <w:rsid w:val="00846C02"/>
    <w:rsid w:val="00853218"/>
    <w:rsid w:val="00866BA5"/>
    <w:rsid w:val="008676DC"/>
    <w:rsid w:val="0087187E"/>
    <w:rsid w:val="00874DAA"/>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26BA3"/>
    <w:rsid w:val="00A41C49"/>
    <w:rsid w:val="00A42620"/>
    <w:rsid w:val="00A42E68"/>
    <w:rsid w:val="00A47FE4"/>
    <w:rsid w:val="00A637EA"/>
    <w:rsid w:val="00A75E1F"/>
    <w:rsid w:val="00A77B56"/>
    <w:rsid w:val="00A872B6"/>
    <w:rsid w:val="00A9123F"/>
    <w:rsid w:val="00A93B03"/>
    <w:rsid w:val="00A94D62"/>
    <w:rsid w:val="00AA02F3"/>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46E5"/>
    <w:rsid w:val="00C77078"/>
    <w:rsid w:val="00C80711"/>
    <w:rsid w:val="00C83748"/>
    <w:rsid w:val="00C85227"/>
    <w:rsid w:val="00C95740"/>
    <w:rsid w:val="00C9713C"/>
    <w:rsid w:val="00CB0762"/>
    <w:rsid w:val="00CC12E5"/>
    <w:rsid w:val="00CD3253"/>
    <w:rsid w:val="00CF289E"/>
    <w:rsid w:val="00CF4062"/>
    <w:rsid w:val="00CF67A1"/>
    <w:rsid w:val="00D0252F"/>
    <w:rsid w:val="00D04882"/>
    <w:rsid w:val="00D10132"/>
    <w:rsid w:val="00D11F4F"/>
    <w:rsid w:val="00D12232"/>
    <w:rsid w:val="00D17483"/>
    <w:rsid w:val="00D24181"/>
    <w:rsid w:val="00D447FC"/>
    <w:rsid w:val="00D61CF6"/>
    <w:rsid w:val="00D70876"/>
    <w:rsid w:val="00D90299"/>
    <w:rsid w:val="00D905DE"/>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370F4"/>
    <w:rsid w:val="00E41A1C"/>
    <w:rsid w:val="00E428C7"/>
    <w:rsid w:val="00E43B70"/>
    <w:rsid w:val="00E50BBA"/>
    <w:rsid w:val="00E50C02"/>
    <w:rsid w:val="00E5329D"/>
    <w:rsid w:val="00E61398"/>
    <w:rsid w:val="00E61715"/>
    <w:rsid w:val="00E62FCA"/>
    <w:rsid w:val="00E7372C"/>
    <w:rsid w:val="00E73F2D"/>
    <w:rsid w:val="00E85C8E"/>
    <w:rsid w:val="00E9152C"/>
    <w:rsid w:val="00E91762"/>
    <w:rsid w:val="00E96B80"/>
    <w:rsid w:val="00E977BD"/>
    <w:rsid w:val="00EA43C9"/>
    <w:rsid w:val="00EA78DC"/>
    <w:rsid w:val="00EB0B4E"/>
    <w:rsid w:val="00EB1AC4"/>
    <w:rsid w:val="00ED135E"/>
    <w:rsid w:val="00ED65A4"/>
    <w:rsid w:val="00EE2513"/>
    <w:rsid w:val="00EE32D0"/>
    <w:rsid w:val="00EF0ECA"/>
    <w:rsid w:val="00EF77E9"/>
    <w:rsid w:val="00F0110D"/>
    <w:rsid w:val="00F03767"/>
    <w:rsid w:val="00F063BE"/>
    <w:rsid w:val="00F1143E"/>
    <w:rsid w:val="00F12435"/>
    <w:rsid w:val="00F2631A"/>
    <w:rsid w:val="00F26EEF"/>
    <w:rsid w:val="00F40580"/>
    <w:rsid w:val="00F42826"/>
    <w:rsid w:val="00F55C2B"/>
    <w:rsid w:val="00F62304"/>
    <w:rsid w:val="00F70352"/>
    <w:rsid w:val="00F70378"/>
    <w:rsid w:val="00F70D85"/>
    <w:rsid w:val="00F73FD9"/>
    <w:rsid w:val="00F75BE9"/>
    <w:rsid w:val="00F90C4B"/>
    <w:rsid w:val="00FA2E98"/>
    <w:rsid w:val="00FB4760"/>
    <w:rsid w:val="00FD4CB1"/>
    <w:rsid w:val="00FD54C9"/>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029" TargetMode="External"/><Relationship Id="rId21" Type="http://schemas.openxmlformats.org/officeDocument/2006/relationships/hyperlink" Target="http://www.smarterapp.org/specs/DataWarehouse-DataSpec-ItemLevel.html" TargetMode="External"/><Relationship Id="rId42" Type="http://schemas.openxmlformats.org/officeDocument/2006/relationships/hyperlink" Target="https://ceds.ed.gov/element/000192" TargetMode="External"/><Relationship Id="rId47" Type="http://schemas.openxmlformats.org/officeDocument/2006/relationships/hyperlink" Target="https://ceds.ed.gov/element/000086" TargetMode="External"/><Relationship Id="rId63" Type="http://schemas.openxmlformats.org/officeDocument/2006/relationships/hyperlink" Target="https://ceds.ed.gov/element/000962" TargetMode="External"/><Relationship Id="rId68" Type="http://schemas.openxmlformats.org/officeDocument/2006/relationships/hyperlink" Target="https://ceds.ed.gov/element/001572"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1536" TargetMode="External"/><Relationship Id="rId16" Type="http://schemas.openxmlformats.org/officeDocument/2006/relationships/image" Target="media/image20.emf"/><Relationship Id="rId11" Type="http://schemas.openxmlformats.org/officeDocument/2006/relationships/image" Target="media/image1.png"/><Relationship Id="rId32" Type="http://schemas.openxmlformats.org/officeDocument/2006/relationships/hyperlink" Target="https://ceds.ed.gov/element/000184" TargetMode="External"/><Relationship Id="rId37" Type="http://schemas.openxmlformats.org/officeDocument/2006/relationships/hyperlink" Target="https://ceds.ed.gov/element/000144" TargetMode="External"/><Relationship Id="rId53" Type="http://schemas.openxmlformats.org/officeDocument/2006/relationships/hyperlink" Target="https://ceds.ed.gov/element/001247" TargetMode="External"/><Relationship Id="rId58" Type="http://schemas.openxmlformats.org/officeDocument/2006/relationships/hyperlink" Target="https://ceds.ed.gov/element/000637"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102" Type="http://schemas.openxmlformats.org/officeDocument/2006/relationships/hyperlink" Target="https://ceds.ed.gov/element/000724" TargetMode="External"/><Relationship Id="rId5" Type="http://schemas.openxmlformats.org/officeDocument/2006/relationships/numbering" Target="numbering.xml"/><Relationship Id="rId90" Type="http://schemas.openxmlformats.org/officeDocument/2006/relationships/hyperlink" Target="https://ceds.ed.gov/element/001158" TargetMode="External"/><Relationship Id="rId95" Type="http://schemas.openxmlformats.org/officeDocument/2006/relationships/hyperlink" Target="https://ceds.ed.gov/element/000402" TargetMode="External"/><Relationship Id="rId22" Type="http://schemas.openxmlformats.org/officeDocument/2006/relationships/hyperlink" Target="https://ceds.ed.gov/element/001067" TargetMode="External"/><Relationship Id="rId27" Type="http://schemas.openxmlformats.org/officeDocument/2006/relationships/hyperlink" Target="https://ceds.ed.gov/element/000243" TargetMode="External"/><Relationship Id="rId43" Type="http://schemas.openxmlformats.org/officeDocument/2006/relationships/hyperlink" Target="https://ceds.ed.gov/element/000973" TargetMode="External"/><Relationship Id="rId48" Type="http://schemas.openxmlformats.org/officeDocument/2006/relationships/hyperlink" Target="http://ceds.ed.gov/languageCodes.aspx" TargetMode="External"/><Relationship Id="rId64" Type="http://schemas.openxmlformats.org/officeDocument/2006/relationships/hyperlink" Target="https://ceds.ed.gov/element/001021" TargetMode="External"/><Relationship Id="rId69" Type="http://schemas.openxmlformats.org/officeDocument/2006/relationships/hyperlink" Target="https://ceds.ed.gov/element/000966" TargetMode="External"/><Relationship Id="rId80" Type="http://schemas.openxmlformats.org/officeDocument/2006/relationships/hyperlink" Target="https://ceds.ed.gov/element/000245" TargetMode="External"/><Relationship Id="rId85" Type="http://schemas.openxmlformats.org/officeDocument/2006/relationships/hyperlink" Target="https://ceds.ed.gov/element/001546" TargetMode="Externa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33" Type="http://schemas.openxmlformats.org/officeDocument/2006/relationships/hyperlink" Target="https://ceds.ed.gov/element/000172" TargetMode="External"/><Relationship Id="rId38" Type="http://schemas.openxmlformats.org/officeDocument/2006/relationships/hyperlink" Target="https://ceds.ed.gov/element/000016" TargetMode="External"/><Relationship Id="rId59" Type="http://schemas.openxmlformats.org/officeDocument/2006/relationships/hyperlink" Target="https://ceds.ed.gov/element/000204" TargetMode="External"/><Relationship Id="rId103" Type="http://schemas.openxmlformats.org/officeDocument/2006/relationships/hyperlink" Target="https://ceds.ed.gov/element/001572" TargetMode="External"/><Relationship Id="rId20" Type="http://schemas.openxmlformats.org/officeDocument/2006/relationships/hyperlink" Target="http://www.smarterapp.org/specs/DataWarehouse-DataSpec-StudentAssessments.html" TargetMode="External"/><Relationship Id="rId41" Type="http://schemas.openxmlformats.org/officeDocument/2006/relationships/hyperlink" Target="https://ceds.ed.gov/element/000301" TargetMode="External"/><Relationship Id="rId54" Type="http://schemas.openxmlformats.org/officeDocument/2006/relationships/hyperlink" Target="https://ceds.ed.gov/element/000570" TargetMode="External"/><Relationship Id="rId62" Type="http://schemas.openxmlformats.org/officeDocument/2006/relationships/hyperlink" Target="https://ceds.ed.gov/element/001540" TargetMode="External"/><Relationship Id="rId70" Type="http://schemas.openxmlformats.org/officeDocument/2006/relationships/hyperlink" Target="https://ceds.ed.gov/element/001152" TargetMode="External"/><Relationship Id="rId75" Type="http://schemas.openxmlformats.org/officeDocument/2006/relationships/hyperlink" Target="https://ceds.ed.gov/element/000245" TargetMode="External"/><Relationship Id="rId83" Type="http://schemas.openxmlformats.org/officeDocument/2006/relationships/hyperlink" Target="https://ceds.ed.gov/element/000245" TargetMode="External"/><Relationship Id="rId88" Type="http://schemas.openxmlformats.org/officeDocument/2006/relationships/hyperlink" Target="https://ceds.ed.gov/element/000630" TargetMode="External"/><Relationship Id="rId91" Type="http://schemas.openxmlformats.org/officeDocument/2006/relationships/hyperlink" Target="https://ceds.ed.gov/element/000959" TargetMode="External"/><Relationship Id="rId96" Type="http://schemas.openxmlformats.org/officeDocument/2006/relationships/hyperlink" Target="https://ceds.ed.gov/element/001063"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element/000977" TargetMode="External"/><Relationship Id="rId28" Type="http://schemas.openxmlformats.org/officeDocument/2006/relationships/hyperlink" Target="https://ceds.ed.gov/element/001183" TargetMode="External"/><Relationship Id="rId36" Type="http://schemas.openxmlformats.org/officeDocument/2006/relationships/hyperlink" Target="https://ceds.ed.gov/element/000255" TargetMode="External"/><Relationship Id="rId49" Type="http://schemas.openxmlformats.org/officeDocument/2006/relationships/hyperlink" Target="https://ceds.ed.gov/CEDSElementDetails.aspx?TermId=7317" TargetMode="External"/><Relationship Id="rId57" Type="http://schemas.openxmlformats.org/officeDocument/2006/relationships/hyperlink" Target="https://ceds.ed.gov/element/000267" TargetMode="External"/><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ceds.ed.gov/element/000115" TargetMode="External"/><Relationship Id="rId44" Type="http://schemas.openxmlformats.org/officeDocument/2006/relationships/hyperlink" Target="https://ceds.ed.gov/element/000151" TargetMode="External"/><Relationship Id="rId52" Type="http://schemas.openxmlformats.org/officeDocument/2006/relationships/hyperlink" Target="https://ceds.ed.gov/element/000529" TargetMode="External"/><Relationship Id="rId60" Type="http://schemas.openxmlformats.org/officeDocument/2006/relationships/hyperlink" Target="https://ceds.ed.gov/element/001069" TargetMode="External"/><Relationship Id="rId65" Type="http://schemas.openxmlformats.org/officeDocument/2006/relationships/hyperlink" Target="https://ceds.ed.gov/element/00102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0245" TargetMode="External"/><Relationship Id="rId94" Type="http://schemas.openxmlformats.org/officeDocument/2006/relationships/hyperlink" Target="https://ceds.ed.gov/element/000958" TargetMode="External"/><Relationship Id="rId99" Type="http://schemas.openxmlformats.org/officeDocument/2006/relationships/hyperlink" Target="https://ceds.ed.gov/element/001572" TargetMode="External"/><Relationship Id="rId101" Type="http://schemas.openxmlformats.org/officeDocument/2006/relationships/hyperlink" Target="https://ceds.ed.gov/element/001572"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TestResultsTransmissionFormat.html" TargetMode="External"/><Relationship Id="rId39" Type="http://schemas.openxmlformats.org/officeDocument/2006/relationships/hyperlink" Target="https://ceds.ed.gov/element/000020" TargetMode="External"/><Relationship Id="rId34" Type="http://schemas.openxmlformats.org/officeDocument/2006/relationships/hyperlink" Target="https://ceds.ed.gov/element/000033" TargetMode="External"/><Relationship Id="rId50" Type="http://schemas.openxmlformats.org/officeDocument/2006/relationships/hyperlink" Target="https://ceds.ed.gov/CEDSElementDetails.aspx?TermId=5527" TargetMode="External"/><Relationship Id="rId55" Type="http://schemas.openxmlformats.org/officeDocument/2006/relationships/hyperlink" Target="https://ceds.ed.gov/element/00044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0724" TargetMode="External"/><Relationship Id="rId104"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ceds.ed.gov/element/001539" TargetMode="External"/><Relationship Id="rId92" Type="http://schemas.openxmlformats.org/officeDocument/2006/relationships/hyperlink" Target="https://ceds.ed.gov/element/000958" TargetMode="External"/><Relationship Id="rId2" Type="http://schemas.openxmlformats.org/officeDocument/2006/relationships/customXml" Target="../customXml/item2.xml"/><Relationship Id="rId29" Type="http://schemas.openxmlformats.org/officeDocument/2006/relationships/hyperlink" Target="https://ceds.ed.gov/element/001071" TargetMode="External"/><Relationship Id="rId24" Type="http://schemas.openxmlformats.org/officeDocument/2006/relationships/hyperlink" Target="https://ceds.ed.gov/CEDSElementDetails.aspx?TermId=7021" TargetMode="External"/><Relationship Id="rId40" Type="http://schemas.openxmlformats.org/officeDocument/2006/relationships/hyperlink" Target="https://ceds.ed.gov/element/000034" TargetMode="External"/><Relationship Id="rId45" Type="http://schemas.openxmlformats.org/officeDocument/2006/relationships/hyperlink" Target="https://ceds.ed.gov/element/000180" TargetMode="External"/><Relationship Id="rId66" Type="http://schemas.openxmlformats.org/officeDocument/2006/relationships/hyperlink" Target="https://ceds.ed.gov/element/000385" TargetMode="External"/><Relationship Id="rId87" Type="http://schemas.openxmlformats.org/officeDocument/2006/relationships/hyperlink" Target="https://ceds.ed.gov/element/000367" TargetMode="External"/><Relationship Id="rId61" Type="http://schemas.openxmlformats.org/officeDocument/2006/relationships/hyperlink" Target="https://ceds.ed.gov/element/000191" TargetMode="External"/><Relationship Id="rId82" Type="http://schemas.openxmlformats.org/officeDocument/2006/relationships/hyperlink" Target="https://ceds.ed.gov/element/001546"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30" Type="http://schemas.openxmlformats.org/officeDocument/2006/relationships/hyperlink" Target="https://ceds.ed.gov/element/001071" TargetMode="External"/><Relationship Id="rId35" Type="http://schemas.openxmlformats.org/officeDocument/2006/relationships/hyperlink" Target="https://ceds.ed.gov/element/000126" TargetMode="External"/><Relationship Id="rId56" Type="http://schemas.openxmlformats.org/officeDocument/2006/relationships/hyperlink" Target="https://ceds.ed.gov/element/000218"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0724" TargetMode="Externa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ceds.ed.gov/element/000189" TargetMode="External"/><Relationship Id="rId72" Type="http://schemas.openxmlformats.org/officeDocument/2006/relationships/hyperlink" Target="https://ceds.ed.gov/element/000245" TargetMode="External"/><Relationship Id="rId93" Type="http://schemas.openxmlformats.org/officeDocument/2006/relationships/hyperlink" Target="https://ceds.ed.gov/element/000959" TargetMode="External"/><Relationship Id="rId98" Type="http://schemas.openxmlformats.org/officeDocument/2006/relationships/hyperlink" Target="https://ceds.ed.gov/element/000724" TargetMode="External"/><Relationship Id="rId3" Type="http://schemas.openxmlformats.org/officeDocument/2006/relationships/customXml" Target="../customXml/item3.xml"/><Relationship Id="rId25" Type="http://schemas.openxmlformats.org/officeDocument/2006/relationships/hyperlink" Target="https://ceds.ed.gov/element/000177" TargetMode="External"/><Relationship Id="rId46" Type="http://schemas.openxmlformats.org/officeDocument/2006/relationships/hyperlink" Target="https://ceds.ed.gov/element/000249" TargetMode="External"/><Relationship Id="rId67" Type="http://schemas.openxmlformats.org/officeDocument/2006/relationships/hyperlink" Target="https://ceds.ed.gov/element/00100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B6F618-B745-4480-88F5-C1216F3CA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15</TotalTime>
  <Pages>21</Pages>
  <Words>6457</Words>
  <Characters>36810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Alex Dean</cp:lastModifiedBy>
  <cp:revision>7</cp:revision>
  <cp:lastPrinted>2016-05-15T00:41:00Z</cp:lastPrinted>
  <dcterms:created xsi:type="dcterms:W3CDTF">2016-05-26T15:53:00Z</dcterms:created>
  <dcterms:modified xsi:type="dcterms:W3CDTF">2017-05-09T17:57:00Z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