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D5FC8" w14:textId="77777777" w:rsidR="00CB20C8" w:rsidRDefault="007C5216" w:rsidP="00CB20C8">
      <w:pPr>
        <w:jc w:val="center"/>
        <w:rPr>
          <w:rFonts w:eastAsiaTheme="majorEastAsia"/>
          <w:b/>
          <w:spacing w:val="5"/>
          <w:kern w:val="28"/>
          <w:sz w:val="28"/>
          <w:szCs w:val="28"/>
        </w:rPr>
      </w:pPr>
      <w:r w:rsidRPr="007C5216">
        <w:rPr>
          <w:rFonts w:eastAsiaTheme="majorEastAsia"/>
          <w:b/>
          <w:spacing w:val="5"/>
          <w:kern w:val="28"/>
          <w:sz w:val="28"/>
          <w:szCs w:val="28"/>
        </w:rPr>
        <w:t>SMARTERAPP INTERFACE SPECIFICATION</w:t>
      </w:r>
    </w:p>
    <w:p w14:paraId="28104430" w14:textId="77777777" w:rsidR="007C5216" w:rsidRPr="000A1CD7" w:rsidRDefault="007C5216" w:rsidP="00CB20C8">
      <w:pPr>
        <w:jc w:val="center"/>
        <w:rPr>
          <w:rFonts w:eastAsiaTheme="majorEastAsia"/>
          <w:b/>
          <w:spacing w:val="5"/>
          <w:kern w:val="28"/>
          <w:sz w:val="28"/>
          <w:szCs w:val="28"/>
        </w:rPr>
      </w:pPr>
      <w:r>
        <w:rPr>
          <w:rFonts w:eastAsiaTheme="majorEastAsia"/>
          <w:b/>
          <w:spacing w:val="5"/>
          <w:kern w:val="28"/>
          <w:sz w:val="28"/>
          <w:szCs w:val="28"/>
        </w:rPr>
        <w:t>for</w:t>
      </w:r>
    </w:p>
    <w:p w14:paraId="1314B8B0" w14:textId="5F6379AA" w:rsidR="00CB20C8" w:rsidRDefault="00250793" w:rsidP="007C5216">
      <w:pPr>
        <w:jc w:val="center"/>
        <w:rPr>
          <w:rFonts w:eastAsiaTheme="majorEastAsia"/>
          <w:b/>
          <w:spacing w:val="5"/>
          <w:kern w:val="28"/>
          <w:sz w:val="28"/>
          <w:szCs w:val="28"/>
        </w:rPr>
      </w:pPr>
      <w:r>
        <w:rPr>
          <w:rFonts w:eastAsiaTheme="majorEastAsia"/>
          <w:b/>
          <w:spacing w:val="5"/>
          <w:kern w:val="28"/>
          <w:sz w:val="28"/>
          <w:szCs w:val="28"/>
        </w:rPr>
        <w:t xml:space="preserve">TEST </w:t>
      </w:r>
      <w:r w:rsidR="00931EAC">
        <w:rPr>
          <w:rFonts w:eastAsiaTheme="majorEastAsia"/>
          <w:b/>
          <w:spacing w:val="5"/>
          <w:kern w:val="28"/>
          <w:sz w:val="28"/>
          <w:szCs w:val="28"/>
        </w:rPr>
        <w:t>DELIVERY</w:t>
      </w:r>
      <w:r>
        <w:rPr>
          <w:rFonts w:eastAsiaTheme="majorEastAsia"/>
          <w:b/>
          <w:spacing w:val="5"/>
          <w:kern w:val="28"/>
          <w:sz w:val="28"/>
          <w:szCs w:val="28"/>
        </w:rPr>
        <w:t xml:space="preserve"> TO </w:t>
      </w:r>
      <w:r w:rsidR="00931EAC">
        <w:rPr>
          <w:rFonts w:eastAsiaTheme="majorEastAsia"/>
          <w:b/>
          <w:spacing w:val="5"/>
          <w:kern w:val="28"/>
          <w:sz w:val="28"/>
          <w:szCs w:val="28"/>
        </w:rPr>
        <w:t>TEST INTEGRATION</w:t>
      </w:r>
    </w:p>
    <w:p w14:paraId="12F8F2E2" w14:textId="2648A52F" w:rsidR="00931EAC" w:rsidRDefault="00931EAC" w:rsidP="007C5216">
      <w:pPr>
        <w:jc w:val="center"/>
        <w:rPr>
          <w:rFonts w:eastAsiaTheme="majorEastAsia"/>
          <w:b/>
          <w:spacing w:val="5"/>
          <w:kern w:val="28"/>
          <w:sz w:val="28"/>
          <w:szCs w:val="28"/>
        </w:rPr>
      </w:pPr>
      <w:r>
        <w:rPr>
          <w:rFonts w:eastAsiaTheme="majorEastAsia"/>
          <w:b/>
          <w:spacing w:val="5"/>
          <w:kern w:val="28"/>
          <w:sz w:val="28"/>
          <w:szCs w:val="28"/>
        </w:rPr>
        <w:t>AND</w:t>
      </w:r>
    </w:p>
    <w:p w14:paraId="738A937A" w14:textId="2F84160C" w:rsidR="00931EAC" w:rsidRPr="00CB20C8" w:rsidRDefault="00931EAC" w:rsidP="007C5216">
      <w:pPr>
        <w:jc w:val="center"/>
      </w:pPr>
      <w:r>
        <w:rPr>
          <w:rFonts w:eastAsiaTheme="majorEastAsia"/>
          <w:b/>
          <w:spacing w:val="5"/>
          <w:kern w:val="28"/>
          <w:sz w:val="28"/>
          <w:szCs w:val="28"/>
        </w:rPr>
        <w:t>TEST INTEGRATION TO DATA WAREHOUSE</w:t>
      </w:r>
    </w:p>
    <w:p w14:paraId="1CFDE3D9" w14:textId="77777777" w:rsidR="007B7A90" w:rsidRDefault="007B7A90" w:rsidP="00567046"/>
    <w:p w14:paraId="70DF4004" w14:textId="77777777" w:rsidR="00D917AD" w:rsidRDefault="00D917AD" w:rsidP="00567046">
      <w:pPr>
        <w:pStyle w:val="Title"/>
      </w:pPr>
      <w:r>
        <w:t>Authored by</w:t>
      </w:r>
    </w:p>
    <w:p w14:paraId="531AC03E" w14:textId="3FA7C2A7" w:rsidR="007B7A90" w:rsidRDefault="007B7A90" w:rsidP="00567046">
      <w:pPr>
        <w:pStyle w:val="Title"/>
      </w:pPr>
      <w:r w:rsidRPr="00567046">
        <w:t>American Institutes for Research</w:t>
      </w:r>
    </w:p>
    <w:p w14:paraId="4B18E350" w14:textId="4F64D24C" w:rsidR="00F53523" w:rsidRPr="00F53523" w:rsidRDefault="00F53523" w:rsidP="00F53523">
      <w:pPr>
        <w:jc w:val="center"/>
      </w:pPr>
      <w:r w:rsidRPr="00F53523">
        <w:rPr>
          <w:highlight w:val="yellow"/>
        </w:rPr>
        <w:t>DRAFT – 8 August 2014</w:t>
      </w:r>
    </w:p>
    <w:p w14:paraId="444DDE25" w14:textId="0CADC2D6" w:rsidR="001652F6" w:rsidRDefault="0043058A" w:rsidP="0043058A">
      <w:pPr>
        <w:tabs>
          <w:tab w:val="left" w:pos="2587"/>
        </w:tabs>
      </w:pPr>
      <w:r>
        <w:tab/>
      </w:r>
    </w:p>
    <w:p w14:paraId="7A500030" w14:textId="77777777" w:rsidR="003E7B83" w:rsidRDefault="003E7B83" w:rsidP="00567046"/>
    <w:p w14:paraId="6A242DF7" w14:textId="77777777" w:rsidR="003E7B83" w:rsidRDefault="003E7B83" w:rsidP="00567046"/>
    <w:p w14:paraId="24607393" w14:textId="77777777" w:rsidR="00CB20C8" w:rsidRDefault="00CB20C8" w:rsidP="00567046"/>
    <w:p w14:paraId="233EA492" w14:textId="77777777" w:rsidR="00CB20C8" w:rsidRDefault="00CB20C8" w:rsidP="00567046"/>
    <w:p w14:paraId="353C4A89" w14:textId="77777777" w:rsidR="00CB20C8" w:rsidRDefault="00CB20C8" w:rsidP="00567046"/>
    <w:p w14:paraId="650426E9" w14:textId="77777777" w:rsidR="001C3C3B" w:rsidRPr="00567046" w:rsidRDefault="001C3C3B" w:rsidP="00567046">
      <w:r w:rsidRPr="00567046">
        <w:t>Revision History</w:t>
      </w:r>
    </w:p>
    <w:tbl>
      <w:tblPr>
        <w:tblW w:w="0" w:type="auto"/>
        <w:tblLook w:val="04A0" w:firstRow="1" w:lastRow="0" w:firstColumn="1" w:lastColumn="0" w:noHBand="0" w:noVBand="1"/>
      </w:tblPr>
      <w:tblGrid>
        <w:gridCol w:w="4878"/>
        <w:gridCol w:w="2610"/>
        <w:gridCol w:w="2088"/>
      </w:tblGrid>
      <w:tr w:rsidR="0010056A" w14:paraId="46E6CE79"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6B559AE0" w14:textId="77777777" w:rsidR="0010056A" w:rsidRPr="00567046" w:rsidRDefault="0010056A" w:rsidP="00CB20C8">
            <w:pPr>
              <w:pStyle w:val="TableHeading1"/>
              <w:spacing w:after="0"/>
              <w:jc w:val="left"/>
            </w:pPr>
            <w:r w:rsidRPr="00567046">
              <w:t>Revision Description</w:t>
            </w:r>
          </w:p>
        </w:tc>
        <w:tc>
          <w:tcPr>
            <w:tcW w:w="2610"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4E23623C" w14:textId="77777777" w:rsidR="0010056A" w:rsidRPr="00567046" w:rsidRDefault="0010056A" w:rsidP="00CB20C8">
            <w:pPr>
              <w:pStyle w:val="TableHeading1"/>
              <w:spacing w:after="0"/>
              <w:jc w:val="left"/>
            </w:pPr>
            <w:r w:rsidRPr="00567046">
              <w:t>Author/Modifier</w:t>
            </w:r>
          </w:p>
        </w:tc>
        <w:tc>
          <w:tcPr>
            <w:tcW w:w="2088"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3E7C7023" w14:textId="77777777" w:rsidR="0010056A" w:rsidRPr="00567046" w:rsidRDefault="0010056A" w:rsidP="00CB20C8">
            <w:pPr>
              <w:pStyle w:val="TableHeading1"/>
              <w:spacing w:after="0"/>
              <w:jc w:val="left"/>
            </w:pPr>
            <w:r w:rsidRPr="00567046">
              <w:t>Date</w:t>
            </w:r>
          </w:p>
        </w:tc>
      </w:tr>
      <w:tr w:rsidR="0010056A" w14:paraId="325E8E3A"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1F8BD70B" w14:textId="60D4E3A0" w:rsidR="0010056A" w:rsidRPr="00567046" w:rsidRDefault="009A0EF5" w:rsidP="00CB20C8">
            <w:pPr>
              <w:pStyle w:val="SBACTableText"/>
              <w:spacing w:after="0"/>
            </w:pPr>
            <w:r>
              <w:t xml:space="preserve">0.1: </w:t>
            </w:r>
            <w:r w:rsidR="00567046">
              <w:t>Initial Release</w:t>
            </w:r>
            <w:r w:rsidR="00934430">
              <w:t xml:space="preserve"> (DRAFT)</w:t>
            </w:r>
            <w:r w:rsidR="00401935">
              <w:t xml:space="preserve"> </w:t>
            </w:r>
          </w:p>
        </w:tc>
        <w:tc>
          <w:tcPr>
            <w:tcW w:w="2610" w:type="dxa"/>
            <w:tcBorders>
              <w:top w:val="single" w:sz="4" w:space="0" w:color="008000"/>
              <w:left w:val="single" w:sz="4" w:space="0" w:color="008000"/>
              <w:bottom w:val="single" w:sz="4" w:space="0" w:color="008000"/>
              <w:right w:val="single" w:sz="4" w:space="0" w:color="008000"/>
            </w:tcBorders>
            <w:vAlign w:val="center"/>
          </w:tcPr>
          <w:p w14:paraId="7EF4D663" w14:textId="4E7D4474" w:rsidR="0010056A" w:rsidRPr="00567046" w:rsidRDefault="00486E69"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11D1A2C8" w14:textId="3A56B93E" w:rsidR="0010056A" w:rsidRPr="00567046" w:rsidRDefault="00250793" w:rsidP="00CB20C8">
            <w:pPr>
              <w:pStyle w:val="SBACTableText"/>
              <w:spacing w:after="0"/>
            </w:pPr>
            <w:r>
              <w:t>April 2</w:t>
            </w:r>
            <w:r w:rsidR="00C80888">
              <w:t>8</w:t>
            </w:r>
            <w:r w:rsidR="007C5216">
              <w:t>, 2014</w:t>
            </w:r>
          </w:p>
        </w:tc>
      </w:tr>
      <w:tr w:rsidR="00401935" w14:paraId="21634BC2" w14:textId="77777777" w:rsidTr="00401935">
        <w:trPr>
          <w:trHeight w:val="674"/>
        </w:trPr>
        <w:tc>
          <w:tcPr>
            <w:tcW w:w="4878" w:type="dxa"/>
            <w:tcBorders>
              <w:top w:val="single" w:sz="4" w:space="0" w:color="008000"/>
              <w:left w:val="single" w:sz="4" w:space="0" w:color="008000"/>
              <w:bottom w:val="single" w:sz="4" w:space="0" w:color="008000"/>
              <w:right w:val="single" w:sz="4" w:space="0" w:color="008000"/>
            </w:tcBorders>
            <w:vAlign w:val="center"/>
          </w:tcPr>
          <w:p w14:paraId="3BAD57D4" w14:textId="00ACDFDF" w:rsidR="00401935" w:rsidRDefault="009A0EF5" w:rsidP="00940711">
            <w:pPr>
              <w:pStyle w:val="SBACTableText"/>
              <w:spacing w:after="0"/>
            </w:pPr>
            <w:r>
              <w:t>0.2:</w:t>
            </w:r>
            <w:r w:rsidR="00401935">
              <w:t xml:space="preserve"> </w:t>
            </w:r>
            <w:r w:rsidR="00931EAC">
              <w:t>Clarified that this specification covers both the TDS-to-</w:t>
            </w:r>
            <w:r w:rsidR="00575DCD">
              <w:t>TIS</w:t>
            </w:r>
            <w:r w:rsidR="00931EAC">
              <w:t xml:space="preserve"> and </w:t>
            </w:r>
            <w:r w:rsidR="00575DCD">
              <w:t>TIS</w:t>
            </w:r>
            <w:r w:rsidR="00931EAC">
              <w:t>-to-</w:t>
            </w:r>
            <w:r w:rsidR="00575DCD">
              <w:t>DW</w:t>
            </w:r>
            <w:r w:rsidR="00931EAC">
              <w:t xml:space="preserve"> interfaces, as </w:t>
            </w:r>
            <w:r w:rsidR="00940711">
              <w:t>they are</w:t>
            </w:r>
            <w:r w:rsidR="00931EAC">
              <w:t xml:space="preserve"> exactly the same.</w:t>
            </w:r>
          </w:p>
        </w:tc>
        <w:tc>
          <w:tcPr>
            <w:tcW w:w="2610" w:type="dxa"/>
            <w:tcBorders>
              <w:top w:val="single" w:sz="4" w:space="0" w:color="008000"/>
              <w:left w:val="single" w:sz="4" w:space="0" w:color="008000"/>
              <w:bottom w:val="single" w:sz="4" w:space="0" w:color="008000"/>
              <w:right w:val="single" w:sz="4" w:space="0" w:color="008000"/>
            </w:tcBorders>
            <w:vAlign w:val="center"/>
          </w:tcPr>
          <w:p w14:paraId="040F325E" w14:textId="73D9362E" w:rsidR="00401935" w:rsidRDefault="00401935"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560BE529" w14:textId="6A4F254F" w:rsidR="00401935" w:rsidRDefault="00931EAC" w:rsidP="00CB20C8">
            <w:pPr>
              <w:pStyle w:val="SBACTableText"/>
              <w:spacing w:after="0"/>
            </w:pPr>
            <w:r>
              <w:t>July 8, 2014</w:t>
            </w:r>
          </w:p>
        </w:tc>
      </w:tr>
      <w:tr w:rsidR="008357B5" w14:paraId="582ECD9E" w14:textId="77777777" w:rsidTr="00401935">
        <w:trPr>
          <w:trHeight w:val="674"/>
        </w:trPr>
        <w:tc>
          <w:tcPr>
            <w:tcW w:w="4878" w:type="dxa"/>
            <w:tcBorders>
              <w:top w:val="single" w:sz="4" w:space="0" w:color="008000"/>
              <w:left w:val="single" w:sz="4" w:space="0" w:color="008000"/>
              <w:bottom w:val="single" w:sz="4" w:space="0" w:color="008000"/>
              <w:right w:val="single" w:sz="4" w:space="0" w:color="008000"/>
            </w:tcBorders>
            <w:vAlign w:val="center"/>
          </w:tcPr>
          <w:p w14:paraId="2A155BAB" w14:textId="1692FCDE" w:rsidR="008357B5" w:rsidRDefault="008357B5" w:rsidP="00940711">
            <w:pPr>
              <w:pStyle w:val="SBACTableText"/>
              <w:spacing w:after="0"/>
            </w:pPr>
            <w:r>
              <w:t>0.3: Removed Opportunity/windowStart</w:t>
            </w:r>
          </w:p>
        </w:tc>
        <w:tc>
          <w:tcPr>
            <w:tcW w:w="2610" w:type="dxa"/>
            <w:tcBorders>
              <w:top w:val="single" w:sz="4" w:space="0" w:color="008000"/>
              <w:left w:val="single" w:sz="4" w:space="0" w:color="008000"/>
              <w:bottom w:val="single" w:sz="4" w:space="0" w:color="008000"/>
              <w:right w:val="single" w:sz="4" w:space="0" w:color="008000"/>
            </w:tcBorders>
            <w:vAlign w:val="center"/>
          </w:tcPr>
          <w:p w14:paraId="106A8A9D" w14:textId="1FFB9BA7" w:rsidR="008357B5" w:rsidRDefault="008357B5"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62545431" w14:textId="503C1C6E" w:rsidR="008357B5" w:rsidRDefault="00126D5D" w:rsidP="00CB20C8">
            <w:pPr>
              <w:pStyle w:val="SBACTableText"/>
              <w:spacing w:after="0"/>
            </w:pPr>
            <w:r>
              <w:t>July 18, 2014</w:t>
            </w:r>
          </w:p>
        </w:tc>
      </w:tr>
      <w:tr w:rsidR="005D6551" w14:paraId="47CC51FC" w14:textId="77777777" w:rsidTr="00401935">
        <w:trPr>
          <w:trHeight w:val="674"/>
        </w:trPr>
        <w:tc>
          <w:tcPr>
            <w:tcW w:w="4878" w:type="dxa"/>
            <w:tcBorders>
              <w:top w:val="single" w:sz="4" w:space="0" w:color="008000"/>
              <w:left w:val="single" w:sz="4" w:space="0" w:color="008000"/>
              <w:bottom w:val="single" w:sz="4" w:space="0" w:color="008000"/>
              <w:right w:val="single" w:sz="4" w:space="0" w:color="008000"/>
            </w:tcBorders>
            <w:vAlign w:val="center"/>
          </w:tcPr>
          <w:p w14:paraId="071E2E45" w14:textId="0BD21420" w:rsidR="005D6551" w:rsidRDefault="005D6551" w:rsidP="005D6551">
            <w:pPr>
              <w:pStyle w:val="SBACTableText"/>
              <w:spacing w:after="0"/>
            </w:pPr>
            <w:r>
              <w:t>0.4: Added</w:t>
            </w:r>
            <w:r w:rsidR="00E724F3">
              <w:t>/updated</w:t>
            </w:r>
            <w:r>
              <w:t xml:space="preserve"> complete list of acceptable values for ExamineeAttributes and Accommodations</w:t>
            </w:r>
          </w:p>
        </w:tc>
        <w:tc>
          <w:tcPr>
            <w:tcW w:w="2610" w:type="dxa"/>
            <w:tcBorders>
              <w:top w:val="single" w:sz="4" w:space="0" w:color="008000"/>
              <w:left w:val="single" w:sz="4" w:space="0" w:color="008000"/>
              <w:bottom w:val="single" w:sz="4" w:space="0" w:color="008000"/>
              <w:right w:val="single" w:sz="4" w:space="0" w:color="008000"/>
            </w:tcBorders>
            <w:vAlign w:val="center"/>
          </w:tcPr>
          <w:p w14:paraId="2BE1CD95" w14:textId="55A160B2" w:rsidR="005D6551" w:rsidRDefault="005D6551"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10988FAB" w14:textId="155AD22A" w:rsidR="005D6551" w:rsidRDefault="00E724F3" w:rsidP="00CB20C8">
            <w:pPr>
              <w:pStyle w:val="SBACTableText"/>
              <w:spacing w:after="0"/>
            </w:pPr>
            <w:r>
              <w:t>August 3, 2014</w:t>
            </w:r>
          </w:p>
        </w:tc>
      </w:tr>
      <w:tr w:rsidR="0010056A" w14:paraId="62AAE53B" w14:textId="77777777" w:rsidTr="00CB20C8">
        <w:trPr>
          <w:trHeight w:val="432"/>
        </w:trPr>
        <w:tc>
          <w:tcPr>
            <w:tcW w:w="4878" w:type="dxa"/>
            <w:vAlign w:val="center"/>
          </w:tcPr>
          <w:p w14:paraId="74DFB65E" w14:textId="77777777" w:rsidR="0010056A" w:rsidRPr="00567046" w:rsidRDefault="0010056A" w:rsidP="00567046">
            <w:pPr>
              <w:spacing w:before="0"/>
              <w:rPr>
                <w:sz w:val="18"/>
                <w:szCs w:val="18"/>
              </w:rPr>
            </w:pPr>
          </w:p>
        </w:tc>
        <w:tc>
          <w:tcPr>
            <w:tcW w:w="2610" w:type="dxa"/>
            <w:vAlign w:val="center"/>
          </w:tcPr>
          <w:p w14:paraId="456422BE" w14:textId="77777777" w:rsidR="0010056A" w:rsidRPr="00567046" w:rsidRDefault="0010056A" w:rsidP="00567046">
            <w:pPr>
              <w:spacing w:before="0"/>
              <w:rPr>
                <w:sz w:val="18"/>
                <w:szCs w:val="18"/>
              </w:rPr>
            </w:pPr>
          </w:p>
        </w:tc>
        <w:tc>
          <w:tcPr>
            <w:tcW w:w="2088" w:type="dxa"/>
            <w:vAlign w:val="center"/>
          </w:tcPr>
          <w:p w14:paraId="2D95B0C3" w14:textId="77777777" w:rsidR="0010056A" w:rsidRPr="00567046" w:rsidRDefault="0010056A" w:rsidP="00567046">
            <w:pPr>
              <w:spacing w:before="0"/>
              <w:rPr>
                <w:sz w:val="18"/>
                <w:szCs w:val="18"/>
              </w:rPr>
            </w:pPr>
          </w:p>
        </w:tc>
      </w:tr>
    </w:tbl>
    <w:p w14:paraId="598F9985" w14:textId="52032703" w:rsidR="008761A6" w:rsidRDefault="008761A6" w:rsidP="008761A6"/>
    <w:sdt>
      <w:sdtPr>
        <w:rPr>
          <w:rFonts w:eastAsia="Calibri"/>
          <w:b w:val="0"/>
          <w:bCs w:val="0"/>
          <w:szCs w:val="22"/>
        </w:rPr>
        <w:id w:val="-776708924"/>
        <w:docPartObj>
          <w:docPartGallery w:val="Table of Contents"/>
          <w:docPartUnique/>
        </w:docPartObj>
      </w:sdtPr>
      <w:sdtEndPr>
        <w:rPr>
          <w:noProof/>
        </w:rPr>
      </w:sdtEndPr>
      <w:sdtContent>
        <w:p w14:paraId="2ACD8E76" w14:textId="77777777" w:rsidR="00AB06EA" w:rsidRDefault="00AB06EA" w:rsidP="0081207C">
          <w:pPr>
            <w:pStyle w:val="TOCHeading"/>
          </w:pPr>
          <w:r>
            <w:t>Table of Contents</w:t>
          </w:r>
        </w:p>
        <w:p w14:paraId="30A88F91" w14:textId="77777777" w:rsidR="00E724F3" w:rsidRDefault="00FC286D">
          <w:pPr>
            <w:pStyle w:val="TOC1"/>
            <w:rPr>
              <w:rFonts w:asciiTheme="minorHAnsi" w:eastAsiaTheme="minorEastAsia" w:hAnsiTheme="minorHAnsi" w:cstheme="minorBidi"/>
              <w:noProof/>
              <w:sz w:val="24"/>
              <w:szCs w:val="24"/>
              <w:lang w:eastAsia="ja-JP"/>
            </w:rPr>
          </w:pPr>
          <w:r>
            <w:fldChar w:fldCharType="begin"/>
          </w:r>
          <w:r>
            <w:instrText xml:space="preserve"> TOC \o "1-1" </w:instrText>
          </w:r>
          <w:r>
            <w:fldChar w:fldCharType="separate"/>
          </w:r>
          <w:r w:rsidR="00E724F3">
            <w:rPr>
              <w:noProof/>
            </w:rPr>
            <w:t>Purpose</w:t>
          </w:r>
          <w:r w:rsidR="00E724F3">
            <w:rPr>
              <w:noProof/>
            </w:rPr>
            <w:tab/>
          </w:r>
          <w:r w:rsidR="00E724F3">
            <w:rPr>
              <w:noProof/>
            </w:rPr>
            <w:fldChar w:fldCharType="begin"/>
          </w:r>
          <w:r w:rsidR="00E724F3">
            <w:rPr>
              <w:noProof/>
            </w:rPr>
            <w:instrText xml:space="preserve"> PAGEREF _Toc268681192 \h </w:instrText>
          </w:r>
          <w:r w:rsidR="00E724F3">
            <w:rPr>
              <w:noProof/>
            </w:rPr>
          </w:r>
          <w:r w:rsidR="00E724F3">
            <w:rPr>
              <w:noProof/>
            </w:rPr>
            <w:fldChar w:fldCharType="separate"/>
          </w:r>
          <w:r w:rsidR="000F7E9D">
            <w:rPr>
              <w:noProof/>
            </w:rPr>
            <w:t>3</w:t>
          </w:r>
          <w:r w:rsidR="00E724F3">
            <w:rPr>
              <w:noProof/>
            </w:rPr>
            <w:fldChar w:fldCharType="end"/>
          </w:r>
        </w:p>
        <w:p w14:paraId="4D987E99" w14:textId="77777777" w:rsidR="00E724F3" w:rsidRDefault="00E724F3">
          <w:pPr>
            <w:pStyle w:val="TOC1"/>
            <w:rPr>
              <w:rFonts w:asciiTheme="minorHAnsi" w:eastAsiaTheme="minorEastAsia" w:hAnsiTheme="minorHAnsi" w:cstheme="minorBidi"/>
              <w:noProof/>
              <w:sz w:val="24"/>
              <w:szCs w:val="24"/>
              <w:lang w:eastAsia="ja-JP"/>
            </w:rPr>
          </w:pPr>
          <w:r>
            <w:rPr>
              <w:noProof/>
            </w:rPr>
            <w:t>References</w:t>
          </w:r>
          <w:r>
            <w:rPr>
              <w:noProof/>
            </w:rPr>
            <w:tab/>
          </w:r>
          <w:r>
            <w:rPr>
              <w:noProof/>
            </w:rPr>
            <w:fldChar w:fldCharType="begin"/>
          </w:r>
          <w:r>
            <w:rPr>
              <w:noProof/>
            </w:rPr>
            <w:instrText xml:space="preserve"> PAGEREF _Toc268681193 \h </w:instrText>
          </w:r>
          <w:r>
            <w:rPr>
              <w:noProof/>
            </w:rPr>
          </w:r>
          <w:r>
            <w:rPr>
              <w:noProof/>
            </w:rPr>
            <w:fldChar w:fldCharType="separate"/>
          </w:r>
          <w:r w:rsidR="000F7E9D">
            <w:rPr>
              <w:noProof/>
            </w:rPr>
            <w:t>3</w:t>
          </w:r>
          <w:r>
            <w:rPr>
              <w:noProof/>
            </w:rPr>
            <w:fldChar w:fldCharType="end"/>
          </w:r>
        </w:p>
        <w:p w14:paraId="6E3D9403" w14:textId="77777777" w:rsidR="00E724F3" w:rsidRDefault="00E724F3">
          <w:pPr>
            <w:pStyle w:val="TOC1"/>
            <w:rPr>
              <w:rFonts w:asciiTheme="minorHAnsi" w:eastAsiaTheme="minorEastAsia" w:hAnsiTheme="minorHAnsi" w:cstheme="minorBidi"/>
              <w:noProof/>
              <w:sz w:val="24"/>
              <w:szCs w:val="24"/>
              <w:lang w:eastAsia="ja-JP"/>
            </w:rPr>
          </w:pPr>
          <w:r>
            <w:rPr>
              <w:noProof/>
            </w:rPr>
            <w:t>Test Integration Data Flow Overview</w:t>
          </w:r>
          <w:r>
            <w:rPr>
              <w:noProof/>
            </w:rPr>
            <w:tab/>
          </w:r>
          <w:r>
            <w:rPr>
              <w:noProof/>
            </w:rPr>
            <w:fldChar w:fldCharType="begin"/>
          </w:r>
          <w:r>
            <w:rPr>
              <w:noProof/>
            </w:rPr>
            <w:instrText xml:space="preserve"> PAGEREF _Toc268681194 \h </w:instrText>
          </w:r>
          <w:r>
            <w:rPr>
              <w:noProof/>
            </w:rPr>
          </w:r>
          <w:r>
            <w:rPr>
              <w:noProof/>
            </w:rPr>
            <w:fldChar w:fldCharType="separate"/>
          </w:r>
          <w:r w:rsidR="000F7E9D">
            <w:rPr>
              <w:noProof/>
            </w:rPr>
            <w:t>4</w:t>
          </w:r>
          <w:r>
            <w:rPr>
              <w:noProof/>
            </w:rPr>
            <w:fldChar w:fldCharType="end"/>
          </w:r>
        </w:p>
        <w:p w14:paraId="4B642E86" w14:textId="77777777" w:rsidR="00E724F3" w:rsidRDefault="00E724F3">
          <w:pPr>
            <w:pStyle w:val="TOC1"/>
            <w:rPr>
              <w:rFonts w:asciiTheme="minorHAnsi" w:eastAsiaTheme="minorEastAsia" w:hAnsiTheme="minorHAnsi" w:cstheme="minorBidi"/>
              <w:noProof/>
              <w:sz w:val="24"/>
              <w:szCs w:val="24"/>
              <w:lang w:eastAsia="ja-JP"/>
            </w:rPr>
          </w:pPr>
          <w:r>
            <w:rPr>
              <w:noProof/>
            </w:rPr>
            <w:t>Test Integration Format Specification</w:t>
          </w:r>
          <w:r>
            <w:rPr>
              <w:noProof/>
            </w:rPr>
            <w:tab/>
          </w:r>
          <w:r>
            <w:rPr>
              <w:noProof/>
            </w:rPr>
            <w:fldChar w:fldCharType="begin"/>
          </w:r>
          <w:r>
            <w:rPr>
              <w:noProof/>
            </w:rPr>
            <w:instrText xml:space="preserve"> PAGEREF _Toc268681195 \h </w:instrText>
          </w:r>
          <w:r>
            <w:rPr>
              <w:noProof/>
            </w:rPr>
          </w:r>
          <w:r>
            <w:rPr>
              <w:noProof/>
            </w:rPr>
            <w:fldChar w:fldCharType="separate"/>
          </w:r>
          <w:r w:rsidR="000F7E9D">
            <w:rPr>
              <w:noProof/>
            </w:rPr>
            <w:t>6</w:t>
          </w:r>
          <w:r>
            <w:rPr>
              <w:noProof/>
            </w:rPr>
            <w:fldChar w:fldCharType="end"/>
          </w:r>
        </w:p>
        <w:p w14:paraId="5D59B933" w14:textId="77777777" w:rsidR="00E724F3" w:rsidRDefault="00E724F3">
          <w:pPr>
            <w:pStyle w:val="TOC1"/>
            <w:rPr>
              <w:rFonts w:asciiTheme="minorHAnsi" w:eastAsiaTheme="minorEastAsia" w:hAnsiTheme="minorHAnsi" w:cstheme="minorBidi"/>
              <w:noProof/>
              <w:sz w:val="24"/>
              <w:szCs w:val="24"/>
              <w:lang w:eastAsia="ja-JP"/>
            </w:rPr>
          </w:pPr>
          <w:r>
            <w:rPr>
              <w:noProof/>
            </w:rPr>
            <w:t>Test Integration Format XSD</w:t>
          </w:r>
          <w:r>
            <w:rPr>
              <w:noProof/>
            </w:rPr>
            <w:tab/>
          </w:r>
          <w:r>
            <w:rPr>
              <w:noProof/>
            </w:rPr>
            <w:fldChar w:fldCharType="begin"/>
          </w:r>
          <w:r>
            <w:rPr>
              <w:noProof/>
            </w:rPr>
            <w:instrText xml:space="preserve"> PAGEREF _Toc268681196 \h </w:instrText>
          </w:r>
          <w:r>
            <w:rPr>
              <w:noProof/>
            </w:rPr>
          </w:r>
          <w:r>
            <w:rPr>
              <w:noProof/>
            </w:rPr>
            <w:fldChar w:fldCharType="separate"/>
          </w:r>
          <w:r w:rsidR="000F7E9D">
            <w:rPr>
              <w:noProof/>
            </w:rPr>
            <w:t>25</w:t>
          </w:r>
          <w:r>
            <w:rPr>
              <w:noProof/>
            </w:rPr>
            <w:fldChar w:fldCharType="end"/>
          </w:r>
        </w:p>
        <w:p w14:paraId="5622B04B" w14:textId="77777777" w:rsidR="00E724F3" w:rsidRDefault="00E724F3">
          <w:pPr>
            <w:pStyle w:val="TOC1"/>
            <w:rPr>
              <w:rFonts w:asciiTheme="minorHAnsi" w:eastAsiaTheme="minorEastAsia" w:hAnsiTheme="minorHAnsi" w:cstheme="minorBidi"/>
              <w:noProof/>
              <w:sz w:val="24"/>
              <w:szCs w:val="24"/>
              <w:lang w:eastAsia="ja-JP"/>
            </w:rPr>
          </w:pPr>
          <w:r>
            <w:rPr>
              <w:noProof/>
            </w:rPr>
            <w:t>Sample XML Output</w:t>
          </w:r>
          <w:r>
            <w:rPr>
              <w:noProof/>
            </w:rPr>
            <w:tab/>
          </w:r>
          <w:r>
            <w:rPr>
              <w:noProof/>
            </w:rPr>
            <w:fldChar w:fldCharType="begin"/>
          </w:r>
          <w:r>
            <w:rPr>
              <w:noProof/>
            </w:rPr>
            <w:instrText xml:space="preserve"> PAGEREF _Toc268681197 \h </w:instrText>
          </w:r>
          <w:r>
            <w:rPr>
              <w:noProof/>
            </w:rPr>
          </w:r>
          <w:r>
            <w:rPr>
              <w:noProof/>
            </w:rPr>
            <w:fldChar w:fldCharType="separate"/>
          </w:r>
          <w:r w:rsidR="000F7E9D">
            <w:rPr>
              <w:noProof/>
            </w:rPr>
            <w:t>33</w:t>
          </w:r>
          <w:r>
            <w:rPr>
              <w:noProof/>
            </w:rPr>
            <w:fldChar w:fldCharType="end"/>
          </w:r>
        </w:p>
        <w:p w14:paraId="48130E74" w14:textId="7A73056F" w:rsidR="00AB06EA" w:rsidRDefault="00FC286D">
          <w:r>
            <w:fldChar w:fldCharType="end"/>
          </w:r>
        </w:p>
      </w:sdtContent>
    </w:sdt>
    <w:p w14:paraId="21602559" w14:textId="31181F43" w:rsidR="00EB66B6" w:rsidRPr="00E75271" w:rsidRDefault="008A1AA3" w:rsidP="00567046">
      <w:r w:rsidRPr="008A1AA3">
        <w:t xml:space="preserve"> </w:t>
      </w:r>
    </w:p>
    <w:p w14:paraId="72792E9F" w14:textId="77777777" w:rsidR="00A8396C" w:rsidRDefault="00A8396C" w:rsidP="00A8396C">
      <w:pPr>
        <w:pStyle w:val="Heading1"/>
        <w:ind w:left="0"/>
      </w:pPr>
      <w:bookmarkStart w:id="0" w:name="_Toc255745331"/>
      <w:bookmarkStart w:id="1" w:name="_Toc256766678"/>
      <w:bookmarkStart w:id="2" w:name="_Toc268681192"/>
      <w:r w:rsidRPr="00DC206F">
        <w:lastRenderedPageBreak/>
        <w:t>Purpose</w:t>
      </w:r>
      <w:bookmarkEnd w:id="0"/>
      <w:bookmarkEnd w:id="1"/>
      <w:bookmarkEnd w:id="2"/>
    </w:p>
    <w:p w14:paraId="3ADBEB50" w14:textId="69F965F1" w:rsidR="001A3F7D" w:rsidRDefault="00A8396C" w:rsidP="00A8396C">
      <w:r>
        <w:t xml:space="preserve">The purpose of this document is to provide a format specification describing the output of the </w:t>
      </w:r>
      <w:r w:rsidR="00931EAC">
        <w:t xml:space="preserve">Test Delivery System (TDS), which feeds into the </w:t>
      </w:r>
      <w:r>
        <w:t>Test</w:t>
      </w:r>
      <w:r w:rsidR="00931EAC">
        <w:t xml:space="preserve"> Integration S</w:t>
      </w:r>
      <w:r>
        <w:t>ystem</w:t>
      </w:r>
      <w:r w:rsidR="00931EAC">
        <w:t xml:space="preserve"> (TIS)</w:t>
      </w:r>
      <w:r>
        <w:t>, which feeds into the Data Warehouse</w:t>
      </w:r>
      <w:r w:rsidR="00931EAC">
        <w:t xml:space="preserve"> (DW)</w:t>
      </w:r>
      <w:r>
        <w:t xml:space="preserve">. </w:t>
      </w:r>
      <w:r w:rsidR="00931EAC">
        <w:t xml:space="preserve">The interface is exactly the same for both; that is, the TDS output contains the complete </w:t>
      </w:r>
      <w:r w:rsidR="00F44FCC">
        <w:t>specification for TDS-to-TIS and TIS-to-DW.</w:t>
      </w:r>
      <w:r w:rsidR="00931EAC">
        <w:t xml:space="preserve"> </w:t>
      </w:r>
      <w:r w:rsidR="001A3F7D">
        <w:t xml:space="preserve">The specification includes a table </w:t>
      </w:r>
      <w:r w:rsidR="00D806C7">
        <w:t>describing</w:t>
      </w:r>
      <w:r w:rsidR="001A3F7D">
        <w:t xml:space="preserve"> each XML node and attribute.</w:t>
      </w:r>
      <w:r w:rsidR="00D806C7">
        <w:t xml:space="preserve"> In addition, the XSD and a sample XML file are included for reference.</w:t>
      </w:r>
    </w:p>
    <w:p w14:paraId="2DFE852C" w14:textId="61D95DF9" w:rsidR="00A8396C" w:rsidRDefault="00A8396C" w:rsidP="00A8396C">
      <w:r>
        <w:t xml:space="preserve">This specification represents the combined work of Smarter Balanced and various vendors working on related contracts. </w:t>
      </w:r>
    </w:p>
    <w:p w14:paraId="6304E1A5" w14:textId="77777777" w:rsidR="00546726" w:rsidRDefault="00546726" w:rsidP="00A8396C"/>
    <w:p w14:paraId="43BA38A6" w14:textId="77777777" w:rsidR="00546726" w:rsidRPr="00A93F8D" w:rsidRDefault="00546726" w:rsidP="00F1158D">
      <w:pPr>
        <w:pStyle w:val="Heading1"/>
        <w:pageBreakBefore w:val="0"/>
        <w:ind w:left="0"/>
      </w:pPr>
      <w:bookmarkStart w:id="3" w:name="_Toc255745332"/>
      <w:bookmarkStart w:id="4" w:name="_Toc256766679"/>
      <w:bookmarkStart w:id="5" w:name="_Toc268681193"/>
      <w:r w:rsidRPr="00DC206F">
        <w:t>References</w:t>
      </w:r>
      <w:bookmarkEnd w:id="3"/>
      <w:bookmarkEnd w:id="4"/>
      <w:bookmarkEnd w:id="5"/>
    </w:p>
    <w:tbl>
      <w:tblPr>
        <w:tblStyle w:val="TableGrid"/>
        <w:tblW w:w="9828" w:type="dxa"/>
        <w:tblLayout w:type="fixed"/>
        <w:tblLook w:val="04A0" w:firstRow="1" w:lastRow="0" w:firstColumn="1" w:lastColumn="0" w:noHBand="0" w:noVBand="1"/>
      </w:tblPr>
      <w:tblGrid>
        <w:gridCol w:w="648"/>
        <w:gridCol w:w="6570"/>
        <w:gridCol w:w="1530"/>
        <w:gridCol w:w="1080"/>
      </w:tblGrid>
      <w:tr w:rsidR="00546726" w14:paraId="625C2DC8" w14:textId="77777777" w:rsidTr="00935D4E">
        <w:tc>
          <w:tcPr>
            <w:tcW w:w="648" w:type="dxa"/>
            <w:shd w:val="clear" w:color="auto" w:fill="3CA228"/>
          </w:tcPr>
          <w:p w14:paraId="5A1C027C" w14:textId="77777777" w:rsidR="00546726" w:rsidRDefault="00546726" w:rsidP="00935D4E">
            <w:pPr>
              <w:pStyle w:val="TableHeading1"/>
            </w:pPr>
            <w:r>
              <w:t>Ref</w:t>
            </w:r>
          </w:p>
        </w:tc>
        <w:tc>
          <w:tcPr>
            <w:tcW w:w="6570" w:type="dxa"/>
            <w:shd w:val="clear" w:color="auto" w:fill="3CA228"/>
            <w:vAlign w:val="center"/>
          </w:tcPr>
          <w:p w14:paraId="7F982224" w14:textId="77777777" w:rsidR="00546726" w:rsidRPr="00A93F8D" w:rsidRDefault="00546726" w:rsidP="00935D4E">
            <w:pPr>
              <w:pStyle w:val="TableHeading1"/>
            </w:pPr>
            <w:r w:rsidRPr="00A93F8D">
              <w:t>Reference</w:t>
            </w:r>
          </w:p>
        </w:tc>
        <w:tc>
          <w:tcPr>
            <w:tcW w:w="1530" w:type="dxa"/>
            <w:shd w:val="clear" w:color="auto" w:fill="3CA228"/>
            <w:vAlign w:val="center"/>
          </w:tcPr>
          <w:p w14:paraId="0A62A9C8" w14:textId="77777777" w:rsidR="00546726" w:rsidRDefault="00546726" w:rsidP="00935D4E">
            <w:pPr>
              <w:pStyle w:val="TableHeading1"/>
            </w:pPr>
            <w:r>
              <w:t>Author</w:t>
            </w:r>
          </w:p>
        </w:tc>
        <w:tc>
          <w:tcPr>
            <w:tcW w:w="1080" w:type="dxa"/>
            <w:shd w:val="clear" w:color="auto" w:fill="3CA228"/>
            <w:vAlign w:val="center"/>
          </w:tcPr>
          <w:p w14:paraId="061803F3" w14:textId="77777777" w:rsidR="00546726" w:rsidRDefault="00546726" w:rsidP="00935D4E">
            <w:pPr>
              <w:pStyle w:val="TableHeading1"/>
            </w:pPr>
            <w:r>
              <w:t>Version</w:t>
            </w:r>
          </w:p>
        </w:tc>
      </w:tr>
      <w:tr w:rsidR="00546726" w14:paraId="2F6C30BB" w14:textId="77777777" w:rsidTr="00935D4E">
        <w:tc>
          <w:tcPr>
            <w:tcW w:w="648" w:type="dxa"/>
            <w:vAlign w:val="center"/>
          </w:tcPr>
          <w:p w14:paraId="05554DD1" w14:textId="77777777" w:rsidR="00546726" w:rsidRDefault="00546726" w:rsidP="00935D4E">
            <w:pPr>
              <w:pStyle w:val="SBACTableText"/>
            </w:pPr>
            <w:r>
              <w:t>1</w:t>
            </w:r>
          </w:p>
        </w:tc>
        <w:tc>
          <w:tcPr>
            <w:tcW w:w="6570" w:type="dxa"/>
            <w:vAlign w:val="center"/>
          </w:tcPr>
          <w:p w14:paraId="1F8AE884" w14:textId="1C32C91D" w:rsidR="00546726" w:rsidRPr="00A93F8D" w:rsidRDefault="00546726" w:rsidP="00935D4E">
            <w:pPr>
              <w:pStyle w:val="SBACTableText"/>
            </w:pPr>
            <w:r>
              <w:rPr>
                <w:bCs/>
              </w:rPr>
              <w:t>Common Education Data Standards (CEDS) specification</w:t>
            </w:r>
            <w:r>
              <w:t xml:space="preserve"> </w:t>
            </w:r>
            <w:r w:rsidR="00CD179E">
              <w:t>(</w:t>
            </w:r>
            <w:r w:rsidR="00CD179E" w:rsidRPr="00CD179E">
              <w:t>https://ceds.ed.gov/elements.aspx</w:t>
            </w:r>
            <w:r w:rsidR="00CD179E">
              <w:t>)</w:t>
            </w:r>
          </w:p>
        </w:tc>
        <w:tc>
          <w:tcPr>
            <w:tcW w:w="1530" w:type="dxa"/>
            <w:vAlign w:val="center"/>
          </w:tcPr>
          <w:p w14:paraId="2F06C9F3" w14:textId="09A48910" w:rsidR="00546726" w:rsidRDefault="00546726" w:rsidP="00935D4E">
            <w:pPr>
              <w:pStyle w:val="SBACTableText"/>
            </w:pPr>
            <w:r>
              <w:t>ceds.ed.gov</w:t>
            </w:r>
          </w:p>
        </w:tc>
        <w:tc>
          <w:tcPr>
            <w:tcW w:w="1080" w:type="dxa"/>
            <w:vAlign w:val="center"/>
          </w:tcPr>
          <w:p w14:paraId="327E3962" w14:textId="37EFDD55" w:rsidR="00546726" w:rsidRDefault="00546726" w:rsidP="00935D4E">
            <w:pPr>
              <w:pStyle w:val="SBACTableText"/>
            </w:pPr>
            <w:r>
              <w:t>4</w:t>
            </w:r>
            <w:r w:rsidR="00AA14BD">
              <w:t>.0</w:t>
            </w:r>
          </w:p>
        </w:tc>
      </w:tr>
      <w:tr w:rsidR="00B56616" w14:paraId="5819F168" w14:textId="77777777" w:rsidTr="00935D4E">
        <w:tc>
          <w:tcPr>
            <w:tcW w:w="648" w:type="dxa"/>
            <w:vAlign w:val="center"/>
          </w:tcPr>
          <w:p w14:paraId="6CB6A50F" w14:textId="060A90D1" w:rsidR="00B56616" w:rsidRDefault="004E5148" w:rsidP="00935D4E">
            <w:pPr>
              <w:pStyle w:val="SBACTableText"/>
            </w:pPr>
            <w:r>
              <w:t>2</w:t>
            </w:r>
          </w:p>
        </w:tc>
        <w:tc>
          <w:tcPr>
            <w:tcW w:w="6570" w:type="dxa"/>
            <w:vAlign w:val="center"/>
          </w:tcPr>
          <w:p w14:paraId="35E72DDF" w14:textId="3287F51C" w:rsidR="00B56616" w:rsidRDefault="004E5148" w:rsidP="00935D4E">
            <w:pPr>
              <w:pStyle w:val="SBACTableText"/>
              <w:rPr>
                <w:bCs/>
              </w:rPr>
            </w:pPr>
            <w:r w:rsidRPr="004E5148">
              <w:rPr>
                <w:bCs/>
              </w:rPr>
              <w:t>Administration And Registration Tool Upload File Formats</w:t>
            </w:r>
            <w:r>
              <w:rPr>
                <w:bCs/>
              </w:rPr>
              <w:t xml:space="preserve"> </w:t>
            </w:r>
          </w:p>
        </w:tc>
        <w:tc>
          <w:tcPr>
            <w:tcW w:w="1530" w:type="dxa"/>
            <w:vAlign w:val="center"/>
          </w:tcPr>
          <w:p w14:paraId="00D79144" w14:textId="4F92DEAB" w:rsidR="00B56616" w:rsidRDefault="004E5148" w:rsidP="00935D4E">
            <w:pPr>
              <w:pStyle w:val="SBACTableText"/>
            </w:pPr>
            <w:r>
              <w:t>AIR / Smarter Balanced</w:t>
            </w:r>
          </w:p>
        </w:tc>
        <w:tc>
          <w:tcPr>
            <w:tcW w:w="1080" w:type="dxa"/>
            <w:vAlign w:val="center"/>
          </w:tcPr>
          <w:p w14:paraId="68EC9B97" w14:textId="460D552C" w:rsidR="00B56616" w:rsidRDefault="004E5148" w:rsidP="00935D4E">
            <w:pPr>
              <w:pStyle w:val="SBACTableText"/>
            </w:pPr>
            <w:r>
              <w:t>0.3</w:t>
            </w:r>
          </w:p>
        </w:tc>
      </w:tr>
    </w:tbl>
    <w:p w14:paraId="4D5151C1" w14:textId="70E4EBB1" w:rsidR="00546726" w:rsidRDefault="00546726" w:rsidP="00A8396C"/>
    <w:p w14:paraId="5507AC70" w14:textId="02667ACB" w:rsidR="00F1158D" w:rsidRDefault="003F7F25" w:rsidP="00314E0E">
      <w:pPr>
        <w:pStyle w:val="Heading1"/>
      </w:pPr>
      <w:bookmarkStart w:id="6" w:name="_Toc268681194"/>
      <w:r>
        <w:lastRenderedPageBreak/>
        <w:t xml:space="preserve">Test Integration </w:t>
      </w:r>
      <w:r w:rsidR="00F1158D">
        <w:t>Data Flow Overview</w:t>
      </w:r>
      <w:bookmarkEnd w:id="6"/>
    </w:p>
    <w:p w14:paraId="226F38D4" w14:textId="0AC9C718" w:rsidR="00F1158D" w:rsidRPr="00F1158D" w:rsidRDefault="003B239D" w:rsidP="00F1158D">
      <w:r>
        <w:t xml:space="preserve">This document describes the data interface between the </w:t>
      </w:r>
      <w:r w:rsidR="00F1158D" w:rsidRPr="00F1158D">
        <w:t xml:space="preserve">Test Integration component </w:t>
      </w:r>
      <w:r>
        <w:t xml:space="preserve">and one or more Data Warehouses (an interface labeled as arrow 8 in </w:t>
      </w:r>
      <w:r>
        <w:fldChar w:fldCharType="begin"/>
      </w:r>
      <w:r>
        <w:instrText xml:space="preserve"> REF _Ref260154171 \h </w:instrText>
      </w:r>
      <w:r>
        <w:fldChar w:fldCharType="separate"/>
      </w:r>
      <w:r w:rsidR="000F7E9D">
        <w:t xml:space="preserve">Figure </w:t>
      </w:r>
      <w:r w:rsidR="000F7E9D">
        <w:rPr>
          <w:noProof/>
        </w:rPr>
        <w:t>1</w:t>
      </w:r>
      <w:r>
        <w:fldChar w:fldCharType="end"/>
      </w:r>
      <w:r>
        <w:t xml:space="preserve">). </w:t>
      </w:r>
    </w:p>
    <w:p w14:paraId="4ED08329" w14:textId="4CD245DA" w:rsidR="00F1158D" w:rsidRDefault="00F1158D" w:rsidP="00F1158D">
      <w:r w:rsidRPr="002768AE">
        <w:rPr>
          <w:noProof/>
        </w:rPr>
        <w:drawing>
          <wp:inline distT="0" distB="0" distL="0" distR="0" wp14:anchorId="503175FD" wp14:editId="157E1EB5">
            <wp:extent cx="5943600" cy="3665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65855"/>
                    </a:xfrm>
                    <a:prstGeom prst="rect">
                      <a:avLst/>
                    </a:prstGeom>
                    <a:noFill/>
                    <a:ln>
                      <a:noFill/>
                    </a:ln>
                  </pic:spPr>
                </pic:pic>
              </a:graphicData>
            </a:graphic>
          </wp:inline>
        </w:drawing>
      </w:r>
    </w:p>
    <w:p w14:paraId="3F956C03" w14:textId="2368C6D3" w:rsidR="003B239D" w:rsidRDefault="003B239D" w:rsidP="003B239D">
      <w:pPr>
        <w:pStyle w:val="Caption"/>
      </w:pPr>
      <w:bookmarkStart w:id="7" w:name="_Ref260154171"/>
      <w:bookmarkStart w:id="8" w:name="_Ref260157282"/>
      <w:r>
        <w:t xml:space="preserve">Figure </w:t>
      </w:r>
      <w:r w:rsidR="009C5E9C">
        <w:fldChar w:fldCharType="begin"/>
      </w:r>
      <w:r w:rsidR="009C5E9C">
        <w:instrText xml:space="preserve"> SEQ Figure \* ARABIC </w:instrText>
      </w:r>
      <w:r w:rsidR="009C5E9C">
        <w:fldChar w:fldCharType="separate"/>
      </w:r>
      <w:r w:rsidR="000F7E9D">
        <w:rPr>
          <w:noProof/>
        </w:rPr>
        <w:t>1</w:t>
      </w:r>
      <w:r w:rsidR="009C5E9C">
        <w:rPr>
          <w:noProof/>
        </w:rPr>
        <w:fldChar w:fldCharType="end"/>
      </w:r>
      <w:bookmarkEnd w:id="7"/>
      <w:r>
        <w:t xml:space="preserve">: Test </w:t>
      </w:r>
      <w:r w:rsidR="00B945DE">
        <w:t>Integration and Scoring</w:t>
      </w:r>
      <w:r>
        <w:t xml:space="preserve"> Data Interfaces</w:t>
      </w:r>
      <w:bookmarkEnd w:id="8"/>
    </w:p>
    <w:p w14:paraId="1AA2E39D" w14:textId="2AFC3D4C" w:rsidR="00314E0E" w:rsidRDefault="00314E0E" w:rsidP="009165D7">
      <w:r>
        <w:fldChar w:fldCharType="begin"/>
      </w:r>
      <w:r>
        <w:instrText xml:space="preserve"> REF _Ref260157260 \h </w:instrText>
      </w:r>
      <w:r>
        <w:fldChar w:fldCharType="separate"/>
      </w:r>
      <w:r w:rsidR="000F7E9D">
        <w:t xml:space="preserve">Table </w:t>
      </w:r>
      <w:r w:rsidR="000F7E9D">
        <w:rPr>
          <w:noProof/>
        </w:rPr>
        <w:t>1</w:t>
      </w:r>
      <w:r>
        <w:fldChar w:fldCharType="end"/>
      </w:r>
      <w:r>
        <w:t xml:space="preserve"> </w:t>
      </w:r>
      <w:r w:rsidR="009165D7">
        <w:t xml:space="preserve">summarizes the elements </w:t>
      </w:r>
      <w:r>
        <w:t xml:space="preserve">in </w:t>
      </w:r>
      <w:r>
        <w:fldChar w:fldCharType="begin"/>
      </w:r>
      <w:r>
        <w:instrText xml:space="preserve"> REF _Ref260154171 \h </w:instrText>
      </w:r>
      <w:r>
        <w:fldChar w:fldCharType="separate"/>
      </w:r>
      <w:r w:rsidR="000F7E9D">
        <w:t xml:space="preserve">Figure </w:t>
      </w:r>
      <w:r w:rsidR="000F7E9D">
        <w:rPr>
          <w:noProof/>
        </w:rPr>
        <w:t>1</w:t>
      </w:r>
      <w:r>
        <w:fldChar w:fldCharType="end"/>
      </w:r>
      <w:r w:rsidR="00401935">
        <w:t xml:space="preserve"> that</w:t>
      </w:r>
      <w:r>
        <w:t xml:space="preserve"> are relevant to this document</w:t>
      </w:r>
      <w:r w:rsidR="009165D7">
        <w:t>.</w:t>
      </w:r>
    </w:p>
    <w:tbl>
      <w:tblPr>
        <w:tblStyle w:val="TableGrid"/>
        <w:tblW w:w="0" w:type="auto"/>
        <w:tblLook w:val="04A0" w:firstRow="1" w:lastRow="0" w:firstColumn="1" w:lastColumn="0" w:noHBand="0" w:noVBand="1"/>
      </w:tblPr>
      <w:tblGrid>
        <w:gridCol w:w="1908"/>
        <w:gridCol w:w="7668"/>
      </w:tblGrid>
      <w:tr w:rsidR="009165D7" w:rsidRPr="00314E0E" w14:paraId="68E13628" w14:textId="77777777" w:rsidTr="00314E0E">
        <w:trPr>
          <w:cantSplit/>
          <w:tblHeader/>
        </w:trPr>
        <w:tc>
          <w:tcPr>
            <w:tcW w:w="1908" w:type="dxa"/>
            <w:shd w:val="clear" w:color="auto" w:fill="008000"/>
            <w:vAlign w:val="center"/>
          </w:tcPr>
          <w:p w14:paraId="16BCA805" w14:textId="77777777" w:rsidR="009165D7" w:rsidRPr="00314E0E" w:rsidRDefault="009165D7" w:rsidP="00314E0E">
            <w:pPr>
              <w:pStyle w:val="SBACTableHeaderRow"/>
              <w:rPr>
                <w:color w:val="FFFFFF" w:themeColor="background1"/>
              </w:rPr>
            </w:pPr>
            <w:r w:rsidRPr="00314E0E">
              <w:rPr>
                <w:color w:val="FFFFFF" w:themeColor="background1"/>
              </w:rPr>
              <w:t>Diagram Element</w:t>
            </w:r>
          </w:p>
        </w:tc>
        <w:tc>
          <w:tcPr>
            <w:tcW w:w="7668" w:type="dxa"/>
            <w:shd w:val="clear" w:color="auto" w:fill="008000"/>
            <w:vAlign w:val="center"/>
          </w:tcPr>
          <w:p w14:paraId="5E867FC9" w14:textId="77777777" w:rsidR="009165D7" w:rsidRPr="00314E0E" w:rsidRDefault="009165D7" w:rsidP="00314E0E">
            <w:pPr>
              <w:pStyle w:val="SBACTableHeaderRow"/>
              <w:rPr>
                <w:color w:val="FFFFFF" w:themeColor="background1"/>
              </w:rPr>
            </w:pPr>
            <w:r w:rsidRPr="00314E0E">
              <w:rPr>
                <w:color w:val="FFFFFF" w:themeColor="background1"/>
              </w:rPr>
              <w:t>Description</w:t>
            </w:r>
          </w:p>
        </w:tc>
      </w:tr>
      <w:tr w:rsidR="009165D7" w:rsidRPr="00E62D3A" w14:paraId="0C4C9E12" w14:textId="77777777" w:rsidTr="009165D7">
        <w:trPr>
          <w:cantSplit/>
        </w:trPr>
        <w:tc>
          <w:tcPr>
            <w:tcW w:w="1908" w:type="dxa"/>
            <w:vAlign w:val="center"/>
          </w:tcPr>
          <w:p w14:paraId="22E78B34" w14:textId="76BB2F0B" w:rsidR="009165D7" w:rsidRPr="00E62D3A" w:rsidRDefault="009165D7" w:rsidP="00314E0E">
            <w:pPr>
              <w:pStyle w:val="SBACTableText"/>
            </w:pPr>
            <w:r w:rsidRPr="00E62D3A">
              <w:t>Test Delivery</w:t>
            </w:r>
            <w:r w:rsidR="00B2489D">
              <w:t xml:space="preserve"> (TDS)</w:t>
            </w:r>
          </w:p>
        </w:tc>
        <w:tc>
          <w:tcPr>
            <w:tcW w:w="7668" w:type="dxa"/>
            <w:vAlign w:val="center"/>
          </w:tcPr>
          <w:p w14:paraId="27D4083C" w14:textId="77777777" w:rsidR="009165D7" w:rsidRPr="00E62D3A" w:rsidRDefault="009165D7" w:rsidP="00314E0E">
            <w:pPr>
              <w:pStyle w:val="SBACTableText"/>
            </w:pPr>
            <w:r>
              <w:t>Test Delivery is responsible for the real time, interactive portion of a student assessment. Test Delivery holds a student’s assessment result for a test opportunity until that opportunity has been completed.</w:t>
            </w:r>
          </w:p>
        </w:tc>
      </w:tr>
      <w:tr w:rsidR="009165D7" w:rsidRPr="00E62D3A" w14:paraId="5B30F705" w14:textId="77777777" w:rsidTr="009165D7">
        <w:trPr>
          <w:cantSplit/>
        </w:trPr>
        <w:tc>
          <w:tcPr>
            <w:tcW w:w="1908" w:type="dxa"/>
            <w:vAlign w:val="center"/>
          </w:tcPr>
          <w:p w14:paraId="7258DBD2" w14:textId="0DFE7AD6" w:rsidR="009165D7" w:rsidRPr="00E62D3A" w:rsidRDefault="009165D7" w:rsidP="00314E0E">
            <w:pPr>
              <w:pStyle w:val="SBACTableText"/>
            </w:pPr>
            <w:r w:rsidRPr="00E62D3A">
              <w:t>Test Integration</w:t>
            </w:r>
            <w:r w:rsidR="00B2489D">
              <w:t xml:space="preserve"> (TIS)</w:t>
            </w:r>
          </w:p>
        </w:tc>
        <w:tc>
          <w:tcPr>
            <w:tcW w:w="7668" w:type="dxa"/>
            <w:vAlign w:val="center"/>
          </w:tcPr>
          <w:p w14:paraId="55F60BD6" w14:textId="77777777" w:rsidR="009165D7" w:rsidRPr="00E62D3A" w:rsidRDefault="009165D7" w:rsidP="00314E0E">
            <w:pPr>
              <w:pStyle w:val="SBACTableText"/>
            </w:pPr>
            <w:r>
              <w:t>Test Integration holds an assessment result when the real time, interactive portion of the assessment is completed.</w:t>
            </w:r>
          </w:p>
        </w:tc>
      </w:tr>
      <w:tr w:rsidR="009165D7" w:rsidRPr="00E62D3A" w14:paraId="4DB13A2C" w14:textId="77777777" w:rsidTr="009165D7">
        <w:trPr>
          <w:cantSplit/>
        </w:trPr>
        <w:tc>
          <w:tcPr>
            <w:tcW w:w="1908" w:type="dxa"/>
            <w:vAlign w:val="center"/>
          </w:tcPr>
          <w:p w14:paraId="00815256" w14:textId="77777777" w:rsidR="009165D7" w:rsidRPr="00E62D3A" w:rsidRDefault="009165D7" w:rsidP="00314E0E">
            <w:pPr>
              <w:pStyle w:val="SBACTableText"/>
            </w:pPr>
            <w:r>
              <w:t>Test Integration Database</w:t>
            </w:r>
          </w:p>
        </w:tc>
        <w:tc>
          <w:tcPr>
            <w:tcW w:w="7668" w:type="dxa"/>
            <w:vAlign w:val="center"/>
          </w:tcPr>
          <w:p w14:paraId="7C4066B5" w14:textId="77777777" w:rsidR="009165D7" w:rsidRPr="00E62D3A" w:rsidRDefault="009165D7" w:rsidP="00314E0E">
            <w:pPr>
              <w:pStyle w:val="SBACTableText"/>
            </w:pPr>
            <w:r>
              <w:t>The Test Integration Database stores: (1) in-process assessments that have items that are awaiting are awaiting scoring by external scoring engines, and (2) storing configuration information about how to process assessment opportunities for particular assessments. The configuration information about a particular assessment is provided by a test package via the Admin UI that contains the scoring rules.</w:t>
            </w:r>
          </w:p>
        </w:tc>
      </w:tr>
      <w:tr w:rsidR="009165D7" w:rsidRPr="00E62D3A" w14:paraId="136C4D9A" w14:textId="77777777" w:rsidTr="009165D7">
        <w:trPr>
          <w:cantSplit/>
        </w:trPr>
        <w:tc>
          <w:tcPr>
            <w:tcW w:w="1908" w:type="dxa"/>
            <w:vAlign w:val="center"/>
          </w:tcPr>
          <w:p w14:paraId="23117823" w14:textId="77777777" w:rsidR="009165D7" w:rsidRPr="00E62D3A" w:rsidRDefault="009165D7" w:rsidP="00314E0E">
            <w:pPr>
              <w:pStyle w:val="SBACTableText"/>
            </w:pPr>
            <w:r w:rsidRPr="00E62D3A">
              <w:t>External Scoring Engines</w:t>
            </w:r>
          </w:p>
        </w:tc>
        <w:tc>
          <w:tcPr>
            <w:tcW w:w="7668" w:type="dxa"/>
            <w:vAlign w:val="center"/>
          </w:tcPr>
          <w:p w14:paraId="703A9B7F" w14:textId="77777777" w:rsidR="009165D7" w:rsidRPr="00E62D3A" w:rsidRDefault="009165D7" w:rsidP="00314E0E">
            <w:pPr>
              <w:pStyle w:val="SBACTableText"/>
            </w:pPr>
            <w:r>
              <w:t>External Scoring Engines are typically hand scoring systems, but may also be other types of item scoring engines such as automated essay scoring engines that may take more time than is reasonable to be used during a live assessment event. There is no vendor that is building these scoring engines, so AIR will design the protocol to these scoring engines and develop a stub that satisfies the other end of this protocol.</w:t>
            </w:r>
          </w:p>
        </w:tc>
      </w:tr>
      <w:tr w:rsidR="009165D7" w:rsidRPr="00E62D3A" w14:paraId="2DC197D5" w14:textId="77777777" w:rsidTr="009165D7">
        <w:trPr>
          <w:cantSplit/>
        </w:trPr>
        <w:tc>
          <w:tcPr>
            <w:tcW w:w="1908" w:type="dxa"/>
            <w:vAlign w:val="center"/>
          </w:tcPr>
          <w:p w14:paraId="3CE9C72A" w14:textId="0608A7E5" w:rsidR="009165D7" w:rsidRPr="00E62D3A" w:rsidRDefault="009165D7" w:rsidP="00314E0E">
            <w:pPr>
              <w:pStyle w:val="SBACTableText"/>
            </w:pPr>
            <w:r w:rsidRPr="00E62D3A">
              <w:lastRenderedPageBreak/>
              <w:t>Data Warehouse</w:t>
            </w:r>
            <w:r w:rsidR="00B2489D">
              <w:t xml:space="preserve"> (DW)</w:t>
            </w:r>
          </w:p>
        </w:tc>
        <w:tc>
          <w:tcPr>
            <w:tcW w:w="7668" w:type="dxa"/>
            <w:vAlign w:val="center"/>
          </w:tcPr>
          <w:p w14:paraId="6F8A7544" w14:textId="77777777" w:rsidR="009165D7" w:rsidRPr="00E62D3A" w:rsidRDefault="009165D7" w:rsidP="00314E0E">
            <w:pPr>
              <w:pStyle w:val="SBACTableText"/>
            </w:pPr>
            <w:r>
              <w:t xml:space="preserve">The Data Warehouse is being developed for Smarter Balanced under Contract 15. The Test Integration component will deliver fully scale scored XML documents to the Data Warehouse that represents a complete test opportunity for a student. </w:t>
            </w:r>
          </w:p>
        </w:tc>
      </w:tr>
      <w:tr w:rsidR="009165D7" w:rsidRPr="00E62D3A" w14:paraId="02B4589D" w14:textId="77777777" w:rsidTr="009165D7">
        <w:trPr>
          <w:cantSplit/>
        </w:trPr>
        <w:tc>
          <w:tcPr>
            <w:tcW w:w="1908" w:type="dxa"/>
            <w:vAlign w:val="center"/>
          </w:tcPr>
          <w:p w14:paraId="76EA9008" w14:textId="77777777" w:rsidR="009165D7" w:rsidRPr="00E62D3A" w:rsidRDefault="009165D7" w:rsidP="00314E0E">
            <w:pPr>
              <w:pStyle w:val="SBACTableText"/>
            </w:pPr>
            <w:r w:rsidRPr="00E62D3A">
              <w:t>Test Scoring</w:t>
            </w:r>
          </w:p>
        </w:tc>
        <w:tc>
          <w:tcPr>
            <w:tcW w:w="7668" w:type="dxa"/>
            <w:vAlign w:val="center"/>
          </w:tcPr>
          <w:p w14:paraId="1FA471F4" w14:textId="77777777" w:rsidR="009165D7" w:rsidRPr="00E62D3A" w:rsidRDefault="009165D7" w:rsidP="00314E0E">
            <w:pPr>
              <w:pStyle w:val="SBACTableText"/>
            </w:pPr>
            <w:r>
              <w:t>The Test Scoring component is responsible for scale scoring an assessment based on preconfigured scoring rules that are provided by means of test packages authored by Test Authoring and stored in the Test Spec Bank.</w:t>
            </w:r>
          </w:p>
        </w:tc>
      </w:tr>
      <w:tr w:rsidR="009165D7" w:rsidRPr="00E62D3A" w14:paraId="509BAC77" w14:textId="77777777" w:rsidTr="009165D7">
        <w:trPr>
          <w:cantSplit/>
        </w:trPr>
        <w:tc>
          <w:tcPr>
            <w:tcW w:w="1908" w:type="dxa"/>
            <w:vAlign w:val="center"/>
          </w:tcPr>
          <w:p w14:paraId="5BB830A3" w14:textId="77777777" w:rsidR="009165D7" w:rsidRPr="00E62D3A" w:rsidRDefault="009165D7" w:rsidP="00314E0E">
            <w:pPr>
              <w:pStyle w:val="SBACTableText"/>
            </w:pPr>
            <w:r w:rsidRPr="00E62D3A">
              <w:t>Scoring Configs</w:t>
            </w:r>
            <w:r>
              <w:t xml:space="preserve"> Database</w:t>
            </w:r>
          </w:p>
        </w:tc>
        <w:tc>
          <w:tcPr>
            <w:tcW w:w="7668" w:type="dxa"/>
            <w:vAlign w:val="center"/>
          </w:tcPr>
          <w:p w14:paraId="442EC07F" w14:textId="77777777" w:rsidR="009165D7" w:rsidRPr="00E62D3A" w:rsidRDefault="009165D7" w:rsidP="00314E0E">
            <w:pPr>
              <w:pStyle w:val="SBACTableText"/>
            </w:pPr>
            <w:r>
              <w:t>The Scoring Configs Database stores scoring configurations that the Test Scoring component uses to know how to score a particular assessment. The configuration information about a particular assessment is provided by a test package via the Admin UI that contains the scoring rules.</w:t>
            </w:r>
          </w:p>
        </w:tc>
      </w:tr>
    </w:tbl>
    <w:p w14:paraId="2DF2CCDF" w14:textId="5181FA27" w:rsidR="00F1158D" w:rsidRPr="00F1158D" w:rsidRDefault="00314E0E" w:rsidP="00314E0E">
      <w:pPr>
        <w:pStyle w:val="Caption"/>
      </w:pPr>
      <w:bookmarkStart w:id="9" w:name="_Ref260157260"/>
      <w:r>
        <w:t xml:space="preserve">Table </w:t>
      </w:r>
      <w:r w:rsidR="009C5E9C">
        <w:fldChar w:fldCharType="begin"/>
      </w:r>
      <w:r w:rsidR="009C5E9C">
        <w:instrText xml:space="preserve"> SEQ Table \* ARABIC </w:instrText>
      </w:r>
      <w:r w:rsidR="009C5E9C">
        <w:fldChar w:fldCharType="separate"/>
      </w:r>
      <w:r w:rsidR="000F7E9D">
        <w:rPr>
          <w:noProof/>
        </w:rPr>
        <w:t>1</w:t>
      </w:r>
      <w:r w:rsidR="009C5E9C">
        <w:rPr>
          <w:noProof/>
        </w:rPr>
        <w:fldChar w:fldCharType="end"/>
      </w:r>
      <w:bookmarkEnd w:id="9"/>
      <w:r>
        <w:t>: Component Definitions</w:t>
      </w:r>
    </w:p>
    <w:p w14:paraId="79E79D1C" w14:textId="168C6212" w:rsidR="00314E0E" w:rsidRDefault="00314E0E" w:rsidP="00314E0E">
      <w:r w:rsidRPr="00F1158D">
        <w:t>Test Integration receive</w:t>
      </w:r>
      <w:r>
        <w:t>s</w:t>
      </w:r>
      <w:r w:rsidRPr="00F1158D">
        <w:t xml:space="preserve"> the completed assessment from Test Delivery</w:t>
      </w:r>
      <w:r>
        <w:t xml:space="preserve"> (arrow 5)</w:t>
      </w:r>
      <w:r w:rsidRPr="00F1158D">
        <w:t>, deliver</w:t>
      </w:r>
      <w:r>
        <w:t>s</w:t>
      </w:r>
      <w:r w:rsidRPr="00F1158D">
        <w:t xml:space="preserve"> responses to external scoring engines</w:t>
      </w:r>
      <w:r>
        <w:t xml:space="preserve"> (arrow 6)</w:t>
      </w:r>
      <w:r w:rsidRPr="00F1158D">
        <w:t>, receive</w:t>
      </w:r>
      <w:r>
        <w:t>s</w:t>
      </w:r>
      <w:r w:rsidRPr="00F1158D">
        <w:t xml:space="preserve"> and collate</w:t>
      </w:r>
      <w:r>
        <w:t>s</w:t>
      </w:r>
      <w:r w:rsidRPr="00F1158D">
        <w:t xml:space="preserve"> results from external scoring engines</w:t>
      </w:r>
      <w:r>
        <w:t xml:space="preserve"> (arrow 4)</w:t>
      </w:r>
      <w:r w:rsidRPr="00F1158D">
        <w:t>.</w:t>
      </w:r>
      <w:r>
        <w:t xml:space="preserve"> </w:t>
      </w:r>
      <w:r w:rsidRPr="00B2489D">
        <w:rPr>
          <w:i/>
        </w:rPr>
        <w:t xml:space="preserve">The interfaces </w:t>
      </w:r>
      <w:r w:rsidR="00921D42">
        <w:rPr>
          <w:i/>
        </w:rPr>
        <w:t>associated to</w:t>
      </w:r>
      <w:r w:rsidRPr="00B2489D">
        <w:rPr>
          <w:i/>
        </w:rPr>
        <w:t xml:space="preserve"> arrows 5 and 8 are identical</w:t>
      </w:r>
      <w:r w:rsidR="00921D42">
        <w:rPr>
          <w:i/>
        </w:rPr>
        <w:t xml:space="preserve"> and are specified in this document</w:t>
      </w:r>
      <w:r>
        <w:t>. Their format has been designed with optimal flexibility, in order to capture i</w:t>
      </w:r>
      <w:r w:rsidRPr="00BA74FD">
        <w:t>nformation for any type of assessment.</w:t>
      </w:r>
      <w:r>
        <w:t xml:space="preserve"> For this reason, many of the nodes and attributes are normalized to name/value pairs, rather than being hard-coded to accept specific data fields.</w:t>
      </w:r>
    </w:p>
    <w:p w14:paraId="7660D2EF" w14:textId="128723E1" w:rsidR="00935D4E" w:rsidRDefault="00935D4E" w:rsidP="003F7F25">
      <w:pPr>
        <w:pStyle w:val="Heading2"/>
      </w:pPr>
      <w:r>
        <w:t xml:space="preserve">Test Integration Data Format </w:t>
      </w:r>
      <w:r w:rsidR="00A05B7A">
        <w:t>Conventions</w:t>
      </w:r>
    </w:p>
    <w:p w14:paraId="7B8918DA" w14:textId="41E1178C" w:rsidR="00935D4E" w:rsidRDefault="0069167E" w:rsidP="00935D4E">
      <w:r w:rsidRPr="00D34ADA">
        <w:rPr>
          <w:rFonts w:eastAsiaTheme="majorEastAsia"/>
          <w:bCs/>
          <w:szCs w:val="28"/>
        </w:rPr>
        <w:fldChar w:fldCharType="begin"/>
      </w:r>
      <w:r w:rsidRPr="00D34ADA">
        <w:rPr>
          <w:rFonts w:eastAsiaTheme="majorEastAsia"/>
          <w:bCs/>
          <w:szCs w:val="28"/>
        </w:rPr>
        <w:instrText xml:space="preserve"> REF _Ref260075845 \h </w:instrText>
      </w:r>
      <w:r w:rsidRPr="00D34ADA">
        <w:rPr>
          <w:rFonts w:eastAsiaTheme="majorEastAsia"/>
          <w:bCs/>
          <w:szCs w:val="28"/>
        </w:rPr>
      </w:r>
      <w:r w:rsidRPr="00D34ADA">
        <w:rPr>
          <w:rFonts w:eastAsiaTheme="majorEastAsia"/>
          <w:bCs/>
          <w:szCs w:val="28"/>
        </w:rPr>
        <w:fldChar w:fldCharType="separate"/>
      </w:r>
      <w:r w:rsidR="000F7E9D">
        <w:t xml:space="preserve">Table </w:t>
      </w:r>
      <w:r w:rsidR="000F7E9D">
        <w:rPr>
          <w:noProof/>
        </w:rPr>
        <w:t>2</w:t>
      </w:r>
      <w:r w:rsidRPr="00D34ADA">
        <w:rPr>
          <w:rFonts w:eastAsiaTheme="majorEastAsia"/>
          <w:bCs/>
          <w:szCs w:val="28"/>
        </w:rPr>
        <w:fldChar w:fldCharType="end"/>
      </w:r>
      <w:r w:rsidRPr="00D34ADA">
        <w:rPr>
          <w:rFonts w:eastAsiaTheme="majorEastAsia"/>
          <w:bCs/>
          <w:szCs w:val="28"/>
        </w:rPr>
        <w:t xml:space="preserve"> </w:t>
      </w:r>
      <w:r>
        <w:rPr>
          <w:rFonts w:eastAsiaTheme="majorEastAsia"/>
          <w:bCs/>
          <w:szCs w:val="28"/>
        </w:rPr>
        <w:t xml:space="preserve">provides information regarding the XML output format and its associated XSD, such as </w:t>
      </w:r>
      <w:r>
        <w:t xml:space="preserve">the allowable values, sizes, and descriptions, as well as any standards alignment. Also included in this document are the XSD and a sample XML output. </w:t>
      </w:r>
      <w:r w:rsidR="00935D4E">
        <w:t xml:space="preserve">The fields in </w:t>
      </w:r>
      <w:r w:rsidR="003F7F25">
        <w:fldChar w:fldCharType="begin"/>
      </w:r>
      <w:r w:rsidR="003F7F25">
        <w:instrText xml:space="preserve"> REF _Ref260075845 \h </w:instrText>
      </w:r>
      <w:r w:rsidR="003F7F25">
        <w:fldChar w:fldCharType="separate"/>
      </w:r>
      <w:r w:rsidR="000F7E9D">
        <w:t xml:space="preserve">Table </w:t>
      </w:r>
      <w:r w:rsidR="000F7E9D">
        <w:rPr>
          <w:noProof/>
        </w:rPr>
        <w:t>2</w:t>
      </w:r>
      <w:r w:rsidR="003F7F25">
        <w:fldChar w:fldCharType="end"/>
      </w:r>
      <w:r w:rsidR="003F7F25">
        <w:t xml:space="preserve"> </w:t>
      </w:r>
      <w:r w:rsidR="00935D4E">
        <w:t xml:space="preserve">below </w:t>
      </w:r>
      <w:r w:rsidR="003F7F25">
        <w:t>follow</w:t>
      </w:r>
      <w:r w:rsidR="00935D4E">
        <w:t xml:space="preserve"> the</w:t>
      </w:r>
      <w:r w:rsidR="003F7F25">
        <w:t>se conventions:</w:t>
      </w:r>
    </w:p>
    <w:p w14:paraId="558B511D" w14:textId="507CB065" w:rsidR="00935D4E" w:rsidRDefault="00935D4E" w:rsidP="00935D4E">
      <w:pPr>
        <w:pStyle w:val="ListParagraph"/>
        <w:numPr>
          <w:ilvl w:val="0"/>
          <w:numId w:val="9"/>
        </w:numPr>
        <w:spacing w:line="276" w:lineRule="auto"/>
      </w:pPr>
      <w:r w:rsidRPr="000547BE">
        <w:rPr>
          <w:b/>
        </w:rPr>
        <w:t>Case sensitivity</w:t>
      </w:r>
      <w:r>
        <w:t>: Field names are case sen</w:t>
      </w:r>
      <w:r w:rsidR="00A11EFB">
        <w:t>sitive and follow the guideline that the</w:t>
      </w:r>
      <w:r>
        <w:t xml:space="preserve"> </w:t>
      </w:r>
      <w:r w:rsidR="003F7F25">
        <w:t xml:space="preserve">XML </w:t>
      </w:r>
      <w:r w:rsidRPr="00A11EFB">
        <w:rPr>
          <w:i/>
        </w:rPr>
        <w:t>Node</w:t>
      </w:r>
      <w:r w:rsidR="003F7F25">
        <w:rPr>
          <w:i/>
        </w:rPr>
        <w:t>/Element</w:t>
      </w:r>
      <w:r>
        <w:t xml:space="preserve"> is</w:t>
      </w:r>
      <w:r w:rsidR="003F7F25">
        <w:t xml:space="preserve"> in</w:t>
      </w:r>
      <w:r>
        <w:t xml:space="preserve"> UpperCamelCase, while </w:t>
      </w:r>
      <w:r w:rsidR="003F7F25">
        <w:t xml:space="preserve">node </w:t>
      </w:r>
      <w:r w:rsidRPr="00A11EFB">
        <w:rPr>
          <w:i/>
        </w:rPr>
        <w:t>attributes</w:t>
      </w:r>
      <w:r>
        <w:t xml:space="preserve"> are</w:t>
      </w:r>
      <w:r w:rsidR="003F7F25">
        <w:t xml:space="preserve"> in</w:t>
      </w:r>
      <w:r>
        <w:t xml:space="preserve"> lowerCamelCase.</w:t>
      </w:r>
    </w:p>
    <w:p w14:paraId="5CB3B15B" w14:textId="19645DBD" w:rsidR="00935D4E" w:rsidRDefault="00935D4E" w:rsidP="00935D4E">
      <w:pPr>
        <w:pStyle w:val="ListParagraph"/>
        <w:numPr>
          <w:ilvl w:val="0"/>
          <w:numId w:val="9"/>
        </w:numPr>
        <w:spacing w:line="276" w:lineRule="auto"/>
      </w:pPr>
      <w:r w:rsidRPr="000547BE">
        <w:rPr>
          <w:b/>
        </w:rPr>
        <w:t>Order sensitivity</w:t>
      </w:r>
      <w:r>
        <w:t>: Fields are not order-sensitive</w:t>
      </w:r>
      <w:r w:rsidR="0069167E">
        <w:t>.</w:t>
      </w:r>
    </w:p>
    <w:p w14:paraId="4692B7CE" w14:textId="101E19A8" w:rsidR="00935D4E" w:rsidRDefault="00A05B7A" w:rsidP="00A8396C">
      <w:pPr>
        <w:pStyle w:val="ListParagraph"/>
        <w:numPr>
          <w:ilvl w:val="0"/>
          <w:numId w:val="9"/>
        </w:numPr>
        <w:spacing w:line="276" w:lineRule="auto"/>
      </w:pPr>
      <w:r>
        <w:rPr>
          <w:b/>
        </w:rPr>
        <w:t>Non-required (optional)</w:t>
      </w:r>
      <w:r w:rsidR="00935D4E" w:rsidRPr="00976129">
        <w:rPr>
          <w:b/>
        </w:rPr>
        <w:t xml:space="preserve"> fields</w:t>
      </w:r>
      <w:r w:rsidR="00935D4E">
        <w:t xml:space="preserve">: By default, </w:t>
      </w:r>
      <w:r>
        <w:t>these</w:t>
      </w:r>
      <w:r w:rsidR="00935D4E">
        <w:t xml:space="preserve"> fields do not need to be included in the </w:t>
      </w:r>
      <w:r>
        <w:t>XML</w:t>
      </w:r>
      <w:r w:rsidR="00935D4E">
        <w:t xml:space="preserve"> file. A missing optional field is simply treated as not present or not applicable.</w:t>
      </w:r>
    </w:p>
    <w:p w14:paraId="425841FD" w14:textId="773173E2" w:rsidR="000C24A0" w:rsidRDefault="000C24A0" w:rsidP="00A8396C">
      <w:pPr>
        <w:pStyle w:val="ListParagraph"/>
        <w:numPr>
          <w:ilvl w:val="0"/>
          <w:numId w:val="9"/>
        </w:numPr>
        <w:spacing w:line="276" w:lineRule="auto"/>
      </w:pPr>
      <w:r w:rsidRPr="000C24A0">
        <w:rPr>
          <w:b/>
        </w:rPr>
        <w:t>Cardinality</w:t>
      </w:r>
      <w:r>
        <w:t xml:space="preserve">: The number of possible instances of a particular node is defined clearly in the XSD (see </w:t>
      </w:r>
      <w:r>
        <w:fldChar w:fldCharType="begin"/>
      </w:r>
      <w:r>
        <w:instrText xml:space="preserve"> REF _Ref260156780 \h </w:instrText>
      </w:r>
      <w:r>
        <w:fldChar w:fldCharType="separate"/>
      </w:r>
      <w:r w:rsidR="000F7E9D">
        <w:t>Test Integration Format XSD</w:t>
      </w:r>
      <w:r>
        <w:fldChar w:fldCharType="end"/>
      </w:r>
      <w:r>
        <w:t>).</w:t>
      </w:r>
    </w:p>
    <w:p w14:paraId="13A87B6B" w14:textId="77777777" w:rsidR="00D34ADA" w:rsidRDefault="00D34ADA" w:rsidP="00D34ADA"/>
    <w:p w14:paraId="0CCDD2D2" w14:textId="77777777" w:rsidR="00D34ADA" w:rsidRPr="00D34ADA" w:rsidRDefault="00D34ADA" w:rsidP="00D34ADA">
      <w:pPr>
        <w:sectPr w:rsidR="00D34ADA" w:rsidRPr="00D34ADA" w:rsidSect="00F33848">
          <w:headerReference w:type="even" r:id="rId9"/>
          <w:headerReference w:type="default" r:id="rId10"/>
          <w:footerReference w:type="even" r:id="rId11"/>
          <w:footerReference w:type="default" r:id="rId12"/>
          <w:headerReference w:type="first" r:id="rId13"/>
          <w:footerReference w:type="first" r:id="rId14"/>
          <w:pgSz w:w="12240" w:h="15840"/>
          <w:pgMar w:top="1080" w:right="1440" w:bottom="990" w:left="1440" w:header="720" w:footer="720" w:gutter="0"/>
          <w:cols w:space="720"/>
          <w:docGrid w:linePitch="360"/>
        </w:sectPr>
      </w:pPr>
    </w:p>
    <w:p w14:paraId="7158B22F" w14:textId="73513DC8" w:rsidR="00935D4E" w:rsidRDefault="00935D4E" w:rsidP="0069167E">
      <w:pPr>
        <w:pStyle w:val="Heading1"/>
      </w:pPr>
      <w:bookmarkStart w:id="10" w:name="_Toc268681195"/>
      <w:r>
        <w:lastRenderedPageBreak/>
        <w:t>Test Integration Format Specification</w:t>
      </w:r>
      <w:bookmarkEnd w:id="10"/>
    </w:p>
    <w:p w14:paraId="2ECAE7AF" w14:textId="77777777" w:rsidR="00935D4E" w:rsidRDefault="00935D4E" w:rsidP="00935D4E"/>
    <w:tbl>
      <w:tblPr>
        <w:tblW w:w="14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82"/>
        <w:gridCol w:w="1743"/>
        <w:gridCol w:w="1710"/>
        <w:gridCol w:w="768"/>
        <w:gridCol w:w="645"/>
        <w:gridCol w:w="2547"/>
        <w:gridCol w:w="2430"/>
        <w:gridCol w:w="1260"/>
        <w:gridCol w:w="1980"/>
      </w:tblGrid>
      <w:tr w:rsidR="004A6A75" w:rsidRPr="00597DC4" w14:paraId="3B34E614" w14:textId="77777777" w:rsidTr="00C24523">
        <w:trPr>
          <w:cantSplit/>
          <w:trHeight w:val="240"/>
          <w:tblHeader/>
        </w:trPr>
        <w:tc>
          <w:tcPr>
            <w:tcW w:w="1182" w:type="dxa"/>
            <w:shd w:val="clear" w:color="auto" w:fill="008000"/>
            <w:tcMar>
              <w:top w:w="0" w:type="dxa"/>
              <w:left w:w="45" w:type="dxa"/>
              <w:bottom w:w="0" w:type="dxa"/>
              <w:right w:w="45" w:type="dxa"/>
            </w:tcMar>
            <w:vAlign w:val="center"/>
            <w:hideMark/>
          </w:tcPr>
          <w:p w14:paraId="1BA32A87"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Category / Node (XML Element)</w:t>
            </w:r>
          </w:p>
        </w:tc>
        <w:tc>
          <w:tcPr>
            <w:tcW w:w="1743" w:type="dxa"/>
            <w:shd w:val="clear" w:color="auto" w:fill="008000"/>
            <w:tcMar>
              <w:top w:w="0" w:type="dxa"/>
              <w:left w:w="45" w:type="dxa"/>
              <w:bottom w:w="0" w:type="dxa"/>
              <w:right w:w="45" w:type="dxa"/>
            </w:tcMar>
            <w:vAlign w:val="center"/>
            <w:hideMark/>
          </w:tcPr>
          <w:p w14:paraId="5DA34D97"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TDS Field Name (attribute)</w:t>
            </w:r>
          </w:p>
        </w:tc>
        <w:tc>
          <w:tcPr>
            <w:tcW w:w="1710" w:type="dxa"/>
            <w:shd w:val="clear" w:color="auto" w:fill="008000"/>
            <w:tcMar>
              <w:top w:w="0" w:type="dxa"/>
              <w:left w:w="45" w:type="dxa"/>
              <w:bottom w:w="0" w:type="dxa"/>
              <w:right w:w="45" w:type="dxa"/>
            </w:tcMar>
            <w:vAlign w:val="center"/>
            <w:hideMark/>
          </w:tcPr>
          <w:p w14:paraId="5CE47DCF" w14:textId="57B3BC3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XML Hierarchy</w:t>
            </w:r>
          </w:p>
        </w:tc>
        <w:tc>
          <w:tcPr>
            <w:tcW w:w="768" w:type="dxa"/>
            <w:shd w:val="clear" w:color="auto" w:fill="008000"/>
            <w:tcMar>
              <w:top w:w="0" w:type="dxa"/>
              <w:left w:w="45" w:type="dxa"/>
              <w:bottom w:w="0" w:type="dxa"/>
              <w:right w:w="45" w:type="dxa"/>
            </w:tcMar>
            <w:vAlign w:val="center"/>
            <w:hideMark/>
          </w:tcPr>
          <w:p w14:paraId="44BB53E0"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Width (chars)</w:t>
            </w:r>
          </w:p>
        </w:tc>
        <w:tc>
          <w:tcPr>
            <w:tcW w:w="645" w:type="dxa"/>
            <w:shd w:val="clear" w:color="auto" w:fill="008000"/>
            <w:tcMar>
              <w:top w:w="0" w:type="dxa"/>
              <w:left w:w="45" w:type="dxa"/>
              <w:bottom w:w="0" w:type="dxa"/>
              <w:right w:w="45" w:type="dxa"/>
            </w:tcMar>
            <w:vAlign w:val="center"/>
            <w:hideMark/>
          </w:tcPr>
          <w:p w14:paraId="618DA4DF"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Required</w:t>
            </w:r>
          </w:p>
        </w:tc>
        <w:tc>
          <w:tcPr>
            <w:tcW w:w="2547" w:type="dxa"/>
            <w:shd w:val="clear" w:color="auto" w:fill="008000"/>
            <w:tcMar>
              <w:top w:w="0" w:type="dxa"/>
              <w:left w:w="45" w:type="dxa"/>
              <w:bottom w:w="0" w:type="dxa"/>
              <w:right w:w="45" w:type="dxa"/>
            </w:tcMar>
            <w:vAlign w:val="center"/>
            <w:hideMark/>
          </w:tcPr>
          <w:p w14:paraId="11FAD974"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Data Element Description</w:t>
            </w:r>
          </w:p>
        </w:tc>
        <w:tc>
          <w:tcPr>
            <w:tcW w:w="2430" w:type="dxa"/>
            <w:shd w:val="clear" w:color="auto" w:fill="008000"/>
            <w:tcMar>
              <w:top w:w="0" w:type="dxa"/>
              <w:left w:w="45" w:type="dxa"/>
              <w:bottom w:w="0" w:type="dxa"/>
              <w:right w:w="45" w:type="dxa"/>
            </w:tcMar>
            <w:vAlign w:val="center"/>
            <w:hideMark/>
          </w:tcPr>
          <w:p w14:paraId="5F74F3D5"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Acceptable Values</w:t>
            </w:r>
          </w:p>
        </w:tc>
        <w:tc>
          <w:tcPr>
            <w:tcW w:w="1260" w:type="dxa"/>
            <w:shd w:val="clear" w:color="auto" w:fill="008000"/>
            <w:tcMar>
              <w:top w:w="0" w:type="dxa"/>
              <w:left w:w="45" w:type="dxa"/>
              <w:bottom w:w="0" w:type="dxa"/>
              <w:right w:w="45" w:type="dxa"/>
            </w:tcMar>
            <w:vAlign w:val="center"/>
            <w:hideMark/>
          </w:tcPr>
          <w:p w14:paraId="24BB112A"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Data Type</w:t>
            </w:r>
          </w:p>
        </w:tc>
        <w:tc>
          <w:tcPr>
            <w:tcW w:w="1980" w:type="dxa"/>
            <w:shd w:val="clear" w:color="auto" w:fill="008000"/>
            <w:tcMar>
              <w:top w:w="0" w:type="dxa"/>
              <w:left w:w="45" w:type="dxa"/>
              <w:bottom w:w="0" w:type="dxa"/>
              <w:right w:w="45" w:type="dxa"/>
            </w:tcMar>
            <w:vAlign w:val="center"/>
            <w:hideMark/>
          </w:tcPr>
          <w:p w14:paraId="378E497B" w14:textId="0D051E7D" w:rsidR="004A6A75" w:rsidRPr="00597DC4" w:rsidRDefault="004A6A75" w:rsidP="002627EF">
            <w:pPr>
              <w:pStyle w:val="SBACTableHeaderRow"/>
              <w:rPr>
                <w:color w:val="FFFFFF" w:themeColor="background1"/>
                <w:sz w:val="18"/>
                <w:szCs w:val="18"/>
              </w:rPr>
            </w:pPr>
            <w:r>
              <w:rPr>
                <w:color w:val="FFFFFF" w:themeColor="background1"/>
                <w:sz w:val="18"/>
                <w:szCs w:val="18"/>
              </w:rPr>
              <w:t>Reference</w:t>
            </w:r>
          </w:p>
        </w:tc>
      </w:tr>
      <w:tr w:rsidR="004A6A75" w:rsidRPr="00597DC4" w14:paraId="7272D415"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76B56C4"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Test</w:t>
            </w:r>
          </w:p>
        </w:tc>
        <w:tc>
          <w:tcPr>
            <w:tcW w:w="1743" w:type="dxa"/>
            <w:shd w:val="clear" w:color="auto" w:fill="auto"/>
            <w:tcMar>
              <w:top w:w="0" w:type="dxa"/>
              <w:left w:w="45" w:type="dxa"/>
              <w:bottom w:w="0" w:type="dxa"/>
              <w:right w:w="45" w:type="dxa"/>
            </w:tcMar>
            <w:vAlign w:val="center"/>
            <w:hideMark/>
          </w:tcPr>
          <w:p w14:paraId="6BECA4A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1710" w:type="dxa"/>
            <w:shd w:val="clear" w:color="auto" w:fill="auto"/>
            <w:tcMar>
              <w:top w:w="0" w:type="dxa"/>
              <w:left w:w="45" w:type="dxa"/>
              <w:bottom w:w="0" w:type="dxa"/>
              <w:right w:w="45" w:type="dxa"/>
            </w:tcMar>
            <w:vAlign w:val="center"/>
            <w:hideMark/>
          </w:tcPr>
          <w:p w14:paraId="707643E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TDSReport:Test</w:t>
            </w:r>
          </w:p>
        </w:tc>
        <w:tc>
          <w:tcPr>
            <w:tcW w:w="768" w:type="dxa"/>
            <w:shd w:val="clear" w:color="auto" w:fill="auto"/>
            <w:tcMar>
              <w:top w:w="0" w:type="dxa"/>
              <w:left w:w="45" w:type="dxa"/>
              <w:bottom w:w="0" w:type="dxa"/>
              <w:right w:w="45" w:type="dxa"/>
            </w:tcMar>
            <w:vAlign w:val="center"/>
            <w:hideMark/>
          </w:tcPr>
          <w:p w14:paraId="04180B0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645" w:type="dxa"/>
            <w:shd w:val="clear" w:color="auto" w:fill="auto"/>
            <w:tcMar>
              <w:top w:w="0" w:type="dxa"/>
              <w:left w:w="45" w:type="dxa"/>
              <w:bottom w:w="0" w:type="dxa"/>
              <w:right w:w="45" w:type="dxa"/>
            </w:tcMar>
            <w:vAlign w:val="center"/>
            <w:hideMark/>
          </w:tcPr>
          <w:p w14:paraId="296AD23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2108D2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test. This usually consists of the testID with some extra information indicating the client and the season. E.g. (Oregon)OAKS-Math-5-Fall-2012-2013</w:t>
            </w:r>
          </w:p>
        </w:tc>
        <w:tc>
          <w:tcPr>
            <w:tcW w:w="2430" w:type="dxa"/>
            <w:shd w:val="clear" w:color="auto" w:fill="auto"/>
            <w:tcMar>
              <w:top w:w="0" w:type="dxa"/>
              <w:left w:w="45" w:type="dxa"/>
              <w:bottom w:w="0" w:type="dxa"/>
              <w:right w:w="45" w:type="dxa"/>
            </w:tcMar>
            <w:vAlign w:val="center"/>
            <w:hideMark/>
          </w:tcPr>
          <w:p w14:paraId="5004224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49A4DDF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13DA4DD" w14:textId="64DB8D3A" w:rsidR="00ED59CE"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00ED59CE" w:rsidRPr="00ED59CE">
              <w:rPr>
                <w:rFonts w:ascii="Arial" w:eastAsia="Times New Roman" w:hAnsi="Arial" w:cs="Arial"/>
                <w:color w:val="000000" w:themeColor="text1"/>
                <w:sz w:val="16"/>
                <w:szCs w:val="16"/>
              </w:rPr>
              <w:t>K12 -&gt; Assessments -&gt; Assessment Administration -&gt; AssessmentAdministrationName</w:t>
            </w:r>
          </w:p>
          <w:p w14:paraId="54E3E5C1" w14:textId="203D50C8"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#977</w:t>
            </w:r>
          </w:p>
        </w:tc>
      </w:tr>
      <w:tr w:rsidR="004A6A75" w:rsidRPr="00597DC4" w14:paraId="258EEC65"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3A3F0D0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1FE4D3C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subject</w:t>
            </w:r>
          </w:p>
        </w:tc>
        <w:tc>
          <w:tcPr>
            <w:tcW w:w="1710" w:type="dxa"/>
            <w:shd w:val="clear" w:color="auto" w:fill="auto"/>
            <w:tcMar>
              <w:top w:w="0" w:type="dxa"/>
              <w:left w:w="45" w:type="dxa"/>
              <w:bottom w:w="0" w:type="dxa"/>
              <w:right w:w="45" w:type="dxa"/>
            </w:tcMar>
            <w:vAlign w:val="center"/>
            <w:hideMark/>
          </w:tcPr>
          <w:p w14:paraId="289DAFF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47490C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645" w:type="dxa"/>
            <w:shd w:val="clear" w:color="auto" w:fill="auto"/>
            <w:tcMar>
              <w:top w:w="0" w:type="dxa"/>
              <w:left w:w="45" w:type="dxa"/>
              <w:bottom w:w="0" w:type="dxa"/>
              <w:right w:w="45" w:type="dxa"/>
            </w:tcMar>
            <w:vAlign w:val="center"/>
            <w:hideMark/>
          </w:tcPr>
          <w:p w14:paraId="46E36B1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D90967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Subject of the test. E.g. ELPA or MA.</w:t>
            </w:r>
          </w:p>
        </w:tc>
        <w:tc>
          <w:tcPr>
            <w:tcW w:w="2430" w:type="dxa"/>
            <w:shd w:val="clear" w:color="auto" w:fill="auto"/>
            <w:tcMar>
              <w:top w:w="0" w:type="dxa"/>
              <w:left w:w="45" w:type="dxa"/>
              <w:bottom w:w="0" w:type="dxa"/>
              <w:right w:w="45" w:type="dxa"/>
            </w:tcMar>
            <w:vAlign w:val="center"/>
            <w:hideMark/>
          </w:tcPr>
          <w:p w14:paraId="4EEA35A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0A18B49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0D3C5F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B261154"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70F9D2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2D0DDA4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testId</w:t>
            </w:r>
          </w:p>
        </w:tc>
        <w:tc>
          <w:tcPr>
            <w:tcW w:w="1710" w:type="dxa"/>
            <w:shd w:val="clear" w:color="auto" w:fill="auto"/>
            <w:tcMar>
              <w:top w:w="0" w:type="dxa"/>
              <w:left w:w="45" w:type="dxa"/>
              <w:bottom w:w="0" w:type="dxa"/>
              <w:right w:w="45" w:type="dxa"/>
            </w:tcMar>
            <w:vAlign w:val="center"/>
            <w:hideMark/>
          </w:tcPr>
          <w:p w14:paraId="077BDDA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5F29C1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645" w:type="dxa"/>
            <w:shd w:val="clear" w:color="auto" w:fill="auto"/>
            <w:tcMar>
              <w:top w:w="0" w:type="dxa"/>
              <w:left w:w="45" w:type="dxa"/>
              <w:bottom w:w="0" w:type="dxa"/>
              <w:right w:w="45" w:type="dxa"/>
            </w:tcMar>
            <w:vAlign w:val="center"/>
            <w:hideMark/>
          </w:tcPr>
          <w:p w14:paraId="375C05F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05C964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Test Authoring ID of the test, independent of client, season and year</w:t>
            </w:r>
          </w:p>
        </w:tc>
        <w:tc>
          <w:tcPr>
            <w:tcW w:w="2430" w:type="dxa"/>
            <w:shd w:val="clear" w:color="auto" w:fill="auto"/>
            <w:tcMar>
              <w:top w:w="0" w:type="dxa"/>
              <w:left w:w="45" w:type="dxa"/>
              <w:bottom w:w="0" w:type="dxa"/>
              <w:right w:w="45" w:type="dxa"/>
            </w:tcMar>
            <w:vAlign w:val="center"/>
            <w:hideMark/>
          </w:tcPr>
          <w:p w14:paraId="5AFD6C8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4738FE8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2F6F231" w14:textId="20A8BFEB"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Assessments -&gt; Assessment</w:t>
            </w:r>
            <w:r w:rsidR="00ED59CE">
              <w:rPr>
                <w:rFonts w:ascii="Arial" w:eastAsia="Times New Roman" w:hAnsi="Arial" w:cs="Arial"/>
                <w:color w:val="000000" w:themeColor="text1"/>
                <w:sz w:val="16"/>
                <w:szCs w:val="16"/>
              </w:rPr>
              <w:t xml:space="preserve"> -&gt; </w:t>
            </w:r>
            <w:r w:rsidR="00ED59CE" w:rsidRPr="00ED59CE">
              <w:rPr>
                <w:rFonts w:ascii="Arial" w:eastAsia="Times New Roman" w:hAnsi="Arial" w:cs="Arial"/>
                <w:color w:val="000000" w:themeColor="text1"/>
                <w:sz w:val="16"/>
                <w:szCs w:val="16"/>
              </w:rPr>
              <w:t>AssessmentIdentifier</w:t>
            </w:r>
          </w:p>
          <w:p w14:paraId="7089ADE6" w14:textId="26B6041D"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#1067</w:t>
            </w:r>
          </w:p>
        </w:tc>
      </w:tr>
      <w:tr w:rsidR="004A6A75" w:rsidRPr="00597DC4" w14:paraId="7CB956CB"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E73727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4DFC47B4" w14:textId="652DAAC4" w:rsidR="004A6A75" w:rsidRPr="00597DC4" w:rsidRDefault="00F96AB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bankKey</w:t>
            </w:r>
          </w:p>
        </w:tc>
        <w:tc>
          <w:tcPr>
            <w:tcW w:w="1710" w:type="dxa"/>
            <w:shd w:val="clear" w:color="auto" w:fill="auto"/>
            <w:tcMar>
              <w:top w:w="0" w:type="dxa"/>
              <w:left w:w="45" w:type="dxa"/>
              <w:bottom w:w="0" w:type="dxa"/>
              <w:right w:w="45" w:type="dxa"/>
            </w:tcMar>
            <w:vAlign w:val="center"/>
            <w:hideMark/>
          </w:tcPr>
          <w:p w14:paraId="6257AED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8DC326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2862BE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404FF7C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ITS bank of blueprint. This value may be deprecated and eventually removed.</w:t>
            </w:r>
          </w:p>
        </w:tc>
        <w:tc>
          <w:tcPr>
            <w:tcW w:w="2430" w:type="dxa"/>
            <w:shd w:val="clear" w:color="auto" w:fill="auto"/>
            <w:tcMar>
              <w:top w:w="0" w:type="dxa"/>
              <w:left w:w="45" w:type="dxa"/>
              <w:bottom w:w="0" w:type="dxa"/>
              <w:right w:w="45" w:type="dxa"/>
            </w:tcMar>
            <w:vAlign w:val="center"/>
            <w:hideMark/>
          </w:tcPr>
          <w:p w14:paraId="56E0FDC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1074CAD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6B970E4B" w14:textId="4526207B" w:rsidR="004A6A75" w:rsidRPr="009C72F9" w:rsidRDefault="00F96AB6" w:rsidP="009C72F9">
            <w:pPr>
              <w:pStyle w:val="SBACTableText"/>
              <w:rPr>
                <w:rFonts w:ascii="Arial" w:eastAsia="Times New Roman" w:hAnsi="Arial" w:cs="Arial"/>
                <w:color w:val="000000" w:themeColor="text1"/>
                <w:sz w:val="16"/>
                <w:szCs w:val="16"/>
              </w:rPr>
            </w:pPr>
            <w:r w:rsidRPr="009C72F9">
              <w:rPr>
                <w:rFonts w:ascii="Arial" w:eastAsia="Times New Roman" w:hAnsi="Arial" w:cs="Arial"/>
                <w:color w:val="000000" w:themeColor="text1"/>
                <w:sz w:val="16"/>
                <w:szCs w:val="16"/>
              </w:rPr>
              <w:t xml:space="preserve">Used for </w:t>
            </w:r>
            <w:r w:rsidR="009C72F9" w:rsidRPr="009C72F9">
              <w:rPr>
                <w:rFonts w:ascii="Arial" w:eastAsia="Times New Roman" w:hAnsi="Arial" w:cs="Arial"/>
                <w:color w:val="000000" w:themeColor="text1"/>
                <w:sz w:val="16"/>
                <w:szCs w:val="16"/>
              </w:rPr>
              <w:t xml:space="preserve">the Spring 2014 </w:t>
            </w:r>
            <w:r w:rsidRPr="009C72F9">
              <w:rPr>
                <w:rFonts w:ascii="Arial" w:eastAsia="Times New Roman" w:hAnsi="Arial" w:cs="Arial"/>
                <w:color w:val="000000" w:themeColor="text1"/>
                <w:sz w:val="16"/>
                <w:szCs w:val="16"/>
              </w:rPr>
              <w:t xml:space="preserve">Field Test, but </w:t>
            </w:r>
            <w:r w:rsidR="009C72F9" w:rsidRPr="009C72F9">
              <w:rPr>
                <w:rFonts w:ascii="Arial" w:eastAsia="Times New Roman" w:hAnsi="Arial" w:cs="Arial"/>
                <w:color w:val="000000" w:themeColor="text1"/>
                <w:sz w:val="16"/>
                <w:szCs w:val="16"/>
              </w:rPr>
              <w:t>not on operational tests.</w:t>
            </w:r>
          </w:p>
        </w:tc>
      </w:tr>
      <w:tr w:rsidR="004A6A75" w:rsidRPr="00597DC4" w14:paraId="5452CAD0"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D43B0C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8E1355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handScoreProject</w:t>
            </w:r>
          </w:p>
        </w:tc>
        <w:tc>
          <w:tcPr>
            <w:tcW w:w="1710" w:type="dxa"/>
            <w:shd w:val="clear" w:color="auto" w:fill="auto"/>
            <w:tcMar>
              <w:top w:w="0" w:type="dxa"/>
              <w:left w:w="45" w:type="dxa"/>
              <w:bottom w:w="0" w:type="dxa"/>
              <w:right w:w="45" w:type="dxa"/>
            </w:tcMar>
            <w:vAlign w:val="center"/>
            <w:hideMark/>
          </w:tcPr>
          <w:p w14:paraId="52C7C78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53E9B7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5DDE6BF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38E0866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this test has items that need to be scored by hand, this is the ID of the handscore project (either in own handscoring center, or an ID to identify a subcontractor's handscoring project).</w:t>
            </w:r>
          </w:p>
        </w:tc>
        <w:tc>
          <w:tcPr>
            <w:tcW w:w="2430" w:type="dxa"/>
            <w:shd w:val="clear" w:color="auto" w:fill="auto"/>
            <w:tcMar>
              <w:top w:w="0" w:type="dxa"/>
              <w:left w:w="45" w:type="dxa"/>
              <w:bottom w:w="0" w:type="dxa"/>
              <w:right w:w="45" w:type="dxa"/>
            </w:tcMar>
            <w:vAlign w:val="center"/>
            <w:hideMark/>
          </w:tcPr>
          <w:p w14:paraId="1890BC3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0391569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79B277D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61343B5"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73B62D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0C4B53F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contract</w:t>
            </w:r>
          </w:p>
        </w:tc>
        <w:tc>
          <w:tcPr>
            <w:tcW w:w="1710" w:type="dxa"/>
            <w:shd w:val="clear" w:color="auto" w:fill="auto"/>
            <w:tcMar>
              <w:top w:w="0" w:type="dxa"/>
              <w:left w:w="45" w:type="dxa"/>
              <w:bottom w:w="0" w:type="dxa"/>
              <w:right w:w="45" w:type="dxa"/>
            </w:tcMar>
            <w:vAlign w:val="center"/>
            <w:hideMark/>
          </w:tcPr>
          <w:p w14:paraId="40E18C6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7D49C3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227AD94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5DEE621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Contract of this test (e.g. ELPA or OAKS for Oregon's tests).</w:t>
            </w:r>
          </w:p>
        </w:tc>
        <w:tc>
          <w:tcPr>
            <w:tcW w:w="2430" w:type="dxa"/>
            <w:shd w:val="clear" w:color="auto" w:fill="auto"/>
            <w:tcMar>
              <w:top w:w="0" w:type="dxa"/>
              <w:left w:w="45" w:type="dxa"/>
              <w:bottom w:w="0" w:type="dxa"/>
              <w:right w:w="45" w:type="dxa"/>
            </w:tcMar>
            <w:vAlign w:val="center"/>
            <w:hideMark/>
          </w:tcPr>
          <w:p w14:paraId="1D3507E2" w14:textId="77777777" w:rsidR="004A6A75" w:rsidRPr="00597DC4" w:rsidRDefault="004A6A75" w:rsidP="002627EF">
            <w:pPr>
              <w:pStyle w:val="SBACTableText"/>
              <w:rPr>
                <w:rFonts w:ascii="Arial" w:eastAsia="Times New Roman" w:hAnsi="Arial" w:cs="Arial"/>
                <w:color w:val="000000" w:themeColor="text1"/>
                <w:sz w:val="16"/>
                <w:szCs w:val="16"/>
              </w:rPr>
            </w:pPr>
            <w:bookmarkStart w:id="11" w:name="OLE_LINK1"/>
            <w:bookmarkStart w:id="12" w:name="OLE_LINK2"/>
            <w:r w:rsidRPr="00597DC4">
              <w:rPr>
                <w:rFonts w:ascii="Arial" w:eastAsia="Times New Roman" w:hAnsi="Arial" w:cs="Arial"/>
                <w:color w:val="000000" w:themeColor="text1"/>
                <w:sz w:val="16"/>
                <w:szCs w:val="16"/>
              </w:rPr>
              <w:t>one or more printable ASCII characters</w:t>
            </w:r>
            <w:bookmarkEnd w:id="11"/>
            <w:bookmarkEnd w:id="12"/>
          </w:p>
        </w:tc>
        <w:tc>
          <w:tcPr>
            <w:tcW w:w="1260" w:type="dxa"/>
            <w:shd w:val="clear" w:color="auto" w:fill="auto"/>
            <w:tcMar>
              <w:top w:w="0" w:type="dxa"/>
              <w:left w:w="45" w:type="dxa"/>
              <w:bottom w:w="0" w:type="dxa"/>
              <w:right w:w="45" w:type="dxa"/>
            </w:tcMar>
            <w:vAlign w:val="center"/>
            <w:hideMark/>
          </w:tcPr>
          <w:p w14:paraId="167C3D8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751F28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20B00DA"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C1959E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439A18D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mode</w:t>
            </w:r>
          </w:p>
        </w:tc>
        <w:tc>
          <w:tcPr>
            <w:tcW w:w="1710" w:type="dxa"/>
            <w:shd w:val="clear" w:color="auto" w:fill="auto"/>
            <w:tcMar>
              <w:top w:w="0" w:type="dxa"/>
              <w:left w:w="45" w:type="dxa"/>
              <w:bottom w:w="0" w:type="dxa"/>
              <w:right w:w="45" w:type="dxa"/>
            </w:tcMar>
            <w:vAlign w:val="center"/>
            <w:hideMark/>
          </w:tcPr>
          <w:p w14:paraId="09B856A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FE167B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554948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8D39A3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Mode of the test. Either 'online', 'paper' or 'scanned'. Here 'paper' means it was a data entry test (meaning the student took the test on paper and someone else then entered the responses in the online system).</w:t>
            </w:r>
          </w:p>
        </w:tc>
        <w:tc>
          <w:tcPr>
            <w:tcW w:w="2430" w:type="dxa"/>
            <w:shd w:val="clear" w:color="auto" w:fill="auto"/>
            <w:tcMar>
              <w:top w:w="0" w:type="dxa"/>
              <w:left w:w="45" w:type="dxa"/>
              <w:bottom w:w="0" w:type="dxa"/>
              <w:right w:w="45" w:type="dxa"/>
            </w:tcMar>
            <w:vAlign w:val="center"/>
            <w:hideMark/>
          </w:tcPr>
          <w:p w14:paraId="08CF5A1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online</w:t>
            </w:r>
            <w:r w:rsidRPr="00597DC4">
              <w:rPr>
                <w:rFonts w:ascii="Arial" w:eastAsia="Times New Roman" w:hAnsi="Arial" w:cs="Arial"/>
                <w:color w:val="000000" w:themeColor="text1"/>
                <w:sz w:val="16"/>
                <w:szCs w:val="16"/>
              </w:rPr>
              <w:br/>
              <w:t>paper</w:t>
            </w:r>
            <w:r w:rsidRPr="00597DC4">
              <w:rPr>
                <w:rFonts w:ascii="Arial" w:eastAsia="Times New Roman" w:hAnsi="Arial" w:cs="Arial"/>
                <w:color w:val="000000" w:themeColor="text1"/>
                <w:sz w:val="16"/>
                <w:szCs w:val="16"/>
              </w:rPr>
              <w:br/>
              <w:t>scanned</w:t>
            </w:r>
          </w:p>
        </w:tc>
        <w:tc>
          <w:tcPr>
            <w:tcW w:w="1260" w:type="dxa"/>
            <w:shd w:val="clear" w:color="auto" w:fill="auto"/>
            <w:tcMar>
              <w:top w:w="0" w:type="dxa"/>
              <w:left w:w="45" w:type="dxa"/>
              <w:bottom w:w="0" w:type="dxa"/>
              <w:right w:w="45" w:type="dxa"/>
            </w:tcMar>
            <w:vAlign w:val="center"/>
            <w:hideMark/>
          </w:tcPr>
          <w:p w14:paraId="15C0DE3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231A532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845E5E3"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B2C64D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1124738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grade</w:t>
            </w:r>
          </w:p>
        </w:tc>
        <w:tc>
          <w:tcPr>
            <w:tcW w:w="1710" w:type="dxa"/>
            <w:shd w:val="clear" w:color="auto" w:fill="auto"/>
            <w:tcMar>
              <w:top w:w="0" w:type="dxa"/>
              <w:left w:w="45" w:type="dxa"/>
              <w:bottom w:w="0" w:type="dxa"/>
              <w:right w:w="45" w:type="dxa"/>
            </w:tcMar>
            <w:vAlign w:val="center"/>
            <w:hideMark/>
          </w:tcPr>
          <w:p w14:paraId="3E71C8F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E37259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14A9C96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09F589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Tested grade.</w:t>
            </w:r>
          </w:p>
        </w:tc>
        <w:tc>
          <w:tcPr>
            <w:tcW w:w="2430" w:type="dxa"/>
            <w:shd w:val="clear" w:color="auto" w:fill="auto"/>
            <w:tcMar>
              <w:top w:w="0" w:type="dxa"/>
              <w:left w:w="45" w:type="dxa"/>
              <w:bottom w:w="0" w:type="dxa"/>
              <w:right w:w="45" w:type="dxa"/>
            </w:tcMar>
            <w:vAlign w:val="bottom"/>
            <w:hideMark/>
          </w:tcPr>
          <w:p w14:paraId="0C1593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 - Infant/toddler</w:t>
            </w:r>
            <w:r w:rsidRPr="00597DC4">
              <w:rPr>
                <w:rFonts w:ascii="Arial" w:eastAsia="Times New Roman" w:hAnsi="Arial" w:cs="Arial"/>
                <w:color w:val="000000" w:themeColor="text1"/>
                <w:sz w:val="16"/>
                <w:szCs w:val="16"/>
              </w:rPr>
              <w:br/>
              <w:t>PR - Preschool</w:t>
            </w:r>
            <w:r w:rsidRPr="00597DC4">
              <w:rPr>
                <w:rFonts w:ascii="Arial" w:eastAsia="Times New Roman" w:hAnsi="Arial" w:cs="Arial"/>
                <w:color w:val="000000" w:themeColor="text1"/>
                <w:sz w:val="16"/>
                <w:szCs w:val="16"/>
              </w:rPr>
              <w:br/>
              <w:t>PK - Prekindergarten</w:t>
            </w:r>
            <w:r w:rsidRPr="00597DC4">
              <w:rPr>
                <w:rFonts w:ascii="Arial" w:eastAsia="Times New Roman" w:hAnsi="Arial" w:cs="Arial"/>
                <w:color w:val="000000" w:themeColor="text1"/>
                <w:sz w:val="16"/>
                <w:szCs w:val="16"/>
              </w:rPr>
              <w:br/>
              <w:t xml:space="preserve">TK - Transitional Kindergarten </w:t>
            </w:r>
            <w:r w:rsidRPr="00597DC4">
              <w:rPr>
                <w:rFonts w:ascii="Arial" w:eastAsia="Times New Roman" w:hAnsi="Arial" w:cs="Arial"/>
                <w:color w:val="000000" w:themeColor="text1"/>
                <w:sz w:val="16"/>
                <w:szCs w:val="16"/>
              </w:rPr>
              <w:br/>
              <w:t>KG - Kindergarten</w:t>
            </w:r>
            <w:r w:rsidRPr="00597DC4">
              <w:rPr>
                <w:rFonts w:ascii="Arial" w:eastAsia="Times New Roman" w:hAnsi="Arial" w:cs="Arial"/>
                <w:color w:val="000000" w:themeColor="text1"/>
                <w:sz w:val="16"/>
                <w:szCs w:val="16"/>
              </w:rPr>
              <w:br/>
              <w:t>01 - First grade</w:t>
            </w:r>
            <w:r w:rsidRPr="00597DC4">
              <w:rPr>
                <w:rFonts w:ascii="Arial" w:eastAsia="Times New Roman" w:hAnsi="Arial" w:cs="Arial"/>
                <w:color w:val="000000" w:themeColor="text1"/>
                <w:sz w:val="16"/>
                <w:szCs w:val="16"/>
              </w:rPr>
              <w:br/>
              <w:t>02 - Second grade</w:t>
            </w:r>
            <w:r w:rsidRPr="00597DC4">
              <w:rPr>
                <w:rFonts w:ascii="Arial" w:eastAsia="Times New Roman" w:hAnsi="Arial" w:cs="Arial"/>
                <w:color w:val="000000" w:themeColor="text1"/>
                <w:sz w:val="16"/>
                <w:szCs w:val="16"/>
              </w:rPr>
              <w:br/>
              <w:t>03 - Third grade</w:t>
            </w:r>
            <w:r w:rsidRPr="00597DC4">
              <w:rPr>
                <w:rFonts w:ascii="Arial" w:eastAsia="Times New Roman" w:hAnsi="Arial" w:cs="Arial"/>
                <w:color w:val="000000" w:themeColor="text1"/>
                <w:sz w:val="16"/>
                <w:szCs w:val="16"/>
              </w:rPr>
              <w:br/>
              <w:t>04 - Fourth grade</w:t>
            </w:r>
            <w:r w:rsidRPr="00597DC4">
              <w:rPr>
                <w:rFonts w:ascii="Arial" w:eastAsia="Times New Roman" w:hAnsi="Arial" w:cs="Arial"/>
                <w:color w:val="000000" w:themeColor="text1"/>
                <w:sz w:val="16"/>
                <w:szCs w:val="16"/>
              </w:rPr>
              <w:br/>
              <w:t>05 - Fifth grade</w:t>
            </w:r>
            <w:r w:rsidRPr="00597DC4">
              <w:rPr>
                <w:rFonts w:ascii="Arial" w:eastAsia="Times New Roman" w:hAnsi="Arial" w:cs="Arial"/>
                <w:color w:val="000000" w:themeColor="text1"/>
                <w:sz w:val="16"/>
                <w:szCs w:val="16"/>
              </w:rPr>
              <w:br/>
              <w:t>06 - Sixth grade</w:t>
            </w:r>
            <w:r w:rsidRPr="00597DC4">
              <w:rPr>
                <w:rFonts w:ascii="Arial" w:eastAsia="Times New Roman" w:hAnsi="Arial" w:cs="Arial"/>
                <w:color w:val="000000" w:themeColor="text1"/>
                <w:sz w:val="16"/>
                <w:szCs w:val="16"/>
              </w:rPr>
              <w:br/>
              <w:t>07 - Seventh grade</w:t>
            </w:r>
            <w:r w:rsidRPr="00597DC4">
              <w:rPr>
                <w:rFonts w:ascii="Arial" w:eastAsia="Times New Roman" w:hAnsi="Arial" w:cs="Arial"/>
                <w:color w:val="000000" w:themeColor="text1"/>
                <w:sz w:val="16"/>
                <w:szCs w:val="16"/>
              </w:rPr>
              <w:br/>
              <w:t>08 - Eighth grade</w:t>
            </w:r>
            <w:r w:rsidRPr="00597DC4">
              <w:rPr>
                <w:rFonts w:ascii="Arial" w:eastAsia="Times New Roman" w:hAnsi="Arial" w:cs="Arial"/>
                <w:color w:val="000000" w:themeColor="text1"/>
                <w:sz w:val="16"/>
                <w:szCs w:val="16"/>
              </w:rPr>
              <w:br/>
              <w:t>09 - Ninth grade</w:t>
            </w:r>
            <w:r w:rsidRPr="00597DC4">
              <w:rPr>
                <w:rFonts w:ascii="Arial" w:eastAsia="Times New Roman" w:hAnsi="Arial" w:cs="Arial"/>
                <w:color w:val="000000" w:themeColor="text1"/>
                <w:sz w:val="16"/>
                <w:szCs w:val="16"/>
              </w:rPr>
              <w:br/>
              <w:t>10 - Tenth grade</w:t>
            </w:r>
            <w:r w:rsidRPr="00597DC4">
              <w:rPr>
                <w:rFonts w:ascii="Arial" w:eastAsia="Times New Roman" w:hAnsi="Arial" w:cs="Arial"/>
                <w:color w:val="000000" w:themeColor="text1"/>
                <w:sz w:val="16"/>
                <w:szCs w:val="16"/>
              </w:rPr>
              <w:br/>
              <w:t>11 - Eleventh grade</w:t>
            </w:r>
            <w:r w:rsidRPr="00597DC4">
              <w:rPr>
                <w:rFonts w:ascii="Arial" w:eastAsia="Times New Roman" w:hAnsi="Arial" w:cs="Arial"/>
                <w:color w:val="000000" w:themeColor="text1"/>
                <w:sz w:val="16"/>
                <w:szCs w:val="16"/>
              </w:rPr>
              <w:br/>
              <w:t>12 - Twelfth grade</w:t>
            </w:r>
            <w:r w:rsidRPr="00597DC4">
              <w:rPr>
                <w:rFonts w:ascii="Arial" w:eastAsia="Times New Roman" w:hAnsi="Arial" w:cs="Arial"/>
                <w:color w:val="000000" w:themeColor="text1"/>
                <w:sz w:val="16"/>
                <w:szCs w:val="16"/>
              </w:rPr>
              <w:br/>
              <w:t>13 - Grade 13</w:t>
            </w:r>
            <w:r w:rsidRPr="00597DC4">
              <w:rPr>
                <w:rFonts w:ascii="Arial" w:eastAsia="Times New Roman" w:hAnsi="Arial" w:cs="Arial"/>
                <w:color w:val="000000" w:themeColor="text1"/>
                <w:sz w:val="16"/>
                <w:szCs w:val="16"/>
              </w:rPr>
              <w:br/>
              <w:t>PS - Postsecondary</w:t>
            </w:r>
            <w:r w:rsidRPr="00597DC4">
              <w:rPr>
                <w:rFonts w:ascii="Arial" w:eastAsia="Times New Roman" w:hAnsi="Arial" w:cs="Arial"/>
                <w:color w:val="000000" w:themeColor="text1"/>
                <w:sz w:val="16"/>
                <w:szCs w:val="16"/>
              </w:rPr>
              <w:br/>
              <w:t>UG - Ungraded</w:t>
            </w:r>
          </w:p>
        </w:tc>
        <w:tc>
          <w:tcPr>
            <w:tcW w:w="1260" w:type="dxa"/>
            <w:shd w:val="clear" w:color="auto" w:fill="auto"/>
            <w:tcMar>
              <w:top w:w="0" w:type="dxa"/>
              <w:left w:w="45" w:type="dxa"/>
              <w:bottom w:w="0" w:type="dxa"/>
              <w:right w:w="45" w:type="dxa"/>
            </w:tcMar>
            <w:vAlign w:val="center"/>
            <w:hideMark/>
          </w:tcPr>
          <w:p w14:paraId="32D0693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E3672F9" w14:textId="495DB905"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Assessments -&gt; Assessment</w:t>
            </w:r>
            <w:r w:rsidR="00852B4D">
              <w:rPr>
                <w:rFonts w:ascii="Arial" w:eastAsia="Times New Roman" w:hAnsi="Arial" w:cs="Arial"/>
                <w:color w:val="000000" w:themeColor="text1"/>
                <w:sz w:val="16"/>
                <w:szCs w:val="16"/>
              </w:rPr>
              <w:t xml:space="preserve"> -&gt; </w:t>
            </w:r>
            <w:r w:rsidR="00852B4D" w:rsidRPr="00852B4D">
              <w:rPr>
                <w:rFonts w:ascii="Arial" w:eastAsia="Times New Roman" w:hAnsi="Arial" w:cs="Arial"/>
                <w:color w:val="000000" w:themeColor="text1"/>
                <w:sz w:val="16"/>
                <w:szCs w:val="16"/>
              </w:rPr>
              <w:t>AssessmentLevelForWhichDesigned</w:t>
            </w:r>
          </w:p>
          <w:p w14:paraId="00610A06" w14:textId="0557B1BA"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#177</w:t>
            </w:r>
          </w:p>
        </w:tc>
      </w:tr>
      <w:tr w:rsidR="004A6A75" w:rsidRPr="00597DC4" w14:paraId="5B955649"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C91209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69CF72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assessmentType</w:t>
            </w:r>
          </w:p>
        </w:tc>
        <w:tc>
          <w:tcPr>
            <w:tcW w:w="1710" w:type="dxa"/>
            <w:shd w:val="clear" w:color="auto" w:fill="auto"/>
            <w:tcMar>
              <w:top w:w="0" w:type="dxa"/>
              <w:left w:w="45" w:type="dxa"/>
              <w:bottom w:w="0" w:type="dxa"/>
              <w:right w:w="45" w:type="dxa"/>
            </w:tcMar>
            <w:vAlign w:val="center"/>
            <w:hideMark/>
          </w:tcPr>
          <w:p w14:paraId="3EC1B3D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81DD6F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20</w:t>
            </w:r>
          </w:p>
        </w:tc>
        <w:tc>
          <w:tcPr>
            <w:tcW w:w="645" w:type="dxa"/>
            <w:shd w:val="clear" w:color="auto" w:fill="auto"/>
            <w:tcMar>
              <w:top w:w="0" w:type="dxa"/>
              <w:left w:w="45" w:type="dxa"/>
              <w:bottom w:w="0" w:type="dxa"/>
              <w:right w:w="45" w:type="dxa"/>
            </w:tcMar>
            <w:vAlign w:val="center"/>
            <w:hideMark/>
          </w:tcPr>
          <w:p w14:paraId="1BCC859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02EC79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assessment</w:t>
            </w:r>
          </w:p>
        </w:tc>
        <w:tc>
          <w:tcPr>
            <w:tcW w:w="2430" w:type="dxa"/>
            <w:shd w:val="clear" w:color="auto" w:fill="auto"/>
            <w:tcMar>
              <w:top w:w="0" w:type="dxa"/>
              <w:left w:w="45" w:type="dxa"/>
              <w:bottom w:w="0" w:type="dxa"/>
              <w:right w:w="45" w:type="dxa"/>
            </w:tcMar>
            <w:vAlign w:val="center"/>
            <w:hideMark/>
          </w:tcPr>
          <w:p w14:paraId="08D97172" w14:textId="43B7C886" w:rsidR="008F1122" w:rsidRDefault="008F1122" w:rsidP="008F1122">
            <w:pPr>
              <w:pStyle w:val="SBACTableText"/>
              <w:rPr>
                <w:rFonts w:ascii="Arial" w:eastAsia="Times New Roman" w:hAnsi="Arial" w:cs="Arial"/>
                <w:color w:val="000000" w:themeColor="text1"/>
                <w:sz w:val="16"/>
                <w:szCs w:val="16"/>
              </w:rPr>
            </w:pPr>
            <w:bookmarkStart w:id="13" w:name="OLE_LINK3"/>
            <w:bookmarkStart w:id="14" w:name="OLE_LINK4"/>
            <w:r w:rsidRPr="00597DC4">
              <w:rPr>
                <w:rFonts w:ascii="Arial" w:eastAsia="Times New Roman" w:hAnsi="Arial" w:cs="Arial"/>
                <w:color w:val="000000" w:themeColor="text1"/>
                <w:sz w:val="16"/>
                <w:szCs w:val="16"/>
              </w:rPr>
              <w:t>one or more printable ASCII characters</w:t>
            </w:r>
            <w:r>
              <w:rPr>
                <w:rFonts w:ascii="Arial" w:eastAsia="Times New Roman" w:hAnsi="Arial" w:cs="Arial"/>
                <w:color w:val="000000" w:themeColor="text1"/>
                <w:sz w:val="16"/>
                <w:szCs w:val="16"/>
              </w:rPr>
              <w:t>, preferably from the list in CEDS.</w:t>
            </w:r>
          </w:p>
          <w:p w14:paraId="7A9E7EB4" w14:textId="77777777" w:rsidR="008F1122" w:rsidRDefault="008F1122" w:rsidP="008F1122">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Examples: </w:t>
            </w:r>
          </w:p>
          <w:p w14:paraId="6DAC4A8A" w14:textId="33310521" w:rsidR="004A6A75" w:rsidRPr="00597DC4" w:rsidRDefault="004A6A75" w:rsidP="008F1122">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Summative</w:t>
            </w:r>
            <w:r w:rsidRPr="00597DC4">
              <w:rPr>
                <w:rFonts w:ascii="Arial" w:eastAsia="Times New Roman" w:hAnsi="Arial" w:cs="Arial"/>
                <w:color w:val="000000" w:themeColor="text1"/>
                <w:sz w:val="16"/>
                <w:szCs w:val="16"/>
              </w:rPr>
              <w:br/>
              <w:t>Formative</w:t>
            </w:r>
            <w:r w:rsidRPr="00597DC4">
              <w:rPr>
                <w:rFonts w:ascii="Arial" w:eastAsia="Times New Roman" w:hAnsi="Arial" w:cs="Arial"/>
                <w:color w:val="000000" w:themeColor="text1"/>
                <w:sz w:val="16"/>
                <w:szCs w:val="16"/>
              </w:rPr>
              <w:br/>
              <w:t>Interim</w:t>
            </w:r>
            <w:bookmarkEnd w:id="13"/>
            <w:bookmarkEnd w:id="14"/>
          </w:p>
        </w:tc>
        <w:tc>
          <w:tcPr>
            <w:tcW w:w="1260" w:type="dxa"/>
            <w:shd w:val="clear" w:color="auto" w:fill="auto"/>
            <w:tcMar>
              <w:top w:w="0" w:type="dxa"/>
              <w:left w:w="45" w:type="dxa"/>
              <w:bottom w:w="0" w:type="dxa"/>
              <w:right w:w="45" w:type="dxa"/>
            </w:tcMar>
            <w:vAlign w:val="center"/>
            <w:hideMark/>
          </w:tcPr>
          <w:p w14:paraId="05B48A0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01E09BA" w14:textId="77777777" w:rsidR="004A6A75" w:rsidRDefault="008F1122"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8F1122">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AssessmentType </w:t>
            </w:r>
          </w:p>
          <w:p w14:paraId="7A208FD9" w14:textId="09B59796" w:rsidR="008F1122" w:rsidRPr="00597DC4" w:rsidRDefault="008F1122"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#29</w:t>
            </w:r>
          </w:p>
        </w:tc>
      </w:tr>
      <w:tr w:rsidR="004A6A75" w:rsidRPr="00597DC4" w14:paraId="74546590"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B1C23DC" w14:textId="18E1C4E2"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19873A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academicYear</w:t>
            </w:r>
          </w:p>
        </w:tc>
        <w:tc>
          <w:tcPr>
            <w:tcW w:w="1710" w:type="dxa"/>
            <w:shd w:val="clear" w:color="auto" w:fill="auto"/>
            <w:tcMar>
              <w:top w:w="0" w:type="dxa"/>
              <w:left w:w="45" w:type="dxa"/>
              <w:bottom w:w="0" w:type="dxa"/>
              <w:right w:w="45" w:type="dxa"/>
            </w:tcMar>
            <w:vAlign w:val="center"/>
            <w:hideMark/>
          </w:tcPr>
          <w:p w14:paraId="6098D6F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27C3FC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w:t>
            </w:r>
          </w:p>
        </w:tc>
        <w:tc>
          <w:tcPr>
            <w:tcW w:w="645" w:type="dxa"/>
            <w:shd w:val="clear" w:color="auto" w:fill="auto"/>
            <w:tcMar>
              <w:top w:w="0" w:type="dxa"/>
              <w:left w:w="45" w:type="dxa"/>
              <w:bottom w:w="0" w:type="dxa"/>
              <w:right w:w="45" w:type="dxa"/>
            </w:tcMar>
            <w:vAlign w:val="center"/>
            <w:hideMark/>
          </w:tcPr>
          <w:p w14:paraId="53A8E63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1952CD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Current academic year</w:t>
            </w:r>
          </w:p>
        </w:tc>
        <w:tc>
          <w:tcPr>
            <w:tcW w:w="2430" w:type="dxa"/>
            <w:shd w:val="clear" w:color="auto" w:fill="auto"/>
            <w:tcMar>
              <w:top w:w="0" w:type="dxa"/>
              <w:left w:w="45" w:type="dxa"/>
              <w:bottom w:w="0" w:type="dxa"/>
              <w:right w:w="45" w:type="dxa"/>
            </w:tcMar>
            <w:vAlign w:val="center"/>
            <w:hideMark/>
          </w:tcPr>
          <w:p w14:paraId="22E611EB" w14:textId="77777777" w:rsidR="004A6A75" w:rsidRPr="00597DC4" w:rsidRDefault="004A6A75" w:rsidP="002627EF">
            <w:pPr>
              <w:pStyle w:val="SBACTableText"/>
              <w:rPr>
                <w:rFonts w:ascii="Calibri" w:eastAsia="Times New Roman" w:hAnsi="Calibri" w:cs="Arial"/>
                <w:color w:val="000000" w:themeColor="text1"/>
                <w:sz w:val="16"/>
                <w:szCs w:val="16"/>
              </w:rPr>
            </w:pPr>
            <w:r w:rsidRPr="00597DC4">
              <w:rPr>
                <w:rFonts w:ascii="Calibri" w:eastAsia="Times New Roman" w:hAnsi="Calibri" w:cs="Arial"/>
                <w:color w:val="000000" w:themeColor="text1"/>
                <w:sz w:val="16"/>
                <w:szCs w:val="16"/>
              </w:rPr>
              <w:t>1900 &lt;= YYYY &lt;= 9999</w:t>
            </w:r>
          </w:p>
        </w:tc>
        <w:tc>
          <w:tcPr>
            <w:tcW w:w="1260" w:type="dxa"/>
            <w:shd w:val="clear" w:color="auto" w:fill="auto"/>
            <w:tcMar>
              <w:top w:w="0" w:type="dxa"/>
              <w:left w:w="45" w:type="dxa"/>
              <w:bottom w:w="0" w:type="dxa"/>
              <w:right w:w="45" w:type="dxa"/>
            </w:tcMar>
            <w:vAlign w:val="center"/>
            <w:hideMark/>
          </w:tcPr>
          <w:p w14:paraId="6F4A27B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xsd:integer</w:t>
            </w:r>
          </w:p>
        </w:tc>
        <w:tc>
          <w:tcPr>
            <w:tcW w:w="1980" w:type="dxa"/>
            <w:shd w:val="clear" w:color="auto" w:fill="auto"/>
            <w:tcMar>
              <w:top w:w="0" w:type="dxa"/>
              <w:left w:w="45" w:type="dxa"/>
              <w:bottom w:w="0" w:type="dxa"/>
              <w:right w:w="45" w:type="dxa"/>
            </w:tcMar>
            <w:vAlign w:val="center"/>
            <w:hideMark/>
          </w:tcPr>
          <w:p w14:paraId="03F6AA33" w14:textId="44D88D25"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K12 School -&gt; Session</w:t>
            </w:r>
            <w:r w:rsidR="00852B4D">
              <w:rPr>
                <w:rFonts w:ascii="Arial" w:eastAsia="Times New Roman" w:hAnsi="Arial" w:cs="Arial"/>
                <w:color w:val="000000" w:themeColor="text1"/>
                <w:sz w:val="16"/>
                <w:szCs w:val="16"/>
              </w:rPr>
              <w:t xml:space="preserve"> -&gt; SchoolYear</w:t>
            </w:r>
          </w:p>
          <w:p w14:paraId="0AE31617" w14:textId="28EC2638"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#243</w:t>
            </w:r>
          </w:p>
        </w:tc>
      </w:tr>
      <w:tr w:rsidR="004A6A75" w:rsidRPr="00597DC4" w14:paraId="27FF4065"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4C943D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183D6D8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assessmentVersion</w:t>
            </w:r>
          </w:p>
        </w:tc>
        <w:tc>
          <w:tcPr>
            <w:tcW w:w="1710" w:type="dxa"/>
            <w:shd w:val="clear" w:color="auto" w:fill="auto"/>
            <w:tcMar>
              <w:top w:w="0" w:type="dxa"/>
              <w:left w:w="45" w:type="dxa"/>
              <w:bottom w:w="0" w:type="dxa"/>
              <w:right w:w="45" w:type="dxa"/>
            </w:tcMar>
            <w:vAlign w:val="center"/>
            <w:hideMark/>
          </w:tcPr>
          <w:p w14:paraId="07A05BC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DEE3C9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30</w:t>
            </w:r>
          </w:p>
        </w:tc>
        <w:tc>
          <w:tcPr>
            <w:tcW w:w="645" w:type="dxa"/>
            <w:shd w:val="clear" w:color="auto" w:fill="auto"/>
            <w:tcMar>
              <w:top w:w="0" w:type="dxa"/>
              <w:left w:w="45" w:type="dxa"/>
              <w:bottom w:w="0" w:type="dxa"/>
              <w:right w:w="45" w:type="dxa"/>
            </w:tcMar>
            <w:vAlign w:val="center"/>
            <w:hideMark/>
          </w:tcPr>
          <w:p w14:paraId="2797F98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C4D57A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Version of this assessment</w:t>
            </w:r>
          </w:p>
        </w:tc>
        <w:tc>
          <w:tcPr>
            <w:tcW w:w="2430" w:type="dxa"/>
            <w:shd w:val="clear" w:color="auto" w:fill="auto"/>
            <w:tcMar>
              <w:top w:w="0" w:type="dxa"/>
              <w:left w:w="45" w:type="dxa"/>
              <w:bottom w:w="0" w:type="dxa"/>
              <w:right w:w="45" w:type="dxa"/>
            </w:tcMar>
            <w:vAlign w:val="center"/>
            <w:hideMark/>
          </w:tcPr>
          <w:p w14:paraId="0E27D1A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string</w:t>
            </w:r>
          </w:p>
        </w:tc>
        <w:tc>
          <w:tcPr>
            <w:tcW w:w="1260" w:type="dxa"/>
            <w:shd w:val="clear" w:color="auto" w:fill="auto"/>
            <w:tcMar>
              <w:top w:w="0" w:type="dxa"/>
              <w:left w:w="45" w:type="dxa"/>
              <w:bottom w:w="0" w:type="dxa"/>
              <w:right w:w="45" w:type="dxa"/>
            </w:tcMar>
            <w:vAlign w:val="center"/>
            <w:hideMark/>
          </w:tcPr>
          <w:p w14:paraId="28A2811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D3EC9CF"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40D6DCC"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6562768"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Examinee</w:t>
            </w:r>
          </w:p>
        </w:tc>
        <w:tc>
          <w:tcPr>
            <w:tcW w:w="1743" w:type="dxa"/>
            <w:shd w:val="clear" w:color="auto" w:fill="auto"/>
            <w:tcMar>
              <w:top w:w="0" w:type="dxa"/>
              <w:left w:w="45" w:type="dxa"/>
              <w:bottom w:w="0" w:type="dxa"/>
              <w:right w:w="45" w:type="dxa"/>
            </w:tcMar>
            <w:vAlign w:val="center"/>
            <w:hideMark/>
          </w:tcPr>
          <w:p w14:paraId="3232638D" w14:textId="3071B826" w:rsidR="004A6A75" w:rsidRPr="00597DC4" w:rsidRDefault="00820B2B"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key</w:t>
            </w:r>
          </w:p>
        </w:tc>
        <w:tc>
          <w:tcPr>
            <w:tcW w:w="1710" w:type="dxa"/>
            <w:shd w:val="clear" w:color="auto" w:fill="auto"/>
            <w:tcMar>
              <w:top w:w="0" w:type="dxa"/>
              <w:left w:w="45" w:type="dxa"/>
              <w:bottom w:w="0" w:type="dxa"/>
              <w:right w:w="45" w:type="dxa"/>
            </w:tcMar>
            <w:vAlign w:val="center"/>
            <w:hideMark/>
          </w:tcPr>
          <w:p w14:paraId="5221D67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w:t>
            </w:r>
          </w:p>
        </w:tc>
        <w:tc>
          <w:tcPr>
            <w:tcW w:w="768" w:type="dxa"/>
            <w:shd w:val="clear" w:color="auto" w:fill="auto"/>
            <w:tcMar>
              <w:top w:w="0" w:type="dxa"/>
              <w:left w:w="45" w:type="dxa"/>
              <w:bottom w:w="0" w:type="dxa"/>
              <w:right w:w="45" w:type="dxa"/>
            </w:tcMar>
            <w:vAlign w:val="center"/>
            <w:hideMark/>
          </w:tcPr>
          <w:p w14:paraId="772E5113" w14:textId="1D286CE8" w:rsidR="004A6A75" w:rsidRPr="00597DC4" w:rsidRDefault="00820B2B"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16</w:t>
            </w:r>
          </w:p>
        </w:tc>
        <w:tc>
          <w:tcPr>
            <w:tcW w:w="645" w:type="dxa"/>
            <w:shd w:val="clear" w:color="auto" w:fill="auto"/>
            <w:tcMar>
              <w:top w:w="0" w:type="dxa"/>
              <w:left w:w="45" w:type="dxa"/>
              <w:bottom w:w="0" w:type="dxa"/>
              <w:right w:w="45" w:type="dxa"/>
            </w:tcMar>
            <w:vAlign w:val="center"/>
            <w:hideMark/>
          </w:tcPr>
          <w:p w14:paraId="46E933AC" w14:textId="15B253D6" w:rsidR="004A6A75" w:rsidRPr="00597DC4" w:rsidRDefault="00820B2B"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7B702B5E" w14:textId="44190F48" w:rsidR="004A6A75" w:rsidRPr="00597DC4" w:rsidRDefault="00820B2B"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Internal examinee key</w:t>
            </w:r>
          </w:p>
        </w:tc>
        <w:tc>
          <w:tcPr>
            <w:tcW w:w="2430" w:type="dxa"/>
            <w:shd w:val="clear" w:color="auto" w:fill="auto"/>
            <w:tcMar>
              <w:top w:w="0" w:type="dxa"/>
              <w:left w:w="45" w:type="dxa"/>
              <w:bottom w:w="0" w:type="dxa"/>
              <w:right w:w="45" w:type="dxa"/>
            </w:tcMar>
            <w:vAlign w:val="bottom"/>
            <w:hideMark/>
          </w:tcPr>
          <w:p w14:paraId="193CA5D8" w14:textId="180F3766" w:rsidR="004A6A75" w:rsidRPr="00597DC4" w:rsidRDefault="009C72F9" w:rsidP="00E65A39">
            <w:pPr>
              <w:pStyle w:val="SBACTableText"/>
              <w:ind w:right="-315"/>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UUID – 36 characters</w:t>
            </w:r>
          </w:p>
        </w:tc>
        <w:tc>
          <w:tcPr>
            <w:tcW w:w="1260" w:type="dxa"/>
            <w:shd w:val="clear" w:color="auto" w:fill="auto"/>
            <w:tcMar>
              <w:top w:w="0" w:type="dxa"/>
              <w:left w:w="45" w:type="dxa"/>
              <w:bottom w:w="0" w:type="dxa"/>
              <w:right w:w="45" w:type="dxa"/>
            </w:tcMar>
            <w:vAlign w:val="center"/>
            <w:hideMark/>
          </w:tcPr>
          <w:p w14:paraId="46B30A23" w14:textId="40726383" w:rsidR="004A6A75" w:rsidRPr="00597DC4" w:rsidRDefault="00E65A39" w:rsidP="009C72F9">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w:t>
            </w:r>
            <w:r w:rsidR="009C72F9">
              <w:rPr>
                <w:rFonts w:ascii="Arial" w:eastAsia="Times New Roman" w:hAnsi="Arial" w:cs="Arial"/>
                <w:color w:val="000000" w:themeColor="text1"/>
                <w:sz w:val="16"/>
                <w:szCs w:val="16"/>
              </w:rPr>
              <w:t>token</w:t>
            </w:r>
          </w:p>
        </w:tc>
        <w:tc>
          <w:tcPr>
            <w:tcW w:w="1980" w:type="dxa"/>
            <w:shd w:val="clear" w:color="auto" w:fill="auto"/>
            <w:tcMar>
              <w:top w:w="0" w:type="dxa"/>
              <w:left w:w="45" w:type="dxa"/>
              <w:bottom w:w="0" w:type="dxa"/>
              <w:right w:w="45" w:type="dxa"/>
            </w:tcMar>
            <w:vAlign w:val="center"/>
            <w:hideMark/>
          </w:tcPr>
          <w:p w14:paraId="5D98C32B" w14:textId="1ACD125B"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143FBCB"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239D7B1"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ExamineeAttribute</w:t>
            </w:r>
          </w:p>
        </w:tc>
        <w:tc>
          <w:tcPr>
            <w:tcW w:w="1743" w:type="dxa"/>
            <w:shd w:val="clear" w:color="auto" w:fill="auto"/>
            <w:tcMar>
              <w:top w:w="0" w:type="dxa"/>
              <w:left w:w="45" w:type="dxa"/>
              <w:bottom w:w="0" w:type="dxa"/>
              <w:right w:w="45" w:type="dxa"/>
            </w:tcMar>
            <w:vAlign w:val="center"/>
            <w:hideMark/>
          </w:tcPr>
          <w:p w14:paraId="60147E0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1710" w:type="dxa"/>
            <w:shd w:val="clear" w:color="auto" w:fill="auto"/>
            <w:tcMar>
              <w:top w:w="0" w:type="dxa"/>
              <w:left w:w="45" w:type="dxa"/>
              <w:bottom w:w="0" w:type="dxa"/>
              <w:right w:w="45" w:type="dxa"/>
            </w:tcMar>
            <w:vAlign w:val="center"/>
            <w:hideMark/>
          </w:tcPr>
          <w:p w14:paraId="0D3500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 : ExamineeAttribute</w:t>
            </w:r>
          </w:p>
        </w:tc>
        <w:tc>
          <w:tcPr>
            <w:tcW w:w="768" w:type="dxa"/>
            <w:shd w:val="clear" w:color="auto" w:fill="auto"/>
            <w:tcMar>
              <w:top w:w="0" w:type="dxa"/>
              <w:left w:w="45" w:type="dxa"/>
              <w:bottom w:w="0" w:type="dxa"/>
              <w:right w:w="45" w:type="dxa"/>
            </w:tcMar>
            <w:vAlign w:val="center"/>
            <w:hideMark/>
          </w:tcPr>
          <w:p w14:paraId="4568F1E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6613FB3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79922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attribute.</w:t>
            </w:r>
          </w:p>
        </w:tc>
        <w:tc>
          <w:tcPr>
            <w:tcW w:w="2430" w:type="dxa"/>
            <w:shd w:val="clear" w:color="auto" w:fill="auto"/>
            <w:tcMar>
              <w:top w:w="0" w:type="dxa"/>
              <w:left w:w="45" w:type="dxa"/>
              <w:bottom w:w="0" w:type="dxa"/>
              <w:right w:w="45" w:type="dxa"/>
            </w:tcMar>
            <w:vAlign w:val="bottom"/>
            <w:hideMark/>
          </w:tcPr>
          <w:p w14:paraId="13F345E1"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LastOrSurname</w:t>
            </w:r>
          </w:p>
          <w:p w14:paraId="76CC8235"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FirstName</w:t>
            </w:r>
          </w:p>
          <w:p w14:paraId="1EAC114F"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MiddleName</w:t>
            </w:r>
          </w:p>
          <w:p w14:paraId="4A20C676"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Birthdate</w:t>
            </w:r>
          </w:p>
          <w:p w14:paraId="666A70A3"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StudentIdentifier</w:t>
            </w:r>
          </w:p>
          <w:p w14:paraId="1C6FF9E7"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AlternateSSID</w:t>
            </w:r>
          </w:p>
          <w:p w14:paraId="0ED2E0D9"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GradeLevelWhenAssessed</w:t>
            </w:r>
          </w:p>
          <w:p w14:paraId="4B0894B6"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Sex</w:t>
            </w:r>
          </w:p>
          <w:p w14:paraId="233DE695"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HispanicOrLatinoEthnicity</w:t>
            </w:r>
          </w:p>
          <w:p w14:paraId="18C39B27"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AmericanIndianOrAlaskaNative</w:t>
            </w:r>
          </w:p>
          <w:p w14:paraId="2323E36A"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Asian</w:t>
            </w:r>
          </w:p>
          <w:p w14:paraId="32D80E7C"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BlackOrAfricanAmerican</w:t>
            </w:r>
          </w:p>
          <w:p w14:paraId="25B06EA2"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White</w:t>
            </w:r>
          </w:p>
          <w:p w14:paraId="7C91108B"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NativeHawaiianOrOtherPacificIslander</w:t>
            </w:r>
          </w:p>
          <w:p w14:paraId="6434A093"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DemographicRaceTwoOrMoreRaces</w:t>
            </w:r>
          </w:p>
          <w:p w14:paraId="52011FD0"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IDEAIndicator</w:t>
            </w:r>
          </w:p>
          <w:p w14:paraId="102E446F"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LEPStatus</w:t>
            </w:r>
          </w:p>
          <w:p w14:paraId="5A040FF1"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Section504Status</w:t>
            </w:r>
          </w:p>
          <w:p w14:paraId="68E4848A"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EconomicDisadvantageStatus</w:t>
            </w:r>
          </w:p>
          <w:p w14:paraId="21BD82DE"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LanguageCode</w:t>
            </w:r>
          </w:p>
          <w:p w14:paraId="7E52453A"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EnglishLanguageProficiencyLevel</w:t>
            </w:r>
          </w:p>
          <w:p w14:paraId="3536C652"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MigrantStatus</w:t>
            </w:r>
          </w:p>
          <w:p w14:paraId="11630232"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FirstEntryDateIntoUSSchool</w:t>
            </w:r>
          </w:p>
          <w:p w14:paraId="1E57F9CE"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LimitedEnglishProficiencyEntryDate</w:t>
            </w:r>
          </w:p>
          <w:p w14:paraId="30170BCF"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LEPExitDate</w:t>
            </w:r>
          </w:p>
          <w:p w14:paraId="7F2CD1F9"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TitleIIILanguageInstructionProgramType</w:t>
            </w:r>
          </w:p>
          <w:p w14:paraId="38CC96AF" w14:textId="75802C20" w:rsidR="004A6A75" w:rsidRPr="00597DC4"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PrimaryDisabilityType</w:t>
            </w:r>
          </w:p>
        </w:tc>
        <w:tc>
          <w:tcPr>
            <w:tcW w:w="1260" w:type="dxa"/>
            <w:shd w:val="clear" w:color="auto" w:fill="auto"/>
            <w:tcMar>
              <w:top w:w="0" w:type="dxa"/>
              <w:left w:w="45" w:type="dxa"/>
              <w:bottom w:w="0" w:type="dxa"/>
              <w:right w:w="45" w:type="dxa"/>
            </w:tcMar>
            <w:vAlign w:val="center"/>
            <w:hideMark/>
          </w:tcPr>
          <w:p w14:paraId="1BBD94C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301BB5C" w14:textId="1D4E0BB7" w:rsidR="004A6A75" w:rsidRPr="00597DC4" w:rsidRDefault="00676C63"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and ART spec [2]</w:t>
            </w:r>
          </w:p>
        </w:tc>
      </w:tr>
      <w:tr w:rsidR="004A6A75" w:rsidRPr="00597DC4" w14:paraId="617F8F56"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81F87D8"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CAB2EE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0E34228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11E36A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500</w:t>
            </w:r>
          </w:p>
        </w:tc>
        <w:tc>
          <w:tcPr>
            <w:tcW w:w="645" w:type="dxa"/>
            <w:shd w:val="clear" w:color="auto" w:fill="auto"/>
            <w:tcMar>
              <w:top w:w="0" w:type="dxa"/>
              <w:left w:w="45" w:type="dxa"/>
              <w:bottom w:w="0" w:type="dxa"/>
              <w:right w:w="45" w:type="dxa"/>
            </w:tcMar>
            <w:vAlign w:val="center"/>
            <w:hideMark/>
          </w:tcPr>
          <w:p w14:paraId="7F230CF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EB636D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attribute value</w:t>
            </w:r>
          </w:p>
        </w:tc>
        <w:tc>
          <w:tcPr>
            <w:tcW w:w="2430" w:type="dxa"/>
            <w:shd w:val="clear" w:color="auto" w:fill="auto"/>
            <w:tcMar>
              <w:top w:w="0" w:type="dxa"/>
              <w:left w:w="45" w:type="dxa"/>
              <w:bottom w:w="0" w:type="dxa"/>
              <w:right w:w="45" w:type="dxa"/>
            </w:tcMar>
            <w:vAlign w:val="bottom"/>
            <w:hideMark/>
          </w:tcPr>
          <w:p w14:paraId="2F623E3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varies per attribute</w:t>
            </w:r>
          </w:p>
        </w:tc>
        <w:tc>
          <w:tcPr>
            <w:tcW w:w="1260" w:type="dxa"/>
            <w:shd w:val="clear" w:color="auto" w:fill="auto"/>
            <w:tcMar>
              <w:top w:w="0" w:type="dxa"/>
              <w:left w:w="45" w:type="dxa"/>
              <w:bottom w:w="0" w:type="dxa"/>
              <w:right w:w="45" w:type="dxa"/>
            </w:tcMar>
            <w:vAlign w:val="center"/>
            <w:hideMark/>
          </w:tcPr>
          <w:p w14:paraId="66F92CF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03F55B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3DBA7EA"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5AAB9CD"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1A6DE8A" w14:textId="77777777" w:rsidR="004A6A75" w:rsidRPr="00597DC4" w:rsidRDefault="004A6A75"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1710" w:type="dxa"/>
            <w:shd w:val="clear" w:color="auto" w:fill="auto"/>
            <w:tcMar>
              <w:top w:w="0" w:type="dxa"/>
              <w:left w:w="45" w:type="dxa"/>
              <w:bottom w:w="0" w:type="dxa"/>
              <w:right w:w="45" w:type="dxa"/>
            </w:tcMar>
            <w:vAlign w:val="center"/>
            <w:hideMark/>
          </w:tcPr>
          <w:p w14:paraId="69B431B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0E434A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DC528E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FBF539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2430" w:type="dxa"/>
            <w:shd w:val="clear" w:color="auto" w:fill="auto"/>
            <w:tcMar>
              <w:top w:w="0" w:type="dxa"/>
              <w:left w:w="45" w:type="dxa"/>
              <w:bottom w:w="0" w:type="dxa"/>
              <w:right w:w="45" w:type="dxa"/>
            </w:tcMar>
            <w:vAlign w:val="bottom"/>
            <w:hideMark/>
          </w:tcPr>
          <w:p w14:paraId="49F7166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1260" w:type="dxa"/>
            <w:shd w:val="clear" w:color="auto" w:fill="auto"/>
            <w:tcMar>
              <w:top w:w="0" w:type="dxa"/>
              <w:left w:w="45" w:type="dxa"/>
              <w:bottom w:w="0" w:type="dxa"/>
              <w:right w:w="45" w:type="dxa"/>
            </w:tcMar>
            <w:vAlign w:val="center"/>
            <w:hideMark/>
          </w:tcPr>
          <w:p w14:paraId="272471D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C305D4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4A6A75" w:rsidRPr="00597DC4" w14:paraId="6F821848"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2CC58F08"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20CE346" w14:textId="77777777" w:rsidR="004A6A75" w:rsidRPr="00597DC4" w:rsidRDefault="004A6A75"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1710" w:type="dxa"/>
            <w:shd w:val="clear" w:color="auto" w:fill="auto"/>
            <w:tcMar>
              <w:top w:w="0" w:type="dxa"/>
              <w:left w:w="45" w:type="dxa"/>
              <w:bottom w:w="0" w:type="dxa"/>
              <w:right w:w="45" w:type="dxa"/>
            </w:tcMar>
            <w:vAlign w:val="center"/>
            <w:hideMark/>
          </w:tcPr>
          <w:p w14:paraId="3377C53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4D52E6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5161654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077426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attribute was fetched from TR</w:t>
            </w:r>
          </w:p>
        </w:tc>
        <w:tc>
          <w:tcPr>
            <w:tcW w:w="2430" w:type="dxa"/>
            <w:shd w:val="clear" w:color="auto" w:fill="auto"/>
            <w:tcMar>
              <w:top w:w="0" w:type="dxa"/>
              <w:left w:w="45" w:type="dxa"/>
              <w:bottom w:w="0" w:type="dxa"/>
              <w:right w:w="45" w:type="dxa"/>
            </w:tcMar>
            <w:vAlign w:val="bottom"/>
            <w:hideMark/>
          </w:tcPr>
          <w:p w14:paraId="1A3BAC6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time+date</w:t>
            </w:r>
          </w:p>
        </w:tc>
        <w:tc>
          <w:tcPr>
            <w:tcW w:w="1260" w:type="dxa"/>
            <w:shd w:val="clear" w:color="auto" w:fill="auto"/>
            <w:tcMar>
              <w:top w:w="0" w:type="dxa"/>
              <w:left w:w="45" w:type="dxa"/>
              <w:bottom w:w="0" w:type="dxa"/>
              <w:right w:w="45" w:type="dxa"/>
            </w:tcMar>
            <w:vAlign w:val="center"/>
            <w:hideMark/>
          </w:tcPr>
          <w:p w14:paraId="7E50F73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03286A4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4A6A75" w:rsidRPr="00597DC4" w14:paraId="1E1D9945"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CEA75D8"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ExamineeRelationship</w:t>
            </w:r>
          </w:p>
        </w:tc>
        <w:tc>
          <w:tcPr>
            <w:tcW w:w="1743" w:type="dxa"/>
            <w:shd w:val="clear" w:color="auto" w:fill="auto"/>
            <w:tcMar>
              <w:top w:w="0" w:type="dxa"/>
              <w:left w:w="45" w:type="dxa"/>
              <w:bottom w:w="0" w:type="dxa"/>
              <w:right w:w="45" w:type="dxa"/>
            </w:tcMar>
            <w:vAlign w:val="center"/>
            <w:hideMark/>
          </w:tcPr>
          <w:p w14:paraId="79B7CAB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entityKey</w:t>
            </w:r>
          </w:p>
        </w:tc>
        <w:tc>
          <w:tcPr>
            <w:tcW w:w="1710" w:type="dxa"/>
            <w:shd w:val="clear" w:color="auto" w:fill="auto"/>
            <w:tcMar>
              <w:top w:w="0" w:type="dxa"/>
              <w:left w:w="45" w:type="dxa"/>
              <w:bottom w:w="0" w:type="dxa"/>
              <w:right w:w="45" w:type="dxa"/>
            </w:tcMar>
            <w:vAlign w:val="center"/>
            <w:hideMark/>
          </w:tcPr>
          <w:p w14:paraId="1AE7BF7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 ExamineeRelationship</w:t>
            </w:r>
          </w:p>
        </w:tc>
        <w:tc>
          <w:tcPr>
            <w:tcW w:w="768" w:type="dxa"/>
            <w:shd w:val="clear" w:color="auto" w:fill="auto"/>
            <w:tcMar>
              <w:top w:w="0" w:type="dxa"/>
              <w:left w:w="45" w:type="dxa"/>
              <w:bottom w:w="0" w:type="dxa"/>
              <w:right w:w="45" w:type="dxa"/>
            </w:tcMar>
            <w:vAlign w:val="center"/>
            <w:hideMark/>
          </w:tcPr>
          <w:p w14:paraId="47A835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22</w:t>
            </w:r>
          </w:p>
        </w:tc>
        <w:tc>
          <w:tcPr>
            <w:tcW w:w="645" w:type="dxa"/>
            <w:shd w:val="clear" w:color="auto" w:fill="auto"/>
            <w:tcMar>
              <w:top w:w="0" w:type="dxa"/>
              <w:left w:w="45" w:type="dxa"/>
              <w:bottom w:w="0" w:type="dxa"/>
              <w:right w:w="45" w:type="dxa"/>
            </w:tcMar>
            <w:vAlign w:val="center"/>
            <w:hideMark/>
          </w:tcPr>
          <w:p w14:paraId="1B188AF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79748E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TR unique identifier</w:t>
            </w:r>
          </w:p>
        </w:tc>
        <w:tc>
          <w:tcPr>
            <w:tcW w:w="2430" w:type="dxa"/>
            <w:shd w:val="clear" w:color="auto" w:fill="auto"/>
            <w:tcMar>
              <w:top w:w="0" w:type="dxa"/>
              <w:left w:w="45" w:type="dxa"/>
              <w:bottom w:w="0" w:type="dxa"/>
              <w:right w:w="45" w:type="dxa"/>
            </w:tcMar>
            <w:vAlign w:val="center"/>
            <w:hideMark/>
          </w:tcPr>
          <w:p w14:paraId="21D4510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entity identifier + state abbreviation</w:t>
            </w:r>
          </w:p>
        </w:tc>
        <w:tc>
          <w:tcPr>
            <w:tcW w:w="1260" w:type="dxa"/>
            <w:shd w:val="clear" w:color="auto" w:fill="auto"/>
            <w:tcMar>
              <w:top w:w="0" w:type="dxa"/>
              <w:left w:w="45" w:type="dxa"/>
              <w:bottom w:w="0" w:type="dxa"/>
              <w:right w:w="45" w:type="dxa"/>
            </w:tcMar>
            <w:vAlign w:val="center"/>
            <w:hideMark/>
          </w:tcPr>
          <w:p w14:paraId="69348F1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20617B1C"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3E05FC2"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08DA4E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04FD5FD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1710" w:type="dxa"/>
            <w:shd w:val="clear" w:color="auto" w:fill="auto"/>
            <w:tcMar>
              <w:top w:w="0" w:type="dxa"/>
              <w:left w:w="45" w:type="dxa"/>
              <w:bottom w:w="0" w:type="dxa"/>
              <w:right w:w="45" w:type="dxa"/>
            </w:tcMar>
            <w:vAlign w:val="center"/>
            <w:hideMark/>
          </w:tcPr>
          <w:p w14:paraId="0753384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EA33FA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77CDE28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0782E5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attribute.</w:t>
            </w:r>
          </w:p>
        </w:tc>
        <w:tc>
          <w:tcPr>
            <w:tcW w:w="2430" w:type="dxa"/>
            <w:shd w:val="clear" w:color="auto" w:fill="auto"/>
            <w:tcMar>
              <w:top w:w="0" w:type="dxa"/>
              <w:left w:w="45" w:type="dxa"/>
              <w:bottom w:w="0" w:type="dxa"/>
              <w:right w:w="45" w:type="dxa"/>
            </w:tcMar>
            <w:vAlign w:val="center"/>
            <w:hideMark/>
          </w:tcPr>
          <w:p w14:paraId="0D9746A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DistrictID</w:t>
            </w:r>
            <w:r w:rsidRPr="00597DC4">
              <w:rPr>
                <w:rFonts w:ascii="Arial" w:eastAsia="Times New Roman" w:hAnsi="Arial" w:cs="Arial"/>
                <w:color w:val="000000" w:themeColor="text1"/>
                <w:sz w:val="16"/>
                <w:szCs w:val="16"/>
              </w:rPr>
              <w:br/>
              <w:t>DistrictName</w:t>
            </w:r>
            <w:r w:rsidRPr="00597DC4">
              <w:rPr>
                <w:rFonts w:ascii="Arial" w:eastAsia="Times New Roman" w:hAnsi="Arial" w:cs="Arial"/>
                <w:color w:val="000000" w:themeColor="text1"/>
                <w:sz w:val="16"/>
                <w:szCs w:val="16"/>
              </w:rPr>
              <w:br/>
              <w:t>SchoolID</w:t>
            </w:r>
            <w:r w:rsidRPr="00597DC4">
              <w:rPr>
                <w:rFonts w:ascii="Arial" w:eastAsia="Times New Roman" w:hAnsi="Arial" w:cs="Arial"/>
                <w:color w:val="000000" w:themeColor="text1"/>
                <w:sz w:val="16"/>
                <w:szCs w:val="16"/>
              </w:rPr>
              <w:br/>
              <w:t>SchoolName</w:t>
            </w:r>
            <w:r w:rsidRPr="00597DC4">
              <w:rPr>
                <w:rFonts w:ascii="Arial" w:eastAsia="Times New Roman" w:hAnsi="Arial" w:cs="Arial"/>
                <w:color w:val="000000" w:themeColor="text1"/>
                <w:sz w:val="16"/>
                <w:szCs w:val="16"/>
              </w:rPr>
              <w:br/>
              <w:t>StateName</w:t>
            </w:r>
            <w:r w:rsidRPr="00597DC4">
              <w:rPr>
                <w:rFonts w:ascii="Arial" w:eastAsia="Times New Roman" w:hAnsi="Arial" w:cs="Arial"/>
                <w:color w:val="000000" w:themeColor="text1"/>
                <w:sz w:val="16"/>
                <w:szCs w:val="16"/>
              </w:rPr>
              <w:br/>
              <w:t>GroupId</w:t>
            </w:r>
            <w:r w:rsidRPr="00597DC4">
              <w:rPr>
                <w:rFonts w:ascii="Arial" w:eastAsia="Times New Roman" w:hAnsi="Arial" w:cs="Arial"/>
                <w:color w:val="000000" w:themeColor="text1"/>
                <w:sz w:val="16"/>
                <w:szCs w:val="16"/>
              </w:rPr>
              <w:br/>
              <w:t>GroupText</w:t>
            </w:r>
          </w:p>
        </w:tc>
        <w:tc>
          <w:tcPr>
            <w:tcW w:w="1260" w:type="dxa"/>
            <w:shd w:val="clear" w:color="auto" w:fill="auto"/>
            <w:tcMar>
              <w:top w:w="0" w:type="dxa"/>
              <w:left w:w="45" w:type="dxa"/>
              <w:bottom w:w="0" w:type="dxa"/>
              <w:right w:w="45" w:type="dxa"/>
            </w:tcMar>
            <w:vAlign w:val="center"/>
            <w:hideMark/>
          </w:tcPr>
          <w:p w14:paraId="7F7F511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256849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02EF7B0"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1C6652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032259B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57D77F5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13D149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500</w:t>
            </w:r>
          </w:p>
        </w:tc>
        <w:tc>
          <w:tcPr>
            <w:tcW w:w="645" w:type="dxa"/>
            <w:shd w:val="clear" w:color="auto" w:fill="auto"/>
            <w:tcMar>
              <w:top w:w="0" w:type="dxa"/>
              <w:left w:w="45" w:type="dxa"/>
              <w:bottom w:w="0" w:type="dxa"/>
              <w:right w:w="45" w:type="dxa"/>
            </w:tcMar>
            <w:vAlign w:val="center"/>
            <w:hideMark/>
          </w:tcPr>
          <w:p w14:paraId="1F4C73A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2FD6C0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attribute value</w:t>
            </w:r>
          </w:p>
        </w:tc>
        <w:tc>
          <w:tcPr>
            <w:tcW w:w="2430" w:type="dxa"/>
            <w:shd w:val="clear" w:color="auto" w:fill="auto"/>
            <w:tcMar>
              <w:top w:w="0" w:type="dxa"/>
              <w:left w:w="45" w:type="dxa"/>
              <w:bottom w:w="0" w:type="dxa"/>
              <w:right w:w="45" w:type="dxa"/>
            </w:tcMar>
            <w:vAlign w:val="center"/>
            <w:hideMark/>
          </w:tcPr>
          <w:p w14:paraId="5F25AA1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42FADAD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2CAB5E6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A7158F7"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24E0BBC2"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C8FCA62" w14:textId="77777777" w:rsidR="004A6A75" w:rsidRPr="00597DC4" w:rsidRDefault="004A6A75"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1710" w:type="dxa"/>
            <w:shd w:val="clear" w:color="auto" w:fill="auto"/>
            <w:tcMar>
              <w:top w:w="0" w:type="dxa"/>
              <w:left w:w="45" w:type="dxa"/>
              <w:bottom w:w="0" w:type="dxa"/>
              <w:right w:w="45" w:type="dxa"/>
            </w:tcMar>
            <w:vAlign w:val="center"/>
            <w:hideMark/>
          </w:tcPr>
          <w:p w14:paraId="1353EFB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61FF85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6387695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CE1F85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2430" w:type="dxa"/>
            <w:shd w:val="clear" w:color="auto" w:fill="auto"/>
            <w:tcMar>
              <w:top w:w="0" w:type="dxa"/>
              <w:left w:w="45" w:type="dxa"/>
              <w:bottom w:w="0" w:type="dxa"/>
              <w:right w:w="45" w:type="dxa"/>
            </w:tcMar>
            <w:vAlign w:val="center"/>
            <w:hideMark/>
          </w:tcPr>
          <w:p w14:paraId="6401F0F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1260" w:type="dxa"/>
            <w:shd w:val="clear" w:color="auto" w:fill="auto"/>
            <w:tcMar>
              <w:top w:w="0" w:type="dxa"/>
              <w:left w:w="45" w:type="dxa"/>
              <w:bottom w:w="0" w:type="dxa"/>
              <w:right w:w="45" w:type="dxa"/>
            </w:tcMar>
            <w:vAlign w:val="center"/>
            <w:hideMark/>
          </w:tcPr>
          <w:p w14:paraId="3986CE4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3A49F1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313EB57"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496EE9F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F11F089" w14:textId="77777777" w:rsidR="004A6A75" w:rsidRPr="00597DC4" w:rsidRDefault="004A6A75"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1710" w:type="dxa"/>
            <w:shd w:val="clear" w:color="auto" w:fill="auto"/>
            <w:tcMar>
              <w:top w:w="0" w:type="dxa"/>
              <w:left w:w="45" w:type="dxa"/>
              <w:bottom w:w="0" w:type="dxa"/>
              <w:right w:w="45" w:type="dxa"/>
            </w:tcMar>
            <w:vAlign w:val="center"/>
            <w:hideMark/>
          </w:tcPr>
          <w:p w14:paraId="2E4588C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C9CAE9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61E33D4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5B1FBB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attribute was fetched from TR</w:t>
            </w:r>
          </w:p>
        </w:tc>
        <w:tc>
          <w:tcPr>
            <w:tcW w:w="2430" w:type="dxa"/>
            <w:shd w:val="clear" w:color="auto" w:fill="auto"/>
            <w:tcMar>
              <w:top w:w="0" w:type="dxa"/>
              <w:left w:w="45" w:type="dxa"/>
              <w:bottom w:w="0" w:type="dxa"/>
              <w:right w:w="45" w:type="dxa"/>
            </w:tcMar>
            <w:vAlign w:val="center"/>
            <w:hideMark/>
          </w:tcPr>
          <w:p w14:paraId="7812AD8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7F977B7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71686E4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4A6A75" w:rsidRPr="00597DC4" w14:paraId="6C585FFD"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2E381783"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Opportunity</w:t>
            </w:r>
          </w:p>
        </w:tc>
        <w:tc>
          <w:tcPr>
            <w:tcW w:w="1743" w:type="dxa"/>
            <w:shd w:val="clear" w:color="auto" w:fill="auto"/>
            <w:tcMar>
              <w:top w:w="0" w:type="dxa"/>
              <w:left w:w="45" w:type="dxa"/>
              <w:bottom w:w="0" w:type="dxa"/>
              <w:right w:w="45" w:type="dxa"/>
            </w:tcMar>
            <w:vAlign w:val="center"/>
            <w:hideMark/>
          </w:tcPr>
          <w:p w14:paraId="38EACB3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server</w:t>
            </w:r>
          </w:p>
        </w:tc>
        <w:tc>
          <w:tcPr>
            <w:tcW w:w="1710" w:type="dxa"/>
            <w:shd w:val="clear" w:color="auto" w:fill="auto"/>
            <w:tcMar>
              <w:top w:w="0" w:type="dxa"/>
              <w:left w:w="45" w:type="dxa"/>
              <w:bottom w:w="0" w:type="dxa"/>
              <w:right w:w="45" w:type="dxa"/>
            </w:tcMar>
            <w:vAlign w:val="center"/>
            <w:hideMark/>
          </w:tcPr>
          <w:p w14:paraId="2281F60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w:t>
            </w:r>
          </w:p>
        </w:tc>
        <w:tc>
          <w:tcPr>
            <w:tcW w:w="768" w:type="dxa"/>
            <w:shd w:val="clear" w:color="auto" w:fill="auto"/>
            <w:tcMar>
              <w:top w:w="0" w:type="dxa"/>
              <w:left w:w="45" w:type="dxa"/>
              <w:bottom w:w="0" w:type="dxa"/>
              <w:right w:w="45" w:type="dxa"/>
            </w:tcMar>
            <w:vAlign w:val="center"/>
            <w:hideMark/>
          </w:tcPr>
          <w:p w14:paraId="6EC88BF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645" w:type="dxa"/>
            <w:shd w:val="clear" w:color="auto" w:fill="auto"/>
            <w:tcMar>
              <w:top w:w="0" w:type="dxa"/>
              <w:left w:w="45" w:type="dxa"/>
              <w:bottom w:w="0" w:type="dxa"/>
              <w:right w:w="45" w:type="dxa"/>
            </w:tcMar>
            <w:vAlign w:val="center"/>
            <w:hideMark/>
          </w:tcPr>
          <w:p w14:paraId="1EAD59C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B599D7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TDS server that was used to administer this test.</w:t>
            </w:r>
          </w:p>
        </w:tc>
        <w:tc>
          <w:tcPr>
            <w:tcW w:w="2430" w:type="dxa"/>
            <w:shd w:val="clear" w:color="auto" w:fill="auto"/>
            <w:tcMar>
              <w:top w:w="0" w:type="dxa"/>
              <w:left w:w="45" w:type="dxa"/>
              <w:bottom w:w="0" w:type="dxa"/>
              <w:right w:w="45" w:type="dxa"/>
            </w:tcMar>
            <w:vAlign w:val="center"/>
            <w:hideMark/>
          </w:tcPr>
          <w:p w14:paraId="37FB330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3AE167F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45F2395"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187DA80"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567570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881D4E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database</w:t>
            </w:r>
          </w:p>
        </w:tc>
        <w:tc>
          <w:tcPr>
            <w:tcW w:w="1710" w:type="dxa"/>
            <w:shd w:val="clear" w:color="auto" w:fill="auto"/>
            <w:tcMar>
              <w:top w:w="0" w:type="dxa"/>
              <w:left w:w="45" w:type="dxa"/>
              <w:bottom w:w="0" w:type="dxa"/>
              <w:right w:w="45" w:type="dxa"/>
            </w:tcMar>
            <w:vAlign w:val="center"/>
            <w:hideMark/>
          </w:tcPr>
          <w:p w14:paraId="67D147F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2C34C8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645" w:type="dxa"/>
            <w:shd w:val="clear" w:color="auto" w:fill="auto"/>
            <w:tcMar>
              <w:top w:w="0" w:type="dxa"/>
              <w:left w:w="45" w:type="dxa"/>
              <w:bottom w:w="0" w:type="dxa"/>
              <w:right w:w="45" w:type="dxa"/>
            </w:tcMar>
            <w:vAlign w:val="center"/>
            <w:hideMark/>
          </w:tcPr>
          <w:p w14:paraId="795B1FB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37DDBA4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TDS DB that was used to administer this test.</w:t>
            </w:r>
          </w:p>
        </w:tc>
        <w:tc>
          <w:tcPr>
            <w:tcW w:w="2430" w:type="dxa"/>
            <w:shd w:val="clear" w:color="auto" w:fill="auto"/>
            <w:tcMar>
              <w:top w:w="0" w:type="dxa"/>
              <w:left w:w="45" w:type="dxa"/>
              <w:bottom w:w="0" w:type="dxa"/>
              <w:right w:w="45" w:type="dxa"/>
            </w:tcMar>
            <w:vAlign w:val="center"/>
            <w:hideMark/>
          </w:tcPr>
          <w:p w14:paraId="5040122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1260" w:type="dxa"/>
            <w:shd w:val="clear" w:color="auto" w:fill="auto"/>
            <w:tcMar>
              <w:top w:w="0" w:type="dxa"/>
              <w:left w:w="45" w:type="dxa"/>
              <w:bottom w:w="0" w:type="dxa"/>
              <w:right w:w="45" w:type="dxa"/>
            </w:tcMar>
            <w:vAlign w:val="center"/>
            <w:hideMark/>
          </w:tcPr>
          <w:p w14:paraId="4506472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CE37D5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654A7DC"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3D648C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1EB3B45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key</w:t>
            </w:r>
          </w:p>
        </w:tc>
        <w:tc>
          <w:tcPr>
            <w:tcW w:w="1710" w:type="dxa"/>
            <w:shd w:val="clear" w:color="auto" w:fill="auto"/>
            <w:tcMar>
              <w:top w:w="0" w:type="dxa"/>
              <w:left w:w="45" w:type="dxa"/>
              <w:bottom w:w="0" w:type="dxa"/>
              <w:right w:w="45" w:type="dxa"/>
            </w:tcMar>
            <w:vAlign w:val="center"/>
            <w:hideMark/>
          </w:tcPr>
          <w:p w14:paraId="6F196B1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D2DCE6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36</w:t>
            </w:r>
          </w:p>
        </w:tc>
        <w:tc>
          <w:tcPr>
            <w:tcW w:w="645" w:type="dxa"/>
            <w:shd w:val="clear" w:color="auto" w:fill="auto"/>
            <w:tcMar>
              <w:top w:w="0" w:type="dxa"/>
              <w:left w:w="45" w:type="dxa"/>
              <w:bottom w:w="0" w:type="dxa"/>
              <w:right w:w="45" w:type="dxa"/>
            </w:tcMar>
            <w:vAlign w:val="center"/>
            <w:hideMark/>
          </w:tcPr>
          <w:p w14:paraId="21554F0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0C52C5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globally unique identifier for the opportunity (GUID)</w:t>
            </w:r>
          </w:p>
        </w:tc>
        <w:tc>
          <w:tcPr>
            <w:tcW w:w="2430" w:type="dxa"/>
            <w:shd w:val="clear" w:color="auto" w:fill="auto"/>
            <w:tcMar>
              <w:top w:w="0" w:type="dxa"/>
              <w:left w:w="45" w:type="dxa"/>
              <w:bottom w:w="0" w:type="dxa"/>
              <w:right w:w="45" w:type="dxa"/>
            </w:tcMar>
            <w:vAlign w:val="center"/>
            <w:hideMark/>
          </w:tcPr>
          <w:p w14:paraId="0743B27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4B217DE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EE7F37D" w14:textId="006A6325" w:rsidR="004A6A75" w:rsidRPr="00597DC4" w:rsidRDefault="004A6A75" w:rsidP="00C914CD">
            <w:pPr>
              <w:pStyle w:val="SBACTableText"/>
              <w:rPr>
                <w:rFonts w:ascii="Arial" w:eastAsia="Times New Roman" w:hAnsi="Arial" w:cs="Arial"/>
                <w:color w:val="000000" w:themeColor="text1"/>
                <w:sz w:val="16"/>
                <w:szCs w:val="16"/>
              </w:rPr>
            </w:pPr>
          </w:p>
        </w:tc>
      </w:tr>
      <w:tr w:rsidR="004A6A75" w:rsidRPr="00597DC4" w14:paraId="4D62169F"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8B8821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09632D5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oppId</w:t>
            </w:r>
          </w:p>
        </w:tc>
        <w:tc>
          <w:tcPr>
            <w:tcW w:w="1710" w:type="dxa"/>
            <w:shd w:val="clear" w:color="auto" w:fill="auto"/>
            <w:tcMar>
              <w:top w:w="0" w:type="dxa"/>
              <w:left w:w="45" w:type="dxa"/>
              <w:bottom w:w="0" w:type="dxa"/>
              <w:right w:w="45" w:type="dxa"/>
            </w:tcMar>
            <w:vAlign w:val="center"/>
            <w:hideMark/>
          </w:tcPr>
          <w:p w14:paraId="3CCED73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62341CE" w14:textId="68D804FF" w:rsidR="004A6A75" w:rsidRPr="00597DC4" w:rsidRDefault="00E65A39"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16</w:t>
            </w:r>
          </w:p>
        </w:tc>
        <w:tc>
          <w:tcPr>
            <w:tcW w:w="645" w:type="dxa"/>
            <w:shd w:val="clear" w:color="auto" w:fill="auto"/>
            <w:tcMar>
              <w:top w:w="0" w:type="dxa"/>
              <w:left w:w="45" w:type="dxa"/>
              <w:bottom w:w="0" w:type="dxa"/>
              <w:right w:w="45" w:type="dxa"/>
            </w:tcMar>
            <w:vAlign w:val="center"/>
            <w:hideMark/>
          </w:tcPr>
          <w:p w14:paraId="71A05A1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FAD37E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Opportunity ID, formerly known as vndr_test_event_id. A unique identifier (within client) of the test opportunity.</w:t>
            </w:r>
          </w:p>
        </w:tc>
        <w:tc>
          <w:tcPr>
            <w:tcW w:w="2430" w:type="dxa"/>
            <w:shd w:val="clear" w:color="auto" w:fill="auto"/>
            <w:tcMar>
              <w:top w:w="0" w:type="dxa"/>
              <w:left w:w="45" w:type="dxa"/>
              <w:bottom w:w="0" w:type="dxa"/>
              <w:right w:w="45" w:type="dxa"/>
            </w:tcMar>
            <w:vAlign w:val="center"/>
            <w:hideMark/>
          </w:tcPr>
          <w:p w14:paraId="2345F255" w14:textId="5A9DC25A" w:rsidR="004A6A75" w:rsidRPr="00597DC4" w:rsidRDefault="00E65A39"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1260" w:type="dxa"/>
            <w:shd w:val="clear" w:color="auto" w:fill="auto"/>
            <w:tcMar>
              <w:top w:w="0" w:type="dxa"/>
              <w:left w:w="45" w:type="dxa"/>
              <w:bottom w:w="0" w:type="dxa"/>
              <w:right w:w="45" w:type="dxa"/>
            </w:tcMar>
            <w:vAlign w:val="center"/>
            <w:hideMark/>
          </w:tcPr>
          <w:p w14:paraId="4D6E6BD0" w14:textId="3A65543C" w:rsidR="004A6A75" w:rsidRPr="00597DC4" w:rsidRDefault="00E65A39"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xsd:unsignedLong</w:t>
            </w:r>
          </w:p>
        </w:tc>
        <w:tc>
          <w:tcPr>
            <w:tcW w:w="1980" w:type="dxa"/>
            <w:shd w:val="clear" w:color="auto" w:fill="auto"/>
            <w:tcMar>
              <w:top w:w="0" w:type="dxa"/>
              <w:left w:w="45" w:type="dxa"/>
              <w:bottom w:w="0" w:type="dxa"/>
              <w:right w:w="45" w:type="dxa"/>
            </w:tcMar>
            <w:vAlign w:val="center"/>
            <w:hideMark/>
          </w:tcPr>
          <w:p w14:paraId="202AE89A" w14:textId="7AE828A1"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DD02866"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470AB4F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00CD547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startDate</w:t>
            </w:r>
          </w:p>
        </w:tc>
        <w:tc>
          <w:tcPr>
            <w:tcW w:w="1710" w:type="dxa"/>
            <w:shd w:val="clear" w:color="auto" w:fill="auto"/>
            <w:tcMar>
              <w:top w:w="0" w:type="dxa"/>
              <w:left w:w="45" w:type="dxa"/>
              <w:bottom w:w="0" w:type="dxa"/>
              <w:right w:w="45" w:type="dxa"/>
            </w:tcMar>
            <w:vAlign w:val="center"/>
            <w:hideMark/>
          </w:tcPr>
          <w:p w14:paraId="602DAF1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3A40EF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57DE920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094621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student started the opportunity.</w:t>
            </w:r>
          </w:p>
        </w:tc>
        <w:tc>
          <w:tcPr>
            <w:tcW w:w="2430" w:type="dxa"/>
            <w:shd w:val="clear" w:color="auto" w:fill="auto"/>
            <w:tcMar>
              <w:top w:w="0" w:type="dxa"/>
              <w:left w:w="45" w:type="dxa"/>
              <w:bottom w:w="0" w:type="dxa"/>
              <w:right w:w="45" w:type="dxa"/>
            </w:tcMar>
            <w:vAlign w:val="center"/>
            <w:hideMark/>
          </w:tcPr>
          <w:p w14:paraId="278406D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0F08257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7C7BB79B"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Administration</w:t>
            </w:r>
          </w:p>
          <w:p w14:paraId="46918C76" w14:textId="05B2C6B2"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#962, #963</w:t>
            </w:r>
          </w:p>
        </w:tc>
      </w:tr>
      <w:tr w:rsidR="004A6A75" w:rsidRPr="00597DC4" w14:paraId="16F57635"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45AABC8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420E667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w:t>
            </w:r>
          </w:p>
        </w:tc>
        <w:tc>
          <w:tcPr>
            <w:tcW w:w="1710" w:type="dxa"/>
            <w:shd w:val="clear" w:color="auto" w:fill="auto"/>
            <w:tcMar>
              <w:top w:w="0" w:type="dxa"/>
              <w:left w:w="45" w:type="dxa"/>
              <w:bottom w:w="0" w:type="dxa"/>
              <w:right w:w="45" w:type="dxa"/>
            </w:tcMar>
            <w:vAlign w:val="center"/>
            <w:hideMark/>
          </w:tcPr>
          <w:p w14:paraId="3D7DFFF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5D219B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831AA5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461C20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 of the opportunity.</w:t>
            </w:r>
          </w:p>
        </w:tc>
        <w:tc>
          <w:tcPr>
            <w:tcW w:w="2430" w:type="dxa"/>
            <w:shd w:val="clear" w:color="auto" w:fill="auto"/>
            <w:tcMar>
              <w:top w:w="0" w:type="dxa"/>
              <w:left w:w="45" w:type="dxa"/>
              <w:bottom w:w="0" w:type="dxa"/>
              <w:right w:w="45" w:type="dxa"/>
            </w:tcMar>
            <w:vAlign w:val="center"/>
            <w:hideMark/>
          </w:tcPr>
          <w:p w14:paraId="655D2CE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appeal</w:t>
            </w:r>
            <w:r w:rsidRPr="00597DC4">
              <w:rPr>
                <w:rFonts w:ascii="Arial" w:eastAsia="Times New Roman" w:hAnsi="Arial" w:cs="Arial"/>
                <w:color w:val="000000" w:themeColor="text1"/>
                <w:sz w:val="16"/>
                <w:szCs w:val="16"/>
              </w:rPr>
              <w:br/>
              <w:t>completed</w:t>
            </w:r>
            <w:r w:rsidRPr="00597DC4">
              <w:rPr>
                <w:rFonts w:ascii="Arial" w:eastAsia="Times New Roman" w:hAnsi="Arial" w:cs="Arial"/>
                <w:color w:val="000000" w:themeColor="text1"/>
                <w:sz w:val="16"/>
                <w:szCs w:val="16"/>
              </w:rPr>
              <w:br/>
              <w:t>expired</w:t>
            </w:r>
            <w:r w:rsidRPr="00597DC4">
              <w:rPr>
                <w:rFonts w:ascii="Arial" w:eastAsia="Times New Roman" w:hAnsi="Arial" w:cs="Arial"/>
                <w:color w:val="000000" w:themeColor="text1"/>
                <w:sz w:val="16"/>
                <w:szCs w:val="16"/>
              </w:rPr>
              <w:br/>
              <w:t>handscoring</w:t>
            </w:r>
            <w:r w:rsidRPr="00597DC4">
              <w:rPr>
                <w:rFonts w:ascii="Arial" w:eastAsia="Times New Roman" w:hAnsi="Arial" w:cs="Arial"/>
                <w:color w:val="000000" w:themeColor="text1"/>
                <w:sz w:val="16"/>
                <w:szCs w:val="16"/>
              </w:rPr>
              <w:br/>
              <w:t>invalidated</w:t>
            </w:r>
            <w:r w:rsidRPr="00597DC4">
              <w:rPr>
                <w:rFonts w:ascii="Arial" w:eastAsia="Times New Roman" w:hAnsi="Arial" w:cs="Arial"/>
                <w:color w:val="000000" w:themeColor="text1"/>
                <w:sz w:val="16"/>
                <w:szCs w:val="16"/>
              </w:rPr>
              <w:br/>
              <w:t>paused</w:t>
            </w:r>
            <w:r w:rsidRPr="00597DC4">
              <w:rPr>
                <w:rFonts w:ascii="Arial" w:eastAsia="Times New Roman" w:hAnsi="Arial" w:cs="Arial"/>
                <w:color w:val="000000" w:themeColor="text1"/>
                <w:sz w:val="16"/>
                <w:szCs w:val="16"/>
              </w:rPr>
              <w:br/>
              <w:t>reported</w:t>
            </w:r>
            <w:r w:rsidRPr="00597DC4">
              <w:rPr>
                <w:rFonts w:ascii="Arial" w:eastAsia="Times New Roman" w:hAnsi="Arial" w:cs="Arial"/>
                <w:color w:val="000000" w:themeColor="text1"/>
                <w:sz w:val="16"/>
                <w:szCs w:val="16"/>
              </w:rPr>
              <w:br/>
              <w:t>reset</w:t>
            </w:r>
            <w:r w:rsidRPr="00597DC4">
              <w:rPr>
                <w:rFonts w:ascii="Arial" w:eastAsia="Times New Roman" w:hAnsi="Arial" w:cs="Arial"/>
                <w:color w:val="000000" w:themeColor="text1"/>
                <w:sz w:val="16"/>
                <w:szCs w:val="16"/>
              </w:rPr>
              <w:br/>
              <w:t xml:space="preserve">scored </w:t>
            </w:r>
            <w:r w:rsidRPr="00597DC4">
              <w:rPr>
                <w:rFonts w:ascii="Arial" w:eastAsia="Times New Roman" w:hAnsi="Arial" w:cs="Arial"/>
                <w:color w:val="000000" w:themeColor="text1"/>
                <w:sz w:val="16"/>
                <w:szCs w:val="16"/>
              </w:rPr>
              <w:br/>
              <w:t>submitted</w:t>
            </w:r>
          </w:p>
        </w:tc>
        <w:tc>
          <w:tcPr>
            <w:tcW w:w="1260" w:type="dxa"/>
            <w:shd w:val="clear" w:color="auto" w:fill="auto"/>
            <w:tcMar>
              <w:top w:w="0" w:type="dxa"/>
              <w:left w:w="45" w:type="dxa"/>
              <w:bottom w:w="0" w:type="dxa"/>
              <w:right w:w="45" w:type="dxa"/>
            </w:tcMar>
            <w:vAlign w:val="center"/>
            <w:hideMark/>
          </w:tcPr>
          <w:p w14:paraId="42909A1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407568EF"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FBF536F"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1C49B0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4E7B67B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opportunity</w:t>
            </w:r>
          </w:p>
        </w:tc>
        <w:tc>
          <w:tcPr>
            <w:tcW w:w="1710" w:type="dxa"/>
            <w:shd w:val="clear" w:color="auto" w:fill="auto"/>
            <w:tcMar>
              <w:top w:w="0" w:type="dxa"/>
              <w:left w:w="45" w:type="dxa"/>
              <w:bottom w:w="0" w:type="dxa"/>
              <w:right w:w="45" w:type="dxa"/>
            </w:tcMar>
            <w:vAlign w:val="center"/>
            <w:hideMark/>
          </w:tcPr>
          <w:p w14:paraId="6F46454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5DC62F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22CCD9E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7D0FDE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counter that counts the number of times a student has taken this test.</w:t>
            </w:r>
          </w:p>
        </w:tc>
        <w:tc>
          <w:tcPr>
            <w:tcW w:w="2430" w:type="dxa"/>
            <w:shd w:val="clear" w:color="auto" w:fill="auto"/>
            <w:tcMar>
              <w:top w:w="0" w:type="dxa"/>
              <w:left w:w="45" w:type="dxa"/>
              <w:bottom w:w="0" w:type="dxa"/>
              <w:right w:w="45" w:type="dxa"/>
            </w:tcMar>
            <w:vAlign w:val="center"/>
            <w:hideMark/>
          </w:tcPr>
          <w:p w14:paraId="17A8CE6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4203E0B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29D0EAB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C4C7096"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59F0945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7D772D8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statusDate</w:t>
            </w:r>
          </w:p>
        </w:tc>
        <w:tc>
          <w:tcPr>
            <w:tcW w:w="1710" w:type="dxa"/>
            <w:shd w:val="clear" w:color="auto" w:fill="auto"/>
            <w:tcMar>
              <w:top w:w="0" w:type="dxa"/>
              <w:left w:w="45" w:type="dxa"/>
              <w:bottom w:w="0" w:type="dxa"/>
              <w:right w:w="45" w:type="dxa"/>
            </w:tcMar>
            <w:vAlign w:val="center"/>
            <w:hideMark/>
          </w:tcPr>
          <w:p w14:paraId="601AC47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DF1335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294BB6C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8B0857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date and time the status of this opportunity last changed. Generally this is close to the opportunityDateCompleted, but it can be much later, e.g. for resets, invalidations, hand scores being added, etc.</w:t>
            </w:r>
          </w:p>
        </w:tc>
        <w:tc>
          <w:tcPr>
            <w:tcW w:w="2430" w:type="dxa"/>
            <w:shd w:val="clear" w:color="auto" w:fill="auto"/>
            <w:tcMar>
              <w:top w:w="0" w:type="dxa"/>
              <w:left w:w="45" w:type="dxa"/>
              <w:bottom w:w="0" w:type="dxa"/>
              <w:right w:w="45" w:type="dxa"/>
            </w:tcMar>
            <w:vAlign w:val="center"/>
            <w:hideMark/>
          </w:tcPr>
          <w:p w14:paraId="06FC88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2115723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4ECBF92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4A6A75" w:rsidRPr="00597DC4" w14:paraId="3AF9264E"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3B87E7B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67D10AF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dateCompleted</w:t>
            </w:r>
          </w:p>
        </w:tc>
        <w:tc>
          <w:tcPr>
            <w:tcW w:w="1710" w:type="dxa"/>
            <w:shd w:val="clear" w:color="auto" w:fill="auto"/>
            <w:tcMar>
              <w:top w:w="0" w:type="dxa"/>
              <w:left w:w="45" w:type="dxa"/>
              <w:bottom w:w="0" w:type="dxa"/>
              <w:right w:w="45" w:type="dxa"/>
            </w:tcMar>
            <w:vAlign w:val="center"/>
            <w:hideMark/>
          </w:tcPr>
          <w:p w14:paraId="599E2AA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3D8083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31C0DA6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4E86D3B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the student submitted the opportunity for scoring.</w:t>
            </w:r>
          </w:p>
        </w:tc>
        <w:tc>
          <w:tcPr>
            <w:tcW w:w="2430" w:type="dxa"/>
            <w:shd w:val="clear" w:color="auto" w:fill="auto"/>
            <w:tcMar>
              <w:top w:w="0" w:type="dxa"/>
              <w:left w:w="45" w:type="dxa"/>
              <w:bottom w:w="0" w:type="dxa"/>
              <w:right w:w="45" w:type="dxa"/>
            </w:tcMar>
            <w:vAlign w:val="center"/>
            <w:hideMark/>
          </w:tcPr>
          <w:p w14:paraId="257505D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156D2A2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367D5290"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Administration</w:t>
            </w:r>
          </w:p>
          <w:p w14:paraId="17F7AE82" w14:textId="468263F6"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#964</w:t>
            </w:r>
          </w:p>
        </w:tc>
      </w:tr>
      <w:tr w:rsidR="004A6A75" w:rsidRPr="00597DC4" w14:paraId="2A3C3DB3"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33F585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02C47C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pauseCount</w:t>
            </w:r>
          </w:p>
        </w:tc>
        <w:tc>
          <w:tcPr>
            <w:tcW w:w="1710" w:type="dxa"/>
            <w:shd w:val="clear" w:color="auto" w:fill="auto"/>
            <w:tcMar>
              <w:top w:w="0" w:type="dxa"/>
              <w:left w:w="45" w:type="dxa"/>
              <w:bottom w:w="0" w:type="dxa"/>
              <w:right w:w="45" w:type="dxa"/>
            </w:tcMar>
            <w:vAlign w:val="center"/>
            <w:hideMark/>
          </w:tcPr>
          <w:p w14:paraId="2DC9D4F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2FCD3E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28598D7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E9524E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Examinee paused the opportunity</w:t>
            </w:r>
          </w:p>
        </w:tc>
        <w:tc>
          <w:tcPr>
            <w:tcW w:w="2430" w:type="dxa"/>
            <w:shd w:val="clear" w:color="auto" w:fill="auto"/>
            <w:tcMar>
              <w:top w:w="0" w:type="dxa"/>
              <w:left w:w="45" w:type="dxa"/>
              <w:bottom w:w="0" w:type="dxa"/>
              <w:right w:w="45" w:type="dxa"/>
            </w:tcMar>
            <w:vAlign w:val="center"/>
            <w:hideMark/>
          </w:tcPr>
          <w:p w14:paraId="0AB5E33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7ED9EC3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948389A"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3C7D437"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417CF6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007D427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itemCount</w:t>
            </w:r>
          </w:p>
        </w:tc>
        <w:tc>
          <w:tcPr>
            <w:tcW w:w="1710" w:type="dxa"/>
            <w:shd w:val="clear" w:color="auto" w:fill="auto"/>
            <w:tcMar>
              <w:top w:w="0" w:type="dxa"/>
              <w:left w:w="45" w:type="dxa"/>
              <w:bottom w:w="0" w:type="dxa"/>
              <w:right w:w="45" w:type="dxa"/>
            </w:tcMar>
            <w:vAlign w:val="center"/>
            <w:hideMark/>
          </w:tcPr>
          <w:p w14:paraId="606ACB9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C10E77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2F8DECA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2BD4DE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items in the XML file. Note these are presented items plus prefetched items (there could be items the student never saw).</w:t>
            </w:r>
          </w:p>
        </w:tc>
        <w:tc>
          <w:tcPr>
            <w:tcW w:w="2430" w:type="dxa"/>
            <w:shd w:val="clear" w:color="auto" w:fill="auto"/>
            <w:tcMar>
              <w:top w:w="0" w:type="dxa"/>
              <w:left w:w="45" w:type="dxa"/>
              <w:bottom w:w="0" w:type="dxa"/>
              <w:right w:w="45" w:type="dxa"/>
            </w:tcMar>
            <w:vAlign w:val="center"/>
            <w:hideMark/>
          </w:tcPr>
          <w:p w14:paraId="6363C6A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05C8E63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7337A0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080F5B6"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4250D7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6C8131C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ftCount</w:t>
            </w:r>
          </w:p>
        </w:tc>
        <w:tc>
          <w:tcPr>
            <w:tcW w:w="1710" w:type="dxa"/>
            <w:shd w:val="clear" w:color="auto" w:fill="auto"/>
            <w:tcMar>
              <w:top w:w="0" w:type="dxa"/>
              <w:left w:w="45" w:type="dxa"/>
              <w:bottom w:w="0" w:type="dxa"/>
              <w:right w:w="45" w:type="dxa"/>
            </w:tcMar>
            <w:vAlign w:val="center"/>
            <w:hideMark/>
          </w:tcPr>
          <w:p w14:paraId="336003C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57CAFD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B72DC2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0752A4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field test items in count</w:t>
            </w:r>
          </w:p>
        </w:tc>
        <w:tc>
          <w:tcPr>
            <w:tcW w:w="2430" w:type="dxa"/>
            <w:shd w:val="clear" w:color="auto" w:fill="auto"/>
            <w:tcMar>
              <w:top w:w="0" w:type="dxa"/>
              <w:left w:w="45" w:type="dxa"/>
              <w:bottom w:w="0" w:type="dxa"/>
              <w:right w:w="45" w:type="dxa"/>
            </w:tcMar>
            <w:vAlign w:val="center"/>
            <w:hideMark/>
          </w:tcPr>
          <w:p w14:paraId="49E3924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3A7069C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5965D3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F64F011"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4E5F37B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5EA015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abnormalStarts</w:t>
            </w:r>
          </w:p>
        </w:tc>
        <w:tc>
          <w:tcPr>
            <w:tcW w:w="1710" w:type="dxa"/>
            <w:shd w:val="clear" w:color="auto" w:fill="auto"/>
            <w:tcMar>
              <w:top w:w="0" w:type="dxa"/>
              <w:left w:w="45" w:type="dxa"/>
              <w:bottom w:w="0" w:type="dxa"/>
              <w:right w:w="45" w:type="dxa"/>
            </w:tcMar>
            <w:vAlign w:val="center"/>
            <w:hideMark/>
          </w:tcPr>
          <w:p w14:paraId="6D430CF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056860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526089E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C96D76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number of times the test was restarted after an abrupt end to a test (browser crash, power shutdown, network loss etc.).</w:t>
            </w:r>
          </w:p>
        </w:tc>
        <w:tc>
          <w:tcPr>
            <w:tcW w:w="2430" w:type="dxa"/>
            <w:shd w:val="clear" w:color="auto" w:fill="auto"/>
            <w:tcMar>
              <w:top w:w="0" w:type="dxa"/>
              <w:left w:w="45" w:type="dxa"/>
              <w:bottom w:w="0" w:type="dxa"/>
              <w:right w:w="45" w:type="dxa"/>
            </w:tcMar>
            <w:vAlign w:val="center"/>
            <w:hideMark/>
          </w:tcPr>
          <w:p w14:paraId="21D17F2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7D06D52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A2B190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F12B15E"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2E5A701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E8B6A9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gracePeriodRestarts</w:t>
            </w:r>
          </w:p>
        </w:tc>
        <w:tc>
          <w:tcPr>
            <w:tcW w:w="1710" w:type="dxa"/>
            <w:shd w:val="clear" w:color="auto" w:fill="auto"/>
            <w:tcMar>
              <w:top w:w="0" w:type="dxa"/>
              <w:left w:w="45" w:type="dxa"/>
              <w:bottom w:w="0" w:type="dxa"/>
              <w:right w:w="45" w:type="dxa"/>
            </w:tcMar>
            <w:vAlign w:val="center"/>
            <w:hideMark/>
          </w:tcPr>
          <w:p w14:paraId="2583FD5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39AC31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733AB34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DFB880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number of times the student paused the test and restarted it within the grace period (20 minutes).</w:t>
            </w:r>
          </w:p>
        </w:tc>
        <w:tc>
          <w:tcPr>
            <w:tcW w:w="2430" w:type="dxa"/>
            <w:shd w:val="clear" w:color="auto" w:fill="auto"/>
            <w:tcMar>
              <w:top w:w="0" w:type="dxa"/>
              <w:left w:w="45" w:type="dxa"/>
              <w:bottom w:w="0" w:type="dxa"/>
              <w:right w:w="45" w:type="dxa"/>
            </w:tcMar>
            <w:vAlign w:val="center"/>
            <w:hideMark/>
          </w:tcPr>
          <w:p w14:paraId="259F207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64ADECA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7F5C473C"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82DA6A0"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B2B536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682B00E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TAID</w:t>
            </w:r>
          </w:p>
        </w:tc>
        <w:tc>
          <w:tcPr>
            <w:tcW w:w="1710" w:type="dxa"/>
            <w:shd w:val="clear" w:color="auto" w:fill="auto"/>
            <w:tcMar>
              <w:top w:w="0" w:type="dxa"/>
              <w:left w:w="45" w:type="dxa"/>
              <w:bottom w:w="0" w:type="dxa"/>
              <w:right w:w="45" w:type="dxa"/>
            </w:tcMar>
            <w:vAlign w:val="center"/>
            <w:hideMark/>
          </w:tcPr>
          <w:p w14:paraId="54CEE5D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053C12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645" w:type="dxa"/>
            <w:shd w:val="clear" w:color="auto" w:fill="auto"/>
            <w:tcMar>
              <w:top w:w="0" w:type="dxa"/>
              <w:left w:w="45" w:type="dxa"/>
              <w:bottom w:w="0" w:type="dxa"/>
              <w:right w:w="45" w:type="dxa"/>
            </w:tcMar>
            <w:vAlign w:val="center"/>
            <w:hideMark/>
          </w:tcPr>
          <w:p w14:paraId="48266F9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05935C4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 of the Test Administrator that administered this test (often the TA's e-mail address)</w:t>
            </w:r>
          </w:p>
        </w:tc>
        <w:tc>
          <w:tcPr>
            <w:tcW w:w="2430" w:type="dxa"/>
            <w:shd w:val="clear" w:color="auto" w:fill="auto"/>
            <w:tcMar>
              <w:top w:w="0" w:type="dxa"/>
              <w:left w:w="45" w:type="dxa"/>
              <w:bottom w:w="0" w:type="dxa"/>
              <w:right w:w="45" w:type="dxa"/>
            </w:tcMar>
            <w:vAlign w:val="center"/>
            <w:hideMark/>
          </w:tcPr>
          <w:p w14:paraId="0146FB2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1260" w:type="dxa"/>
            <w:shd w:val="clear" w:color="auto" w:fill="auto"/>
            <w:tcMar>
              <w:top w:w="0" w:type="dxa"/>
              <w:left w:w="45" w:type="dxa"/>
              <w:bottom w:w="0" w:type="dxa"/>
              <w:right w:w="45" w:type="dxa"/>
            </w:tcMar>
            <w:vAlign w:val="center"/>
            <w:hideMark/>
          </w:tcPr>
          <w:p w14:paraId="1B1D392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341B122"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K12 Staff -&gt; Contact -&gt; Email</w:t>
            </w:r>
          </w:p>
          <w:p w14:paraId="4B26FD17" w14:textId="51B3596C"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#88</w:t>
            </w:r>
          </w:p>
        </w:tc>
      </w:tr>
      <w:tr w:rsidR="004A6A75" w:rsidRPr="00597DC4" w14:paraId="50A75796"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3A5E42E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4D3A998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TAName</w:t>
            </w:r>
          </w:p>
        </w:tc>
        <w:tc>
          <w:tcPr>
            <w:tcW w:w="1710" w:type="dxa"/>
            <w:shd w:val="clear" w:color="auto" w:fill="auto"/>
            <w:tcMar>
              <w:top w:w="0" w:type="dxa"/>
              <w:left w:w="45" w:type="dxa"/>
              <w:bottom w:w="0" w:type="dxa"/>
              <w:right w:w="45" w:type="dxa"/>
            </w:tcMar>
            <w:vAlign w:val="center"/>
            <w:hideMark/>
          </w:tcPr>
          <w:p w14:paraId="5C1F92B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24BB6A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645" w:type="dxa"/>
            <w:shd w:val="clear" w:color="auto" w:fill="auto"/>
            <w:tcMar>
              <w:top w:w="0" w:type="dxa"/>
              <w:left w:w="45" w:type="dxa"/>
              <w:bottom w:w="0" w:type="dxa"/>
              <w:right w:w="45" w:type="dxa"/>
            </w:tcMar>
            <w:vAlign w:val="center"/>
            <w:hideMark/>
          </w:tcPr>
          <w:p w14:paraId="6DAA94B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4417C98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Test Administrator that administered this test.</w:t>
            </w:r>
          </w:p>
        </w:tc>
        <w:tc>
          <w:tcPr>
            <w:tcW w:w="2430" w:type="dxa"/>
            <w:shd w:val="clear" w:color="auto" w:fill="auto"/>
            <w:tcMar>
              <w:top w:w="0" w:type="dxa"/>
              <w:left w:w="45" w:type="dxa"/>
              <w:bottom w:w="0" w:type="dxa"/>
              <w:right w:w="45" w:type="dxa"/>
            </w:tcMar>
            <w:vAlign w:val="center"/>
            <w:hideMark/>
          </w:tcPr>
          <w:p w14:paraId="5F9A4D7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1260" w:type="dxa"/>
            <w:shd w:val="clear" w:color="auto" w:fill="auto"/>
            <w:tcMar>
              <w:top w:w="0" w:type="dxa"/>
              <w:left w:w="45" w:type="dxa"/>
              <w:bottom w:w="0" w:type="dxa"/>
              <w:right w:w="45" w:type="dxa"/>
            </w:tcMar>
            <w:vAlign w:val="center"/>
            <w:hideMark/>
          </w:tcPr>
          <w:p w14:paraId="3D9B259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3FD539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4D08A61"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3ED7EA7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7C4A89F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sessionId</w:t>
            </w:r>
          </w:p>
        </w:tc>
        <w:tc>
          <w:tcPr>
            <w:tcW w:w="1710" w:type="dxa"/>
            <w:shd w:val="clear" w:color="auto" w:fill="auto"/>
            <w:tcMar>
              <w:top w:w="0" w:type="dxa"/>
              <w:left w:w="45" w:type="dxa"/>
              <w:bottom w:w="0" w:type="dxa"/>
              <w:right w:w="45" w:type="dxa"/>
            </w:tcMar>
            <w:vAlign w:val="center"/>
            <w:hideMark/>
          </w:tcPr>
          <w:p w14:paraId="529B54B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C0DF31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645" w:type="dxa"/>
            <w:shd w:val="clear" w:color="auto" w:fill="auto"/>
            <w:tcMar>
              <w:top w:w="0" w:type="dxa"/>
              <w:left w:w="45" w:type="dxa"/>
              <w:bottom w:w="0" w:type="dxa"/>
              <w:right w:w="45" w:type="dxa"/>
            </w:tcMar>
            <w:vAlign w:val="center"/>
            <w:hideMark/>
          </w:tcPr>
          <w:p w14:paraId="2E33371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7DD5F5C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TDS's ID for the session in which this test was taken.</w:t>
            </w:r>
          </w:p>
        </w:tc>
        <w:tc>
          <w:tcPr>
            <w:tcW w:w="2430" w:type="dxa"/>
            <w:shd w:val="clear" w:color="auto" w:fill="auto"/>
            <w:tcMar>
              <w:top w:w="0" w:type="dxa"/>
              <w:left w:w="45" w:type="dxa"/>
              <w:bottom w:w="0" w:type="dxa"/>
              <w:right w:w="45" w:type="dxa"/>
            </w:tcMar>
            <w:vAlign w:val="center"/>
            <w:hideMark/>
          </w:tcPr>
          <w:p w14:paraId="1442AD8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1260" w:type="dxa"/>
            <w:shd w:val="clear" w:color="auto" w:fill="auto"/>
            <w:tcMar>
              <w:top w:w="0" w:type="dxa"/>
              <w:left w:w="45" w:type="dxa"/>
              <w:bottom w:w="0" w:type="dxa"/>
              <w:right w:w="45" w:type="dxa"/>
            </w:tcMar>
            <w:vAlign w:val="center"/>
            <w:hideMark/>
          </w:tcPr>
          <w:p w14:paraId="5D07226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5BEA805"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44DC557"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4F5963E2"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359BB3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windowId</w:t>
            </w:r>
          </w:p>
        </w:tc>
        <w:tc>
          <w:tcPr>
            <w:tcW w:w="1710" w:type="dxa"/>
            <w:shd w:val="clear" w:color="auto" w:fill="auto"/>
            <w:tcMar>
              <w:top w:w="0" w:type="dxa"/>
              <w:left w:w="45" w:type="dxa"/>
              <w:bottom w:w="0" w:type="dxa"/>
              <w:right w:w="45" w:type="dxa"/>
            </w:tcMar>
            <w:vAlign w:val="center"/>
            <w:hideMark/>
          </w:tcPr>
          <w:p w14:paraId="1470900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D51AB2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1204F9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4F9910F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ID of the window in which the test was administered (E.g. EOC-Spring)</w:t>
            </w:r>
          </w:p>
        </w:tc>
        <w:tc>
          <w:tcPr>
            <w:tcW w:w="2430" w:type="dxa"/>
            <w:shd w:val="clear" w:color="auto" w:fill="auto"/>
            <w:tcMar>
              <w:top w:w="0" w:type="dxa"/>
              <w:left w:w="45" w:type="dxa"/>
              <w:bottom w:w="0" w:type="dxa"/>
              <w:right w:w="45" w:type="dxa"/>
            </w:tcMar>
            <w:vAlign w:val="center"/>
            <w:hideMark/>
          </w:tcPr>
          <w:p w14:paraId="3E2CC2C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5639129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68A79C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D8AACD1"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46988B2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651F03E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windowOpportunity</w:t>
            </w:r>
          </w:p>
        </w:tc>
        <w:tc>
          <w:tcPr>
            <w:tcW w:w="1710" w:type="dxa"/>
            <w:shd w:val="clear" w:color="auto" w:fill="auto"/>
            <w:tcMar>
              <w:top w:w="0" w:type="dxa"/>
              <w:left w:w="45" w:type="dxa"/>
              <w:bottom w:w="0" w:type="dxa"/>
              <w:right w:w="45" w:type="dxa"/>
            </w:tcMar>
            <w:vAlign w:val="center"/>
            <w:hideMark/>
          </w:tcPr>
          <w:p w14:paraId="71E5794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B697F4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694426A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768B8B1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counter that counts the number of times a student has taken this test in this window.</w:t>
            </w:r>
          </w:p>
        </w:tc>
        <w:tc>
          <w:tcPr>
            <w:tcW w:w="2430" w:type="dxa"/>
            <w:shd w:val="clear" w:color="auto" w:fill="auto"/>
            <w:tcMar>
              <w:top w:w="0" w:type="dxa"/>
              <w:left w:w="45" w:type="dxa"/>
              <w:bottom w:w="0" w:type="dxa"/>
              <w:right w:w="45" w:type="dxa"/>
            </w:tcMar>
            <w:vAlign w:val="center"/>
            <w:hideMark/>
          </w:tcPr>
          <w:p w14:paraId="6262E01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1260" w:type="dxa"/>
            <w:shd w:val="clear" w:color="auto" w:fill="auto"/>
            <w:tcMar>
              <w:top w:w="0" w:type="dxa"/>
              <w:left w:w="45" w:type="dxa"/>
              <w:bottom w:w="0" w:type="dxa"/>
              <w:right w:w="45" w:type="dxa"/>
            </w:tcMar>
            <w:vAlign w:val="center"/>
            <w:hideMark/>
          </w:tcPr>
          <w:p w14:paraId="063AE4B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C65E41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250BC7D"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FC5C12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0090A9C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dateForceCompleted</w:t>
            </w:r>
          </w:p>
        </w:tc>
        <w:tc>
          <w:tcPr>
            <w:tcW w:w="1710" w:type="dxa"/>
            <w:shd w:val="clear" w:color="auto" w:fill="auto"/>
            <w:tcMar>
              <w:top w:w="0" w:type="dxa"/>
              <w:left w:w="45" w:type="dxa"/>
              <w:bottom w:w="0" w:type="dxa"/>
              <w:right w:w="45" w:type="dxa"/>
            </w:tcMar>
            <w:vAlign w:val="center"/>
            <w:hideMark/>
          </w:tcPr>
          <w:p w14:paraId="48CED7C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238602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07CEB22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1F96770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a test is actually complete (all items responded to) at the time it expires it might (depending on per-client configuration) instead be "force completed". That is, it is submitted for the student. It will not have status 'expired', but 'scored'. This is the date the "force completion" was done.</w:t>
            </w:r>
          </w:p>
        </w:tc>
        <w:tc>
          <w:tcPr>
            <w:tcW w:w="2430" w:type="dxa"/>
            <w:shd w:val="clear" w:color="auto" w:fill="auto"/>
            <w:tcMar>
              <w:top w:w="0" w:type="dxa"/>
              <w:left w:w="45" w:type="dxa"/>
              <w:bottom w:w="0" w:type="dxa"/>
              <w:right w:w="45" w:type="dxa"/>
            </w:tcMar>
            <w:vAlign w:val="center"/>
            <w:hideMark/>
          </w:tcPr>
          <w:p w14:paraId="6A6081E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136591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3A8AE57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163ABA6"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E5BABE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4DDE820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clientName</w:t>
            </w:r>
          </w:p>
        </w:tc>
        <w:tc>
          <w:tcPr>
            <w:tcW w:w="1710" w:type="dxa"/>
            <w:shd w:val="clear" w:color="auto" w:fill="auto"/>
            <w:tcMar>
              <w:top w:w="0" w:type="dxa"/>
              <w:left w:w="45" w:type="dxa"/>
              <w:bottom w:w="0" w:type="dxa"/>
              <w:right w:w="45" w:type="dxa"/>
            </w:tcMar>
            <w:vAlign w:val="center"/>
            <w:hideMark/>
          </w:tcPr>
          <w:p w14:paraId="6C2E3D0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4E8E9A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645" w:type="dxa"/>
            <w:shd w:val="clear" w:color="auto" w:fill="auto"/>
            <w:tcMar>
              <w:top w:w="0" w:type="dxa"/>
              <w:left w:w="45" w:type="dxa"/>
              <w:bottom w:w="0" w:type="dxa"/>
              <w:right w:w="45" w:type="dxa"/>
            </w:tcMar>
            <w:vAlign w:val="center"/>
            <w:hideMark/>
          </w:tcPr>
          <w:p w14:paraId="36585B8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6BCE65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client this test is for (e.g. Oregon).</w:t>
            </w:r>
          </w:p>
        </w:tc>
        <w:tc>
          <w:tcPr>
            <w:tcW w:w="2430" w:type="dxa"/>
            <w:shd w:val="clear" w:color="auto" w:fill="auto"/>
            <w:tcMar>
              <w:top w:w="0" w:type="dxa"/>
              <w:left w:w="45" w:type="dxa"/>
              <w:bottom w:w="0" w:type="dxa"/>
              <w:right w:w="45" w:type="dxa"/>
            </w:tcMar>
            <w:vAlign w:val="center"/>
            <w:hideMark/>
          </w:tcPr>
          <w:p w14:paraId="47DCB72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796BF5A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DBC5D1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AAA6561"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7BCD1A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71C3BF0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assessmentParticipantSessionPlatformUserAgent</w:t>
            </w:r>
          </w:p>
        </w:tc>
        <w:tc>
          <w:tcPr>
            <w:tcW w:w="1710" w:type="dxa"/>
            <w:shd w:val="clear" w:color="auto" w:fill="auto"/>
            <w:tcMar>
              <w:top w:w="0" w:type="dxa"/>
              <w:left w:w="45" w:type="dxa"/>
              <w:bottom w:w="0" w:type="dxa"/>
              <w:right w:w="45" w:type="dxa"/>
            </w:tcMar>
            <w:vAlign w:val="center"/>
            <w:hideMark/>
          </w:tcPr>
          <w:p w14:paraId="7D84FED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2320D1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512</w:t>
            </w:r>
          </w:p>
        </w:tc>
        <w:tc>
          <w:tcPr>
            <w:tcW w:w="645" w:type="dxa"/>
            <w:shd w:val="clear" w:color="auto" w:fill="auto"/>
            <w:tcMar>
              <w:top w:w="0" w:type="dxa"/>
              <w:left w:w="45" w:type="dxa"/>
              <w:bottom w:w="0" w:type="dxa"/>
              <w:right w:w="45" w:type="dxa"/>
            </w:tcMar>
            <w:vAlign w:val="center"/>
            <w:hideMark/>
          </w:tcPr>
          <w:p w14:paraId="052E37F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9254F7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list of product tokens (keywords) with optional comments that identifies the client hardware and software with which the assessment was delivered to the student during the assessment session.Implementation Note: The recommended approach is to store the User-Agent string returned as part of an HTTP header. For example, an assessment session delivery via iPad might have "Mozilla/5.0 (iPad; U; CPU OS 3_2_1 like Mac OS X; en-us) AppleWebKit/531.21.10 (KHTML, like Gecko) Mobile/7B405"</w:t>
            </w:r>
          </w:p>
        </w:tc>
        <w:tc>
          <w:tcPr>
            <w:tcW w:w="2430" w:type="dxa"/>
            <w:shd w:val="clear" w:color="auto" w:fill="auto"/>
            <w:tcMar>
              <w:top w:w="0" w:type="dxa"/>
              <w:left w:w="45" w:type="dxa"/>
              <w:bottom w:w="0" w:type="dxa"/>
              <w:right w:w="45" w:type="dxa"/>
            </w:tcMar>
            <w:vAlign w:val="center"/>
            <w:hideMark/>
          </w:tcPr>
          <w:p w14:paraId="0765D76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&lt;User-Agent string&gt;</w:t>
            </w:r>
          </w:p>
        </w:tc>
        <w:tc>
          <w:tcPr>
            <w:tcW w:w="1260" w:type="dxa"/>
            <w:shd w:val="clear" w:color="auto" w:fill="auto"/>
            <w:tcMar>
              <w:top w:w="0" w:type="dxa"/>
              <w:left w:w="45" w:type="dxa"/>
              <w:bottom w:w="0" w:type="dxa"/>
              <w:right w:w="45" w:type="dxa"/>
            </w:tcMar>
            <w:vAlign w:val="center"/>
            <w:hideMark/>
          </w:tcPr>
          <w:p w14:paraId="69046D9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hideMark/>
          </w:tcPr>
          <w:p w14:paraId="687A6171"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Participant Session -&gt; AssessmentParticipantSessionPlatformUserAgent</w:t>
            </w:r>
          </w:p>
          <w:p w14:paraId="69ED3363" w14:textId="719EC362"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#1152</w:t>
            </w:r>
          </w:p>
        </w:tc>
      </w:tr>
      <w:tr w:rsidR="004A6A75" w:rsidRPr="00597DC4" w14:paraId="75B59AA4"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260033D9"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Segment</w:t>
            </w:r>
          </w:p>
        </w:tc>
        <w:tc>
          <w:tcPr>
            <w:tcW w:w="1743" w:type="dxa"/>
            <w:shd w:val="clear" w:color="auto" w:fill="auto"/>
            <w:tcMar>
              <w:top w:w="0" w:type="dxa"/>
              <w:left w:w="45" w:type="dxa"/>
              <w:bottom w:w="0" w:type="dxa"/>
              <w:right w:w="45" w:type="dxa"/>
            </w:tcMar>
            <w:vAlign w:val="center"/>
            <w:hideMark/>
          </w:tcPr>
          <w:p w14:paraId="70D1DE1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w:t>
            </w:r>
          </w:p>
        </w:tc>
        <w:tc>
          <w:tcPr>
            <w:tcW w:w="1710" w:type="dxa"/>
            <w:shd w:val="clear" w:color="auto" w:fill="auto"/>
            <w:tcMar>
              <w:top w:w="0" w:type="dxa"/>
              <w:left w:w="45" w:type="dxa"/>
              <w:bottom w:w="0" w:type="dxa"/>
              <w:right w:w="45" w:type="dxa"/>
            </w:tcMar>
            <w:vAlign w:val="center"/>
            <w:hideMark/>
          </w:tcPr>
          <w:p w14:paraId="3E42763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Segment</w:t>
            </w:r>
          </w:p>
        </w:tc>
        <w:tc>
          <w:tcPr>
            <w:tcW w:w="768" w:type="dxa"/>
            <w:shd w:val="clear" w:color="auto" w:fill="auto"/>
            <w:tcMar>
              <w:top w:w="0" w:type="dxa"/>
              <w:left w:w="45" w:type="dxa"/>
              <w:bottom w:w="0" w:type="dxa"/>
              <w:right w:w="45" w:type="dxa"/>
            </w:tcMar>
            <w:vAlign w:val="center"/>
            <w:hideMark/>
          </w:tcPr>
          <w:p w14:paraId="16BE160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645" w:type="dxa"/>
            <w:shd w:val="clear" w:color="auto" w:fill="auto"/>
            <w:tcMar>
              <w:top w:w="0" w:type="dxa"/>
              <w:left w:w="45" w:type="dxa"/>
              <w:bottom w:w="0" w:type="dxa"/>
              <w:right w:w="45" w:type="dxa"/>
            </w:tcMar>
            <w:vAlign w:val="center"/>
            <w:hideMark/>
          </w:tcPr>
          <w:p w14:paraId="1560535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B6A75B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the item was administered on.</w:t>
            </w:r>
          </w:p>
        </w:tc>
        <w:tc>
          <w:tcPr>
            <w:tcW w:w="2430" w:type="dxa"/>
            <w:shd w:val="clear" w:color="auto" w:fill="auto"/>
            <w:tcMar>
              <w:top w:w="0" w:type="dxa"/>
              <w:left w:w="45" w:type="dxa"/>
              <w:bottom w:w="0" w:type="dxa"/>
              <w:right w:w="45" w:type="dxa"/>
            </w:tcMar>
            <w:vAlign w:val="center"/>
            <w:hideMark/>
          </w:tcPr>
          <w:p w14:paraId="2E33CFE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14BB3DD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E3F223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63D107C"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52FA6A6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6BD1EAA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w:t>
            </w:r>
          </w:p>
        </w:tc>
        <w:tc>
          <w:tcPr>
            <w:tcW w:w="1710" w:type="dxa"/>
            <w:shd w:val="clear" w:color="auto" w:fill="auto"/>
            <w:tcMar>
              <w:top w:w="0" w:type="dxa"/>
              <w:left w:w="45" w:type="dxa"/>
              <w:bottom w:w="0" w:type="dxa"/>
              <w:right w:w="45" w:type="dxa"/>
            </w:tcMar>
            <w:vAlign w:val="center"/>
            <w:hideMark/>
          </w:tcPr>
          <w:p w14:paraId="6F25048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A2C926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AFA4D8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F7CACC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 of the segment on the test.</w:t>
            </w:r>
          </w:p>
        </w:tc>
        <w:tc>
          <w:tcPr>
            <w:tcW w:w="2430" w:type="dxa"/>
            <w:shd w:val="clear" w:color="auto" w:fill="auto"/>
            <w:tcMar>
              <w:top w:w="0" w:type="dxa"/>
              <w:left w:w="45" w:type="dxa"/>
              <w:bottom w:w="0" w:type="dxa"/>
              <w:right w:w="45" w:type="dxa"/>
            </w:tcMar>
            <w:vAlign w:val="center"/>
            <w:hideMark/>
          </w:tcPr>
          <w:p w14:paraId="3CFD106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 null allowed</w:t>
            </w:r>
          </w:p>
        </w:tc>
        <w:tc>
          <w:tcPr>
            <w:tcW w:w="1260" w:type="dxa"/>
            <w:shd w:val="clear" w:color="auto" w:fill="auto"/>
            <w:tcMar>
              <w:top w:w="0" w:type="dxa"/>
              <w:left w:w="45" w:type="dxa"/>
              <w:bottom w:w="0" w:type="dxa"/>
              <w:right w:w="45" w:type="dxa"/>
            </w:tcMar>
            <w:vAlign w:val="center"/>
            <w:hideMark/>
          </w:tcPr>
          <w:p w14:paraId="536A3B0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2D670A3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48D2CA3"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FAE3B2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A1FA29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formKey</w:t>
            </w:r>
          </w:p>
        </w:tc>
        <w:tc>
          <w:tcPr>
            <w:tcW w:w="1710" w:type="dxa"/>
            <w:shd w:val="clear" w:color="auto" w:fill="auto"/>
            <w:tcMar>
              <w:top w:w="0" w:type="dxa"/>
              <w:left w:w="45" w:type="dxa"/>
              <w:bottom w:w="0" w:type="dxa"/>
              <w:right w:w="45" w:type="dxa"/>
            </w:tcMar>
            <w:vAlign w:val="center"/>
            <w:hideMark/>
          </w:tcPr>
          <w:p w14:paraId="0AADD59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9E723E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4358EA9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452BCFD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ITS key of the form (if algorithm = fixedform).</w:t>
            </w:r>
          </w:p>
        </w:tc>
        <w:tc>
          <w:tcPr>
            <w:tcW w:w="2430" w:type="dxa"/>
            <w:shd w:val="clear" w:color="auto" w:fill="auto"/>
            <w:tcMar>
              <w:top w:w="0" w:type="dxa"/>
              <w:left w:w="45" w:type="dxa"/>
              <w:bottom w:w="0" w:type="dxa"/>
              <w:right w:w="45" w:type="dxa"/>
            </w:tcMar>
            <w:vAlign w:val="center"/>
            <w:hideMark/>
          </w:tcPr>
          <w:p w14:paraId="3CD114B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3C139CD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775F74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7B286A5"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6F6314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2DCE006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formId</w:t>
            </w:r>
          </w:p>
        </w:tc>
        <w:tc>
          <w:tcPr>
            <w:tcW w:w="1710" w:type="dxa"/>
            <w:shd w:val="clear" w:color="auto" w:fill="auto"/>
            <w:tcMar>
              <w:top w:w="0" w:type="dxa"/>
              <w:left w:w="45" w:type="dxa"/>
              <w:bottom w:w="0" w:type="dxa"/>
              <w:right w:w="45" w:type="dxa"/>
            </w:tcMar>
            <w:vAlign w:val="center"/>
            <w:hideMark/>
          </w:tcPr>
          <w:p w14:paraId="52F280C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C433AD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645" w:type="dxa"/>
            <w:shd w:val="clear" w:color="auto" w:fill="auto"/>
            <w:tcMar>
              <w:top w:w="0" w:type="dxa"/>
              <w:left w:w="45" w:type="dxa"/>
              <w:bottom w:w="0" w:type="dxa"/>
              <w:right w:w="45" w:type="dxa"/>
            </w:tcMar>
            <w:vAlign w:val="center"/>
            <w:hideMark/>
          </w:tcPr>
          <w:p w14:paraId="7A344CA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436E602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the algorithm is fixedform then this is the ID of the form for the segment. Otherwise null.</w:t>
            </w:r>
          </w:p>
        </w:tc>
        <w:tc>
          <w:tcPr>
            <w:tcW w:w="2430" w:type="dxa"/>
            <w:shd w:val="clear" w:color="auto" w:fill="auto"/>
            <w:tcMar>
              <w:top w:w="0" w:type="dxa"/>
              <w:left w:w="45" w:type="dxa"/>
              <w:bottom w:w="0" w:type="dxa"/>
              <w:right w:w="45" w:type="dxa"/>
            </w:tcMar>
            <w:vAlign w:val="center"/>
            <w:hideMark/>
          </w:tcPr>
          <w:p w14:paraId="7C6B101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3254C8A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9A26C0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474DCA2"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6E428D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9FF326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algorithm</w:t>
            </w:r>
          </w:p>
        </w:tc>
        <w:tc>
          <w:tcPr>
            <w:tcW w:w="1710" w:type="dxa"/>
            <w:shd w:val="clear" w:color="auto" w:fill="auto"/>
            <w:tcMar>
              <w:top w:w="0" w:type="dxa"/>
              <w:left w:w="45" w:type="dxa"/>
              <w:bottom w:w="0" w:type="dxa"/>
              <w:right w:w="45" w:type="dxa"/>
            </w:tcMar>
            <w:vAlign w:val="center"/>
            <w:hideMark/>
          </w:tcPr>
          <w:p w14:paraId="2E3D1D5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99A70F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34ED551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FE6B37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selection algorithm that was used for this segment.</w:t>
            </w:r>
          </w:p>
        </w:tc>
        <w:tc>
          <w:tcPr>
            <w:tcW w:w="2430" w:type="dxa"/>
            <w:shd w:val="clear" w:color="auto" w:fill="auto"/>
            <w:tcMar>
              <w:top w:w="0" w:type="dxa"/>
              <w:left w:w="45" w:type="dxa"/>
              <w:bottom w:w="0" w:type="dxa"/>
              <w:right w:w="45" w:type="dxa"/>
            </w:tcMar>
            <w:vAlign w:val="center"/>
            <w:hideMark/>
          </w:tcPr>
          <w:p w14:paraId="207FC11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601F2F3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276298F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6D2B2E5"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224126E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87EC6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algorithmVersion</w:t>
            </w:r>
          </w:p>
        </w:tc>
        <w:tc>
          <w:tcPr>
            <w:tcW w:w="1710" w:type="dxa"/>
            <w:shd w:val="clear" w:color="auto" w:fill="auto"/>
            <w:tcMar>
              <w:top w:w="0" w:type="dxa"/>
              <w:left w:w="45" w:type="dxa"/>
              <w:bottom w:w="0" w:type="dxa"/>
              <w:right w:w="45" w:type="dxa"/>
            </w:tcMar>
            <w:vAlign w:val="center"/>
            <w:hideMark/>
          </w:tcPr>
          <w:p w14:paraId="7299F69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7956A0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5A11558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609E9D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selection algorithm version</w:t>
            </w:r>
          </w:p>
        </w:tc>
        <w:tc>
          <w:tcPr>
            <w:tcW w:w="2430" w:type="dxa"/>
            <w:shd w:val="clear" w:color="auto" w:fill="auto"/>
            <w:tcMar>
              <w:top w:w="0" w:type="dxa"/>
              <w:left w:w="45" w:type="dxa"/>
              <w:bottom w:w="0" w:type="dxa"/>
              <w:right w:w="45" w:type="dxa"/>
            </w:tcMar>
            <w:vAlign w:val="center"/>
            <w:hideMark/>
          </w:tcPr>
          <w:p w14:paraId="255D9F6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13B7E26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075F3B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D23D7C9"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C25C2D3"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Accommodation</w:t>
            </w:r>
          </w:p>
        </w:tc>
        <w:tc>
          <w:tcPr>
            <w:tcW w:w="1743" w:type="dxa"/>
            <w:shd w:val="clear" w:color="auto" w:fill="auto"/>
            <w:tcMar>
              <w:top w:w="0" w:type="dxa"/>
              <w:left w:w="45" w:type="dxa"/>
              <w:bottom w:w="0" w:type="dxa"/>
              <w:right w:w="45" w:type="dxa"/>
            </w:tcMar>
            <w:vAlign w:val="center"/>
            <w:hideMark/>
          </w:tcPr>
          <w:p w14:paraId="6FAFE50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1710" w:type="dxa"/>
            <w:shd w:val="clear" w:color="auto" w:fill="auto"/>
            <w:tcMar>
              <w:top w:w="0" w:type="dxa"/>
              <w:left w:w="45" w:type="dxa"/>
              <w:bottom w:w="0" w:type="dxa"/>
              <w:right w:w="45" w:type="dxa"/>
            </w:tcMar>
            <w:vAlign w:val="center"/>
            <w:hideMark/>
          </w:tcPr>
          <w:p w14:paraId="49F134B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Accommodation</w:t>
            </w:r>
          </w:p>
        </w:tc>
        <w:tc>
          <w:tcPr>
            <w:tcW w:w="768" w:type="dxa"/>
            <w:shd w:val="clear" w:color="auto" w:fill="auto"/>
            <w:tcMar>
              <w:top w:w="0" w:type="dxa"/>
              <w:left w:w="45" w:type="dxa"/>
              <w:bottom w:w="0" w:type="dxa"/>
              <w:right w:w="45" w:type="dxa"/>
            </w:tcMar>
            <w:vAlign w:val="center"/>
            <w:hideMark/>
          </w:tcPr>
          <w:p w14:paraId="458083A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645" w:type="dxa"/>
            <w:shd w:val="clear" w:color="auto" w:fill="auto"/>
            <w:tcMar>
              <w:top w:w="0" w:type="dxa"/>
              <w:left w:w="45" w:type="dxa"/>
              <w:bottom w:w="0" w:type="dxa"/>
              <w:right w:w="45" w:type="dxa"/>
            </w:tcMar>
            <w:vAlign w:val="center"/>
            <w:hideMark/>
          </w:tcPr>
          <w:p w14:paraId="6E46C34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BBF5EE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accommodation type (e.g. 'ColorContrast')</w:t>
            </w:r>
          </w:p>
        </w:tc>
        <w:tc>
          <w:tcPr>
            <w:tcW w:w="2430" w:type="dxa"/>
            <w:shd w:val="clear" w:color="auto" w:fill="auto"/>
            <w:tcMar>
              <w:top w:w="0" w:type="dxa"/>
              <w:left w:w="45" w:type="dxa"/>
              <w:bottom w:w="0" w:type="dxa"/>
              <w:right w:w="45" w:type="dxa"/>
            </w:tcMar>
            <w:vAlign w:val="center"/>
            <w:hideMark/>
          </w:tcPr>
          <w:p w14:paraId="2CEC9694"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AmericanSignLanguage</w:t>
            </w:r>
          </w:p>
          <w:p w14:paraId="0B5975F3"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ColorContrast</w:t>
            </w:r>
          </w:p>
          <w:p w14:paraId="020E9803"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ClosedCaptioning</w:t>
            </w:r>
          </w:p>
          <w:p w14:paraId="04EA6F6E"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Language</w:t>
            </w:r>
          </w:p>
          <w:p w14:paraId="30C17541"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Masking</w:t>
            </w:r>
          </w:p>
          <w:p w14:paraId="08BC021E"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PermissiveMode</w:t>
            </w:r>
          </w:p>
          <w:p w14:paraId="2FA9F661"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PrintOnDemand</w:t>
            </w:r>
          </w:p>
          <w:p w14:paraId="265DAF49"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PrintSize</w:t>
            </w:r>
          </w:p>
          <w:p w14:paraId="731A3CA6"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StreamlinedInterface</w:t>
            </w:r>
          </w:p>
          <w:p w14:paraId="5095AC8B"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TexttoSpeech</w:t>
            </w:r>
          </w:p>
          <w:p w14:paraId="190938E0"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Translation (Glossary)</w:t>
            </w:r>
          </w:p>
          <w:p w14:paraId="11D79DD4"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NonEmbeddedDesignatedSupports</w:t>
            </w:r>
          </w:p>
          <w:p w14:paraId="17CE8730"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NonEmbeddedAccommodations</w:t>
            </w:r>
          </w:p>
          <w:p w14:paraId="67A990F9" w14:textId="6925069D" w:rsidR="004A6A75" w:rsidRPr="00597DC4"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Other</w:t>
            </w:r>
          </w:p>
        </w:tc>
        <w:tc>
          <w:tcPr>
            <w:tcW w:w="1260" w:type="dxa"/>
            <w:shd w:val="clear" w:color="auto" w:fill="auto"/>
            <w:tcMar>
              <w:top w:w="0" w:type="dxa"/>
              <w:left w:w="45" w:type="dxa"/>
              <w:bottom w:w="0" w:type="dxa"/>
              <w:right w:w="45" w:type="dxa"/>
            </w:tcMar>
            <w:vAlign w:val="center"/>
            <w:hideMark/>
          </w:tcPr>
          <w:p w14:paraId="6F2B895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2BA6F0D"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Participant Session</w:t>
            </w:r>
          </w:p>
          <w:p w14:paraId="001B72D9"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#385</w:t>
            </w:r>
          </w:p>
          <w:p w14:paraId="74414D49" w14:textId="16E5C9E0" w:rsidR="0057128B" w:rsidRPr="00597DC4" w:rsidRDefault="0057128B"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And ART spec [2]</w:t>
            </w:r>
          </w:p>
        </w:tc>
      </w:tr>
      <w:tr w:rsidR="004A6A75" w:rsidRPr="00597DC4" w14:paraId="5D332C90"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31A1DA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6BF13FC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2129800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0215D6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645" w:type="dxa"/>
            <w:shd w:val="clear" w:color="auto" w:fill="auto"/>
            <w:tcMar>
              <w:top w:w="0" w:type="dxa"/>
              <w:left w:w="45" w:type="dxa"/>
              <w:bottom w:w="0" w:type="dxa"/>
              <w:right w:w="45" w:type="dxa"/>
            </w:tcMar>
            <w:vAlign w:val="center"/>
            <w:hideMark/>
          </w:tcPr>
          <w:p w14:paraId="2B089EC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4C0A6F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accommodation value (e.g. 'Magenta'). Note that there is a one to one relationship between value and code.</w:t>
            </w:r>
          </w:p>
        </w:tc>
        <w:tc>
          <w:tcPr>
            <w:tcW w:w="2430" w:type="dxa"/>
            <w:shd w:val="clear" w:color="auto" w:fill="auto"/>
            <w:tcMar>
              <w:top w:w="0" w:type="dxa"/>
              <w:left w:w="45" w:type="dxa"/>
              <w:bottom w:w="0" w:type="dxa"/>
              <w:right w:w="45" w:type="dxa"/>
            </w:tcMar>
            <w:vAlign w:val="center"/>
            <w:hideMark/>
          </w:tcPr>
          <w:p w14:paraId="6DD1332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0DA55E6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C24590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26F676F"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F41708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C8680D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code</w:t>
            </w:r>
          </w:p>
        </w:tc>
        <w:tc>
          <w:tcPr>
            <w:tcW w:w="1710" w:type="dxa"/>
            <w:shd w:val="clear" w:color="auto" w:fill="auto"/>
            <w:tcMar>
              <w:top w:w="0" w:type="dxa"/>
              <w:left w:w="45" w:type="dxa"/>
              <w:bottom w:w="0" w:type="dxa"/>
              <w:right w:w="45" w:type="dxa"/>
            </w:tcMar>
            <w:vAlign w:val="center"/>
            <w:hideMark/>
          </w:tcPr>
          <w:p w14:paraId="2F09D93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7DE679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645" w:type="dxa"/>
            <w:shd w:val="clear" w:color="auto" w:fill="auto"/>
            <w:tcMar>
              <w:top w:w="0" w:type="dxa"/>
              <w:left w:w="45" w:type="dxa"/>
              <w:bottom w:w="0" w:type="dxa"/>
              <w:right w:w="45" w:type="dxa"/>
            </w:tcMar>
            <w:vAlign w:val="center"/>
            <w:hideMark/>
          </w:tcPr>
          <w:p w14:paraId="1A392BE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E56162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Accommodation code (e.g. 'TDS_CCMagenta')</w:t>
            </w:r>
          </w:p>
        </w:tc>
        <w:tc>
          <w:tcPr>
            <w:tcW w:w="2430" w:type="dxa"/>
            <w:shd w:val="clear" w:color="auto" w:fill="auto"/>
            <w:tcMar>
              <w:top w:w="0" w:type="dxa"/>
              <w:left w:w="45" w:type="dxa"/>
              <w:bottom w:w="0" w:type="dxa"/>
              <w:right w:w="45" w:type="dxa"/>
            </w:tcMar>
            <w:vAlign w:val="center"/>
            <w:hideMark/>
          </w:tcPr>
          <w:p w14:paraId="679CE32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08C4561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F26BBC4"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98887D8"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26DFBFD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70CEEBD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w:t>
            </w:r>
          </w:p>
        </w:tc>
        <w:tc>
          <w:tcPr>
            <w:tcW w:w="1710" w:type="dxa"/>
            <w:shd w:val="clear" w:color="auto" w:fill="auto"/>
            <w:tcMar>
              <w:top w:w="0" w:type="dxa"/>
              <w:left w:w="45" w:type="dxa"/>
              <w:bottom w:w="0" w:type="dxa"/>
              <w:right w:w="45" w:type="dxa"/>
            </w:tcMar>
            <w:vAlign w:val="center"/>
            <w:hideMark/>
          </w:tcPr>
          <w:p w14:paraId="4D39E64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14314F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4588414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73C990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number the accomodation applies to. A 0 means the accomodation applies to the entire test (all segments).</w:t>
            </w:r>
          </w:p>
        </w:tc>
        <w:tc>
          <w:tcPr>
            <w:tcW w:w="2430" w:type="dxa"/>
            <w:shd w:val="clear" w:color="auto" w:fill="auto"/>
            <w:tcMar>
              <w:top w:w="0" w:type="dxa"/>
              <w:left w:w="45" w:type="dxa"/>
              <w:bottom w:w="0" w:type="dxa"/>
              <w:right w:w="45" w:type="dxa"/>
            </w:tcMar>
            <w:vAlign w:val="center"/>
            <w:hideMark/>
          </w:tcPr>
          <w:p w14:paraId="0AC6AA4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 Null allowed</w:t>
            </w:r>
          </w:p>
        </w:tc>
        <w:tc>
          <w:tcPr>
            <w:tcW w:w="1260" w:type="dxa"/>
            <w:shd w:val="clear" w:color="auto" w:fill="auto"/>
            <w:tcMar>
              <w:top w:w="0" w:type="dxa"/>
              <w:left w:w="45" w:type="dxa"/>
              <w:bottom w:w="0" w:type="dxa"/>
              <w:right w:w="45" w:type="dxa"/>
            </w:tcMar>
            <w:vAlign w:val="center"/>
            <w:hideMark/>
          </w:tcPr>
          <w:p w14:paraId="027E793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48FD51FA"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48733F4"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45D02F2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EADC228" w14:textId="77777777" w:rsidR="004A6A75" w:rsidRPr="00597DC4" w:rsidRDefault="004A6A75"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1710" w:type="dxa"/>
            <w:shd w:val="clear" w:color="auto" w:fill="auto"/>
            <w:tcMar>
              <w:top w:w="0" w:type="dxa"/>
              <w:left w:w="45" w:type="dxa"/>
              <w:bottom w:w="0" w:type="dxa"/>
              <w:right w:w="45" w:type="dxa"/>
            </w:tcMar>
            <w:vAlign w:val="center"/>
            <w:hideMark/>
          </w:tcPr>
          <w:p w14:paraId="4AFE745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EC0FD9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6CCDBCE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BD5FB4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2430" w:type="dxa"/>
            <w:shd w:val="clear" w:color="auto" w:fill="auto"/>
            <w:tcMar>
              <w:top w:w="0" w:type="dxa"/>
              <w:left w:w="45" w:type="dxa"/>
              <w:bottom w:w="0" w:type="dxa"/>
              <w:right w:w="45" w:type="dxa"/>
            </w:tcMar>
            <w:vAlign w:val="center"/>
            <w:hideMark/>
          </w:tcPr>
          <w:p w14:paraId="4B16E17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1260" w:type="dxa"/>
            <w:shd w:val="clear" w:color="auto" w:fill="auto"/>
            <w:tcMar>
              <w:top w:w="0" w:type="dxa"/>
              <w:left w:w="45" w:type="dxa"/>
              <w:bottom w:w="0" w:type="dxa"/>
              <w:right w:w="45" w:type="dxa"/>
            </w:tcMar>
            <w:vAlign w:val="center"/>
            <w:hideMark/>
          </w:tcPr>
          <w:p w14:paraId="47D53F7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AEFB362"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EBB03C3"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1E10B5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17C80BD" w14:textId="77777777" w:rsidR="004A6A75" w:rsidRPr="00597DC4" w:rsidRDefault="004A6A75"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1710" w:type="dxa"/>
            <w:shd w:val="clear" w:color="auto" w:fill="auto"/>
            <w:tcMar>
              <w:top w:w="0" w:type="dxa"/>
              <w:left w:w="45" w:type="dxa"/>
              <w:bottom w:w="0" w:type="dxa"/>
              <w:right w:w="45" w:type="dxa"/>
            </w:tcMar>
            <w:vAlign w:val="center"/>
            <w:hideMark/>
          </w:tcPr>
          <w:p w14:paraId="1063A9B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A7337F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1136A7B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8CCFF0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attribute was fetched from TR</w:t>
            </w:r>
          </w:p>
        </w:tc>
        <w:tc>
          <w:tcPr>
            <w:tcW w:w="2430" w:type="dxa"/>
            <w:shd w:val="clear" w:color="auto" w:fill="auto"/>
            <w:tcMar>
              <w:top w:w="0" w:type="dxa"/>
              <w:left w:w="45" w:type="dxa"/>
              <w:bottom w:w="0" w:type="dxa"/>
              <w:right w:w="45" w:type="dxa"/>
            </w:tcMar>
            <w:vAlign w:val="center"/>
            <w:hideMark/>
          </w:tcPr>
          <w:p w14:paraId="6B60B0C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776B425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68DC374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EC8169F"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278C26FC"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w:t>
            </w:r>
          </w:p>
        </w:tc>
        <w:tc>
          <w:tcPr>
            <w:tcW w:w="1743" w:type="dxa"/>
            <w:shd w:val="clear" w:color="auto" w:fill="auto"/>
            <w:tcMar>
              <w:top w:w="0" w:type="dxa"/>
              <w:left w:w="45" w:type="dxa"/>
              <w:bottom w:w="0" w:type="dxa"/>
              <w:right w:w="45" w:type="dxa"/>
            </w:tcMar>
            <w:vAlign w:val="center"/>
            <w:hideMark/>
          </w:tcPr>
          <w:p w14:paraId="46C04E8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measureOf</w:t>
            </w:r>
          </w:p>
        </w:tc>
        <w:tc>
          <w:tcPr>
            <w:tcW w:w="1710" w:type="dxa"/>
            <w:shd w:val="clear" w:color="auto" w:fill="auto"/>
            <w:tcMar>
              <w:top w:w="0" w:type="dxa"/>
              <w:left w:w="45" w:type="dxa"/>
              <w:bottom w:w="0" w:type="dxa"/>
              <w:right w:w="45" w:type="dxa"/>
            </w:tcMar>
            <w:vAlign w:val="center"/>
            <w:hideMark/>
          </w:tcPr>
          <w:p w14:paraId="5A91D86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Score</w:t>
            </w:r>
          </w:p>
        </w:tc>
        <w:tc>
          <w:tcPr>
            <w:tcW w:w="768" w:type="dxa"/>
            <w:shd w:val="clear" w:color="auto" w:fill="auto"/>
            <w:tcMar>
              <w:top w:w="0" w:type="dxa"/>
              <w:left w:w="45" w:type="dxa"/>
              <w:bottom w:w="0" w:type="dxa"/>
              <w:right w:w="45" w:type="dxa"/>
            </w:tcMar>
            <w:vAlign w:val="center"/>
            <w:hideMark/>
          </w:tcPr>
          <w:p w14:paraId="2828B4B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645" w:type="dxa"/>
            <w:shd w:val="clear" w:color="auto" w:fill="auto"/>
            <w:tcMar>
              <w:top w:w="0" w:type="dxa"/>
              <w:left w:w="45" w:type="dxa"/>
              <w:bottom w:w="0" w:type="dxa"/>
              <w:right w:w="45" w:type="dxa"/>
            </w:tcMar>
            <w:vAlign w:val="center"/>
            <w:hideMark/>
          </w:tcPr>
          <w:p w14:paraId="3CA90E7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C9CEA7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set of items this value measures. Usually a strand or an AffinityGroup. E.g. Overall or Mathematics-10.2 or Listening.</w:t>
            </w:r>
          </w:p>
        </w:tc>
        <w:tc>
          <w:tcPr>
            <w:tcW w:w="2430" w:type="dxa"/>
            <w:shd w:val="clear" w:color="auto" w:fill="auto"/>
            <w:tcMar>
              <w:top w:w="0" w:type="dxa"/>
              <w:left w:w="45" w:type="dxa"/>
              <w:bottom w:w="0" w:type="dxa"/>
              <w:right w:w="45" w:type="dxa"/>
            </w:tcMar>
            <w:vAlign w:val="center"/>
            <w:hideMark/>
          </w:tcPr>
          <w:p w14:paraId="6ADB74A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0017F97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2C97A22"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FF751C7"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D189C9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43D1E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measureLabel</w:t>
            </w:r>
          </w:p>
        </w:tc>
        <w:tc>
          <w:tcPr>
            <w:tcW w:w="1710" w:type="dxa"/>
            <w:shd w:val="clear" w:color="auto" w:fill="auto"/>
            <w:tcMar>
              <w:top w:w="0" w:type="dxa"/>
              <w:left w:w="45" w:type="dxa"/>
              <w:bottom w:w="0" w:type="dxa"/>
              <w:right w:w="45" w:type="dxa"/>
            </w:tcMar>
            <w:vAlign w:val="center"/>
            <w:hideMark/>
          </w:tcPr>
          <w:p w14:paraId="47C740A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2083D0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645" w:type="dxa"/>
            <w:shd w:val="clear" w:color="auto" w:fill="auto"/>
            <w:tcMar>
              <w:top w:w="0" w:type="dxa"/>
              <w:left w:w="45" w:type="dxa"/>
              <w:bottom w:w="0" w:type="dxa"/>
              <w:right w:w="45" w:type="dxa"/>
            </w:tcMar>
            <w:vAlign w:val="center"/>
            <w:hideMark/>
          </w:tcPr>
          <w:p w14:paraId="511B1BA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7FFA54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Label of this measure. E.g. ScaleScore, PerformanceLevel, Attempted.</w:t>
            </w:r>
          </w:p>
        </w:tc>
        <w:tc>
          <w:tcPr>
            <w:tcW w:w="2430" w:type="dxa"/>
            <w:shd w:val="clear" w:color="auto" w:fill="auto"/>
            <w:tcMar>
              <w:top w:w="0" w:type="dxa"/>
              <w:left w:w="45" w:type="dxa"/>
              <w:bottom w:w="0" w:type="dxa"/>
              <w:right w:w="45" w:type="dxa"/>
            </w:tcMar>
            <w:vAlign w:val="center"/>
            <w:hideMark/>
          </w:tcPr>
          <w:p w14:paraId="4574CB6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2CABAE6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14F18B6"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0D48A25"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E08E72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698B54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3B6F7D7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F2E520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64</w:t>
            </w:r>
          </w:p>
        </w:tc>
        <w:tc>
          <w:tcPr>
            <w:tcW w:w="645" w:type="dxa"/>
            <w:shd w:val="clear" w:color="auto" w:fill="auto"/>
            <w:tcMar>
              <w:top w:w="0" w:type="dxa"/>
              <w:left w:w="45" w:type="dxa"/>
              <w:bottom w:w="0" w:type="dxa"/>
              <w:right w:w="45" w:type="dxa"/>
            </w:tcMar>
            <w:vAlign w:val="center"/>
            <w:hideMark/>
          </w:tcPr>
          <w:p w14:paraId="6F0D5E5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EE8DEE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 of the measure. E.g. 1034 (for ScaleScore) or Y (for Attempted).</w:t>
            </w:r>
          </w:p>
        </w:tc>
        <w:tc>
          <w:tcPr>
            <w:tcW w:w="2430" w:type="dxa"/>
            <w:shd w:val="clear" w:color="auto" w:fill="auto"/>
            <w:tcMar>
              <w:top w:w="0" w:type="dxa"/>
              <w:left w:w="45" w:type="dxa"/>
              <w:bottom w:w="0" w:type="dxa"/>
              <w:right w:w="45" w:type="dxa"/>
            </w:tcMar>
            <w:vAlign w:val="center"/>
            <w:hideMark/>
          </w:tcPr>
          <w:p w14:paraId="76BB759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109C0F6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5F91420"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4E08D17E" w14:textId="251D0139"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#724</w:t>
            </w:r>
          </w:p>
        </w:tc>
      </w:tr>
      <w:tr w:rsidR="004A6A75" w:rsidRPr="00597DC4" w14:paraId="0CA6E2FB"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54C4A72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174C4FD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standardError</w:t>
            </w:r>
          </w:p>
        </w:tc>
        <w:tc>
          <w:tcPr>
            <w:tcW w:w="1710" w:type="dxa"/>
            <w:shd w:val="clear" w:color="auto" w:fill="auto"/>
            <w:tcMar>
              <w:top w:w="0" w:type="dxa"/>
              <w:left w:w="45" w:type="dxa"/>
              <w:bottom w:w="0" w:type="dxa"/>
              <w:right w:w="45" w:type="dxa"/>
            </w:tcMar>
            <w:vAlign w:val="center"/>
            <w:hideMark/>
          </w:tcPr>
          <w:p w14:paraId="65A0B7E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1BD462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353A444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175B25E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Standard error of the measure.</w:t>
            </w:r>
          </w:p>
        </w:tc>
        <w:tc>
          <w:tcPr>
            <w:tcW w:w="2430" w:type="dxa"/>
            <w:shd w:val="clear" w:color="auto" w:fill="auto"/>
            <w:tcMar>
              <w:top w:w="0" w:type="dxa"/>
              <w:left w:w="45" w:type="dxa"/>
              <w:bottom w:w="0" w:type="dxa"/>
              <w:right w:w="45" w:type="dxa"/>
            </w:tcMar>
            <w:vAlign w:val="center"/>
            <w:hideMark/>
          </w:tcPr>
          <w:p w14:paraId="1EC9BFE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float, null allowed</w:t>
            </w:r>
          </w:p>
        </w:tc>
        <w:tc>
          <w:tcPr>
            <w:tcW w:w="1260" w:type="dxa"/>
            <w:shd w:val="clear" w:color="auto" w:fill="auto"/>
            <w:tcMar>
              <w:top w:w="0" w:type="dxa"/>
              <w:left w:w="45" w:type="dxa"/>
              <w:bottom w:w="0" w:type="dxa"/>
              <w:right w:w="45" w:type="dxa"/>
            </w:tcMar>
            <w:vAlign w:val="center"/>
            <w:hideMark/>
          </w:tcPr>
          <w:p w14:paraId="3CD492A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420A18C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242204B"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95E7898"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GenericVariable</w:t>
            </w:r>
          </w:p>
        </w:tc>
        <w:tc>
          <w:tcPr>
            <w:tcW w:w="1743" w:type="dxa"/>
            <w:shd w:val="clear" w:color="auto" w:fill="auto"/>
            <w:tcMar>
              <w:top w:w="0" w:type="dxa"/>
              <w:left w:w="45" w:type="dxa"/>
              <w:bottom w:w="0" w:type="dxa"/>
              <w:right w:w="45" w:type="dxa"/>
            </w:tcMar>
            <w:vAlign w:val="center"/>
            <w:hideMark/>
          </w:tcPr>
          <w:p w14:paraId="38454F0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w:t>
            </w:r>
          </w:p>
        </w:tc>
        <w:tc>
          <w:tcPr>
            <w:tcW w:w="1710" w:type="dxa"/>
            <w:shd w:val="clear" w:color="auto" w:fill="auto"/>
            <w:tcMar>
              <w:top w:w="0" w:type="dxa"/>
              <w:left w:w="45" w:type="dxa"/>
              <w:bottom w:w="0" w:type="dxa"/>
              <w:right w:w="45" w:type="dxa"/>
            </w:tcMar>
            <w:vAlign w:val="center"/>
            <w:hideMark/>
          </w:tcPr>
          <w:p w14:paraId="55F5003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GenericVariable</w:t>
            </w:r>
          </w:p>
        </w:tc>
        <w:tc>
          <w:tcPr>
            <w:tcW w:w="768" w:type="dxa"/>
            <w:shd w:val="clear" w:color="auto" w:fill="auto"/>
            <w:tcMar>
              <w:top w:w="0" w:type="dxa"/>
              <w:left w:w="45" w:type="dxa"/>
              <w:bottom w:w="0" w:type="dxa"/>
              <w:right w:w="45" w:type="dxa"/>
            </w:tcMar>
            <w:vAlign w:val="center"/>
            <w:hideMark/>
          </w:tcPr>
          <w:p w14:paraId="33169E9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5CFDC4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2436C1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This node is optional but if used all of these attributes are required</w:t>
            </w:r>
          </w:p>
        </w:tc>
        <w:tc>
          <w:tcPr>
            <w:tcW w:w="2430" w:type="dxa"/>
            <w:shd w:val="clear" w:color="auto" w:fill="auto"/>
            <w:tcMar>
              <w:top w:w="0" w:type="dxa"/>
              <w:left w:w="45" w:type="dxa"/>
              <w:bottom w:w="0" w:type="dxa"/>
              <w:right w:w="45" w:type="dxa"/>
            </w:tcMar>
            <w:vAlign w:val="center"/>
            <w:hideMark/>
          </w:tcPr>
          <w:p w14:paraId="3F955F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607CB7F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2BAA671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700239B"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DDDCDC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612C917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1710" w:type="dxa"/>
            <w:shd w:val="clear" w:color="auto" w:fill="auto"/>
            <w:tcMar>
              <w:top w:w="0" w:type="dxa"/>
              <w:left w:w="45" w:type="dxa"/>
              <w:bottom w:w="0" w:type="dxa"/>
              <w:right w:w="45" w:type="dxa"/>
            </w:tcMar>
            <w:vAlign w:val="center"/>
            <w:hideMark/>
          </w:tcPr>
          <w:p w14:paraId="05D5E00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8FFEC7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D1F8A7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E0FCD2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general use</w:t>
            </w:r>
          </w:p>
        </w:tc>
        <w:tc>
          <w:tcPr>
            <w:tcW w:w="2430" w:type="dxa"/>
            <w:shd w:val="clear" w:color="auto" w:fill="auto"/>
            <w:tcMar>
              <w:top w:w="0" w:type="dxa"/>
              <w:left w:w="45" w:type="dxa"/>
              <w:bottom w:w="0" w:type="dxa"/>
              <w:right w:w="45" w:type="dxa"/>
            </w:tcMar>
            <w:vAlign w:val="center"/>
            <w:hideMark/>
          </w:tcPr>
          <w:p w14:paraId="0F3EF7F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7DBA7BB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628166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3748F7B"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5B62EAE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7CDB0BB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7A5D5D3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ACE235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645" w:type="dxa"/>
            <w:shd w:val="clear" w:color="auto" w:fill="auto"/>
            <w:tcMar>
              <w:top w:w="0" w:type="dxa"/>
              <w:left w:w="45" w:type="dxa"/>
              <w:bottom w:w="0" w:type="dxa"/>
              <w:right w:w="45" w:type="dxa"/>
            </w:tcMar>
            <w:vAlign w:val="center"/>
            <w:hideMark/>
          </w:tcPr>
          <w:p w14:paraId="012F373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B654A9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general use</w:t>
            </w:r>
          </w:p>
        </w:tc>
        <w:tc>
          <w:tcPr>
            <w:tcW w:w="2430" w:type="dxa"/>
            <w:shd w:val="clear" w:color="auto" w:fill="auto"/>
            <w:tcMar>
              <w:top w:w="0" w:type="dxa"/>
              <w:left w:w="45" w:type="dxa"/>
              <w:bottom w:w="0" w:type="dxa"/>
              <w:right w:w="45" w:type="dxa"/>
            </w:tcMar>
            <w:vAlign w:val="center"/>
            <w:hideMark/>
          </w:tcPr>
          <w:p w14:paraId="47EC2D8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4A9B2D6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hideMark/>
          </w:tcPr>
          <w:p w14:paraId="3E29C81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B48D7A1"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9B12D49"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Item</w:t>
            </w:r>
          </w:p>
        </w:tc>
        <w:tc>
          <w:tcPr>
            <w:tcW w:w="1743" w:type="dxa"/>
            <w:shd w:val="clear" w:color="auto" w:fill="auto"/>
            <w:tcMar>
              <w:top w:w="0" w:type="dxa"/>
              <w:left w:w="45" w:type="dxa"/>
              <w:bottom w:w="0" w:type="dxa"/>
              <w:right w:w="45" w:type="dxa"/>
            </w:tcMar>
            <w:vAlign w:val="center"/>
            <w:hideMark/>
          </w:tcPr>
          <w:p w14:paraId="4D232DE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w:t>
            </w:r>
          </w:p>
        </w:tc>
        <w:tc>
          <w:tcPr>
            <w:tcW w:w="1710" w:type="dxa"/>
            <w:shd w:val="clear" w:color="auto" w:fill="auto"/>
            <w:tcMar>
              <w:top w:w="0" w:type="dxa"/>
              <w:left w:w="45" w:type="dxa"/>
              <w:bottom w:w="0" w:type="dxa"/>
              <w:right w:w="45" w:type="dxa"/>
            </w:tcMar>
            <w:vAlign w:val="center"/>
            <w:hideMark/>
          </w:tcPr>
          <w:p w14:paraId="59A59FD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w:t>
            </w:r>
          </w:p>
        </w:tc>
        <w:tc>
          <w:tcPr>
            <w:tcW w:w="768" w:type="dxa"/>
            <w:shd w:val="clear" w:color="auto" w:fill="auto"/>
            <w:tcMar>
              <w:top w:w="0" w:type="dxa"/>
              <w:left w:w="45" w:type="dxa"/>
              <w:bottom w:w="0" w:type="dxa"/>
              <w:right w:w="45" w:type="dxa"/>
            </w:tcMar>
            <w:vAlign w:val="center"/>
            <w:hideMark/>
          </w:tcPr>
          <w:p w14:paraId="41F28EB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158F8F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D54CFD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ordinal position of item on test</w:t>
            </w:r>
          </w:p>
        </w:tc>
        <w:tc>
          <w:tcPr>
            <w:tcW w:w="2430" w:type="dxa"/>
            <w:shd w:val="clear" w:color="auto" w:fill="auto"/>
            <w:tcMar>
              <w:top w:w="0" w:type="dxa"/>
              <w:left w:w="45" w:type="dxa"/>
              <w:bottom w:w="0" w:type="dxa"/>
              <w:right w:w="45" w:type="dxa"/>
            </w:tcMar>
            <w:vAlign w:val="center"/>
            <w:hideMark/>
          </w:tcPr>
          <w:p w14:paraId="59B61AF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 null allowed</w:t>
            </w:r>
          </w:p>
        </w:tc>
        <w:tc>
          <w:tcPr>
            <w:tcW w:w="1260" w:type="dxa"/>
            <w:shd w:val="clear" w:color="auto" w:fill="auto"/>
            <w:tcMar>
              <w:top w:w="0" w:type="dxa"/>
              <w:left w:w="45" w:type="dxa"/>
              <w:bottom w:w="0" w:type="dxa"/>
              <w:right w:w="45" w:type="dxa"/>
            </w:tcMar>
            <w:vAlign w:val="center"/>
            <w:hideMark/>
          </w:tcPr>
          <w:p w14:paraId="3A36120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475DB61C"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8BAC618"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3485258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72FCED5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segmentId</w:t>
            </w:r>
          </w:p>
        </w:tc>
        <w:tc>
          <w:tcPr>
            <w:tcW w:w="1710" w:type="dxa"/>
            <w:shd w:val="clear" w:color="auto" w:fill="auto"/>
            <w:tcMar>
              <w:top w:w="0" w:type="dxa"/>
              <w:left w:w="45" w:type="dxa"/>
              <w:bottom w:w="0" w:type="dxa"/>
              <w:right w:w="45" w:type="dxa"/>
            </w:tcMar>
            <w:vAlign w:val="center"/>
            <w:hideMark/>
          </w:tcPr>
          <w:p w14:paraId="6C29881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0565C1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645" w:type="dxa"/>
            <w:shd w:val="clear" w:color="auto" w:fill="auto"/>
            <w:tcMar>
              <w:top w:w="0" w:type="dxa"/>
              <w:left w:w="45" w:type="dxa"/>
              <w:bottom w:w="0" w:type="dxa"/>
              <w:right w:w="45" w:type="dxa"/>
            </w:tcMar>
            <w:vAlign w:val="center"/>
            <w:hideMark/>
          </w:tcPr>
          <w:p w14:paraId="5C174BF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4CB629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the item was administered on.</w:t>
            </w:r>
          </w:p>
        </w:tc>
        <w:tc>
          <w:tcPr>
            <w:tcW w:w="2430" w:type="dxa"/>
            <w:shd w:val="clear" w:color="auto" w:fill="auto"/>
            <w:tcMar>
              <w:top w:w="0" w:type="dxa"/>
              <w:left w:w="45" w:type="dxa"/>
              <w:bottom w:w="0" w:type="dxa"/>
              <w:right w:w="45" w:type="dxa"/>
            </w:tcMar>
            <w:vAlign w:val="center"/>
            <w:hideMark/>
          </w:tcPr>
          <w:p w14:paraId="0991CC0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394C7FC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46CEFCB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97FD457"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04E528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07C197C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bankKey</w:t>
            </w:r>
          </w:p>
        </w:tc>
        <w:tc>
          <w:tcPr>
            <w:tcW w:w="1710" w:type="dxa"/>
            <w:shd w:val="clear" w:color="auto" w:fill="auto"/>
            <w:tcMar>
              <w:top w:w="0" w:type="dxa"/>
              <w:left w:w="45" w:type="dxa"/>
              <w:bottom w:w="0" w:type="dxa"/>
              <w:right w:w="45" w:type="dxa"/>
            </w:tcMar>
            <w:vAlign w:val="center"/>
            <w:hideMark/>
          </w:tcPr>
          <w:p w14:paraId="28E996A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446205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40</w:t>
            </w:r>
          </w:p>
        </w:tc>
        <w:tc>
          <w:tcPr>
            <w:tcW w:w="645" w:type="dxa"/>
            <w:shd w:val="clear" w:color="auto" w:fill="auto"/>
            <w:tcMar>
              <w:top w:w="0" w:type="dxa"/>
              <w:left w:w="45" w:type="dxa"/>
              <w:bottom w:w="0" w:type="dxa"/>
              <w:right w:w="45" w:type="dxa"/>
            </w:tcMar>
            <w:vAlign w:val="center"/>
            <w:hideMark/>
          </w:tcPr>
          <w:p w14:paraId="3153C45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59FCE1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Permits items from multiple Item Authoring banks</w:t>
            </w:r>
          </w:p>
        </w:tc>
        <w:tc>
          <w:tcPr>
            <w:tcW w:w="2430" w:type="dxa"/>
            <w:shd w:val="clear" w:color="auto" w:fill="auto"/>
            <w:tcMar>
              <w:top w:w="0" w:type="dxa"/>
              <w:left w:w="45" w:type="dxa"/>
              <w:bottom w:w="0" w:type="dxa"/>
              <w:right w:w="45" w:type="dxa"/>
            </w:tcMar>
            <w:vAlign w:val="center"/>
            <w:hideMark/>
          </w:tcPr>
          <w:p w14:paraId="0EB220B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629D2C7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4C4C058"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w:t>
            </w:r>
          </w:p>
          <w:p w14:paraId="6FEA4D6E" w14:textId="77777777" w:rsidR="007D4B2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#1181</w:t>
            </w:r>
          </w:p>
          <w:p w14:paraId="42C0EA30" w14:textId="44BF3857" w:rsidR="004A6A75" w:rsidRPr="00597DC4" w:rsidRDefault="009C72F9" w:rsidP="009C72F9">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Used only in the Spring 2014 field test.</w:t>
            </w:r>
          </w:p>
        </w:tc>
      </w:tr>
      <w:tr w:rsidR="004A6A75" w:rsidRPr="00597DC4" w14:paraId="177BE3A8"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801F289"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1DC23EF3" w14:textId="5DEAE38C" w:rsidR="004A6A75" w:rsidRPr="00597DC4" w:rsidRDefault="00C914C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w:t>
            </w:r>
            <w:r w:rsidR="004A6A75" w:rsidRPr="00597DC4">
              <w:rPr>
                <w:rFonts w:ascii="Arial" w:eastAsia="Times New Roman" w:hAnsi="Arial" w:cs="Arial"/>
                <w:color w:val="000000" w:themeColor="text1"/>
                <w:sz w:val="16"/>
                <w:szCs w:val="16"/>
              </w:rPr>
              <w:t>ey</w:t>
            </w:r>
          </w:p>
        </w:tc>
        <w:tc>
          <w:tcPr>
            <w:tcW w:w="1710" w:type="dxa"/>
            <w:shd w:val="clear" w:color="auto" w:fill="auto"/>
            <w:tcMar>
              <w:top w:w="0" w:type="dxa"/>
              <w:left w:w="45" w:type="dxa"/>
              <w:bottom w:w="0" w:type="dxa"/>
              <w:right w:w="45" w:type="dxa"/>
            </w:tcMar>
            <w:vAlign w:val="center"/>
            <w:hideMark/>
          </w:tcPr>
          <w:p w14:paraId="3FF5A73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E1C2ED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40</w:t>
            </w:r>
          </w:p>
        </w:tc>
        <w:tc>
          <w:tcPr>
            <w:tcW w:w="645" w:type="dxa"/>
            <w:shd w:val="clear" w:color="auto" w:fill="auto"/>
            <w:tcMar>
              <w:top w:w="0" w:type="dxa"/>
              <w:left w:w="45" w:type="dxa"/>
              <w:bottom w:w="0" w:type="dxa"/>
              <w:right w:w="45" w:type="dxa"/>
            </w:tcMar>
            <w:vAlign w:val="center"/>
            <w:hideMark/>
          </w:tcPr>
          <w:p w14:paraId="2A3DA36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9B19FB3" w14:textId="36AE8EBD" w:rsidR="004A6A75" w:rsidRPr="00597DC4" w:rsidRDefault="00C914CD" w:rsidP="00C914CD">
            <w:pPr>
              <w:pStyle w:val="SBACTableText"/>
              <w:rPr>
                <w:rFonts w:ascii="Arial" w:eastAsia="Times New Roman" w:hAnsi="Arial" w:cs="Arial"/>
                <w:color w:val="000000" w:themeColor="text1"/>
                <w:sz w:val="16"/>
                <w:szCs w:val="16"/>
              </w:rPr>
            </w:pPr>
            <w:r w:rsidRPr="00C914CD">
              <w:rPr>
                <w:rFonts w:ascii="Arial" w:eastAsia="Times New Roman" w:hAnsi="Arial" w:cs="Arial"/>
                <w:color w:val="000000" w:themeColor="text1"/>
                <w:sz w:val="16"/>
                <w:szCs w:val="16"/>
              </w:rPr>
              <w:t xml:space="preserve">internal ID from Item Authoring. This is the item identifier. </w:t>
            </w:r>
          </w:p>
        </w:tc>
        <w:tc>
          <w:tcPr>
            <w:tcW w:w="2430" w:type="dxa"/>
            <w:shd w:val="clear" w:color="auto" w:fill="auto"/>
            <w:tcMar>
              <w:top w:w="0" w:type="dxa"/>
              <w:left w:w="45" w:type="dxa"/>
              <w:bottom w:w="0" w:type="dxa"/>
              <w:right w:w="45" w:type="dxa"/>
            </w:tcMar>
            <w:vAlign w:val="center"/>
            <w:hideMark/>
          </w:tcPr>
          <w:p w14:paraId="4E48593D" w14:textId="34079B85" w:rsidR="004A6A75" w:rsidRPr="00597DC4" w:rsidRDefault="009C72F9"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UUID – 36 characters</w:t>
            </w:r>
          </w:p>
        </w:tc>
        <w:tc>
          <w:tcPr>
            <w:tcW w:w="1260" w:type="dxa"/>
            <w:shd w:val="clear" w:color="auto" w:fill="auto"/>
            <w:tcMar>
              <w:top w:w="0" w:type="dxa"/>
              <w:left w:w="45" w:type="dxa"/>
              <w:bottom w:w="0" w:type="dxa"/>
              <w:right w:w="45" w:type="dxa"/>
            </w:tcMar>
            <w:vAlign w:val="center"/>
            <w:hideMark/>
          </w:tcPr>
          <w:p w14:paraId="48945060" w14:textId="332F4AD5" w:rsidR="004A6A75" w:rsidRPr="00597DC4" w:rsidRDefault="004A6A75" w:rsidP="009C72F9">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w:t>
            </w:r>
            <w:r w:rsidR="009C72F9">
              <w:rPr>
                <w:rFonts w:ascii="Arial" w:eastAsia="Times New Roman" w:hAnsi="Arial" w:cs="Arial"/>
                <w:color w:val="000000" w:themeColor="text1"/>
                <w:sz w:val="16"/>
                <w:szCs w:val="16"/>
              </w:rPr>
              <w:t>token</w:t>
            </w:r>
          </w:p>
        </w:tc>
        <w:tc>
          <w:tcPr>
            <w:tcW w:w="1980" w:type="dxa"/>
            <w:shd w:val="clear" w:color="auto" w:fill="auto"/>
            <w:tcMar>
              <w:top w:w="0" w:type="dxa"/>
              <w:left w:w="45" w:type="dxa"/>
              <w:bottom w:w="0" w:type="dxa"/>
              <w:right w:w="45" w:type="dxa"/>
            </w:tcMar>
            <w:vAlign w:val="center"/>
            <w:hideMark/>
          </w:tcPr>
          <w:p w14:paraId="7CDC5D32" w14:textId="22E60E9E" w:rsidR="004A6A75" w:rsidRPr="00597DC4" w:rsidRDefault="004A6A75" w:rsidP="007D4B24">
            <w:pPr>
              <w:pStyle w:val="SBACTableText"/>
              <w:rPr>
                <w:rFonts w:ascii="Arial" w:eastAsia="Times New Roman" w:hAnsi="Arial" w:cs="Arial"/>
                <w:color w:val="000000" w:themeColor="text1"/>
                <w:sz w:val="16"/>
                <w:szCs w:val="16"/>
              </w:rPr>
            </w:pPr>
          </w:p>
        </w:tc>
      </w:tr>
      <w:tr w:rsidR="004A6A75" w:rsidRPr="00597DC4" w14:paraId="2DC812A7"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6D95F8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C327A0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clientId</w:t>
            </w:r>
          </w:p>
        </w:tc>
        <w:tc>
          <w:tcPr>
            <w:tcW w:w="1710" w:type="dxa"/>
            <w:shd w:val="clear" w:color="auto" w:fill="auto"/>
            <w:tcMar>
              <w:top w:w="0" w:type="dxa"/>
              <w:left w:w="45" w:type="dxa"/>
              <w:bottom w:w="0" w:type="dxa"/>
              <w:right w:w="45" w:type="dxa"/>
            </w:tcMar>
            <w:vAlign w:val="center"/>
            <w:hideMark/>
          </w:tcPr>
          <w:p w14:paraId="17817E3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DD506D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80</w:t>
            </w:r>
          </w:p>
        </w:tc>
        <w:tc>
          <w:tcPr>
            <w:tcW w:w="645" w:type="dxa"/>
            <w:shd w:val="clear" w:color="auto" w:fill="auto"/>
            <w:tcMar>
              <w:top w:w="0" w:type="dxa"/>
              <w:left w:w="45" w:type="dxa"/>
              <w:bottom w:w="0" w:type="dxa"/>
              <w:right w:w="45" w:type="dxa"/>
            </w:tcMar>
            <w:vAlign w:val="center"/>
            <w:hideMark/>
          </w:tcPr>
          <w:p w14:paraId="5074125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0FEF675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how client identifies the item</w:t>
            </w:r>
          </w:p>
        </w:tc>
        <w:tc>
          <w:tcPr>
            <w:tcW w:w="2430" w:type="dxa"/>
            <w:shd w:val="clear" w:color="auto" w:fill="auto"/>
            <w:tcMar>
              <w:top w:w="0" w:type="dxa"/>
              <w:left w:w="45" w:type="dxa"/>
              <w:bottom w:w="0" w:type="dxa"/>
              <w:right w:w="45" w:type="dxa"/>
            </w:tcMar>
            <w:vAlign w:val="center"/>
            <w:hideMark/>
          </w:tcPr>
          <w:p w14:paraId="6E5C847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6E52BFD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796899F"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077E9E4"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F80560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2972123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operational</w:t>
            </w:r>
          </w:p>
        </w:tc>
        <w:tc>
          <w:tcPr>
            <w:tcW w:w="1710" w:type="dxa"/>
            <w:shd w:val="clear" w:color="auto" w:fill="auto"/>
            <w:tcMar>
              <w:top w:w="0" w:type="dxa"/>
              <w:left w:w="45" w:type="dxa"/>
              <w:bottom w:w="0" w:type="dxa"/>
              <w:right w:w="45" w:type="dxa"/>
            </w:tcMar>
            <w:vAlign w:val="center"/>
            <w:hideMark/>
          </w:tcPr>
          <w:p w14:paraId="18313AD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3AC38A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71064EF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A10FE1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 if operational, 0 if field test</w:t>
            </w:r>
          </w:p>
        </w:tc>
        <w:tc>
          <w:tcPr>
            <w:tcW w:w="2430" w:type="dxa"/>
            <w:shd w:val="clear" w:color="auto" w:fill="auto"/>
            <w:tcMar>
              <w:top w:w="0" w:type="dxa"/>
              <w:left w:w="45" w:type="dxa"/>
              <w:bottom w:w="0" w:type="dxa"/>
              <w:right w:w="45" w:type="dxa"/>
            </w:tcMar>
            <w:vAlign w:val="center"/>
            <w:hideMark/>
          </w:tcPr>
          <w:p w14:paraId="18F0FC4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0,1</w:t>
            </w:r>
          </w:p>
        </w:tc>
        <w:tc>
          <w:tcPr>
            <w:tcW w:w="1260" w:type="dxa"/>
            <w:shd w:val="clear" w:color="auto" w:fill="auto"/>
            <w:tcMar>
              <w:top w:w="0" w:type="dxa"/>
              <w:left w:w="45" w:type="dxa"/>
              <w:bottom w:w="0" w:type="dxa"/>
              <w:right w:w="45" w:type="dxa"/>
            </w:tcMar>
            <w:vAlign w:val="center"/>
            <w:hideMark/>
          </w:tcPr>
          <w:p w14:paraId="700BA2B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96DF55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773457A"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35482B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2C271A0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isSelected</w:t>
            </w:r>
          </w:p>
        </w:tc>
        <w:tc>
          <w:tcPr>
            <w:tcW w:w="1710" w:type="dxa"/>
            <w:shd w:val="clear" w:color="auto" w:fill="auto"/>
            <w:tcMar>
              <w:top w:w="0" w:type="dxa"/>
              <w:left w:w="45" w:type="dxa"/>
              <w:bottom w:w="0" w:type="dxa"/>
              <w:right w:w="45" w:type="dxa"/>
            </w:tcMar>
            <w:vAlign w:val="center"/>
            <w:hideMark/>
          </w:tcPr>
          <w:p w14:paraId="731EF77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60976A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3419A6A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71C3C0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Whether the student submitted his response for scoring or not. Possible values 0 (not submitted) or 1 (submitted).</w:t>
            </w:r>
          </w:p>
        </w:tc>
        <w:tc>
          <w:tcPr>
            <w:tcW w:w="2430" w:type="dxa"/>
            <w:shd w:val="clear" w:color="auto" w:fill="auto"/>
            <w:tcMar>
              <w:top w:w="0" w:type="dxa"/>
              <w:left w:w="45" w:type="dxa"/>
              <w:bottom w:w="0" w:type="dxa"/>
              <w:right w:w="45" w:type="dxa"/>
            </w:tcMar>
            <w:vAlign w:val="center"/>
            <w:hideMark/>
          </w:tcPr>
          <w:p w14:paraId="713791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0,1</w:t>
            </w:r>
          </w:p>
        </w:tc>
        <w:tc>
          <w:tcPr>
            <w:tcW w:w="1260" w:type="dxa"/>
            <w:shd w:val="clear" w:color="auto" w:fill="auto"/>
            <w:tcMar>
              <w:top w:w="0" w:type="dxa"/>
              <w:left w:w="45" w:type="dxa"/>
              <w:bottom w:w="0" w:type="dxa"/>
              <w:right w:w="45" w:type="dxa"/>
            </w:tcMar>
            <w:vAlign w:val="center"/>
            <w:hideMark/>
          </w:tcPr>
          <w:p w14:paraId="7BDDE3A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A739DA5"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D20B71D"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5C3D28D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153CF6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format</w:t>
            </w:r>
          </w:p>
        </w:tc>
        <w:tc>
          <w:tcPr>
            <w:tcW w:w="1710" w:type="dxa"/>
            <w:shd w:val="clear" w:color="auto" w:fill="auto"/>
            <w:tcMar>
              <w:top w:w="0" w:type="dxa"/>
              <w:left w:w="45" w:type="dxa"/>
              <w:bottom w:w="0" w:type="dxa"/>
              <w:right w:w="45" w:type="dxa"/>
            </w:tcMar>
            <w:vAlign w:val="center"/>
            <w:hideMark/>
          </w:tcPr>
          <w:p w14:paraId="7748E82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2FF076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4CCC796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B5A1C9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type (e.g. MC (multiple choice) or GI (grid item)).</w:t>
            </w:r>
          </w:p>
        </w:tc>
        <w:tc>
          <w:tcPr>
            <w:tcW w:w="2430" w:type="dxa"/>
            <w:shd w:val="clear" w:color="auto" w:fill="auto"/>
            <w:tcMar>
              <w:top w:w="0" w:type="dxa"/>
              <w:left w:w="45" w:type="dxa"/>
              <w:bottom w:w="0" w:type="dxa"/>
              <w:right w:w="45" w:type="dxa"/>
            </w:tcMar>
            <w:vAlign w:val="bottom"/>
            <w:hideMark/>
          </w:tcPr>
          <w:p w14:paraId="2B0895B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associateInteraction</w:t>
            </w:r>
            <w:r w:rsidRPr="00597DC4">
              <w:rPr>
                <w:rFonts w:ascii="Arial" w:eastAsia="Times New Roman" w:hAnsi="Arial" w:cs="Arial"/>
                <w:color w:val="000000" w:themeColor="text1"/>
                <w:sz w:val="16"/>
                <w:szCs w:val="16"/>
              </w:rPr>
              <w:br/>
              <w:t>choiceInteraction</w:t>
            </w:r>
            <w:r w:rsidRPr="00597DC4">
              <w:rPr>
                <w:rFonts w:ascii="Arial" w:eastAsia="Times New Roman" w:hAnsi="Arial" w:cs="Arial"/>
                <w:color w:val="000000" w:themeColor="text1"/>
                <w:sz w:val="16"/>
                <w:szCs w:val="16"/>
              </w:rPr>
              <w:br/>
              <w:t>customInteraction</w:t>
            </w:r>
            <w:r w:rsidRPr="00597DC4">
              <w:rPr>
                <w:rFonts w:ascii="Arial" w:eastAsia="Times New Roman" w:hAnsi="Arial" w:cs="Arial"/>
                <w:color w:val="000000" w:themeColor="text1"/>
                <w:sz w:val="16"/>
                <w:szCs w:val="16"/>
              </w:rPr>
              <w:br/>
              <w:t>drawingInteraction</w:t>
            </w:r>
            <w:r w:rsidRPr="00597DC4">
              <w:rPr>
                <w:rFonts w:ascii="Arial" w:eastAsia="Times New Roman" w:hAnsi="Arial" w:cs="Arial"/>
                <w:color w:val="000000" w:themeColor="text1"/>
                <w:sz w:val="16"/>
                <w:szCs w:val="16"/>
              </w:rPr>
              <w:br/>
              <w:t>endAttemptInteraction</w:t>
            </w:r>
            <w:r w:rsidRPr="00597DC4">
              <w:rPr>
                <w:rFonts w:ascii="Arial" w:eastAsia="Times New Roman" w:hAnsi="Arial" w:cs="Arial"/>
                <w:color w:val="000000" w:themeColor="text1"/>
                <w:sz w:val="16"/>
                <w:szCs w:val="16"/>
              </w:rPr>
              <w:br/>
              <w:t>extendedTextInteraction</w:t>
            </w:r>
            <w:r w:rsidRPr="00597DC4">
              <w:rPr>
                <w:rFonts w:ascii="Arial" w:eastAsia="Times New Roman" w:hAnsi="Arial" w:cs="Arial"/>
                <w:color w:val="000000" w:themeColor="text1"/>
                <w:sz w:val="16"/>
                <w:szCs w:val="16"/>
              </w:rPr>
              <w:br/>
              <w:t>gapMatchInteraction</w:t>
            </w:r>
            <w:r w:rsidRPr="00597DC4">
              <w:rPr>
                <w:rFonts w:ascii="Arial" w:eastAsia="Times New Roman" w:hAnsi="Arial" w:cs="Arial"/>
                <w:color w:val="000000" w:themeColor="text1"/>
                <w:sz w:val="16"/>
                <w:szCs w:val="16"/>
              </w:rPr>
              <w:br/>
              <w:t>graphicAssociateInteraction</w:t>
            </w:r>
            <w:r w:rsidRPr="00597DC4">
              <w:rPr>
                <w:rFonts w:ascii="Arial" w:eastAsia="Times New Roman" w:hAnsi="Arial" w:cs="Arial"/>
                <w:color w:val="000000" w:themeColor="text1"/>
                <w:sz w:val="16"/>
                <w:szCs w:val="16"/>
              </w:rPr>
              <w:br/>
              <w:t>graphicGapMatchInteraction</w:t>
            </w:r>
            <w:r w:rsidRPr="00597DC4">
              <w:rPr>
                <w:rFonts w:ascii="Arial" w:eastAsia="Times New Roman" w:hAnsi="Arial" w:cs="Arial"/>
                <w:color w:val="000000" w:themeColor="text1"/>
                <w:sz w:val="16"/>
                <w:szCs w:val="16"/>
              </w:rPr>
              <w:br/>
              <w:t>graphicOrderInteraction</w:t>
            </w:r>
            <w:r w:rsidRPr="00597DC4">
              <w:rPr>
                <w:rFonts w:ascii="Arial" w:eastAsia="Times New Roman" w:hAnsi="Arial" w:cs="Arial"/>
                <w:color w:val="000000" w:themeColor="text1"/>
                <w:sz w:val="16"/>
                <w:szCs w:val="16"/>
              </w:rPr>
              <w:br/>
              <w:t>hotspotInteraction</w:t>
            </w:r>
            <w:r w:rsidRPr="00597DC4">
              <w:rPr>
                <w:rFonts w:ascii="Arial" w:eastAsia="Times New Roman" w:hAnsi="Arial" w:cs="Arial"/>
                <w:color w:val="000000" w:themeColor="text1"/>
                <w:sz w:val="16"/>
                <w:szCs w:val="16"/>
              </w:rPr>
              <w:br/>
              <w:t>hottextInteraction</w:t>
            </w:r>
            <w:r w:rsidRPr="00597DC4">
              <w:rPr>
                <w:rFonts w:ascii="Arial" w:eastAsia="Times New Roman" w:hAnsi="Arial" w:cs="Arial"/>
                <w:color w:val="000000" w:themeColor="text1"/>
                <w:sz w:val="16"/>
                <w:szCs w:val="16"/>
              </w:rPr>
              <w:br/>
              <w:t>inlineChoiceInteraction</w:t>
            </w:r>
            <w:r w:rsidRPr="00597DC4">
              <w:rPr>
                <w:rFonts w:ascii="Arial" w:eastAsia="Times New Roman" w:hAnsi="Arial" w:cs="Arial"/>
                <w:color w:val="000000" w:themeColor="text1"/>
                <w:sz w:val="16"/>
                <w:szCs w:val="16"/>
              </w:rPr>
              <w:br/>
              <w:t>matchInteraction</w:t>
            </w:r>
            <w:r w:rsidRPr="00597DC4">
              <w:rPr>
                <w:rFonts w:ascii="Arial" w:eastAsia="Times New Roman" w:hAnsi="Arial" w:cs="Arial"/>
                <w:color w:val="000000" w:themeColor="text1"/>
                <w:sz w:val="16"/>
                <w:szCs w:val="16"/>
              </w:rPr>
              <w:br/>
              <w:t>mediaInteraction</w:t>
            </w:r>
            <w:r w:rsidRPr="00597DC4">
              <w:rPr>
                <w:rFonts w:ascii="Arial" w:eastAsia="Times New Roman" w:hAnsi="Arial" w:cs="Arial"/>
                <w:color w:val="000000" w:themeColor="text1"/>
                <w:sz w:val="16"/>
                <w:szCs w:val="16"/>
              </w:rPr>
              <w:br/>
              <w:t>orderInteraction</w:t>
            </w:r>
            <w:r w:rsidRPr="00597DC4">
              <w:rPr>
                <w:rFonts w:ascii="Arial" w:eastAsia="Times New Roman" w:hAnsi="Arial" w:cs="Arial"/>
                <w:color w:val="000000" w:themeColor="text1"/>
                <w:sz w:val="16"/>
                <w:szCs w:val="16"/>
              </w:rPr>
              <w:br/>
              <w:t>positionObjectInteraction</w:t>
            </w:r>
            <w:r w:rsidRPr="00597DC4">
              <w:rPr>
                <w:rFonts w:ascii="Arial" w:eastAsia="Times New Roman" w:hAnsi="Arial" w:cs="Arial"/>
                <w:color w:val="000000" w:themeColor="text1"/>
                <w:sz w:val="16"/>
                <w:szCs w:val="16"/>
              </w:rPr>
              <w:br/>
              <w:t>selectPointInteraction</w:t>
            </w:r>
            <w:r w:rsidRPr="00597DC4">
              <w:rPr>
                <w:rFonts w:ascii="Arial" w:eastAsia="Times New Roman" w:hAnsi="Arial" w:cs="Arial"/>
                <w:color w:val="000000" w:themeColor="text1"/>
                <w:sz w:val="16"/>
                <w:szCs w:val="16"/>
              </w:rPr>
              <w:br/>
              <w:t>sliderInteraction</w:t>
            </w:r>
            <w:r w:rsidRPr="00597DC4">
              <w:rPr>
                <w:rFonts w:ascii="Arial" w:eastAsia="Times New Roman" w:hAnsi="Arial" w:cs="Arial"/>
                <w:color w:val="000000" w:themeColor="text1"/>
                <w:sz w:val="16"/>
                <w:szCs w:val="16"/>
              </w:rPr>
              <w:br/>
              <w:t>textEntryInteraction</w:t>
            </w:r>
            <w:r w:rsidRPr="00597DC4">
              <w:rPr>
                <w:rFonts w:ascii="Arial" w:eastAsia="Times New Roman" w:hAnsi="Arial" w:cs="Arial"/>
                <w:color w:val="000000" w:themeColor="text1"/>
                <w:sz w:val="16"/>
                <w:szCs w:val="16"/>
              </w:rPr>
              <w:br/>
              <w:t>uploadInteraction</w:t>
            </w:r>
            <w:r w:rsidRPr="00597DC4">
              <w:rPr>
                <w:rFonts w:ascii="Arial" w:eastAsia="Times New Roman" w:hAnsi="Arial" w:cs="Arial"/>
                <w:color w:val="000000" w:themeColor="text1"/>
                <w:sz w:val="16"/>
                <w:szCs w:val="16"/>
              </w:rPr>
              <w:br/>
              <w:t>EBSR</w:t>
            </w:r>
            <w:r w:rsidRPr="00597DC4">
              <w:rPr>
                <w:rFonts w:ascii="Arial" w:eastAsia="Times New Roman" w:hAnsi="Arial" w:cs="Arial"/>
                <w:color w:val="000000" w:themeColor="text1"/>
                <w:sz w:val="16"/>
                <w:szCs w:val="16"/>
              </w:rPr>
              <w:br/>
              <w:t>EQ</w:t>
            </w:r>
            <w:r w:rsidRPr="00597DC4">
              <w:rPr>
                <w:rFonts w:ascii="Arial" w:eastAsia="Times New Roman" w:hAnsi="Arial" w:cs="Arial"/>
                <w:color w:val="000000" w:themeColor="text1"/>
                <w:sz w:val="16"/>
                <w:szCs w:val="16"/>
              </w:rPr>
              <w:br/>
              <w:t>ER</w:t>
            </w:r>
            <w:r w:rsidRPr="00597DC4">
              <w:rPr>
                <w:rFonts w:ascii="Arial" w:eastAsia="Times New Roman" w:hAnsi="Arial" w:cs="Arial"/>
                <w:color w:val="000000" w:themeColor="text1"/>
                <w:sz w:val="16"/>
                <w:szCs w:val="16"/>
              </w:rPr>
              <w:br/>
              <w:t>GI</w:t>
            </w:r>
            <w:r w:rsidRPr="00597DC4">
              <w:rPr>
                <w:rFonts w:ascii="Arial" w:eastAsia="Times New Roman" w:hAnsi="Arial" w:cs="Arial"/>
                <w:color w:val="000000" w:themeColor="text1"/>
                <w:sz w:val="16"/>
                <w:szCs w:val="16"/>
              </w:rPr>
              <w:br/>
              <w:t>HT</w:t>
            </w:r>
            <w:r w:rsidRPr="00597DC4">
              <w:rPr>
                <w:rFonts w:ascii="Arial" w:eastAsia="Times New Roman" w:hAnsi="Arial" w:cs="Arial"/>
                <w:color w:val="000000" w:themeColor="text1"/>
                <w:sz w:val="16"/>
                <w:szCs w:val="16"/>
              </w:rPr>
              <w:br/>
              <w:t>HTQ</w:t>
            </w:r>
            <w:r w:rsidRPr="00597DC4">
              <w:rPr>
                <w:rFonts w:ascii="Arial" w:eastAsia="Times New Roman" w:hAnsi="Arial" w:cs="Arial"/>
                <w:color w:val="000000" w:themeColor="text1"/>
                <w:sz w:val="16"/>
                <w:szCs w:val="16"/>
              </w:rPr>
              <w:br/>
              <w:t>MC</w:t>
            </w:r>
            <w:r w:rsidRPr="00597DC4">
              <w:rPr>
                <w:rFonts w:ascii="Arial" w:eastAsia="Times New Roman" w:hAnsi="Arial" w:cs="Arial"/>
                <w:color w:val="000000" w:themeColor="text1"/>
                <w:sz w:val="16"/>
                <w:szCs w:val="16"/>
              </w:rPr>
              <w:br/>
              <w:t>MI</w:t>
            </w:r>
            <w:r w:rsidRPr="00597DC4">
              <w:rPr>
                <w:rFonts w:ascii="Arial" w:eastAsia="Times New Roman" w:hAnsi="Arial" w:cs="Arial"/>
                <w:color w:val="000000" w:themeColor="text1"/>
                <w:sz w:val="16"/>
                <w:szCs w:val="16"/>
              </w:rPr>
              <w:br/>
              <w:t>MS</w:t>
            </w:r>
            <w:r w:rsidRPr="00597DC4">
              <w:rPr>
                <w:rFonts w:ascii="Arial" w:eastAsia="Times New Roman" w:hAnsi="Arial" w:cs="Arial"/>
                <w:color w:val="000000" w:themeColor="text1"/>
                <w:sz w:val="16"/>
                <w:szCs w:val="16"/>
              </w:rPr>
              <w:br/>
              <w:t>NL</w:t>
            </w:r>
            <w:r w:rsidRPr="00597DC4">
              <w:rPr>
                <w:rFonts w:ascii="Arial" w:eastAsia="Times New Roman" w:hAnsi="Arial" w:cs="Arial"/>
                <w:color w:val="000000" w:themeColor="text1"/>
                <w:sz w:val="16"/>
                <w:szCs w:val="16"/>
              </w:rPr>
              <w:br/>
              <w:t>SA</w:t>
            </w:r>
            <w:r w:rsidRPr="00597DC4">
              <w:rPr>
                <w:rFonts w:ascii="Arial" w:eastAsia="Times New Roman" w:hAnsi="Arial" w:cs="Arial"/>
                <w:color w:val="000000" w:themeColor="text1"/>
                <w:sz w:val="16"/>
                <w:szCs w:val="16"/>
              </w:rPr>
              <w:br/>
              <w:t>TI</w:t>
            </w:r>
            <w:r w:rsidRPr="00597DC4">
              <w:rPr>
                <w:rFonts w:ascii="Arial" w:eastAsia="Times New Roman" w:hAnsi="Arial" w:cs="Arial"/>
                <w:color w:val="000000" w:themeColor="text1"/>
                <w:sz w:val="16"/>
                <w:szCs w:val="16"/>
              </w:rPr>
              <w:br/>
              <w:t>TUT</w:t>
            </w:r>
            <w:r w:rsidRPr="00597DC4">
              <w:rPr>
                <w:rFonts w:ascii="Arial" w:eastAsia="Times New Roman" w:hAnsi="Arial" w:cs="Arial"/>
                <w:color w:val="000000" w:themeColor="text1"/>
                <w:sz w:val="16"/>
                <w:szCs w:val="16"/>
              </w:rPr>
              <w:br/>
              <w:t>WER</w:t>
            </w:r>
            <w:r w:rsidRPr="00597DC4">
              <w:rPr>
                <w:rFonts w:ascii="Arial" w:eastAsia="Times New Roman" w:hAnsi="Arial" w:cs="Arial"/>
                <w:color w:val="000000" w:themeColor="text1"/>
                <w:sz w:val="16"/>
                <w:szCs w:val="16"/>
              </w:rPr>
              <w:br/>
              <w:t>WORDLIST</w:t>
            </w:r>
            <w:r w:rsidRPr="00597DC4">
              <w:rPr>
                <w:rFonts w:ascii="Arial" w:eastAsia="Times New Roman" w:hAnsi="Arial" w:cs="Arial"/>
                <w:color w:val="000000" w:themeColor="text1"/>
                <w:sz w:val="16"/>
                <w:szCs w:val="16"/>
              </w:rPr>
              <w:br/>
              <w:t>Stimulus</w:t>
            </w:r>
          </w:p>
        </w:tc>
        <w:tc>
          <w:tcPr>
            <w:tcW w:w="1260" w:type="dxa"/>
            <w:shd w:val="clear" w:color="auto" w:fill="auto"/>
            <w:tcMar>
              <w:top w:w="0" w:type="dxa"/>
              <w:left w:w="45" w:type="dxa"/>
              <w:bottom w:w="0" w:type="dxa"/>
              <w:right w:w="45" w:type="dxa"/>
            </w:tcMar>
            <w:vAlign w:val="center"/>
            <w:hideMark/>
          </w:tcPr>
          <w:p w14:paraId="03646FC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7321FA1"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APIP Interaction</w:t>
            </w:r>
          </w:p>
          <w:p w14:paraId="3F2157D9" w14:textId="0A77105B"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#1158</w:t>
            </w:r>
          </w:p>
        </w:tc>
      </w:tr>
      <w:tr w:rsidR="004A6A75" w:rsidRPr="00597DC4" w14:paraId="1D44FDE8"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B1DB769"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E123C3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w:t>
            </w:r>
          </w:p>
        </w:tc>
        <w:tc>
          <w:tcPr>
            <w:tcW w:w="1710" w:type="dxa"/>
            <w:shd w:val="clear" w:color="auto" w:fill="auto"/>
            <w:tcMar>
              <w:top w:w="0" w:type="dxa"/>
              <w:left w:w="45" w:type="dxa"/>
              <w:bottom w:w="0" w:type="dxa"/>
              <w:right w:w="45" w:type="dxa"/>
            </w:tcMar>
            <w:vAlign w:val="center"/>
            <w:hideMark/>
          </w:tcPr>
          <w:p w14:paraId="5C9CFA99"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D4699A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6881358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FEEFC5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scorepoints earned by Examinee. -1 means not scored</w:t>
            </w:r>
          </w:p>
        </w:tc>
        <w:tc>
          <w:tcPr>
            <w:tcW w:w="2430" w:type="dxa"/>
            <w:shd w:val="clear" w:color="auto" w:fill="auto"/>
            <w:tcMar>
              <w:top w:w="0" w:type="dxa"/>
              <w:left w:w="45" w:type="dxa"/>
              <w:bottom w:w="0" w:type="dxa"/>
              <w:right w:w="45" w:type="dxa"/>
            </w:tcMar>
            <w:vAlign w:val="center"/>
            <w:hideMark/>
          </w:tcPr>
          <w:p w14:paraId="4E538B5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unsigned float, -1 allowed</w:t>
            </w:r>
          </w:p>
        </w:tc>
        <w:tc>
          <w:tcPr>
            <w:tcW w:w="1260" w:type="dxa"/>
            <w:shd w:val="clear" w:color="auto" w:fill="auto"/>
            <w:tcMar>
              <w:top w:w="0" w:type="dxa"/>
              <w:left w:w="45" w:type="dxa"/>
              <w:bottom w:w="0" w:type="dxa"/>
              <w:right w:w="45" w:type="dxa"/>
            </w:tcMar>
            <w:vAlign w:val="center"/>
            <w:hideMark/>
          </w:tcPr>
          <w:p w14:paraId="761489F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xsd:float</w:t>
            </w:r>
          </w:p>
        </w:tc>
        <w:tc>
          <w:tcPr>
            <w:tcW w:w="1980" w:type="dxa"/>
            <w:shd w:val="clear" w:color="auto" w:fill="auto"/>
            <w:tcMar>
              <w:top w:w="0" w:type="dxa"/>
              <w:left w:w="45" w:type="dxa"/>
              <w:bottom w:w="0" w:type="dxa"/>
              <w:right w:w="45" w:type="dxa"/>
            </w:tcMar>
            <w:vAlign w:val="center"/>
            <w:hideMark/>
          </w:tcPr>
          <w:p w14:paraId="0CFE16B6"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63F4249"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ACD7CA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833140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scoreStatus</w:t>
            </w:r>
          </w:p>
        </w:tc>
        <w:tc>
          <w:tcPr>
            <w:tcW w:w="1710" w:type="dxa"/>
            <w:shd w:val="clear" w:color="auto" w:fill="auto"/>
            <w:tcMar>
              <w:top w:w="0" w:type="dxa"/>
              <w:left w:w="45" w:type="dxa"/>
              <w:bottom w:w="0" w:type="dxa"/>
              <w:right w:w="45" w:type="dxa"/>
            </w:tcMar>
            <w:vAlign w:val="center"/>
            <w:hideMark/>
          </w:tcPr>
          <w:p w14:paraId="1A949EA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297FA8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2B74242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219ADA3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Provided by independent item scoring engine</w:t>
            </w:r>
          </w:p>
        </w:tc>
        <w:tc>
          <w:tcPr>
            <w:tcW w:w="2430" w:type="dxa"/>
            <w:shd w:val="clear" w:color="auto" w:fill="auto"/>
            <w:tcMar>
              <w:top w:w="0" w:type="dxa"/>
              <w:left w:w="45" w:type="dxa"/>
              <w:bottom w:w="0" w:type="dxa"/>
              <w:right w:w="45" w:type="dxa"/>
            </w:tcMar>
            <w:vAlign w:val="center"/>
            <w:hideMark/>
          </w:tcPr>
          <w:p w14:paraId="4CB2036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NOTSCORED</w:t>
            </w:r>
            <w:r w:rsidRPr="00597DC4">
              <w:rPr>
                <w:rFonts w:ascii="Arial" w:eastAsia="Times New Roman" w:hAnsi="Arial" w:cs="Arial"/>
                <w:color w:val="000000" w:themeColor="text1"/>
                <w:sz w:val="16"/>
                <w:szCs w:val="16"/>
              </w:rPr>
              <w:br/>
              <w:t>SCORED</w:t>
            </w:r>
            <w:r w:rsidRPr="00597DC4">
              <w:rPr>
                <w:rFonts w:ascii="Arial" w:eastAsia="Times New Roman" w:hAnsi="Arial" w:cs="Arial"/>
                <w:color w:val="000000" w:themeColor="text1"/>
                <w:sz w:val="16"/>
                <w:szCs w:val="16"/>
              </w:rPr>
              <w:br/>
              <w:t>SCORINGERROR</w:t>
            </w:r>
            <w:r w:rsidRPr="00597DC4">
              <w:rPr>
                <w:rFonts w:ascii="Arial" w:eastAsia="Times New Roman" w:hAnsi="Arial" w:cs="Arial"/>
                <w:color w:val="000000" w:themeColor="text1"/>
                <w:sz w:val="16"/>
                <w:szCs w:val="16"/>
              </w:rPr>
              <w:br/>
              <w:t>WAITINGFORMACHINESCORE</w:t>
            </w:r>
          </w:p>
        </w:tc>
        <w:tc>
          <w:tcPr>
            <w:tcW w:w="1260" w:type="dxa"/>
            <w:shd w:val="clear" w:color="auto" w:fill="auto"/>
            <w:tcMar>
              <w:top w:w="0" w:type="dxa"/>
              <w:left w:w="45" w:type="dxa"/>
              <w:bottom w:w="0" w:type="dxa"/>
              <w:right w:w="45" w:type="dxa"/>
            </w:tcMar>
            <w:vAlign w:val="center"/>
            <w:hideMark/>
          </w:tcPr>
          <w:p w14:paraId="6438C88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7171BB8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4A77BF5"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3DED85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471F4CB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adminDate</w:t>
            </w:r>
          </w:p>
        </w:tc>
        <w:tc>
          <w:tcPr>
            <w:tcW w:w="1710" w:type="dxa"/>
            <w:shd w:val="clear" w:color="auto" w:fill="auto"/>
            <w:tcMar>
              <w:top w:w="0" w:type="dxa"/>
              <w:left w:w="45" w:type="dxa"/>
              <w:bottom w:w="0" w:type="dxa"/>
              <w:right w:w="45" w:type="dxa"/>
            </w:tcMar>
            <w:vAlign w:val="center"/>
            <w:hideMark/>
          </w:tcPr>
          <w:p w14:paraId="16CED5B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7EA4B3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12534BA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089152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item was administered to Examinee</w:t>
            </w:r>
          </w:p>
        </w:tc>
        <w:tc>
          <w:tcPr>
            <w:tcW w:w="2430" w:type="dxa"/>
            <w:shd w:val="clear" w:color="auto" w:fill="auto"/>
            <w:tcMar>
              <w:top w:w="0" w:type="dxa"/>
              <w:left w:w="45" w:type="dxa"/>
              <w:bottom w:w="0" w:type="dxa"/>
              <w:right w:w="45" w:type="dxa"/>
            </w:tcMar>
            <w:vAlign w:val="center"/>
            <w:hideMark/>
          </w:tcPr>
          <w:p w14:paraId="45FCBBA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0BB7CAA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24E5A84E"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23E78AD"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584B56D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D4F8B9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numberVisits</w:t>
            </w:r>
          </w:p>
        </w:tc>
        <w:tc>
          <w:tcPr>
            <w:tcW w:w="1710" w:type="dxa"/>
            <w:shd w:val="clear" w:color="auto" w:fill="auto"/>
            <w:tcMar>
              <w:top w:w="0" w:type="dxa"/>
              <w:left w:w="45" w:type="dxa"/>
              <w:bottom w:w="0" w:type="dxa"/>
              <w:right w:w="45" w:type="dxa"/>
            </w:tcMar>
            <w:vAlign w:val="center"/>
            <w:hideMark/>
          </w:tcPr>
          <w:p w14:paraId="4FAAE1A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99F3CD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CEE3CB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A9C9AF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student modifies his response to the item.</w:t>
            </w:r>
          </w:p>
        </w:tc>
        <w:tc>
          <w:tcPr>
            <w:tcW w:w="2430" w:type="dxa"/>
            <w:shd w:val="clear" w:color="auto" w:fill="auto"/>
            <w:tcMar>
              <w:top w:w="0" w:type="dxa"/>
              <w:left w:w="45" w:type="dxa"/>
              <w:bottom w:w="0" w:type="dxa"/>
              <w:right w:w="45" w:type="dxa"/>
            </w:tcMar>
            <w:vAlign w:val="center"/>
            <w:hideMark/>
          </w:tcPr>
          <w:p w14:paraId="64F2B99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4EC5F1F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1AE0D8C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4CC4E14"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51A83AB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DE195B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mimeType</w:t>
            </w:r>
          </w:p>
        </w:tc>
        <w:tc>
          <w:tcPr>
            <w:tcW w:w="1710" w:type="dxa"/>
            <w:shd w:val="clear" w:color="auto" w:fill="auto"/>
            <w:tcMar>
              <w:top w:w="0" w:type="dxa"/>
              <w:left w:w="45" w:type="dxa"/>
              <w:bottom w:w="0" w:type="dxa"/>
              <w:right w:w="45" w:type="dxa"/>
            </w:tcMar>
            <w:vAlign w:val="center"/>
            <w:hideMark/>
          </w:tcPr>
          <w:p w14:paraId="1238498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46A33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645" w:type="dxa"/>
            <w:shd w:val="clear" w:color="auto" w:fill="auto"/>
            <w:tcMar>
              <w:top w:w="0" w:type="dxa"/>
              <w:left w:w="45" w:type="dxa"/>
              <w:bottom w:w="0" w:type="dxa"/>
              <w:right w:w="45" w:type="dxa"/>
            </w:tcMar>
            <w:vAlign w:val="center"/>
            <w:hideMark/>
          </w:tcPr>
          <w:p w14:paraId="494E9B4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7A76AD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MIME type of item response.</w:t>
            </w:r>
          </w:p>
        </w:tc>
        <w:tc>
          <w:tcPr>
            <w:tcW w:w="2430" w:type="dxa"/>
            <w:shd w:val="clear" w:color="auto" w:fill="auto"/>
            <w:tcMar>
              <w:top w:w="0" w:type="dxa"/>
              <w:left w:w="45" w:type="dxa"/>
              <w:bottom w:w="0" w:type="dxa"/>
              <w:right w:w="45" w:type="dxa"/>
            </w:tcMar>
            <w:vAlign w:val="center"/>
            <w:hideMark/>
          </w:tcPr>
          <w:p w14:paraId="1CBAFD4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4C9406C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65D3F22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C88A138"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CDC1A8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42F1740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strand</w:t>
            </w:r>
          </w:p>
        </w:tc>
        <w:tc>
          <w:tcPr>
            <w:tcW w:w="1710" w:type="dxa"/>
            <w:shd w:val="clear" w:color="auto" w:fill="auto"/>
            <w:tcMar>
              <w:top w:w="0" w:type="dxa"/>
              <w:left w:w="45" w:type="dxa"/>
              <w:bottom w:w="0" w:type="dxa"/>
              <w:right w:w="45" w:type="dxa"/>
            </w:tcMar>
            <w:vAlign w:val="center"/>
            <w:hideMark/>
          </w:tcPr>
          <w:p w14:paraId="43FDB82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78E175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645" w:type="dxa"/>
            <w:shd w:val="clear" w:color="auto" w:fill="auto"/>
            <w:tcMar>
              <w:top w:w="0" w:type="dxa"/>
              <w:left w:w="45" w:type="dxa"/>
              <w:bottom w:w="0" w:type="dxa"/>
              <w:right w:w="45" w:type="dxa"/>
            </w:tcMar>
            <w:vAlign w:val="center"/>
            <w:hideMark/>
          </w:tcPr>
          <w:p w14:paraId="2123464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14B85B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Top level strand in the strand hierarchy the item is on.</w:t>
            </w:r>
          </w:p>
        </w:tc>
        <w:tc>
          <w:tcPr>
            <w:tcW w:w="2430" w:type="dxa"/>
            <w:shd w:val="clear" w:color="auto" w:fill="auto"/>
            <w:tcMar>
              <w:top w:w="0" w:type="dxa"/>
              <w:left w:w="45" w:type="dxa"/>
              <w:bottom w:w="0" w:type="dxa"/>
              <w:right w:w="45" w:type="dxa"/>
            </w:tcMar>
            <w:vAlign w:val="center"/>
            <w:hideMark/>
          </w:tcPr>
          <w:p w14:paraId="2956276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69329DC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55DB520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11D67CB"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09DD902"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429AD84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contentLevel</w:t>
            </w:r>
          </w:p>
        </w:tc>
        <w:tc>
          <w:tcPr>
            <w:tcW w:w="1710" w:type="dxa"/>
            <w:shd w:val="clear" w:color="auto" w:fill="auto"/>
            <w:tcMar>
              <w:top w:w="0" w:type="dxa"/>
              <w:left w:w="45" w:type="dxa"/>
              <w:bottom w:w="0" w:type="dxa"/>
              <w:right w:w="45" w:type="dxa"/>
            </w:tcMar>
            <w:vAlign w:val="center"/>
            <w:hideMark/>
          </w:tcPr>
          <w:p w14:paraId="4967D84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FE057A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645" w:type="dxa"/>
            <w:shd w:val="clear" w:color="auto" w:fill="auto"/>
            <w:tcMar>
              <w:top w:w="0" w:type="dxa"/>
              <w:left w:w="45" w:type="dxa"/>
              <w:bottom w:w="0" w:type="dxa"/>
              <w:right w:w="45" w:type="dxa"/>
            </w:tcMar>
            <w:vAlign w:val="center"/>
            <w:hideMark/>
          </w:tcPr>
          <w:p w14:paraId="4C90AA2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4DC118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Lowest level strand in the strand hierarchy the item is part of.</w:t>
            </w:r>
          </w:p>
        </w:tc>
        <w:tc>
          <w:tcPr>
            <w:tcW w:w="2430" w:type="dxa"/>
            <w:shd w:val="clear" w:color="auto" w:fill="auto"/>
            <w:tcMar>
              <w:top w:w="0" w:type="dxa"/>
              <w:left w:w="45" w:type="dxa"/>
              <w:bottom w:w="0" w:type="dxa"/>
              <w:right w:w="45" w:type="dxa"/>
            </w:tcMar>
            <w:vAlign w:val="center"/>
            <w:hideMark/>
          </w:tcPr>
          <w:p w14:paraId="699A2C5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5AA3981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510F6534"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6F2E065"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4023B17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45CBA9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pageNumber</w:t>
            </w:r>
          </w:p>
        </w:tc>
        <w:tc>
          <w:tcPr>
            <w:tcW w:w="1710" w:type="dxa"/>
            <w:shd w:val="clear" w:color="auto" w:fill="auto"/>
            <w:tcMar>
              <w:top w:w="0" w:type="dxa"/>
              <w:left w:w="45" w:type="dxa"/>
              <w:bottom w:w="0" w:type="dxa"/>
              <w:right w:w="45" w:type="dxa"/>
            </w:tcMar>
            <w:vAlign w:val="center"/>
            <w:hideMark/>
          </w:tcPr>
          <w:p w14:paraId="646FE75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40AA0F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6CDEB9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4D3BAB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the (online) page the item appears on.</w:t>
            </w:r>
          </w:p>
        </w:tc>
        <w:tc>
          <w:tcPr>
            <w:tcW w:w="2430" w:type="dxa"/>
            <w:shd w:val="clear" w:color="auto" w:fill="auto"/>
            <w:tcMar>
              <w:top w:w="0" w:type="dxa"/>
              <w:left w:w="45" w:type="dxa"/>
              <w:bottom w:w="0" w:type="dxa"/>
              <w:right w:w="45" w:type="dxa"/>
            </w:tcMar>
            <w:vAlign w:val="center"/>
            <w:hideMark/>
          </w:tcPr>
          <w:p w14:paraId="79B028B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76180ED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13FF084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A5FDB7F"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E977C4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6488683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pageVisits</w:t>
            </w:r>
          </w:p>
        </w:tc>
        <w:tc>
          <w:tcPr>
            <w:tcW w:w="1710" w:type="dxa"/>
            <w:shd w:val="clear" w:color="auto" w:fill="auto"/>
            <w:tcMar>
              <w:top w:w="0" w:type="dxa"/>
              <w:left w:w="45" w:type="dxa"/>
              <w:bottom w:w="0" w:type="dxa"/>
              <w:right w:w="45" w:type="dxa"/>
            </w:tcMar>
            <w:vAlign w:val="center"/>
            <w:hideMark/>
          </w:tcPr>
          <w:p w14:paraId="6013FD4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9E9203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7F86462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D3F4F5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student visited the (online) page this item is on.</w:t>
            </w:r>
          </w:p>
        </w:tc>
        <w:tc>
          <w:tcPr>
            <w:tcW w:w="2430" w:type="dxa"/>
            <w:shd w:val="clear" w:color="auto" w:fill="auto"/>
            <w:tcMar>
              <w:top w:w="0" w:type="dxa"/>
              <w:left w:w="45" w:type="dxa"/>
              <w:bottom w:w="0" w:type="dxa"/>
              <w:right w:w="45" w:type="dxa"/>
            </w:tcMar>
            <w:vAlign w:val="center"/>
            <w:hideMark/>
          </w:tcPr>
          <w:p w14:paraId="60D2B2F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0E286DB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40060A54"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9C867DD"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A747C9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61DC847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pageTime</w:t>
            </w:r>
          </w:p>
        </w:tc>
        <w:tc>
          <w:tcPr>
            <w:tcW w:w="1710" w:type="dxa"/>
            <w:shd w:val="clear" w:color="auto" w:fill="auto"/>
            <w:tcMar>
              <w:top w:w="0" w:type="dxa"/>
              <w:left w:w="45" w:type="dxa"/>
              <w:bottom w:w="0" w:type="dxa"/>
              <w:right w:w="45" w:type="dxa"/>
            </w:tcMar>
            <w:vAlign w:val="center"/>
            <w:hideMark/>
          </w:tcPr>
          <w:p w14:paraId="63D1F04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7FC2FC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70C1F0E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B42F72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Time (in milliseconds) the student spent on the (online) page this item is on.</w:t>
            </w:r>
          </w:p>
        </w:tc>
        <w:tc>
          <w:tcPr>
            <w:tcW w:w="2430" w:type="dxa"/>
            <w:shd w:val="clear" w:color="auto" w:fill="auto"/>
            <w:tcMar>
              <w:top w:w="0" w:type="dxa"/>
              <w:left w:w="45" w:type="dxa"/>
              <w:bottom w:w="0" w:type="dxa"/>
              <w:right w:w="45" w:type="dxa"/>
            </w:tcMar>
            <w:vAlign w:val="center"/>
            <w:hideMark/>
          </w:tcPr>
          <w:p w14:paraId="3310601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signed 32-bit integer</w:t>
            </w:r>
          </w:p>
        </w:tc>
        <w:tc>
          <w:tcPr>
            <w:tcW w:w="1260" w:type="dxa"/>
            <w:shd w:val="clear" w:color="auto" w:fill="auto"/>
            <w:tcMar>
              <w:top w:w="0" w:type="dxa"/>
              <w:left w:w="45" w:type="dxa"/>
              <w:bottom w:w="0" w:type="dxa"/>
              <w:right w:w="45" w:type="dxa"/>
            </w:tcMar>
            <w:vAlign w:val="center"/>
            <w:hideMark/>
          </w:tcPr>
          <w:p w14:paraId="16444DA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xsd:int</w:t>
            </w:r>
          </w:p>
        </w:tc>
        <w:tc>
          <w:tcPr>
            <w:tcW w:w="1980" w:type="dxa"/>
            <w:shd w:val="clear" w:color="auto" w:fill="auto"/>
            <w:tcMar>
              <w:top w:w="0" w:type="dxa"/>
              <w:left w:w="45" w:type="dxa"/>
              <w:bottom w:w="0" w:type="dxa"/>
              <w:right w:w="45" w:type="dxa"/>
            </w:tcMar>
            <w:vAlign w:val="center"/>
            <w:hideMark/>
          </w:tcPr>
          <w:p w14:paraId="5563784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5175410"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284563F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091832E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dropped</w:t>
            </w:r>
          </w:p>
        </w:tc>
        <w:tc>
          <w:tcPr>
            <w:tcW w:w="1710" w:type="dxa"/>
            <w:shd w:val="clear" w:color="auto" w:fill="auto"/>
            <w:tcMar>
              <w:top w:w="0" w:type="dxa"/>
              <w:left w:w="45" w:type="dxa"/>
              <w:bottom w:w="0" w:type="dxa"/>
              <w:right w:w="45" w:type="dxa"/>
            </w:tcMar>
            <w:vAlign w:val="center"/>
            <w:hideMark/>
          </w:tcPr>
          <w:p w14:paraId="00648DC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CA09D7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28C55CE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68927F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Whether the item is dropped. If an item was administered but later inactivated the DW might receive a new record with this flag turned on.</w:t>
            </w:r>
          </w:p>
        </w:tc>
        <w:tc>
          <w:tcPr>
            <w:tcW w:w="2430" w:type="dxa"/>
            <w:shd w:val="clear" w:color="auto" w:fill="auto"/>
            <w:tcMar>
              <w:top w:w="0" w:type="dxa"/>
              <w:left w:w="45" w:type="dxa"/>
              <w:bottom w:w="0" w:type="dxa"/>
              <w:right w:w="45" w:type="dxa"/>
            </w:tcMar>
            <w:vAlign w:val="center"/>
            <w:hideMark/>
          </w:tcPr>
          <w:p w14:paraId="46CFDF3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 or 1</w:t>
            </w:r>
          </w:p>
        </w:tc>
        <w:tc>
          <w:tcPr>
            <w:tcW w:w="1260" w:type="dxa"/>
            <w:shd w:val="clear" w:color="auto" w:fill="auto"/>
            <w:tcMar>
              <w:top w:w="0" w:type="dxa"/>
              <w:left w:w="45" w:type="dxa"/>
              <w:bottom w:w="0" w:type="dxa"/>
              <w:right w:w="45" w:type="dxa"/>
            </w:tcMar>
            <w:vAlign w:val="center"/>
            <w:hideMark/>
          </w:tcPr>
          <w:p w14:paraId="2FB4083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28AB2242"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9ECEDE4"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B00E320"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Response</w:t>
            </w:r>
          </w:p>
        </w:tc>
        <w:tc>
          <w:tcPr>
            <w:tcW w:w="1743" w:type="dxa"/>
            <w:shd w:val="clear" w:color="auto" w:fill="auto"/>
            <w:tcMar>
              <w:top w:w="0" w:type="dxa"/>
              <w:left w:w="45" w:type="dxa"/>
              <w:bottom w:w="0" w:type="dxa"/>
              <w:right w:w="45" w:type="dxa"/>
            </w:tcMar>
            <w:vAlign w:val="center"/>
            <w:hideMark/>
          </w:tcPr>
          <w:p w14:paraId="0C15F91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1710" w:type="dxa"/>
            <w:shd w:val="clear" w:color="auto" w:fill="auto"/>
            <w:tcMar>
              <w:top w:w="0" w:type="dxa"/>
              <w:left w:w="45" w:type="dxa"/>
              <w:bottom w:w="0" w:type="dxa"/>
              <w:right w:w="45" w:type="dxa"/>
            </w:tcMar>
            <w:vAlign w:val="center"/>
            <w:hideMark/>
          </w:tcPr>
          <w:p w14:paraId="42020FF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Response</w:t>
            </w:r>
          </w:p>
        </w:tc>
        <w:tc>
          <w:tcPr>
            <w:tcW w:w="768" w:type="dxa"/>
            <w:shd w:val="clear" w:color="auto" w:fill="auto"/>
            <w:tcMar>
              <w:top w:w="0" w:type="dxa"/>
              <w:left w:w="45" w:type="dxa"/>
              <w:bottom w:w="0" w:type="dxa"/>
              <w:right w:w="45" w:type="dxa"/>
            </w:tcMar>
            <w:vAlign w:val="center"/>
            <w:hideMark/>
          </w:tcPr>
          <w:p w14:paraId="642A84E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645" w:type="dxa"/>
            <w:shd w:val="clear" w:color="auto" w:fill="auto"/>
            <w:tcMar>
              <w:top w:w="0" w:type="dxa"/>
              <w:left w:w="45" w:type="dxa"/>
              <w:bottom w:w="0" w:type="dxa"/>
              <w:right w:w="45" w:type="dxa"/>
            </w:tcMar>
            <w:vAlign w:val="center"/>
            <w:hideMark/>
          </w:tcPr>
          <w:p w14:paraId="4E39E23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1DA856B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responseValue. Possible values 'value' or 'reference'. 'reference' is used for scanned paper tests where the scanned response is not included, but only a reference to the file containing the scanned response.</w:t>
            </w:r>
          </w:p>
        </w:tc>
        <w:tc>
          <w:tcPr>
            <w:tcW w:w="2430" w:type="dxa"/>
            <w:shd w:val="clear" w:color="auto" w:fill="auto"/>
            <w:tcMar>
              <w:top w:w="0" w:type="dxa"/>
              <w:left w:w="45" w:type="dxa"/>
              <w:bottom w:w="0" w:type="dxa"/>
              <w:right w:w="45" w:type="dxa"/>
            </w:tcMar>
            <w:vAlign w:val="center"/>
            <w:hideMark/>
          </w:tcPr>
          <w:p w14:paraId="5E12575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r w:rsidRPr="00597DC4">
              <w:rPr>
                <w:rFonts w:ascii="Arial" w:eastAsia="Times New Roman" w:hAnsi="Arial" w:cs="Arial"/>
                <w:color w:val="000000" w:themeColor="text1"/>
                <w:sz w:val="16"/>
                <w:szCs w:val="16"/>
              </w:rPr>
              <w:br/>
              <w:t>reference</w:t>
            </w:r>
            <w:r w:rsidRPr="00597DC4">
              <w:rPr>
                <w:rFonts w:ascii="Arial" w:eastAsia="Times New Roman" w:hAnsi="Arial" w:cs="Arial"/>
                <w:color w:val="000000" w:themeColor="text1"/>
                <w:sz w:val="16"/>
                <w:szCs w:val="16"/>
              </w:rPr>
              <w:br/>
              <w:t>&lt;blank allowed&gt;</w:t>
            </w:r>
          </w:p>
        </w:tc>
        <w:tc>
          <w:tcPr>
            <w:tcW w:w="1260" w:type="dxa"/>
            <w:shd w:val="clear" w:color="auto" w:fill="auto"/>
            <w:tcMar>
              <w:top w:w="0" w:type="dxa"/>
              <w:left w:w="45" w:type="dxa"/>
              <w:bottom w:w="0" w:type="dxa"/>
              <w:right w:w="45" w:type="dxa"/>
            </w:tcMar>
            <w:vAlign w:val="center"/>
            <w:hideMark/>
          </w:tcPr>
          <w:p w14:paraId="00AD36F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022687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3B3A719"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16F0DE6"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1C74E60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1710" w:type="dxa"/>
            <w:shd w:val="clear" w:color="auto" w:fill="auto"/>
            <w:tcMar>
              <w:top w:w="0" w:type="dxa"/>
              <w:left w:w="45" w:type="dxa"/>
              <w:bottom w:w="0" w:type="dxa"/>
              <w:right w:w="45" w:type="dxa"/>
            </w:tcMar>
            <w:vAlign w:val="center"/>
            <w:hideMark/>
          </w:tcPr>
          <w:p w14:paraId="4BA9052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E3780C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645" w:type="dxa"/>
            <w:shd w:val="clear" w:color="auto" w:fill="auto"/>
            <w:tcMar>
              <w:top w:w="0" w:type="dxa"/>
              <w:left w:w="45" w:type="dxa"/>
              <w:bottom w:w="0" w:type="dxa"/>
              <w:right w:w="45" w:type="dxa"/>
            </w:tcMar>
            <w:vAlign w:val="center"/>
            <w:hideMark/>
          </w:tcPr>
          <w:p w14:paraId="2253794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77607AB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responseType is 'value', then the actual response. Note that both MC responses and CR responses are captured here. If responseType is 'reference' then the filename where the scanned response is saved.</w:t>
            </w:r>
          </w:p>
        </w:tc>
        <w:tc>
          <w:tcPr>
            <w:tcW w:w="2430" w:type="dxa"/>
            <w:shd w:val="clear" w:color="auto" w:fill="auto"/>
            <w:tcMar>
              <w:top w:w="0" w:type="dxa"/>
              <w:left w:w="45" w:type="dxa"/>
              <w:bottom w:w="0" w:type="dxa"/>
              <w:right w:w="45" w:type="dxa"/>
            </w:tcMar>
            <w:vAlign w:val="center"/>
            <w:hideMark/>
          </w:tcPr>
          <w:p w14:paraId="4B50F48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260" w:type="dxa"/>
            <w:shd w:val="clear" w:color="auto" w:fill="auto"/>
            <w:tcMar>
              <w:top w:w="0" w:type="dxa"/>
              <w:left w:w="45" w:type="dxa"/>
              <w:bottom w:w="0" w:type="dxa"/>
              <w:right w:w="45" w:type="dxa"/>
            </w:tcMar>
            <w:vAlign w:val="center"/>
            <w:hideMark/>
          </w:tcPr>
          <w:p w14:paraId="7BC2D46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hideMark/>
          </w:tcPr>
          <w:p w14:paraId="14BB2E54"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7C5B9E67" w14:textId="50DAED13"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#724</w:t>
            </w:r>
          </w:p>
        </w:tc>
      </w:tr>
      <w:tr w:rsidR="004A6A75" w:rsidRPr="00597DC4" w14:paraId="523434AB"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2E1E4D2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B82167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w:t>
            </w:r>
          </w:p>
        </w:tc>
        <w:tc>
          <w:tcPr>
            <w:tcW w:w="1710" w:type="dxa"/>
            <w:shd w:val="clear" w:color="auto" w:fill="auto"/>
            <w:tcMar>
              <w:top w:w="0" w:type="dxa"/>
              <w:left w:w="45" w:type="dxa"/>
              <w:bottom w:w="0" w:type="dxa"/>
              <w:right w:w="45" w:type="dxa"/>
            </w:tcMar>
            <w:vAlign w:val="center"/>
            <w:hideMark/>
          </w:tcPr>
          <w:p w14:paraId="28A5FDB9"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303782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372530C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28CC4BF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student responded to the item</w:t>
            </w:r>
          </w:p>
        </w:tc>
        <w:tc>
          <w:tcPr>
            <w:tcW w:w="2430" w:type="dxa"/>
            <w:shd w:val="clear" w:color="auto" w:fill="auto"/>
            <w:tcMar>
              <w:top w:w="0" w:type="dxa"/>
              <w:left w:w="45" w:type="dxa"/>
              <w:bottom w:w="0" w:type="dxa"/>
              <w:right w:w="45" w:type="dxa"/>
            </w:tcMar>
            <w:vAlign w:val="center"/>
            <w:hideMark/>
          </w:tcPr>
          <w:p w14:paraId="408BD44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4F5C219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79C5D421"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1C82016A" w14:textId="09742414"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#959, #958</w:t>
            </w:r>
          </w:p>
        </w:tc>
      </w:tr>
      <w:tr w:rsidR="004A6A75" w:rsidRPr="00597DC4" w14:paraId="0D11D5A9"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37D576C3"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ScoreInfo</w:t>
            </w:r>
          </w:p>
        </w:tc>
        <w:tc>
          <w:tcPr>
            <w:tcW w:w="1743" w:type="dxa"/>
            <w:shd w:val="clear" w:color="auto" w:fill="auto"/>
            <w:tcMar>
              <w:top w:w="0" w:type="dxa"/>
              <w:left w:w="45" w:type="dxa"/>
              <w:bottom w:w="0" w:type="dxa"/>
              <w:right w:w="45" w:type="dxa"/>
            </w:tcMar>
            <w:vAlign w:val="center"/>
            <w:hideMark/>
          </w:tcPr>
          <w:p w14:paraId="1339ED3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scorePoint</w:t>
            </w:r>
          </w:p>
        </w:tc>
        <w:tc>
          <w:tcPr>
            <w:tcW w:w="1710" w:type="dxa"/>
            <w:shd w:val="clear" w:color="auto" w:fill="auto"/>
            <w:tcMar>
              <w:top w:w="0" w:type="dxa"/>
              <w:left w:w="45" w:type="dxa"/>
              <w:bottom w:w="0" w:type="dxa"/>
              <w:right w:w="45" w:type="dxa"/>
            </w:tcMar>
            <w:vAlign w:val="bottom"/>
            <w:hideMark/>
          </w:tcPr>
          <w:p w14:paraId="304EDAD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w:t>
            </w:r>
          </w:p>
        </w:tc>
        <w:tc>
          <w:tcPr>
            <w:tcW w:w="768" w:type="dxa"/>
            <w:shd w:val="clear" w:color="auto" w:fill="auto"/>
            <w:tcMar>
              <w:top w:w="0" w:type="dxa"/>
              <w:left w:w="45" w:type="dxa"/>
              <w:bottom w:w="0" w:type="dxa"/>
              <w:right w:w="45" w:type="dxa"/>
            </w:tcMar>
            <w:vAlign w:val="center"/>
            <w:hideMark/>
          </w:tcPr>
          <w:p w14:paraId="5C2DF48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6A0A75A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2E511BC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Output of the machine scorer giving reasons for the assigned score. Now also contains dimension scores for certain items.</w:t>
            </w:r>
          </w:p>
        </w:tc>
        <w:tc>
          <w:tcPr>
            <w:tcW w:w="2430" w:type="dxa"/>
            <w:shd w:val="clear" w:color="auto" w:fill="auto"/>
            <w:tcMar>
              <w:top w:w="0" w:type="dxa"/>
              <w:left w:w="45" w:type="dxa"/>
              <w:bottom w:w="0" w:type="dxa"/>
              <w:right w:w="45" w:type="dxa"/>
            </w:tcMar>
            <w:vAlign w:val="center"/>
            <w:hideMark/>
          </w:tcPr>
          <w:p w14:paraId="78A3886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float, -1 allowed</w:t>
            </w:r>
          </w:p>
        </w:tc>
        <w:tc>
          <w:tcPr>
            <w:tcW w:w="1260" w:type="dxa"/>
            <w:shd w:val="clear" w:color="auto" w:fill="auto"/>
            <w:tcMar>
              <w:top w:w="0" w:type="dxa"/>
              <w:left w:w="45" w:type="dxa"/>
              <w:bottom w:w="0" w:type="dxa"/>
              <w:right w:w="45" w:type="dxa"/>
            </w:tcMar>
            <w:vAlign w:val="center"/>
            <w:hideMark/>
          </w:tcPr>
          <w:p w14:paraId="34B4622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xsd:float</w:t>
            </w:r>
          </w:p>
        </w:tc>
        <w:tc>
          <w:tcPr>
            <w:tcW w:w="1980" w:type="dxa"/>
            <w:shd w:val="clear" w:color="auto" w:fill="auto"/>
            <w:tcMar>
              <w:top w:w="0" w:type="dxa"/>
              <w:left w:w="45" w:type="dxa"/>
              <w:bottom w:w="0" w:type="dxa"/>
              <w:right w:w="45" w:type="dxa"/>
            </w:tcMar>
            <w:vAlign w:val="center"/>
            <w:hideMark/>
          </w:tcPr>
          <w:p w14:paraId="07258B4C"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5315DBC" w14:textId="77777777" w:rsidTr="00C24523">
        <w:trPr>
          <w:cantSplit/>
          <w:trHeight w:val="240"/>
        </w:trPr>
        <w:tc>
          <w:tcPr>
            <w:tcW w:w="1182" w:type="dxa"/>
            <w:shd w:val="clear" w:color="auto" w:fill="auto"/>
            <w:tcMar>
              <w:top w:w="0" w:type="dxa"/>
              <w:left w:w="45" w:type="dxa"/>
              <w:bottom w:w="0" w:type="dxa"/>
              <w:right w:w="45" w:type="dxa"/>
            </w:tcMar>
            <w:vAlign w:val="bottom"/>
            <w:hideMark/>
          </w:tcPr>
          <w:p w14:paraId="003E7E2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7879614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scoreDimension</w:t>
            </w:r>
          </w:p>
        </w:tc>
        <w:tc>
          <w:tcPr>
            <w:tcW w:w="1710" w:type="dxa"/>
            <w:shd w:val="clear" w:color="auto" w:fill="auto"/>
            <w:tcMar>
              <w:top w:w="0" w:type="dxa"/>
              <w:left w:w="45" w:type="dxa"/>
              <w:bottom w:w="0" w:type="dxa"/>
              <w:right w:w="45" w:type="dxa"/>
            </w:tcMar>
            <w:vAlign w:val="center"/>
            <w:hideMark/>
          </w:tcPr>
          <w:p w14:paraId="6395977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CE1958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645" w:type="dxa"/>
            <w:shd w:val="clear" w:color="auto" w:fill="auto"/>
            <w:tcMar>
              <w:top w:w="0" w:type="dxa"/>
              <w:left w:w="45" w:type="dxa"/>
              <w:bottom w:w="0" w:type="dxa"/>
              <w:right w:w="45" w:type="dxa"/>
            </w:tcMar>
            <w:vAlign w:val="center"/>
            <w:hideMark/>
          </w:tcPr>
          <w:p w14:paraId="7533988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576EECA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 the score is for.</w:t>
            </w:r>
          </w:p>
        </w:tc>
        <w:tc>
          <w:tcPr>
            <w:tcW w:w="2430" w:type="dxa"/>
            <w:shd w:val="clear" w:color="auto" w:fill="auto"/>
            <w:tcMar>
              <w:top w:w="0" w:type="dxa"/>
              <w:left w:w="45" w:type="dxa"/>
              <w:bottom w:w="0" w:type="dxa"/>
              <w:right w:w="45" w:type="dxa"/>
            </w:tcMar>
            <w:vAlign w:val="center"/>
            <w:hideMark/>
          </w:tcPr>
          <w:p w14:paraId="557A71E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5570889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934718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655862F"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21E5A6E7"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0240A8D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scoreStatus</w:t>
            </w:r>
          </w:p>
        </w:tc>
        <w:tc>
          <w:tcPr>
            <w:tcW w:w="1710" w:type="dxa"/>
            <w:shd w:val="clear" w:color="auto" w:fill="auto"/>
            <w:tcMar>
              <w:top w:w="0" w:type="dxa"/>
              <w:left w:w="45" w:type="dxa"/>
              <w:bottom w:w="0" w:type="dxa"/>
              <w:right w:w="45" w:type="dxa"/>
            </w:tcMar>
            <w:vAlign w:val="center"/>
            <w:hideMark/>
          </w:tcPr>
          <w:p w14:paraId="0599E712"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C42626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22</w:t>
            </w:r>
          </w:p>
        </w:tc>
        <w:tc>
          <w:tcPr>
            <w:tcW w:w="645" w:type="dxa"/>
            <w:shd w:val="clear" w:color="auto" w:fill="auto"/>
            <w:tcMar>
              <w:top w:w="0" w:type="dxa"/>
              <w:left w:w="45" w:type="dxa"/>
              <w:bottom w:w="0" w:type="dxa"/>
              <w:right w:w="45" w:type="dxa"/>
            </w:tcMar>
            <w:vAlign w:val="center"/>
            <w:hideMark/>
          </w:tcPr>
          <w:p w14:paraId="19C5D11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54F4300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Provided by independent item scoring engine</w:t>
            </w:r>
          </w:p>
        </w:tc>
        <w:tc>
          <w:tcPr>
            <w:tcW w:w="2430" w:type="dxa"/>
            <w:shd w:val="clear" w:color="auto" w:fill="auto"/>
            <w:tcMar>
              <w:top w:w="0" w:type="dxa"/>
              <w:left w:w="45" w:type="dxa"/>
              <w:bottom w:w="0" w:type="dxa"/>
              <w:right w:w="45" w:type="dxa"/>
            </w:tcMar>
            <w:vAlign w:val="center"/>
            <w:hideMark/>
          </w:tcPr>
          <w:p w14:paraId="36E29AD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NotScored</w:t>
            </w:r>
            <w:r w:rsidRPr="00597DC4">
              <w:rPr>
                <w:rFonts w:ascii="Arial" w:eastAsia="Times New Roman" w:hAnsi="Arial" w:cs="Arial"/>
                <w:color w:val="000000" w:themeColor="text1"/>
                <w:sz w:val="16"/>
                <w:szCs w:val="16"/>
              </w:rPr>
              <w:br/>
              <w:t>Scored</w:t>
            </w:r>
            <w:r w:rsidRPr="00597DC4">
              <w:rPr>
                <w:rFonts w:ascii="Arial" w:eastAsia="Times New Roman" w:hAnsi="Arial" w:cs="Arial"/>
                <w:color w:val="000000" w:themeColor="text1"/>
                <w:sz w:val="16"/>
                <w:szCs w:val="16"/>
              </w:rPr>
              <w:br/>
              <w:t>ScoringError</w:t>
            </w:r>
            <w:r w:rsidRPr="00597DC4">
              <w:rPr>
                <w:rFonts w:ascii="Arial" w:eastAsia="Times New Roman" w:hAnsi="Arial" w:cs="Arial"/>
                <w:color w:val="000000" w:themeColor="text1"/>
                <w:sz w:val="16"/>
                <w:szCs w:val="16"/>
              </w:rPr>
              <w:br/>
              <w:t>WaitingForMachineScore</w:t>
            </w:r>
          </w:p>
        </w:tc>
        <w:tc>
          <w:tcPr>
            <w:tcW w:w="1260" w:type="dxa"/>
            <w:shd w:val="clear" w:color="auto" w:fill="auto"/>
            <w:tcMar>
              <w:top w:w="0" w:type="dxa"/>
              <w:left w:w="45" w:type="dxa"/>
              <w:bottom w:w="0" w:type="dxa"/>
              <w:right w:w="45" w:type="dxa"/>
            </w:tcMar>
            <w:vAlign w:val="center"/>
            <w:hideMark/>
          </w:tcPr>
          <w:p w14:paraId="2E5AE2F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FC2657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7AD8303"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5A099AC8"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743" w:type="dxa"/>
            <w:shd w:val="clear" w:color="auto" w:fill="auto"/>
            <w:tcMar>
              <w:top w:w="0" w:type="dxa"/>
              <w:left w:w="45" w:type="dxa"/>
              <w:bottom w:w="0" w:type="dxa"/>
              <w:right w:w="45" w:type="dxa"/>
            </w:tcMar>
            <w:vAlign w:val="bottom"/>
            <w:hideMark/>
          </w:tcPr>
          <w:p w14:paraId="3D83BF1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conditionCode</w:t>
            </w:r>
          </w:p>
        </w:tc>
        <w:tc>
          <w:tcPr>
            <w:tcW w:w="1710" w:type="dxa"/>
            <w:shd w:val="clear" w:color="auto" w:fill="auto"/>
            <w:tcMar>
              <w:top w:w="0" w:type="dxa"/>
              <w:left w:w="45" w:type="dxa"/>
              <w:bottom w:w="0" w:type="dxa"/>
              <w:right w:w="45" w:type="dxa"/>
            </w:tcMar>
            <w:vAlign w:val="bottom"/>
            <w:hideMark/>
          </w:tcPr>
          <w:p w14:paraId="0247172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bottom"/>
            <w:hideMark/>
          </w:tcPr>
          <w:p w14:paraId="7C4ECF7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w:t>
            </w:r>
          </w:p>
        </w:tc>
        <w:tc>
          <w:tcPr>
            <w:tcW w:w="645" w:type="dxa"/>
            <w:shd w:val="clear" w:color="auto" w:fill="auto"/>
            <w:tcMar>
              <w:top w:w="0" w:type="dxa"/>
              <w:left w:w="45" w:type="dxa"/>
              <w:bottom w:w="0" w:type="dxa"/>
              <w:right w:w="45" w:type="dxa"/>
            </w:tcMar>
            <w:vAlign w:val="center"/>
            <w:hideMark/>
          </w:tcPr>
          <w:p w14:paraId="7679BB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bottom"/>
            <w:hideMark/>
          </w:tcPr>
          <w:p w14:paraId="371A57E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 hand-scored items and machine-scored NL items</w:t>
            </w:r>
          </w:p>
        </w:tc>
        <w:tc>
          <w:tcPr>
            <w:tcW w:w="2430" w:type="dxa"/>
            <w:shd w:val="clear" w:color="auto" w:fill="auto"/>
            <w:tcMar>
              <w:top w:w="0" w:type="dxa"/>
              <w:left w:w="45" w:type="dxa"/>
              <w:bottom w:w="0" w:type="dxa"/>
              <w:right w:w="45" w:type="dxa"/>
            </w:tcMar>
            <w:vAlign w:val="center"/>
            <w:hideMark/>
          </w:tcPr>
          <w:p w14:paraId="08AAA99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A-Z</w:t>
            </w:r>
          </w:p>
        </w:tc>
        <w:tc>
          <w:tcPr>
            <w:tcW w:w="1260" w:type="dxa"/>
            <w:shd w:val="clear" w:color="auto" w:fill="auto"/>
            <w:tcMar>
              <w:top w:w="0" w:type="dxa"/>
              <w:left w:w="45" w:type="dxa"/>
              <w:bottom w:w="0" w:type="dxa"/>
              <w:right w:w="45" w:type="dxa"/>
            </w:tcMar>
            <w:vAlign w:val="center"/>
            <w:hideMark/>
          </w:tcPr>
          <w:p w14:paraId="1637A3B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F90C2B3"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9BA5970"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687D9F6"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ScoreRationale</w:t>
            </w:r>
          </w:p>
        </w:tc>
        <w:tc>
          <w:tcPr>
            <w:tcW w:w="1743" w:type="dxa"/>
            <w:shd w:val="clear" w:color="auto" w:fill="auto"/>
            <w:tcMar>
              <w:top w:w="0" w:type="dxa"/>
              <w:left w:w="45" w:type="dxa"/>
              <w:bottom w:w="0" w:type="dxa"/>
              <w:right w:w="45" w:type="dxa"/>
            </w:tcMar>
            <w:vAlign w:val="bottom"/>
            <w:hideMark/>
          </w:tcPr>
          <w:p w14:paraId="54C1A45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1710" w:type="dxa"/>
            <w:shd w:val="clear" w:color="auto" w:fill="auto"/>
            <w:tcMar>
              <w:top w:w="0" w:type="dxa"/>
              <w:left w:w="45" w:type="dxa"/>
              <w:bottom w:w="0" w:type="dxa"/>
              <w:right w:w="45" w:type="dxa"/>
            </w:tcMar>
            <w:vAlign w:val="bottom"/>
            <w:hideMark/>
          </w:tcPr>
          <w:p w14:paraId="23CA355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w:t>
            </w:r>
          </w:p>
        </w:tc>
        <w:tc>
          <w:tcPr>
            <w:tcW w:w="768" w:type="dxa"/>
            <w:shd w:val="clear" w:color="auto" w:fill="auto"/>
            <w:tcMar>
              <w:top w:w="0" w:type="dxa"/>
              <w:left w:w="45" w:type="dxa"/>
              <w:bottom w:w="0" w:type="dxa"/>
              <w:right w:w="45" w:type="dxa"/>
            </w:tcMar>
            <w:vAlign w:val="bottom"/>
            <w:hideMark/>
          </w:tcPr>
          <w:p w14:paraId="1F6DD42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645" w:type="dxa"/>
            <w:shd w:val="clear" w:color="auto" w:fill="auto"/>
            <w:tcMar>
              <w:top w:w="0" w:type="dxa"/>
              <w:left w:w="45" w:type="dxa"/>
              <w:bottom w:w="0" w:type="dxa"/>
              <w:right w:w="45" w:type="dxa"/>
            </w:tcMar>
            <w:vAlign w:val="center"/>
            <w:hideMark/>
          </w:tcPr>
          <w:p w14:paraId="5370ABD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vAlign w:val="center"/>
            <w:hideMark/>
          </w:tcPr>
          <w:p w14:paraId="247C4DF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2430" w:type="dxa"/>
            <w:shd w:val="clear" w:color="auto" w:fill="auto"/>
            <w:vAlign w:val="center"/>
            <w:hideMark/>
          </w:tcPr>
          <w:p w14:paraId="4FC8AD5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260" w:type="dxa"/>
            <w:shd w:val="clear" w:color="auto" w:fill="auto"/>
            <w:tcMar>
              <w:top w:w="0" w:type="dxa"/>
              <w:left w:w="45" w:type="dxa"/>
              <w:bottom w:w="0" w:type="dxa"/>
              <w:right w:w="45" w:type="dxa"/>
            </w:tcMar>
            <w:vAlign w:val="bottom"/>
            <w:hideMark/>
          </w:tcPr>
          <w:p w14:paraId="60ADBE1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hideMark/>
          </w:tcPr>
          <w:p w14:paraId="04614A2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E85FD00"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D05DC07"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SubScoreList</w:t>
            </w:r>
          </w:p>
        </w:tc>
        <w:tc>
          <w:tcPr>
            <w:tcW w:w="1743" w:type="dxa"/>
            <w:shd w:val="clear" w:color="auto" w:fill="auto"/>
            <w:tcMar>
              <w:top w:w="0" w:type="dxa"/>
              <w:left w:w="45" w:type="dxa"/>
              <w:bottom w:w="0" w:type="dxa"/>
              <w:right w:w="45" w:type="dxa"/>
            </w:tcMar>
            <w:vAlign w:val="center"/>
            <w:hideMark/>
          </w:tcPr>
          <w:p w14:paraId="14D6D72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10" w:type="dxa"/>
            <w:shd w:val="clear" w:color="auto" w:fill="auto"/>
            <w:tcMar>
              <w:top w:w="0" w:type="dxa"/>
              <w:left w:w="45" w:type="dxa"/>
              <w:bottom w:w="0" w:type="dxa"/>
              <w:right w:w="45" w:type="dxa"/>
            </w:tcMar>
            <w:vAlign w:val="center"/>
            <w:hideMark/>
          </w:tcPr>
          <w:p w14:paraId="1109C31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 SubScoreList</w:t>
            </w:r>
          </w:p>
        </w:tc>
        <w:tc>
          <w:tcPr>
            <w:tcW w:w="768" w:type="dxa"/>
            <w:shd w:val="clear" w:color="auto" w:fill="auto"/>
            <w:tcMar>
              <w:top w:w="0" w:type="dxa"/>
              <w:left w:w="45" w:type="dxa"/>
              <w:bottom w:w="0" w:type="dxa"/>
              <w:right w:w="45" w:type="dxa"/>
            </w:tcMar>
            <w:vAlign w:val="center"/>
            <w:hideMark/>
          </w:tcPr>
          <w:p w14:paraId="3E8D6EB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645" w:type="dxa"/>
            <w:shd w:val="clear" w:color="auto" w:fill="auto"/>
            <w:tcMar>
              <w:top w:w="0" w:type="dxa"/>
              <w:left w:w="45" w:type="dxa"/>
              <w:bottom w:w="0" w:type="dxa"/>
              <w:right w:w="45" w:type="dxa"/>
            </w:tcMar>
            <w:vAlign w:val="center"/>
            <w:hideMark/>
          </w:tcPr>
          <w:p w14:paraId="52DC5E6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6B1DA68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SubsccoreList has no attrs, but can have nested ScoreInfo nodes for multi-dimensional items.</w:t>
            </w:r>
          </w:p>
        </w:tc>
        <w:tc>
          <w:tcPr>
            <w:tcW w:w="2430" w:type="dxa"/>
            <w:shd w:val="clear" w:color="auto" w:fill="auto"/>
            <w:tcMar>
              <w:top w:w="0" w:type="dxa"/>
              <w:left w:w="45" w:type="dxa"/>
              <w:bottom w:w="0" w:type="dxa"/>
              <w:right w:w="45" w:type="dxa"/>
            </w:tcMar>
            <w:vAlign w:val="center"/>
            <w:hideMark/>
          </w:tcPr>
          <w:p w14:paraId="6B8A431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260" w:type="dxa"/>
            <w:shd w:val="clear" w:color="auto" w:fill="auto"/>
            <w:tcMar>
              <w:top w:w="0" w:type="dxa"/>
              <w:left w:w="45" w:type="dxa"/>
              <w:bottom w:w="0" w:type="dxa"/>
              <w:right w:w="45" w:type="dxa"/>
            </w:tcMar>
            <w:vAlign w:val="center"/>
            <w:hideMark/>
          </w:tcPr>
          <w:p w14:paraId="323D80A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7C7E889F"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F8E7CF1"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45478F37"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Comment</w:t>
            </w:r>
          </w:p>
        </w:tc>
        <w:tc>
          <w:tcPr>
            <w:tcW w:w="1743" w:type="dxa"/>
            <w:shd w:val="clear" w:color="auto" w:fill="auto"/>
            <w:tcMar>
              <w:top w:w="0" w:type="dxa"/>
              <w:left w:w="45" w:type="dxa"/>
              <w:bottom w:w="0" w:type="dxa"/>
              <w:right w:w="45" w:type="dxa"/>
            </w:tcMar>
            <w:vAlign w:val="center"/>
            <w:hideMark/>
          </w:tcPr>
          <w:p w14:paraId="654DFCE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w:t>
            </w:r>
          </w:p>
        </w:tc>
        <w:tc>
          <w:tcPr>
            <w:tcW w:w="1710" w:type="dxa"/>
            <w:shd w:val="clear" w:color="auto" w:fill="auto"/>
            <w:tcMar>
              <w:top w:w="0" w:type="dxa"/>
              <w:left w:w="45" w:type="dxa"/>
              <w:bottom w:w="0" w:type="dxa"/>
              <w:right w:w="45" w:type="dxa"/>
            </w:tcMar>
            <w:vAlign w:val="center"/>
            <w:hideMark/>
          </w:tcPr>
          <w:p w14:paraId="7BEB440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comment</w:t>
            </w:r>
          </w:p>
        </w:tc>
        <w:tc>
          <w:tcPr>
            <w:tcW w:w="768" w:type="dxa"/>
            <w:shd w:val="clear" w:color="auto" w:fill="auto"/>
            <w:tcMar>
              <w:top w:w="0" w:type="dxa"/>
              <w:left w:w="45" w:type="dxa"/>
              <w:bottom w:w="0" w:type="dxa"/>
              <w:right w:w="45" w:type="dxa"/>
            </w:tcMar>
            <w:vAlign w:val="center"/>
            <w:hideMark/>
          </w:tcPr>
          <w:p w14:paraId="0B9D261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200</w:t>
            </w:r>
          </w:p>
        </w:tc>
        <w:tc>
          <w:tcPr>
            <w:tcW w:w="645" w:type="dxa"/>
            <w:shd w:val="clear" w:color="auto" w:fill="auto"/>
            <w:tcMar>
              <w:top w:w="0" w:type="dxa"/>
              <w:left w:w="45" w:type="dxa"/>
              <w:bottom w:w="0" w:type="dxa"/>
              <w:right w:w="45" w:type="dxa"/>
            </w:tcMar>
            <w:vAlign w:val="center"/>
            <w:hideMark/>
          </w:tcPr>
          <w:p w14:paraId="26CB3C1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DCC076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comment (e.g. TESTITEM or GlobalNotes).</w:t>
            </w:r>
          </w:p>
        </w:tc>
        <w:tc>
          <w:tcPr>
            <w:tcW w:w="2430" w:type="dxa"/>
            <w:shd w:val="clear" w:color="auto" w:fill="auto"/>
            <w:tcMar>
              <w:top w:w="0" w:type="dxa"/>
              <w:left w:w="45" w:type="dxa"/>
              <w:bottom w:w="0" w:type="dxa"/>
              <w:right w:w="45" w:type="dxa"/>
            </w:tcMar>
            <w:vAlign w:val="center"/>
            <w:hideMark/>
          </w:tcPr>
          <w:p w14:paraId="7743FEB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068F6A3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46EB124E"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253886F"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585C12C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F482A7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itemPosition</w:t>
            </w:r>
          </w:p>
        </w:tc>
        <w:tc>
          <w:tcPr>
            <w:tcW w:w="1710" w:type="dxa"/>
            <w:shd w:val="clear" w:color="auto" w:fill="auto"/>
            <w:tcMar>
              <w:top w:w="0" w:type="dxa"/>
              <w:left w:w="45" w:type="dxa"/>
              <w:bottom w:w="0" w:type="dxa"/>
              <w:right w:w="45" w:type="dxa"/>
            </w:tcMar>
            <w:vAlign w:val="center"/>
            <w:hideMark/>
          </w:tcPr>
          <w:p w14:paraId="6E92D5F9"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227A62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61CC60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8E6FC4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this was an item level comment (context = TESTITEM), the position of the item the comment was for.</w:t>
            </w:r>
          </w:p>
        </w:tc>
        <w:tc>
          <w:tcPr>
            <w:tcW w:w="2430" w:type="dxa"/>
            <w:shd w:val="clear" w:color="auto" w:fill="auto"/>
            <w:tcMar>
              <w:top w:w="0" w:type="dxa"/>
              <w:left w:w="45" w:type="dxa"/>
              <w:bottom w:w="0" w:type="dxa"/>
              <w:right w:w="45" w:type="dxa"/>
            </w:tcMar>
            <w:vAlign w:val="center"/>
            <w:hideMark/>
          </w:tcPr>
          <w:p w14:paraId="0068E69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 Null allowed</w:t>
            </w:r>
          </w:p>
        </w:tc>
        <w:tc>
          <w:tcPr>
            <w:tcW w:w="1260" w:type="dxa"/>
            <w:shd w:val="clear" w:color="auto" w:fill="auto"/>
            <w:tcMar>
              <w:top w:w="0" w:type="dxa"/>
              <w:left w:w="45" w:type="dxa"/>
              <w:bottom w:w="0" w:type="dxa"/>
              <w:right w:w="45" w:type="dxa"/>
            </w:tcMar>
            <w:vAlign w:val="center"/>
            <w:hideMark/>
          </w:tcPr>
          <w:p w14:paraId="53621A0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758E223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44E8A44"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9A5F2C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1E5F77B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w:t>
            </w:r>
          </w:p>
        </w:tc>
        <w:tc>
          <w:tcPr>
            <w:tcW w:w="1710" w:type="dxa"/>
            <w:shd w:val="clear" w:color="auto" w:fill="auto"/>
            <w:tcMar>
              <w:top w:w="0" w:type="dxa"/>
              <w:left w:w="45" w:type="dxa"/>
              <w:bottom w:w="0" w:type="dxa"/>
              <w:right w:w="45" w:type="dxa"/>
            </w:tcMar>
            <w:vAlign w:val="center"/>
            <w:hideMark/>
          </w:tcPr>
          <w:p w14:paraId="4F805C8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A6A97F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365487F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3EFFEA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comment was entered.</w:t>
            </w:r>
          </w:p>
        </w:tc>
        <w:tc>
          <w:tcPr>
            <w:tcW w:w="2430" w:type="dxa"/>
            <w:shd w:val="clear" w:color="auto" w:fill="auto"/>
            <w:tcMar>
              <w:top w:w="0" w:type="dxa"/>
              <w:left w:w="45" w:type="dxa"/>
              <w:bottom w:w="0" w:type="dxa"/>
              <w:right w:w="45" w:type="dxa"/>
            </w:tcMar>
            <w:vAlign w:val="center"/>
            <w:hideMark/>
          </w:tcPr>
          <w:p w14:paraId="0908CE7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31E592D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4F3FBD6A"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6AE47A1"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541AFC4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2A4D757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1710" w:type="dxa"/>
            <w:shd w:val="clear" w:color="auto" w:fill="auto"/>
            <w:tcMar>
              <w:top w:w="0" w:type="dxa"/>
              <w:left w:w="45" w:type="dxa"/>
              <w:bottom w:w="0" w:type="dxa"/>
              <w:right w:w="45" w:type="dxa"/>
            </w:tcMar>
            <w:vAlign w:val="center"/>
            <w:hideMark/>
          </w:tcPr>
          <w:p w14:paraId="789FC36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418EFB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645" w:type="dxa"/>
            <w:shd w:val="clear" w:color="auto" w:fill="auto"/>
            <w:tcMar>
              <w:top w:w="0" w:type="dxa"/>
              <w:left w:w="45" w:type="dxa"/>
              <w:bottom w:w="0" w:type="dxa"/>
              <w:right w:w="45" w:type="dxa"/>
            </w:tcMar>
            <w:vAlign w:val="center"/>
            <w:hideMark/>
          </w:tcPr>
          <w:p w14:paraId="6BB1CF8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1F73F5F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2430" w:type="dxa"/>
            <w:shd w:val="clear" w:color="auto" w:fill="auto"/>
            <w:tcMar>
              <w:top w:w="0" w:type="dxa"/>
              <w:left w:w="45" w:type="dxa"/>
              <w:bottom w:w="0" w:type="dxa"/>
              <w:right w:w="45" w:type="dxa"/>
            </w:tcMar>
            <w:vAlign w:val="center"/>
            <w:hideMark/>
          </w:tcPr>
          <w:p w14:paraId="3EAEEE8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260" w:type="dxa"/>
            <w:shd w:val="clear" w:color="auto" w:fill="auto"/>
            <w:tcMar>
              <w:top w:w="0" w:type="dxa"/>
              <w:left w:w="45" w:type="dxa"/>
              <w:bottom w:w="0" w:type="dxa"/>
              <w:right w:w="45" w:type="dxa"/>
            </w:tcMar>
            <w:vAlign w:val="bottom"/>
            <w:hideMark/>
          </w:tcPr>
          <w:p w14:paraId="5800771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hideMark/>
          </w:tcPr>
          <w:p w14:paraId="24E4CDD3"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6EE9AB9"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46FEDA02"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w:t>
            </w:r>
          </w:p>
        </w:tc>
        <w:tc>
          <w:tcPr>
            <w:tcW w:w="1743" w:type="dxa"/>
            <w:shd w:val="clear" w:color="auto" w:fill="auto"/>
            <w:tcMar>
              <w:top w:w="0" w:type="dxa"/>
              <w:left w:w="45" w:type="dxa"/>
              <w:bottom w:w="0" w:type="dxa"/>
              <w:right w:w="45" w:type="dxa"/>
            </w:tcMar>
            <w:vAlign w:val="center"/>
            <w:hideMark/>
          </w:tcPr>
          <w:p w14:paraId="39FE557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6D22A9A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score</w:t>
            </w:r>
          </w:p>
        </w:tc>
        <w:tc>
          <w:tcPr>
            <w:tcW w:w="768" w:type="dxa"/>
            <w:shd w:val="clear" w:color="auto" w:fill="auto"/>
            <w:tcMar>
              <w:top w:w="0" w:type="dxa"/>
              <w:left w:w="45" w:type="dxa"/>
              <w:bottom w:w="0" w:type="dxa"/>
              <w:right w:w="45" w:type="dxa"/>
            </w:tcMar>
            <w:vAlign w:val="center"/>
            <w:hideMark/>
          </w:tcPr>
          <w:p w14:paraId="65D32E3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645" w:type="dxa"/>
            <w:shd w:val="clear" w:color="auto" w:fill="auto"/>
            <w:tcMar>
              <w:top w:w="0" w:type="dxa"/>
              <w:left w:w="45" w:type="dxa"/>
              <w:bottom w:w="0" w:type="dxa"/>
              <w:right w:w="45" w:type="dxa"/>
            </w:tcMar>
            <w:vAlign w:val="center"/>
            <w:hideMark/>
          </w:tcPr>
          <w:p w14:paraId="71A0661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17A75F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 (or ConditionCode if type isn't Final).</w:t>
            </w:r>
          </w:p>
        </w:tc>
        <w:tc>
          <w:tcPr>
            <w:tcW w:w="2430" w:type="dxa"/>
            <w:shd w:val="clear" w:color="auto" w:fill="auto"/>
            <w:tcMar>
              <w:top w:w="0" w:type="dxa"/>
              <w:left w:w="45" w:type="dxa"/>
              <w:bottom w:w="0" w:type="dxa"/>
              <w:right w:w="45" w:type="dxa"/>
            </w:tcMar>
            <w:vAlign w:val="center"/>
            <w:hideMark/>
          </w:tcPr>
          <w:p w14:paraId="420BB83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56A777D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1AC523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DAE6CD5"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AB285F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4DC96D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compName</w:t>
            </w:r>
          </w:p>
        </w:tc>
        <w:tc>
          <w:tcPr>
            <w:tcW w:w="1710" w:type="dxa"/>
            <w:shd w:val="clear" w:color="auto" w:fill="auto"/>
            <w:tcMar>
              <w:top w:w="0" w:type="dxa"/>
              <w:left w:w="45" w:type="dxa"/>
              <w:bottom w:w="0" w:type="dxa"/>
              <w:right w:w="45" w:type="dxa"/>
            </w:tcMar>
            <w:vAlign w:val="center"/>
            <w:hideMark/>
          </w:tcPr>
          <w:p w14:paraId="4379D5F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412F74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56A4D9E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D4913F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Component name. Dimension: if the score is a dimension score. ScorePoints: if there are no dimensions and this is just a score for the whole item. ConditionCodes: if the score value is actually a condition code (these usually apply to all dimensions).</w:t>
            </w:r>
          </w:p>
        </w:tc>
        <w:tc>
          <w:tcPr>
            <w:tcW w:w="2430" w:type="dxa"/>
            <w:shd w:val="clear" w:color="auto" w:fill="auto"/>
            <w:tcMar>
              <w:top w:w="0" w:type="dxa"/>
              <w:left w:w="45" w:type="dxa"/>
              <w:bottom w:w="0" w:type="dxa"/>
              <w:right w:w="45" w:type="dxa"/>
            </w:tcMar>
            <w:vAlign w:val="center"/>
            <w:hideMark/>
          </w:tcPr>
          <w:p w14:paraId="4790C84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185FE67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219568C"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6CB5BF7"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179201E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75F71D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w:t>
            </w:r>
          </w:p>
        </w:tc>
        <w:tc>
          <w:tcPr>
            <w:tcW w:w="1710" w:type="dxa"/>
            <w:shd w:val="clear" w:color="auto" w:fill="auto"/>
            <w:tcMar>
              <w:top w:w="0" w:type="dxa"/>
              <w:left w:w="45" w:type="dxa"/>
              <w:bottom w:w="0" w:type="dxa"/>
              <w:right w:w="45" w:type="dxa"/>
            </w:tcMar>
            <w:vAlign w:val="center"/>
            <w:hideMark/>
          </w:tcPr>
          <w:p w14:paraId="039F92D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BD1D38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5BAC67B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014900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 the score is for.</w:t>
            </w:r>
          </w:p>
        </w:tc>
        <w:tc>
          <w:tcPr>
            <w:tcW w:w="2430" w:type="dxa"/>
            <w:shd w:val="clear" w:color="auto" w:fill="auto"/>
            <w:tcMar>
              <w:top w:w="0" w:type="dxa"/>
              <w:left w:w="45" w:type="dxa"/>
              <w:bottom w:w="0" w:type="dxa"/>
              <w:right w:w="45" w:type="dxa"/>
            </w:tcMar>
            <w:vAlign w:val="center"/>
            <w:hideMark/>
          </w:tcPr>
          <w:p w14:paraId="2FE5681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0ED7A35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1A0EA7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7FD395D"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293D4B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C53E7E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sequence</w:t>
            </w:r>
          </w:p>
        </w:tc>
        <w:tc>
          <w:tcPr>
            <w:tcW w:w="1710" w:type="dxa"/>
            <w:shd w:val="clear" w:color="auto" w:fill="auto"/>
            <w:tcMar>
              <w:top w:w="0" w:type="dxa"/>
              <w:left w:w="45" w:type="dxa"/>
              <w:bottom w:w="0" w:type="dxa"/>
              <w:right w:w="45" w:type="dxa"/>
            </w:tcMar>
            <w:vAlign w:val="center"/>
            <w:hideMark/>
          </w:tcPr>
          <w:p w14:paraId="19F4574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DC5B1E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344807E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4A64CA5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Used to count backreads. 1 for all other types.</w:t>
            </w:r>
          </w:p>
        </w:tc>
        <w:tc>
          <w:tcPr>
            <w:tcW w:w="2430" w:type="dxa"/>
            <w:shd w:val="clear" w:color="auto" w:fill="auto"/>
            <w:tcMar>
              <w:top w:w="0" w:type="dxa"/>
              <w:left w:w="45" w:type="dxa"/>
              <w:bottom w:w="0" w:type="dxa"/>
              <w:right w:w="45" w:type="dxa"/>
            </w:tcMar>
            <w:vAlign w:val="center"/>
            <w:hideMark/>
          </w:tcPr>
          <w:p w14:paraId="17B445A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79DFDDE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1C51759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A3B1018"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88E88D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F23803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conditionCode</w:t>
            </w:r>
          </w:p>
        </w:tc>
        <w:tc>
          <w:tcPr>
            <w:tcW w:w="1710" w:type="dxa"/>
            <w:shd w:val="clear" w:color="auto" w:fill="auto"/>
            <w:tcMar>
              <w:top w:w="0" w:type="dxa"/>
              <w:left w:w="45" w:type="dxa"/>
              <w:bottom w:w="0" w:type="dxa"/>
              <w:right w:w="45" w:type="dxa"/>
            </w:tcMar>
            <w:vAlign w:val="center"/>
            <w:hideMark/>
          </w:tcPr>
          <w:p w14:paraId="6FFA59A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24D504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645" w:type="dxa"/>
            <w:shd w:val="clear" w:color="auto" w:fill="auto"/>
            <w:tcMar>
              <w:top w:w="0" w:type="dxa"/>
              <w:left w:w="45" w:type="dxa"/>
              <w:bottom w:w="0" w:type="dxa"/>
              <w:right w:w="45" w:type="dxa"/>
            </w:tcMar>
            <w:vAlign w:val="center"/>
            <w:hideMark/>
          </w:tcPr>
          <w:p w14:paraId="1B0E798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15583A7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Blank if this record is for a regular score, otherwise the condition code. Only used for final scores.</w:t>
            </w:r>
          </w:p>
        </w:tc>
        <w:tc>
          <w:tcPr>
            <w:tcW w:w="2430" w:type="dxa"/>
            <w:shd w:val="clear" w:color="auto" w:fill="auto"/>
            <w:tcMar>
              <w:top w:w="0" w:type="dxa"/>
              <w:left w:w="45" w:type="dxa"/>
              <w:bottom w:w="0" w:type="dxa"/>
              <w:right w:w="45" w:type="dxa"/>
            </w:tcMar>
            <w:vAlign w:val="center"/>
            <w:hideMark/>
          </w:tcPr>
          <w:p w14:paraId="74C85AB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454E37F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4C5CBD4"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C34A6D8"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6E543F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246DD72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1710" w:type="dxa"/>
            <w:shd w:val="clear" w:color="auto" w:fill="auto"/>
            <w:tcMar>
              <w:top w:w="0" w:type="dxa"/>
              <w:left w:w="45" w:type="dxa"/>
              <w:bottom w:w="0" w:type="dxa"/>
              <w:right w:w="45" w:type="dxa"/>
            </w:tcMar>
            <w:vAlign w:val="center"/>
            <w:hideMark/>
          </w:tcPr>
          <w:p w14:paraId="24E43E1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32E343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7E972A7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8448E9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the score.</w:t>
            </w:r>
          </w:p>
        </w:tc>
        <w:tc>
          <w:tcPr>
            <w:tcW w:w="2430" w:type="dxa"/>
            <w:shd w:val="clear" w:color="auto" w:fill="auto"/>
            <w:tcMar>
              <w:top w:w="0" w:type="dxa"/>
              <w:left w:w="45" w:type="dxa"/>
              <w:bottom w:w="0" w:type="dxa"/>
              <w:right w:w="45" w:type="dxa"/>
            </w:tcMar>
            <w:vAlign w:val="center"/>
            <w:hideMark/>
          </w:tcPr>
          <w:p w14:paraId="491FFB3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Reliability</w:t>
            </w:r>
            <w:r w:rsidRPr="00597DC4">
              <w:rPr>
                <w:rFonts w:ascii="Arial" w:eastAsia="Times New Roman" w:hAnsi="Arial" w:cs="Arial"/>
                <w:color w:val="000000" w:themeColor="text1"/>
                <w:sz w:val="16"/>
                <w:szCs w:val="16"/>
              </w:rPr>
              <w:br/>
              <w:t>Resolution</w:t>
            </w:r>
            <w:r w:rsidRPr="00597DC4">
              <w:rPr>
                <w:rFonts w:ascii="Arial" w:eastAsia="Times New Roman" w:hAnsi="Arial" w:cs="Arial"/>
                <w:color w:val="000000" w:themeColor="text1"/>
                <w:sz w:val="16"/>
                <w:szCs w:val="16"/>
              </w:rPr>
              <w:br/>
              <w:t>Backread</w:t>
            </w:r>
            <w:r w:rsidRPr="00597DC4">
              <w:rPr>
                <w:rFonts w:ascii="Arial" w:eastAsia="Times New Roman" w:hAnsi="Arial" w:cs="Arial"/>
                <w:color w:val="000000" w:themeColor="text1"/>
                <w:sz w:val="16"/>
                <w:szCs w:val="16"/>
              </w:rPr>
              <w:br/>
              <w:t>Final</w:t>
            </w:r>
          </w:p>
        </w:tc>
        <w:tc>
          <w:tcPr>
            <w:tcW w:w="1260" w:type="dxa"/>
            <w:shd w:val="clear" w:color="auto" w:fill="auto"/>
            <w:tcMar>
              <w:top w:w="0" w:type="dxa"/>
              <w:left w:w="45" w:type="dxa"/>
              <w:bottom w:w="0" w:type="dxa"/>
              <w:right w:w="45" w:type="dxa"/>
            </w:tcMar>
            <w:vAlign w:val="center"/>
            <w:hideMark/>
          </w:tcPr>
          <w:p w14:paraId="6AF5798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644C06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C7869EC"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AF194F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70EDBD1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userId</w:t>
            </w:r>
          </w:p>
        </w:tc>
        <w:tc>
          <w:tcPr>
            <w:tcW w:w="1710" w:type="dxa"/>
            <w:shd w:val="clear" w:color="auto" w:fill="auto"/>
            <w:tcMar>
              <w:top w:w="0" w:type="dxa"/>
              <w:left w:w="45" w:type="dxa"/>
              <w:bottom w:w="0" w:type="dxa"/>
              <w:right w:w="45" w:type="dxa"/>
            </w:tcMar>
            <w:vAlign w:val="center"/>
            <w:hideMark/>
          </w:tcPr>
          <w:p w14:paraId="6B7C465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9A364E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2C63B28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7C514D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 of the scorer.</w:t>
            </w:r>
          </w:p>
        </w:tc>
        <w:tc>
          <w:tcPr>
            <w:tcW w:w="2430" w:type="dxa"/>
            <w:shd w:val="clear" w:color="auto" w:fill="auto"/>
            <w:tcMar>
              <w:top w:w="0" w:type="dxa"/>
              <w:left w:w="45" w:type="dxa"/>
              <w:bottom w:w="0" w:type="dxa"/>
              <w:right w:w="45" w:type="dxa"/>
            </w:tcMar>
            <w:vAlign w:val="center"/>
            <w:hideMark/>
          </w:tcPr>
          <w:p w14:paraId="2EBCC17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1A55B6E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556DE96"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CA3F05A"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2843D7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26375AB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userLastName</w:t>
            </w:r>
          </w:p>
        </w:tc>
        <w:tc>
          <w:tcPr>
            <w:tcW w:w="1710" w:type="dxa"/>
            <w:shd w:val="clear" w:color="auto" w:fill="auto"/>
            <w:tcMar>
              <w:top w:w="0" w:type="dxa"/>
              <w:left w:w="45" w:type="dxa"/>
              <w:bottom w:w="0" w:type="dxa"/>
              <w:right w:w="45" w:type="dxa"/>
            </w:tcMar>
            <w:vAlign w:val="center"/>
            <w:hideMark/>
          </w:tcPr>
          <w:p w14:paraId="34A11AA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388F55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58385DD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0576235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Last name of the scorer.</w:t>
            </w:r>
          </w:p>
        </w:tc>
        <w:tc>
          <w:tcPr>
            <w:tcW w:w="2430" w:type="dxa"/>
            <w:shd w:val="clear" w:color="auto" w:fill="auto"/>
            <w:tcMar>
              <w:top w:w="0" w:type="dxa"/>
              <w:left w:w="45" w:type="dxa"/>
              <w:bottom w:w="0" w:type="dxa"/>
              <w:right w:w="45" w:type="dxa"/>
            </w:tcMar>
            <w:vAlign w:val="center"/>
            <w:hideMark/>
          </w:tcPr>
          <w:p w14:paraId="203730C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005615A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189BB0E"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7AB852D"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0848578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5A53B88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userFirstName</w:t>
            </w:r>
          </w:p>
        </w:tc>
        <w:tc>
          <w:tcPr>
            <w:tcW w:w="1710" w:type="dxa"/>
            <w:shd w:val="clear" w:color="auto" w:fill="auto"/>
            <w:tcMar>
              <w:top w:w="0" w:type="dxa"/>
              <w:left w:w="45" w:type="dxa"/>
              <w:bottom w:w="0" w:type="dxa"/>
              <w:right w:w="45" w:type="dxa"/>
            </w:tcMar>
            <w:vAlign w:val="center"/>
            <w:hideMark/>
          </w:tcPr>
          <w:p w14:paraId="58DAF9F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3B5752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435BC72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32F53F8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First name of the scorer.</w:t>
            </w:r>
          </w:p>
        </w:tc>
        <w:tc>
          <w:tcPr>
            <w:tcW w:w="2430" w:type="dxa"/>
            <w:shd w:val="clear" w:color="auto" w:fill="auto"/>
            <w:tcMar>
              <w:top w:w="0" w:type="dxa"/>
              <w:left w:w="45" w:type="dxa"/>
              <w:bottom w:w="0" w:type="dxa"/>
              <w:right w:w="45" w:type="dxa"/>
            </w:tcMar>
            <w:vAlign w:val="center"/>
            <w:hideMark/>
          </w:tcPr>
          <w:p w14:paraId="0591DAC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4782F6D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645255A"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AE1FE97"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3A20F63A"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ToolUsage</w:t>
            </w:r>
          </w:p>
        </w:tc>
        <w:tc>
          <w:tcPr>
            <w:tcW w:w="1743" w:type="dxa"/>
            <w:shd w:val="clear" w:color="auto" w:fill="auto"/>
            <w:tcMar>
              <w:top w:w="0" w:type="dxa"/>
              <w:left w:w="45" w:type="dxa"/>
              <w:bottom w:w="0" w:type="dxa"/>
              <w:right w:w="45" w:type="dxa"/>
            </w:tcMar>
            <w:vAlign w:val="center"/>
            <w:hideMark/>
          </w:tcPr>
          <w:p w14:paraId="1D92D19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toolType</w:t>
            </w:r>
          </w:p>
        </w:tc>
        <w:tc>
          <w:tcPr>
            <w:tcW w:w="1710" w:type="dxa"/>
            <w:shd w:val="clear" w:color="auto" w:fill="auto"/>
            <w:tcMar>
              <w:top w:w="0" w:type="dxa"/>
              <w:left w:w="45" w:type="dxa"/>
              <w:bottom w:w="0" w:type="dxa"/>
              <w:right w:w="45" w:type="dxa"/>
            </w:tcMar>
            <w:vAlign w:val="center"/>
            <w:hideMark/>
          </w:tcPr>
          <w:p w14:paraId="24800C8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ToolUsage</w:t>
            </w:r>
          </w:p>
        </w:tc>
        <w:tc>
          <w:tcPr>
            <w:tcW w:w="768" w:type="dxa"/>
            <w:shd w:val="clear" w:color="auto" w:fill="auto"/>
            <w:tcMar>
              <w:top w:w="0" w:type="dxa"/>
              <w:left w:w="45" w:type="dxa"/>
              <w:bottom w:w="0" w:type="dxa"/>
              <w:right w:w="45" w:type="dxa"/>
            </w:tcMar>
            <w:vAlign w:val="center"/>
            <w:hideMark/>
          </w:tcPr>
          <w:p w14:paraId="5F6DCCD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1257611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D34902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Tools used on certain items or item groups (passages). For instance TTS (TextToSpeech). Type of the tool.</w:t>
            </w:r>
          </w:p>
        </w:tc>
        <w:tc>
          <w:tcPr>
            <w:tcW w:w="2430" w:type="dxa"/>
            <w:shd w:val="clear" w:color="auto" w:fill="auto"/>
            <w:tcMar>
              <w:top w:w="0" w:type="dxa"/>
              <w:left w:w="45" w:type="dxa"/>
              <w:bottom w:w="0" w:type="dxa"/>
              <w:right w:w="45" w:type="dxa"/>
            </w:tcMar>
            <w:vAlign w:val="center"/>
            <w:hideMark/>
          </w:tcPr>
          <w:p w14:paraId="248B68D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1340A6F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2521C6F"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5D6438F"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2AF0DC7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7547AE5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toolCode</w:t>
            </w:r>
          </w:p>
        </w:tc>
        <w:tc>
          <w:tcPr>
            <w:tcW w:w="1710" w:type="dxa"/>
            <w:shd w:val="clear" w:color="auto" w:fill="auto"/>
            <w:tcMar>
              <w:top w:w="0" w:type="dxa"/>
              <w:left w:w="45" w:type="dxa"/>
              <w:bottom w:w="0" w:type="dxa"/>
              <w:right w:w="45" w:type="dxa"/>
            </w:tcMar>
            <w:vAlign w:val="center"/>
            <w:hideMark/>
          </w:tcPr>
          <w:p w14:paraId="59F8B81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5BA4A4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46C15BE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2F0081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Code for the tool.</w:t>
            </w:r>
          </w:p>
        </w:tc>
        <w:tc>
          <w:tcPr>
            <w:tcW w:w="2430" w:type="dxa"/>
            <w:shd w:val="clear" w:color="auto" w:fill="auto"/>
            <w:tcMar>
              <w:top w:w="0" w:type="dxa"/>
              <w:left w:w="45" w:type="dxa"/>
              <w:bottom w:w="0" w:type="dxa"/>
              <w:right w:w="45" w:type="dxa"/>
            </w:tcMar>
            <w:vAlign w:val="center"/>
            <w:hideMark/>
          </w:tcPr>
          <w:p w14:paraId="4D72F2E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4DDE84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C8D425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703E427"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77EA8A08"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ToolPage</w:t>
            </w:r>
          </w:p>
        </w:tc>
        <w:tc>
          <w:tcPr>
            <w:tcW w:w="1743" w:type="dxa"/>
            <w:shd w:val="clear" w:color="auto" w:fill="auto"/>
            <w:tcMar>
              <w:top w:w="0" w:type="dxa"/>
              <w:left w:w="45" w:type="dxa"/>
              <w:bottom w:w="0" w:type="dxa"/>
              <w:right w:w="45" w:type="dxa"/>
            </w:tcMar>
            <w:vAlign w:val="center"/>
            <w:hideMark/>
          </w:tcPr>
          <w:p w14:paraId="7BBE57E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w:t>
            </w:r>
          </w:p>
        </w:tc>
        <w:tc>
          <w:tcPr>
            <w:tcW w:w="1710" w:type="dxa"/>
            <w:shd w:val="clear" w:color="auto" w:fill="auto"/>
            <w:tcMar>
              <w:top w:w="0" w:type="dxa"/>
              <w:left w:w="45" w:type="dxa"/>
              <w:bottom w:w="0" w:type="dxa"/>
              <w:right w:w="45" w:type="dxa"/>
            </w:tcMar>
            <w:vAlign w:val="center"/>
            <w:hideMark/>
          </w:tcPr>
          <w:p w14:paraId="503E400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ToolUsage: ToolPage</w:t>
            </w:r>
          </w:p>
        </w:tc>
        <w:tc>
          <w:tcPr>
            <w:tcW w:w="768" w:type="dxa"/>
            <w:shd w:val="clear" w:color="auto" w:fill="auto"/>
            <w:tcMar>
              <w:top w:w="0" w:type="dxa"/>
              <w:left w:w="45" w:type="dxa"/>
              <w:bottom w:w="0" w:type="dxa"/>
              <w:right w:w="45" w:type="dxa"/>
            </w:tcMar>
            <w:vAlign w:val="center"/>
            <w:hideMark/>
          </w:tcPr>
          <w:p w14:paraId="7F2C59E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63813C8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FFB993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(Online) page the tool was used on.</w:t>
            </w:r>
          </w:p>
        </w:tc>
        <w:tc>
          <w:tcPr>
            <w:tcW w:w="2430" w:type="dxa"/>
            <w:shd w:val="clear" w:color="auto" w:fill="auto"/>
            <w:tcMar>
              <w:top w:w="0" w:type="dxa"/>
              <w:left w:w="45" w:type="dxa"/>
              <w:bottom w:w="0" w:type="dxa"/>
              <w:right w:w="45" w:type="dxa"/>
            </w:tcMar>
            <w:vAlign w:val="center"/>
            <w:hideMark/>
          </w:tcPr>
          <w:p w14:paraId="22330B6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1B4988F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6F196DE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0C43ED2" w14:textId="77777777" w:rsidTr="00C24523">
        <w:trPr>
          <w:cantSplit/>
          <w:trHeight w:val="240"/>
        </w:trPr>
        <w:tc>
          <w:tcPr>
            <w:tcW w:w="1182" w:type="dxa"/>
            <w:shd w:val="clear" w:color="auto" w:fill="auto"/>
            <w:tcMar>
              <w:top w:w="0" w:type="dxa"/>
              <w:left w:w="45" w:type="dxa"/>
              <w:bottom w:w="0" w:type="dxa"/>
              <w:right w:w="45" w:type="dxa"/>
            </w:tcMar>
            <w:vAlign w:val="bottom"/>
            <w:hideMark/>
          </w:tcPr>
          <w:p w14:paraId="1B54994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17888B2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groupId</w:t>
            </w:r>
          </w:p>
        </w:tc>
        <w:tc>
          <w:tcPr>
            <w:tcW w:w="1710" w:type="dxa"/>
            <w:shd w:val="clear" w:color="auto" w:fill="auto"/>
            <w:tcMar>
              <w:top w:w="0" w:type="dxa"/>
              <w:left w:w="45" w:type="dxa"/>
              <w:bottom w:w="0" w:type="dxa"/>
              <w:right w:w="45" w:type="dxa"/>
            </w:tcMar>
            <w:vAlign w:val="center"/>
            <w:hideMark/>
          </w:tcPr>
          <w:p w14:paraId="6C4F8C5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2C7EDC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59</w:t>
            </w:r>
          </w:p>
        </w:tc>
        <w:tc>
          <w:tcPr>
            <w:tcW w:w="645" w:type="dxa"/>
            <w:shd w:val="clear" w:color="auto" w:fill="auto"/>
            <w:tcMar>
              <w:top w:w="0" w:type="dxa"/>
              <w:left w:w="45" w:type="dxa"/>
              <w:bottom w:w="0" w:type="dxa"/>
              <w:right w:w="45" w:type="dxa"/>
            </w:tcMar>
            <w:vAlign w:val="center"/>
            <w:hideMark/>
          </w:tcPr>
          <w:p w14:paraId="0AF8BA3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30D87B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or Passage ID</w:t>
            </w:r>
          </w:p>
        </w:tc>
        <w:tc>
          <w:tcPr>
            <w:tcW w:w="2430" w:type="dxa"/>
            <w:shd w:val="clear" w:color="auto" w:fill="auto"/>
            <w:tcMar>
              <w:top w:w="0" w:type="dxa"/>
              <w:left w:w="45" w:type="dxa"/>
              <w:bottom w:w="0" w:type="dxa"/>
              <w:right w:w="45" w:type="dxa"/>
            </w:tcMar>
            <w:vAlign w:val="center"/>
            <w:hideMark/>
          </w:tcPr>
          <w:p w14:paraId="391B100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5E42B30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FDA5C1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57A6ABE" w14:textId="77777777" w:rsidTr="00C24523">
        <w:trPr>
          <w:cantSplit/>
          <w:trHeight w:val="240"/>
        </w:trPr>
        <w:tc>
          <w:tcPr>
            <w:tcW w:w="1182" w:type="dxa"/>
            <w:shd w:val="clear" w:color="auto" w:fill="auto"/>
            <w:tcMar>
              <w:top w:w="0" w:type="dxa"/>
              <w:left w:w="45" w:type="dxa"/>
              <w:bottom w:w="0" w:type="dxa"/>
              <w:right w:w="45" w:type="dxa"/>
            </w:tcMar>
            <w:vAlign w:val="center"/>
            <w:hideMark/>
          </w:tcPr>
          <w:p w14:paraId="63AAF559"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743" w:type="dxa"/>
            <w:shd w:val="clear" w:color="auto" w:fill="auto"/>
            <w:tcMar>
              <w:top w:w="0" w:type="dxa"/>
              <w:left w:w="45" w:type="dxa"/>
              <w:bottom w:w="0" w:type="dxa"/>
              <w:right w:w="45" w:type="dxa"/>
            </w:tcMar>
            <w:vAlign w:val="center"/>
            <w:hideMark/>
          </w:tcPr>
          <w:p w14:paraId="3093493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count</w:t>
            </w:r>
          </w:p>
        </w:tc>
        <w:tc>
          <w:tcPr>
            <w:tcW w:w="1710" w:type="dxa"/>
            <w:shd w:val="clear" w:color="auto" w:fill="auto"/>
            <w:tcMar>
              <w:top w:w="0" w:type="dxa"/>
              <w:left w:w="45" w:type="dxa"/>
              <w:bottom w:w="0" w:type="dxa"/>
              <w:right w:w="45" w:type="dxa"/>
            </w:tcMar>
            <w:vAlign w:val="center"/>
            <w:hideMark/>
          </w:tcPr>
          <w:p w14:paraId="1D6CED2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6D26B5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016C228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bottom"/>
            <w:hideMark/>
          </w:tcPr>
          <w:p w14:paraId="2C76352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tool was used.</w:t>
            </w:r>
          </w:p>
        </w:tc>
        <w:tc>
          <w:tcPr>
            <w:tcW w:w="2430" w:type="dxa"/>
            <w:shd w:val="clear" w:color="auto" w:fill="auto"/>
            <w:tcMar>
              <w:top w:w="0" w:type="dxa"/>
              <w:left w:w="45" w:type="dxa"/>
              <w:bottom w:w="0" w:type="dxa"/>
              <w:right w:w="45" w:type="dxa"/>
            </w:tcMar>
            <w:vAlign w:val="center"/>
            <w:hideMark/>
          </w:tcPr>
          <w:p w14:paraId="4DE18F9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614DFC8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7DD2AB9" w14:textId="77777777" w:rsidR="004A6A75" w:rsidRPr="00597DC4" w:rsidRDefault="004A6A75" w:rsidP="002627EF">
            <w:pPr>
              <w:pStyle w:val="SBACTableText"/>
              <w:rPr>
                <w:rFonts w:ascii="Arial" w:eastAsia="Times New Roman" w:hAnsi="Arial" w:cs="Arial"/>
                <w:color w:val="000000" w:themeColor="text1"/>
                <w:sz w:val="16"/>
                <w:szCs w:val="16"/>
              </w:rPr>
            </w:pPr>
          </w:p>
        </w:tc>
      </w:tr>
    </w:tbl>
    <w:p w14:paraId="2942E88A" w14:textId="656BFCF8" w:rsidR="002627EF" w:rsidRPr="00935D4E" w:rsidRDefault="0049300C" w:rsidP="0049300C">
      <w:pPr>
        <w:pStyle w:val="Caption"/>
      </w:pPr>
      <w:bookmarkStart w:id="15" w:name="_Ref260075845"/>
      <w:bookmarkStart w:id="16" w:name="_Ref260075835"/>
      <w:r>
        <w:t xml:space="preserve">Table </w:t>
      </w:r>
      <w:r w:rsidR="009C5E9C">
        <w:fldChar w:fldCharType="begin"/>
      </w:r>
      <w:r w:rsidR="009C5E9C">
        <w:instrText xml:space="preserve"> SEQ Table \* ARABIC </w:instrText>
      </w:r>
      <w:r w:rsidR="009C5E9C">
        <w:fldChar w:fldCharType="separate"/>
      </w:r>
      <w:r w:rsidR="000F7E9D">
        <w:rPr>
          <w:noProof/>
        </w:rPr>
        <w:t>2</w:t>
      </w:r>
      <w:r w:rsidR="009C5E9C">
        <w:rPr>
          <w:noProof/>
        </w:rPr>
        <w:fldChar w:fldCharType="end"/>
      </w:r>
      <w:bookmarkEnd w:id="15"/>
      <w:r>
        <w:t>: Test Integration XML Output Format Description</w:t>
      </w:r>
      <w:bookmarkEnd w:id="16"/>
    </w:p>
    <w:p w14:paraId="2EFF0AB2" w14:textId="77777777" w:rsidR="00445B1F" w:rsidRDefault="00445B1F" w:rsidP="00445B1F">
      <w:pPr>
        <w:rPr>
          <w:rFonts w:eastAsiaTheme="majorEastAsia" w:cstheme="majorBidi"/>
          <w:b/>
          <w:szCs w:val="26"/>
        </w:rPr>
      </w:pPr>
    </w:p>
    <w:p w14:paraId="61639659" w14:textId="4E8EFD2D" w:rsidR="0017073D" w:rsidRPr="00A32A4A" w:rsidRDefault="0017073D" w:rsidP="00445B1F">
      <w:pPr>
        <w:rPr>
          <w:rFonts w:eastAsiaTheme="majorEastAsia" w:cstheme="majorBidi"/>
          <w:szCs w:val="26"/>
        </w:rPr>
      </w:pPr>
      <w:r w:rsidRPr="00A32A4A">
        <w:rPr>
          <w:rFonts w:eastAsiaTheme="majorEastAsia" w:cstheme="majorBidi"/>
          <w:szCs w:val="26"/>
        </w:rPr>
        <w:t xml:space="preserve">The </w:t>
      </w:r>
      <w:r w:rsidR="009D7E28" w:rsidRPr="00A32A4A">
        <w:rPr>
          <w:rFonts w:eastAsiaTheme="majorEastAsia" w:cstheme="majorBidi"/>
          <w:szCs w:val="26"/>
        </w:rPr>
        <w:t xml:space="preserve">examineeAttribute values are the same as used for test registration. </w:t>
      </w:r>
      <w:r w:rsidR="00A32A4A">
        <w:rPr>
          <w:rFonts w:eastAsiaTheme="majorEastAsia" w:cstheme="majorBidi"/>
          <w:szCs w:val="26"/>
        </w:rPr>
        <w:t>Student identity information (name, birthdate and studentIdentifier) is required at registration but may be removed before the data is transmitted from the test delivery system to the data warehouse. Removal is in accordance with local privacy policies.</w:t>
      </w:r>
      <w:r w:rsidR="00652B12">
        <w:rPr>
          <w:rFonts w:eastAsiaTheme="majorEastAsia" w:cstheme="majorBidi"/>
          <w:szCs w:val="26"/>
        </w:rPr>
        <w:t xml:space="preserve"> Fields for which this applies are marked “Reg – Y, Rep – N” in the “Required” column below.</w:t>
      </w:r>
    </w:p>
    <w:p w14:paraId="298B4152" w14:textId="77777777" w:rsidR="009D7E28" w:rsidRDefault="009D7E28" w:rsidP="00445B1F">
      <w:pPr>
        <w:rPr>
          <w:rFonts w:eastAsiaTheme="majorEastAsia" w:cstheme="majorBidi"/>
          <w:b/>
          <w:szCs w:val="26"/>
        </w:rPr>
      </w:pPr>
    </w:p>
    <w:tbl>
      <w:tblPr>
        <w:tblW w:w="136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1395"/>
        <w:gridCol w:w="1440"/>
        <w:gridCol w:w="630"/>
        <w:gridCol w:w="810"/>
        <w:gridCol w:w="1980"/>
        <w:gridCol w:w="810"/>
        <w:gridCol w:w="1620"/>
        <w:gridCol w:w="1710"/>
        <w:gridCol w:w="891"/>
        <w:gridCol w:w="2390"/>
      </w:tblGrid>
      <w:tr w:rsidR="009D7E28" w:rsidRPr="00D37D15" w14:paraId="05D9FBEF" w14:textId="77777777" w:rsidTr="009D7E28">
        <w:trPr>
          <w:trHeight w:val="285"/>
          <w:tblHeader/>
        </w:trPr>
        <w:tc>
          <w:tcPr>
            <w:tcW w:w="1395" w:type="dxa"/>
            <w:shd w:val="clear" w:color="auto" w:fill="3CA228"/>
            <w:tcMar>
              <w:top w:w="0" w:type="dxa"/>
              <w:left w:w="45" w:type="dxa"/>
              <w:bottom w:w="0" w:type="dxa"/>
              <w:right w:w="45" w:type="dxa"/>
            </w:tcMar>
            <w:vAlign w:val="center"/>
            <w:hideMark/>
          </w:tcPr>
          <w:p w14:paraId="253E5B50" w14:textId="17D33EF9" w:rsidR="009D7E28" w:rsidRPr="00D37D15" w:rsidRDefault="009D7E28" w:rsidP="00020158">
            <w:pPr>
              <w:pStyle w:val="SBACTableHeaderRow"/>
              <w:rPr>
                <w:sz w:val="16"/>
                <w:szCs w:val="16"/>
              </w:rPr>
            </w:pPr>
            <w:r>
              <w:rPr>
                <w:sz w:val="16"/>
                <w:szCs w:val="16"/>
              </w:rPr>
              <w:t>Attribute Name</w:t>
            </w:r>
          </w:p>
        </w:tc>
        <w:tc>
          <w:tcPr>
            <w:tcW w:w="1440" w:type="dxa"/>
            <w:shd w:val="clear" w:color="auto" w:fill="3CA228"/>
            <w:tcMar>
              <w:top w:w="0" w:type="dxa"/>
              <w:left w:w="45" w:type="dxa"/>
              <w:bottom w:w="0" w:type="dxa"/>
              <w:right w:w="45" w:type="dxa"/>
            </w:tcMar>
            <w:vAlign w:val="center"/>
            <w:hideMark/>
          </w:tcPr>
          <w:p w14:paraId="4C3801F5" w14:textId="77777777" w:rsidR="009D7E28" w:rsidRPr="00D37D15" w:rsidRDefault="009D7E28" w:rsidP="00020158">
            <w:pPr>
              <w:pStyle w:val="SBACTableHeaderRow"/>
              <w:rPr>
                <w:sz w:val="16"/>
                <w:szCs w:val="16"/>
              </w:rPr>
            </w:pPr>
            <w:r>
              <w:rPr>
                <w:sz w:val="16"/>
                <w:szCs w:val="16"/>
              </w:rPr>
              <w:t>Reference</w:t>
            </w:r>
          </w:p>
        </w:tc>
        <w:tc>
          <w:tcPr>
            <w:tcW w:w="630" w:type="dxa"/>
            <w:shd w:val="clear" w:color="auto" w:fill="3CA228"/>
            <w:vAlign w:val="center"/>
          </w:tcPr>
          <w:p w14:paraId="1BAFE275" w14:textId="77777777" w:rsidR="009D7E28" w:rsidRPr="00B02C71" w:rsidRDefault="009D7E28" w:rsidP="00020158">
            <w:pPr>
              <w:pStyle w:val="SBACTableHeaderRow"/>
              <w:jc w:val="center"/>
              <w:rPr>
                <w:sz w:val="16"/>
                <w:szCs w:val="16"/>
              </w:rPr>
            </w:pPr>
            <w:r w:rsidRPr="00B02C71">
              <w:rPr>
                <w:sz w:val="16"/>
                <w:szCs w:val="16"/>
              </w:rPr>
              <w:t>Width</w:t>
            </w:r>
          </w:p>
        </w:tc>
        <w:tc>
          <w:tcPr>
            <w:tcW w:w="810" w:type="dxa"/>
            <w:shd w:val="clear" w:color="auto" w:fill="3CA228"/>
            <w:tcMar>
              <w:top w:w="0" w:type="dxa"/>
              <w:left w:w="45" w:type="dxa"/>
              <w:bottom w:w="0" w:type="dxa"/>
              <w:right w:w="45" w:type="dxa"/>
            </w:tcMar>
            <w:vAlign w:val="center"/>
            <w:hideMark/>
          </w:tcPr>
          <w:p w14:paraId="458F5CCC" w14:textId="77777777" w:rsidR="009D7E28" w:rsidRPr="00D37D15" w:rsidRDefault="009D7E28" w:rsidP="00020158">
            <w:pPr>
              <w:pStyle w:val="SBACTableHeaderRow"/>
              <w:jc w:val="center"/>
              <w:rPr>
                <w:sz w:val="16"/>
                <w:szCs w:val="16"/>
              </w:rPr>
            </w:pPr>
            <w:r w:rsidRPr="00D37D15">
              <w:rPr>
                <w:sz w:val="16"/>
                <w:szCs w:val="16"/>
              </w:rPr>
              <w:t>Required</w:t>
            </w:r>
          </w:p>
        </w:tc>
        <w:tc>
          <w:tcPr>
            <w:tcW w:w="1980" w:type="dxa"/>
            <w:shd w:val="clear" w:color="auto" w:fill="3CA228"/>
            <w:tcMar>
              <w:top w:w="0" w:type="dxa"/>
              <w:left w:w="45" w:type="dxa"/>
              <w:bottom w:w="0" w:type="dxa"/>
              <w:right w:w="45" w:type="dxa"/>
            </w:tcMar>
            <w:vAlign w:val="center"/>
            <w:hideMark/>
          </w:tcPr>
          <w:p w14:paraId="27E7E417" w14:textId="77777777" w:rsidR="009D7E28" w:rsidRPr="00D37D15" w:rsidRDefault="009D7E28" w:rsidP="00020158">
            <w:pPr>
              <w:pStyle w:val="SBACTableHeaderRow"/>
              <w:rPr>
                <w:sz w:val="16"/>
                <w:szCs w:val="16"/>
              </w:rPr>
            </w:pPr>
            <w:r w:rsidRPr="00D37D15">
              <w:rPr>
                <w:sz w:val="16"/>
                <w:szCs w:val="16"/>
              </w:rPr>
              <w:t>Data Element Description</w:t>
            </w:r>
          </w:p>
        </w:tc>
        <w:tc>
          <w:tcPr>
            <w:tcW w:w="810" w:type="dxa"/>
            <w:shd w:val="clear" w:color="auto" w:fill="3CA228"/>
            <w:tcMar>
              <w:top w:w="0" w:type="dxa"/>
              <w:left w:w="45" w:type="dxa"/>
              <w:bottom w:w="0" w:type="dxa"/>
              <w:right w:w="45" w:type="dxa"/>
            </w:tcMar>
            <w:vAlign w:val="center"/>
            <w:hideMark/>
          </w:tcPr>
          <w:p w14:paraId="06260201" w14:textId="77777777" w:rsidR="009D7E28" w:rsidRPr="00D37D15" w:rsidRDefault="009D7E28" w:rsidP="00020158">
            <w:pPr>
              <w:pStyle w:val="SBACTableHeaderRow"/>
              <w:rPr>
                <w:sz w:val="16"/>
                <w:szCs w:val="16"/>
              </w:rPr>
            </w:pPr>
            <w:r w:rsidRPr="00D37D15">
              <w:rPr>
                <w:sz w:val="16"/>
                <w:szCs w:val="16"/>
              </w:rPr>
              <w:t>Type</w:t>
            </w:r>
          </w:p>
        </w:tc>
        <w:tc>
          <w:tcPr>
            <w:tcW w:w="1620" w:type="dxa"/>
            <w:shd w:val="clear" w:color="auto" w:fill="3CA228"/>
            <w:tcMar>
              <w:top w:w="0" w:type="dxa"/>
              <w:left w:w="45" w:type="dxa"/>
              <w:bottom w:w="0" w:type="dxa"/>
              <w:right w:w="45" w:type="dxa"/>
            </w:tcMar>
            <w:vAlign w:val="center"/>
            <w:hideMark/>
          </w:tcPr>
          <w:p w14:paraId="7B2783F3" w14:textId="77777777" w:rsidR="009D7E28" w:rsidRPr="00D37D15" w:rsidRDefault="009D7E28" w:rsidP="00020158">
            <w:pPr>
              <w:pStyle w:val="SBACTableHeaderRow"/>
              <w:rPr>
                <w:sz w:val="16"/>
                <w:szCs w:val="16"/>
              </w:rPr>
            </w:pPr>
            <w:r w:rsidRPr="00D37D15">
              <w:rPr>
                <w:sz w:val="16"/>
                <w:szCs w:val="16"/>
              </w:rPr>
              <w:t>Acceptable Values</w:t>
            </w:r>
          </w:p>
        </w:tc>
        <w:tc>
          <w:tcPr>
            <w:tcW w:w="1710" w:type="dxa"/>
            <w:shd w:val="clear" w:color="auto" w:fill="3CA228"/>
            <w:tcMar>
              <w:top w:w="0" w:type="dxa"/>
              <w:left w:w="45" w:type="dxa"/>
              <w:bottom w:w="0" w:type="dxa"/>
              <w:right w:w="45" w:type="dxa"/>
            </w:tcMar>
            <w:vAlign w:val="center"/>
            <w:hideMark/>
          </w:tcPr>
          <w:p w14:paraId="35FE0C32" w14:textId="77777777" w:rsidR="009D7E28" w:rsidRPr="00D37D15" w:rsidRDefault="009D7E28" w:rsidP="00020158">
            <w:pPr>
              <w:pStyle w:val="SBACTableHeaderRow"/>
              <w:rPr>
                <w:sz w:val="16"/>
                <w:szCs w:val="16"/>
              </w:rPr>
            </w:pPr>
            <w:r w:rsidRPr="00D37D15">
              <w:rPr>
                <w:sz w:val="16"/>
                <w:szCs w:val="16"/>
              </w:rPr>
              <w:t>Definitions</w:t>
            </w:r>
          </w:p>
        </w:tc>
        <w:tc>
          <w:tcPr>
            <w:tcW w:w="891" w:type="dxa"/>
            <w:shd w:val="clear" w:color="auto" w:fill="3CA228"/>
            <w:tcMar>
              <w:top w:w="0" w:type="dxa"/>
              <w:left w:w="45" w:type="dxa"/>
              <w:bottom w:w="0" w:type="dxa"/>
              <w:right w:w="45" w:type="dxa"/>
            </w:tcMar>
            <w:vAlign w:val="center"/>
            <w:hideMark/>
          </w:tcPr>
          <w:p w14:paraId="6E26AB02" w14:textId="77777777" w:rsidR="009D7E28" w:rsidRPr="00D37D15" w:rsidRDefault="009D7E28" w:rsidP="00020158">
            <w:pPr>
              <w:pStyle w:val="SBACTableHeaderRow"/>
              <w:rPr>
                <w:sz w:val="16"/>
                <w:szCs w:val="16"/>
              </w:rPr>
            </w:pPr>
            <w:r w:rsidRPr="00D37D15">
              <w:rPr>
                <w:sz w:val="16"/>
                <w:szCs w:val="16"/>
              </w:rPr>
              <w:t>Examples</w:t>
            </w:r>
          </w:p>
        </w:tc>
        <w:tc>
          <w:tcPr>
            <w:tcW w:w="2390" w:type="dxa"/>
            <w:shd w:val="clear" w:color="auto" w:fill="3CA228"/>
            <w:tcMar>
              <w:top w:w="0" w:type="dxa"/>
              <w:left w:w="45" w:type="dxa"/>
              <w:bottom w:w="0" w:type="dxa"/>
              <w:right w:w="45" w:type="dxa"/>
            </w:tcMar>
            <w:vAlign w:val="center"/>
            <w:hideMark/>
          </w:tcPr>
          <w:p w14:paraId="5C7B6B8E" w14:textId="0499E85D" w:rsidR="009D7E28" w:rsidRPr="00D37D15" w:rsidRDefault="009D7E28" w:rsidP="00020158">
            <w:pPr>
              <w:pStyle w:val="SBACTableHeaderRow"/>
              <w:rPr>
                <w:sz w:val="16"/>
                <w:szCs w:val="16"/>
              </w:rPr>
            </w:pPr>
            <w:r>
              <w:rPr>
                <w:sz w:val="16"/>
                <w:szCs w:val="16"/>
              </w:rPr>
              <w:t>Comments</w:t>
            </w:r>
          </w:p>
        </w:tc>
      </w:tr>
      <w:tr w:rsidR="009D7E28" w:rsidRPr="00D37D15" w14:paraId="36BC29D6" w14:textId="77777777" w:rsidTr="009D7E28">
        <w:trPr>
          <w:trHeight w:val="585"/>
        </w:trPr>
        <w:tc>
          <w:tcPr>
            <w:tcW w:w="1395" w:type="dxa"/>
            <w:tcMar>
              <w:top w:w="0" w:type="dxa"/>
              <w:left w:w="45" w:type="dxa"/>
              <w:bottom w:w="0" w:type="dxa"/>
              <w:right w:w="45" w:type="dxa"/>
            </w:tcMar>
            <w:vAlign w:val="center"/>
            <w:hideMark/>
          </w:tcPr>
          <w:p w14:paraId="4D5AA019" w14:textId="77777777" w:rsidR="009D7E28" w:rsidRPr="00D37D15" w:rsidRDefault="009D7E28" w:rsidP="00020158">
            <w:pPr>
              <w:pStyle w:val="SBACTableText"/>
              <w:rPr>
                <w:sz w:val="16"/>
                <w:szCs w:val="16"/>
              </w:rPr>
            </w:pPr>
            <w:r w:rsidRPr="00D37D15">
              <w:rPr>
                <w:sz w:val="16"/>
                <w:szCs w:val="16"/>
              </w:rPr>
              <w:t>LastOrSurname</w:t>
            </w:r>
          </w:p>
        </w:tc>
        <w:tc>
          <w:tcPr>
            <w:tcW w:w="1440" w:type="dxa"/>
            <w:tcMar>
              <w:top w:w="0" w:type="dxa"/>
              <w:left w:w="45" w:type="dxa"/>
              <w:bottom w:w="0" w:type="dxa"/>
              <w:right w:w="45" w:type="dxa"/>
            </w:tcMar>
            <w:vAlign w:val="center"/>
            <w:hideMark/>
          </w:tcPr>
          <w:p w14:paraId="6C56B8A9" w14:textId="77777777" w:rsidR="009D7E28" w:rsidRDefault="009C5E9C" w:rsidP="00020158">
            <w:pPr>
              <w:pStyle w:val="SBACTableText"/>
              <w:rPr>
                <w:sz w:val="16"/>
                <w:szCs w:val="16"/>
              </w:rPr>
            </w:pPr>
            <w:hyperlink r:id="rId15" w:history="1">
              <w:r w:rsidR="009D7E28">
                <w:rPr>
                  <w:rStyle w:val="Hyperlink"/>
                  <w:sz w:val="16"/>
                  <w:szCs w:val="16"/>
                </w:rPr>
                <w:t>CEDS ID 172</w:t>
              </w:r>
            </w:hyperlink>
          </w:p>
          <w:p w14:paraId="55F721B5" w14:textId="77777777" w:rsidR="009D7E28" w:rsidRPr="00D37D15" w:rsidRDefault="009D7E28" w:rsidP="00020158">
            <w:pPr>
              <w:pStyle w:val="SBACTableText"/>
              <w:rPr>
                <w:sz w:val="16"/>
                <w:szCs w:val="16"/>
              </w:rPr>
            </w:pPr>
            <w:r w:rsidRPr="00D37D15">
              <w:rPr>
                <w:sz w:val="16"/>
                <w:szCs w:val="16"/>
              </w:rPr>
              <w:t>K12-&gt;K12 Student-&gt;Identity-&gt;Name</w:t>
            </w:r>
          </w:p>
        </w:tc>
        <w:tc>
          <w:tcPr>
            <w:tcW w:w="630" w:type="dxa"/>
            <w:vAlign w:val="center"/>
          </w:tcPr>
          <w:p w14:paraId="04D4EF67"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77F1034E" w14:textId="52286AFA" w:rsidR="009D7E28" w:rsidRPr="00D37D15" w:rsidRDefault="00A32A4A" w:rsidP="00A32A4A">
            <w:pPr>
              <w:pStyle w:val="SBACTableText"/>
              <w:jc w:val="center"/>
              <w:rPr>
                <w:sz w:val="16"/>
                <w:szCs w:val="16"/>
              </w:rPr>
            </w:pPr>
            <w:r>
              <w:rPr>
                <w:sz w:val="16"/>
                <w:szCs w:val="16"/>
              </w:rPr>
              <w:t>Reg – Y</w:t>
            </w:r>
            <w:r>
              <w:rPr>
                <w:sz w:val="16"/>
                <w:szCs w:val="16"/>
              </w:rPr>
              <w:br/>
              <w:t>Rep - N</w:t>
            </w:r>
          </w:p>
        </w:tc>
        <w:tc>
          <w:tcPr>
            <w:tcW w:w="1980" w:type="dxa"/>
            <w:tcMar>
              <w:top w:w="0" w:type="dxa"/>
              <w:left w:w="45" w:type="dxa"/>
              <w:bottom w:w="0" w:type="dxa"/>
              <w:right w:w="45" w:type="dxa"/>
            </w:tcMar>
            <w:vAlign w:val="center"/>
            <w:hideMark/>
          </w:tcPr>
          <w:p w14:paraId="7418ACB6" w14:textId="77777777" w:rsidR="009D7E28" w:rsidRPr="00D37D15" w:rsidRDefault="009D7E28" w:rsidP="00020158">
            <w:pPr>
              <w:pStyle w:val="SBACTableText"/>
              <w:rPr>
                <w:sz w:val="16"/>
                <w:szCs w:val="16"/>
              </w:rPr>
            </w:pPr>
            <w:r w:rsidRPr="00D37D15">
              <w:rPr>
                <w:sz w:val="16"/>
                <w:szCs w:val="16"/>
              </w:rPr>
              <w:t>Student Last Name</w:t>
            </w:r>
          </w:p>
        </w:tc>
        <w:tc>
          <w:tcPr>
            <w:tcW w:w="810" w:type="dxa"/>
            <w:tcMar>
              <w:top w:w="0" w:type="dxa"/>
              <w:left w:w="45" w:type="dxa"/>
              <w:bottom w:w="0" w:type="dxa"/>
              <w:right w:w="45" w:type="dxa"/>
            </w:tcMar>
            <w:vAlign w:val="center"/>
            <w:hideMark/>
          </w:tcPr>
          <w:p w14:paraId="71A6B92D" w14:textId="77777777" w:rsidR="009D7E28" w:rsidRDefault="009D7E28" w:rsidP="00020158">
            <w:pPr>
              <w:pStyle w:val="SBACTableText"/>
              <w:rPr>
                <w:sz w:val="16"/>
                <w:szCs w:val="16"/>
              </w:rPr>
            </w:pPr>
            <w:r w:rsidRPr="00D37D15">
              <w:rPr>
                <w:sz w:val="16"/>
                <w:szCs w:val="16"/>
              </w:rPr>
              <w:t>Alphanumeric/special</w:t>
            </w:r>
          </w:p>
          <w:p w14:paraId="241AE551"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36DC128B" w14:textId="77777777" w:rsidR="009D7E28" w:rsidRPr="00D37D15" w:rsidRDefault="009D7E28" w:rsidP="00020158">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33C0283A"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6DD408B7" w14:textId="77777777" w:rsidR="009D7E28" w:rsidRPr="00D37D15" w:rsidRDefault="009D7E28" w:rsidP="00020158">
            <w:pPr>
              <w:pStyle w:val="SBACTableText"/>
              <w:rPr>
                <w:sz w:val="16"/>
                <w:szCs w:val="16"/>
              </w:rPr>
            </w:pPr>
            <w:r w:rsidRPr="00D37D15">
              <w:rPr>
                <w:sz w:val="16"/>
                <w:szCs w:val="16"/>
              </w:rPr>
              <w:t>Sojka</w:t>
            </w:r>
          </w:p>
        </w:tc>
        <w:tc>
          <w:tcPr>
            <w:tcW w:w="2390" w:type="dxa"/>
            <w:tcMar>
              <w:top w:w="0" w:type="dxa"/>
              <w:left w:w="45" w:type="dxa"/>
              <w:bottom w:w="0" w:type="dxa"/>
              <w:right w:w="45" w:type="dxa"/>
            </w:tcMar>
            <w:vAlign w:val="center"/>
            <w:hideMark/>
          </w:tcPr>
          <w:p w14:paraId="7A5F57E7" w14:textId="08970E0B" w:rsidR="009D7E28" w:rsidRPr="00D37D15" w:rsidRDefault="009D7E28" w:rsidP="00020158">
            <w:pPr>
              <w:pStyle w:val="SBACTableText"/>
              <w:rPr>
                <w:sz w:val="16"/>
                <w:szCs w:val="16"/>
              </w:rPr>
            </w:pPr>
          </w:p>
        </w:tc>
      </w:tr>
      <w:tr w:rsidR="009D7E28" w:rsidRPr="00D37D15" w14:paraId="5577C938" w14:textId="77777777" w:rsidTr="009D7E28">
        <w:trPr>
          <w:trHeight w:val="585"/>
        </w:trPr>
        <w:tc>
          <w:tcPr>
            <w:tcW w:w="1395" w:type="dxa"/>
            <w:tcMar>
              <w:top w:w="0" w:type="dxa"/>
              <w:left w:w="45" w:type="dxa"/>
              <w:bottom w:w="0" w:type="dxa"/>
              <w:right w:w="45" w:type="dxa"/>
            </w:tcMar>
            <w:vAlign w:val="center"/>
            <w:hideMark/>
          </w:tcPr>
          <w:p w14:paraId="6B9DC663" w14:textId="77777777" w:rsidR="009D7E28" w:rsidRPr="00D37D15" w:rsidRDefault="009D7E28" w:rsidP="00020158">
            <w:pPr>
              <w:pStyle w:val="SBACTableText"/>
              <w:rPr>
                <w:sz w:val="16"/>
                <w:szCs w:val="16"/>
              </w:rPr>
            </w:pPr>
            <w:r w:rsidRPr="00D37D15">
              <w:rPr>
                <w:sz w:val="16"/>
                <w:szCs w:val="16"/>
              </w:rPr>
              <w:t>FirstName</w:t>
            </w:r>
          </w:p>
        </w:tc>
        <w:tc>
          <w:tcPr>
            <w:tcW w:w="1440" w:type="dxa"/>
            <w:tcMar>
              <w:top w:w="0" w:type="dxa"/>
              <w:left w:w="45" w:type="dxa"/>
              <w:bottom w:w="0" w:type="dxa"/>
              <w:right w:w="45" w:type="dxa"/>
            </w:tcMar>
            <w:vAlign w:val="center"/>
            <w:hideMark/>
          </w:tcPr>
          <w:p w14:paraId="4A7E11E2" w14:textId="77777777" w:rsidR="009D7E28" w:rsidRPr="008570B3" w:rsidRDefault="009C5E9C" w:rsidP="00020158">
            <w:pPr>
              <w:pStyle w:val="SBACTableText"/>
              <w:rPr>
                <w:sz w:val="16"/>
                <w:szCs w:val="16"/>
              </w:rPr>
            </w:pPr>
            <w:hyperlink r:id="rId16" w:history="1">
              <w:r w:rsidR="009D7E28" w:rsidRPr="00F6629D">
                <w:rPr>
                  <w:rStyle w:val="Hyperlink"/>
                  <w:rFonts w:eastAsia="Times New Roman" w:cs="Arial"/>
                  <w:sz w:val="16"/>
                  <w:szCs w:val="16"/>
                </w:rPr>
                <w:t>CEDS ID 115</w:t>
              </w:r>
            </w:hyperlink>
            <w:r w:rsidR="009D7E28" w:rsidRPr="008570B3">
              <w:rPr>
                <w:rFonts w:eastAsia="Times New Roman" w:cs="Arial"/>
                <w:color w:val="000000"/>
                <w:sz w:val="16"/>
                <w:szCs w:val="16"/>
              </w:rPr>
              <w:br/>
              <w:t>K12-&gt;K12 Student-&gt;Identity-&gt;Name</w:t>
            </w:r>
          </w:p>
        </w:tc>
        <w:tc>
          <w:tcPr>
            <w:tcW w:w="630" w:type="dxa"/>
            <w:vAlign w:val="center"/>
          </w:tcPr>
          <w:p w14:paraId="6180DAAC"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2751F4F1" w14:textId="5870FBD1" w:rsidR="009D7E28" w:rsidRPr="00D37D15" w:rsidRDefault="00652B12" w:rsidP="00020158">
            <w:pPr>
              <w:pStyle w:val="SBACTableText"/>
              <w:jc w:val="center"/>
              <w:rPr>
                <w:sz w:val="16"/>
                <w:szCs w:val="16"/>
              </w:rPr>
            </w:pPr>
            <w:r>
              <w:rPr>
                <w:sz w:val="16"/>
                <w:szCs w:val="16"/>
              </w:rPr>
              <w:t>Reg – Y</w:t>
            </w:r>
            <w:r>
              <w:rPr>
                <w:sz w:val="16"/>
                <w:szCs w:val="16"/>
              </w:rPr>
              <w:br/>
              <w:t>Rep - N</w:t>
            </w:r>
          </w:p>
        </w:tc>
        <w:tc>
          <w:tcPr>
            <w:tcW w:w="1980" w:type="dxa"/>
            <w:tcMar>
              <w:top w:w="0" w:type="dxa"/>
              <w:left w:w="45" w:type="dxa"/>
              <w:bottom w:w="0" w:type="dxa"/>
              <w:right w:w="45" w:type="dxa"/>
            </w:tcMar>
            <w:vAlign w:val="center"/>
            <w:hideMark/>
          </w:tcPr>
          <w:p w14:paraId="0E2E9014" w14:textId="77777777" w:rsidR="009D7E28" w:rsidRPr="00D37D15" w:rsidRDefault="009D7E28" w:rsidP="00020158">
            <w:pPr>
              <w:pStyle w:val="SBACTableText"/>
              <w:rPr>
                <w:sz w:val="16"/>
                <w:szCs w:val="16"/>
              </w:rPr>
            </w:pPr>
            <w:r w:rsidRPr="00D37D15">
              <w:rPr>
                <w:sz w:val="16"/>
                <w:szCs w:val="16"/>
              </w:rPr>
              <w:t>Student First Name</w:t>
            </w:r>
          </w:p>
        </w:tc>
        <w:tc>
          <w:tcPr>
            <w:tcW w:w="810" w:type="dxa"/>
            <w:tcMar>
              <w:top w:w="0" w:type="dxa"/>
              <w:left w:w="45" w:type="dxa"/>
              <w:bottom w:w="0" w:type="dxa"/>
              <w:right w:w="45" w:type="dxa"/>
            </w:tcMar>
            <w:vAlign w:val="center"/>
            <w:hideMark/>
          </w:tcPr>
          <w:p w14:paraId="2B5A1088" w14:textId="77777777" w:rsidR="009D7E28" w:rsidRDefault="009D7E28" w:rsidP="00020158">
            <w:pPr>
              <w:pStyle w:val="SBACTableText"/>
              <w:rPr>
                <w:sz w:val="16"/>
                <w:szCs w:val="16"/>
              </w:rPr>
            </w:pPr>
            <w:r w:rsidRPr="00D37D15">
              <w:rPr>
                <w:sz w:val="16"/>
                <w:szCs w:val="16"/>
              </w:rPr>
              <w:t>Alphanumeric/special</w:t>
            </w:r>
          </w:p>
          <w:p w14:paraId="3938ECE6"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57E515EF" w14:textId="77777777" w:rsidR="009D7E28" w:rsidRPr="00D37D15" w:rsidRDefault="009D7E28" w:rsidP="00020158">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0A875EA0"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0645C9B7" w14:textId="77777777" w:rsidR="009D7E28" w:rsidRPr="00D37D15" w:rsidRDefault="009D7E28" w:rsidP="00020158">
            <w:pPr>
              <w:pStyle w:val="SBACTableText"/>
              <w:rPr>
                <w:sz w:val="16"/>
                <w:szCs w:val="16"/>
              </w:rPr>
            </w:pPr>
            <w:r w:rsidRPr="00D37D15">
              <w:rPr>
                <w:sz w:val="16"/>
                <w:szCs w:val="16"/>
              </w:rPr>
              <w:t>Bud</w:t>
            </w:r>
          </w:p>
        </w:tc>
        <w:tc>
          <w:tcPr>
            <w:tcW w:w="2390" w:type="dxa"/>
            <w:tcMar>
              <w:top w:w="0" w:type="dxa"/>
              <w:left w:w="45" w:type="dxa"/>
              <w:bottom w:w="0" w:type="dxa"/>
              <w:right w:w="45" w:type="dxa"/>
            </w:tcMar>
            <w:vAlign w:val="center"/>
            <w:hideMark/>
          </w:tcPr>
          <w:p w14:paraId="3E581DB0" w14:textId="446A5E6D" w:rsidR="009D7E28" w:rsidRPr="00D37D15" w:rsidRDefault="009D7E28" w:rsidP="00020158">
            <w:pPr>
              <w:pStyle w:val="SBACTableText"/>
              <w:rPr>
                <w:sz w:val="16"/>
                <w:szCs w:val="16"/>
              </w:rPr>
            </w:pPr>
          </w:p>
        </w:tc>
      </w:tr>
      <w:tr w:rsidR="009D7E28" w:rsidRPr="00D37D15" w14:paraId="5AE40581" w14:textId="77777777" w:rsidTr="009D7E28">
        <w:trPr>
          <w:trHeight w:val="585"/>
        </w:trPr>
        <w:tc>
          <w:tcPr>
            <w:tcW w:w="1395" w:type="dxa"/>
            <w:tcMar>
              <w:top w:w="0" w:type="dxa"/>
              <w:left w:w="45" w:type="dxa"/>
              <w:bottom w:w="0" w:type="dxa"/>
              <w:right w:w="45" w:type="dxa"/>
            </w:tcMar>
            <w:vAlign w:val="center"/>
            <w:hideMark/>
          </w:tcPr>
          <w:p w14:paraId="6F6F52D7" w14:textId="77777777" w:rsidR="009D7E28" w:rsidRPr="00D37D15" w:rsidRDefault="009D7E28" w:rsidP="00020158">
            <w:pPr>
              <w:pStyle w:val="SBACTableText"/>
              <w:rPr>
                <w:sz w:val="16"/>
                <w:szCs w:val="16"/>
              </w:rPr>
            </w:pPr>
            <w:r w:rsidRPr="00D37D15">
              <w:rPr>
                <w:sz w:val="16"/>
                <w:szCs w:val="16"/>
              </w:rPr>
              <w:t>MiddleName</w:t>
            </w:r>
          </w:p>
        </w:tc>
        <w:tc>
          <w:tcPr>
            <w:tcW w:w="1440" w:type="dxa"/>
            <w:tcMar>
              <w:top w:w="0" w:type="dxa"/>
              <w:left w:w="45" w:type="dxa"/>
              <w:bottom w:w="0" w:type="dxa"/>
              <w:right w:w="45" w:type="dxa"/>
            </w:tcMar>
            <w:vAlign w:val="center"/>
            <w:hideMark/>
          </w:tcPr>
          <w:p w14:paraId="0B577301" w14:textId="77777777" w:rsidR="009D7E28" w:rsidRPr="008570B3" w:rsidRDefault="009C5E9C" w:rsidP="00020158">
            <w:pPr>
              <w:pStyle w:val="SBACTableText"/>
              <w:rPr>
                <w:sz w:val="16"/>
                <w:szCs w:val="16"/>
              </w:rPr>
            </w:pPr>
            <w:hyperlink r:id="rId17" w:history="1">
              <w:r w:rsidR="009D7E28" w:rsidRPr="00F6629D">
                <w:rPr>
                  <w:rStyle w:val="Hyperlink"/>
                  <w:rFonts w:eastAsia="Times New Roman" w:cs="Arial"/>
                  <w:sz w:val="16"/>
                  <w:szCs w:val="16"/>
                </w:rPr>
                <w:t>CEDS ID 184</w:t>
              </w:r>
            </w:hyperlink>
            <w:r w:rsidR="009D7E28" w:rsidRPr="008570B3">
              <w:rPr>
                <w:rFonts w:eastAsia="Times New Roman" w:cs="Arial"/>
                <w:color w:val="000000"/>
                <w:sz w:val="16"/>
                <w:szCs w:val="16"/>
              </w:rPr>
              <w:br/>
              <w:t>K12-&gt;K12 Student-&gt;Identity-&gt;Name</w:t>
            </w:r>
          </w:p>
        </w:tc>
        <w:tc>
          <w:tcPr>
            <w:tcW w:w="630" w:type="dxa"/>
            <w:vAlign w:val="center"/>
          </w:tcPr>
          <w:p w14:paraId="34E39DC5"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1B284F15" w14:textId="77777777" w:rsidR="009D7E28" w:rsidRPr="00D37D15" w:rsidRDefault="009D7E28" w:rsidP="00020158">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746E9B2A" w14:textId="77777777" w:rsidR="009D7E28" w:rsidRPr="00D37D15" w:rsidRDefault="009D7E28" w:rsidP="00020158">
            <w:pPr>
              <w:pStyle w:val="SBACTableText"/>
              <w:rPr>
                <w:sz w:val="16"/>
                <w:szCs w:val="16"/>
              </w:rPr>
            </w:pPr>
            <w:r w:rsidRPr="00D37D15">
              <w:rPr>
                <w:sz w:val="16"/>
                <w:szCs w:val="16"/>
              </w:rPr>
              <w:t>Student Middle Name</w:t>
            </w:r>
          </w:p>
        </w:tc>
        <w:tc>
          <w:tcPr>
            <w:tcW w:w="810" w:type="dxa"/>
            <w:tcMar>
              <w:top w:w="0" w:type="dxa"/>
              <w:left w:w="45" w:type="dxa"/>
              <w:bottom w:w="0" w:type="dxa"/>
              <w:right w:w="45" w:type="dxa"/>
            </w:tcMar>
            <w:vAlign w:val="center"/>
            <w:hideMark/>
          </w:tcPr>
          <w:p w14:paraId="52437F7C" w14:textId="77777777" w:rsidR="009D7E28" w:rsidRDefault="009D7E28" w:rsidP="00020158">
            <w:pPr>
              <w:pStyle w:val="SBACTableText"/>
              <w:rPr>
                <w:sz w:val="16"/>
                <w:szCs w:val="16"/>
              </w:rPr>
            </w:pPr>
            <w:r w:rsidRPr="00D37D15">
              <w:rPr>
                <w:sz w:val="16"/>
                <w:szCs w:val="16"/>
              </w:rPr>
              <w:t>Alphanumeric/special</w:t>
            </w:r>
          </w:p>
          <w:p w14:paraId="027EA12D"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EF9E8C1" w14:textId="77777777" w:rsidR="009D7E28" w:rsidRPr="00D37D15" w:rsidRDefault="009D7E28" w:rsidP="00020158">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646310CD"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47886D67" w14:textId="77777777" w:rsidR="009D7E28" w:rsidRPr="00D37D15" w:rsidRDefault="009D7E28" w:rsidP="00020158">
            <w:pPr>
              <w:pStyle w:val="SBACTableText"/>
              <w:rPr>
                <w:sz w:val="16"/>
                <w:szCs w:val="16"/>
              </w:rPr>
            </w:pPr>
            <w:r w:rsidRPr="00D37D15">
              <w:rPr>
                <w:sz w:val="16"/>
                <w:szCs w:val="16"/>
              </w:rPr>
              <w:t>Johan</w:t>
            </w:r>
          </w:p>
        </w:tc>
        <w:tc>
          <w:tcPr>
            <w:tcW w:w="2390" w:type="dxa"/>
            <w:tcMar>
              <w:top w:w="0" w:type="dxa"/>
              <w:left w:w="45" w:type="dxa"/>
              <w:bottom w:w="0" w:type="dxa"/>
              <w:right w:w="45" w:type="dxa"/>
            </w:tcMar>
            <w:vAlign w:val="center"/>
            <w:hideMark/>
          </w:tcPr>
          <w:p w14:paraId="57D9D598" w14:textId="77777777" w:rsidR="009D7E28" w:rsidRPr="00D37D15" w:rsidRDefault="009D7E28" w:rsidP="00020158">
            <w:pPr>
              <w:pStyle w:val="SBACTableText"/>
              <w:rPr>
                <w:sz w:val="16"/>
                <w:szCs w:val="16"/>
              </w:rPr>
            </w:pPr>
          </w:p>
        </w:tc>
      </w:tr>
      <w:tr w:rsidR="009D7E28" w:rsidRPr="00D37D15" w14:paraId="5DFE9A64" w14:textId="77777777" w:rsidTr="009D7E28">
        <w:trPr>
          <w:trHeight w:val="585"/>
        </w:trPr>
        <w:tc>
          <w:tcPr>
            <w:tcW w:w="1395" w:type="dxa"/>
            <w:tcMar>
              <w:top w:w="0" w:type="dxa"/>
              <w:left w:w="45" w:type="dxa"/>
              <w:bottom w:w="0" w:type="dxa"/>
              <w:right w:w="45" w:type="dxa"/>
            </w:tcMar>
            <w:vAlign w:val="center"/>
            <w:hideMark/>
          </w:tcPr>
          <w:p w14:paraId="78B4052B" w14:textId="77777777" w:rsidR="009D7E28" w:rsidRPr="00D37D15" w:rsidRDefault="009D7E28" w:rsidP="00020158">
            <w:pPr>
              <w:pStyle w:val="SBACTableText"/>
              <w:rPr>
                <w:sz w:val="16"/>
                <w:szCs w:val="16"/>
              </w:rPr>
            </w:pPr>
            <w:r w:rsidRPr="00D37D15">
              <w:rPr>
                <w:sz w:val="16"/>
                <w:szCs w:val="16"/>
              </w:rPr>
              <w:t>Birthdate</w:t>
            </w:r>
          </w:p>
        </w:tc>
        <w:tc>
          <w:tcPr>
            <w:tcW w:w="1440" w:type="dxa"/>
            <w:tcMar>
              <w:top w:w="0" w:type="dxa"/>
              <w:left w:w="45" w:type="dxa"/>
              <w:bottom w:w="0" w:type="dxa"/>
              <w:right w:w="45" w:type="dxa"/>
            </w:tcMar>
            <w:vAlign w:val="center"/>
            <w:hideMark/>
          </w:tcPr>
          <w:p w14:paraId="3C50674C" w14:textId="77777777" w:rsidR="009D7E28" w:rsidRPr="008570B3" w:rsidRDefault="009C5E9C" w:rsidP="00020158">
            <w:pPr>
              <w:pStyle w:val="SBACTableText"/>
              <w:rPr>
                <w:sz w:val="16"/>
                <w:szCs w:val="16"/>
              </w:rPr>
            </w:pPr>
            <w:hyperlink r:id="rId18" w:history="1">
              <w:r w:rsidR="009D7E28" w:rsidRPr="00E918F8">
                <w:rPr>
                  <w:rStyle w:val="Hyperlink"/>
                  <w:rFonts w:eastAsia="Times New Roman" w:cs="Arial"/>
                  <w:sz w:val="16"/>
                  <w:szCs w:val="16"/>
                </w:rPr>
                <w:t>CEDS ID 33</w:t>
              </w:r>
            </w:hyperlink>
            <w:r w:rsidR="009D7E28" w:rsidRPr="008570B3">
              <w:rPr>
                <w:rFonts w:eastAsia="Times New Roman" w:cs="Arial"/>
                <w:color w:val="000000"/>
                <w:sz w:val="16"/>
                <w:szCs w:val="16"/>
              </w:rPr>
              <w:br/>
              <w:t>K12-&gt;K12 Student-&gt;Demographic</w:t>
            </w:r>
          </w:p>
        </w:tc>
        <w:tc>
          <w:tcPr>
            <w:tcW w:w="630" w:type="dxa"/>
            <w:vAlign w:val="center"/>
          </w:tcPr>
          <w:p w14:paraId="739798C9"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19CD507B" w14:textId="5ACDC7AD" w:rsidR="009D7E28" w:rsidRPr="00D37D15" w:rsidRDefault="00652B12" w:rsidP="00652B12">
            <w:pPr>
              <w:pStyle w:val="SBACTableText"/>
              <w:jc w:val="center"/>
              <w:rPr>
                <w:sz w:val="16"/>
                <w:szCs w:val="16"/>
              </w:rPr>
            </w:pPr>
            <w:r>
              <w:rPr>
                <w:sz w:val="16"/>
                <w:szCs w:val="16"/>
              </w:rPr>
              <w:t>Reg – N</w:t>
            </w:r>
            <w:r>
              <w:rPr>
                <w:sz w:val="16"/>
                <w:szCs w:val="16"/>
              </w:rPr>
              <w:br/>
              <w:t>Rep - N</w:t>
            </w:r>
          </w:p>
        </w:tc>
        <w:tc>
          <w:tcPr>
            <w:tcW w:w="1980" w:type="dxa"/>
            <w:tcMar>
              <w:top w:w="0" w:type="dxa"/>
              <w:left w:w="45" w:type="dxa"/>
              <w:bottom w:w="0" w:type="dxa"/>
              <w:right w:w="45" w:type="dxa"/>
            </w:tcMar>
            <w:vAlign w:val="center"/>
            <w:hideMark/>
          </w:tcPr>
          <w:p w14:paraId="74954317" w14:textId="77777777" w:rsidR="009D7E28" w:rsidRPr="00D37D15" w:rsidRDefault="009D7E28" w:rsidP="00020158">
            <w:pPr>
              <w:pStyle w:val="SBACTableText"/>
              <w:rPr>
                <w:sz w:val="16"/>
                <w:szCs w:val="16"/>
              </w:rPr>
            </w:pPr>
            <w:r w:rsidRPr="00D37D15">
              <w:rPr>
                <w:sz w:val="16"/>
                <w:szCs w:val="16"/>
              </w:rPr>
              <w:t>The year, month and day on which a person was born, in the format YYYY-MM-DD (zero-padded)</w:t>
            </w:r>
          </w:p>
        </w:tc>
        <w:tc>
          <w:tcPr>
            <w:tcW w:w="810" w:type="dxa"/>
            <w:tcMar>
              <w:top w:w="0" w:type="dxa"/>
              <w:left w:w="45" w:type="dxa"/>
              <w:bottom w:w="0" w:type="dxa"/>
              <w:right w:w="45" w:type="dxa"/>
            </w:tcMar>
            <w:vAlign w:val="center"/>
            <w:hideMark/>
          </w:tcPr>
          <w:p w14:paraId="1D3BC357" w14:textId="77777777" w:rsidR="009D7E28" w:rsidRDefault="009D7E28" w:rsidP="00020158">
            <w:pPr>
              <w:pStyle w:val="SBACTableText"/>
              <w:rPr>
                <w:sz w:val="16"/>
                <w:szCs w:val="16"/>
              </w:rPr>
            </w:pPr>
            <w:r w:rsidRPr="00D37D15">
              <w:rPr>
                <w:sz w:val="16"/>
                <w:szCs w:val="16"/>
              </w:rPr>
              <w:t>Numeric+dash</w:t>
            </w:r>
          </w:p>
          <w:p w14:paraId="18C1AF5C" w14:textId="77777777" w:rsidR="009D7E28" w:rsidRPr="00D37D15" w:rsidRDefault="009D7E28" w:rsidP="00020158">
            <w:pPr>
              <w:pStyle w:val="SBACTableText"/>
              <w:rPr>
                <w:sz w:val="16"/>
                <w:szCs w:val="16"/>
              </w:rPr>
            </w:pPr>
            <w:r w:rsidRPr="000E7212">
              <w:rPr>
                <w:sz w:val="16"/>
                <w:szCs w:val="16"/>
              </w:rPr>
              <w:t>xsd:</w:t>
            </w:r>
            <w:r>
              <w:rPr>
                <w:sz w:val="16"/>
                <w:szCs w:val="16"/>
              </w:rPr>
              <w:t>string</w:t>
            </w:r>
          </w:p>
        </w:tc>
        <w:tc>
          <w:tcPr>
            <w:tcW w:w="1620" w:type="dxa"/>
            <w:tcMar>
              <w:top w:w="0" w:type="dxa"/>
              <w:left w:w="45" w:type="dxa"/>
              <w:bottom w:w="0" w:type="dxa"/>
              <w:right w:w="45" w:type="dxa"/>
            </w:tcMar>
            <w:vAlign w:val="center"/>
            <w:hideMark/>
          </w:tcPr>
          <w:p w14:paraId="59710C3A" w14:textId="77777777" w:rsidR="009D7E28" w:rsidRPr="00D37D15" w:rsidRDefault="009D7E28" w:rsidP="00020158">
            <w:pPr>
              <w:pStyle w:val="SBACTableText"/>
              <w:rPr>
                <w:sz w:val="16"/>
                <w:szCs w:val="16"/>
              </w:rPr>
            </w:pPr>
            <w:r w:rsidRPr="00D37D15">
              <w:rPr>
                <w:sz w:val="16"/>
                <w:szCs w:val="16"/>
              </w:rPr>
              <w:t>1900 &lt;= YYYY &lt;= 9999</w:t>
            </w:r>
            <w:r w:rsidRPr="00D37D15">
              <w:rPr>
                <w:sz w:val="16"/>
                <w:szCs w:val="16"/>
              </w:rPr>
              <w:br/>
              <w:t>01 &lt;= MM &lt;= 12</w:t>
            </w:r>
            <w:r w:rsidRPr="00D37D15">
              <w:rPr>
                <w:sz w:val="16"/>
                <w:szCs w:val="16"/>
              </w:rPr>
              <w:br/>
              <w:t>01 &lt;= DD &lt;= 31</w:t>
            </w:r>
          </w:p>
        </w:tc>
        <w:tc>
          <w:tcPr>
            <w:tcW w:w="1710" w:type="dxa"/>
            <w:tcMar>
              <w:top w:w="0" w:type="dxa"/>
              <w:left w:w="45" w:type="dxa"/>
              <w:bottom w:w="0" w:type="dxa"/>
              <w:right w:w="45" w:type="dxa"/>
            </w:tcMar>
            <w:vAlign w:val="center"/>
            <w:hideMark/>
          </w:tcPr>
          <w:p w14:paraId="60EEE290"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477691D1" w14:textId="77777777" w:rsidR="009D7E28" w:rsidRPr="00D37D15" w:rsidRDefault="009D7E28" w:rsidP="00020158">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2AC4E129" w14:textId="29314BA8" w:rsidR="009D7E28" w:rsidRPr="00D37D15" w:rsidRDefault="009D7E28" w:rsidP="00652B12">
            <w:pPr>
              <w:pStyle w:val="SBACTableText"/>
              <w:rPr>
                <w:sz w:val="16"/>
                <w:szCs w:val="16"/>
              </w:rPr>
            </w:pPr>
          </w:p>
        </w:tc>
      </w:tr>
      <w:tr w:rsidR="009D7E28" w:rsidRPr="00D37D15" w14:paraId="21F02E17" w14:textId="77777777" w:rsidTr="009D7E28">
        <w:trPr>
          <w:trHeight w:val="1185"/>
        </w:trPr>
        <w:tc>
          <w:tcPr>
            <w:tcW w:w="1395" w:type="dxa"/>
            <w:tcMar>
              <w:top w:w="0" w:type="dxa"/>
              <w:left w:w="45" w:type="dxa"/>
              <w:bottom w:w="0" w:type="dxa"/>
              <w:right w:w="45" w:type="dxa"/>
            </w:tcMar>
            <w:vAlign w:val="center"/>
            <w:hideMark/>
          </w:tcPr>
          <w:p w14:paraId="0B75C686" w14:textId="77777777" w:rsidR="009D7E28" w:rsidRPr="00D37D15" w:rsidRDefault="009D7E28" w:rsidP="00020158">
            <w:pPr>
              <w:pStyle w:val="SBACTableText"/>
              <w:rPr>
                <w:sz w:val="16"/>
                <w:szCs w:val="16"/>
              </w:rPr>
            </w:pPr>
            <w:r w:rsidRPr="00D37D15">
              <w:rPr>
                <w:sz w:val="16"/>
                <w:szCs w:val="16"/>
              </w:rPr>
              <w:lastRenderedPageBreak/>
              <w:t>StudentIdentifier</w:t>
            </w:r>
          </w:p>
        </w:tc>
        <w:tc>
          <w:tcPr>
            <w:tcW w:w="1440" w:type="dxa"/>
            <w:tcMar>
              <w:top w:w="0" w:type="dxa"/>
              <w:left w:w="45" w:type="dxa"/>
              <w:bottom w:w="0" w:type="dxa"/>
              <w:right w:w="45" w:type="dxa"/>
            </w:tcMar>
            <w:vAlign w:val="center"/>
            <w:hideMark/>
          </w:tcPr>
          <w:p w14:paraId="7F1E5C0A" w14:textId="77777777" w:rsidR="009D7E28" w:rsidRPr="008570B3" w:rsidRDefault="009C5E9C" w:rsidP="00020158">
            <w:pPr>
              <w:pStyle w:val="SBACTableText"/>
              <w:rPr>
                <w:sz w:val="16"/>
                <w:szCs w:val="16"/>
              </w:rPr>
            </w:pPr>
            <w:hyperlink r:id="rId19" w:history="1">
              <w:r w:rsidR="009D7E28" w:rsidRPr="00434214">
                <w:rPr>
                  <w:rStyle w:val="Hyperlink"/>
                  <w:rFonts w:eastAsia="Times New Roman" w:cs="Arial"/>
                  <w:sz w:val="16"/>
                  <w:szCs w:val="16"/>
                </w:rPr>
                <w:t>CEDS ID 1071</w:t>
              </w:r>
            </w:hyperlink>
            <w:r w:rsidR="009D7E28" w:rsidRPr="008570B3">
              <w:rPr>
                <w:rFonts w:eastAsia="Times New Roman" w:cs="Arial"/>
                <w:color w:val="000000"/>
                <w:sz w:val="16"/>
                <w:szCs w:val="16"/>
              </w:rPr>
              <w:br/>
              <w:t>K12-&gt;K12 Student-&gt;Identity-&gt;Identification</w:t>
            </w:r>
          </w:p>
        </w:tc>
        <w:tc>
          <w:tcPr>
            <w:tcW w:w="630" w:type="dxa"/>
            <w:vAlign w:val="center"/>
          </w:tcPr>
          <w:p w14:paraId="4ABDD7FB" w14:textId="77777777" w:rsidR="009D7E28" w:rsidRPr="00B02C71" w:rsidRDefault="009D7E28" w:rsidP="00020158">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701384D5" w14:textId="6AFD9485" w:rsidR="009D7E28" w:rsidRPr="00D37D15" w:rsidRDefault="00652B12" w:rsidP="00020158">
            <w:pPr>
              <w:pStyle w:val="SBACTableText"/>
              <w:jc w:val="center"/>
              <w:rPr>
                <w:sz w:val="16"/>
                <w:szCs w:val="16"/>
              </w:rPr>
            </w:pPr>
            <w:r>
              <w:rPr>
                <w:sz w:val="16"/>
                <w:szCs w:val="16"/>
              </w:rPr>
              <w:t>Reg – Y</w:t>
            </w:r>
            <w:r>
              <w:rPr>
                <w:sz w:val="16"/>
                <w:szCs w:val="16"/>
              </w:rPr>
              <w:br/>
              <w:t>Rep - N</w:t>
            </w:r>
          </w:p>
        </w:tc>
        <w:tc>
          <w:tcPr>
            <w:tcW w:w="1980" w:type="dxa"/>
            <w:tcMar>
              <w:top w:w="0" w:type="dxa"/>
              <w:left w:w="45" w:type="dxa"/>
              <w:bottom w:w="0" w:type="dxa"/>
              <w:right w:w="45" w:type="dxa"/>
            </w:tcMar>
            <w:vAlign w:val="center"/>
            <w:hideMark/>
          </w:tcPr>
          <w:p w14:paraId="37DBD89D" w14:textId="77777777" w:rsidR="009D7E28" w:rsidRPr="00D37D15" w:rsidRDefault="009D7E28" w:rsidP="00020158">
            <w:pPr>
              <w:pStyle w:val="SBACTableText"/>
              <w:rPr>
                <w:sz w:val="16"/>
                <w:szCs w:val="16"/>
              </w:rPr>
            </w:pPr>
            <w:r w:rsidRPr="00D37D15">
              <w:rPr>
                <w:sz w:val="16"/>
                <w:szCs w:val="16"/>
              </w:rPr>
              <w:t xml:space="preserve">State assigned student Identifier which is unique within that state. Every student should have a unique SSID within their state. </w:t>
            </w:r>
          </w:p>
        </w:tc>
        <w:tc>
          <w:tcPr>
            <w:tcW w:w="810" w:type="dxa"/>
            <w:tcMar>
              <w:top w:w="0" w:type="dxa"/>
              <w:left w:w="45" w:type="dxa"/>
              <w:bottom w:w="0" w:type="dxa"/>
              <w:right w:w="45" w:type="dxa"/>
            </w:tcMar>
            <w:vAlign w:val="center"/>
            <w:hideMark/>
          </w:tcPr>
          <w:p w14:paraId="0811D4FB" w14:textId="77777777" w:rsidR="009D7E28" w:rsidRDefault="009D7E28" w:rsidP="00020158">
            <w:pPr>
              <w:pStyle w:val="SBACTableText"/>
              <w:rPr>
                <w:sz w:val="16"/>
                <w:szCs w:val="16"/>
              </w:rPr>
            </w:pPr>
            <w:r w:rsidRPr="00D37D15">
              <w:rPr>
                <w:sz w:val="16"/>
                <w:szCs w:val="16"/>
              </w:rPr>
              <w:t>Alphanum</w:t>
            </w:r>
          </w:p>
          <w:p w14:paraId="2F2461C6"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1C7B270" w14:textId="77777777" w:rsidR="009D7E28" w:rsidRPr="00D37D15" w:rsidRDefault="009D7E28" w:rsidP="00020158">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05152D6F"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187CBE63" w14:textId="77777777" w:rsidR="009D7E28" w:rsidRPr="00D37D15" w:rsidRDefault="009D7E28" w:rsidP="00020158">
            <w:pPr>
              <w:pStyle w:val="SBACTableText"/>
              <w:rPr>
                <w:sz w:val="16"/>
                <w:szCs w:val="16"/>
              </w:rPr>
            </w:pPr>
            <w:r w:rsidRPr="00D37D15">
              <w:rPr>
                <w:sz w:val="16"/>
                <w:szCs w:val="16"/>
              </w:rPr>
              <w:t>82811007</w:t>
            </w:r>
          </w:p>
        </w:tc>
        <w:tc>
          <w:tcPr>
            <w:tcW w:w="2390" w:type="dxa"/>
            <w:tcMar>
              <w:top w:w="0" w:type="dxa"/>
              <w:left w:w="45" w:type="dxa"/>
              <w:bottom w:w="0" w:type="dxa"/>
              <w:right w:w="45" w:type="dxa"/>
            </w:tcMar>
            <w:vAlign w:val="center"/>
            <w:hideMark/>
          </w:tcPr>
          <w:p w14:paraId="04A0A540" w14:textId="77777777" w:rsidR="009D7E28" w:rsidRPr="00D37D15" w:rsidRDefault="009D7E28" w:rsidP="00020158">
            <w:pPr>
              <w:pStyle w:val="SBACTableText"/>
              <w:rPr>
                <w:sz w:val="16"/>
                <w:szCs w:val="16"/>
              </w:rPr>
            </w:pPr>
          </w:p>
        </w:tc>
      </w:tr>
      <w:tr w:rsidR="009D7E28" w:rsidRPr="00D37D15" w14:paraId="5732F30C" w14:textId="77777777" w:rsidTr="009D7E28">
        <w:trPr>
          <w:trHeight w:val="2385"/>
        </w:trPr>
        <w:tc>
          <w:tcPr>
            <w:tcW w:w="1395" w:type="dxa"/>
            <w:tcMar>
              <w:top w:w="0" w:type="dxa"/>
              <w:left w:w="45" w:type="dxa"/>
              <w:bottom w:w="0" w:type="dxa"/>
              <w:right w:w="45" w:type="dxa"/>
            </w:tcMar>
            <w:vAlign w:val="center"/>
            <w:hideMark/>
          </w:tcPr>
          <w:p w14:paraId="1624F7C8" w14:textId="77777777" w:rsidR="009D7E28" w:rsidRPr="00D37D15" w:rsidRDefault="009D7E28" w:rsidP="00020158">
            <w:pPr>
              <w:pStyle w:val="SBACTableText"/>
              <w:rPr>
                <w:sz w:val="16"/>
                <w:szCs w:val="16"/>
              </w:rPr>
            </w:pPr>
            <w:r>
              <w:rPr>
                <w:sz w:val="16"/>
                <w:szCs w:val="16"/>
              </w:rPr>
              <w:t>Alternate</w:t>
            </w:r>
            <w:r w:rsidRPr="00D37D15">
              <w:rPr>
                <w:sz w:val="16"/>
                <w:szCs w:val="16"/>
              </w:rPr>
              <w:t>SSID</w:t>
            </w:r>
          </w:p>
        </w:tc>
        <w:tc>
          <w:tcPr>
            <w:tcW w:w="1440" w:type="dxa"/>
            <w:tcMar>
              <w:top w:w="0" w:type="dxa"/>
              <w:left w:w="45" w:type="dxa"/>
              <w:bottom w:w="0" w:type="dxa"/>
              <w:right w:w="45" w:type="dxa"/>
            </w:tcMar>
            <w:vAlign w:val="center"/>
            <w:hideMark/>
          </w:tcPr>
          <w:p w14:paraId="4894B154" w14:textId="77777777" w:rsidR="009D7E28" w:rsidRPr="008570B3" w:rsidRDefault="009D7E28" w:rsidP="00020158">
            <w:pPr>
              <w:pStyle w:val="SBACTableText"/>
              <w:rPr>
                <w:sz w:val="16"/>
                <w:szCs w:val="16"/>
              </w:rPr>
            </w:pPr>
            <w:r>
              <w:rPr>
                <w:rFonts w:eastAsia="Times New Roman" w:cs="Arial"/>
                <w:color w:val="000000"/>
                <w:sz w:val="16"/>
                <w:szCs w:val="16"/>
              </w:rPr>
              <w:t>N/A</w:t>
            </w:r>
          </w:p>
        </w:tc>
        <w:tc>
          <w:tcPr>
            <w:tcW w:w="630" w:type="dxa"/>
            <w:vAlign w:val="center"/>
          </w:tcPr>
          <w:p w14:paraId="0B63CA65"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50</w:t>
            </w:r>
          </w:p>
        </w:tc>
        <w:tc>
          <w:tcPr>
            <w:tcW w:w="810" w:type="dxa"/>
            <w:tcMar>
              <w:top w:w="0" w:type="dxa"/>
              <w:left w:w="45" w:type="dxa"/>
              <w:bottom w:w="0" w:type="dxa"/>
              <w:right w:w="45" w:type="dxa"/>
            </w:tcMar>
            <w:vAlign w:val="center"/>
            <w:hideMark/>
          </w:tcPr>
          <w:p w14:paraId="0E58473B" w14:textId="77777777" w:rsidR="009D7E28" w:rsidRPr="00D37D15" w:rsidRDefault="009D7E28" w:rsidP="00020158">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6BB1614C" w14:textId="77777777" w:rsidR="009D7E28" w:rsidRPr="00D37D15" w:rsidRDefault="009D7E28" w:rsidP="00020158">
            <w:pPr>
              <w:pStyle w:val="SBACTableText"/>
              <w:rPr>
                <w:sz w:val="16"/>
                <w:szCs w:val="16"/>
              </w:rPr>
            </w:pPr>
            <w:r w:rsidRPr="00D37D15">
              <w:rPr>
                <w:sz w:val="16"/>
                <w:szCs w:val="16"/>
              </w:rPr>
              <w:t>A State assigned student Identifier which is unique within that state. This identifier is used by states that do not wish to share student personal identifying information outside of state-deployed systems. Components sending data to Consortium-deployed systems would use this alternate identifier rather than the student's SSID.</w:t>
            </w:r>
          </w:p>
        </w:tc>
        <w:tc>
          <w:tcPr>
            <w:tcW w:w="810" w:type="dxa"/>
            <w:tcMar>
              <w:top w:w="0" w:type="dxa"/>
              <w:left w:w="45" w:type="dxa"/>
              <w:bottom w:w="0" w:type="dxa"/>
              <w:right w:w="45" w:type="dxa"/>
            </w:tcMar>
            <w:vAlign w:val="center"/>
            <w:hideMark/>
          </w:tcPr>
          <w:p w14:paraId="0EEE89AA" w14:textId="77777777" w:rsidR="009D7E28" w:rsidRDefault="009D7E28" w:rsidP="00020158">
            <w:pPr>
              <w:pStyle w:val="SBACTableText"/>
              <w:rPr>
                <w:sz w:val="16"/>
                <w:szCs w:val="16"/>
              </w:rPr>
            </w:pPr>
            <w:r w:rsidRPr="00D37D15">
              <w:rPr>
                <w:sz w:val="16"/>
                <w:szCs w:val="16"/>
              </w:rPr>
              <w:t>Alphanum</w:t>
            </w:r>
          </w:p>
          <w:p w14:paraId="7023E558"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C224FB7" w14:textId="77777777" w:rsidR="009D7E28" w:rsidRPr="00D37D15" w:rsidRDefault="009D7E28" w:rsidP="00020158">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3B58E4F1"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5C53B3A3" w14:textId="77777777" w:rsidR="009D7E28" w:rsidRPr="00D37D15" w:rsidRDefault="009D7E28" w:rsidP="00020158">
            <w:pPr>
              <w:pStyle w:val="SBACTableText"/>
              <w:rPr>
                <w:sz w:val="16"/>
                <w:szCs w:val="16"/>
              </w:rPr>
            </w:pPr>
            <w:r w:rsidRPr="00D37D15">
              <w:rPr>
                <w:sz w:val="16"/>
                <w:szCs w:val="16"/>
              </w:rPr>
              <w:t>32547685ABC</w:t>
            </w:r>
          </w:p>
        </w:tc>
        <w:tc>
          <w:tcPr>
            <w:tcW w:w="2390" w:type="dxa"/>
            <w:tcMar>
              <w:top w:w="0" w:type="dxa"/>
              <w:left w:w="45" w:type="dxa"/>
              <w:bottom w:w="0" w:type="dxa"/>
              <w:right w:w="45" w:type="dxa"/>
            </w:tcMar>
            <w:vAlign w:val="center"/>
            <w:hideMark/>
          </w:tcPr>
          <w:p w14:paraId="121F5600" w14:textId="62C55F7B" w:rsidR="009D7E28" w:rsidRPr="00D37D15" w:rsidRDefault="009D7E28" w:rsidP="00020158">
            <w:pPr>
              <w:pStyle w:val="SBACTableText"/>
              <w:rPr>
                <w:sz w:val="16"/>
                <w:szCs w:val="16"/>
              </w:rPr>
            </w:pPr>
            <w:r w:rsidRPr="00D37D15">
              <w:rPr>
                <w:sz w:val="16"/>
                <w:szCs w:val="16"/>
              </w:rPr>
              <w:t>.</w:t>
            </w:r>
          </w:p>
        </w:tc>
      </w:tr>
      <w:tr w:rsidR="009D7E28" w:rsidRPr="00D37D15" w14:paraId="446C385E" w14:textId="77777777" w:rsidTr="009D7E28">
        <w:trPr>
          <w:trHeight w:val="585"/>
        </w:trPr>
        <w:tc>
          <w:tcPr>
            <w:tcW w:w="1395" w:type="dxa"/>
            <w:tcMar>
              <w:top w:w="0" w:type="dxa"/>
              <w:left w:w="45" w:type="dxa"/>
              <w:bottom w:w="0" w:type="dxa"/>
              <w:right w:w="45" w:type="dxa"/>
            </w:tcMar>
            <w:vAlign w:val="center"/>
            <w:hideMark/>
          </w:tcPr>
          <w:p w14:paraId="58A30446" w14:textId="77777777" w:rsidR="009D7E28" w:rsidRPr="00D37D15" w:rsidRDefault="009D7E28" w:rsidP="00020158">
            <w:pPr>
              <w:pStyle w:val="SBACTableText"/>
              <w:rPr>
                <w:sz w:val="16"/>
                <w:szCs w:val="16"/>
              </w:rPr>
            </w:pPr>
            <w:r w:rsidRPr="00D37D15">
              <w:rPr>
                <w:sz w:val="16"/>
                <w:szCs w:val="16"/>
              </w:rPr>
              <w:t>GradeLevelWhenAssessed</w:t>
            </w:r>
          </w:p>
        </w:tc>
        <w:tc>
          <w:tcPr>
            <w:tcW w:w="1440" w:type="dxa"/>
            <w:tcMar>
              <w:top w:w="0" w:type="dxa"/>
              <w:left w:w="45" w:type="dxa"/>
              <w:bottom w:w="0" w:type="dxa"/>
              <w:right w:w="45" w:type="dxa"/>
            </w:tcMar>
            <w:vAlign w:val="center"/>
            <w:hideMark/>
          </w:tcPr>
          <w:p w14:paraId="5BA3D73D" w14:textId="77777777" w:rsidR="009D7E28" w:rsidRPr="008570B3" w:rsidRDefault="009C5E9C" w:rsidP="00020158">
            <w:pPr>
              <w:pStyle w:val="SBACTableText"/>
              <w:rPr>
                <w:sz w:val="16"/>
                <w:szCs w:val="16"/>
              </w:rPr>
            </w:pPr>
            <w:hyperlink r:id="rId20" w:history="1">
              <w:r w:rsidR="009D7E28" w:rsidRPr="00D37211">
                <w:rPr>
                  <w:rStyle w:val="Hyperlink"/>
                  <w:rFonts w:eastAsia="Times New Roman" w:cs="Arial"/>
                  <w:sz w:val="16"/>
                  <w:szCs w:val="16"/>
                </w:rPr>
                <w:t>CEDS ID 126</w:t>
              </w:r>
            </w:hyperlink>
            <w:r w:rsidR="009D7E28" w:rsidRPr="008570B3">
              <w:rPr>
                <w:rFonts w:eastAsia="Times New Roman" w:cs="Arial"/>
                <w:color w:val="000000"/>
                <w:sz w:val="16"/>
                <w:szCs w:val="16"/>
              </w:rPr>
              <w:br/>
              <w:t>K12 -&gt; Assessments -&gt; Assessment Registration</w:t>
            </w:r>
          </w:p>
        </w:tc>
        <w:tc>
          <w:tcPr>
            <w:tcW w:w="630" w:type="dxa"/>
            <w:vAlign w:val="center"/>
          </w:tcPr>
          <w:p w14:paraId="3785340D"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2</w:t>
            </w:r>
          </w:p>
        </w:tc>
        <w:tc>
          <w:tcPr>
            <w:tcW w:w="810" w:type="dxa"/>
            <w:tcMar>
              <w:top w:w="0" w:type="dxa"/>
              <w:left w:w="45" w:type="dxa"/>
              <w:bottom w:w="0" w:type="dxa"/>
              <w:right w:w="45" w:type="dxa"/>
            </w:tcMar>
            <w:vAlign w:val="center"/>
            <w:hideMark/>
          </w:tcPr>
          <w:p w14:paraId="0C2AA374" w14:textId="77777777" w:rsidR="009D7E28" w:rsidRPr="00D37D15" w:rsidRDefault="009D7E28" w:rsidP="00020158">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5ACD4C9D" w14:textId="77777777" w:rsidR="009D7E28" w:rsidRPr="00D37D15" w:rsidRDefault="009D7E28" w:rsidP="00020158">
            <w:pPr>
              <w:pStyle w:val="SBACTableText"/>
              <w:rPr>
                <w:sz w:val="16"/>
                <w:szCs w:val="16"/>
              </w:rPr>
            </w:pPr>
            <w:r w:rsidRPr="00D37D15">
              <w:rPr>
                <w:sz w:val="16"/>
                <w:szCs w:val="16"/>
              </w:rPr>
              <w:t>Student's enrolled grade.</w:t>
            </w:r>
          </w:p>
        </w:tc>
        <w:tc>
          <w:tcPr>
            <w:tcW w:w="810" w:type="dxa"/>
            <w:tcMar>
              <w:top w:w="0" w:type="dxa"/>
              <w:left w:w="45" w:type="dxa"/>
              <w:bottom w:w="0" w:type="dxa"/>
              <w:right w:w="45" w:type="dxa"/>
            </w:tcMar>
            <w:vAlign w:val="center"/>
            <w:hideMark/>
          </w:tcPr>
          <w:p w14:paraId="11011B13" w14:textId="77777777" w:rsidR="009D7E28" w:rsidRDefault="009D7E28" w:rsidP="00020158">
            <w:pPr>
              <w:pStyle w:val="SBACTableText"/>
              <w:rPr>
                <w:sz w:val="16"/>
                <w:szCs w:val="16"/>
              </w:rPr>
            </w:pPr>
            <w:r w:rsidRPr="00D37D15">
              <w:rPr>
                <w:sz w:val="16"/>
                <w:szCs w:val="16"/>
              </w:rPr>
              <w:t>Alphanum</w:t>
            </w:r>
          </w:p>
          <w:p w14:paraId="72785AED"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E452AB0" w14:textId="77777777" w:rsidR="009D7E28" w:rsidRPr="00D37D15" w:rsidRDefault="009D7E28" w:rsidP="00020158">
            <w:pPr>
              <w:pStyle w:val="SBACTableText"/>
              <w:rPr>
                <w:sz w:val="16"/>
                <w:szCs w:val="16"/>
              </w:rPr>
            </w:pPr>
            <w:r w:rsidRPr="00D37D15">
              <w:rPr>
                <w:sz w:val="16"/>
                <w:szCs w:val="16"/>
              </w:rPr>
              <w:t>IT</w:t>
            </w:r>
            <w:r w:rsidRPr="00D37D15">
              <w:rPr>
                <w:sz w:val="16"/>
                <w:szCs w:val="16"/>
              </w:rPr>
              <w:br/>
              <w:t>PR</w:t>
            </w:r>
            <w:r w:rsidRPr="00D37D15">
              <w:rPr>
                <w:sz w:val="16"/>
                <w:szCs w:val="16"/>
              </w:rPr>
              <w:br/>
              <w:t>PK</w:t>
            </w:r>
            <w:r w:rsidRPr="00D37D15">
              <w:rPr>
                <w:sz w:val="16"/>
                <w:szCs w:val="16"/>
              </w:rPr>
              <w:br/>
              <w:t xml:space="preserve">TK </w:t>
            </w:r>
            <w:r w:rsidRPr="00D37D15">
              <w:rPr>
                <w:sz w:val="16"/>
                <w:szCs w:val="16"/>
              </w:rPr>
              <w:br/>
              <w:t>KG</w:t>
            </w:r>
            <w:r w:rsidRPr="00D37D15">
              <w:rPr>
                <w:sz w:val="16"/>
                <w:szCs w:val="16"/>
              </w:rPr>
              <w:br/>
              <w:t xml:space="preserve">01 </w:t>
            </w:r>
            <w:r w:rsidRPr="00D37D15">
              <w:rPr>
                <w:sz w:val="16"/>
                <w:szCs w:val="16"/>
              </w:rPr>
              <w:br/>
              <w:t xml:space="preserve">02 </w:t>
            </w:r>
            <w:r w:rsidRPr="00D37D15">
              <w:rPr>
                <w:sz w:val="16"/>
                <w:szCs w:val="16"/>
              </w:rPr>
              <w:br/>
              <w:t>03</w:t>
            </w:r>
            <w:r w:rsidRPr="00D37D15">
              <w:rPr>
                <w:sz w:val="16"/>
                <w:szCs w:val="16"/>
              </w:rPr>
              <w:br/>
              <w:t>04</w:t>
            </w:r>
            <w:r w:rsidRPr="00D37D15">
              <w:rPr>
                <w:sz w:val="16"/>
                <w:szCs w:val="16"/>
              </w:rPr>
              <w:br/>
              <w:t>05</w:t>
            </w:r>
            <w:r w:rsidRPr="00D37D15">
              <w:rPr>
                <w:sz w:val="16"/>
                <w:szCs w:val="16"/>
              </w:rPr>
              <w:br/>
              <w:t>06</w:t>
            </w:r>
            <w:r w:rsidRPr="00D37D15">
              <w:rPr>
                <w:sz w:val="16"/>
                <w:szCs w:val="16"/>
              </w:rPr>
              <w:br/>
              <w:t>07</w:t>
            </w:r>
            <w:r w:rsidRPr="00D37D15">
              <w:rPr>
                <w:sz w:val="16"/>
                <w:szCs w:val="16"/>
              </w:rPr>
              <w:br/>
              <w:t>08</w:t>
            </w:r>
            <w:r w:rsidRPr="00D37D15">
              <w:rPr>
                <w:sz w:val="16"/>
                <w:szCs w:val="16"/>
              </w:rPr>
              <w:br/>
              <w:t>09</w:t>
            </w:r>
            <w:r w:rsidRPr="00D37D15">
              <w:rPr>
                <w:sz w:val="16"/>
                <w:szCs w:val="16"/>
              </w:rPr>
              <w:br/>
              <w:t>10</w:t>
            </w:r>
            <w:r w:rsidRPr="00D37D15">
              <w:rPr>
                <w:sz w:val="16"/>
                <w:szCs w:val="16"/>
              </w:rPr>
              <w:br/>
              <w:t>11</w:t>
            </w:r>
            <w:r w:rsidRPr="00D37D15">
              <w:rPr>
                <w:sz w:val="16"/>
                <w:szCs w:val="16"/>
              </w:rPr>
              <w:br/>
              <w:t>12</w:t>
            </w:r>
            <w:r w:rsidRPr="00D37D15">
              <w:rPr>
                <w:sz w:val="16"/>
                <w:szCs w:val="16"/>
              </w:rPr>
              <w:br/>
              <w:t>13</w:t>
            </w:r>
            <w:r w:rsidRPr="00D37D15">
              <w:rPr>
                <w:sz w:val="16"/>
                <w:szCs w:val="16"/>
              </w:rPr>
              <w:br/>
              <w:t>PS</w:t>
            </w:r>
            <w:r w:rsidRPr="00D37D15">
              <w:rPr>
                <w:sz w:val="16"/>
                <w:szCs w:val="16"/>
              </w:rPr>
              <w:br/>
              <w:t xml:space="preserve">UG </w:t>
            </w:r>
          </w:p>
        </w:tc>
        <w:tc>
          <w:tcPr>
            <w:tcW w:w="1710" w:type="dxa"/>
            <w:tcMar>
              <w:top w:w="0" w:type="dxa"/>
              <w:left w:w="45" w:type="dxa"/>
              <w:bottom w:w="0" w:type="dxa"/>
              <w:right w:w="45" w:type="dxa"/>
            </w:tcMar>
            <w:vAlign w:val="center"/>
            <w:hideMark/>
          </w:tcPr>
          <w:p w14:paraId="0E836DB1" w14:textId="77777777" w:rsidR="009D7E28" w:rsidRPr="00D37D15" w:rsidRDefault="009D7E28" w:rsidP="00020158">
            <w:pPr>
              <w:pStyle w:val="SBACTableText"/>
              <w:rPr>
                <w:sz w:val="16"/>
                <w:szCs w:val="16"/>
              </w:rPr>
            </w:pPr>
            <w:r w:rsidRPr="00D37D15">
              <w:rPr>
                <w:sz w:val="16"/>
                <w:szCs w:val="16"/>
              </w:rPr>
              <w:t>IT - Infant/toddler</w:t>
            </w:r>
            <w:r w:rsidRPr="00D37D15">
              <w:rPr>
                <w:sz w:val="16"/>
                <w:szCs w:val="16"/>
              </w:rPr>
              <w:br/>
              <w:t>PR - Preschool</w:t>
            </w:r>
            <w:r w:rsidRPr="00D37D15">
              <w:rPr>
                <w:sz w:val="16"/>
                <w:szCs w:val="16"/>
              </w:rPr>
              <w:br/>
              <w:t>PK - Prekindergarten</w:t>
            </w:r>
            <w:r w:rsidRPr="00D37D15">
              <w:rPr>
                <w:sz w:val="16"/>
                <w:szCs w:val="16"/>
              </w:rPr>
              <w:br/>
              <w:t xml:space="preserve">TK - Transitional Kindergarten </w:t>
            </w:r>
            <w:r w:rsidRPr="00D37D15">
              <w:rPr>
                <w:sz w:val="16"/>
                <w:szCs w:val="16"/>
              </w:rPr>
              <w:br/>
              <w:t>KG - Kindergarten</w:t>
            </w:r>
            <w:r w:rsidRPr="00D37D15">
              <w:rPr>
                <w:sz w:val="16"/>
                <w:szCs w:val="16"/>
              </w:rPr>
              <w:br/>
              <w:t>01 - First grade</w:t>
            </w:r>
            <w:r w:rsidRPr="00D37D15">
              <w:rPr>
                <w:sz w:val="16"/>
                <w:szCs w:val="16"/>
              </w:rPr>
              <w:br/>
              <w:t>02 - Second grade</w:t>
            </w:r>
            <w:r w:rsidRPr="00D37D15">
              <w:rPr>
                <w:sz w:val="16"/>
                <w:szCs w:val="16"/>
              </w:rPr>
              <w:br/>
              <w:t>03 - Third grade</w:t>
            </w:r>
            <w:r w:rsidRPr="00D37D15">
              <w:rPr>
                <w:sz w:val="16"/>
                <w:szCs w:val="16"/>
              </w:rPr>
              <w:br/>
              <w:t>04 - Fourth grade</w:t>
            </w:r>
            <w:r w:rsidRPr="00D37D15">
              <w:rPr>
                <w:sz w:val="16"/>
                <w:szCs w:val="16"/>
              </w:rPr>
              <w:br/>
              <w:t>05 - Fifth grade</w:t>
            </w:r>
            <w:r w:rsidRPr="00D37D15">
              <w:rPr>
                <w:sz w:val="16"/>
                <w:szCs w:val="16"/>
              </w:rPr>
              <w:br/>
              <w:t>06 - Sixth grade</w:t>
            </w:r>
            <w:r w:rsidRPr="00D37D15">
              <w:rPr>
                <w:sz w:val="16"/>
                <w:szCs w:val="16"/>
              </w:rPr>
              <w:br/>
              <w:t>07 - Seventh grade</w:t>
            </w:r>
            <w:r w:rsidRPr="00D37D15">
              <w:rPr>
                <w:sz w:val="16"/>
                <w:szCs w:val="16"/>
              </w:rPr>
              <w:br/>
              <w:t>08 - Eighth grade</w:t>
            </w:r>
            <w:r w:rsidRPr="00D37D15">
              <w:rPr>
                <w:sz w:val="16"/>
                <w:szCs w:val="16"/>
              </w:rPr>
              <w:br/>
              <w:t>09 - Ninth grade</w:t>
            </w:r>
            <w:r w:rsidRPr="00D37D15">
              <w:rPr>
                <w:sz w:val="16"/>
                <w:szCs w:val="16"/>
              </w:rPr>
              <w:br/>
              <w:t>10 - Tenth grade</w:t>
            </w:r>
            <w:r w:rsidRPr="00D37D15">
              <w:rPr>
                <w:sz w:val="16"/>
                <w:szCs w:val="16"/>
              </w:rPr>
              <w:br/>
              <w:t>11 - Eleventh grade</w:t>
            </w:r>
            <w:r w:rsidRPr="00D37D15">
              <w:rPr>
                <w:sz w:val="16"/>
                <w:szCs w:val="16"/>
              </w:rPr>
              <w:br/>
              <w:t>12 - Twelfth grade</w:t>
            </w:r>
            <w:r w:rsidRPr="00D37D15">
              <w:rPr>
                <w:sz w:val="16"/>
                <w:szCs w:val="16"/>
              </w:rPr>
              <w:br/>
              <w:t>13 - Grade 13</w:t>
            </w:r>
            <w:r w:rsidRPr="00D37D15">
              <w:rPr>
                <w:sz w:val="16"/>
                <w:szCs w:val="16"/>
              </w:rPr>
              <w:br/>
              <w:t>PS - Postsecondary</w:t>
            </w:r>
            <w:r w:rsidRPr="00D37D15">
              <w:rPr>
                <w:sz w:val="16"/>
                <w:szCs w:val="16"/>
              </w:rPr>
              <w:br/>
              <w:t>UG - Ungraded</w:t>
            </w:r>
          </w:p>
        </w:tc>
        <w:tc>
          <w:tcPr>
            <w:tcW w:w="891" w:type="dxa"/>
            <w:tcMar>
              <w:top w:w="0" w:type="dxa"/>
              <w:left w:w="45" w:type="dxa"/>
              <w:bottom w:w="0" w:type="dxa"/>
              <w:right w:w="45" w:type="dxa"/>
            </w:tcMar>
            <w:vAlign w:val="center"/>
            <w:hideMark/>
          </w:tcPr>
          <w:p w14:paraId="6313EB47" w14:textId="77777777" w:rsidR="009D7E28" w:rsidRPr="00D37D15" w:rsidRDefault="009D7E28" w:rsidP="00020158">
            <w:pPr>
              <w:pStyle w:val="SBACTableText"/>
              <w:rPr>
                <w:sz w:val="16"/>
                <w:szCs w:val="16"/>
              </w:rPr>
            </w:pPr>
            <w:r w:rsidRPr="00D37D15">
              <w:rPr>
                <w:sz w:val="16"/>
                <w:szCs w:val="16"/>
              </w:rPr>
              <w:t>05</w:t>
            </w:r>
          </w:p>
        </w:tc>
        <w:tc>
          <w:tcPr>
            <w:tcW w:w="2390" w:type="dxa"/>
            <w:tcMar>
              <w:top w:w="0" w:type="dxa"/>
              <w:left w:w="45" w:type="dxa"/>
              <w:bottom w:w="0" w:type="dxa"/>
              <w:right w:w="45" w:type="dxa"/>
            </w:tcMar>
            <w:vAlign w:val="center"/>
            <w:hideMark/>
          </w:tcPr>
          <w:p w14:paraId="0E35E3AE" w14:textId="3F76A348" w:rsidR="009D7E28" w:rsidRPr="00D37D15" w:rsidRDefault="009D7E28" w:rsidP="00020158">
            <w:pPr>
              <w:pStyle w:val="SBACTableText"/>
              <w:rPr>
                <w:sz w:val="16"/>
                <w:szCs w:val="16"/>
              </w:rPr>
            </w:pPr>
          </w:p>
        </w:tc>
      </w:tr>
      <w:tr w:rsidR="009D7E28" w:rsidRPr="00D37D15" w14:paraId="45CCA683" w14:textId="77777777" w:rsidTr="009D7E28">
        <w:trPr>
          <w:trHeight w:val="585"/>
        </w:trPr>
        <w:tc>
          <w:tcPr>
            <w:tcW w:w="1395" w:type="dxa"/>
            <w:tcMar>
              <w:top w:w="0" w:type="dxa"/>
              <w:left w:w="45" w:type="dxa"/>
              <w:bottom w:w="0" w:type="dxa"/>
              <w:right w:w="45" w:type="dxa"/>
            </w:tcMar>
            <w:vAlign w:val="center"/>
            <w:hideMark/>
          </w:tcPr>
          <w:p w14:paraId="06BB43CC" w14:textId="77777777" w:rsidR="009D7E28" w:rsidRPr="00D37D15" w:rsidRDefault="009D7E28" w:rsidP="00020158">
            <w:pPr>
              <w:pStyle w:val="SBACTableText"/>
              <w:rPr>
                <w:sz w:val="16"/>
                <w:szCs w:val="16"/>
              </w:rPr>
            </w:pPr>
            <w:r w:rsidRPr="00D37D15">
              <w:rPr>
                <w:sz w:val="16"/>
                <w:szCs w:val="16"/>
              </w:rPr>
              <w:t>Sex</w:t>
            </w:r>
          </w:p>
        </w:tc>
        <w:tc>
          <w:tcPr>
            <w:tcW w:w="1440" w:type="dxa"/>
            <w:tcMar>
              <w:top w:w="0" w:type="dxa"/>
              <w:left w:w="45" w:type="dxa"/>
              <w:bottom w:w="0" w:type="dxa"/>
              <w:right w:w="45" w:type="dxa"/>
            </w:tcMar>
            <w:vAlign w:val="center"/>
            <w:hideMark/>
          </w:tcPr>
          <w:p w14:paraId="6A61B1A4" w14:textId="77777777" w:rsidR="009D7E28" w:rsidRPr="008570B3" w:rsidRDefault="009C5E9C" w:rsidP="00020158">
            <w:pPr>
              <w:pStyle w:val="SBACTableText"/>
              <w:rPr>
                <w:sz w:val="16"/>
                <w:szCs w:val="16"/>
              </w:rPr>
            </w:pPr>
            <w:hyperlink r:id="rId21" w:history="1">
              <w:r w:rsidR="009D7E28" w:rsidRPr="003026BB">
                <w:rPr>
                  <w:rStyle w:val="Hyperlink"/>
                  <w:rFonts w:eastAsia="Times New Roman" w:cs="Arial"/>
                  <w:sz w:val="16"/>
                  <w:szCs w:val="16"/>
                </w:rPr>
                <w:t>CEDS ID 255</w:t>
              </w:r>
            </w:hyperlink>
            <w:r w:rsidR="009D7E28" w:rsidRPr="008570B3">
              <w:rPr>
                <w:rFonts w:eastAsia="Times New Roman" w:cs="Arial"/>
                <w:color w:val="000000"/>
                <w:sz w:val="16"/>
                <w:szCs w:val="16"/>
              </w:rPr>
              <w:br/>
              <w:t>K12-&gt;K12 Student-&gt;Demographic</w:t>
            </w:r>
          </w:p>
        </w:tc>
        <w:tc>
          <w:tcPr>
            <w:tcW w:w="630" w:type="dxa"/>
            <w:vAlign w:val="center"/>
          </w:tcPr>
          <w:p w14:paraId="40E8C030"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6</w:t>
            </w:r>
          </w:p>
        </w:tc>
        <w:tc>
          <w:tcPr>
            <w:tcW w:w="810" w:type="dxa"/>
            <w:tcMar>
              <w:top w:w="0" w:type="dxa"/>
              <w:left w:w="45" w:type="dxa"/>
              <w:bottom w:w="0" w:type="dxa"/>
              <w:right w:w="45" w:type="dxa"/>
            </w:tcMar>
            <w:vAlign w:val="center"/>
            <w:hideMark/>
          </w:tcPr>
          <w:p w14:paraId="3C21C296" w14:textId="77777777" w:rsidR="009D7E28" w:rsidRPr="00D37D15" w:rsidRDefault="009D7E28" w:rsidP="00020158">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632C377" w14:textId="77777777" w:rsidR="009D7E28" w:rsidRPr="00D37D15" w:rsidRDefault="009D7E28" w:rsidP="00020158">
            <w:pPr>
              <w:pStyle w:val="SBACTableText"/>
              <w:rPr>
                <w:sz w:val="16"/>
                <w:szCs w:val="16"/>
              </w:rPr>
            </w:pPr>
            <w:r w:rsidRPr="00D37D15">
              <w:rPr>
                <w:sz w:val="16"/>
                <w:szCs w:val="16"/>
              </w:rPr>
              <w:t>Student's gender</w:t>
            </w:r>
          </w:p>
        </w:tc>
        <w:tc>
          <w:tcPr>
            <w:tcW w:w="810" w:type="dxa"/>
            <w:tcMar>
              <w:top w:w="0" w:type="dxa"/>
              <w:left w:w="45" w:type="dxa"/>
              <w:bottom w:w="0" w:type="dxa"/>
              <w:right w:w="45" w:type="dxa"/>
            </w:tcMar>
            <w:vAlign w:val="center"/>
            <w:hideMark/>
          </w:tcPr>
          <w:p w14:paraId="1481974E" w14:textId="77777777" w:rsidR="009D7E28" w:rsidRDefault="009D7E28" w:rsidP="00020158">
            <w:pPr>
              <w:pStyle w:val="SBACTableText"/>
              <w:rPr>
                <w:sz w:val="16"/>
                <w:szCs w:val="16"/>
              </w:rPr>
            </w:pPr>
            <w:r w:rsidRPr="00D37D15">
              <w:rPr>
                <w:sz w:val="16"/>
                <w:szCs w:val="16"/>
              </w:rPr>
              <w:t>enum</w:t>
            </w:r>
          </w:p>
          <w:p w14:paraId="4A96548A"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4361DBC" w14:textId="77777777" w:rsidR="009D7E28" w:rsidRPr="00D37D15" w:rsidRDefault="009D7E28" w:rsidP="00020158">
            <w:pPr>
              <w:pStyle w:val="SBACTableText"/>
              <w:rPr>
                <w:sz w:val="16"/>
                <w:szCs w:val="16"/>
              </w:rPr>
            </w:pPr>
            <w:r w:rsidRPr="00D37D15">
              <w:rPr>
                <w:sz w:val="16"/>
                <w:szCs w:val="16"/>
              </w:rPr>
              <w:t>Male</w:t>
            </w:r>
            <w:r w:rsidRPr="00D37D15">
              <w:rPr>
                <w:sz w:val="16"/>
                <w:szCs w:val="16"/>
              </w:rPr>
              <w:br/>
              <w:t>Female</w:t>
            </w:r>
          </w:p>
        </w:tc>
        <w:tc>
          <w:tcPr>
            <w:tcW w:w="1710" w:type="dxa"/>
            <w:tcMar>
              <w:top w:w="0" w:type="dxa"/>
              <w:left w:w="45" w:type="dxa"/>
              <w:bottom w:w="0" w:type="dxa"/>
              <w:right w:w="45" w:type="dxa"/>
            </w:tcMar>
            <w:vAlign w:val="center"/>
            <w:hideMark/>
          </w:tcPr>
          <w:p w14:paraId="2B1F627B"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6E11D076" w14:textId="77777777" w:rsidR="009D7E28" w:rsidRPr="00D37D15" w:rsidRDefault="009D7E28" w:rsidP="00020158">
            <w:pPr>
              <w:pStyle w:val="SBACTableText"/>
              <w:rPr>
                <w:sz w:val="16"/>
                <w:szCs w:val="16"/>
              </w:rPr>
            </w:pPr>
            <w:r w:rsidRPr="00D37D15">
              <w:rPr>
                <w:sz w:val="16"/>
                <w:szCs w:val="16"/>
              </w:rPr>
              <w:t>Female</w:t>
            </w:r>
          </w:p>
        </w:tc>
        <w:tc>
          <w:tcPr>
            <w:tcW w:w="2390" w:type="dxa"/>
            <w:tcMar>
              <w:top w:w="0" w:type="dxa"/>
              <w:left w:w="45" w:type="dxa"/>
              <w:bottom w:w="0" w:type="dxa"/>
              <w:right w:w="45" w:type="dxa"/>
            </w:tcMar>
            <w:vAlign w:val="center"/>
            <w:hideMark/>
          </w:tcPr>
          <w:p w14:paraId="3C773F85" w14:textId="77777777" w:rsidR="009D7E28" w:rsidRPr="00D37D15" w:rsidRDefault="009D7E28" w:rsidP="00020158">
            <w:pPr>
              <w:pStyle w:val="SBACTableText"/>
              <w:rPr>
                <w:sz w:val="16"/>
                <w:szCs w:val="16"/>
              </w:rPr>
            </w:pPr>
          </w:p>
        </w:tc>
      </w:tr>
      <w:tr w:rsidR="009D7E28" w:rsidRPr="00D37D15" w14:paraId="7CCE594A" w14:textId="77777777" w:rsidTr="009D7E28">
        <w:trPr>
          <w:trHeight w:val="885"/>
        </w:trPr>
        <w:tc>
          <w:tcPr>
            <w:tcW w:w="1395" w:type="dxa"/>
            <w:tcMar>
              <w:top w:w="0" w:type="dxa"/>
              <w:left w:w="45" w:type="dxa"/>
              <w:bottom w:w="0" w:type="dxa"/>
              <w:right w:w="45" w:type="dxa"/>
            </w:tcMar>
            <w:vAlign w:val="center"/>
            <w:hideMark/>
          </w:tcPr>
          <w:p w14:paraId="571CB738" w14:textId="77777777" w:rsidR="009D7E28" w:rsidRPr="00D37D15" w:rsidRDefault="009D7E28" w:rsidP="00020158">
            <w:pPr>
              <w:pStyle w:val="SBACTableText"/>
              <w:rPr>
                <w:sz w:val="16"/>
                <w:szCs w:val="16"/>
              </w:rPr>
            </w:pPr>
            <w:r w:rsidRPr="00D37D15">
              <w:rPr>
                <w:sz w:val="16"/>
                <w:szCs w:val="16"/>
              </w:rPr>
              <w:lastRenderedPageBreak/>
              <w:t>HispanicOrLatinoEthnicity</w:t>
            </w:r>
          </w:p>
        </w:tc>
        <w:tc>
          <w:tcPr>
            <w:tcW w:w="1440" w:type="dxa"/>
            <w:tcMar>
              <w:top w:w="0" w:type="dxa"/>
              <w:left w:w="45" w:type="dxa"/>
              <w:bottom w:w="0" w:type="dxa"/>
              <w:right w:w="45" w:type="dxa"/>
            </w:tcMar>
            <w:vAlign w:val="center"/>
            <w:hideMark/>
          </w:tcPr>
          <w:p w14:paraId="3E6066CF" w14:textId="77777777" w:rsidR="009D7E28" w:rsidRPr="008570B3" w:rsidRDefault="009C5E9C" w:rsidP="00020158">
            <w:pPr>
              <w:pStyle w:val="SBACTableText"/>
              <w:rPr>
                <w:sz w:val="16"/>
                <w:szCs w:val="16"/>
              </w:rPr>
            </w:pPr>
            <w:hyperlink r:id="rId22" w:history="1">
              <w:r w:rsidR="009D7E28" w:rsidRPr="00966EC0">
                <w:rPr>
                  <w:rStyle w:val="Hyperlink"/>
                  <w:rFonts w:eastAsia="Times New Roman" w:cs="Arial"/>
                  <w:sz w:val="16"/>
                  <w:szCs w:val="16"/>
                </w:rPr>
                <w:t>CEDS ID 144</w:t>
              </w:r>
            </w:hyperlink>
            <w:r w:rsidR="009D7E28" w:rsidRPr="008570B3">
              <w:rPr>
                <w:rFonts w:eastAsia="Times New Roman" w:cs="Arial"/>
                <w:color w:val="000000"/>
                <w:sz w:val="16"/>
                <w:szCs w:val="16"/>
              </w:rPr>
              <w:br/>
              <w:t>K12-&gt;K12 Student-&gt;Demographic</w:t>
            </w:r>
          </w:p>
        </w:tc>
        <w:tc>
          <w:tcPr>
            <w:tcW w:w="630" w:type="dxa"/>
            <w:vAlign w:val="center"/>
          </w:tcPr>
          <w:p w14:paraId="1354F97B"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3DF394D6" w14:textId="77777777" w:rsidR="009D7E28" w:rsidRPr="00D37D15" w:rsidRDefault="009D7E28" w:rsidP="00020158">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4A1B593" w14:textId="77777777" w:rsidR="009D7E28" w:rsidRPr="00D37D15" w:rsidRDefault="009D7E28" w:rsidP="00020158">
            <w:pPr>
              <w:pStyle w:val="SBACTableText"/>
              <w:rPr>
                <w:sz w:val="16"/>
                <w:szCs w:val="16"/>
              </w:rPr>
            </w:pPr>
            <w:r w:rsidRPr="00D37D15">
              <w:rPr>
                <w:sz w:val="16"/>
                <w:szCs w:val="16"/>
              </w:rPr>
              <w:t>Hispanic Ethnic Flag</w:t>
            </w:r>
          </w:p>
        </w:tc>
        <w:tc>
          <w:tcPr>
            <w:tcW w:w="810" w:type="dxa"/>
            <w:tcMar>
              <w:top w:w="0" w:type="dxa"/>
              <w:left w:w="45" w:type="dxa"/>
              <w:bottom w:w="0" w:type="dxa"/>
              <w:right w:w="45" w:type="dxa"/>
            </w:tcMar>
            <w:vAlign w:val="center"/>
            <w:hideMark/>
          </w:tcPr>
          <w:p w14:paraId="0ABFAE75" w14:textId="77777777" w:rsidR="009D7E28" w:rsidRDefault="009D7E28" w:rsidP="00020158">
            <w:pPr>
              <w:pStyle w:val="SBACTableText"/>
              <w:rPr>
                <w:sz w:val="16"/>
                <w:szCs w:val="16"/>
              </w:rPr>
            </w:pPr>
            <w:r w:rsidRPr="00D37D15">
              <w:rPr>
                <w:sz w:val="16"/>
                <w:szCs w:val="16"/>
              </w:rPr>
              <w:t>enum</w:t>
            </w:r>
          </w:p>
          <w:p w14:paraId="7694811D"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3A2A21BB" w14:textId="77777777" w:rsidR="009D7E28" w:rsidRPr="00D37D15" w:rsidRDefault="009D7E28" w:rsidP="00020158">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7D5CE7DC"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7037D675" w14:textId="77777777" w:rsidR="009D7E28" w:rsidRPr="00D37D15" w:rsidRDefault="009D7E28" w:rsidP="00020158">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292B4A4E" w14:textId="77777777" w:rsidR="009D7E28" w:rsidRPr="00D37D15" w:rsidRDefault="009D7E28" w:rsidP="00020158">
            <w:pPr>
              <w:pStyle w:val="SBACTableText"/>
              <w:rPr>
                <w:sz w:val="16"/>
                <w:szCs w:val="16"/>
              </w:rPr>
            </w:pPr>
            <w:r w:rsidRPr="00D37D15">
              <w:rPr>
                <w:sz w:val="16"/>
                <w:szCs w:val="16"/>
              </w:rPr>
              <w:t>One or more race fields (below) must also be marked 'Yes'</w:t>
            </w:r>
          </w:p>
        </w:tc>
      </w:tr>
      <w:tr w:rsidR="009D7E28" w:rsidRPr="00D37D15" w14:paraId="7AC06740" w14:textId="77777777" w:rsidTr="009D7E28">
        <w:trPr>
          <w:trHeight w:val="885"/>
        </w:trPr>
        <w:tc>
          <w:tcPr>
            <w:tcW w:w="1395" w:type="dxa"/>
            <w:tcMar>
              <w:top w:w="0" w:type="dxa"/>
              <w:left w:w="45" w:type="dxa"/>
              <w:bottom w:w="0" w:type="dxa"/>
              <w:right w:w="45" w:type="dxa"/>
            </w:tcMar>
            <w:vAlign w:val="center"/>
            <w:hideMark/>
          </w:tcPr>
          <w:p w14:paraId="13446C9D" w14:textId="77777777" w:rsidR="009D7E28" w:rsidRPr="00D37D15" w:rsidRDefault="009D7E28" w:rsidP="00020158">
            <w:pPr>
              <w:pStyle w:val="SBACTableText"/>
              <w:rPr>
                <w:sz w:val="16"/>
                <w:szCs w:val="16"/>
              </w:rPr>
            </w:pPr>
            <w:r w:rsidRPr="00D37D15">
              <w:rPr>
                <w:sz w:val="16"/>
                <w:szCs w:val="16"/>
              </w:rPr>
              <w:t>AmericanIndianOrAlaskaNative</w:t>
            </w:r>
          </w:p>
        </w:tc>
        <w:tc>
          <w:tcPr>
            <w:tcW w:w="1440" w:type="dxa"/>
            <w:tcMar>
              <w:top w:w="0" w:type="dxa"/>
              <w:left w:w="45" w:type="dxa"/>
              <w:bottom w:w="0" w:type="dxa"/>
              <w:right w:w="45" w:type="dxa"/>
            </w:tcMar>
            <w:vAlign w:val="center"/>
            <w:hideMark/>
          </w:tcPr>
          <w:p w14:paraId="10B64D20" w14:textId="77777777" w:rsidR="009D7E28" w:rsidRPr="008570B3" w:rsidRDefault="009C5E9C" w:rsidP="00020158">
            <w:pPr>
              <w:pStyle w:val="SBACTableText"/>
              <w:rPr>
                <w:sz w:val="16"/>
                <w:szCs w:val="16"/>
              </w:rPr>
            </w:pPr>
            <w:hyperlink r:id="rId23" w:history="1">
              <w:r w:rsidR="009D7E28" w:rsidRPr="00966EC0">
                <w:rPr>
                  <w:rStyle w:val="Hyperlink"/>
                  <w:rFonts w:eastAsia="Times New Roman" w:cs="Arial"/>
                  <w:sz w:val="16"/>
                  <w:szCs w:val="16"/>
                </w:rPr>
                <w:t>CEDS ID 16</w:t>
              </w:r>
            </w:hyperlink>
            <w:r w:rsidR="009D7E28" w:rsidRPr="008570B3">
              <w:rPr>
                <w:rFonts w:eastAsia="Times New Roman" w:cs="Arial"/>
                <w:color w:val="000000"/>
                <w:sz w:val="16"/>
                <w:szCs w:val="16"/>
              </w:rPr>
              <w:br/>
              <w:t>K12-&gt;K12 Student-&gt;Demographic</w:t>
            </w:r>
          </w:p>
        </w:tc>
        <w:tc>
          <w:tcPr>
            <w:tcW w:w="630" w:type="dxa"/>
            <w:vAlign w:val="center"/>
          </w:tcPr>
          <w:p w14:paraId="3CB98D3B"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356BEAA6" w14:textId="77777777" w:rsidR="009D7E28" w:rsidRPr="00D37D15" w:rsidRDefault="009D7E28" w:rsidP="00020158">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0815B075" w14:textId="77777777" w:rsidR="009D7E28" w:rsidRPr="00D37D15" w:rsidRDefault="009D7E28" w:rsidP="00020158">
            <w:pPr>
              <w:pStyle w:val="SBACTableText"/>
              <w:rPr>
                <w:sz w:val="16"/>
                <w:szCs w:val="16"/>
              </w:rPr>
            </w:pPr>
            <w:r w:rsidRPr="00D37D15">
              <w:rPr>
                <w:sz w:val="16"/>
                <w:szCs w:val="16"/>
              </w:rPr>
              <w:t>American Indian/Alaskan Native Race Flag</w:t>
            </w:r>
          </w:p>
        </w:tc>
        <w:tc>
          <w:tcPr>
            <w:tcW w:w="810" w:type="dxa"/>
            <w:tcMar>
              <w:top w:w="0" w:type="dxa"/>
              <w:left w:w="45" w:type="dxa"/>
              <w:bottom w:w="0" w:type="dxa"/>
              <w:right w:w="45" w:type="dxa"/>
            </w:tcMar>
            <w:vAlign w:val="center"/>
            <w:hideMark/>
          </w:tcPr>
          <w:p w14:paraId="431F3D4A" w14:textId="77777777" w:rsidR="009D7E28" w:rsidRDefault="009D7E28" w:rsidP="00020158">
            <w:pPr>
              <w:pStyle w:val="SBACTableText"/>
              <w:rPr>
                <w:sz w:val="16"/>
                <w:szCs w:val="16"/>
              </w:rPr>
            </w:pPr>
            <w:r w:rsidRPr="00D37D15">
              <w:rPr>
                <w:sz w:val="16"/>
                <w:szCs w:val="16"/>
              </w:rPr>
              <w:t>enum</w:t>
            </w:r>
          </w:p>
          <w:p w14:paraId="207F0FFC"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594F0B1" w14:textId="77777777" w:rsidR="009D7E28" w:rsidRPr="00D37D15" w:rsidRDefault="009D7E28" w:rsidP="00020158">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7DE28E57"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777B89DA" w14:textId="77777777" w:rsidR="009D7E28" w:rsidRPr="00D37D15" w:rsidRDefault="009D7E28" w:rsidP="00020158">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59645FEA" w14:textId="77777777" w:rsidR="009D7E28" w:rsidRPr="00D37D15" w:rsidRDefault="009D7E28" w:rsidP="00020158">
            <w:pPr>
              <w:pStyle w:val="SBACTableText"/>
              <w:rPr>
                <w:sz w:val="16"/>
                <w:szCs w:val="16"/>
              </w:rPr>
            </w:pPr>
            <w:r w:rsidRPr="00D37D15">
              <w:rPr>
                <w:sz w:val="16"/>
                <w:szCs w:val="16"/>
              </w:rPr>
              <w:t>At least one race field must be marked Yes</w:t>
            </w:r>
          </w:p>
        </w:tc>
      </w:tr>
      <w:tr w:rsidR="009D7E28" w:rsidRPr="00D37D15" w14:paraId="5767C243" w14:textId="77777777" w:rsidTr="009D7E28">
        <w:trPr>
          <w:trHeight w:val="885"/>
        </w:trPr>
        <w:tc>
          <w:tcPr>
            <w:tcW w:w="1395" w:type="dxa"/>
            <w:tcMar>
              <w:top w:w="0" w:type="dxa"/>
              <w:left w:w="45" w:type="dxa"/>
              <w:bottom w:w="0" w:type="dxa"/>
              <w:right w:w="45" w:type="dxa"/>
            </w:tcMar>
            <w:vAlign w:val="center"/>
            <w:hideMark/>
          </w:tcPr>
          <w:p w14:paraId="4245FAE2" w14:textId="77777777" w:rsidR="009D7E28" w:rsidRPr="00D37D15" w:rsidRDefault="009D7E28" w:rsidP="00020158">
            <w:pPr>
              <w:pStyle w:val="SBACTableText"/>
              <w:rPr>
                <w:sz w:val="16"/>
                <w:szCs w:val="16"/>
              </w:rPr>
            </w:pPr>
            <w:r w:rsidRPr="00D37D15">
              <w:rPr>
                <w:sz w:val="16"/>
                <w:szCs w:val="16"/>
              </w:rPr>
              <w:t>Asian</w:t>
            </w:r>
          </w:p>
        </w:tc>
        <w:tc>
          <w:tcPr>
            <w:tcW w:w="1440" w:type="dxa"/>
            <w:tcMar>
              <w:top w:w="0" w:type="dxa"/>
              <w:left w:w="45" w:type="dxa"/>
              <w:bottom w:w="0" w:type="dxa"/>
              <w:right w:w="45" w:type="dxa"/>
            </w:tcMar>
            <w:vAlign w:val="center"/>
            <w:hideMark/>
          </w:tcPr>
          <w:p w14:paraId="256616BD" w14:textId="77777777" w:rsidR="009D7E28" w:rsidRPr="008570B3" w:rsidRDefault="009C5E9C" w:rsidP="00020158">
            <w:pPr>
              <w:pStyle w:val="SBACTableText"/>
              <w:rPr>
                <w:sz w:val="16"/>
                <w:szCs w:val="16"/>
              </w:rPr>
            </w:pPr>
            <w:hyperlink r:id="rId24" w:history="1">
              <w:r w:rsidR="009D7E28" w:rsidRPr="001C030F">
                <w:rPr>
                  <w:rStyle w:val="Hyperlink"/>
                  <w:rFonts w:eastAsia="Times New Roman" w:cs="Arial"/>
                  <w:sz w:val="16"/>
                  <w:szCs w:val="16"/>
                </w:rPr>
                <w:t>CEDS ID 20</w:t>
              </w:r>
            </w:hyperlink>
            <w:r w:rsidR="009D7E28" w:rsidRPr="008570B3">
              <w:rPr>
                <w:rFonts w:eastAsia="Times New Roman" w:cs="Arial"/>
                <w:color w:val="000000"/>
                <w:sz w:val="16"/>
                <w:szCs w:val="16"/>
              </w:rPr>
              <w:br/>
              <w:t>K12-&gt;K12 Student-&gt;Demographic</w:t>
            </w:r>
          </w:p>
        </w:tc>
        <w:tc>
          <w:tcPr>
            <w:tcW w:w="630" w:type="dxa"/>
            <w:vAlign w:val="center"/>
          </w:tcPr>
          <w:p w14:paraId="5883172B"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381CA38A" w14:textId="77777777" w:rsidR="009D7E28" w:rsidRPr="00D37D15" w:rsidRDefault="009D7E28" w:rsidP="00020158">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3DBAB395" w14:textId="77777777" w:rsidR="009D7E28" w:rsidRPr="00D37D15" w:rsidRDefault="009D7E28" w:rsidP="00020158">
            <w:pPr>
              <w:pStyle w:val="SBACTableText"/>
              <w:rPr>
                <w:sz w:val="16"/>
                <w:szCs w:val="16"/>
              </w:rPr>
            </w:pPr>
            <w:r w:rsidRPr="00D37D15">
              <w:rPr>
                <w:sz w:val="16"/>
                <w:szCs w:val="16"/>
              </w:rPr>
              <w:t>Asian Race Flag</w:t>
            </w:r>
          </w:p>
        </w:tc>
        <w:tc>
          <w:tcPr>
            <w:tcW w:w="810" w:type="dxa"/>
            <w:tcMar>
              <w:top w:w="0" w:type="dxa"/>
              <w:left w:w="45" w:type="dxa"/>
              <w:bottom w:w="0" w:type="dxa"/>
              <w:right w:w="45" w:type="dxa"/>
            </w:tcMar>
            <w:vAlign w:val="center"/>
            <w:hideMark/>
          </w:tcPr>
          <w:p w14:paraId="3E883BC9" w14:textId="77777777" w:rsidR="009D7E28" w:rsidRDefault="009D7E28" w:rsidP="00020158">
            <w:pPr>
              <w:pStyle w:val="SBACTableText"/>
              <w:rPr>
                <w:sz w:val="16"/>
                <w:szCs w:val="16"/>
              </w:rPr>
            </w:pPr>
            <w:r w:rsidRPr="00D37D15">
              <w:rPr>
                <w:sz w:val="16"/>
                <w:szCs w:val="16"/>
              </w:rPr>
              <w:t>enum</w:t>
            </w:r>
            <w:r w:rsidRPr="000E7212">
              <w:rPr>
                <w:sz w:val="16"/>
                <w:szCs w:val="16"/>
              </w:rPr>
              <w:t xml:space="preserve"> </w:t>
            </w:r>
          </w:p>
          <w:p w14:paraId="0B6A7400"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DF0DFA5" w14:textId="77777777" w:rsidR="009D7E28" w:rsidRPr="00D37D15" w:rsidRDefault="009D7E28" w:rsidP="00020158">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6CC086E5"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3103E3BF" w14:textId="77777777" w:rsidR="009D7E28" w:rsidRPr="00D37D15" w:rsidRDefault="009D7E28" w:rsidP="00020158">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7D44E73B" w14:textId="77777777" w:rsidR="009D7E28" w:rsidRPr="00D37D15" w:rsidRDefault="009D7E28" w:rsidP="00020158">
            <w:pPr>
              <w:pStyle w:val="SBACTableText"/>
              <w:rPr>
                <w:sz w:val="16"/>
                <w:szCs w:val="16"/>
              </w:rPr>
            </w:pPr>
            <w:r w:rsidRPr="00D37D15">
              <w:rPr>
                <w:sz w:val="16"/>
                <w:szCs w:val="16"/>
              </w:rPr>
              <w:t>At least one race field must be marked Yes</w:t>
            </w:r>
          </w:p>
        </w:tc>
      </w:tr>
      <w:tr w:rsidR="009D7E28" w:rsidRPr="00D37D15" w14:paraId="08D31DCB" w14:textId="77777777" w:rsidTr="009D7E28">
        <w:trPr>
          <w:trHeight w:val="885"/>
        </w:trPr>
        <w:tc>
          <w:tcPr>
            <w:tcW w:w="1395" w:type="dxa"/>
            <w:tcMar>
              <w:top w:w="0" w:type="dxa"/>
              <w:left w:w="45" w:type="dxa"/>
              <w:bottom w:w="0" w:type="dxa"/>
              <w:right w:w="45" w:type="dxa"/>
            </w:tcMar>
            <w:vAlign w:val="center"/>
            <w:hideMark/>
          </w:tcPr>
          <w:p w14:paraId="429459AF" w14:textId="77777777" w:rsidR="009D7E28" w:rsidRPr="00D37D15" w:rsidRDefault="009D7E28" w:rsidP="00020158">
            <w:pPr>
              <w:pStyle w:val="SBACTableText"/>
              <w:rPr>
                <w:sz w:val="16"/>
                <w:szCs w:val="16"/>
              </w:rPr>
            </w:pPr>
            <w:r w:rsidRPr="00D37D15">
              <w:rPr>
                <w:sz w:val="16"/>
                <w:szCs w:val="16"/>
              </w:rPr>
              <w:t>BlackOrAfricanAmerican</w:t>
            </w:r>
          </w:p>
        </w:tc>
        <w:tc>
          <w:tcPr>
            <w:tcW w:w="1440" w:type="dxa"/>
            <w:tcMar>
              <w:top w:w="0" w:type="dxa"/>
              <w:left w:w="45" w:type="dxa"/>
              <w:bottom w:w="0" w:type="dxa"/>
              <w:right w:w="45" w:type="dxa"/>
            </w:tcMar>
            <w:vAlign w:val="center"/>
            <w:hideMark/>
          </w:tcPr>
          <w:p w14:paraId="77ABA38C" w14:textId="77777777" w:rsidR="009D7E28" w:rsidRPr="008570B3" w:rsidRDefault="009C5E9C" w:rsidP="00020158">
            <w:pPr>
              <w:pStyle w:val="SBACTableText"/>
              <w:rPr>
                <w:sz w:val="16"/>
                <w:szCs w:val="16"/>
              </w:rPr>
            </w:pPr>
            <w:hyperlink r:id="rId25" w:history="1">
              <w:r w:rsidR="009D7E28" w:rsidRPr="001C030F">
                <w:rPr>
                  <w:rStyle w:val="Hyperlink"/>
                  <w:rFonts w:eastAsia="Times New Roman" w:cs="Arial"/>
                  <w:sz w:val="16"/>
                  <w:szCs w:val="16"/>
                </w:rPr>
                <w:t>CEDS ID 34</w:t>
              </w:r>
            </w:hyperlink>
            <w:r w:rsidR="009D7E28" w:rsidRPr="008570B3">
              <w:rPr>
                <w:rFonts w:eastAsia="Times New Roman" w:cs="Arial"/>
                <w:color w:val="000000"/>
                <w:sz w:val="16"/>
                <w:szCs w:val="16"/>
              </w:rPr>
              <w:br/>
              <w:t>K12-&gt;K12 Student-&gt;Demographic</w:t>
            </w:r>
          </w:p>
        </w:tc>
        <w:tc>
          <w:tcPr>
            <w:tcW w:w="630" w:type="dxa"/>
            <w:vAlign w:val="center"/>
          </w:tcPr>
          <w:p w14:paraId="0EAE3656"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4C673A1D" w14:textId="77777777" w:rsidR="009D7E28" w:rsidRPr="00D37D15" w:rsidRDefault="009D7E28" w:rsidP="00020158">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F2D3F35" w14:textId="77777777" w:rsidR="009D7E28" w:rsidRPr="00D37D15" w:rsidRDefault="009D7E28" w:rsidP="00020158">
            <w:pPr>
              <w:pStyle w:val="SBACTableText"/>
              <w:rPr>
                <w:sz w:val="16"/>
                <w:szCs w:val="16"/>
              </w:rPr>
            </w:pPr>
            <w:r w:rsidRPr="00D37D15">
              <w:rPr>
                <w:sz w:val="16"/>
                <w:szCs w:val="16"/>
              </w:rPr>
              <w:t>African American Race Flag</w:t>
            </w:r>
          </w:p>
        </w:tc>
        <w:tc>
          <w:tcPr>
            <w:tcW w:w="810" w:type="dxa"/>
            <w:tcMar>
              <w:top w:w="0" w:type="dxa"/>
              <w:left w:w="45" w:type="dxa"/>
              <w:bottom w:w="0" w:type="dxa"/>
              <w:right w:w="45" w:type="dxa"/>
            </w:tcMar>
            <w:vAlign w:val="center"/>
            <w:hideMark/>
          </w:tcPr>
          <w:p w14:paraId="75DE9178" w14:textId="77777777" w:rsidR="009D7E28" w:rsidRDefault="009D7E28" w:rsidP="00020158">
            <w:pPr>
              <w:pStyle w:val="SBACTableText"/>
              <w:rPr>
                <w:sz w:val="16"/>
                <w:szCs w:val="16"/>
              </w:rPr>
            </w:pPr>
            <w:r w:rsidRPr="00D37D15">
              <w:rPr>
                <w:sz w:val="16"/>
                <w:szCs w:val="16"/>
              </w:rPr>
              <w:t>enum</w:t>
            </w:r>
            <w:r w:rsidRPr="000E7212">
              <w:rPr>
                <w:sz w:val="16"/>
                <w:szCs w:val="16"/>
              </w:rPr>
              <w:t xml:space="preserve"> </w:t>
            </w:r>
          </w:p>
          <w:p w14:paraId="767F91CA"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1708F37D" w14:textId="77777777" w:rsidR="009D7E28" w:rsidRPr="00D37D15" w:rsidRDefault="009D7E28" w:rsidP="00020158">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4D71B4B0"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1E2D9935" w14:textId="77777777" w:rsidR="009D7E28" w:rsidRPr="00D37D15" w:rsidRDefault="009D7E28" w:rsidP="00020158">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565B54DA" w14:textId="77777777" w:rsidR="009D7E28" w:rsidRPr="00D37D15" w:rsidRDefault="009D7E28" w:rsidP="00020158">
            <w:pPr>
              <w:pStyle w:val="SBACTableText"/>
              <w:rPr>
                <w:sz w:val="16"/>
                <w:szCs w:val="16"/>
              </w:rPr>
            </w:pPr>
            <w:r w:rsidRPr="00D37D15">
              <w:rPr>
                <w:sz w:val="16"/>
                <w:szCs w:val="16"/>
              </w:rPr>
              <w:t>At least one race field must be marked Yes</w:t>
            </w:r>
          </w:p>
        </w:tc>
      </w:tr>
      <w:tr w:rsidR="009D7E28" w:rsidRPr="00D37D15" w14:paraId="7B1D566B" w14:textId="77777777" w:rsidTr="009D7E28">
        <w:trPr>
          <w:trHeight w:val="885"/>
        </w:trPr>
        <w:tc>
          <w:tcPr>
            <w:tcW w:w="1395" w:type="dxa"/>
            <w:tcMar>
              <w:top w:w="0" w:type="dxa"/>
              <w:left w:w="45" w:type="dxa"/>
              <w:bottom w:w="0" w:type="dxa"/>
              <w:right w:w="45" w:type="dxa"/>
            </w:tcMar>
            <w:vAlign w:val="center"/>
            <w:hideMark/>
          </w:tcPr>
          <w:p w14:paraId="262AAC1F" w14:textId="77777777" w:rsidR="009D7E28" w:rsidRPr="00D37D15" w:rsidRDefault="009D7E28" w:rsidP="00020158">
            <w:pPr>
              <w:pStyle w:val="SBACTableText"/>
              <w:rPr>
                <w:sz w:val="16"/>
                <w:szCs w:val="16"/>
              </w:rPr>
            </w:pPr>
            <w:r w:rsidRPr="00D37D15">
              <w:rPr>
                <w:sz w:val="16"/>
                <w:szCs w:val="16"/>
              </w:rPr>
              <w:t>White</w:t>
            </w:r>
          </w:p>
        </w:tc>
        <w:tc>
          <w:tcPr>
            <w:tcW w:w="1440" w:type="dxa"/>
            <w:tcMar>
              <w:top w:w="0" w:type="dxa"/>
              <w:left w:w="45" w:type="dxa"/>
              <w:bottom w:w="0" w:type="dxa"/>
              <w:right w:w="45" w:type="dxa"/>
            </w:tcMar>
            <w:vAlign w:val="center"/>
            <w:hideMark/>
          </w:tcPr>
          <w:p w14:paraId="515938F1" w14:textId="77777777" w:rsidR="009D7E28" w:rsidRPr="008570B3" w:rsidRDefault="009C5E9C" w:rsidP="00020158">
            <w:pPr>
              <w:pStyle w:val="SBACTableText"/>
              <w:rPr>
                <w:sz w:val="16"/>
                <w:szCs w:val="16"/>
              </w:rPr>
            </w:pPr>
            <w:hyperlink r:id="rId26" w:history="1">
              <w:r w:rsidR="009D7E28" w:rsidRPr="001C030F">
                <w:rPr>
                  <w:rStyle w:val="Hyperlink"/>
                  <w:rFonts w:eastAsia="Times New Roman" w:cs="Arial"/>
                  <w:sz w:val="16"/>
                  <w:szCs w:val="16"/>
                </w:rPr>
                <w:t>CEDS ID 301</w:t>
              </w:r>
            </w:hyperlink>
            <w:r w:rsidR="009D7E28" w:rsidRPr="008570B3">
              <w:rPr>
                <w:rFonts w:eastAsia="Times New Roman" w:cs="Arial"/>
                <w:color w:val="000000"/>
                <w:sz w:val="16"/>
                <w:szCs w:val="16"/>
              </w:rPr>
              <w:br/>
              <w:t>K12-&gt;K12 Student-&gt;Demographic</w:t>
            </w:r>
          </w:p>
        </w:tc>
        <w:tc>
          <w:tcPr>
            <w:tcW w:w="630" w:type="dxa"/>
            <w:vAlign w:val="center"/>
          </w:tcPr>
          <w:p w14:paraId="66EA5741"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4722536C" w14:textId="77777777" w:rsidR="009D7E28" w:rsidRPr="00D37D15" w:rsidRDefault="009D7E28" w:rsidP="00020158">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0AE724EA" w14:textId="77777777" w:rsidR="009D7E28" w:rsidRPr="00D37D15" w:rsidRDefault="009D7E28" w:rsidP="00020158">
            <w:pPr>
              <w:pStyle w:val="SBACTableText"/>
              <w:rPr>
                <w:sz w:val="16"/>
                <w:szCs w:val="16"/>
              </w:rPr>
            </w:pPr>
            <w:r w:rsidRPr="00D37D15">
              <w:rPr>
                <w:sz w:val="16"/>
                <w:szCs w:val="16"/>
              </w:rPr>
              <w:t>White Race Flag</w:t>
            </w:r>
          </w:p>
        </w:tc>
        <w:tc>
          <w:tcPr>
            <w:tcW w:w="810" w:type="dxa"/>
            <w:tcMar>
              <w:top w:w="0" w:type="dxa"/>
              <w:left w:w="45" w:type="dxa"/>
              <w:bottom w:w="0" w:type="dxa"/>
              <w:right w:w="45" w:type="dxa"/>
            </w:tcMar>
            <w:vAlign w:val="center"/>
            <w:hideMark/>
          </w:tcPr>
          <w:p w14:paraId="607FCDD8" w14:textId="77777777" w:rsidR="009D7E28" w:rsidRDefault="009D7E28" w:rsidP="00020158">
            <w:pPr>
              <w:pStyle w:val="SBACTableText"/>
              <w:rPr>
                <w:sz w:val="16"/>
                <w:szCs w:val="16"/>
              </w:rPr>
            </w:pPr>
            <w:r w:rsidRPr="00D37D15">
              <w:rPr>
                <w:sz w:val="16"/>
                <w:szCs w:val="16"/>
              </w:rPr>
              <w:t>enum</w:t>
            </w:r>
          </w:p>
          <w:p w14:paraId="2208B116"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27E55C2" w14:textId="77777777" w:rsidR="009D7E28" w:rsidRPr="00D37D15" w:rsidRDefault="009D7E28" w:rsidP="00020158">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03ACD93C"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1916798A" w14:textId="77777777" w:rsidR="009D7E28" w:rsidRPr="00D37D15" w:rsidRDefault="009D7E28" w:rsidP="00020158">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0E415317" w14:textId="77777777" w:rsidR="009D7E28" w:rsidRPr="00D37D15" w:rsidRDefault="009D7E28" w:rsidP="00020158">
            <w:pPr>
              <w:pStyle w:val="SBACTableText"/>
              <w:rPr>
                <w:sz w:val="16"/>
                <w:szCs w:val="16"/>
              </w:rPr>
            </w:pPr>
            <w:r w:rsidRPr="00D37D15">
              <w:rPr>
                <w:sz w:val="16"/>
                <w:szCs w:val="16"/>
              </w:rPr>
              <w:t>At least one race field must be marked Yes</w:t>
            </w:r>
          </w:p>
        </w:tc>
      </w:tr>
      <w:tr w:rsidR="009D7E28" w:rsidRPr="00D37D15" w14:paraId="6D0B95D3" w14:textId="77777777" w:rsidTr="009D7E28">
        <w:trPr>
          <w:trHeight w:val="885"/>
        </w:trPr>
        <w:tc>
          <w:tcPr>
            <w:tcW w:w="1395" w:type="dxa"/>
            <w:tcMar>
              <w:top w:w="0" w:type="dxa"/>
              <w:left w:w="45" w:type="dxa"/>
              <w:bottom w:w="0" w:type="dxa"/>
              <w:right w:w="45" w:type="dxa"/>
            </w:tcMar>
            <w:vAlign w:val="center"/>
            <w:hideMark/>
          </w:tcPr>
          <w:p w14:paraId="2F894880" w14:textId="77777777" w:rsidR="009D7E28" w:rsidRPr="00D37D15" w:rsidRDefault="009D7E28" w:rsidP="00020158">
            <w:pPr>
              <w:pStyle w:val="SBACTableText"/>
              <w:rPr>
                <w:sz w:val="16"/>
                <w:szCs w:val="16"/>
              </w:rPr>
            </w:pPr>
            <w:r w:rsidRPr="00D37D15">
              <w:rPr>
                <w:sz w:val="16"/>
                <w:szCs w:val="16"/>
              </w:rPr>
              <w:t>NativeHawaiianOrOtherPacificIslander</w:t>
            </w:r>
          </w:p>
        </w:tc>
        <w:tc>
          <w:tcPr>
            <w:tcW w:w="1440" w:type="dxa"/>
            <w:tcMar>
              <w:top w:w="0" w:type="dxa"/>
              <w:left w:w="45" w:type="dxa"/>
              <w:bottom w:w="0" w:type="dxa"/>
              <w:right w:w="45" w:type="dxa"/>
            </w:tcMar>
            <w:vAlign w:val="center"/>
            <w:hideMark/>
          </w:tcPr>
          <w:p w14:paraId="1782FD75" w14:textId="77777777" w:rsidR="009D7E28" w:rsidRPr="008570B3" w:rsidRDefault="009C5E9C" w:rsidP="00020158">
            <w:pPr>
              <w:pStyle w:val="SBACTableText"/>
              <w:rPr>
                <w:sz w:val="16"/>
                <w:szCs w:val="16"/>
              </w:rPr>
            </w:pPr>
            <w:hyperlink r:id="rId27" w:history="1">
              <w:r w:rsidR="009D7E28" w:rsidRPr="001C030F">
                <w:rPr>
                  <w:rStyle w:val="Hyperlink"/>
                  <w:rFonts w:eastAsia="Times New Roman" w:cs="Arial"/>
                  <w:sz w:val="16"/>
                  <w:szCs w:val="16"/>
                </w:rPr>
                <w:t>CEDS ID 192</w:t>
              </w:r>
            </w:hyperlink>
            <w:r w:rsidR="009D7E28" w:rsidRPr="008570B3">
              <w:rPr>
                <w:rFonts w:eastAsia="Times New Roman" w:cs="Arial"/>
                <w:color w:val="000000"/>
                <w:sz w:val="16"/>
                <w:szCs w:val="16"/>
              </w:rPr>
              <w:br/>
              <w:t>K12-&gt;K12 Student-&gt;Demographic</w:t>
            </w:r>
          </w:p>
        </w:tc>
        <w:tc>
          <w:tcPr>
            <w:tcW w:w="630" w:type="dxa"/>
            <w:vAlign w:val="center"/>
          </w:tcPr>
          <w:p w14:paraId="17423E9C"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636896A0" w14:textId="77777777" w:rsidR="009D7E28" w:rsidRPr="00D37D15" w:rsidRDefault="009D7E28" w:rsidP="00020158">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3E675B8E" w14:textId="77777777" w:rsidR="009D7E28" w:rsidRPr="00D37D15" w:rsidRDefault="009D7E28" w:rsidP="00020158">
            <w:pPr>
              <w:pStyle w:val="SBACTableText"/>
              <w:rPr>
                <w:sz w:val="16"/>
                <w:szCs w:val="16"/>
              </w:rPr>
            </w:pPr>
            <w:r w:rsidRPr="00D37D15">
              <w:rPr>
                <w:sz w:val="16"/>
                <w:szCs w:val="16"/>
              </w:rPr>
              <w:t>Native Hawaiian/Other Pacific Islander Race Flag</w:t>
            </w:r>
          </w:p>
        </w:tc>
        <w:tc>
          <w:tcPr>
            <w:tcW w:w="810" w:type="dxa"/>
            <w:tcMar>
              <w:top w:w="0" w:type="dxa"/>
              <w:left w:w="45" w:type="dxa"/>
              <w:bottom w:w="0" w:type="dxa"/>
              <w:right w:w="45" w:type="dxa"/>
            </w:tcMar>
            <w:vAlign w:val="center"/>
            <w:hideMark/>
          </w:tcPr>
          <w:p w14:paraId="1E3031DA" w14:textId="77777777" w:rsidR="009D7E28" w:rsidRDefault="009D7E28" w:rsidP="00020158">
            <w:pPr>
              <w:pStyle w:val="SBACTableText"/>
              <w:rPr>
                <w:sz w:val="16"/>
                <w:szCs w:val="16"/>
              </w:rPr>
            </w:pPr>
            <w:r w:rsidRPr="00D37D15">
              <w:rPr>
                <w:sz w:val="16"/>
                <w:szCs w:val="16"/>
              </w:rPr>
              <w:t>enum</w:t>
            </w:r>
          </w:p>
          <w:p w14:paraId="39F534D0"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EF7E762" w14:textId="77777777" w:rsidR="009D7E28" w:rsidRPr="00D37D15" w:rsidRDefault="009D7E28" w:rsidP="00020158">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57744995"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2337AEB3" w14:textId="77777777" w:rsidR="009D7E28" w:rsidRPr="00D37D15" w:rsidRDefault="009D7E28" w:rsidP="00020158">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2A35CD24" w14:textId="77777777" w:rsidR="009D7E28" w:rsidRPr="00D37D15" w:rsidRDefault="009D7E28" w:rsidP="00020158">
            <w:pPr>
              <w:pStyle w:val="SBACTableText"/>
              <w:rPr>
                <w:sz w:val="16"/>
                <w:szCs w:val="16"/>
              </w:rPr>
            </w:pPr>
            <w:r w:rsidRPr="00D37D15">
              <w:rPr>
                <w:sz w:val="16"/>
                <w:szCs w:val="16"/>
              </w:rPr>
              <w:t>At least one race field must be marked Yes</w:t>
            </w:r>
          </w:p>
        </w:tc>
      </w:tr>
      <w:tr w:rsidR="009D7E28" w:rsidRPr="00D37D15" w14:paraId="435D59BF" w14:textId="77777777" w:rsidTr="009D7E28">
        <w:trPr>
          <w:trHeight w:val="885"/>
        </w:trPr>
        <w:tc>
          <w:tcPr>
            <w:tcW w:w="1395" w:type="dxa"/>
            <w:tcMar>
              <w:top w:w="0" w:type="dxa"/>
              <w:left w:w="45" w:type="dxa"/>
              <w:bottom w:w="0" w:type="dxa"/>
              <w:right w:w="45" w:type="dxa"/>
            </w:tcMar>
            <w:vAlign w:val="center"/>
            <w:hideMark/>
          </w:tcPr>
          <w:p w14:paraId="707F9EE2" w14:textId="77777777" w:rsidR="009D7E28" w:rsidRPr="00D37D15" w:rsidRDefault="009D7E28" w:rsidP="00020158">
            <w:pPr>
              <w:pStyle w:val="SBACTableText"/>
              <w:rPr>
                <w:sz w:val="16"/>
                <w:szCs w:val="16"/>
              </w:rPr>
            </w:pPr>
            <w:r w:rsidRPr="00D37D15">
              <w:rPr>
                <w:sz w:val="16"/>
                <w:szCs w:val="16"/>
              </w:rPr>
              <w:t>DemographicRaceTwoOrMoreRaces</w:t>
            </w:r>
          </w:p>
        </w:tc>
        <w:tc>
          <w:tcPr>
            <w:tcW w:w="1440" w:type="dxa"/>
            <w:tcMar>
              <w:top w:w="0" w:type="dxa"/>
              <w:left w:w="45" w:type="dxa"/>
              <w:bottom w:w="0" w:type="dxa"/>
              <w:right w:w="45" w:type="dxa"/>
            </w:tcMar>
            <w:vAlign w:val="center"/>
            <w:hideMark/>
          </w:tcPr>
          <w:p w14:paraId="5D28BEE0" w14:textId="77777777" w:rsidR="009D7E28" w:rsidRPr="008570B3" w:rsidRDefault="009C5E9C" w:rsidP="00020158">
            <w:pPr>
              <w:pStyle w:val="SBACTableText"/>
              <w:rPr>
                <w:sz w:val="16"/>
                <w:szCs w:val="16"/>
              </w:rPr>
            </w:pPr>
            <w:hyperlink r:id="rId28" w:history="1">
              <w:r w:rsidR="009D7E28" w:rsidRPr="00867EF7">
                <w:rPr>
                  <w:rStyle w:val="Hyperlink"/>
                  <w:rFonts w:eastAsia="Times New Roman" w:cs="Arial"/>
                  <w:sz w:val="16"/>
                  <w:szCs w:val="16"/>
                </w:rPr>
                <w:t>CEDS ID 973</w:t>
              </w:r>
            </w:hyperlink>
            <w:r w:rsidR="009D7E28" w:rsidRPr="008570B3">
              <w:rPr>
                <w:rFonts w:eastAsia="Times New Roman" w:cs="Arial"/>
                <w:color w:val="000000"/>
                <w:sz w:val="16"/>
                <w:szCs w:val="16"/>
              </w:rPr>
              <w:br/>
              <w:t>K12 -&gt; K12 Student -&gt; Demographic</w:t>
            </w:r>
          </w:p>
        </w:tc>
        <w:tc>
          <w:tcPr>
            <w:tcW w:w="630" w:type="dxa"/>
            <w:vAlign w:val="center"/>
          </w:tcPr>
          <w:p w14:paraId="7F2F837E"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5CD47D18" w14:textId="77777777" w:rsidR="009D7E28" w:rsidRPr="00D37D15" w:rsidRDefault="009D7E28" w:rsidP="00020158">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5ECFF987" w14:textId="77777777" w:rsidR="009D7E28" w:rsidRPr="00D37D15" w:rsidRDefault="009D7E28" w:rsidP="00020158">
            <w:pPr>
              <w:pStyle w:val="SBACTableText"/>
              <w:rPr>
                <w:sz w:val="16"/>
                <w:szCs w:val="16"/>
              </w:rPr>
            </w:pPr>
            <w:r w:rsidRPr="00D37D15">
              <w:rPr>
                <w:sz w:val="16"/>
                <w:szCs w:val="16"/>
              </w:rPr>
              <w:t>A person having origins in any of more than one of the racial groups.</w:t>
            </w:r>
          </w:p>
        </w:tc>
        <w:tc>
          <w:tcPr>
            <w:tcW w:w="810" w:type="dxa"/>
            <w:tcMar>
              <w:top w:w="0" w:type="dxa"/>
              <w:left w:w="45" w:type="dxa"/>
              <w:bottom w:w="0" w:type="dxa"/>
              <w:right w:w="45" w:type="dxa"/>
            </w:tcMar>
            <w:vAlign w:val="center"/>
            <w:hideMark/>
          </w:tcPr>
          <w:p w14:paraId="6BA49AE3" w14:textId="77777777" w:rsidR="009D7E28" w:rsidRDefault="009D7E28" w:rsidP="00020158">
            <w:pPr>
              <w:pStyle w:val="SBACTableText"/>
              <w:rPr>
                <w:sz w:val="16"/>
                <w:szCs w:val="16"/>
              </w:rPr>
            </w:pPr>
            <w:r w:rsidRPr="00D37D15">
              <w:rPr>
                <w:sz w:val="16"/>
                <w:szCs w:val="16"/>
              </w:rPr>
              <w:t>enum</w:t>
            </w:r>
          </w:p>
          <w:p w14:paraId="24D6F76B"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65DE8E93" w14:textId="77777777" w:rsidR="009D7E28" w:rsidRPr="00D37D15" w:rsidRDefault="009D7E28" w:rsidP="00020158">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26107AEA"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614830DB" w14:textId="77777777" w:rsidR="009D7E28" w:rsidRPr="00D37D15" w:rsidRDefault="009D7E28" w:rsidP="00020158">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29873733" w14:textId="77777777" w:rsidR="009D7E28" w:rsidRPr="00D37D15" w:rsidRDefault="009D7E28" w:rsidP="00020158">
            <w:pPr>
              <w:pStyle w:val="SBACTableText"/>
              <w:rPr>
                <w:sz w:val="16"/>
                <w:szCs w:val="16"/>
              </w:rPr>
            </w:pPr>
            <w:r w:rsidRPr="00D37D15">
              <w:rPr>
                <w:sz w:val="16"/>
                <w:szCs w:val="16"/>
              </w:rPr>
              <w:t>At least one race field must be marked Yes</w:t>
            </w:r>
          </w:p>
        </w:tc>
      </w:tr>
      <w:tr w:rsidR="009D7E28" w:rsidRPr="00D37D15" w14:paraId="2FEB2C0B" w14:textId="77777777" w:rsidTr="009D7E28">
        <w:trPr>
          <w:trHeight w:val="885"/>
        </w:trPr>
        <w:tc>
          <w:tcPr>
            <w:tcW w:w="1395" w:type="dxa"/>
            <w:tcMar>
              <w:top w:w="0" w:type="dxa"/>
              <w:left w:w="45" w:type="dxa"/>
              <w:bottom w:w="0" w:type="dxa"/>
              <w:right w:w="45" w:type="dxa"/>
            </w:tcMar>
            <w:vAlign w:val="center"/>
            <w:hideMark/>
          </w:tcPr>
          <w:p w14:paraId="6F48D365" w14:textId="77777777" w:rsidR="009D7E28" w:rsidRPr="00D37D15" w:rsidRDefault="009D7E28" w:rsidP="00020158">
            <w:pPr>
              <w:pStyle w:val="SBACTableText"/>
              <w:rPr>
                <w:sz w:val="16"/>
                <w:szCs w:val="16"/>
              </w:rPr>
            </w:pPr>
            <w:r w:rsidRPr="00D37D15">
              <w:rPr>
                <w:sz w:val="16"/>
                <w:szCs w:val="16"/>
              </w:rPr>
              <w:t>IDEAIndicator</w:t>
            </w:r>
          </w:p>
        </w:tc>
        <w:tc>
          <w:tcPr>
            <w:tcW w:w="1440" w:type="dxa"/>
            <w:tcMar>
              <w:top w:w="0" w:type="dxa"/>
              <w:left w:w="45" w:type="dxa"/>
              <w:bottom w:w="0" w:type="dxa"/>
              <w:right w:w="45" w:type="dxa"/>
            </w:tcMar>
            <w:vAlign w:val="center"/>
            <w:hideMark/>
          </w:tcPr>
          <w:p w14:paraId="2E7FD4F2" w14:textId="77777777" w:rsidR="009D7E28" w:rsidRPr="008570B3" w:rsidRDefault="009C5E9C" w:rsidP="00020158">
            <w:pPr>
              <w:pStyle w:val="SBACTableText"/>
              <w:rPr>
                <w:sz w:val="16"/>
                <w:szCs w:val="16"/>
              </w:rPr>
            </w:pPr>
            <w:hyperlink r:id="rId29" w:history="1">
              <w:r w:rsidR="009D7E28" w:rsidRPr="00867EF7">
                <w:rPr>
                  <w:rStyle w:val="Hyperlink"/>
                  <w:rFonts w:eastAsia="Times New Roman" w:cs="Arial"/>
                  <w:sz w:val="16"/>
                  <w:szCs w:val="16"/>
                </w:rPr>
                <w:t>CEDS ID 151</w:t>
              </w:r>
            </w:hyperlink>
            <w:r w:rsidR="009D7E28" w:rsidRPr="008570B3">
              <w:rPr>
                <w:rFonts w:eastAsia="Times New Roman" w:cs="Arial"/>
                <w:color w:val="000000"/>
                <w:sz w:val="16"/>
                <w:szCs w:val="16"/>
              </w:rPr>
              <w:br/>
              <w:t>K12-&gt;K12 Student-&gt;Disability</w:t>
            </w:r>
          </w:p>
        </w:tc>
        <w:tc>
          <w:tcPr>
            <w:tcW w:w="630" w:type="dxa"/>
            <w:vAlign w:val="center"/>
          </w:tcPr>
          <w:p w14:paraId="79191097"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519E7866" w14:textId="77777777" w:rsidR="009D7E28" w:rsidRPr="00D37D15" w:rsidRDefault="009D7E28" w:rsidP="00020158">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77DD186" w14:textId="77777777" w:rsidR="009D7E28" w:rsidRPr="00D37D15" w:rsidRDefault="009D7E28" w:rsidP="00020158">
            <w:pPr>
              <w:pStyle w:val="SBACTableText"/>
              <w:rPr>
                <w:sz w:val="16"/>
                <w:szCs w:val="16"/>
              </w:rPr>
            </w:pPr>
            <w:r w:rsidRPr="00D37D15">
              <w:rPr>
                <w:sz w:val="16"/>
                <w:szCs w:val="16"/>
              </w:rPr>
              <w:t>Student Enrolled in IEP</w:t>
            </w:r>
          </w:p>
        </w:tc>
        <w:tc>
          <w:tcPr>
            <w:tcW w:w="810" w:type="dxa"/>
            <w:tcMar>
              <w:top w:w="0" w:type="dxa"/>
              <w:left w:w="45" w:type="dxa"/>
              <w:bottom w:w="0" w:type="dxa"/>
              <w:right w:w="45" w:type="dxa"/>
            </w:tcMar>
            <w:vAlign w:val="center"/>
            <w:hideMark/>
          </w:tcPr>
          <w:p w14:paraId="40DBCDCF" w14:textId="77777777" w:rsidR="009D7E28" w:rsidRDefault="009D7E28" w:rsidP="00020158">
            <w:pPr>
              <w:pStyle w:val="SBACTableText"/>
              <w:rPr>
                <w:sz w:val="16"/>
                <w:szCs w:val="16"/>
              </w:rPr>
            </w:pPr>
            <w:r w:rsidRPr="00D37D15">
              <w:rPr>
                <w:sz w:val="16"/>
                <w:szCs w:val="16"/>
              </w:rPr>
              <w:t>enum</w:t>
            </w:r>
          </w:p>
          <w:p w14:paraId="4B7346A8"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06A674F" w14:textId="77777777" w:rsidR="009D7E28" w:rsidRPr="00D37D15" w:rsidRDefault="009D7E28" w:rsidP="00020158">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2D0A1818"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774B14C0" w14:textId="77777777" w:rsidR="009D7E28" w:rsidRPr="00D37D15" w:rsidRDefault="009D7E28" w:rsidP="00020158">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16680742" w14:textId="77777777" w:rsidR="009D7E28" w:rsidRPr="00D37D15" w:rsidRDefault="009D7E28" w:rsidP="00020158">
            <w:pPr>
              <w:pStyle w:val="SBACTableText"/>
              <w:rPr>
                <w:sz w:val="16"/>
                <w:szCs w:val="16"/>
              </w:rPr>
            </w:pPr>
          </w:p>
        </w:tc>
      </w:tr>
      <w:tr w:rsidR="009D7E28" w:rsidRPr="00D37D15" w14:paraId="1CF28C38" w14:textId="77777777" w:rsidTr="009D7E28">
        <w:trPr>
          <w:trHeight w:val="885"/>
        </w:trPr>
        <w:tc>
          <w:tcPr>
            <w:tcW w:w="1395" w:type="dxa"/>
            <w:tcMar>
              <w:top w:w="0" w:type="dxa"/>
              <w:left w:w="45" w:type="dxa"/>
              <w:bottom w:w="0" w:type="dxa"/>
              <w:right w:w="45" w:type="dxa"/>
            </w:tcMar>
            <w:vAlign w:val="center"/>
            <w:hideMark/>
          </w:tcPr>
          <w:p w14:paraId="6C057D42" w14:textId="77777777" w:rsidR="009D7E28" w:rsidRPr="00D37D15" w:rsidRDefault="009D7E28" w:rsidP="00020158">
            <w:pPr>
              <w:pStyle w:val="SBACTableText"/>
              <w:rPr>
                <w:sz w:val="16"/>
                <w:szCs w:val="16"/>
              </w:rPr>
            </w:pPr>
            <w:r w:rsidRPr="00D37D15">
              <w:rPr>
                <w:sz w:val="16"/>
                <w:szCs w:val="16"/>
              </w:rPr>
              <w:t>LEPStatus</w:t>
            </w:r>
          </w:p>
        </w:tc>
        <w:tc>
          <w:tcPr>
            <w:tcW w:w="1440" w:type="dxa"/>
            <w:tcMar>
              <w:top w:w="0" w:type="dxa"/>
              <w:left w:w="45" w:type="dxa"/>
              <w:bottom w:w="0" w:type="dxa"/>
              <w:right w:w="45" w:type="dxa"/>
            </w:tcMar>
            <w:vAlign w:val="center"/>
            <w:hideMark/>
          </w:tcPr>
          <w:p w14:paraId="7473A1E4" w14:textId="77777777" w:rsidR="009D7E28" w:rsidRPr="008570B3" w:rsidRDefault="009C5E9C" w:rsidP="00020158">
            <w:pPr>
              <w:pStyle w:val="SBACTableText"/>
              <w:rPr>
                <w:sz w:val="16"/>
                <w:szCs w:val="16"/>
              </w:rPr>
            </w:pPr>
            <w:hyperlink r:id="rId30" w:history="1">
              <w:r w:rsidR="009D7E28" w:rsidRPr="00867EF7">
                <w:rPr>
                  <w:rStyle w:val="Hyperlink"/>
                  <w:rFonts w:eastAsia="Times New Roman" w:cs="Arial"/>
                  <w:sz w:val="16"/>
                  <w:szCs w:val="16"/>
                </w:rPr>
                <w:t>CEDS ID 180</w:t>
              </w:r>
            </w:hyperlink>
            <w:r w:rsidR="009D7E28" w:rsidRPr="008570B3">
              <w:rPr>
                <w:rFonts w:eastAsia="Times New Roman" w:cs="Arial"/>
                <w:color w:val="000000"/>
                <w:sz w:val="16"/>
                <w:szCs w:val="16"/>
              </w:rPr>
              <w:br/>
              <w:t>K12 -&gt; K12 Student -&gt; Limited English Proficiency</w:t>
            </w:r>
          </w:p>
        </w:tc>
        <w:tc>
          <w:tcPr>
            <w:tcW w:w="630" w:type="dxa"/>
            <w:vAlign w:val="center"/>
          </w:tcPr>
          <w:p w14:paraId="1316AA82"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6797E84F" w14:textId="77777777" w:rsidR="009D7E28" w:rsidRPr="00D37D15" w:rsidRDefault="009D7E28" w:rsidP="00020158">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9B8098C" w14:textId="77777777" w:rsidR="009D7E28" w:rsidRPr="00D37D15" w:rsidRDefault="009D7E28" w:rsidP="00020158">
            <w:pPr>
              <w:pStyle w:val="SBACTableText"/>
              <w:rPr>
                <w:sz w:val="16"/>
                <w:szCs w:val="16"/>
              </w:rPr>
            </w:pPr>
            <w:r w:rsidRPr="00D37D15">
              <w:rPr>
                <w:sz w:val="16"/>
                <w:szCs w:val="16"/>
              </w:rPr>
              <w:t>Student identified as LEP</w:t>
            </w:r>
          </w:p>
        </w:tc>
        <w:tc>
          <w:tcPr>
            <w:tcW w:w="810" w:type="dxa"/>
            <w:tcMar>
              <w:top w:w="0" w:type="dxa"/>
              <w:left w:w="45" w:type="dxa"/>
              <w:bottom w:w="0" w:type="dxa"/>
              <w:right w:w="45" w:type="dxa"/>
            </w:tcMar>
            <w:vAlign w:val="center"/>
            <w:hideMark/>
          </w:tcPr>
          <w:p w14:paraId="34531A73" w14:textId="77777777" w:rsidR="009D7E28" w:rsidRDefault="009D7E28" w:rsidP="00020158">
            <w:pPr>
              <w:pStyle w:val="SBACTableText"/>
              <w:rPr>
                <w:sz w:val="16"/>
                <w:szCs w:val="16"/>
              </w:rPr>
            </w:pPr>
            <w:r w:rsidRPr="00D37D15">
              <w:rPr>
                <w:sz w:val="16"/>
                <w:szCs w:val="16"/>
              </w:rPr>
              <w:t>enum</w:t>
            </w:r>
          </w:p>
          <w:p w14:paraId="732A7867"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3F5A0453" w14:textId="77777777" w:rsidR="009D7E28" w:rsidRPr="00D37D15" w:rsidRDefault="009D7E28" w:rsidP="00020158">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7B64B632"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61AE9865" w14:textId="77777777" w:rsidR="009D7E28" w:rsidRPr="00D37D15" w:rsidRDefault="009D7E28" w:rsidP="00020158">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02193AD4" w14:textId="77777777" w:rsidR="009D7E28" w:rsidRPr="00D37D15" w:rsidRDefault="009D7E28" w:rsidP="00020158">
            <w:pPr>
              <w:pStyle w:val="SBACTableText"/>
              <w:rPr>
                <w:sz w:val="16"/>
                <w:szCs w:val="16"/>
              </w:rPr>
            </w:pPr>
          </w:p>
        </w:tc>
      </w:tr>
      <w:tr w:rsidR="009D7E28" w:rsidRPr="00D37D15" w14:paraId="59D20CFB" w14:textId="77777777" w:rsidTr="009D7E28">
        <w:trPr>
          <w:trHeight w:val="885"/>
        </w:trPr>
        <w:tc>
          <w:tcPr>
            <w:tcW w:w="1395" w:type="dxa"/>
            <w:tcMar>
              <w:top w:w="0" w:type="dxa"/>
              <w:left w:w="45" w:type="dxa"/>
              <w:bottom w:w="0" w:type="dxa"/>
              <w:right w:w="45" w:type="dxa"/>
            </w:tcMar>
            <w:vAlign w:val="center"/>
            <w:hideMark/>
          </w:tcPr>
          <w:p w14:paraId="1FF9F27A" w14:textId="77777777" w:rsidR="009D7E28" w:rsidRPr="00D37D15" w:rsidRDefault="009D7E28" w:rsidP="00020158">
            <w:pPr>
              <w:pStyle w:val="SBACTableText"/>
              <w:rPr>
                <w:sz w:val="16"/>
                <w:szCs w:val="16"/>
              </w:rPr>
            </w:pPr>
            <w:r w:rsidRPr="00D37D15">
              <w:rPr>
                <w:sz w:val="16"/>
                <w:szCs w:val="16"/>
              </w:rPr>
              <w:lastRenderedPageBreak/>
              <w:t>Section504Status</w:t>
            </w:r>
          </w:p>
        </w:tc>
        <w:tc>
          <w:tcPr>
            <w:tcW w:w="1440" w:type="dxa"/>
            <w:tcMar>
              <w:top w:w="0" w:type="dxa"/>
              <w:left w:w="45" w:type="dxa"/>
              <w:bottom w:w="0" w:type="dxa"/>
              <w:right w:w="45" w:type="dxa"/>
            </w:tcMar>
            <w:vAlign w:val="center"/>
            <w:hideMark/>
          </w:tcPr>
          <w:p w14:paraId="40440D06" w14:textId="77777777" w:rsidR="009D7E28" w:rsidRPr="008570B3" w:rsidRDefault="009C5E9C" w:rsidP="00020158">
            <w:pPr>
              <w:pStyle w:val="SBACTableText"/>
              <w:rPr>
                <w:sz w:val="16"/>
                <w:szCs w:val="16"/>
              </w:rPr>
            </w:pPr>
            <w:hyperlink r:id="rId31" w:history="1">
              <w:r w:rsidR="009D7E28" w:rsidRPr="00867EF7">
                <w:rPr>
                  <w:rStyle w:val="Hyperlink"/>
                  <w:rFonts w:eastAsia="Times New Roman" w:cs="Arial"/>
                  <w:sz w:val="16"/>
                  <w:szCs w:val="16"/>
                </w:rPr>
                <w:t>CEDS ID 249</w:t>
              </w:r>
            </w:hyperlink>
            <w:r w:rsidR="009D7E28" w:rsidRPr="008570B3">
              <w:rPr>
                <w:rFonts w:eastAsia="Times New Roman" w:cs="Arial"/>
                <w:color w:val="000000"/>
                <w:sz w:val="16"/>
                <w:szCs w:val="16"/>
              </w:rPr>
              <w:br/>
              <w:t>K12 -&gt; K12 Student -&gt; Disability</w:t>
            </w:r>
          </w:p>
        </w:tc>
        <w:tc>
          <w:tcPr>
            <w:tcW w:w="630" w:type="dxa"/>
            <w:vAlign w:val="center"/>
          </w:tcPr>
          <w:p w14:paraId="0DB4677D"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22</w:t>
            </w:r>
          </w:p>
        </w:tc>
        <w:tc>
          <w:tcPr>
            <w:tcW w:w="810" w:type="dxa"/>
            <w:tcMar>
              <w:top w:w="0" w:type="dxa"/>
              <w:left w:w="45" w:type="dxa"/>
              <w:bottom w:w="0" w:type="dxa"/>
              <w:right w:w="45" w:type="dxa"/>
            </w:tcMar>
            <w:vAlign w:val="center"/>
            <w:hideMark/>
          </w:tcPr>
          <w:p w14:paraId="5CF2E4C0" w14:textId="77777777" w:rsidR="009D7E28" w:rsidRPr="00D37D15" w:rsidRDefault="009D7E28" w:rsidP="00020158">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6D3E7862" w14:textId="77777777" w:rsidR="009D7E28" w:rsidRPr="00D37D15" w:rsidRDefault="009D7E28" w:rsidP="00020158">
            <w:pPr>
              <w:pStyle w:val="SBACTableText"/>
              <w:rPr>
                <w:sz w:val="16"/>
                <w:szCs w:val="16"/>
              </w:rPr>
            </w:pPr>
            <w:r w:rsidRPr="00D37D15">
              <w:rPr>
                <w:sz w:val="16"/>
                <w:szCs w:val="16"/>
              </w:rPr>
              <w:t>Student with 504 plan</w:t>
            </w:r>
          </w:p>
        </w:tc>
        <w:tc>
          <w:tcPr>
            <w:tcW w:w="810" w:type="dxa"/>
            <w:tcMar>
              <w:top w:w="0" w:type="dxa"/>
              <w:left w:w="45" w:type="dxa"/>
              <w:bottom w:w="0" w:type="dxa"/>
              <w:right w:w="45" w:type="dxa"/>
            </w:tcMar>
            <w:vAlign w:val="center"/>
            <w:hideMark/>
          </w:tcPr>
          <w:p w14:paraId="109D3141" w14:textId="77777777" w:rsidR="009D7E28" w:rsidRDefault="009D7E28" w:rsidP="00020158">
            <w:pPr>
              <w:pStyle w:val="SBACTableText"/>
              <w:rPr>
                <w:sz w:val="16"/>
                <w:szCs w:val="16"/>
              </w:rPr>
            </w:pPr>
            <w:r w:rsidRPr="00D37D15">
              <w:rPr>
                <w:sz w:val="16"/>
                <w:szCs w:val="16"/>
              </w:rPr>
              <w:t>enum</w:t>
            </w:r>
          </w:p>
          <w:p w14:paraId="79774295"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6F424244" w14:textId="77777777" w:rsidR="009D7E28" w:rsidRPr="00D37D15" w:rsidRDefault="009D7E28" w:rsidP="00020158">
            <w:pPr>
              <w:pStyle w:val="SBACTableText"/>
              <w:rPr>
                <w:sz w:val="16"/>
                <w:szCs w:val="16"/>
              </w:rPr>
            </w:pPr>
            <w:r w:rsidRPr="00D37D15">
              <w:rPr>
                <w:sz w:val="16"/>
                <w:szCs w:val="16"/>
              </w:rPr>
              <w:t>Yes</w:t>
            </w:r>
            <w:r w:rsidRPr="00D37D15">
              <w:rPr>
                <w:sz w:val="16"/>
                <w:szCs w:val="16"/>
              </w:rPr>
              <w:br/>
              <w:t>No</w:t>
            </w:r>
            <w:r w:rsidRPr="00D37D15">
              <w:rPr>
                <w:sz w:val="16"/>
                <w:szCs w:val="16"/>
              </w:rPr>
              <w:br/>
              <w:t>Unknown/Cannot Provide</w:t>
            </w:r>
          </w:p>
        </w:tc>
        <w:tc>
          <w:tcPr>
            <w:tcW w:w="1710" w:type="dxa"/>
            <w:tcMar>
              <w:top w:w="0" w:type="dxa"/>
              <w:left w:w="45" w:type="dxa"/>
              <w:bottom w:w="0" w:type="dxa"/>
              <w:right w:w="45" w:type="dxa"/>
            </w:tcMar>
            <w:vAlign w:val="center"/>
            <w:hideMark/>
          </w:tcPr>
          <w:p w14:paraId="5BF51985"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64E0F608" w14:textId="77777777" w:rsidR="009D7E28" w:rsidRPr="00D37D15" w:rsidRDefault="009D7E28" w:rsidP="00020158">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254B6E45" w14:textId="77777777" w:rsidR="009D7E28" w:rsidRPr="00D37D15" w:rsidRDefault="009D7E28" w:rsidP="00020158">
            <w:pPr>
              <w:pStyle w:val="SBACTableText"/>
              <w:rPr>
                <w:sz w:val="16"/>
                <w:szCs w:val="16"/>
              </w:rPr>
            </w:pPr>
          </w:p>
        </w:tc>
      </w:tr>
      <w:tr w:rsidR="009D7E28" w:rsidRPr="00D37D15" w14:paraId="43FFD4A7" w14:textId="77777777" w:rsidTr="009D7E28">
        <w:trPr>
          <w:trHeight w:val="885"/>
        </w:trPr>
        <w:tc>
          <w:tcPr>
            <w:tcW w:w="1395" w:type="dxa"/>
            <w:tcMar>
              <w:top w:w="0" w:type="dxa"/>
              <w:left w:w="45" w:type="dxa"/>
              <w:bottom w:w="0" w:type="dxa"/>
              <w:right w:w="45" w:type="dxa"/>
            </w:tcMar>
            <w:vAlign w:val="center"/>
            <w:hideMark/>
          </w:tcPr>
          <w:p w14:paraId="6A48D0B3" w14:textId="77777777" w:rsidR="009D7E28" w:rsidRPr="00D37D15" w:rsidRDefault="009D7E28" w:rsidP="00020158">
            <w:pPr>
              <w:pStyle w:val="SBACTableText"/>
              <w:rPr>
                <w:sz w:val="16"/>
                <w:szCs w:val="16"/>
              </w:rPr>
            </w:pPr>
            <w:r w:rsidRPr="00D37D15">
              <w:rPr>
                <w:sz w:val="16"/>
                <w:szCs w:val="16"/>
              </w:rPr>
              <w:t>EconomicDisadvantageStatus</w:t>
            </w:r>
          </w:p>
        </w:tc>
        <w:tc>
          <w:tcPr>
            <w:tcW w:w="1440" w:type="dxa"/>
            <w:tcMar>
              <w:top w:w="0" w:type="dxa"/>
              <w:left w:w="45" w:type="dxa"/>
              <w:bottom w:w="0" w:type="dxa"/>
              <w:right w:w="45" w:type="dxa"/>
            </w:tcMar>
            <w:vAlign w:val="center"/>
            <w:hideMark/>
          </w:tcPr>
          <w:p w14:paraId="41C0D7F9" w14:textId="77777777" w:rsidR="009D7E28" w:rsidRPr="008570B3" w:rsidRDefault="009C5E9C" w:rsidP="00020158">
            <w:pPr>
              <w:pStyle w:val="SBACTableText"/>
              <w:rPr>
                <w:sz w:val="16"/>
                <w:szCs w:val="16"/>
              </w:rPr>
            </w:pPr>
            <w:hyperlink r:id="rId32" w:history="1">
              <w:r w:rsidR="009D7E28" w:rsidRPr="00061A88">
                <w:rPr>
                  <w:rStyle w:val="Hyperlink"/>
                  <w:rFonts w:eastAsia="Times New Roman" w:cs="Arial"/>
                  <w:sz w:val="16"/>
                  <w:szCs w:val="16"/>
                </w:rPr>
                <w:t>CEDS ID 86</w:t>
              </w:r>
            </w:hyperlink>
            <w:r w:rsidR="009D7E28" w:rsidRPr="008570B3">
              <w:rPr>
                <w:rFonts w:eastAsia="Times New Roman" w:cs="Arial"/>
                <w:color w:val="000000"/>
                <w:sz w:val="16"/>
                <w:szCs w:val="16"/>
              </w:rPr>
              <w:br/>
              <w:t>K12 -&gt; K12 Student -&gt; Economically Disadvantaged -&gt; EconomicDisadvantageStatus</w:t>
            </w:r>
          </w:p>
        </w:tc>
        <w:tc>
          <w:tcPr>
            <w:tcW w:w="630" w:type="dxa"/>
            <w:vAlign w:val="center"/>
          </w:tcPr>
          <w:p w14:paraId="1E2A546F"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58F5EC28" w14:textId="77777777" w:rsidR="009D7E28" w:rsidRPr="00D37D15" w:rsidRDefault="009D7E28" w:rsidP="00020158">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6D719F75" w14:textId="77777777" w:rsidR="009D7E28" w:rsidRPr="00D37D15" w:rsidRDefault="009D7E28" w:rsidP="00020158">
            <w:pPr>
              <w:pStyle w:val="SBACTableText"/>
              <w:rPr>
                <w:sz w:val="16"/>
                <w:szCs w:val="16"/>
              </w:rPr>
            </w:pPr>
            <w:r w:rsidRPr="00D37D15">
              <w:rPr>
                <w:sz w:val="16"/>
                <w:szCs w:val="16"/>
              </w:rPr>
              <w:t>An indication that the student met the State criteria for classification as having an economic disadvantage.</w:t>
            </w:r>
          </w:p>
        </w:tc>
        <w:tc>
          <w:tcPr>
            <w:tcW w:w="810" w:type="dxa"/>
            <w:tcMar>
              <w:top w:w="0" w:type="dxa"/>
              <w:left w:w="45" w:type="dxa"/>
              <w:bottom w:w="0" w:type="dxa"/>
              <w:right w:w="45" w:type="dxa"/>
            </w:tcMar>
            <w:vAlign w:val="center"/>
            <w:hideMark/>
          </w:tcPr>
          <w:p w14:paraId="3AFF3F0B" w14:textId="77777777" w:rsidR="009D7E28" w:rsidRDefault="009D7E28" w:rsidP="00020158">
            <w:pPr>
              <w:pStyle w:val="SBACTableText"/>
              <w:rPr>
                <w:sz w:val="16"/>
                <w:szCs w:val="16"/>
              </w:rPr>
            </w:pPr>
            <w:r w:rsidRPr="00D37D15">
              <w:rPr>
                <w:sz w:val="16"/>
                <w:szCs w:val="16"/>
              </w:rPr>
              <w:t>enum</w:t>
            </w:r>
          </w:p>
          <w:p w14:paraId="6D22666E"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5BC07734" w14:textId="77777777" w:rsidR="009D7E28" w:rsidRPr="00D37D15" w:rsidRDefault="009D7E28" w:rsidP="00020158">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01A9FFCE"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71C72340" w14:textId="77777777" w:rsidR="009D7E28" w:rsidRPr="00D37D15" w:rsidRDefault="009D7E28" w:rsidP="00020158">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7FA04EE6" w14:textId="77777777" w:rsidR="009D7E28" w:rsidRPr="00D37D15" w:rsidRDefault="009D7E28" w:rsidP="00020158">
            <w:pPr>
              <w:pStyle w:val="SBACTableText"/>
              <w:rPr>
                <w:sz w:val="16"/>
                <w:szCs w:val="16"/>
              </w:rPr>
            </w:pPr>
            <w:r w:rsidRPr="00D37D15">
              <w:rPr>
                <w:sz w:val="16"/>
                <w:szCs w:val="16"/>
              </w:rPr>
              <w:t>This field is not CEDS compliant due to the name change from TitleITargetedAssistanceParticipationStatus</w:t>
            </w:r>
          </w:p>
        </w:tc>
      </w:tr>
      <w:tr w:rsidR="009D7E28" w:rsidRPr="00D37D15" w14:paraId="6D298242" w14:textId="77777777" w:rsidTr="009D7E28">
        <w:trPr>
          <w:trHeight w:val="885"/>
        </w:trPr>
        <w:tc>
          <w:tcPr>
            <w:tcW w:w="1395" w:type="dxa"/>
            <w:tcMar>
              <w:top w:w="0" w:type="dxa"/>
              <w:left w:w="45" w:type="dxa"/>
              <w:bottom w:w="0" w:type="dxa"/>
              <w:right w:w="45" w:type="dxa"/>
            </w:tcMar>
            <w:vAlign w:val="center"/>
            <w:hideMark/>
          </w:tcPr>
          <w:p w14:paraId="488DD153" w14:textId="77777777" w:rsidR="009D7E28" w:rsidRPr="00D37D15" w:rsidRDefault="009D7E28" w:rsidP="00020158">
            <w:pPr>
              <w:pStyle w:val="SBACTableText"/>
              <w:rPr>
                <w:sz w:val="16"/>
                <w:szCs w:val="16"/>
              </w:rPr>
            </w:pPr>
            <w:r w:rsidRPr="00D37D15">
              <w:rPr>
                <w:sz w:val="16"/>
                <w:szCs w:val="16"/>
              </w:rPr>
              <w:t>LanguageCode</w:t>
            </w:r>
          </w:p>
        </w:tc>
        <w:tc>
          <w:tcPr>
            <w:tcW w:w="1440" w:type="dxa"/>
            <w:tcMar>
              <w:top w:w="0" w:type="dxa"/>
              <w:left w:w="45" w:type="dxa"/>
              <w:bottom w:w="0" w:type="dxa"/>
              <w:right w:w="45" w:type="dxa"/>
            </w:tcMar>
            <w:vAlign w:val="center"/>
            <w:hideMark/>
          </w:tcPr>
          <w:p w14:paraId="4F850CEF" w14:textId="77777777" w:rsidR="009D7E28" w:rsidRDefault="009C5E9C" w:rsidP="00020158">
            <w:pPr>
              <w:pStyle w:val="SBACTableText"/>
              <w:rPr>
                <w:rFonts w:eastAsia="Times New Roman" w:cs="Arial"/>
                <w:color w:val="000000"/>
                <w:sz w:val="16"/>
                <w:szCs w:val="16"/>
              </w:rPr>
            </w:pPr>
            <w:hyperlink r:id="rId33" w:history="1">
              <w:r w:rsidR="009D7E28" w:rsidRPr="00061A88">
                <w:rPr>
                  <w:rStyle w:val="Hyperlink"/>
                  <w:rFonts w:eastAsia="Times New Roman" w:cs="Arial"/>
                  <w:sz w:val="16"/>
                  <w:szCs w:val="16"/>
                </w:rPr>
                <w:t>CEDS ID 317</w:t>
              </w:r>
            </w:hyperlink>
            <w:r w:rsidR="009D7E28" w:rsidRPr="008570B3">
              <w:rPr>
                <w:rFonts w:eastAsia="Times New Roman" w:cs="Arial"/>
                <w:color w:val="000000"/>
                <w:sz w:val="16"/>
                <w:szCs w:val="16"/>
              </w:rPr>
              <w:br/>
              <w:t>K12 -&gt; K12 Student -&gt; Language</w:t>
            </w:r>
          </w:p>
          <w:p w14:paraId="3E4E0E3B" w14:textId="77777777" w:rsidR="009D7E28" w:rsidRPr="00B26C04" w:rsidRDefault="009D7E28" w:rsidP="00020158">
            <w:pPr>
              <w:pStyle w:val="SBACTableText"/>
              <w:rPr>
                <w:rFonts w:eastAsia="Times New Roman" w:cs="Arial"/>
                <w:color w:val="000000"/>
                <w:sz w:val="16"/>
                <w:szCs w:val="16"/>
              </w:rPr>
            </w:pPr>
            <w:r>
              <w:rPr>
                <w:rFonts w:eastAsia="Times New Roman" w:cs="Arial"/>
                <w:color w:val="000000"/>
                <w:sz w:val="16"/>
                <w:szCs w:val="16"/>
              </w:rPr>
              <w:t xml:space="preserve">and </w:t>
            </w:r>
            <w:hyperlink r:id="rId34" w:history="1">
              <w:r w:rsidRPr="00B26C04">
                <w:rPr>
                  <w:rStyle w:val="Hyperlink"/>
                  <w:rFonts w:eastAsia="Times New Roman" w:cs="Arial"/>
                  <w:sz w:val="16"/>
                  <w:szCs w:val="16"/>
                </w:rPr>
                <w:t>CEDS Language Codes</w:t>
              </w:r>
            </w:hyperlink>
          </w:p>
        </w:tc>
        <w:tc>
          <w:tcPr>
            <w:tcW w:w="630" w:type="dxa"/>
            <w:vAlign w:val="center"/>
          </w:tcPr>
          <w:p w14:paraId="5384CC5E"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28A1114F" w14:textId="77777777" w:rsidR="009D7E28" w:rsidRPr="00D37D15" w:rsidRDefault="009D7E28" w:rsidP="00020158">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4621D166" w14:textId="77777777" w:rsidR="009D7E28" w:rsidRPr="00D37D15" w:rsidRDefault="009D7E28" w:rsidP="00020158">
            <w:pPr>
              <w:pStyle w:val="SBACTableText"/>
              <w:rPr>
                <w:sz w:val="16"/>
                <w:szCs w:val="16"/>
              </w:rPr>
            </w:pPr>
            <w:r w:rsidRPr="00D37D15">
              <w:rPr>
                <w:sz w:val="16"/>
                <w:szCs w:val="16"/>
              </w:rPr>
              <w:t>The code for the specific language or dialect that a person uses to communicate.</w:t>
            </w:r>
          </w:p>
        </w:tc>
        <w:tc>
          <w:tcPr>
            <w:tcW w:w="810" w:type="dxa"/>
            <w:tcMar>
              <w:top w:w="0" w:type="dxa"/>
              <w:left w:w="45" w:type="dxa"/>
              <w:bottom w:w="0" w:type="dxa"/>
              <w:right w:w="45" w:type="dxa"/>
            </w:tcMar>
            <w:vAlign w:val="center"/>
            <w:hideMark/>
          </w:tcPr>
          <w:p w14:paraId="1A6B1DC2" w14:textId="77777777" w:rsidR="009D7E28" w:rsidRDefault="009D7E28" w:rsidP="00020158">
            <w:pPr>
              <w:pStyle w:val="SBACTableText"/>
              <w:rPr>
                <w:sz w:val="16"/>
                <w:szCs w:val="16"/>
              </w:rPr>
            </w:pPr>
            <w:r w:rsidRPr="00D37D15">
              <w:rPr>
                <w:sz w:val="16"/>
                <w:szCs w:val="16"/>
              </w:rPr>
              <w:t>enum</w:t>
            </w:r>
          </w:p>
          <w:p w14:paraId="1A615DF1"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45D9E73" w14:textId="77777777" w:rsidR="009D7E28" w:rsidRPr="00D37D15" w:rsidRDefault="009D7E28" w:rsidP="00020158">
            <w:pPr>
              <w:pStyle w:val="SBACTableText"/>
              <w:rPr>
                <w:sz w:val="16"/>
                <w:szCs w:val="16"/>
              </w:rPr>
            </w:pPr>
            <w:r w:rsidRPr="00D37D15">
              <w:rPr>
                <w:sz w:val="16"/>
                <w:szCs w:val="16"/>
              </w:rPr>
              <w:t>see http://ceds.ed.gov/languageCodes.aspx</w:t>
            </w:r>
          </w:p>
        </w:tc>
        <w:tc>
          <w:tcPr>
            <w:tcW w:w="1710" w:type="dxa"/>
            <w:tcMar>
              <w:top w:w="0" w:type="dxa"/>
              <w:left w:w="45" w:type="dxa"/>
              <w:bottom w:w="0" w:type="dxa"/>
              <w:right w:w="45" w:type="dxa"/>
            </w:tcMar>
            <w:vAlign w:val="center"/>
            <w:hideMark/>
          </w:tcPr>
          <w:p w14:paraId="36946896"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767D0EEB" w14:textId="77777777" w:rsidR="009D7E28" w:rsidRPr="00D37D15" w:rsidRDefault="009D7E28" w:rsidP="00020158">
            <w:pPr>
              <w:pStyle w:val="SBACTableText"/>
              <w:rPr>
                <w:sz w:val="16"/>
                <w:szCs w:val="16"/>
              </w:rPr>
            </w:pPr>
            <w:r w:rsidRPr="00D37D15">
              <w:rPr>
                <w:sz w:val="16"/>
                <w:szCs w:val="16"/>
              </w:rPr>
              <w:t>fiu</w:t>
            </w:r>
          </w:p>
        </w:tc>
        <w:tc>
          <w:tcPr>
            <w:tcW w:w="2390" w:type="dxa"/>
            <w:tcMar>
              <w:top w:w="0" w:type="dxa"/>
              <w:left w:w="45" w:type="dxa"/>
              <w:bottom w:w="0" w:type="dxa"/>
              <w:right w:w="45" w:type="dxa"/>
            </w:tcMar>
            <w:vAlign w:val="center"/>
            <w:hideMark/>
          </w:tcPr>
          <w:p w14:paraId="36B231B3" w14:textId="77777777" w:rsidR="009D7E28" w:rsidRPr="00D37D15" w:rsidRDefault="009D7E28" w:rsidP="00020158">
            <w:pPr>
              <w:pStyle w:val="SBACTableText"/>
              <w:rPr>
                <w:sz w:val="16"/>
                <w:szCs w:val="16"/>
              </w:rPr>
            </w:pPr>
          </w:p>
        </w:tc>
      </w:tr>
      <w:tr w:rsidR="009D7E28" w:rsidRPr="00D37D15" w14:paraId="2936D9B3" w14:textId="77777777" w:rsidTr="009D7E28">
        <w:trPr>
          <w:trHeight w:val="885"/>
        </w:trPr>
        <w:tc>
          <w:tcPr>
            <w:tcW w:w="1395" w:type="dxa"/>
            <w:tcMar>
              <w:top w:w="0" w:type="dxa"/>
              <w:left w:w="45" w:type="dxa"/>
              <w:bottom w:w="0" w:type="dxa"/>
              <w:right w:w="45" w:type="dxa"/>
            </w:tcMar>
            <w:vAlign w:val="center"/>
            <w:hideMark/>
          </w:tcPr>
          <w:p w14:paraId="6C76FCD5" w14:textId="77777777" w:rsidR="009D7E28" w:rsidRPr="00D37D15" w:rsidRDefault="009D7E28" w:rsidP="00020158">
            <w:pPr>
              <w:pStyle w:val="SBACTableText"/>
              <w:rPr>
                <w:sz w:val="16"/>
                <w:szCs w:val="16"/>
              </w:rPr>
            </w:pPr>
            <w:r w:rsidRPr="00D37D15">
              <w:rPr>
                <w:sz w:val="16"/>
                <w:szCs w:val="16"/>
              </w:rPr>
              <w:t>EnglishLanguageProficiencyLevel</w:t>
            </w:r>
          </w:p>
        </w:tc>
        <w:tc>
          <w:tcPr>
            <w:tcW w:w="1440" w:type="dxa"/>
            <w:tcMar>
              <w:top w:w="0" w:type="dxa"/>
              <w:left w:w="45" w:type="dxa"/>
              <w:bottom w:w="0" w:type="dxa"/>
              <w:right w:w="45" w:type="dxa"/>
            </w:tcMar>
            <w:vAlign w:val="center"/>
            <w:hideMark/>
          </w:tcPr>
          <w:p w14:paraId="2A94E377" w14:textId="77777777" w:rsidR="009D7E28" w:rsidRPr="008570B3" w:rsidRDefault="009D7E28" w:rsidP="00020158">
            <w:pPr>
              <w:pStyle w:val="SBACTableText"/>
              <w:jc w:val="center"/>
              <w:rPr>
                <w:sz w:val="16"/>
                <w:szCs w:val="16"/>
              </w:rPr>
            </w:pPr>
            <w:r>
              <w:rPr>
                <w:rFonts w:eastAsia="Times New Roman" w:cs="Arial"/>
                <w:color w:val="000000"/>
                <w:sz w:val="16"/>
                <w:szCs w:val="16"/>
              </w:rPr>
              <w:t>N/A</w:t>
            </w:r>
          </w:p>
        </w:tc>
        <w:tc>
          <w:tcPr>
            <w:tcW w:w="630" w:type="dxa"/>
            <w:vAlign w:val="center"/>
          </w:tcPr>
          <w:p w14:paraId="2CE70BEC"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20</w:t>
            </w:r>
          </w:p>
        </w:tc>
        <w:tc>
          <w:tcPr>
            <w:tcW w:w="810" w:type="dxa"/>
            <w:tcMar>
              <w:top w:w="0" w:type="dxa"/>
              <w:left w:w="45" w:type="dxa"/>
              <w:bottom w:w="0" w:type="dxa"/>
              <w:right w:w="45" w:type="dxa"/>
            </w:tcMar>
            <w:vAlign w:val="center"/>
            <w:hideMark/>
          </w:tcPr>
          <w:p w14:paraId="36C11F59" w14:textId="77777777" w:rsidR="009D7E28" w:rsidRPr="00D37D15" w:rsidRDefault="009D7E28" w:rsidP="00020158">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29DC5F2B" w14:textId="77777777" w:rsidR="009D7E28" w:rsidRPr="00D37D15" w:rsidRDefault="009D7E28" w:rsidP="00020158">
            <w:pPr>
              <w:pStyle w:val="SBACTableText"/>
              <w:rPr>
                <w:sz w:val="16"/>
                <w:szCs w:val="16"/>
              </w:rPr>
            </w:pPr>
            <w:r w:rsidRPr="00D37D15">
              <w:rPr>
                <w:sz w:val="16"/>
                <w:szCs w:val="16"/>
              </w:rPr>
              <w:t>An indication of the progress made by a student toward English proficiency</w:t>
            </w:r>
          </w:p>
        </w:tc>
        <w:tc>
          <w:tcPr>
            <w:tcW w:w="810" w:type="dxa"/>
            <w:tcMar>
              <w:top w:w="0" w:type="dxa"/>
              <w:left w:w="45" w:type="dxa"/>
              <w:bottom w:w="0" w:type="dxa"/>
              <w:right w:w="45" w:type="dxa"/>
            </w:tcMar>
            <w:vAlign w:val="center"/>
            <w:hideMark/>
          </w:tcPr>
          <w:p w14:paraId="063BB331" w14:textId="77777777" w:rsidR="009D7E28" w:rsidRDefault="009D7E28" w:rsidP="00020158">
            <w:pPr>
              <w:pStyle w:val="SBACTableText"/>
              <w:rPr>
                <w:sz w:val="16"/>
                <w:szCs w:val="16"/>
              </w:rPr>
            </w:pPr>
            <w:r w:rsidRPr="00D37D15">
              <w:rPr>
                <w:sz w:val="16"/>
                <w:szCs w:val="16"/>
              </w:rPr>
              <w:t>Alphanum</w:t>
            </w:r>
          </w:p>
          <w:p w14:paraId="3B56059D"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6E223552" w14:textId="77777777" w:rsidR="009D7E28" w:rsidRPr="00D37D15" w:rsidRDefault="009D7E28" w:rsidP="00020158">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31646A19"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74471CB7" w14:textId="77777777" w:rsidR="009D7E28" w:rsidRPr="00D37D15" w:rsidRDefault="009D7E28" w:rsidP="00020158">
            <w:pPr>
              <w:pStyle w:val="SBACTableText"/>
              <w:rPr>
                <w:sz w:val="16"/>
                <w:szCs w:val="16"/>
              </w:rPr>
            </w:pPr>
            <w:r w:rsidRPr="00D37D15">
              <w:rPr>
                <w:sz w:val="16"/>
                <w:szCs w:val="16"/>
              </w:rPr>
              <w:t>PROGRESS</w:t>
            </w:r>
          </w:p>
        </w:tc>
        <w:tc>
          <w:tcPr>
            <w:tcW w:w="2390" w:type="dxa"/>
            <w:tcMar>
              <w:top w:w="0" w:type="dxa"/>
              <w:left w:w="45" w:type="dxa"/>
              <w:bottom w:w="0" w:type="dxa"/>
              <w:right w:w="45" w:type="dxa"/>
            </w:tcMar>
            <w:vAlign w:val="center"/>
            <w:hideMark/>
          </w:tcPr>
          <w:p w14:paraId="67259E4D" w14:textId="77777777" w:rsidR="009D7E28" w:rsidRPr="00D37D15" w:rsidRDefault="009D7E28" w:rsidP="00020158">
            <w:pPr>
              <w:pStyle w:val="SBACTableText"/>
              <w:rPr>
                <w:sz w:val="16"/>
                <w:szCs w:val="16"/>
              </w:rPr>
            </w:pPr>
            <w:r w:rsidRPr="00D37D15">
              <w:rPr>
                <w:sz w:val="16"/>
                <w:szCs w:val="16"/>
              </w:rPr>
              <w:t>This field is not CEDS compliant due to the name change from TitleIIIAccountabilityProgressStatus</w:t>
            </w:r>
            <w:r>
              <w:rPr>
                <w:sz w:val="16"/>
                <w:szCs w:val="16"/>
              </w:rPr>
              <w:t xml:space="preserve"> (</w:t>
            </w:r>
            <w:hyperlink r:id="rId35" w:history="1">
              <w:r w:rsidRPr="00B26C04">
                <w:rPr>
                  <w:rStyle w:val="Hyperlink"/>
                  <w:rFonts w:eastAsia="Times New Roman" w:cs="Arial"/>
                  <w:sz w:val="16"/>
                  <w:szCs w:val="16"/>
                </w:rPr>
                <w:t>CEDS ID 536</w:t>
              </w:r>
            </w:hyperlink>
            <w:r>
              <w:rPr>
                <w:rFonts w:eastAsia="Times New Roman" w:cs="Arial"/>
                <w:color w:val="000000"/>
                <w:sz w:val="16"/>
                <w:szCs w:val="16"/>
              </w:rPr>
              <w:t>)</w:t>
            </w:r>
            <w:r w:rsidRPr="00D37D15">
              <w:rPr>
                <w:sz w:val="16"/>
                <w:szCs w:val="16"/>
              </w:rPr>
              <w:t>. Furthermore, the Acceptable Values have changed to non-enum, alphanum entry.</w:t>
            </w:r>
          </w:p>
        </w:tc>
      </w:tr>
      <w:tr w:rsidR="009D7E28" w:rsidRPr="00D37D15" w14:paraId="6E5F436C" w14:textId="77777777" w:rsidTr="009D7E28">
        <w:trPr>
          <w:trHeight w:val="885"/>
        </w:trPr>
        <w:tc>
          <w:tcPr>
            <w:tcW w:w="1395" w:type="dxa"/>
            <w:tcMar>
              <w:top w:w="0" w:type="dxa"/>
              <w:left w:w="45" w:type="dxa"/>
              <w:bottom w:w="0" w:type="dxa"/>
              <w:right w:w="45" w:type="dxa"/>
            </w:tcMar>
            <w:vAlign w:val="center"/>
            <w:hideMark/>
          </w:tcPr>
          <w:p w14:paraId="384A66D1" w14:textId="77777777" w:rsidR="009D7E28" w:rsidRPr="00D37D15" w:rsidRDefault="009D7E28" w:rsidP="00020158">
            <w:pPr>
              <w:pStyle w:val="SBACTableText"/>
              <w:rPr>
                <w:sz w:val="16"/>
                <w:szCs w:val="16"/>
              </w:rPr>
            </w:pPr>
            <w:r w:rsidRPr="00D37D15">
              <w:rPr>
                <w:sz w:val="16"/>
                <w:szCs w:val="16"/>
              </w:rPr>
              <w:t>MigrantStatus</w:t>
            </w:r>
          </w:p>
        </w:tc>
        <w:tc>
          <w:tcPr>
            <w:tcW w:w="1440" w:type="dxa"/>
            <w:tcMar>
              <w:top w:w="0" w:type="dxa"/>
              <w:left w:w="45" w:type="dxa"/>
              <w:bottom w:w="0" w:type="dxa"/>
              <w:right w:w="45" w:type="dxa"/>
            </w:tcMar>
            <w:vAlign w:val="center"/>
            <w:hideMark/>
          </w:tcPr>
          <w:p w14:paraId="438C17A6" w14:textId="77777777" w:rsidR="009D7E28" w:rsidRPr="008570B3" w:rsidRDefault="009C5E9C" w:rsidP="00020158">
            <w:pPr>
              <w:pStyle w:val="SBACTableText"/>
              <w:rPr>
                <w:sz w:val="16"/>
                <w:szCs w:val="16"/>
              </w:rPr>
            </w:pPr>
            <w:hyperlink r:id="rId36" w:history="1">
              <w:r w:rsidR="009D7E28" w:rsidRPr="00B26C04">
                <w:rPr>
                  <w:rStyle w:val="Hyperlink"/>
                  <w:rFonts w:eastAsia="Times New Roman" w:cs="Arial"/>
                  <w:sz w:val="16"/>
                  <w:szCs w:val="16"/>
                </w:rPr>
                <w:t>CEDS ID 189</w:t>
              </w:r>
            </w:hyperlink>
            <w:r w:rsidR="009D7E28" w:rsidRPr="008570B3">
              <w:rPr>
                <w:rFonts w:eastAsia="Times New Roman" w:cs="Arial"/>
                <w:color w:val="000000"/>
                <w:sz w:val="16"/>
                <w:szCs w:val="16"/>
              </w:rPr>
              <w:br/>
              <w:t>K12 -&gt; K12 Student -&gt; Migrant -&gt; MigrantStatus</w:t>
            </w:r>
          </w:p>
        </w:tc>
        <w:tc>
          <w:tcPr>
            <w:tcW w:w="630" w:type="dxa"/>
            <w:vAlign w:val="center"/>
          </w:tcPr>
          <w:p w14:paraId="70741BBC"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3158F2BC" w14:textId="77777777" w:rsidR="009D7E28" w:rsidRPr="00D37D15" w:rsidRDefault="009D7E28" w:rsidP="00020158">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3C64DE74" w14:textId="77777777" w:rsidR="009D7E28" w:rsidRPr="00D37D15" w:rsidRDefault="009D7E28" w:rsidP="00020158">
            <w:pPr>
              <w:pStyle w:val="SBACTableText"/>
              <w:rPr>
                <w:sz w:val="16"/>
                <w:szCs w:val="16"/>
              </w:rPr>
            </w:pPr>
            <w:r w:rsidRPr="00D37D15">
              <w:rPr>
                <w:sz w:val="16"/>
                <w:szCs w:val="16"/>
              </w:rPr>
              <w:t xml:space="preserve">Persons who are, or whose parents or spouses are, migratory agricultural workers, including migratory dairy workers, or migratory fishers, and who, in the preceding 36 months, in order to obtain, or accompany such parents or spouses, in order to obtain, temporary or seasonal employment in agricultural or fishing work (A) have moved from one LEA to another; (B) in a state that comprises a single LEA, have moved from one administrative area to another within such LEA; or (C) reside in an LEA </w:t>
            </w:r>
            <w:r w:rsidRPr="00D37D15">
              <w:rPr>
                <w:sz w:val="16"/>
                <w:szCs w:val="16"/>
              </w:rPr>
              <w:lastRenderedPageBreak/>
              <w:t>of more than 15,000 square miles, and migrate a distance of 20 miles or more to a temporary residence to engage in a fishing activity.</w:t>
            </w:r>
          </w:p>
        </w:tc>
        <w:tc>
          <w:tcPr>
            <w:tcW w:w="810" w:type="dxa"/>
            <w:tcMar>
              <w:top w:w="0" w:type="dxa"/>
              <w:left w:w="45" w:type="dxa"/>
              <w:bottom w:w="0" w:type="dxa"/>
              <w:right w:w="45" w:type="dxa"/>
            </w:tcMar>
            <w:vAlign w:val="center"/>
            <w:hideMark/>
          </w:tcPr>
          <w:p w14:paraId="04B6DEE9" w14:textId="77777777" w:rsidR="009D7E28" w:rsidRDefault="009D7E28" w:rsidP="00020158">
            <w:pPr>
              <w:pStyle w:val="SBACTableText"/>
              <w:rPr>
                <w:sz w:val="16"/>
                <w:szCs w:val="16"/>
              </w:rPr>
            </w:pPr>
            <w:r w:rsidRPr="00D37D15">
              <w:rPr>
                <w:sz w:val="16"/>
                <w:szCs w:val="16"/>
              </w:rPr>
              <w:lastRenderedPageBreak/>
              <w:t>enum</w:t>
            </w:r>
          </w:p>
          <w:p w14:paraId="76925128"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6640546E" w14:textId="77777777" w:rsidR="009D7E28" w:rsidRPr="00D37D15" w:rsidRDefault="009D7E28" w:rsidP="00020158">
            <w:pPr>
              <w:pStyle w:val="SBACTableText"/>
              <w:rPr>
                <w:sz w:val="16"/>
                <w:szCs w:val="16"/>
              </w:rPr>
            </w:pPr>
            <w:r w:rsidRPr="00D37D15">
              <w:rPr>
                <w:sz w:val="16"/>
                <w:szCs w:val="16"/>
              </w:rPr>
              <w:t>Yes</w:t>
            </w:r>
            <w:r w:rsidRPr="00D37D15">
              <w:rPr>
                <w:sz w:val="16"/>
                <w:szCs w:val="16"/>
              </w:rPr>
              <w:br/>
              <w:t>No</w:t>
            </w:r>
            <w:r w:rsidRPr="00D37D15">
              <w:rPr>
                <w:sz w:val="16"/>
                <w:szCs w:val="16"/>
              </w:rPr>
              <w:br/>
              <w:t>&lt;blank&gt;</w:t>
            </w:r>
          </w:p>
        </w:tc>
        <w:tc>
          <w:tcPr>
            <w:tcW w:w="1710" w:type="dxa"/>
            <w:tcMar>
              <w:top w:w="0" w:type="dxa"/>
              <w:left w:w="45" w:type="dxa"/>
              <w:bottom w:w="0" w:type="dxa"/>
              <w:right w:w="45" w:type="dxa"/>
            </w:tcMar>
            <w:vAlign w:val="center"/>
            <w:hideMark/>
          </w:tcPr>
          <w:p w14:paraId="4CF3E530"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43AC4B7D" w14:textId="77777777" w:rsidR="009D7E28" w:rsidRPr="00D37D15" w:rsidRDefault="009D7E28" w:rsidP="00020158">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43D8C736" w14:textId="77777777" w:rsidR="009D7E28" w:rsidRPr="00D37D15" w:rsidRDefault="009D7E28" w:rsidP="00020158">
            <w:pPr>
              <w:pStyle w:val="SBACTableText"/>
              <w:rPr>
                <w:sz w:val="16"/>
                <w:szCs w:val="16"/>
              </w:rPr>
            </w:pPr>
          </w:p>
        </w:tc>
      </w:tr>
      <w:tr w:rsidR="009D7E28" w:rsidRPr="00D37D15" w14:paraId="2D403517" w14:textId="77777777" w:rsidTr="009D7E28">
        <w:trPr>
          <w:trHeight w:val="885"/>
        </w:trPr>
        <w:tc>
          <w:tcPr>
            <w:tcW w:w="1395" w:type="dxa"/>
            <w:tcMar>
              <w:top w:w="0" w:type="dxa"/>
              <w:left w:w="45" w:type="dxa"/>
              <w:bottom w:w="0" w:type="dxa"/>
              <w:right w:w="45" w:type="dxa"/>
            </w:tcMar>
            <w:vAlign w:val="center"/>
            <w:hideMark/>
          </w:tcPr>
          <w:p w14:paraId="57AA7A26" w14:textId="77777777" w:rsidR="009D7E28" w:rsidRPr="00D37D15" w:rsidRDefault="009D7E28" w:rsidP="00020158">
            <w:pPr>
              <w:pStyle w:val="SBACTableText"/>
              <w:rPr>
                <w:sz w:val="16"/>
                <w:szCs w:val="16"/>
              </w:rPr>
            </w:pPr>
            <w:r w:rsidRPr="00D37D15">
              <w:rPr>
                <w:sz w:val="16"/>
                <w:szCs w:val="16"/>
              </w:rPr>
              <w:lastRenderedPageBreak/>
              <w:t>FirstEntryDateIntoUSSchool</w:t>
            </w:r>
          </w:p>
        </w:tc>
        <w:tc>
          <w:tcPr>
            <w:tcW w:w="1440" w:type="dxa"/>
            <w:tcMar>
              <w:top w:w="0" w:type="dxa"/>
              <w:left w:w="45" w:type="dxa"/>
              <w:bottom w:w="0" w:type="dxa"/>
              <w:right w:w="45" w:type="dxa"/>
            </w:tcMar>
            <w:vAlign w:val="center"/>
            <w:hideMark/>
          </w:tcPr>
          <w:p w14:paraId="686FD49C" w14:textId="77777777" w:rsidR="009D7E28" w:rsidRPr="008570B3" w:rsidRDefault="009C5E9C" w:rsidP="00020158">
            <w:pPr>
              <w:pStyle w:val="SBACTableText"/>
              <w:rPr>
                <w:sz w:val="16"/>
                <w:szCs w:val="16"/>
              </w:rPr>
            </w:pPr>
            <w:hyperlink r:id="rId37" w:history="1">
              <w:r w:rsidR="009D7E28" w:rsidRPr="005425B1">
                <w:rPr>
                  <w:rStyle w:val="Hyperlink"/>
                  <w:rFonts w:eastAsia="Times New Roman" w:cs="Arial"/>
                  <w:sz w:val="16"/>
                  <w:szCs w:val="16"/>
                </w:rPr>
                <w:t>CEDS ID 529</w:t>
              </w:r>
            </w:hyperlink>
            <w:r w:rsidR="009D7E28" w:rsidRPr="008570B3">
              <w:rPr>
                <w:rFonts w:eastAsia="Times New Roman" w:cs="Arial"/>
                <w:color w:val="000000"/>
                <w:sz w:val="16"/>
                <w:szCs w:val="16"/>
              </w:rPr>
              <w:br/>
              <w:t>K12 -&gt; K12 Student -&gt; Immigrant</w:t>
            </w:r>
          </w:p>
        </w:tc>
        <w:tc>
          <w:tcPr>
            <w:tcW w:w="630" w:type="dxa"/>
            <w:vAlign w:val="center"/>
          </w:tcPr>
          <w:p w14:paraId="253C646D"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18E577D3" w14:textId="77777777" w:rsidR="009D7E28" w:rsidRPr="00D37D15" w:rsidRDefault="009D7E28" w:rsidP="00020158">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3632A568" w14:textId="77777777" w:rsidR="009D7E28" w:rsidRPr="00D37D15" w:rsidRDefault="009D7E28" w:rsidP="00020158">
            <w:pPr>
              <w:pStyle w:val="SBACTableText"/>
              <w:rPr>
                <w:sz w:val="16"/>
                <w:szCs w:val="16"/>
              </w:rPr>
            </w:pPr>
            <w:r w:rsidRPr="00D37D15">
              <w:rPr>
                <w:sz w:val="16"/>
                <w:szCs w:val="16"/>
              </w:rPr>
              <w:t>The year, month and day of a person's initial enrollment into a United States school.</w:t>
            </w:r>
          </w:p>
        </w:tc>
        <w:tc>
          <w:tcPr>
            <w:tcW w:w="810" w:type="dxa"/>
            <w:tcMar>
              <w:top w:w="0" w:type="dxa"/>
              <w:left w:w="45" w:type="dxa"/>
              <w:bottom w:w="0" w:type="dxa"/>
              <w:right w:w="45" w:type="dxa"/>
            </w:tcMar>
            <w:vAlign w:val="center"/>
            <w:hideMark/>
          </w:tcPr>
          <w:p w14:paraId="500052C2" w14:textId="77777777" w:rsidR="009D7E28" w:rsidRDefault="009D7E28" w:rsidP="00020158">
            <w:pPr>
              <w:pStyle w:val="SBACTableText"/>
              <w:rPr>
                <w:sz w:val="16"/>
                <w:szCs w:val="16"/>
              </w:rPr>
            </w:pPr>
            <w:r w:rsidRPr="00D37D15">
              <w:rPr>
                <w:sz w:val="16"/>
                <w:szCs w:val="16"/>
              </w:rPr>
              <w:t>Numeric+dash</w:t>
            </w:r>
          </w:p>
          <w:p w14:paraId="3773BD5C" w14:textId="77777777" w:rsidR="009D7E28" w:rsidRPr="00D37D15" w:rsidRDefault="009D7E28" w:rsidP="00020158">
            <w:pPr>
              <w:pStyle w:val="SBACTableText"/>
              <w:rPr>
                <w:sz w:val="16"/>
                <w:szCs w:val="16"/>
              </w:rPr>
            </w:pPr>
            <w:r>
              <w:rPr>
                <w:sz w:val="16"/>
                <w:szCs w:val="16"/>
              </w:rPr>
              <w:t>xsd:string</w:t>
            </w:r>
          </w:p>
        </w:tc>
        <w:tc>
          <w:tcPr>
            <w:tcW w:w="1620" w:type="dxa"/>
            <w:tcMar>
              <w:top w:w="0" w:type="dxa"/>
              <w:left w:w="45" w:type="dxa"/>
              <w:bottom w:w="0" w:type="dxa"/>
              <w:right w:w="45" w:type="dxa"/>
            </w:tcMar>
            <w:vAlign w:val="center"/>
            <w:hideMark/>
          </w:tcPr>
          <w:p w14:paraId="6E3446F0" w14:textId="77777777" w:rsidR="009D7E28" w:rsidRPr="00D37D15" w:rsidRDefault="009D7E28" w:rsidP="00020158">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66926131"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18A78652" w14:textId="77777777" w:rsidR="009D7E28" w:rsidRPr="00D37D15" w:rsidRDefault="009D7E28" w:rsidP="00020158">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6DD8B261" w14:textId="4562E556" w:rsidR="009D7E28" w:rsidRPr="00D37D15" w:rsidRDefault="009D7E28" w:rsidP="00020158">
            <w:pPr>
              <w:pStyle w:val="SBACTableText"/>
              <w:rPr>
                <w:sz w:val="16"/>
                <w:szCs w:val="16"/>
              </w:rPr>
            </w:pPr>
          </w:p>
        </w:tc>
      </w:tr>
      <w:tr w:rsidR="009D7E28" w:rsidRPr="00D37D15" w14:paraId="51D144DC" w14:textId="77777777" w:rsidTr="009D7E28">
        <w:trPr>
          <w:trHeight w:val="885"/>
        </w:trPr>
        <w:tc>
          <w:tcPr>
            <w:tcW w:w="1395" w:type="dxa"/>
            <w:tcMar>
              <w:top w:w="0" w:type="dxa"/>
              <w:left w:w="45" w:type="dxa"/>
              <w:bottom w:w="0" w:type="dxa"/>
              <w:right w:w="45" w:type="dxa"/>
            </w:tcMar>
            <w:vAlign w:val="center"/>
            <w:hideMark/>
          </w:tcPr>
          <w:p w14:paraId="134184F5" w14:textId="77777777" w:rsidR="009D7E28" w:rsidRPr="00D37D15" w:rsidRDefault="009D7E28" w:rsidP="00020158">
            <w:pPr>
              <w:pStyle w:val="SBACTableText"/>
              <w:rPr>
                <w:sz w:val="16"/>
                <w:szCs w:val="16"/>
              </w:rPr>
            </w:pPr>
            <w:r w:rsidRPr="00D37D15">
              <w:rPr>
                <w:sz w:val="16"/>
                <w:szCs w:val="16"/>
              </w:rPr>
              <w:t>LimitedEnglishProficiencyEntryDate</w:t>
            </w:r>
          </w:p>
        </w:tc>
        <w:tc>
          <w:tcPr>
            <w:tcW w:w="1440" w:type="dxa"/>
            <w:tcMar>
              <w:top w:w="0" w:type="dxa"/>
              <w:left w:w="45" w:type="dxa"/>
              <w:bottom w:w="0" w:type="dxa"/>
              <w:right w:w="45" w:type="dxa"/>
            </w:tcMar>
            <w:vAlign w:val="center"/>
            <w:hideMark/>
          </w:tcPr>
          <w:p w14:paraId="4996D329" w14:textId="77777777" w:rsidR="009D7E28" w:rsidRPr="008570B3" w:rsidRDefault="009C5E9C" w:rsidP="00020158">
            <w:pPr>
              <w:pStyle w:val="SBACTableText"/>
              <w:rPr>
                <w:sz w:val="16"/>
                <w:szCs w:val="16"/>
              </w:rPr>
            </w:pPr>
            <w:hyperlink r:id="rId38" w:history="1">
              <w:r w:rsidR="009D7E28" w:rsidRPr="005425B1">
                <w:rPr>
                  <w:rStyle w:val="Hyperlink"/>
                  <w:rFonts w:eastAsia="Times New Roman" w:cs="Arial"/>
                  <w:sz w:val="16"/>
                  <w:szCs w:val="16"/>
                </w:rPr>
                <w:t>CEDS ID 1247</w:t>
              </w:r>
            </w:hyperlink>
            <w:r w:rsidR="009D7E28" w:rsidRPr="008570B3">
              <w:rPr>
                <w:rFonts w:eastAsia="Times New Roman" w:cs="Arial"/>
                <w:color w:val="000000"/>
                <w:sz w:val="16"/>
                <w:szCs w:val="16"/>
              </w:rPr>
              <w:br/>
              <w:t>K12 -&gt; K12 Student -&gt; Limited English Proficiency</w:t>
            </w:r>
          </w:p>
        </w:tc>
        <w:tc>
          <w:tcPr>
            <w:tcW w:w="630" w:type="dxa"/>
            <w:vAlign w:val="center"/>
          </w:tcPr>
          <w:p w14:paraId="3A2F9746"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4ECB27EE" w14:textId="77777777" w:rsidR="009D7E28" w:rsidRPr="00D37D15" w:rsidRDefault="009D7E28" w:rsidP="00020158">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62C7A495" w14:textId="77777777" w:rsidR="009D7E28" w:rsidRPr="00D37D15" w:rsidRDefault="009D7E28" w:rsidP="00020158">
            <w:pPr>
              <w:pStyle w:val="SBACTableText"/>
              <w:rPr>
                <w:sz w:val="16"/>
                <w:szCs w:val="16"/>
              </w:rPr>
            </w:pPr>
            <w:r w:rsidRPr="00D37D15">
              <w:rPr>
                <w:sz w:val="16"/>
                <w:szCs w:val="16"/>
              </w:rPr>
              <w:t>The year, month and day a student classified as limited English proficient entered the LEP program.</w:t>
            </w:r>
          </w:p>
        </w:tc>
        <w:tc>
          <w:tcPr>
            <w:tcW w:w="810" w:type="dxa"/>
            <w:tcMar>
              <w:top w:w="0" w:type="dxa"/>
              <w:left w:w="45" w:type="dxa"/>
              <w:bottom w:w="0" w:type="dxa"/>
              <w:right w:w="45" w:type="dxa"/>
            </w:tcMar>
            <w:vAlign w:val="center"/>
            <w:hideMark/>
          </w:tcPr>
          <w:p w14:paraId="2001E124" w14:textId="77777777" w:rsidR="009D7E28" w:rsidRDefault="009D7E28" w:rsidP="00020158">
            <w:pPr>
              <w:pStyle w:val="SBACTableText"/>
              <w:rPr>
                <w:sz w:val="16"/>
                <w:szCs w:val="16"/>
              </w:rPr>
            </w:pPr>
            <w:r w:rsidRPr="00D37D15">
              <w:rPr>
                <w:sz w:val="16"/>
                <w:szCs w:val="16"/>
              </w:rPr>
              <w:t>Numeric+dash</w:t>
            </w:r>
          </w:p>
          <w:p w14:paraId="0326E2F8"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5DE031D" w14:textId="77777777" w:rsidR="009D7E28" w:rsidRPr="00D37D15" w:rsidRDefault="009D7E28" w:rsidP="00020158">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312A19CC"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372C82AA" w14:textId="77777777" w:rsidR="009D7E28" w:rsidRPr="00D37D15" w:rsidRDefault="009D7E28" w:rsidP="00020158">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419D7D00" w14:textId="7E04E875" w:rsidR="009D7E28" w:rsidRPr="00D37D15" w:rsidRDefault="009D7E28" w:rsidP="00020158">
            <w:pPr>
              <w:pStyle w:val="SBACTableText"/>
              <w:rPr>
                <w:sz w:val="16"/>
                <w:szCs w:val="16"/>
              </w:rPr>
            </w:pPr>
          </w:p>
        </w:tc>
      </w:tr>
      <w:tr w:rsidR="009D7E28" w:rsidRPr="00D37D15" w14:paraId="67B99DD4" w14:textId="77777777" w:rsidTr="009D7E28">
        <w:trPr>
          <w:trHeight w:val="885"/>
        </w:trPr>
        <w:tc>
          <w:tcPr>
            <w:tcW w:w="1395" w:type="dxa"/>
            <w:tcMar>
              <w:top w:w="0" w:type="dxa"/>
              <w:left w:w="45" w:type="dxa"/>
              <w:bottom w:w="0" w:type="dxa"/>
              <w:right w:w="45" w:type="dxa"/>
            </w:tcMar>
            <w:vAlign w:val="center"/>
            <w:hideMark/>
          </w:tcPr>
          <w:p w14:paraId="644BA049" w14:textId="77777777" w:rsidR="009D7E28" w:rsidRPr="00D37D15" w:rsidRDefault="009D7E28" w:rsidP="00020158">
            <w:pPr>
              <w:pStyle w:val="SBACTableText"/>
              <w:rPr>
                <w:sz w:val="16"/>
                <w:szCs w:val="16"/>
              </w:rPr>
            </w:pPr>
            <w:r w:rsidRPr="00D37D15">
              <w:rPr>
                <w:sz w:val="16"/>
                <w:szCs w:val="16"/>
              </w:rPr>
              <w:t>LEPExitDate</w:t>
            </w:r>
          </w:p>
        </w:tc>
        <w:tc>
          <w:tcPr>
            <w:tcW w:w="1440" w:type="dxa"/>
            <w:tcMar>
              <w:top w:w="0" w:type="dxa"/>
              <w:left w:w="45" w:type="dxa"/>
              <w:bottom w:w="0" w:type="dxa"/>
              <w:right w:w="45" w:type="dxa"/>
            </w:tcMar>
            <w:vAlign w:val="center"/>
            <w:hideMark/>
          </w:tcPr>
          <w:p w14:paraId="6FBCF745" w14:textId="77777777" w:rsidR="009D7E28" w:rsidRPr="008570B3" w:rsidRDefault="009C5E9C" w:rsidP="00020158">
            <w:pPr>
              <w:pStyle w:val="SBACTableText"/>
              <w:rPr>
                <w:sz w:val="16"/>
                <w:szCs w:val="16"/>
              </w:rPr>
            </w:pPr>
            <w:hyperlink r:id="rId39" w:history="1">
              <w:r w:rsidR="009D7E28" w:rsidRPr="005425B1">
                <w:rPr>
                  <w:rStyle w:val="Hyperlink"/>
                  <w:rFonts w:eastAsia="Times New Roman" w:cs="Arial"/>
                  <w:sz w:val="16"/>
                  <w:szCs w:val="16"/>
                </w:rPr>
                <w:t>CEDS ID 570</w:t>
              </w:r>
            </w:hyperlink>
            <w:r w:rsidR="009D7E28" w:rsidRPr="008570B3">
              <w:rPr>
                <w:rFonts w:eastAsia="Times New Roman" w:cs="Arial"/>
                <w:color w:val="000000"/>
                <w:sz w:val="16"/>
                <w:szCs w:val="16"/>
              </w:rPr>
              <w:br/>
              <w:t>K12 -&gt; K12 Student -&gt; Limited English Proficiency</w:t>
            </w:r>
          </w:p>
        </w:tc>
        <w:tc>
          <w:tcPr>
            <w:tcW w:w="630" w:type="dxa"/>
            <w:vAlign w:val="center"/>
          </w:tcPr>
          <w:p w14:paraId="3F671830"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7117C8AB" w14:textId="77777777" w:rsidR="009D7E28" w:rsidRPr="00D37D15" w:rsidRDefault="009D7E28" w:rsidP="00020158">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387A4327" w14:textId="77777777" w:rsidR="009D7E28" w:rsidRPr="00D37D15" w:rsidRDefault="009D7E28" w:rsidP="00020158">
            <w:pPr>
              <w:pStyle w:val="SBACTableText"/>
              <w:rPr>
                <w:sz w:val="16"/>
                <w:szCs w:val="16"/>
              </w:rPr>
            </w:pPr>
            <w:r w:rsidRPr="00D37D15">
              <w:rPr>
                <w:sz w:val="16"/>
                <w:szCs w:val="16"/>
              </w:rPr>
              <w:t>The year, month and day a student classified as limited English proficient exited the LEP program.</w:t>
            </w:r>
          </w:p>
        </w:tc>
        <w:tc>
          <w:tcPr>
            <w:tcW w:w="810" w:type="dxa"/>
            <w:tcMar>
              <w:top w:w="0" w:type="dxa"/>
              <w:left w:w="45" w:type="dxa"/>
              <w:bottom w:w="0" w:type="dxa"/>
              <w:right w:w="45" w:type="dxa"/>
            </w:tcMar>
            <w:vAlign w:val="center"/>
            <w:hideMark/>
          </w:tcPr>
          <w:p w14:paraId="456F12E6" w14:textId="77777777" w:rsidR="009D7E28" w:rsidRDefault="009D7E28" w:rsidP="00020158">
            <w:pPr>
              <w:pStyle w:val="SBACTableText"/>
              <w:rPr>
                <w:sz w:val="16"/>
                <w:szCs w:val="16"/>
              </w:rPr>
            </w:pPr>
            <w:r w:rsidRPr="00D37D15">
              <w:rPr>
                <w:sz w:val="16"/>
                <w:szCs w:val="16"/>
              </w:rPr>
              <w:t>Numeric+dash</w:t>
            </w:r>
          </w:p>
          <w:p w14:paraId="5134D254"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7275B302" w14:textId="77777777" w:rsidR="009D7E28" w:rsidRPr="00D37D15" w:rsidRDefault="009D7E28" w:rsidP="00020158">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28615368" w14:textId="77777777" w:rsidR="009D7E28" w:rsidRPr="00D37D15" w:rsidRDefault="009D7E28" w:rsidP="00020158">
            <w:pPr>
              <w:pStyle w:val="SBACTableText"/>
              <w:rPr>
                <w:sz w:val="16"/>
                <w:szCs w:val="16"/>
              </w:rPr>
            </w:pPr>
          </w:p>
        </w:tc>
        <w:tc>
          <w:tcPr>
            <w:tcW w:w="891" w:type="dxa"/>
            <w:tcMar>
              <w:top w:w="0" w:type="dxa"/>
              <w:left w:w="45" w:type="dxa"/>
              <w:bottom w:w="0" w:type="dxa"/>
              <w:right w:w="45" w:type="dxa"/>
            </w:tcMar>
            <w:vAlign w:val="center"/>
            <w:hideMark/>
          </w:tcPr>
          <w:p w14:paraId="38C9840A" w14:textId="77777777" w:rsidR="009D7E28" w:rsidRPr="00D37D15" w:rsidRDefault="009D7E28" w:rsidP="00020158">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25DB4382" w14:textId="1D56D701" w:rsidR="009D7E28" w:rsidRPr="00D37D15" w:rsidRDefault="009D7E28" w:rsidP="00020158">
            <w:pPr>
              <w:pStyle w:val="SBACTableText"/>
              <w:rPr>
                <w:sz w:val="16"/>
                <w:szCs w:val="16"/>
              </w:rPr>
            </w:pPr>
          </w:p>
        </w:tc>
      </w:tr>
      <w:tr w:rsidR="009D7E28" w:rsidRPr="00D37D15" w14:paraId="29C61861" w14:textId="77777777" w:rsidTr="009D7E28">
        <w:trPr>
          <w:trHeight w:val="885"/>
        </w:trPr>
        <w:tc>
          <w:tcPr>
            <w:tcW w:w="1395" w:type="dxa"/>
            <w:tcMar>
              <w:top w:w="0" w:type="dxa"/>
              <w:left w:w="45" w:type="dxa"/>
              <w:bottom w:w="0" w:type="dxa"/>
              <w:right w:w="45" w:type="dxa"/>
            </w:tcMar>
            <w:vAlign w:val="center"/>
            <w:hideMark/>
          </w:tcPr>
          <w:p w14:paraId="56E8B26B" w14:textId="77777777" w:rsidR="009D7E28" w:rsidRPr="00D37D15" w:rsidRDefault="009D7E28" w:rsidP="00020158">
            <w:pPr>
              <w:pStyle w:val="SBACTableText"/>
              <w:rPr>
                <w:sz w:val="16"/>
                <w:szCs w:val="16"/>
              </w:rPr>
            </w:pPr>
            <w:r w:rsidRPr="00D37D15">
              <w:rPr>
                <w:sz w:val="16"/>
                <w:szCs w:val="16"/>
              </w:rPr>
              <w:t>TitleIIILanguageInstructionProgramType</w:t>
            </w:r>
          </w:p>
        </w:tc>
        <w:tc>
          <w:tcPr>
            <w:tcW w:w="1440" w:type="dxa"/>
            <w:tcMar>
              <w:top w:w="0" w:type="dxa"/>
              <w:left w:w="45" w:type="dxa"/>
              <w:bottom w:w="0" w:type="dxa"/>
              <w:right w:w="45" w:type="dxa"/>
            </w:tcMar>
            <w:vAlign w:val="center"/>
            <w:hideMark/>
          </w:tcPr>
          <w:p w14:paraId="169A5969" w14:textId="77777777" w:rsidR="009D7E28" w:rsidRPr="008570B3" w:rsidRDefault="009C5E9C" w:rsidP="00020158">
            <w:pPr>
              <w:pStyle w:val="SBACTableText"/>
              <w:rPr>
                <w:sz w:val="16"/>
                <w:szCs w:val="16"/>
              </w:rPr>
            </w:pPr>
            <w:hyperlink r:id="rId40" w:history="1">
              <w:r w:rsidR="009D7E28" w:rsidRPr="00773925">
                <w:rPr>
                  <w:rStyle w:val="Hyperlink"/>
                  <w:rFonts w:eastAsia="Times New Roman" w:cs="Arial"/>
                  <w:sz w:val="16"/>
                  <w:szCs w:val="16"/>
                </w:rPr>
                <w:t>CEDS ID 447</w:t>
              </w:r>
            </w:hyperlink>
            <w:r w:rsidR="009D7E28" w:rsidRPr="008570B3">
              <w:rPr>
                <w:rFonts w:eastAsia="Times New Roman" w:cs="Arial"/>
                <w:color w:val="000000"/>
                <w:sz w:val="16"/>
                <w:szCs w:val="16"/>
              </w:rPr>
              <w:br/>
              <w:t>K12 -&gt; K12 School -&gt; Institution Characteristics</w:t>
            </w:r>
          </w:p>
        </w:tc>
        <w:tc>
          <w:tcPr>
            <w:tcW w:w="630" w:type="dxa"/>
            <w:vAlign w:val="center"/>
          </w:tcPr>
          <w:p w14:paraId="3A64C778"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27</w:t>
            </w:r>
          </w:p>
        </w:tc>
        <w:tc>
          <w:tcPr>
            <w:tcW w:w="810" w:type="dxa"/>
            <w:tcMar>
              <w:top w:w="0" w:type="dxa"/>
              <w:left w:w="45" w:type="dxa"/>
              <w:bottom w:w="0" w:type="dxa"/>
              <w:right w:w="45" w:type="dxa"/>
            </w:tcMar>
            <w:vAlign w:val="center"/>
            <w:hideMark/>
          </w:tcPr>
          <w:p w14:paraId="47451485" w14:textId="77777777" w:rsidR="009D7E28" w:rsidRPr="00D37D15" w:rsidRDefault="009D7E28" w:rsidP="00020158">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4031088F" w14:textId="77777777" w:rsidR="009D7E28" w:rsidRPr="00D37D15" w:rsidRDefault="009D7E28" w:rsidP="00020158">
            <w:pPr>
              <w:pStyle w:val="SBACTableText"/>
              <w:rPr>
                <w:sz w:val="16"/>
                <w:szCs w:val="16"/>
              </w:rPr>
            </w:pPr>
            <w:r w:rsidRPr="00D37D15">
              <w:rPr>
                <w:sz w:val="16"/>
                <w:szCs w:val="16"/>
              </w:rPr>
              <w:t>Title III Language Instruction Program Type</w:t>
            </w:r>
          </w:p>
        </w:tc>
        <w:tc>
          <w:tcPr>
            <w:tcW w:w="810" w:type="dxa"/>
            <w:tcMar>
              <w:top w:w="0" w:type="dxa"/>
              <w:left w:w="45" w:type="dxa"/>
              <w:bottom w:w="0" w:type="dxa"/>
              <w:right w:w="45" w:type="dxa"/>
            </w:tcMar>
            <w:vAlign w:val="center"/>
            <w:hideMark/>
          </w:tcPr>
          <w:p w14:paraId="34223269" w14:textId="77777777" w:rsidR="009D7E28" w:rsidRDefault="009D7E28" w:rsidP="00020158">
            <w:pPr>
              <w:pStyle w:val="SBACTableText"/>
              <w:rPr>
                <w:sz w:val="16"/>
                <w:szCs w:val="16"/>
              </w:rPr>
            </w:pPr>
            <w:r w:rsidRPr="00D37D15">
              <w:rPr>
                <w:sz w:val="16"/>
                <w:szCs w:val="16"/>
              </w:rPr>
              <w:t>enum</w:t>
            </w:r>
          </w:p>
          <w:p w14:paraId="1EF4C588"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F4AAEA6" w14:textId="77777777" w:rsidR="009D7E28" w:rsidRPr="00D37D15" w:rsidRDefault="009D7E28" w:rsidP="00020158">
            <w:pPr>
              <w:pStyle w:val="SBACTableText"/>
              <w:rPr>
                <w:sz w:val="16"/>
                <w:szCs w:val="16"/>
              </w:rPr>
            </w:pPr>
            <w:r w:rsidRPr="00D37D15">
              <w:rPr>
                <w:sz w:val="16"/>
                <w:szCs w:val="16"/>
              </w:rPr>
              <w:t>DualLanguage, TwoWayImmersion, TransitionalBilingual, DevelopmentalBilingual, HeritageLanguage, ShelteredEnglishInstruction,</w:t>
            </w:r>
            <w:r w:rsidRPr="00D37D15">
              <w:rPr>
                <w:sz w:val="16"/>
                <w:szCs w:val="16"/>
              </w:rPr>
              <w:br/>
              <w:t>StructuredEnglishImmersion, SDAIE, ContentBasedESL, PullOutESL, Other</w:t>
            </w:r>
          </w:p>
        </w:tc>
        <w:tc>
          <w:tcPr>
            <w:tcW w:w="1710" w:type="dxa"/>
            <w:tcMar>
              <w:top w:w="0" w:type="dxa"/>
              <w:left w:w="45" w:type="dxa"/>
              <w:bottom w:w="0" w:type="dxa"/>
              <w:right w:w="45" w:type="dxa"/>
            </w:tcMar>
            <w:vAlign w:val="center"/>
            <w:hideMark/>
          </w:tcPr>
          <w:p w14:paraId="5F1AF1A4" w14:textId="77777777" w:rsidR="009D7E28" w:rsidRPr="00D37D15" w:rsidRDefault="009D7E28" w:rsidP="00020158">
            <w:pPr>
              <w:pStyle w:val="SBACTableText"/>
              <w:rPr>
                <w:sz w:val="16"/>
                <w:szCs w:val="16"/>
              </w:rPr>
            </w:pPr>
            <w:r w:rsidRPr="00D37D15">
              <w:rPr>
                <w:sz w:val="16"/>
                <w:szCs w:val="16"/>
              </w:rPr>
              <w:t>DualLanguage - Dual language</w:t>
            </w:r>
            <w:r w:rsidRPr="00D37D15">
              <w:rPr>
                <w:sz w:val="16"/>
                <w:szCs w:val="16"/>
              </w:rPr>
              <w:br/>
              <w:t>TwoWayImmersion - Two-way immersion</w:t>
            </w:r>
            <w:r w:rsidRPr="00D37D15">
              <w:rPr>
                <w:sz w:val="16"/>
                <w:szCs w:val="16"/>
              </w:rPr>
              <w:br/>
              <w:t>TransitionalBilingual - Transitional bilingual</w:t>
            </w:r>
            <w:r w:rsidRPr="00D37D15">
              <w:rPr>
                <w:sz w:val="16"/>
                <w:szCs w:val="16"/>
              </w:rPr>
              <w:br/>
              <w:t>DevelopmentalBilingual - Developmental bilingual</w:t>
            </w:r>
            <w:r w:rsidRPr="00D37D15">
              <w:rPr>
                <w:sz w:val="16"/>
                <w:szCs w:val="16"/>
              </w:rPr>
              <w:br/>
              <w:t>HeritageLanguage - Heritage language</w:t>
            </w:r>
            <w:r w:rsidRPr="00D37D15">
              <w:rPr>
                <w:sz w:val="16"/>
                <w:szCs w:val="16"/>
              </w:rPr>
              <w:br/>
              <w:t>ShelteredEnglishInstruction - Sheltered English instruction</w:t>
            </w:r>
            <w:r w:rsidRPr="00D37D15">
              <w:rPr>
                <w:sz w:val="16"/>
                <w:szCs w:val="16"/>
              </w:rPr>
              <w:br/>
              <w:t>StructuredEnglishImmersion - Structured English immersion</w:t>
            </w:r>
            <w:r w:rsidRPr="00D37D15">
              <w:rPr>
                <w:sz w:val="16"/>
                <w:szCs w:val="16"/>
              </w:rPr>
              <w:br/>
              <w:t>SDAIE - Specially designed academic instruction delivered in English (SDAIE)</w:t>
            </w:r>
            <w:r w:rsidRPr="00D37D15">
              <w:rPr>
                <w:sz w:val="16"/>
                <w:szCs w:val="16"/>
              </w:rPr>
              <w:br/>
              <w:t>ContentBasedESL - Content-based ESL</w:t>
            </w:r>
            <w:r w:rsidRPr="00D37D15">
              <w:rPr>
                <w:sz w:val="16"/>
                <w:szCs w:val="16"/>
              </w:rPr>
              <w:br/>
              <w:t>PullOutESL - Pull-out ESL</w:t>
            </w:r>
            <w:r w:rsidRPr="00D37D15">
              <w:rPr>
                <w:sz w:val="16"/>
                <w:szCs w:val="16"/>
              </w:rPr>
              <w:br/>
            </w:r>
            <w:r w:rsidRPr="00D37D15">
              <w:rPr>
                <w:sz w:val="16"/>
                <w:szCs w:val="16"/>
              </w:rPr>
              <w:lastRenderedPageBreak/>
              <w:t>Other - Other</w:t>
            </w:r>
          </w:p>
        </w:tc>
        <w:tc>
          <w:tcPr>
            <w:tcW w:w="891" w:type="dxa"/>
            <w:tcMar>
              <w:top w:w="0" w:type="dxa"/>
              <w:left w:w="45" w:type="dxa"/>
              <w:bottom w:w="0" w:type="dxa"/>
              <w:right w:w="45" w:type="dxa"/>
            </w:tcMar>
            <w:vAlign w:val="center"/>
            <w:hideMark/>
          </w:tcPr>
          <w:p w14:paraId="27B50A87" w14:textId="77777777" w:rsidR="009D7E28" w:rsidRPr="00D37D15" w:rsidRDefault="009D7E28" w:rsidP="00020158">
            <w:pPr>
              <w:pStyle w:val="SBACTableText"/>
              <w:rPr>
                <w:sz w:val="16"/>
                <w:szCs w:val="16"/>
              </w:rPr>
            </w:pPr>
            <w:r w:rsidRPr="00D37D15">
              <w:rPr>
                <w:sz w:val="16"/>
                <w:szCs w:val="16"/>
              </w:rPr>
              <w:lastRenderedPageBreak/>
              <w:t>HeritageLanguage</w:t>
            </w:r>
          </w:p>
        </w:tc>
        <w:tc>
          <w:tcPr>
            <w:tcW w:w="2390" w:type="dxa"/>
            <w:tcMar>
              <w:top w:w="0" w:type="dxa"/>
              <w:left w:w="45" w:type="dxa"/>
              <w:bottom w:w="0" w:type="dxa"/>
              <w:right w:w="45" w:type="dxa"/>
            </w:tcMar>
            <w:vAlign w:val="center"/>
            <w:hideMark/>
          </w:tcPr>
          <w:p w14:paraId="6761B0BC" w14:textId="77777777" w:rsidR="009D7E28" w:rsidRPr="00D37D15" w:rsidRDefault="009D7E28" w:rsidP="00020158">
            <w:pPr>
              <w:pStyle w:val="SBACTableText"/>
              <w:rPr>
                <w:sz w:val="16"/>
                <w:szCs w:val="16"/>
              </w:rPr>
            </w:pPr>
          </w:p>
        </w:tc>
      </w:tr>
      <w:tr w:rsidR="009D7E28" w:rsidRPr="00D37D15" w14:paraId="2D6A2AA4" w14:textId="77777777" w:rsidTr="009D7E28">
        <w:trPr>
          <w:trHeight w:val="885"/>
        </w:trPr>
        <w:tc>
          <w:tcPr>
            <w:tcW w:w="1395" w:type="dxa"/>
            <w:tcMar>
              <w:top w:w="0" w:type="dxa"/>
              <w:left w:w="45" w:type="dxa"/>
              <w:bottom w:w="0" w:type="dxa"/>
              <w:right w:w="45" w:type="dxa"/>
            </w:tcMar>
            <w:vAlign w:val="center"/>
            <w:hideMark/>
          </w:tcPr>
          <w:p w14:paraId="2FA21349" w14:textId="77777777" w:rsidR="009D7E28" w:rsidRPr="00D37D15" w:rsidRDefault="009D7E28" w:rsidP="00020158">
            <w:pPr>
              <w:pStyle w:val="SBACTableText"/>
              <w:rPr>
                <w:sz w:val="16"/>
                <w:szCs w:val="16"/>
              </w:rPr>
            </w:pPr>
            <w:r w:rsidRPr="00D37D15">
              <w:rPr>
                <w:sz w:val="16"/>
                <w:szCs w:val="16"/>
              </w:rPr>
              <w:lastRenderedPageBreak/>
              <w:t>PrimaryDisabilityType</w:t>
            </w:r>
          </w:p>
        </w:tc>
        <w:tc>
          <w:tcPr>
            <w:tcW w:w="1440" w:type="dxa"/>
            <w:tcMar>
              <w:top w:w="0" w:type="dxa"/>
              <w:left w:w="45" w:type="dxa"/>
              <w:bottom w:w="0" w:type="dxa"/>
              <w:right w:w="45" w:type="dxa"/>
            </w:tcMar>
            <w:vAlign w:val="center"/>
            <w:hideMark/>
          </w:tcPr>
          <w:p w14:paraId="356A8EF3" w14:textId="77777777" w:rsidR="009D7E28" w:rsidRPr="008570B3" w:rsidRDefault="009C5E9C" w:rsidP="00020158">
            <w:pPr>
              <w:pStyle w:val="SBACTableText"/>
              <w:rPr>
                <w:sz w:val="16"/>
                <w:szCs w:val="16"/>
              </w:rPr>
            </w:pPr>
            <w:hyperlink r:id="rId41" w:history="1">
              <w:r w:rsidR="009D7E28" w:rsidRPr="00773925">
                <w:rPr>
                  <w:rStyle w:val="Hyperlink"/>
                  <w:rFonts w:eastAsia="Times New Roman" w:cs="Arial"/>
                  <w:sz w:val="16"/>
                  <w:szCs w:val="16"/>
                </w:rPr>
                <w:t>CEDS ID 218</w:t>
              </w:r>
            </w:hyperlink>
            <w:r w:rsidR="009D7E28" w:rsidRPr="008570B3">
              <w:rPr>
                <w:rFonts w:eastAsia="Times New Roman" w:cs="Arial"/>
                <w:color w:val="000000"/>
                <w:sz w:val="16"/>
                <w:szCs w:val="16"/>
              </w:rPr>
              <w:br/>
              <w:t>K12 -&gt; K12 Student -&gt; Disability</w:t>
            </w:r>
          </w:p>
        </w:tc>
        <w:tc>
          <w:tcPr>
            <w:tcW w:w="630" w:type="dxa"/>
            <w:vAlign w:val="center"/>
          </w:tcPr>
          <w:p w14:paraId="53FACDFA" w14:textId="77777777" w:rsidR="009D7E28" w:rsidRPr="00B02C71" w:rsidRDefault="009D7E28" w:rsidP="00020158">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57BCD785" w14:textId="77777777" w:rsidR="009D7E28" w:rsidRPr="00D37D15" w:rsidRDefault="009D7E28" w:rsidP="00020158">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02A4F225" w14:textId="77777777" w:rsidR="009D7E28" w:rsidRPr="00D37D15" w:rsidRDefault="009D7E28" w:rsidP="00020158">
            <w:pPr>
              <w:pStyle w:val="SBACTableText"/>
              <w:rPr>
                <w:sz w:val="16"/>
                <w:szCs w:val="16"/>
              </w:rPr>
            </w:pPr>
            <w:r w:rsidRPr="00D37D15">
              <w:rPr>
                <w:sz w:val="16"/>
                <w:szCs w:val="16"/>
              </w:rPr>
              <w:t>The major or overriding disability condition that best describes a person's impairment.</w:t>
            </w:r>
          </w:p>
        </w:tc>
        <w:tc>
          <w:tcPr>
            <w:tcW w:w="810" w:type="dxa"/>
            <w:tcMar>
              <w:top w:w="0" w:type="dxa"/>
              <w:left w:w="45" w:type="dxa"/>
              <w:bottom w:w="0" w:type="dxa"/>
              <w:right w:w="45" w:type="dxa"/>
            </w:tcMar>
            <w:vAlign w:val="center"/>
            <w:hideMark/>
          </w:tcPr>
          <w:p w14:paraId="0CEA2D57" w14:textId="77777777" w:rsidR="009D7E28" w:rsidRDefault="009D7E28" w:rsidP="00020158">
            <w:pPr>
              <w:pStyle w:val="SBACTableText"/>
              <w:rPr>
                <w:sz w:val="16"/>
                <w:szCs w:val="16"/>
              </w:rPr>
            </w:pPr>
            <w:r w:rsidRPr="00D37D15">
              <w:rPr>
                <w:sz w:val="16"/>
                <w:szCs w:val="16"/>
              </w:rPr>
              <w:t>enum</w:t>
            </w:r>
          </w:p>
          <w:p w14:paraId="0EDA296B"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6273AAED" w14:textId="77777777" w:rsidR="009D7E28" w:rsidRPr="00D37D15" w:rsidRDefault="009D7E28" w:rsidP="00020158">
            <w:pPr>
              <w:pStyle w:val="SBACTableText"/>
              <w:rPr>
                <w:sz w:val="16"/>
                <w:szCs w:val="16"/>
              </w:rPr>
            </w:pPr>
            <w:r w:rsidRPr="00D37D15">
              <w:rPr>
                <w:sz w:val="16"/>
                <w:szCs w:val="16"/>
              </w:rPr>
              <w:t>AUT, DB, DD, EMN, HI, ID, MD, OI, OHI, SLD, SLI, TBI, VI</w:t>
            </w:r>
          </w:p>
        </w:tc>
        <w:tc>
          <w:tcPr>
            <w:tcW w:w="1710" w:type="dxa"/>
            <w:tcMar>
              <w:top w:w="0" w:type="dxa"/>
              <w:left w:w="45" w:type="dxa"/>
              <w:bottom w:w="0" w:type="dxa"/>
              <w:right w:w="45" w:type="dxa"/>
            </w:tcMar>
            <w:vAlign w:val="center"/>
            <w:hideMark/>
          </w:tcPr>
          <w:p w14:paraId="0A71387B" w14:textId="77777777" w:rsidR="009D7E28" w:rsidRPr="00D37D15" w:rsidRDefault="009D7E28" w:rsidP="00020158">
            <w:pPr>
              <w:pStyle w:val="SBACTableText"/>
              <w:rPr>
                <w:sz w:val="16"/>
                <w:szCs w:val="16"/>
              </w:rPr>
            </w:pPr>
            <w:r w:rsidRPr="00D37D15">
              <w:rPr>
                <w:sz w:val="16"/>
                <w:szCs w:val="16"/>
              </w:rPr>
              <w:t>AUT - Autism</w:t>
            </w:r>
            <w:r w:rsidRPr="00D37D15">
              <w:rPr>
                <w:sz w:val="16"/>
                <w:szCs w:val="16"/>
              </w:rPr>
              <w:br/>
              <w:t>DB - Deaf-blindness</w:t>
            </w:r>
            <w:r w:rsidRPr="00D37D15">
              <w:rPr>
                <w:sz w:val="16"/>
                <w:szCs w:val="16"/>
              </w:rPr>
              <w:br/>
              <w:t>DD - Developmental delay</w:t>
            </w:r>
            <w:r w:rsidRPr="00D37D15">
              <w:rPr>
                <w:sz w:val="16"/>
                <w:szCs w:val="16"/>
              </w:rPr>
              <w:br/>
              <w:t>EMN - Emotional disturbance</w:t>
            </w:r>
            <w:r w:rsidRPr="00D37D15">
              <w:rPr>
                <w:sz w:val="16"/>
                <w:szCs w:val="16"/>
              </w:rPr>
              <w:br/>
              <w:t>HI - Hearing impairment</w:t>
            </w:r>
            <w:r w:rsidRPr="00D37D15">
              <w:rPr>
                <w:sz w:val="16"/>
                <w:szCs w:val="16"/>
              </w:rPr>
              <w:br/>
              <w:t>ID - Intellectual Disability</w:t>
            </w:r>
            <w:r w:rsidRPr="00D37D15">
              <w:rPr>
                <w:sz w:val="16"/>
                <w:szCs w:val="16"/>
              </w:rPr>
              <w:br/>
              <w:t>MD - Multiple disabilities</w:t>
            </w:r>
            <w:r w:rsidRPr="00D37D15">
              <w:rPr>
                <w:sz w:val="16"/>
                <w:szCs w:val="16"/>
              </w:rPr>
              <w:br/>
              <w:t>OI - Orthopedic impairment</w:t>
            </w:r>
            <w:r w:rsidRPr="00D37D15">
              <w:rPr>
                <w:sz w:val="16"/>
                <w:szCs w:val="16"/>
              </w:rPr>
              <w:br/>
              <w:t>OHI - Other health impairment</w:t>
            </w:r>
            <w:r w:rsidRPr="00D37D15">
              <w:rPr>
                <w:sz w:val="16"/>
                <w:szCs w:val="16"/>
              </w:rPr>
              <w:br/>
              <w:t>SLD - Specific learning disability</w:t>
            </w:r>
            <w:r w:rsidRPr="00D37D15">
              <w:rPr>
                <w:sz w:val="16"/>
                <w:szCs w:val="16"/>
              </w:rPr>
              <w:br/>
              <w:t>SLI - Speech or language impairment</w:t>
            </w:r>
            <w:r w:rsidRPr="00D37D15">
              <w:rPr>
                <w:sz w:val="16"/>
                <w:szCs w:val="16"/>
              </w:rPr>
              <w:br/>
              <w:t>TBI - Traumatic brain injury</w:t>
            </w:r>
            <w:r w:rsidRPr="00D37D15">
              <w:rPr>
                <w:sz w:val="16"/>
                <w:szCs w:val="16"/>
              </w:rPr>
              <w:br/>
              <w:t>VI - Visual impairment</w:t>
            </w:r>
          </w:p>
        </w:tc>
        <w:tc>
          <w:tcPr>
            <w:tcW w:w="891" w:type="dxa"/>
            <w:tcMar>
              <w:top w:w="0" w:type="dxa"/>
              <w:left w:w="45" w:type="dxa"/>
              <w:bottom w:w="0" w:type="dxa"/>
              <w:right w:w="45" w:type="dxa"/>
            </w:tcMar>
            <w:vAlign w:val="center"/>
            <w:hideMark/>
          </w:tcPr>
          <w:p w14:paraId="3490718B" w14:textId="77777777" w:rsidR="009D7E28" w:rsidRPr="00D37D15" w:rsidRDefault="009D7E28" w:rsidP="00020158">
            <w:pPr>
              <w:pStyle w:val="SBACTableText"/>
              <w:rPr>
                <w:sz w:val="16"/>
                <w:szCs w:val="16"/>
              </w:rPr>
            </w:pPr>
            <w:r w:rsidRPr="00D37D15">
              <w:rPr>
                <w:sz w:val="16"/>
                <w:szCs w:val="16"/>
              </w:rPr>
              <w:t>EMN</w:t>
            </w:r>
          </w:p>
        </w:tc>
        <w:tc>
          <w:tcPr>
            <w:tcW w:w="2390" w:type="dxa"/>
            <w:tcMar>
              <w:top w:w="0" w:type="dxa"/>
              <w:left w:w="45" w:type="dxa"/>
              <w:bottom w:w="0" w:type="dxa"/>
              <w:right w:w="45" w:type="dxa"/>
            </w:tcMar>
            <w:vAlign w:val="center"/>
            <w:hideMark/>
          </w:tcPr>
          <w:p w14:paraId="2460B771" w14:textId="77777777" w:rsidR="009D7E28" w:rsidRPr="00D37D15" w:rsidRDefault="009D7E28" w:rsidP="00020158">
            <w:pPr>
              <w:pStyle w:val="SBACTableText"/>
              <w:rPr>
                <w:sz w:val="16"/>
                <w:szCs w:val="16"/>
              </w:rPr>
            </w:pPr>
          </w:p>
        </w:tc>
      </w:tr>
      <w:tr w:rsidR="009D7E28" w:rsidRPr="00D37D15" w14:paraId="67E36678" w14:textId="77777777" w:rsidTr="009D7E28">
        <w:trPr>
          <w:trHeight w:val="885"/>
        </w:trPr>
        <w:tc>
          <w:tcPr>
            <w:tcW w:w="1395" w:type="dxa"/>
            <w:tcMar>
              <w:top w:w="0" w:type="dxa"/>
              <w:left w:w="45" w:type="dxa"/>
              <w:bottom w:w="0" w:type="dxa"/>
              <w:right w:w="45" w:type="dxa"/>
            </w:tcMar>
            <w:vAlign w:val="center"/>
            <w:hideMark/>
          </w:tcPr>
          <w:p w14:paraId="5CF29F15" w14:textId="77777777" w:rsidR="009D7E28" w:rsidRPr="00D37D15" w:rsidRDefault="009D7E28" w:rsidP="00020158">
            <w:pPr>
              <w:pStyle w:val="SBACTableText"/>
              <w:rPr>
                <w:sz w:val="16"/>
                <w:szCs w:val="16"/>
              </w:rPr>
            </w:pPr>
            <w:r w:rsidRPr="00D37D15">
              <w:rPr>
                <w:sz w:val="16"/>
                <w:szCs w:val="16"/>
              </w:rPr>
              <w:t>Delete</w:t>
            </w:r>
          </w:p>
        </w:tc>
        <w:tc>
          <w:tcPr>
            <w:tcW w:w="1440" w:type="dxa"/>
            <w:tcMar>
              <w:top w:w="0" w:type="dxa"/>
              <w:left w:w="45" w:type="dxa"/>
              <w:bottom w:w="0" w:type="dxa"/>
              <w:right w:w="45" w:type="dxa"/>
            </w:tcMar>
            <w:vAlign w:val="center"/>
            <w:hideMark/>
          </w:tcPr>
          <w:p w14:paraId="0BC11AB9" w14:textId="77777777" w:rsidR="009D7E28" w:rsidRPr="008570B3" w:rsidRDefault="009D7E28" w:rsidP="00020158">
            <w:pPr>
              <w:pStyle w:val="SBACTableText"/>
              <w:rPr>
                <w:sz w:val="16"/>
                <w:szCs w:val="16"/>
              </w:rPr>
            </w:pPr>
            <w:r>
              <w:rPr>
                <w:rFonts w:eastAsia="Times New Roman" w:cs="Arial"/>
                <w:color w:val="000000"/>
                <w:sz w:val="16"/>
                <w:szCs w:val="16"/>
              </w:rPr>
              <w:t>N/A</w:t>
            </w:r>
          </w:p>
        </w:tc>
        <w:tc>
          <w:tcPr>
            <w:tcW w:w="630" w:type="dxa"/>
            <w:vAlign w:val="center"/>
          </w:tcPr>
          <w:p w14:paraId="0A2AF47E" w14:textId="77777777" w:rsidR="009D7E28" w:rsidRPr="00B02C71" w:rsidRDefault="009D7E28" w:rsidP="00020158">
            <w:pPr>
              <w:pStyle w:val="SBACTableText"/>
              <w:jc w:val="center"/>
              <w:rPr>
                <w:sz w:val="16"/>
                <w:szCs w:val="16"/>
              </w:rPr>
            </w:pPr>
            <w:r>
              <w:rPr>
                <w:rFonts w:eastAsia="Times New Roman" w:cs="Arial"/>
                <w:color w:val="000000"/>
                <w:sz w:val="16"/>
                <w:szCs w:val="16"/>
              </w:rPr>
              <w:t>6</w:t>
            </w:r>
          </w:p>
        </w:tc>
        <w:tc>
          <w:tcPr>
            <w:tcW w:w="810" w:type="dxa"/>
            <w:tcMar>
              <w:top w:w="0" w:type="dxa"/>
              <w:left w:w="45" w:type="dxa"/>
              <w:bottom w:w="0" w:type="dxa"/>
              <w:right w:w="45" w:type="dxa"/>
            </w:tcMar>
            <w:vAlign w:val="center"/>
            <w:hideMark/>
          </w:tcPr>
          <w:p w14:paraId="2CF22B9D" w14:textId="77777777" w:rsidR="009D7E28" w:rsidRPr="00D37D15" w:rsidRDefault="009D7E28" w:rsidP="00020158">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617FF575" w14:textId="77777777" w:rsidR="009D7E28" w:rsidRPr="00D37D15" w:rsidRDefault="009D7E28" w:rsidP="00020158">
            <w:pPr>
              <w:pStyle w:val="SBACTableText"/>
              <w:rPr>
                <w:sz w:val="16"/>
                <w:szCs w:val="16"/>
              </w:rPr>
            </w:pPr>
            <w:r w:rsidRPr="00D37D15">
              <w:rPr>
                <w:sz w:val="16"/>
                <w:szCs w:val="16"/>
              </w:rPr>
              <w:t xml:space="preserve">Delete this record </w:t>
            </w:r>
            <w:r>
              <w:rPr>
                <w:sz w:val="16"/>
                <w:szCs w:val="16"/>
              </w:rPr>
              <w:t>iff value = DELETE</w:t>
            </w:r>
          </w:p>
        </w:tc>
        <w:tc>
          <w:tcPr>
            <w:tcW w:w="810" w:type="dxa"/>
            <w:tcMar>
              <w:top w:w="0" w:type="dxa"/>
              <w:left w:w="45" w:type="dxa"/>
              <w:bottom w:w="0" w:type="dxa"/>
              <w:right w:w="45" w:type="dxa"/>
            </w:tcMar>
            <w:vAlign w:val="center"/>
            <w:hideMark/>
          </w:tcPr>
          <w:p w14:paraId="04F87807" w14:textId="77777777" w:rsidR="009D7E28" w:rsidRDefault="009D7E28" w:rsidP="00020158">
            <w:pPr>
              <w:pStyle w:val="SBACTableText"/>
              <w:rPr>
                <w:sz w:val="16"/>
                <w:szCs w:val="16"/>
              </w:rPr>
            </w:pPr>
            <w:r w:rsidRPr="00D37D15">
              <w:rPr>
                <w:sz w:val="16"/>
                <w:szCs w:val="16"/>
              </w:rPr>
              <w:t>Alpha</w:t>
            </w:r>
          </w:p>
          <w:p w14:paraId="4B2154F2" w14:textId="77777777" w:rsidR="009D7E28" w:rsidRPr="00D37D15" w:rsidRDefault="009D7E28"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58C4AECA" w14:textId="77777777" w:rsidR="009D7E28" w:rsidRPr="00D37D15" w:rsidRDefault="009D7E28" w:rsidP="00020158">
            <w:pPr>
              <w:pStyle w:val="SBACTableText"/>
              <w:rPr>
                <w:sz w:val="16"/>
                <w:szCs w:val="16"/>
              </w:rPr>
            </w:pPr>
            <w:r>
              <w:rPr>
                <w:sz w:val="16"/>
                <w:szCs w:val="16"/>
              </w:rPr>
              <w:t>DELETE</w:t>
            </w:r>
            <w:r w:rsidRPr="00D37D15">
              <w:rPr>
                <w:sz w:val="16"/>
                <w:szCs w:val="16"/>
              </w:rPr>
              <w:br/>
              <w:t>&lt;blank&gt; or other value</w:t>
            </w:r>
          </w:p>
        </w:tc>
        <w:tc>
          <w:tcPr>
            <w:tcW w:w="1710" w:type="dxa"/>
            <w:tcMar>
              <w:top w:w="0" w:type="dxa"/>
              <w:left w:w="45" w:type="dxa"/>
              <w:bottom w:w="0" w:type="dxa"/>
              <w:right w:w="45" w:type="dxa"/>
            </w:tcMar>
            <w:vAlign w:val="center"/>
            <w:hideMark/>
          </w:tcPr>
          <w:p w14:paraId="0C726449" w14:textId="77777777" w:rsidR="009D7E28" w:rsidRPr="00D37D15" w:rsidRDefault="009D7E28" w:rsidP="00020158">
            <w:pPr>
              <w:pStyle w:val="SBACTableText"/>
              <w:rPr>
                <w:sz w:val="16"/>
                <w:szCs w:val="16"/>
              </w:rPr>
            </w:pPr>
            <w:r>
              <w:rPr>
                <w:sz w:val="16"/>
                <w:szCs w:val="16"/>
              </w:rPr>
              <w:t>DELETE: Delete</w:t>
            </w:r>
            <w:r w:rsidRPr="00D37D15">
              <w:rPr>
                <w:sz w:val="16"/>
                <w:szCs w:val="16"/>
              </w:rPr>
              <w:t xml:space="preserve"> record</w:t>
            </w:r>
            <w:r w:rsidRPr="00D37D15">
              <w:rPr>
                <w:sz w:val="16"/>
                <w:szCs w:val="16"/>
              </w:rPr>
              <w:br/>
              <w:t>Any other value or &lt;blank&gt;: add/update as necessary</w:t>
            </w:r>
          </w:p>
        </w:tc>
        <w:tc>
          <w:tcPr>
            <w:tcW w:w="891" w:type="dxa"/>
            <w:tcMar>
              <w:top w:w="0" w:type="dxa"/>
              <w:left w:w="45" w:type="dxa"/>
              <w:bottom w:w="0" w:type="dxa"/>
              <w:right w:w="45" w:type="dxa"/>
            </w:tcMar>
            <w:vAlign w:val="center"/>
            <w:hideMark/>
          </w:tcPr>
          <w:p w14:paraId="1B7E0363" w14:textId="77777777" w:rsidR="009D7E28" w:rsidRPr="00D37D15" w:rsidRDefault="009D7E28" w:rsidP="00020158">
            <w:pPr>
              <w:pStyle w:val="SBACTableText"/>
              <w:rPr>
                <w:sz w:val="16"/>
                <w:szCs w:val="16"/>
              </w:rPr>
            </w:pPr>
            <w:r>
              <w:rPr>
                <w:sz w:val="16"/>
                <w:szCs w:val="16"/>
              </w:rPr>
              <w:t>DELETE</w:t>
            </w:r>
          </w:p>
        </w:tc>
        <w:tc>
          <w:tcPr>
            <w:tcW w:w="2390" w:type="dxa"/>
            <w:tcMar>
              <w:top w:w="0" w:type="dxa"/>
              <w:left w:w="45" w:type="dxa"/>
              <w:bottom w:w="0" w:type="dxa"/>
              <w:right w:w="45" w:type="dxa"/>
            </w:tcMar>
            <w:vAlign w:val="center"/>
            <w:hideMark/>
          </w:tcPr>
          <w:p w14:paraId="4C54AFA7" w14:textId="77777777" w:rsidR="009D7E28" w:rsidRPr="00D37D15" w:rsidRDefault="009D7E28" w:rsidP="00020158">
            <w:pPr>
              <w:pStyle w:val="SBACTableText"/>
              <w:rPr>
                <w:sz w:val="16"/>
                <w:szCs w:val="16"/>
              </w:rPr>
            </w:pPr>
          </w:p>
        </w:tc>
      </w:tr>
    </w:tbl>
    <w:p w14:paraId="28AECC13" w14:textId="370E84D7" w:rsidR="00652B12" w:rsidRPr="00935D4E" w:rsidRDefault="00652B12" w:rsidP="00652B12">
      <w:pPr>
        <w:pStyle w:val="Caption"/>
      </w:pPr>
      <w:r>
        <w:t>Table 3: examineeAttribute Detail</w:t>
      </w:r>
    </w:p>
    <w:p w14:paraId="41D7065F" w14:textId="77777777" w:rsidR="009D7E28" w:rsidRDefault="009D7E28" w:rsidP="00445B1F">
      <w:pPr>
        <w:rPr>
          <w:rFonts w:eastAsiaTheme="majorEastAsia" w:cstheme="majorBidi"/>
          <w:b/>
          <w:szCs w:val="26"/>
        </w:rPr>
      </w:pPr>
    </w:p>
    <w:p w14:paraId="467F6C6D" w14:textId="216F655F" w:rsidR="009C72F9" w:rsidRDefault="009C72F9" w:rsidP="00445B1F">
      <w:pPr>
        <w:rPr>
          <w:rFonts w:eastAsiaTheme="majorEastAsia" w:cstheme="majorBidi"/>
          <w:b/>
          <w:szCs w:val="26"/>
        </w:rPr>
      </w:pPr>
      <w:r>
        <w:rPr>
          <w:rFonts w:eastAsiaTheme="majorEastAsia" w:cstheme="majorBidi"/>
          <w:b/>
          <w:szCs w:val="26"/>
        </w:rPr>
        <w:t>The following table offers detail about the examineeRelationship attributes.</w:t>
      </w:r>
    </w:p>
    <w:p w14:paraId="1400DD20" w14:textId="77777777" w:rsidR="00652B12" w:rsidRDefault="00652B12" w:rsidP="00445B1F">
      <w:pPr>
        <w:rPr>
          <w:rFonts w:eastAsiaTheme="majorEastAsia" w:cstheme="majorBidi"/>
          <w:b/>
          <w:szCs w:val="26"/>
        </w:rPr>
      </w:pPr>
    </w:p>
    <w:tbl>
      <w:tblPr>
        <w:tblW w:w="136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1395"/>
        <w:gridCol w:w="1440"/>
        <w:gridCol w:w="630"/>
        <w:gridCol w:w="810"/>
        <w:gridCol w:w="1980"/>
        <w:gridCol w:w="810"/>
        <w:gridCol w:w="1620"/>
        <w:gridCol w:w="1710"/>
        <w:gridCol w:w="891"/>
        <w:gridCol w:w="2390"/>
      </w:tblGrid>
      <w:tr w:rsidR="00652B12" w:rsidRPr="00D37D15" w14:paraId="17B2F6DF" w14:textId="77777777" w:rsidTr="00020158">
        <w:trPr>
          <w:trHeight w:val="285"/>
          <w:tblHeader/>
        </w:trPr>
        <w:tc>
          <w:tcPr>
            <w:tcW w:w="1395" w:type="dxa"/>
            <w:shd w:val="clear" w:color="auto" w:fill="3CA228"/>
            <w:tcMar>
              <w:top w:w="0" w:type="dxa"/>
              <w:left w:w="45" w:type="dxa"/>
              <w:bottom w:w="0" w:type="dxa"/>
              <w:right w:w="45" w:type="dxa"/>
            </w:tcMar>
            <w:vAlign w:val="center"/>
            <w:hideMark/>
          </w:tcPr>
          <w:p w14:paraId="6CB9613B" w14:textId="77777777" w:rsidR="00652B12" w:rsidRPr="00D37D15" w:rsidRDefault="00652B12" w:rsidP="00020158">
            <w:pPr>
              <w:pStyle w:val="SBACTableHeaderRow"/>
              <w:rPr>
                <w:sz w:val="16"/>
                <w:szCs w:val="16"/>
              </w:rPr>
            </w:pPr>
            <w:r>
              <w:rPr>
                <w:sz w:val="16"/>
                <w:szCs w:val="16"/>
              </w:rPr>
              <w:t>Attribute Name</w:t>
            </w:r>
          </w:p>
        </w:tc>
        <w:tc>
          <w:tcPr>
            <w:tcW w:w="1440" w:type="dxa"/>
            <w:shd w:val="clear" w:color="auto" w:fill="3CA228"/>
            <w:tcMar>
              <w:top w:w="0" w:type="dxa"/>
              <w:left w:w="45" w:type="dxa"/>
              <w:bottom w:w="0" w:type="dxa"/>
              <w:right w:w="45" w:type="dxa"/>
            </w:tcMar>
            <w:vAlign w:val="center"/>
            <w:hideMark/>
          </w:tcPr>
          <w:p w14:paraId="1ED410AB" w14:textId="77777777" w:rsidR="00652B12" w:rsidRPr="00D37D15" w:rsidRDefault="00652B12" w:rsidP="00020158">
            <w:pPr>
              <w:pStyle w:val="SBACTableHeaderRow"/>
              <w:rPr>
                <w:sz w:val="16"/>
                <w:szCs w:val="16"/>
              </w:rPr>
            </w:pPr>
            <w:r>
              <w:rPr>
                <w:sz w:val="16"/>
                <w:szCs w:val="16"/>
              </w:rPr>
              <w:t>Reference</w:t>
            </w:r>
          </w:p>
        </w:tc>
        <w:tc>
          <w:tcPr>
            <w:tcW w:w="630" w:type="dxa"/>
            <w:shd w:val="clear" w:color="auto" w:fill="3CA228"/>
            <w:vAlign w:val="center"/>
          </w:tcPr>
          <w:p w14:paraId="489029E4" w14:textId="77777777" w:rsidR="00652B12" w:rsidRPr="00B02C71" w:rsidRDefault="00652B12" w:rsidP="00020158">
            <w:pPr>
              <w:pStyle w:val="SBACTableHeaderRow"/>
              <w:jc w:val="center"/>
              <w:rPr>
                <w:sz w:val="16"/>
                <w:szCs w:val="16"/>
              </w:rPr>
            </w:pPr>
            <w:r w:rsidRPr="00B02C71">
              <w:rPr>
                <w:sz w:val="16"/>
                <w:szCs w:val="16"/>
              </w:rPr>
              <w:t>Width</w:t>
            </w:r>
          </w:p>
        </w:tc>
        <w:tc>
          <w:tcPr>
            <w:tcW w:w="810" w:type="dxa"/>
            <w:shd w:val="clear" w:color="auto" w:fill="3CA228"/>
            <w:tcMar>
              <w:top w:w="0" w:type="dxa"/>
              <w:left w:w="45" w:type="dxa"/>
              <w:bottom w:w="0" w:type="dxa"/>
              <w:right w:w="45" w:type="dxa"/>
            </w:tcMar>
            <w:vAlign w:val="center"/>
            <w:hideMark/>
          </w:tcPr>
          <w:p w14:paraId="5DA3EB64" w14:textId="77777777" w:rsidR="00652B12" w:rsidRPr="00D37D15" w:rsidRDefault="00652B12" w:rsidP="00020158">
            <w:pPr>
              <w:pStyle w:val="SBACTableHeaderRow"/>
              <w:jc w:val="center"/>
              <w:rPr>
                <w:sz w:val="16"/>
                <w:szCs w:val="16"/>
              </w:rPr>
            </w:pPr>
            <w:r w:rsidRPr="00D37D15">
              <w:rPr>
                <w:sz w:val="16"/>
                <w:szCs w:val="16"/>
              </w:rPr>
              <w:t>Required</w:t>
            </w:r>
          </w:p>
        </w:tc>
        <w:tc>
          <w:tcPr>
            <w:tcW w:w="1980" w:type="dxa"/>
            <w:shd w:val="clear" w:color="auto" w:fill="3CA228"/>
            <w:tcMar>
              <w:top w:w="0" w:type="dxa"/>
              <w:left w:w="45" w:type="dxa"/>
              <w:bottom w:w="0" w:type="dxa"/>
              <w:right w:w="45" w:type="dxa"/>
            </w:tcMar>
            <w:vAlign w:val="center"/>
            <w:hideMark/>
          </w:tcPr>
          <w:p w14:paraId="748A33D1" w14:textId="77777777" w:rsidR="00652B12" w:rsidRPr="00D37D15" w:rsidRDefault="00652B12" w:rsidP="00020158">
            <w:pPr>
              <w:pStyle w:val="SBACTableHeaderRow"/>
              <w:rPr>
                <w:sz w:val="16"/>
                <w:szCs w:val="16"/>
              </w:rPr>
            </w:pPr>
            <w:r w:rsidRPr="00D37D15">
              <w:rPr>
                <w:sz w:val="16"/>
                <w:szCs w:val="16"/>
              </w:rPr>
              <w:t>Data Element Description</w:t>
            </w:r>
          </w:p>
        </w:tc>
        <w:tc>
          <w:tcPr>
            <w:tcW w:w="810" w:type="dxa"/>
            <w:shd w:val="clear" w:color="auto" w:fill="3CA228"/>
            <w:tcMar>
              <w:top w:w="0" w:type="dxa"/>
              <w:left w:w="45" w:type="dxa"/>
              <w:bottom w:w="0" w:type="dxa"/>
              <w:right w:w="45" w:type="dxa"/>
            </w:tcMar>
            <w:vAlign w:val="center"/>
            <w:hideMark/>
          </w:tcPr>
          <w:p w14:paraId="74F2C69E" w14:textId="77777777" w:rsidR="00652B12" w:rsidRPr="00D37D15" w:rsidRDefault="00652B12" w:rsidP="00020158">
            <w:pPr>
              <w:pStyle w:val="SBACTableHeaderRow"/>
              <w:rPr>
                <w:sz w:val="16"/>
                <w:szCs w:val="16"/>
              </w:rPr>
            </w:pPr>
            <w:r w:rsidRPr="00D37D15">
              <w:rPr>
                <w:sz w:val="16"/>
                <w:szCs w:val="16"/>
              </w:rPr>
              <w:t>Type</w:t>
            </w:r>
          </w:p>
        </w:tc>
        <w:tc>
          <w:tcPr>
            <w:tcW w:w="1620" w:type="dxa"/>
            <w:shd w:val="clear" w:color="auto" w:fill="3CA228"/>
            <w:tcMar>
              <w:top w:w="0" w:type="dxa"/>
              <w:left w:w="45" w:type="dxa"/>
              <w:bottom w:w="0" w:type="dxa"/>
              <w:right w:w="45" w:type="dxa"/>
            </w:tcMar>
            <w:vAlign w:val="center"/>
            <w:hideMark/>
          </w:tcPr>
          <w:p w14:paraId="20BA989B" w14:textId="77777777" w:rsidR="00652B12" w:rsidRPr="00D37D15" w:rsidRDefault="00652B12" w:rsidP="00020158">
            <w:pPr>
              <w:pStyle w:val="SBACTableHeaderRow"/>
              <w:rPr>
                <w:sz w:val="16"/>
                <w:szCs w:val="16"/>
              </w:rPr>
            </w:pPr>
            <w:r w:rsidRPr="00D37D15">
              <w:rPr>
                <w:sz w:val="16"/>
                <w:szCs w:val="16"/>
              </w:rPr>
              <w:t>Acceptable Values</w:t>
            </w:r>
          </w:p>
        </w:tc>
        <w:tc>
          <w:tcPr>
            <w:tcW w:w="1710" w:type="dxa"/>
            <w:shd w:val="clear" w:color="auto" w:fill="3CA228"/>
            <w:tcMar>
              <w:top w:w="0" w:type="dxa"/>
              <w:left w:w="45" w:type="dxa"/>
              <w:bottom w:w="0" w:type="dxa"/>
              <w:right w:w="45" w:type="dxa"/>
            </w:tcMar>
            <w:vAlign w:val="center"/>
            <w:hideMark/>
          </w:tcPr>
          <w:p w14:paraId="317D39DE" w14:textId="77777777" w:rsidR="00652B12" w:rsidRPr="00D37D15" w:rsidRDefault="00652B12" w:rsidP="00020158">
            <w:pPr>
              <w:pStyle w:val="SBACTableHeaderRow"/>
              <w:rPr>
                <w:sz w:val="16"/>
                <w:szCs w:val="16"/>
              </w:rPr>
            </w:pPr>
            <w:r w:rsidRPr="00D37D15">
              <w:rPr>
                <w:sz w:val="16"/>
                <w:szCs w:val="16"/>
              </w:rPr>
              <w:t>Definitions</w:t>
            </w:r>
          </w:p>
        </w:tc>
        <w:tc>
          <w:tcPr>
            <w:tcW w:w="891" w:type="dxa"/>
            <w:shd w:val="clear" w:color="auto" w:fill="3CA228"/>
            <w:tcMar>
              <w:top w:w="0" w:type="dxa"/>
              <w:left w:w="45" w:type="dxa"/>
              <w:bottom w:w="0" w:type="dxa"/>
              <w:right w:w="45" w:type="dxa"/>
            </w:tcMar>
            <w:vAlign w:val="center"/>
            <w:hideMark/>
          </w:tcPr>
          <w:p w14:paraId="2C21BF09" w14:textId="77777777" w:rsidR="00652B12" w:rsidRPr="00D37D15" w:rsidRDefault="00652B12" w:rsidP="00020158">
            <w:pPr>
              <w:pStyle w:val="SBACTableHeaderRow"/>
              <w:rPr>
                <w:sz w:val="16"/>
                <w:szCs w:val="16"/>
              </w:rPr>
            </w:pPr>
            <w:r w:rsidRPr="00D37D15">
              <w:rPr>
                <w:sz w:val="16"/>
                <w:szCs w:val="16"/>
              </w:rPr>
              <w:t>Examples</w:t>
            </w:r>
          </w:p>
        </w:tc>
        <w:tc>
          <w:tcPr>
            <w:tcW w:w="2390" w:type="dxa"/>
            <w:shd w:val="clear" w:color="auto" w:fill="3CA228"/>
            <w:tcMar>
              <w:top w:w="0" w:type="dxa"/>
              <w:left w:w="45" w:type="dxa"/>
              <w:bottom w:w="0" w:type="dxa"/>
              <w:right w:w="45" w:type="dxa"/>
            </w:tcMar>
            <w:vAlign w:val="center"/>
            <w:hideMark/>
          </w:tcPr>
          <w:p w14:paraId="25AA7764" w14:textId="77777777" w:rsidR="00652B12" w:rsidRPr="00D37D15" w:rsidRDefault="00652B12" w:rsidP="00020158">
            <w:pPr>
              <w:pStyle w:val="SBACTableHeaderRow"/>
              <w:rPr>
                <w:sz w:val="16"/>
                <w:szCs w:val="16"/>
              </w:rPr>
            </w:pPr>
            <w:r>
              <w:rPr>
                <w:sz w:val="16"/>
                <w:szCs w:val="16"/>
              </w:rPr>
              <w:t>Comments</w:t>
            </w:r>
          </w:p>
        </w:tc>
      </w:tr>
      <w:tr w:rsidR="00652B12" w:rsidRPr="00D37D15" w14:paraId="27EE5D7F" w14:textId="77777777" w:rsidTr="00020158">
        <w:trPr>
          <w:trHeight w:val="585"/>
        </w:trPr>
        <w:tc>
          <w:tcPr>
            <w:tcW w:w="1395" w:type="dxa"/>
            <w:tcMar>
              <w:top w:w="0" w:type="dxa"/>
              <w:left w:w="45" w:type="dxa"/>
              <w:bottom w:w="0" w:type="dxa"/>
              <w:right w:w="45" w:type="dxa"/>
            </w:tcMar>
            <w:vAlign w:val="center"/>
            <w:hideMark/>
          </w:tcPr>
          <w:p w14:paraId="47B57DB0" w14:textId="77777777" w:rsidR="00652B12" w:rsidRPr="00D37D15" w:rsidRDefault="00652B12" w:rsidP="00020158">
            <w:pPr>
              <w:pStyle w:val="SBACTableText"/>
              <w:rPr>
                <w:sz w:val="16"/>
                <w:szCs w:val="16"/>
              </w:rPr>
            </w:pPr>
            <w:r w:rsidRPr="00D37D15">
              <w:rPr>
                <w:sz w:val="16"/>
                <w:szCs w:val="16"/>
              </w:rPr>
              <w:t>StateAbbreviation</w:t>
            </w:r>
          </w:p>
        </w:tc>
        <w:tc>
          <w:tcPr>
            <w:tcW w:w="1440" w:type="dxa"/>
            <w:tcMar>
              <w:top w:w="0" w:type="dxa"/>
              <w:left w:w="45" w:type="dxa"/>
              <w:bottom w:w="0" w:type="dxa"/>
              <w:right w:w="45" w:type="dxa"/>
            </w:tcMar>
            <w:vAlign w:val="center"/>
            <w:hideMark/>
          </w:tcPr>
          <w:p w14:paraId="18A39704" w14:textId="77777777" w:rsidR="00652B12" w:rsidRPr="00D37D15" w:rsidRDefault="009C5E9C" w:rsidP="00020158">
            <w:pPr>
              <w:pStyle w:val="SBACTableText"/>
              <w:rPr>
                <w:sz w:val="16"/>
                <w:szCs w:val="16"/>
              </w:rPr>
            </w:pPr>
            <w:hyperlink r:id="rId42" w:history="1">
              <w:r w:rsidR="00652B12" w:rsidRPr="007123A4">
                <w:rPr>
                  <w:rStyle w:val="Hyperlink"/>
                  <w:sz w:val="16"/>
                  <w:szCs w:val="16"/>
                </w:rPr>
                <w:t>CEDS ID 267</w:t>
              </w:r>
            </w:hyperlink>
            <w:r w:rsidR="00652B12" w:rsidRPr="007156F0">
              <w:rPr>
                <w:sz w:val="16"/>
                <w:szCs w:val="16"/>
              </w:rPr>
              <w:br/>
              <w:t>K12 -&gt; SEA -&gt; Address</w:t>
            </w:r>
            <w:r w:rsidR="00652B12" w:rsidRPr="007156F0">
              <w:rPr>
                <w:sz w:val="16"/>
                <w:szCs w:val="16"/>
              </w:rPr>
              <w:br/>
            </w:r>
            <w:hyperlink r:id="rId43" w:history="1">
              <w:r w:rsidR="00652B12" w:rsidRPr="007123A4">
                <w:rPr>
                  <w:rStyle w:val="Hyperlink"/>
                  <w:sz w:val="16"/>
                  <w:szCs w:val="16"/>
                </w:rPr>
                <w:t>USPS</w:t>
              </w:r>
            </w:hyperlink>
          </w:p>
        </w:tc>
        <w:tc>
          <w:tcPr>
            <w:tcW w:w="630" w:type="dxa"/>
            <w:vAlign w:val="center"/>
          </w:tcPr>
          <w:p w14:paraId="56E53245" w14:textId="77777777" w:rsidR="00652B12" w:rsidRPr="00B02C71" w:rsidRDefault="00652B12" w:rsidP="00020158">
            <w:pPr>
              <w:pStyle w:val="SBACTableText"/>
              <w:jc w:val="center"/>
              <w:rPr>
                <w:sz w:val="16"/>
                <w:szCs w:val="16"/>
              </w:rPr>
            </w:pPr>
            <w:r w:rsidRPr="00B02C71">
              <w:rPr>
                <w:rFonts w:eastAsia="Times New Roman" w:cs="Arial"/>
                <w:color w:val="000000"/>
                <w:sz w:val="16"/>
                <w:szCs w:val="16"/>
              </w:rPr>
              <w:t>2</w:t>
            </w:r>
          </w:p>
        </w:tc>
        <w:tc>
          <w:tcPr>
            <w:tcW w:w="810" w:type="dxa"/>
            <w:tcMar>
              <w:top w:w="0" w:type="dxa"/>
              <w:left w:w="45" w:type="dxa"/>
              <w:bottom w:w="0" w:type="dxa"/>
              <w:right w:w="45" w:type="dxa"/>
            </w:tcMar>
            <w:vAlign w:val="center"/>
            <w:hideMark/>
          </w:tcPr>
          <w:p w14:paraId="31C65549" w14:textId="77777777" w:rsidR="00652B12" w:rsidRPr="00D37D15" w:rsidRDefault="00652B12" w:rsidP="00020158">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0C2B1A8" w14:textId="77777777" w:rsidR="00652B12" w:rsidRPr="00D37D15" w:rsidRDefault="00652B12" w:rsidP="00020158">
            <w:pPr>
              <w:pStyle w:val="SBACTableText"/>
              <w:rPr>
                <w:sz w:val="16"/>
                <w:szCs w:val="16"/>
              </w:rPr>
            </w:pPr>
            <w:r w:rsidRPr="00D37D15">
              <w:rPr>
                <w:sz w:val="16"/>
                <w:szCs w:val="16"/>
              </w:rPr>
              <w:t>2 character state code</w:t>
            </w:r>
          </w:p>
        </w:tc>
        <w:tc>
          <w:tcPr>
            <w:tcW w:w="810" w:type="dxa"/>
            <w:tcMar>
              <w:top w:w="0" w:type="dxa"/>
              <w:left w:w="45" w:type="dxa"/>
              <w:bottom w:w="0" w:type="dxa"/>
              <w:right w:w="45" w:type="dxa"/>
            </w:tcMar>
            <w:vAlign w:val="center"/>
            <w:hideMark/>
          </w:tcPr>
          <w:p w14:paraId="68262F3A" w14:textId="77777777" w:rsidR="00652B12" w:rsidRDefault="00652B12" w:rsidP="00020158">
            <w:pPr>
              <w:pStyle w:val="SBACTableText"/>
              <w:rPr>
                <w:sz w:val="16"/>
                <w:szCs w:val="16"/>
              </w:rPr>
            </w:pPr>
            <w:r>
              <w:rPr>
                <w:sz w:val="16"/>
                <w:szCs w:val="16"/>
              </w:rPr>
              <w:t>enum</w:t>
            </w:r>
          </w:p>
          <w:p w14:paraId="1BEEC2ED" w14:textId="77777777" w:rsidR="00652B12" w:rsidRPr="00D37D15" w:rsidRDefault="00652B12" w:rsidP="00020158">
            <w:pPr>
              <w:pStyle w:val="SBACTableText"/>
              <w:rPr>
                <w:sz w:val="16"/>
                <w:szCs w:val="16"/>
              </w:rPr>
            </w:pPr>
            <w:r>
              <w:rPr>
                <w:sz w:val="16"/>
                <w:szCs w:val="16"/>
              </w:rPr>
              <w:t>xsd:token</w:t>
            </w:r>
          </w:p>
        </w:tc>
        <w:tc>
          <w:tcPr>
            <w:tcW w:w="1620" w:type="dxa"/>
            <w:tcMar>
              <w:top w:w="0" w:type="dxa"/>
              <w:left w:w="45" w:type="dxa"/>
              <w:bottom w:w="0" w:type="dxa"/>
              <w:right w:w="45" w:type="dxa"/>
            </w:tcMar>
            <w:vAlign w:val="center"/>
            <w:hideMark/>
          </w:tcPr>
          <w:p w14:paraId="31B8C56E" w14:textId="77777777" w:rsidR="00652B12" w:rsidRPr="00D37D15" w:rsidRDefault="00652B12" w:rsidP="00020158">
            <w:pPr>
              <w:pStyle w:val="SBACTableText"/>
              <w:rPr>
                <w:sz w:val="16"/>
                <w:szCs w:val="16"/>
              </w:rPr>
            </w:pPr>
            <w:r w:rsidRPr="00D74901">
              <w:rPr>
                <w:sz w:val="16"/>
                <w:szCs w:val="16"/>
              </w:rPr>
              <w:t>Two-character US State identifier as defined by CEDS and extended as follows:</w:t>
            </w:r>
            <w:r w:rsidRPr="00D74901">
              <w:rPr>
                <w:sz w:val="16"/>
                <w:szCs w:val="16"/>
              </w:rPr>
              <w:br/>
            </w:r>
            <w:r w:rsidRPr="00D74901">
              <w:rPr>
                <w:sz w:val="16"/>
                <w:szCs w:val="16"/>
              </w:rPr>
              <w:lastRenderedPageBreak/>
              <w:t>AA, AE, AP, TS, OT.</w:t>
            </w:r>
          </w:p>
        </w:tc>
        <w:tc>
          <w:tcPr>
            <w:tcW w:w="1710" w:type="dxa"/>
            <w:tcMar>
              <w:top w:w="0" w:type="dxa"/>
              <w:left w:w="45" w:type="dxa"/>
              <w:bottom w:w="0" w:type="dxa"/>
              <w:right w:w="45" w:type="dxa"/>
            </w:tcMar>
            <w:vAlign w:val="center"/>
            <w:hideMark/>
          </w:tcPr>
          <w:p w14:paraId="187AE3CE" w14:textId="77777777" w:rsidR="00652B12" w:rsidRPr="00D37D15" w:rsidRDefault="00652B12" w:rsidP="00020158">
            <w:pPr>
              <w:pStyle w:val="SBACTableText"/>
              <w:rPr>
                <w:sz w:val="16"/>
                <w:szCs w:val="16"/>
              </w:rPr>
            </w:pPr>
            <w:r w:rsidRPr="00EB42E2">
              <w:rPr>
                <w:sz w:val="16"/>
                <w:szCs w:val="16"/>
              </w:rPr>
              <w:lastRenderedPageBreak/>
              <w:t>AA: Armed Forces Americas</w:t>
            </w:r>
            <w:r w:rsidRPr="00EB42E2">
              <w:rPr>
                <w:sz w:val="16"/>
                <w:szCs w:val="16"/>
              </w:rPr>
              <w:br/>
              <w:t xml:space="preserve">AE: Armed Forces Africa, Canada, Europe </w:t>
            </w:r>
            <w:r w:rsidRPr="00EB42E2">
              <w:rPr>
                <w:sz w:val="16"/>
                <w:szCs w:val="16"/>
              </w:rPr>
              <w:lastRenderedPageBreak/>
              <w:t>and Mideast</w:t>
            </w:r>
            <w:r w:rsidRPr="00EB42E2">
              <w:rPr>
                <w:sz w:val="16"/>
                <w:szCs w:val="16"/>
              </w:rPr>
              <w:br/>
              <w:t>AP: Armed Forces Pacific</w:t>
            </w:r>
            <w:r w:rsidRPr="00EB42E2">
              <w:rPr>
                <w:sz w:val="16"/>
                <w:szCs w:val="16"/>
              </w:rPr>
              <w:br/>
              <w:t>TS: Test State</w:t>
            </w:r>
            <w:r w:rsidRPr="00EB42E2">
              <w:rPr>
                <w:sz w:val="16"/>
                <w:szCs w:val="16"/>
              </w:rPr>
              <w:br/>
              <w:t>OT: Other</w:t>
            </w:r>
          </w:p>
        </w:tc>
        <w:tc>
          <w:tcPr>
            <w:tcW w:w="891" w:type="dxa"/>
            <w:tcMar>
              <w:top w:w="0" w:type="dxa"/>
              <w:left w:w="45" w:type="dxa"/>
              <w:bottom w:w="0" w:type="dxa"/>
              <w:right w:w="45" w:type="dxa"/>
            </w:tcMar>
            <w:vAlign w:val="center"/>
            <w:hideMark/>
          </w:tcPr>
          <w:p w14:paraId="3D821D51" w14:textId="77777777" w:rsidR="00652B12" w:rsidRPr="00D37D15" w:rsidRDefault="00652B12" w:rsidP="00020158">
            <w:pPr>
              <w:pStyle w:val="SBACTableText"/>
              <w:rPr>
                <w:sz w:val="16"/>
                <w:szCs w:val="16"/>
              </w:rPr>
            </w:pPr>
            <w:r w:rsidRPr="00D37D15">
              <w:rPr>
                <w:sz w:val="16"/>
                <w:szCs w:val="16"/>
              </w:rPr>
              <w:lastRenderedPageBreak/>
              <w:t>WA</w:t>
            </w:r>
          </w:p>
        </w:tc>
        <w:tc>
          <w:tcPr>
            <w:tcW w:w="2390" w:type="dxa"/>
            <w:tcMar>
              <w:top w:w="0" w:type="dxa"/>
              <w:left w:w="45" w:type="dxa"/>
              <w:bottom w:w="0" w:type="dxa"/>
              <w:right w:w="45" w:type="dxa"/>
            </w:tcMar>
            <w:vAlign w:val="center"/>
            <w:hideMark/>
          </w:tcPr>
          <w:p w14:paraId="43AB9134" w14:textId="77777777" w:rsidR="00652B12" w:rsidRPr="00D37D15" w:rsidRDefault="00652B12" w:rsidP="00020158">
            <w:pPr>
              <w:pStyle w:val="SBACTableText"/>
              <w:rPr>
                <w:sz w:val="16"/>
                <w:szCs w:val="16"/>
              </w:rPr>
            </w:pPr>
          </w:p>
        </w:tc>
      </w:tr>
      <w:tr w:rsidR="00652B12" w:rsidRPr="00D37D15" w14:paraId="7079EAE5" w14:textId="77777777" w:rsidTr="00020158">
        <w:trPr>
          <w:trHeight w:val="885"/>
        </w:trPr>
        <w:tc>
          <w:tcPr>
            <w:tcW w:w="1395" w:type="dxa"/>
            <w:tcMar>
              <w:top w:w="0" w:type="dxa"/>
              <w:left w:w="45" w:type="dxa"/>
              <w:bottom w:w="0" w:type="dxa"/>
              <w:right w:w="45" w:type="dxa"/>
            </w:tcMar>
            <w:vAlign w:val="center"/>
            <w:hideMark/>
          </w:tcPr>
          <w:p w14:paraId="7E85904C" w14:textId="2FF8B67E" w:rsidR="00652B12" w:rsidRPr="00D37D15" w:rsidRDefault="00020158" w:rsidP="00020158">
            <w:pPr>
              <w:pStyle w:val="SBACTableText"/>
              <w:rPr>
                <w:sz w:val="16"/>
                <w:szCs w:val="16"/>
              </w:rPr>
            </w:pPr>
            <w:r>
              <w:rPr>
                <w:sz w:val="16"/>
                <w:szCs w:val="16"/>
              </w:rPr>
              <w:lastRenderedPageBreak/>
              <w:t>DistrictID</w:t>
            </w:r>
          </w:p>
        </w:tc>
        <w:tc>
          <w:tcPr>
            <w:tcW w:w="1440" w:type="dxa"/>
            <w:tcMar>
              <w:top w:w="0" w:type="dxa"/>
              <w:left w:w="45" w:type="dxa"/>
              <w:bottom w:w="0" w:type="dxa"/>
              <w:right w:w="45" w:type="dxa"/>
            </w:tcMar>
            <w:vAlign w:val="center"/>
            <w:hideMark/>
          </w:tcPr>
          <w:p w14:paraId="64FDB888" w14:textId="77777777" w:rsidR="00652B12" w:rsidRDefault="009C5E9C" w:rsidP="00020158">
            <w:pPr>
              <w:pStyle w:val="SBACTableText"/>
              <w:rPr>
                <w:sz w:val="16"/>
                <w:szCs w:val="16"/>
              </w:rPr>
            </w:pPr>
            <w:hyperlink r:id="rId44" w:history="1">
              <w:r w:rsidR="00652B12" w:rsidRPr="00FA0CFD">
                <w:rPr>
                  <w:rStyle w:val="Hyperlink"/>
                  <w:sz w:val="16"/>
                  <w:szCs w:val="16"/>
                </w:rPr>
                <w:t>CEDS ID 637</w:t>
              </w:r>
            </w:hyperlink>
          </w:p>
          <w:p w14:paraId="749D1C3C" w14:textId="77777777" w:rsidR="00652B12" w:rsidRDefault="00652B12" w:rsidP="00020158">
            <w:pPr>
              <w:pStyle w:val="SBACTableText"/>
              <w:rPr>
                <w:sz w:val="16"/>
                <w:szCs w:val="16"/>
              </w:rPr>
            </w:pPr>
            <w:r w:rsidRPr="00D37D15">
              <w:rPr>
                <w:sz w:val="16"/>
                <w:szCs w:val="16"/>
              </w:rPr>
              <w:t>K12 -&gt; K12 Student -&gt; Enrollment</w:t>
            </w:r>
          </w:p>
          <w:p w14:paraId="4A511A0A" w14:textId="77777777" w:rsidR="00652B12" w:rsidRDefault="00652B12" w:rsidP="00020158">
            <w:pPr>
              <w:pStyle w:val="SBACTableText"/>
              <w:rPr>
                <w:sz w:val="16"/>
                <w:szCs w:val="16"/>
              </w:rPr>
            </w:pPr>
          </w:p>
          <w:p w14:paraId="2460CF5F" w14:textId="77777777" w:rsidR="00652B12" w:rsidRPr="00D37D15" w:rsidRDefault="00652B12" w:rsidP="00020158">
            <w:pPr>
              <w:pStyle w:val="SBACTableText"/>
              <w:rPr>
                <w:sz w:val="16"/>
                <w:szCs w:val="16"/>
              </w:rPr>
            </w:pPr>
          </w:p>
        </w:tc>
        <w:tc>
          <w:tcPr>
            <w:tcW w:w="630" w:type="dxa"/>
            <w:vAlign w:val="center"/>
          </w:tcPr>
          <w:p w14:paraId="31002BE8" w14:textId="77777777" w:rsidR="00652B12" w:rsidRPr="00B02C71" w:rsidRDefault="00652B12" w:rsidP="00020158">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6EA12631" w14:textId="77777777" w:rsidR="00652B12" w:rsidRPr="00D37D15" w:rsidRDefault="00652B12" w:rsidP="00020158">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37430782" w14:textId="77777777" w:rsidR="00652B12" w:rsidRPr="00D37D15" w:rsidRDefault="00652B12" w:rsidP="00020158">
            <w:pPr>
              <w:pStyle w:val="SBACTableText"/>
              <w:rPr>
                <w:sz w:val="16"/>
                <w:szCs w:val="16"/>
              </w:rPr>
            </w:pPr>
            <w:r w:rsidRPr="00D37D15">
              <w:rPr>
                <w:sz w:val="16"/>
                <w:szCs w:val="16"/>
              </w:rPr>
              <w:t>The district responsible for specific educational services and/or instruction of the student.</w:t>
            </w:r>
          </w:p>
        </w:tc>
        <w:tc>
          <w:tcPr>
            <w:tcW w:w="810" w:type="dxa"/>
            <w:tcMar>
              <w:top w:w="0" w:type="dxa"/>
              <w:left w:w="45" w:type="dxa"/>
              <w:bottom w:w="0" w:type="dxa"/>
              <w:right w:w="45" w:type="dxa"/>
            </w:tcMar>
            <w:vAlign w:val="center"/>
            <w:hideMark/>
          </w:tcPr>
          <w:p w14:paraId="2183DAAC" w14:textId="77777777" w:rsidR="00652B12" w:rsidRDefault="00652B12" w:rsidP="00020158">
            <w:pPr>
              <w:pStyle w:val="SBACTableText"/>
              <w:rPr>
                <w:sz w:val="16"/>
                <w:szCs w:val="16"/>
              </w:rPr>
            </w:pPr>
            <w:r w:rsidRPr="00D37D15">
              <w:rPr>
                <w:sz w:val="16"/>
                <w:szCs w:val="16"/>
              </w:rPr>
              <w:t>Alphanum</w:t>
            </w:r>
          </w:p>
          <w:p w14:paraId="5A68C728" w14:textId="77777777" w:rsidR="00652B12" w:rsidRPr="00D37D15" w:rsidRDefault="00652B12"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0AD3F19" w14:textId="77777777" w:rsidR="00652B12" w:rsidRPr="00D37D15" w:rsidRDefault="00652B12" w:rsidP="00020158">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115A5556" w14:textId="77777777" w:rsidR="00652B12" w:rsidRPr="00D37D15" w:rsidRDefault="00652B12" w:rsidP="00020158">
            <w:pPr>
              <w:pStyle w:val="SBACTableText"/>
              <w:rPr>
                <w:sz w:val="16"/>
                <w:szCs w:val="16"/>
              </w:rPr>
            </w:pPr>
          </w:p>
        </w:tc>
        <w:tc>
          <w:tcPr>
            <w:tcW w:w="891" w:type="dxa"/>
            <w:tcMar>
              <w:top w:w="0" w:type="dxa"/>
              <w:left w:w="45" w:type="dxa"/>
              <w:bottom w:w="0" w:type="dxa"/>
              <w:right w:w="45" w:type="dxa"/>
            </w:tcMar>
            <w:vAlign w:val="center"/>
            <w:hideMark/>
          </w:tcPr>
          <w:p w14:paraId="51888102" w14:textId="77777777" w:rsidR="00652B12" w:rsidRPr="00D37D15" w:rsidRDefault="00652B12" w:rsidP="00020158">
            <w:pPr>
              <w:pStyle w:val="SBACTableText"/>
              <w:rPr>
                <w:sz w:val="16"/>
                <w:szCs w:val="16"/>
              </w:rPr>
            </w:pPr>
            <w:r w:rsidRPr="00D37D15">
              <w:rPr>
                <w:sz w:val="16"/>
                <w:szCs w:val="16"/>
              </w:rPr>
              <w:t>71715</w:t>
            </w:r>
          </w:p>
        </w:tc>
        <w:tc>
          <w:tcPr>
            <w:tcW w:w="2390" w:type="dxa"/>
            <w:tcMar>
              <w:top w:w="0" w:type="dxa"/>
              <w:left w:w="45" w:type="dxa"/>
              <w:bottom w:w="0" w:type="dxa"/>
              <w:right w:w="45" w:type="dxa"/>
            </w:tcMar>
            <w:vAlign w:val="center"/>
            <w:hideMark/>
          </w:tcPr>
          <w:p w14:paraId="7CCA1AFA" w14:textId="77777777" w:rsidR="00652B12" w:rsidRPr="00D37D15" w:rsidRDefault="00652B12" w:rsidP="00020158">
            <w:pPr>
              <w:pStyle w:val="SBACTableText"/>
              <w:rPr>
                <w:sz w:val="16"/>
                <w:szCs w:val="16"/>
              </w:rPr>
            </w:pPr>
          </w:p>
        </w:tc>
      </w:tr>
      <w:tr w:rsidR="00020158" w:rsidRPr="00D37D15" w14:paraId="337EB231" w14:textId="77777777" w:rsidTr="00020158">
        <w:trPr>
          <w:trHeight w:val="885"/>
        </w:trPr>
        <w:tc>
          <w:tcPr>
            <w:tcW w:w="1395" w:type="dxa"/>
            <w:tcMar>
              <w:top w:w="0" w:type="dxa"/>
              <w:left w:w="45" w:type="dxa"/>
              <w:bottom w:w="0" w:type="dxa"/>
              <w:right w:w="45" w:type="dxa"/>
            </w:tcMar>
            <w:vAlign w:val="center"/>
          </w:tcPr>
          <w:p w14:paraId="30C7D580" w14:textId="1E86DB0B" w:rsidR="00020158" w:rsidRPr="00D37D15" w:rsidRDefault="00020158" w:rsidP="00020158">
            <w:pPr>
              <w:pStyle w:val="SBACTableText"/>
              <w:rPr>
                <w:sz w:val="16"/>
                <w:szCs w:val="16"/>
              </w:rPr>
            </w:pPr>
            <w:r>
              <w:rPr>
                <w:sz w:val="16"/>
                <w:szCs w:val="16"/>
              </w:rPr>
              <w:t>DistrictName</w:t>
            </w:r>
          </w:p>
        </w:tc>
        <w:tc>
          <w:tcPr>
            <w:tcW w:w="1440" w:type="dxa"/>
            <w:tcMar>
              <w:top w:w="0" w:type="dxa"/>
              <w:left w:w="45" w:type="dxa"/>
              <w:bottom w:w="0" w:type="dxa"/>
              <w:right w:w="45" w:type="dxa"/>
            </w:tcMar>
            <w:vAlign w:val="center"/>
          </w:tcPr>
          <w:p w14:paraId="7D564BAA" w14:textId="77777777" w:rsidR="00020158" w:rsidRDefault="00020158" w:rsidP="00020158">
            <w:pPr>
              <w:pStyle w:val="SBACTableText"/>
            </w:pPr>
          </w:p>
        </w:tc>
        <w:tc>
          <w:tcPr>
            <w:tcW w:w="630" w:type="dxa"/>
            <w:vAlign w:val="center"/>
          </w:tcPr>
          <w:p w14:paraId="72A1B37D" w14:textId="77777777" w:rsidR="00020158" w:rsidRDefault="00020158" w:rsidP="00020158">
            <w:pPr>
              <w:pStyle w:val="SBACTableText"/>
              <w:jc w:val="center"/>
              <w:rPr>
                <w:rFonts w:eastAsia="Times New Roman" w:cs="Arial"/>
                <w:color w:val="000000"/>
                <w:sz w:val="16"/>
                <w:szCs w:val="16"/>
              </w:rPr>
            </w:pPr>
          </w:p>
        </w:tc>
        <w:tc>
          <w:tcPr>
            <w:tcW w:w="810" w:type="dxa"/>
            <w:tcMar>
              <w:top w:w="0" w:type="dxa"/>
              <w:left w:w="45" w:type="dxa"/>
              <w:bottom w:w="0" w:type="dxa"/>
              <w:right w:w="45" w:type="dxa"/>
            </w:tcMar>
            <w:vAlign w:val="center"/>
          </w:tcPr>
          <w:p w14:paraId="406FB0A1" w14:textId="77777777" w:rsidR="00020158" w:rsidRPr="00D37D15" w:rsidRDefault="00020158" w:rsidP="00020158">
            <w:pPr>
              <w:pStyle w:val="SBACTableText"/>
              <w:jc w:val="center"/>
              <w:rPr>
                <w:sz w:val="16"/>
                <w:szCs w:val="16"/>
              </w:rPr>
            </w:pPr>
          </w:p>
        </w:tc>
        <w:tc>
          <w:tcPr>
            <w:tcW w:w="1980" w:type="dxa"/>
            <w:tcMar>
              <w:top w:w="0" w:type="dxa"/>
              <w:left w:w="45" w:type="dxa"/>
              <w:bottom w:w="0" w:type="dxa"/>
              <w:right w:w="45" w:type="dxa"/>
            </w:tcMar>
            <w:vAlign w:val="center"/>
          </w:tcPr>
          <w:p w14:paraId="17D7F1D3" w14:textId="77777777" w:rsidR="00020158" w:rsidRPr="00D37D15" w:rsidRDefault="00020158" w:rsidP="00020158">
            <w:pPr>
              <w:pStyle w:val="SBACTableText"/>
              <w:rPr>
                <w:sz w:val="16"/>
                <w:szCs w:val="16"/>
              </w:rPr>
            </w:pPr>
          </w:p>
        </w:tc>
        <w:tc>
          <w:tcPr>
            <w:tcW w:w="810" w:type="dxa"/>
            <w:tcMar>
              <w:top w:w="0" w:type="dxa"/>
              <w:left w:w="45" w:type="dxa"/>
              <w:bottom w:w="0" w:type="dxa"/>
              <w:right w:w="45" w:type="dxa"/>
            </w:tcMar>
            <w:vAlign w:val="center"/>
          </w:tcPr>
          <w:p w14:paraId="5264DD41" w14:textId="77777777" w:rsidR="00020158" w:rsidRPr="00D37D15" w:rsidRDefault="00020158" w:rsidP="00020158">
            <w:pPr>
              <w:pStyle w:val="SBACTableText"/>
              <w:rPr>
                <w:sz w:val="16"/>
                <w:szCs w:val="16"/>
              </w:rPr>
            </w:pPr>
          </w:p>
        </w:tc>
        <w:tc>
          <w:tcPr>
            <w:tcW w:w="1620" w:type="dxa"/>
            <w:tcMar>
              <w:top w:w="0" w:type="dxa"/>
              <w:left w:w="45" w:type="dxa"/>
              <w:bottom w:w="0" w:type="dxa"/>
              <w:right w:w="45" w:type="dxa"/>
            </w:tcMar>
            <w:vAlign w:val="center"/>
          </w:tcPr>
          <w:p w14:paraId="0288E9E6" w14:textId="77777777" w:rsidR="00020158" w:rsidRPr="00D37D15" w:rsidRDefault="00020158" w:rsidP="00020158">
            <w:pPr>
              <w:pStyle w:val="SBACTableText"/>
              <w:rPr>
                <w:sz w:val="16"/>
                <w:szCs w:val="16"/>
              </w:rPr>
            </w:pPr>
          </w:p>
        </w:tc>
        <w:tc>
          <w:tcPr>
            <w:tcW w:w="1710" w:type="dxa"/>
            <w:tcMar>
              <w:top w:w="0" w:type="dxa"/>
              <w:left w:w="45" w:type="dxa"/>
              <w:bottom w:w="0" w:type="dxa"/>
              <w:right w:w="45" w:type="dxa"/>
            </w:tcMar>
            <w:vAlign w:val="center"/>
          </w:tcPr>
          <w:p w14:paraId="5981C384" w14:textId="77777777" w:rsidR="00020158" w:rsidRPr="00D37D15" w:rsidRDefault="00020158" w:rsidP="00020158">
            <w:pPr>
              <w:pStyle w:val="SBACTableText"/>
              <w:rPr>
                <w:sz w:val="16"/>
                <w:szCs w:val="16"/>
              </w:rPr>
            </w:pPr>
          </w:p>
        </w:tc>
        <w:tc>
          <w:tcPr>
            <w:tcW w:w="891" w:type="dxa"/>
            <w:tcMar>
              <w:top w:w="0" w:type="dxa"/>
              <w:left w:w="45" w:type="dxa"/>
              <w:bottom w:w="0" w:type="dxa"/>
              <w:right w:w="45" w:type="dxa"/>
            </w:tcMar>
            <w:vAlign w:val="center"/>
          </w:tcPr>
          <w:p w14:paraId="62368A2D" w14:textId="77777777" w:rsidR="00020158" w:rsidRPr="00D37D15" w:rsidRDefault="00020158" w:rsidP="00020158">
            <w:pPr>
              <w:pStyle w:val="SBACTableText"/>
              <w:rPr>
                <w:sz w:val="16"/>
                <w:szCs w:val="16"/>
              </w:rPr>
            </w:pPr>
          </w:p>
        </w:tc>
        <w:tc>
          <w:tcPr>
            <w:tcW w:w="2390" w:type="dxa"/>
            <w:tcMar>
              <w:top w:w="0" w:type="dxa"/>
              <w:left w:w="45" w:type="dxa"/>
              <w:bottom w:w="0" w:type="dxa"/>
              <w:right w:w="45" w:type="dxa"/>
            </w:tcMar>
            <w:vAlign w:val="center"/>
          </w:tcPr>
          <w:p w14:paraId="615FCE6A" w14:textId="77777777" w:rsidR="00020158" w:rsidRPr="00D37D15" w:rsidRDefault="00020158" w:rsidP="00020158">
            <w:pPr>
              <w:pStyle w:val="SBACTableText"/>
              <w:rPr>
                <w:sz w:val="16"/>
                <w:szCs w:val="16"/>
              </w:rPr>
            </w:pPr>
          </w:p>
        </w:tc>
      </w:tr>
      <w:tr w:rsidR="00652B12" w:rsidRPr="00D37D15" w14:paraId="079C58A1" w14:textId="77777777" w:rsidTr="00020158">
        <w:trPr>
          <w:trHeight w:val="885"/>
        </w:trPr>
        <w:tc>
          <w:tcPr>
            <w:tcW w:w="1395" w:type="dxa"/>
            <w:tcMar>
              <w:top w:w="0" w:type="dxa"/>
              <w:left w:w="45" w:type="dxa"/>
              <w:bottom w:w="0" w:type="dxa"/>
              <w:right w:w="45" w:type="dxa"/>
            </w:tcMar>
            <w:vAlign w:val="center"/>
            <w:hideMark/>
          </w:tcPr>
          <w:p w14:paraId="1035399F" w14:textId="4C0FCDF5" w:rsidR="00652B12" w:rsidRPr="00D37D15" w:rsidRDefault="00020158" w:rsidP="00020158">
            <w:pPr>
              <w:pStyle w:val="SBACTableText"/>
              <w:rPr>
                <w:sz w:val="16"/>
                <w:szCs w:val="16"/>
              </w:rPr>
            </w:pPr>
            <w:r>
              <w:rPr>
                <w:sz w:val="16"/>
                <w:szCs w:val="16"/>
              </w:rPr>
              <w:t>SchoolID</w:t>
            </w:r>
          </w:p>
        </w:tc>
        <w:tc>
          <w:tcPr>
            <w:tcW w:w="1440" w:type="dxa"/>
            <w:tcMar>
              <w:top w:w="0" w:type="dxa"/>
              <w:left w:w="45" w:type="dxa"/>
              <w:bottom w:w="0" w:type="dxa"/>
              <w:right w:w="45" w:type="dxa"/>
            </w:tcMar>
            <w:vAlign w:val="center"/>
            <w:hideMark/>
          </w:tcPr>
          <w:p w14:paraId="64F047ED" w14:textId="77777777" w:rsidR="00652B12" w:rsidRDefault="009C5E9C" w:rsidP="00020158">
            <w:pPr>
              <w:pStyle w:val="SBACTableText"/>
              <w:rPr>
                <w:sz w:val="16"/>
                <w:szCs w:val="16"/>
              </w:rPr>
            </w:pPr>
            <w:hyperlink r:id="rId45" w:history="1">
              <w:r w:rsidR="00652B12" w:rsidRPr="00FA0CFD">
                <w:rPr>
                  <w:rStyle w:val="Hyperlink"/>
                  <w:sz w:val="16"/>
                  <w:szCs w:val="16"/>
                </w:rPr>
                <w:t>CEDS ID 1069</w:t>
              </w:r>
            </w:hyperlink>
          </w:p>
          <w:p w14:paraId="71042DA8" w14:textId="77777777" w:rsidR="00652B12" w:rsidRPr="00D37D15" w:rsidRDefault="00652B12" w:rsidP="00020158">
            <w:pPr>
              <w:pStyle w:val="SBACTableText"/>
              <w:rPr>
                <w:sz w:val="16"/>
                <w:szCs w:val="16"/>
              </w:rPr>
            </w:pPr>
            <w:r w:rsidRPr="00D37D15">
              <w:rPr>
                <w:sz w:val="16"/>
                <w:szCs w:val="16"/>
              </w:rPr>
              <w:t>K12-&gt;K12 Student-&gt;Enrollment</w:t>
            </w:r>
          </w:p>
        </w:tc>
        <w:tc>
          <w:tcPr>
            <w:tcW w:w="630" w:type="dxa"/>
            <w:vAlign w:val="center"/>
          </w:tcPr>
          <w:p w14:paraId="485868B6" w14:textId="77777777" w:rsidR="00652B12" w:rsidRPr="00B02C71" w:rsidRDefault="00652B12" w:rsidP="00020158">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02B5F081" w14:textId="77777777" w:rsidR="00652B12" w:rsidRPr="00D37D15" w:rsidRDefault="00652B12" w:rsidP="00020158">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18D824EF" w14:textId="77777777" w:rsidR="00652B12" w:rsidRPr="00D37D15" w:rsidRDefault="00652B12" w:rsidP="00020158">
            <w:pPr>
              <w:pStyle w:val="SBACTableText"/>
              <w:rPr>
                <w:sz w:val="16"/>
                <w:szCs w:val="16"/>
              </w:rPr>
            </w:pPr>
            <w:r w:rsidRPr="00D37D15">
              <w:rPr>
                <w:sz w:val="16"/>
                <w:szCs w:val="16"/>
              </w:rPr>
              <w:t>The school responsible for specific education services and/or instruction of the student.</w:t>
            </w:r>
          </w:p>
        </w:tc>
        <w:tc>
          <w:tcPr>
            <w:tcW w:w="810" w:type="dxa"/>
            <w:tcMar>
              <w:top w:w="0" w:type="dxa"/>
              <w:left w:w="45" w:type="dxa"/>
              <w:bottom w:w="0" w:type="dxa"/>
              <w:right w:w="45" w:type="dxa"/>
            </w:tcMar>
            <w:vAlign w:val="center"/>
            <w:hideMark/>
          </w:tcPr>
          <w:p w14:paraId="370DB4C7" w14:textId="77777777" w:rsidR="00652B12" w:rsidRDefault="00652B12" w:rsidP="00020158">
            <w:pPr>
              <w:pStyle w:val="SBACTableText"/>
              <w:rPr>
                <w:sz w:val="16"/>
                <w:szCs w:val="16"/>
              </w:rPr>
            </w:pPr>
            <w:r w:rsidRPr="00D37D15">
              <w:rPr>
                <w:sz w:val="16"/>
                <w:szCs w:val="16"/>
              </w:rPr>
              <w:t>Alphanum</w:t>
            </w:r>
          </w:p>
          <w:p w14:paraId="23DCF981" w14:textId="77777777" w:rsidR="00652B12" w:rsidRPr="00D37D15" w:rsidRDefault="00652B12" w:rsidP="00020158">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6F5CA114" w14:textId="77777777" w:rsidR="00652B12" w:rsidRPr="00D37D15" w:rsidRDefault="00652B12" w:rsidP="00020158">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4F9C6697" w14:textId="77777777" w:rsidR="00652B12" w:rsidRPr="00D37D15" w:rsidRDefault="00652B12" w:rsidP="00020158">
            <w:pPr>
              <w:pStyle w:val="SBACTableText"/>
              <w:rPr>
                <w:sz w:val="16"/>
                <w:szCs w:val="16"/>
              </w:rPr>
            </w:pPr>
          </w:p>
        </w:tc>
        <w:tc>
          <w:tcPr>
            <w:tcW w:w="891" w:type="dxa"/>
            <w:tcMar>
              <w:top w:w="0" w:type="dxa"/>
              <w:left w:w="45" w:type="dxa"/>
              <w:bottom w:w="0" w:type="dxa"/>
              <w:right w:w="45" w:type="dxa"/>
            </w:tcMar>
            <w:vAlign w:val="center"/>
            <w:hideMark/>
          </w:tcPr>
          <w:p w14:paraId="3E187F1B" w14:textId="77777777" w:rsidR="00652B12" w:rsidRPr="00D37D15" w:rsidRDefault="00652B12" w:rsidP="00020158">
            <w:pPr>
              <w:pStyle w:val="SBACTableText"/>
              <w:rPr>
                <w:sz w:val="16"/>
                <w:szCs w:val="16"/>
              </w:rPr>
            </w:pPr>
            <w:r w:rsidRPr="00D37D15">
              <w:rPr>
                <w:sz w:val="16"/>
                <w:szCs w:val="16"/>
              </w:rPr>
              <w:t>8716411</w:t>
            </w:r>
          </w:p>
        </w:tc>
        <w:tc>
          <w:tcPr>
            <w:tcW w:w="2390" w:type="dxa"/>
            <w:tcMar>
              <w:top w:w="0" w:type="dxa"/>
              <w:left w:w="45" w:type="dxa"/>
              <w:bottom w:w="0" w:type="dxa"/>
              <w:right w:w="45" w:type="dxa"/>
            </w:tcMar>
            <w:vAlign w:val="center"/>
            <w:hideMark/>
          </w:tcPr>
          <w:p w14:paraId="4CD0F6E4" w14:textId="77777777" w:rsidR="00652B12" w:rsidRPr="00D37D15" w:rsidRDefault="00652B12" w:rsidP="00020158">
            <w:pPr>
              <w:pStyle w:val="SBACTableText"/>
              <w:rPr>
                <w:sz w:val="16"/>
                <w:szCs w:val="16"/>
              </w:rPr>
            </w:pPr>
          </w:p>
        </w:tc>
      </w:tr>
      <w:tr w:rsidR="00020158" w:rsidRPr="00D37D15" w14:paraId="09838F4A" w14:textId="77777777" w:rsidTr="00020158">
        <w:trPr>
          <w:trHeight w:val="885"/>
        </w:trPr>
        <w:tc>
          <w:tcPr>
            <w:tcW w:w="1395" w:type="dxa"/>
            <w:tcMar>
              <w:top w:w="0" w:type="dxa"/>
              <w:left w:w="45" w:type="dxa"/>
              <w:bottom w:w="0" w:type="dxa"/>
              <w:right w:w="45" w:type="dxa"/>
            </w:tcMar>
            <w:vAlign w:val="center"/>
          </w:tcPr>
          <w:p w14:paraId="5F515D49" w14:textId="171CBF16" w:rsidR="00020158" w:rsidRDefault="00020158" w:rsidP="00020158">
            <w:pPr>
              <w:pStyle w:val="SBACTableText"/>
              <w:rPr>
                <w:sz w:val="16"/>
                <w:szCs w:val="16"/>
              </w:rPr>
            </w:pPr>
            <w:r>
              <w:rPr>
                <w:sz w:val="16"/>
                <w:szCs w:val="16"/>
              </w:rPr>
              <w:t>SchoolName</w:t>
            </w:r>
          </w:p>
        </w:tc>
        <w:tc>
          <w:tcPr>
            <w:tcW w:w="1440" w:type="dxa"/>
            <w:tcMar>
              <w:top w:w="0" w:type="dxa"/>
              <w:left w:w="45" w:type="dxa"/>
              <w:bottom w:w="0" w:type="dxa"/>
              <w:right w:w="45" w:type="dxa"/>
            </w:tcMar>
            <w:vAlign w:val="center"/>
          </w:tcPr>
          <w:p w14:paraId="4F74A2DE" w14:textId="77777777" w:rsidR="00020158" w:rsidRDefault="00020158" w:rsidP="00020158">
            <w:pPr>
              <w:pStyle w:val="SBACTableText"/>
            </w:pPr>
          </w:p>
        </w:tc>
        <w:tc>
          <w:tcPr>
            <w:tcW w:w="630" w:type="dxa"/>
            <w:vAlign w:val="center"/>
          </w:tcPr>
          <w:p w14:paraId="48990753" w14:textId="77777777" w:rsidR="00020158" w:rsidRDefault="00020158" w:rsidP="00020158">
            <w:pPr>
              <w:pStyle w:val="SBACTableText"/>
              <w:jc w:val="center"/>
              <w:rPr>
                <w:rFonts w:eastAsia="Times New Roman" w:cs="Arial"/>
                <w:color w:val="000000"/>
                <w:sz w:val="16"/>
                <w:szCs w:val="16"/>
              </w:rPr>
            </w:pPr>
          </w:p>
        </w:tc>
        <w:tc>
          <w:tcPr>
            <w:tcW w:w="810" w:type="dxa"/>
            <w:tcMar>
              <w:top w:w="0" w:type="dxa"/>
              <w:left w:w="45" w:type="dxa"/>
              <w:bottom w:w="0" w:type="dxa"/>
              <w:right w:w="45" w:type="dxa"/>
            </w:tcMar>
            <w:vAlign w:val="center"/>
          </w:tcPr>
          <w:p w14:paraId="31BACB7A" w14:textId="77777777" w:rsidR="00020158" w:rsidRPr="00D37D15" w:rsidRDefault="00020158" w:rsidP="00020158">
            <w:pPr>
              <w:pStyle w:val="SBACTableText"/>
              <w:jc w:val="center"/>
              <w:rPr>
                <w:sz w:val="16"/>
                <w:szCs w:val="16"/>
              </w:rPr>
            </w:pPr>
          </w:p>
        </w:tc>
        <w:tc>
          <w:tcPr>
            <w:tcW w:w="1980" w:type="dxa"/>
            <w:tcMar>
              <w:top w:w="0" w:type="dxa"/>
              <w:left w:w="45" w:type="dxa"/>
              <w:bottom w:w="0" w:type="dxa"/>
              <w:right w:w="45" w:type="dxa"/>
            </w:tcMar>
            <w:vAlign w:val="center"/>
          </w:tcPr>
          <w:p w14:paraId="661CD65E" w14:textId="77777777" w:rsidR="00020158" w:rsidRPr="00D37D15" w:rsidRDefault="00020158" w:rsidP="00020158">
            <w:pPr>
              <w:pStyle w:val="SBACTableText"/>
              <w:rPr>
                <w:sz w:val="16"/>
                <w:szCs w:val="16"/>
              </w:rPr>
            </w:pPr>
          </w:p>
        </w:tc>
        <w:tc>
          <w:tcPr>
            <w:tcW w:w="810" w:type="dxa"/>
            <w:tcMar>
              <w:top w:w="0" w:type="dxa"/>
              <w:left w:w="45" w:type="dxa"/>
              <w:bottom w:w="0" w:type="dxa"/>
              <w:right w:w="45" w:type="dxa"/>
            </w:tcMar>
            <w:vAlign w:val="center"/>
          </w:tcPr>
          <w:p w14:paraId="7B58C630" w14:textId="77777777" w:rsidR="00020158" w:rsidRPr="00D37D15" w:rsidRDefault="00020158" w:rsidP="00020158">
            <w:pPr>
              <w:pStyle w:val="SBACTableText"/>
              <w:rPr>
                <w:sz w:val="16"/>
                <w:szCs w:val="16"/>
              </w:rPr>
            </w:pPr>
          </w:p>
        </w:tc>
        <w:tc>
          <w:tcPr>
            <w:tcW w:w="1620" w:type="dxa"/>
            <w:tcMar>
              <w:top w:w="0" w:type="dxa"/>
              <w:left w:w="45" w:type="dxa"/>
              <w:bottom w:w="0" w:type="dxa"/>
              <w:right w:w="45" w:type="dxa"/>
            </w:tcMar>
            <w:vAlign w:val="center"/>
          </w:tcPr>
          <w:p w14:paraId="17B80AD0" w14:textId="77777777" w:rsidR="00020158" w:rsidRPr="00D37D15" w:rsidRDefault="00020158" w:rsidP="00020158">
            <w:pPr>
              <w:pStyle w:val="SBACTableText"/>
              <w:rPr>
                <w:sz w:val="16"/>
                <w:szCs w:val="16"/>
              </w:rPr>
            </w:pPr>
          </w:p>
        </w:tc>
        <w:tc>
          <w:tcPr>
            <w:tcW w:w="1710" w:type="dxa"/>
            <w:tcMar>
              <w:top w:w="0" w:type="dxa"/>
              <w:left w:w="45" w:type="dxa"/>
              <w:bottom w:w="0" w:type="dxa"/>
              <w:right w:w="45" w:type="dxa"/>
            </w:tcMar>
            <w:vAlign w:val="center"/>
          </w:tcPr>
          <w:p w14:paraId="0A838C48" w14:textId="77777777" w:rsidR="00020158" w:rsidRPr="00D37D15" w:rsidRDefault="00020158" w:rsidP="00020158">
            <w:pPr>
              <w:pStyle w:val="SBACTableText"/>
              <w:rPr>
                <w:sz w:val="16"/>
                <w:szCs w:val="16"/>
              </w:rPr>
            </w:pPr>
          </w:p>
        </w:tc>
        <w:tc>
          <w:tcPr>
            <w:tcW w:w="891" w:type="dxa"/>
            <w:tcMar>
              <w:top w:w="0" w:type="dxa"/>
              <w:left w:w="45" w:type="dxa"/>
              <w:bottom w:w="0" w:type="dxa"/>
              <w:right w:w="45" w:type="dxa"/>
            </w:tcMar>
            <w:vAlign w:val="center"/>
          </w:tcPr>
          <w:p w14:paraId="73A95AE7" w14:textId="77777777" w:rsidR="00020158" w:rsidRPr="00D37D15" w:rsidRDefault="00020158" w:rsidP="00020158">
            <w:pPr>
              <w:pStyle w:val="SBACTableText"/>
              <w:rPr>
                <w:sz w:val="16"/>
                <w:szCs w:val="16"/>
              </w:rPr>
            </w:pPr>
          </w:p>
        </w:tc>
        <w:tc>
          <w:tcPr>
            <w:tcW w:w="2390" w:type="dxa"/>
            <w:tcMar>
              <w:top w:w="0" w:type="dxa"/>
              <w:left w:w="45" w:type="dxa"/>
              <w:bottom w:w="0" w:type="dxa"/>
              <w:right w:w="45" w:type="dxa"/>
            </w:tcMar>
            <w:vAlign w:val="center"/>
          </w:tcPr>
          <w:p w14:paraId="43114B53" w14:textId="77777777" w:rsidR="00020158" w:rsidRPr="00D37D15" w:rsidRDefault="00020158" w:rsidP="00020158">
            <w:pPr>
              <w:pStyle w:val="SBACTableText"/>
              <w:rPr>
                <w:sz w:val="16"/>
                <w:szCs w:val="16"/>
              </w:rPr>
            </w:pPr>
          </w:p>
        </w:tc>
      </w:tr>
      <w:tr w:rsidR="00020158" w:rsidRPr="00D37D15" w14:paraId="6A6186A3" w14:textId="77777777" w:rsidTr="00020158">
        <w:trPr>
          <w:trHeight w:val="885"/>
        </w:trPr>
        <w:tc>
          <w:tcPr>
            <w:tcW w:w="1395" w:type="dxa"/>
            <w:tcMar>
              <w:top w:w="0" w:type="dxa"/>
              <w:left w:w="45" w:type="dxa"/>
              <w:bottom w:w="0" w:type="dxa"/>
              <w:right w:w="45" w:type="dxa"/>
            </w:tcMar>
            <w:vAlign w:val="center"/>
          </w:tcPr>
          <w:p w14:paraId="2D47BF6C" w14:textId="3A771B58" w:rsidR="00020158" w:rsidRPr="00597DC4" w:rsidRDefault="00020158" w:rsidP="00020158">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GroupId</w:t>
            </w:r>
          </w:p>
        </w:tc>
        <w:tc>
          <w:tcPr>
            <w:tcW w:w="1440" w:type="dxa"/>
            <w:tcMar>
              <w:top w:w="0" w:type="dxa"/>
              <w:left w:w="45" w:type="dxa"/>
              <w:bottom w:w="0" w:type="dxa"/>
              <w:right w:w="45" w:type="dxa"/>
            </w:tcMar>
            <w:vAlign w:val="center"/>
          </w:tcPr>
          <w:p w14:paraId="348769FB" w14:textId="77777777" w:rsidR="00020158" w:rsidRDefault="00020158" w:rsidP="00020158">
            <w:pPr>
              <w:pStyle w:val="SBACTableText"/>
            </w:pPr>
          </w:p>
        </w:tc>
        <w:tc>
          <w:tcPr>
            <w:tcW w:w="630" w:type="dxa"/>
            <w:vAlign w:val="center"/>
          </w:tcPr>
          <w:p w14:paraId="49F98133" w14:textId="77777777" w:rsidR="00020158" w:rsidRDefault="00020158" w:rsidP="00020158">
            <w:pPr>
              <w:pStyle w:val="SBACTableText"/>
              <w:jc w:val="center"/>
              <w:rPr>
                <w:rFonts w:eastAsia="Times New Roman" w:cs="Arial"/>
                <w:color w:val="000000"/>
                <w:sz w:val="16"/>
                <w:szCs w:val="16"/>
              </w:rPr>
            </w:pPr>
          </w:p>
        </w:tc>
        <w:tc>
          <w:tcPr>
            <w:tcW w:w="810" w:type="dxa"/>
            <w:tcMar>
              <w:top w:w="0" w:type="dxa"/>
              <w:left w:w="45" w:type="dxa"/>
              <w:bottom w:w="0" w:type="dxa"/>
              <w:right w:w="45" w:type="dxa"/>
            </w:tcMar>
            <w:vAlign w:val="center"/>
          </w:tcPr>
          <w:p w14:paraId="03DE5227" w14:textId="77777777" w:rsidR="00020158" w:rsidRPr="00D37D15" w:rsidRDefault="00020158" w:rsidP="00020158">
            <w:pPr>
              <w:pStyle w:val="SBACTableText"/>
              <w:jc w:val="center"/>
              <w:rPr>
                <w:sz w:val="16"/>
                <w:szCs w:val="16"/>
              </w:rPr>
            </w:pPr>
          </w:p>
        </w:tc>
        <w:tc>
          <w:tcPr>
            <w:tcW w:w="1980" w:type="dxa"/>
            <w:tcMar>
              <w:top w:w="0" w:type="dxa"/>
              <w:left w:w="45" w:type="dxa"/>
              <w:bottom w:w="0" w:type="dxa"/>
              <w:right w:w="45" w:type="dxa"/>
            </w:tcMar>
            <w:vAlign w:val="center"/>
          </w:tcPr>
          <w:p w14:paraId="030266BB" w14:textId="77777777" w:rsidR="00020158" w:rsidRPr="00D37D15" w:rsidRDefault="00020158" w:rsidP="00020158">
            <w:pPr>
              <w:pStyle w:val="SBACTableText"/>
              <w:rPr>
                <w:sz w:val="16"/>
                <w:szCs w:val="16"/>
              </w:rPr>
            </w:pPr>
          </w:p>
        </w:tc>
        <w:tc>
          <w:tcPr>
            <w:tcW w:w="810" w:type="dxa"/>
            <w:tcMar>
              <w:top w:w="0" w:type="dxa"/>
              <w:left w:w="45" w:type="dxa"/>
              <w:bottom w:w="0" w:type="dxa"/>
              <w:right w:w="45" w:type="dxa"/>
            </w:tcMar>
            <w:vAlign w:val="center"/>
          </w:tcPr>
          <w:p w14:paraId="0E2BCF21" w14:textId="77777777" w:rsidR="00020158" w:rsidRPr="00D37D15" w:rsidRDefault="00020158" w:rsidP="00020158">
            <w:pPr>
              <w:pStyle w:val="SBACTableText"/>
              <w:rPr>
                <w:sz w:val="16"/>
                <w:szCs w:val="16"/>
              </w:rPr>
            </w:pPr>
          </w:p>
        </w:tc>
        <w:tc>
          <w:tcPr>
            <w:tcW w:w="1620" w:type="dxa"/>
            <w:tcMar>
              <w:top w:w="0" w:type="dxa"/>
              <w:left w:w="45" w:type="dxa"/>
              <w:bottom w:w="0" w:type="dxa"/>
              <w:right w:w="45" w:type="dxa"/>
            </w:tcMar>
            <w:vAlign w:val="center"/>
          </w:tcPr>
          <w:p w14:paraId="41B5EB80" w14:textId="77777777" w:rsidR="00020158" w:rsidRPr="00D37D15" w:rsidRDefault="00020158" w:rsidP="00020158">
            <w:pPr>
              <w:pStyle w:val="SBACTableText"/>
              <w:rPr>
                <w:sz w:val="16"/>
                <w:szCs w:val="16"/>
              </w:rPr>
            </w:pPr>
          </w:p>
        </w:tc>
        <w:tc>
          <w:tcPr>
            <w:tcW w:w="1710" w:type="dxa"/>
            <w:tcMar>
              <w:top w:w="0" w:type="dxa"/>
              <w:left w:w="45" w:type="dxa"/>
              <w:bottom w:w="0" w:type="dxa"/>
              <w:right w:w="45" w:type="dxa"/>
            </w:tcMar>
            <w:vAlign w:val="center"/>
          </w:tcPr>
          <w:p w14:paraId="7B18550E" w14:textId="77777777" w:rsidR="00020158" w:rsidRPr="00D37D15" w:rsidRDefault="00020158" w:rsidP="00020158">
            <w:pPr>
              <w:pStyle w:val="SBACTableText"/>
              <w:rPr>
                <w:sz w:val="16"/>
                <w:szCs w:val="16"/>
              </w:rPr>
            </w:pPr>
          </w:p>
        </w:tc>
        <w:tc>
          <w:tcPr>
            <w:tcW w:w="891" w:type="dxa"/>
            <w:tcMar>
              <w:top w:w="0" w:type="dxa"/>
              <w:left w:w="45" w:type="dxa"/>
              <w:bottom w:w="0" w:type="dxa"/>
              <w:right w:w="45" w:type="dxa"/>
            </w:tcMar>
            <w:vAlign w:val="center"/>
          </w:tcPr>
          <w:p w14:paraId="6F83E5D5" w14:textId="77777777" w:rsidR="00020158" w:rsidRPr="00D37D15" w:rsidRDefault="00020158" w:rsidP="00020158">
            <w:pPr>
              <w:pStyle w:val="SBACTableText"/>
              <w:rPr>
                <w:sz w:val="16"/>
                <w:szCs w:val="16"/>
              </w:rPr>
            </w:pPr>
          </w:p>
        </w:tc>
        <w:tc>
          <w:tcPr>
            <w:tcW w:w="2390" w:type="dxa"/>
            <w:tcMar>
              <w:top w:w="0" w:type="dxa"/>
              <w:left w:w="45" w:type="dxa"/>
              <w:bottom w:w="0" w:type="dxa"/>
              <w:right w:w="45" w:type="dxa"/>
            </w:tcMar>
            <w:vAlign w:val="center"/>
          </w:tcPr>
          <w:p w14:paraId="3214FE03" w14:textId="77777777" w:rsidR="00020158" w:rsidRPr="00D37D15" w:rsidRDefault="00020158" w:rsidP="00020158">
            <w:pPr>
              <w:pStyle w:val="SBACTableText"/>
              <w:rPr>
                <w:sz w:val="16"/>
                <w:szCs w:val="16"/>
              </w:rPr>
            </w:pPr>
          </w:p>
        </w:tc>
      </w:tr>
      <w:tr w:rsidR="00020158" w:rsidRPr="00D37D15" w14:paraId="78B0F1AF" w14:textId="77777777" w:rsidTr="00020158">
        <w:trPr>
          <w:trHeight w:val="885"/>
        </w:trPr>
        <w:tc>
          <w:tcPr>
            <w:tcW w:w="1395" w:type="dxa"/>
            <w:tcMar>
              <w:top w:w="0" w:type="dxa"/>
              <w:left w:w="45" w:type="dxa"/>
              <w:bottom w:w="0" w:type="dxa"/>
              <w:right w:w="45" w:type="dxa"/>
            </w:tcMar>
            <w:vAlign w:val="center"/>
          </w:tcPr>
          <w:p w14:paraId="4FC28AF1" w14:textId="7F58AB00" w:rsidR="00020158" w:rsidRPr="00597DC4" w:rsidRDefault="00020158" w:rsidP="00020158">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GroupText</w:t>
            </w:r>
          </w:p>
        </w:tc>
        <w:tc>
          <w:tcPr>
            <w:tcW w:w="1440" w:type="dxa"/>
            <w:tcMar>
              <w:top w:w="0" w:type="dxa"/>
              <w:left w:w="45" w:type="dxa"/>
              <w:bottom w:w="0" w:type="dxa"/>
              <w:right w:w="45" w:type="dxa"/>
            </w:tcMar>
            <w:vAlign w:val="center"/>
          </w:tcPr>
          <w:p w14:paraId="75591A23" w14:textId="77777777" w:rsidR="00020158" w:rsidRDefault="00020158" w:rsidP="00020158">
            <w:pPr>
              <w:pStyle w:val="SBACTableText"/>
            </w:pPr>
          </w:p>
        </w:tc>
        <w:tc>
          <w:tcPr>
            <w:tcW w:w="630" w:type="dxa"/>
            <w:vAlign w:val="center"/>
          </w:tcPr>
          <w:p w14:paraId="764CA1B4" w14:textId="77777777" w:rsidR="00020158" w:rsidRDefault="00020158" w:rsidP="00020158">
            <w:pPr>
              <w:pStyle w:val="SBACTableText"/>
              <w:jc w:val="center"/>
              <w:rPr>
                <w:rFonts w:eastAsia="Times New Roman" w:cs="Arial"/>
                <w:color w:val="000000"/>
                <w:sz w:val="16"/>
                <w:szCs w:val="16"/>
              </w:rPr>
            </w:pPr>
          </w:p>
        </w:tc>
        <w:tc>
          <w:tcPr>
            <w:tcW w:w="810" w:type="dxa"/>
            <w:tcMar>
              <w:top w:w="0" w:type="dxa"/>
              <w:left w:w="45" w:type="dxa"/>
              <w:bottom w:w="0" w:type="dxa"/>
              <w:right w:w="45" w:type="dxa"/>
            </w:tcMar>
            <w:vAlign w:val="center"/>
          </w:tcPr>
          <w:p w14:paraId="74E4734B" w14:textId="77777777" w:rsidR="00020158" w:rsidRPr="00D37D15" w:rsidRDefault="00020158" w:rsidP="00020158">
            <w:pPr>
              <w:pStyle w:val="SBACTableText"/>
              <w:jc w:val="center"/>
              <w:rPr>
                <w:sz w:val="16"/>
                <w:szCs w:val="16"/>
              </w:rPr>
            </w:pPr>
          </w:p>
        </w:tc>
        <w:tc>
          <w:tcPr>
            <w:tcW w:w="1980" w:type="dxa"/>
            <w:tcMar>
              <w:top w:w="0" w:type="dxa"/>
              <w:left w:w="45" w:type="dxa"/>
              <w:bottom w:w="0" w:type="dxa"/>
              <w:right w:w="45" w:type="dxa"/>
            </w:tcMar>
            <w:vAlign w:val="center"/>
          </w:tcPr>
          <w:p w14:paraId="7B27FCA7" w14:textId="77777777" w:rsidR="00020158" w:rsidRPr="00D37D15" w:rsidRDefault="00020158" w:rsidP="00020158">
            <w:pPr>
              <w:pStyle w:val="SBACTableText"/>
              <w:rPr>
                <w:sz w:val="16"/>
                <w:szCs w:val="16"/>
              </w:rPr>
            </w:pPr>
          </w:p>
        </w:tc>
        <w:tc>
          <w:tcPr>
            <w:tcW w:w="810" w:type="dxa"/>
            <w:tcMar>
              <w:top w:w="0" w:type="dxa"/>
              <w:left w:w="45" w:type="dxa"/>
              <w:bottom w:w="0" w:type="dxa"/>
              <w:right w:w="45" w:type="dxa"/>
            </w:tcMar>
            <w:vAlign w:val="center"/>
          </w:tcPr>
          <w:p w14:paraId="48148EF9" w14:textId="77777777" w:rsidR="00020158" w:rsidRPr="00D37D15" w:rsidRDefault="00020158" w:rsidP="00020158">
            <w:pPr>
              <w:pStyle w:val="SBACTableText"/>
              <w:rPr>
                <w:sz w:val="16"/>
                <w:szCs w:val="16"/>
              </w:rPr>
            </w:pPr>
          </w:p>
        </w:tc>
        <w:tc>
          <w:tcPr>
            <w:tcW w:w="1620" w:type="dxa"/>
            <w:tcMar>
              <w:top w:w="0" w:type="dxa"/>
              <w:left w:w="45" w:type="dxa"/>
              <w:bottom w:w="0" w:type="dxa"/>
              <w:right w:w="45" w:type="dxa"/>
            </w:tcMar>
            <w:vAlign w:val="center"/>
          </w:tcPr>
          <w:p w14:paraId="57BDCD7B" w14:textId="77777777" w:rsidR="00020158" w:rsidRPr="00D37D15" w:rsidRDefault="00020158" w:rsidP="00020158">
            <w:pPr>
              <w:pStyle w:val="SBACTableText"/>
              <w:rPr>
                <w:sz w:val="16"/>
                <w:szCs w:val="16"/>
              </w:rPr>
            </w:pPr>
          </w:p>
        </w:tc>
        <w:tc>
          <w:tcPr>
            <w:tcW w:w="1710" w:type="dxa"/>
            <w:tcMar>
              <w:top w:w="0" w:type="dxa"/>
              <w:left w:w="45" w:type="dxa"/>
              <w:bottom w:w="0" w:type="dxa"/>
              <w:right w:w="45" w:type="dxa"/>
            </w:tcMar>
            <w:vAlign w:val="center"/>
          </w:tcPr>
          <w:p w14:paraId="2780DE86" w14:textId="77777777" w:rsidR="00020158" w:rsidRPr="00D37D15" w:rsidRDefault="00020158" w:rsidP="00020158">
            <w:pPr>
              <w:pStyle w:val="SBACTableText"/>
              <w:rPr>
                <w:sz w:val="16"/>
                <w:szCs w:val="16"/>
              </w:rPr>
            </w:pPr>
          </w:p>
        </w:tc>
        <w:tc>
          <w:tcPr>
            <w:tcW w:w="891" w:type="dxa"/>
            <w:tcMar>
              <w:top w:w="0" w:type="dxa"/>
              <w:left w:w="45" w:type="dxa"/>
              <w:bottom w:w="0" w:type="dxa"/>
              <w:right w:w="45" w:type="dxa"/>
            </w:tcMar>
            <w:vAlign w:val="center"/>
          </w:tcPr>
          <w:p w14:paraId="15E5714E" w14:textId="77777777" w:rsidR="00020158" w:rsidRPr="00D37D15" w:rsidRDefault="00020158" w:rsidP="00020158">
            <w:pPr>
              <w:pStyle w:val="SBACTableText"/>
              <w:rPr>
                <w:sz w:val="16"/>
                <w:szCs w:val="16"/>
              </w:rPr>
            </w:pPr>
          </w:p>
        </w:tc>
        <w:tc>
          <w:tcPr>
            <w:tcW w:w="2390" w:type="dxa"/>
            <w:tcMar>
              <w:top w:w="0" w:type="dxa"/>
              <w:left w:w="45" w:type="dxa"/>
              <w:bottom w:w="0" w:type="dxa"/>
              <w:right w:w="45" w:type="dxa"/>
            </w:tcMar>
            <w:vAlign w:val="center"/>
          </w:tcPr>
          <w:p w14:paraId="1E3880C6" w14:textId="77777777" w:rsidR="00020158" w:rsidRPr="00D37D15" w:rsidRDefault="00020158" w:rsidP="00020158">
            <w:pPr>
              <w:pStyle w:val="SBACTableText"/>
              <w:rPr>
                <w:sz w:val="16"/>
                <w:szCs w:val="16"/>
              </w:rPr>
            </w:pPr>
          </w:p>
        </w:tc>
      </w:tr>
    </w:tbl>
    <w:p w14:paraId="4DA0F03F" w14:textId="2C4F203D" w:rsidR="009C72F9" w:rsidRPr="00935D4E" w:rsidRDefault="009C72F9" w:rsidP="009C72F9">
      <w:pPr>
        <w:pStyle w:val="Caption"/>
      </w:pPr>
      <w:r>
        <w:t>Table 4: examineeRelationship Detail</w:t>
      </w:r>
    </w:p>
    <w:p w14:paraId="430AFDB4" w14:textId="77777777" w:rsidR="00652B12" w:rsidRDefault="00652B12" w:rsidP="00445B1F">
      <w:pPr>
        <w:rPr>
          <w:rFonts w:eastAsiaTheme="majorEastAsia" w:cstheme="majorBidi"/>
          <w:b/>
          <w:szCs w:val="26"/>
        </w:rPr>
      </w:pPr>
    </w:p>
    <w:p w14:paraId="406D305C" w14:textId="047CB74C" w:rsidR="00C252A8" w:rsidRDefault="001A3F7D" w:rsidP="00250793">
      <w:pPr>
        <w:pStyle w:val="Heading1"/>
      </w:pPr>
      <w:bookmarkStart w:id="17" w:name="_Ref260156780"/>
      <w:bookmarkStart w:id="18" w:name="_Toc268681196"/>
      <w:r>
        <w:lastRenderedPageBreak/>
        <w:t>Test Integration Forma</w:t>
      </w:r>
      <w:r w:rsidR="00A04C79">
        <w:t>t XSD</w:t>
      </w:r>
      <w:bookmarkEnd w:id="17"/>
      <w:bookmarkEnd w:id="18"/>
    </w:p>
    <w:p w14:paraId="2E124C9C" w14:textId="7D65E396" w:rsidR="00A04C79" w:rsidRDefault="009D3AB8" w:rsidP="00A04C79">
      <w:r>
        <w:t>The following section contains the XSD describing the TDSReport XML file, which is the file sent by the Test Integration component to the Data Warehouse(s).</w:t>
      </w:r>
    </w:p>
    <w:p w14:paraId="00FA143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859900"/>
          <w:sz w:val="16"/>
          <w:szCs w:val="16"/>
        </w:rPr>
        <w:t>&lt;?xml version="1.0" encoding="UTF-8"?&gt;</w:t>
      </w:r>
    </w:p>
    <w:p w14:paraId="14E52C8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268BD2"/>
          <w:sz w:val="16"/>
          <w:szCs w:val="16"/>
        </w:rPr>
        <w:t xml:space="preserve">&lt;xs:schema </w:t>
      </w:r>
      <w:r w:rsidRPr="00ED7D89">
        <w:rPr>
          <w:rFonts w:ascii="Consolas" w:eastAsiaTheme="minorHAnsi" w:hAnsi="Consolas" w:cs="Lucida Sans Typewriter"/>
          <w:color w:val="859900"/>
          <w:sz w:val="16"/>
          <w:szCs w:val="16"/>
        </w:rPr>
        <w:t>xmlns:xs=</w:t>
      </w:r>
      <w:r w:rsidRPr="00ED7D89">
        <w:rPr>
          <w:rFonts w:ascii="Consolas" w:eastAsiaTheme="minorHAnsi" w:hAnsi="Consolas" w:cs="Lucida Sans Typewriter"/>
          <w:color w:val="B58900"/>
          <w:sz w:val="16"/>
          <w:szCs w:val="16"/>
        </w:rPr>
        <w:t>"http://www.w3.org/2001/XMLSchema"</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elementFormDefault=</w:t>
      </w:r>
      <w:r w:rsidRPr="00ED7D89">
        <w:rPr>
          <w:rFonts w:ascii="Consolas" w:eastAsiaTheme="minorHAnsi" w:hAnsi="Consolas" w:cs="Lucida Sans Typewriter"/>
          <w:color w:val="B58900"/>
          <w:sz w:val="16"/>
          <w:szCs w:val="16"/>
        </w:rPr>
        <w:t>"qualified"</w:t>
      </w:r>
      <w:r w:rsidRPr="00ED7D89">
        <w:rPr>
          <w:rFonts w:ascii="Consolas" w:eastAsiaTheme="minorHAnsi" w:hAnsi="Consolas" w:cs="Lucida Sans Typewriter"/>
          <w:color w:val="268BD2"/>
          <w:sz w:val="16"/>
          <w:szCs w:val="16"/>
        </w:rPr>
        <w:t>&gt;</w:t>
      </w:r>
    </w:p>
    <w:p w14:paraId="36E96479"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"TDSReport"</w:t>
      </w:r>
      <w:r w:rsidRPr="00ED7D89">
        <w:rPr>
          <w:rFonts w:ascii="Consolas" w:eastAsiaTheme="minorHAnsi" w:hAnsi="Consolas" w:cs="Lucida Sans Typewriter"/>
          <w:color w:val="268BD2"/>
          <w:sz w:val="16"/>
          <w:szCs w:val="16"/>
        </w:rPr>
        <w:t>&gt;</w:t>
      </w:r>
    </w:p>
    <w:p w14:paraId="32C054D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17841E1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&lt;xs:sequence&gt;</w:t>
      </w:r>
    </w:p>
    <w:p w14:paraId="42832B9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"Test"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minOccurs=</w:t>
      </w:r>
      <w:r w:rsidRPr="00ED7D89">
        <w:rPr>
          <w:rFonts w:ascii="Consolas" w:eastAsiaTheme="minorHAnsi" w:hAnsi="Consolas" w:cs="Lucida Sans Typewriter"/>
          <w:color w:val="B58900"/>
          <w:sz w:val="16"/>
          <w:szCs w:val="16"/>
        </w:rPr>
        <w:t>"1"</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maxOccurs=</w:t>
      </w:r>
      <w:r w:rsidRPr="00ED7D89">
        <w:rPr>
          <w:rFonts w:ascii="Consolas" w:eastAsiaTheme="minorHAnsi" w:hAnsi="Consolas" w:cs="Lucida Sans Typewriter"/>
          <w:color w:val="B58900"/>
          <w:sz w:val="16"/>
          <w:szCs w:val="16"/>
        </w:rPr>
        <w:t>"1"</w:t>
      </w:r>
      <w:r w:rsidRPr="00ED7D89">
        <w:rPr>
          <w:rFonts w:ascii="Consolas" w:eastAsiaTheme="minorHAnsi" w:hAnsi="Consolas" w:cs="Lucida Sans Typewriter"/>
          <w:color w:val="268BD2"/>
          <w:sz w:val="16"/>
          <w:szCs w:val="16"/>
        </w:rPr>
        <w:t>&gt;</w:t>
      </w:r>
    </w:p>
    <w:p w14:paraId="3D2C853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6FFF79C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"name"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36EEB4BC"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"subject"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7E985F0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"testId"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3683258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"bankKey"</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"xs:unsignedInt"</w:t>
      </w:r>
      <w:r w:rsidRPr="00ED7D89">
        <w:rPr>
          <w:rFonts w:ascii="Consolas" w:eastAsiaTheme="minorHAnsi" w:hAnsi="Consolas" w:cs="Lucida Sans Typewriter"/>
          <w:color w:val="268BD2"/>
          <w:sz w:val="16"/>
          <w:szCs w:val="16"/>
        </w:rPr>
        <w:t xml:space="preserve"> /&gt;</w:t>
      </w:r>
    </w:p>
    <w:p w14:paraId="604381A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"contract"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18D3080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"mode"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&gt;</w:t>
      </w:r>
    </w:p>
    <w:p w14:paraId="72E75B7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&lt;xs:simpleType&gt;</w:t>
      </w:r>
    </w:p>
    <w:p w14:paraId="30ABDDA9"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&lt;xs:restriction </w:t>
      </w:r>
      <w:r w:rsidRPr="00ED7D89">
        <w:rPr>
          <w:rFonts w:ascii="Consolas" w:eastAsiaTheme="minorHAnsi" w:hAnsi="Consolas" w:cs="Lucida Sans Typewriter"/>
          <w:color w:val="CB4B16"/>
          <w:sz w:val="16"/>
          <w:szCs w:val="16"/>
        </w:rPr>
        <w:t>base=</w:t>
      </w:r>
      <w:r w:rsidRPr="00ED7D89">
        <w:rPr>
          <w:rFonts w:ascii="Consolas" w:eastAsiaTheme="minorHAnsi" w:hAnsi="Consolas" w:cs="Lucida Sans Typewriter"/>
          <w:color w:val="B58900"/>
          <w:sz w:val="16"/>
          <w:szCs w:val="16"/>
        </w:rPr>
        <w:t>"xs:token"</w:t>
      </w:r>
      <w:r w:rsidRPr="00ED7D89">
        <w:rPr>
          <w:rFonts w:ascii="Consolas" w:eastAsiaTheme="minorHAnsi" w:hAnsi="Consolas" w:cs="Lucida Sans Typewriter"/>
          <w:color w:val="268BD2"/>
          <w:sz w:val="16"/>
          <w:szCs w:val="16"/>
        </w:rPr>
        <w:t>&gt;</w:t>
      </w:r>
    </w:p>
    <w:p w14:paraId="4C636D8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"online"</w:t>
      </w:r>
      <w:r w:rsidRPr="00ED7D89">
        <w:rPr>
          <w:rFonts w:ascii="Consolas" w:eastAsiaTheme="minorHAnsi" w:hAnsi="Consolas" w:cs="Lucida Sans Typewriter"/>
          <w:color w:val="268BD2"/>
          <w:sz w:val="16"/>
          <w:szCs w:val="16"/>
        </w:rPr>
        <w:t xml:space="preserve"> /&gt;</w:t>
      </w:r>
    </w:p>
    <w:p w14:paraId="1D6E3C79"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"paper"</w:t>
      </w:r>
      <w:r w:rsidRPr="00ED7D89">
        <w:rPr>
          <w:rFonts w:ascii="Consolas" w:eastAsiaTheme="minorHAnsi" w:hAnsi="Consolas" w:cs="Lucida Sans Typewriter"/>
          <w:color w:val="268BD2"/>
          <w:sz w:val="16"/>
          <w:szCs w:val="16"/>
        </w:rPr>
        <w:t xml:space="preserve"> /&gt;</w:t>
      </w:r>
    </w:p>
    <w:p w14:paraId="2912B2A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"scanned"</w:t>
      </w:r>
      <w:r w:rsidRPr="00ED7D89">
        <w:rPr>
          <w:rFonts w:ascii="Consolas" w:eastAsiaTheme="minorHAnsi" w:hAnsi="Consolas" w:cs="Lucida Sans Typewriter"/>
          <w:color w:val="268BD2"/>
          <w:sz w:val="16"/>
          <w:szCs w:val="16"/>
        </w:rPr>
        <w:t xml:space="preserve"> /&gt;</w:t>
      </w:r>
    </w:p>
    <w:p w14:paraId="4D5D134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&lt;/xs:restriction&gt;</w:t>
      </w:r>
    </w:p>
    <w:p w14:paraId="06B862E2"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&lt;/xs:simpleType&gt;</w:t>
      </w:r>
    </w:p>
    <w:p w14:paraId="6AB6296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&lt;/xs:attribute&gt;</w:t>
      </w:r>
    </w:p>
    <w:p w14:paraId="695F423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"grade"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067B094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93A1A1"/>
          <w:sz w:val="16"/>
          <w:szCs w:val="16"/>
        </w:rPr>
        <w:t>&lt;!-- not expected to be used for open source, but may be needed for internal purposes --&gt;</w:t>
      </w:r>
    </w:p>
    <w:p w14:paraId="391E9F9C"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"handScoreProject"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"xs:unsignedInt"</w:t>
      </w:r>
      <w:r w:rsidRPr="00ED7D89">
        <w:rPr>
          <w:rFonts w:ascii="Consolas" w:eastAsiaTheme="minorHAnsi" w:hAnsi="Consolas" w:cs="Lucida Sans Typewriter"/>
          <w:color w:val="268BD2"/>
          <w:sz w:val="16"/>
          <w:szCs w:val="16"/>
        </w:rPr>
        <w:t xml:space="preserve"> /&gt;</w:t>
      </w:r>
    </w:p>
    <w:p w14:paraId="66DE08D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93A1A1"/>
          <w:sz w:val="16"/>
          <w:szCs w:val="16"/>
        </w:rPr>
        <w:t>&lt;!-- new fields requested for open source --&gt;</w:t>
      </w:r>
    </w:p>
    <w:p w14:paraId="6F0568B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"assessmentType"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3D8FC53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"academicYear"</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"xs:unsignedInt"</w:t>
      </w:r>
      <w:r w:rsidRPr="00ED7D89">
        <w:rPr>
          <w:rFonts w:ascii="Consolas" w:eastAsiaTheme="minorHAnsi" w:hAnsi="Consolas" w:cs="Lucida Sans Typewriter"/>
          <w:color w:val="268BD2"/>
          <w:sz w:val="16"/>
          <w:szCs w:val="16"/>
        </w:rPr>
        <w:t xml:space="preserve"> /&gt;</w:t>
      </w:r>
    </w:p>
    <w:p w14:paraId="4F8DD5C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"assessmentVersion"</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0F4F045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&lt;/xs:complexType&gt;</w:t>
      </w:r>
    </w:p>
    <w:p w14:paraId="6567522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&lt;/xs:element&gt;</w:t>
      </w:r>
    </w:p>
    <w:p w14:paraId="47C7915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"Examinee"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minOccurs=</w:t>
      </w:r>
      <w:r w:rsidRPr="00ED7D89">
        <w:rPr>
          <w:rFonts w:ascii="Consolas" w:eastAsiaTheme="minorHAnsi" w:hAnsi="Consolas" w:cs="Lucida Sans Typewriter"/>
          <w:color w:val="B58900"/>
          <w:sz w:val="16"/>
          <w:szCs w:val="16"/>
        </w:rPr>
        <w:t>"1"</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maxOccurs=</w:t>
      </w:r>
      <w:r w:rsidRPr="00ED7D89">
        <w:rPr>
          <w:rFonts w:ascii="Consolas" w:eastAsiaTheme="minorHAnsi" w:hAnsi="Consolas" w:cs="Lucida Sans Typewriter"/>
          <w:color w:val="B58900"/>
          <w:sz w:val="16"/>
          <w:szCs w:val="16"/>
        </w:rPr>
        <w:t>"1"</w:t>
      </w:r>
      <w:r w:rsidRPr="00ED7D89">
        <w:rPr>
          <w:rFonts w:ascii="Consolas" w:eastAsiaTheme="minorHAnsi" w:hAnsi="Consolas" w:cs="Lucida Sans Typewriter"/>
          <w:color w:val="268BD2"/>
          <w:sz w:val="16"/>
          <w:szCs w:val="16"/>
        </w:rPr>
        <w:t>&gt;</w:t>
      </w:r>
    </w:p>
    <w:p w14:paraId="4E20658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4BE4474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&lt;xs:choice </w:t>
      </w:r>
      <w:r w:rsidRPr="00ED7D89">
        <w:rPr>
          <w:rFonts w:ascii="Consolas" w:eastAsiaTheme="minorHAnsi" w:hAnsi="Consolas" w:cs="Lucida Sans Typewriter"/>
          <w:color w:val="CB4B16"/>
          <w:sz w:val="16"/>
          <w:szCs w:val="16"/>
        </w:rPr>
        <w:t>minOccurs=</w:t>
      </w:r>
      <w:r w:rsidRPr="00ED7D89">
        <w:rPr>
          <w:rFonts w:ascii="Consolas" w:eastAsiaTheme="minorHAnsi" w:hAnsi="Consolas" w:cs="Lucida Sans Typewriter"/>
          <w:color w:val="B58900"/>
          <w:sz w:val="16"/>
          <w:szCs w:val="16"/>
        </w:rPr>
        <w:t>"0"</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maxOccurs=</w:t>
      </w:r>
      <w:r w:rsidRPr="00ED7D89">
        <w:rPr>
          <w:rFonts w:ascii="Consolas" w:eastAsiaTheme="minorHAnsi" w:hAnsi="Consolas" w:cs="Lucida Sans Typewriter"/>
          <w:color w:val="B58900"/>
          <w:sz w:val="16"/>
          <w:szCs w:val="16"/>
        </w:rPr>
        <w:t>"unbounded"</w:t>
      </w:r>
      <w:r w:rsidRPr="00ED7D89">
        <w:rPr>
          <w:rFonts w:ascii="Consolas" w:eastAsiaTheme="minorHAnsi" w:hAnsi="Consolas" w:cs="Lucida Sans Typewriter"/>
          <w:color w:val="268BD2"/>
          <w:sz w:val="16"/>
          <w:szCs w:val="16"/>
        </w:rPr>
        <w:t>&gt;</w:t>
      </w:r>
    </w:p>
    <w:p w14:paraId="0F8F816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"ExamineeAttribute"</w:t>
      </w:r>
      <w:r w:rsidRPr="00ED7D89">
        <w:rPr>
          <w:rFonts w:ascii="Consolas" w:eastAsiaTheme="minorHAnsi" w:hAnsi="Consolas" w:cs="Lucida Sans Typewriter"/>
          <w:color w:val="268BD2"/>
          <w:sz w:val="16"/>
          <w:szCs w:val="16"/>
        </w:rPr>
        <w:t>&gt;</w:t>
      </w:r>
    </w:p>
    <w:p w14:paraId="0F651E7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354FB731"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"context"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"Context"</w:t>
      </w:r>
      <w:r w:rsidRPr="00ED7D89">
        <w:rPr>
          <w:rFonts w:ascii="Consolas" w:eastAsiaTheme="minorHAnsi" w:hAnsi="Consolas" w:cs="Lucida Sans Typewriter"/>
          <w:color w:val="268BD2"/>
          <w:sz w:val="16"/>
          <w:szCs w:val="16"/>
        </w:rPr>
        <w:t xml:space="preserve"> /&gt;</w:t>
      </w:r>
    </w:p>
    <w:p w14:paraId="4E33B07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"name"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30057AA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"value"</w:t>
      </w:r>
      <w:r w:rsidRPr="00ED7D89">
        <w:rPr>
          <w:rFonts w:ascii="Consolas" w:eastAsiaTheme="minorHAnsi" w:hAnsi="Consolas" w:cs="Lucida Sans Typewriter"/>
          <w:color w:val="268BD2"/>
          <w:sz w:val="16"/>
          <w:szCs w:val="16"/>
        </w:rPr>
        <w:t xml:space="preserve"> /&gt;</w:t>
      </w:r>
    </w:p>
    <w:p w14:paraId="5D3F461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"contextDate"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"xs:dateTime"</w:t>
      </w:r>
      <w:r w:rsidRPr="00ED7D89">
        <w:rPr>
          <w:rFonts w:ascii="Consolas" w:eastAsiaTheme="minorHAnsi" w:hAnsi="Consolas" w:cs="Lucida Sans Typewriter"/>
          <w:color w:val="268BD2"/>
          <w:sz w:val="16"/>
          <w:szCs w:val="16"/>
        </w:rPr>
        <w:t xml:space="preserve"> /&gt;</w:t>
      </w:r>
    </w:p>
    <w:p w14:paraId="5F6FB52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5B85246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lastRenderedPageBreak/>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&lt;/xs:element&gt;</w:t>
      </w:r>
    </w:p>
    <w:p w14:paraId="1DD28D1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"ExamineeRelationship"</w:t>
      </w:r>
      <w:r w:rsidRPr="00ED7D89">
        <w:rPr>
          <w:rFonts w:ascii="Consolas" w:eastAsiaTheme="minorHAnsi" w:hAnsi="Consolas" w:cs="Lucida Sans Typewriter"/>
          <w:color w:val="268BD2"/>
          <w:sz w:val="16"/>
          <w:szCs w:val="16"/>
        </w:rPr>
        <w:t>&gt;</w:t>
      </w:r>
    </w:p>
    <w:p w14:paraId="317A6C24"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409365F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"context"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"Context"</w:t>
      </w:r>
      <w:r w:rsidRPr="00ED7D89">
        <w:rPr>
          <w:rFonts w:ascii="Consolas" w:eastAsiaTheme="minorHAnsi" w:hAnsi="Consolas" w:cs="Lucida Sans Typewriter"/>
          <w:color w:val="268BD2"/>
          <w:sz w:val="16"/>
          <w:szCs w:val="16"/>
        </w:rPr>
        <w:t xml:space="preserve"> /&gt;</w:t>
      </w:r>
    </w:p>
    <w:p w14:paraId="71BA7F4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"name"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1AB0BD01"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"entityKey"</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"xs:unsignedLong"</w:t>
      </w:r>
      <w:r w:rsidRPr="00ED7D89">
        <w:rPr>
          <w:rFonts w:ascii="Consolas" w:eastAsiaTheme="minorHAnsi" w:hAnsi="Consolas" w:cs="Lucida Sans Typewriter"/>
          <w:color w:val="268BD2"/>
          <w:sz w:val="16"/>
          <w:szCs w:val="16"/>
        </w:rPr>
        <w:t xml:space="preserve"> /&gt;</w:t>
      </w:r>
    </w:p>
    <w:p w14:paraId="094F817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"value"</w:t>
      </w:r>
      <w:r w:rsidRPr="00ED7D89">
        <w:rPr>
          <w:rFonts w:ascii="Consolas" w:eastAsiaTheme="minorHAnsi" w:hAnsi="Consolas" w:cs="Lucida Sans Typewriter"/>
          <w:color w:val="268BD2"/>
          <w:sz w:val="16"/>
          <w:szCs w:val="16"/>
        </w:rPr>
        <w:t xml:space="preserve"> /&gt;</w:t>
      </w:r>
    </w:p>
    <w:p w14:paraId="4A27861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"contextDate"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"xs:dateTime"</w:t>
      </w:r>
      <w:r w:rsidRPr="00ED7D89">
        <w:rPr>
          <w:rFonts w:ascii="Consolas" w:eastAsiaTheme="minorHAnsi" w:hAnsi="Consolas" w:cs="Lucida Sans Typewriter"/>
          <w:color w:val="268BD2"/>
          <w:sz w:val="16"/>
          <w:szCs w:val="16"/>
        </w:rPr>
        <w:t xml:space="preserve"> /&gt;</w:t>
      </w:r>
    </w:p>
    <w:p w14:paraId="695090A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52CA1E2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&lt;/xs:element&gt;</w:t>
      </w:r>
    </w:p>
    <w:p w14:paraId="2EF37C9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&lt;/xs:choice&gt;</w:t>
      </w:r>
    </w:p>
    <w:p w14:paraId="4DFF45B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93A1A1"/>
          <w:sz w:val="16"/>
          <w:szCs w:val="16"/>
        </w:rPr>
        <w:t>&lt;!-- negative values are used by TDS for testing. --&gt;</w:t>
      </w:r>
    </w:p>
    <w:p w14:paraId="5522FC7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"key"</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"xs:long"</w:t>
      </w:r>
      <w:r w:rsidRPr="00ED7D89">
        <w:rPr>
          <w:rFonts w:ascii="Consolas" w:eastAsiaTheme="minorHAnsi" w:hAnsi="Consolas" w:cs="Lucida Sans Typewriter"/>
          <w:color w:val="268BD2"/>
          <w:sz w:val="16"/>
          <w:szCs w:val="16"/>
        </w:rPr>
        <w:t xml:space="preserve"> /&gt;</w:t>
      </w:r>
    </w:p>
    <w:p w14:paraId="3A3C196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2EA84D4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&lt;/xs:element&gt;</w:t>
      </w:r>
    </w:p>
    <w:p w14:paraId="09A97F1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"Opportunity"</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minOccurs=</w:t>
      </w:r>
      <w:r w:rsidRPr="00ED7D89">
        <w:rPr>
          <w:rFonts w:ascii="Consolas" w:eastAsiaTheme="minorHAnsi" w:hAnsi="Consolas" w:cs="Lucida Sans Typewriter"/>
          <w:color w:val="B58900"/>
          <w:sz w:val="16"/>
          <w:szCs w:val="16"/>
        </w:rPr>
        <w:t>"1"</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maxOccurs=</w:t>
      </w:r>
      <w:r w:rsidRPr="00ED7D89">
        <w:rPr>
          <w:rFonts w:ascii="Consolas" w:eastAsiaTheme="minorHAnsi" w:hAnsi="Consolas" w:cs="Lucida Sans Typewriter"/>
          <w:color w:val="B58900"/>
          <w:sz w:val="16"/>
          <w:szCs w:val="16"/>
        </w:rPr>
        <w:t>"1"</w:t>
      </w:r>
      <w:r w:rsidRPr="00ED7D89">
        <w:rPr>
          <w:rFonts w:ascii="Consolas" w:eastAsiaTheme="minorHAnsi" w:hAnsi="Consolas" w:cs="Lucida Sans Typewriter"/>
          <w:color w:val="268BD2"/>
          <w:sz w:val="16"/>
          <w:szCs w:val="16"/>
        </w:rPr>
        <w:t>&gt;</w:t>
      </w:r>
    </w:p>
    <w:p w14:paraId="467DC7E9"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626B09B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&lt;xs:sequence&gt;</w:t>
      </w:r>
    </w:p>
    <w:p w14:paraId="3F6083A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93A1A1"/>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93A1A1"/>
          <w:sz w:val="16"/>
          <w:szCs w:val="16"/>
        </w:rPr>
        <w:t xml:space="preserve">&lt;!-- note: DTD has minOccurs=1, but we could get an invalidation for a joined but </w:t>
      </w:r>
    </w:p>
    <w:p w14:paraId="74A867A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93A1A1"/>
          <w:sz w:val="16"/>
          <w:szCs w:val="16"/>
        </w:rPr>
        <w:t xml:space="preserve">              not-started test; no seg will have been initialized in this case --&gt;</w:t>
      </w:r>
    </w:p>
    <w:p w14:paraId="7B9D496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"Segment"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minOccurs=</w:t>
      </w:r>
      <w:r w:rsidRPr="00ED7D89">
        <w:rPr>
          <w:rFonts w:ascii="Consolas" w:eastAsiaTheme="minorHAnsi" w:hAnsi="Consolas" w:cs="Lucida Sans Typewriter"/>
          <w:color w:val="B58900"/>
          <w:sz w:val="16"/>
          <w:szCs w:val="16"/>
        </w:rPr>
        <w:t>"0"</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maxOccurs=</w:t>
      </w:r>
      <w:r w:rsidRPr="00ED7D89">
        <w:rPr>
          <w:rFonts w:ascii="Consolas" w:eastAsiaTheme="minorHAnsi" w:hAnsi="Consolas" w:cs="Lucida Sans Typewriter"/>
          <w:color w:val="B58900"/>
          <w:sz w:val="16"/>
          <w:szCs w:val="16"/>
        </w:rPr>
        <w:t>"unbounded"</w:t>
      </w:r>
      <w:r w:rsidRPr="00ED7D89">
        <w:rPr>
          <w:rFonts w:ascii="Consolas" w:eastAsiaTheme="minorHAnsi" w:hAnsi="Consolas" w:cs="Lucida Sans Typewriter"/>
          <w:color w:val="268BD2"/>
          <w:sz w:val="16"/>
          <w:szCs w:val="16"/>
        </w:rPr>
        <w:t>&gt;</w:t>
      </w:r>
    </w:p>
    <w:p w14:paraId="5C160F9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55611AF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"id"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0953C93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"position"</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&gt;</w:t>
      </w:r>
    </w:p>
    <w:p w14:paraId="6E5B6D9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&lt;xs:simpleType&gt;</w:t>
      </w:r>
    </w:p>
    <w:p w14:paraId="44882A8C"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&lt;xs:restriction </w:t>
      </w:r>
      <w:r w:rsidRPr="00ED7D89">
        <w:rPr>
          <w:rFonts w:ascii="Consolas" w:eastAsiaTheme="minorHAnsi" w:hAnsi="Consolas" w:cs="Lucida Sans Typewriter"/>
          <w:color w:val="CB4B16"/>
          <w:sz w:val="16"/>
          <w:szCs w:val="16"/>
        </w:rPr>
        <w:t>base=</w:t>
      </w:r>
      <w:r w:rsidRPr="00ED7D89">
        <w:rPr>
          <w:rFonts w:ascii="Consolas" w:eastAsiaTheme="minorHAnsi" w:hAnsi="Consolas" w:cs="Lucida Sans Typewriter"/>
          <w:color w:val="B58900"/>
          <w:sz w:val="16"/>
          <w:szCs w:val="16"/>
        </w:rPr>
        <w:t>"xs:unsignedByte"</w:t>
      </w:r>
      <w:r w:rsidRPr="00ED7D89">
        <w:rPr>
          <w:rFonts w:ascii="Consolas" w:eastAsiaTheme="minorHAnsi" w:hAnsi="Consolas" w:cs="Lucida Sans Typewriter"/>
          <w:color w:val="268BD2"/>
          <w:sz w:val="16"/>
          <w:szCs w:val="16"/>
        </w:rPr>
        <w:t>&gt;</w:t>
      </w:r>
    </w:p>
    <w:p w14:paraId="36D51DE4"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&lt;xs:minInclusive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"1"</w:t>
      </w:r>
      <w:r w:rsidRPr="00ED7D89">
        <w:rPr>
          <w:rFonts w:ascii="Consolas" w:eastAsiaTheme="minorHAnsi" w:hAnsi="Consolas" w:cs="Lucida Sans Typewriter"/>
          <w:color w:val="268BD2"/>
          <w:sz w:val="16"/>
          <w:szCs w:val="16"/>
        </w:rPr>
        <w:t xml:space="preserve"> /&gt;</w:t>
      </w:r>
    </w:p>
    <w:p w14:paraId="28E89649"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&lt;/xs:restriction&gt;</w:t>
      </w:r>
    </w:p>
    <w:p w14:paraId="7DDA3BE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&lt;/xs:simpleType&gt;</w:t>
      </w:r>
    </w:p>
    <w:p w14:paraId="3839989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&lt;/xs:attribute&gt;</w:t>
      </w:r>
    </w:p>
    <w:p w14:paraId="149E9F4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"formId"</w:t>
      </w:r>
      <w:r w:rsidRPr="00ED7D89">
        <w:rPr>
          <w:rFonts w:ascii="Consolas" w:eastAsiaTheme="minorHAnsi" w:hAnsi="Consolas" w:cs="Lucida Sans Typewriter"/>
          <w:color w:val="268BD2"/>
          <w:sz w:val="16"/>
          <w:szCs w:val="16"/>
        </w:rPr>
        <w:t xml:space="preserve"> /&gt;</w:t>
      </w:r>
    </w:p>
    <w:p w14:paraId="245083B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"formKey"</w:t>
      </w:r>
      <w:r w:rsidRPr="00ED7D89">
        <w:rPr>
          <w:rFonts w:ascii="Consolas" w:eastAsiaTheme="minorHAnsi" w:hAnsi="Consolas" w:cs="Lucida Sans Typewriter"/>
          <w:color w:val="268BD2"/>
          <w:sz w:val="16"/>
          <w:szCs w:val="16"/>
        </w:rPr>
        <w:t xml:space="preserve"> /&gt;</w:t>
      </w:r>
    </w:p>
    <w:p w14:paraId="3FDABE8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"algorithm"</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45CD1FB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93A1A1"/>
          <w:sz w:val="16"/>
          <w:szCs w:val="16"/>
        </w:rPr>
        <w:t>&lt;!-- new field requested for open source --&gt;</w:t>
      </w:r>
    </w:p>
    <w:p w14:paraId="69463F9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"algorithmVersion"</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47025FB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411EE3D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&lt;/xs:element&gt;</w:t>
      </w:r>
    </w:p>
    <w:p w14:paraId="5917B2A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"Accommodation"</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minOccurs=</w:t>
      </w:r>
      <w:r w:rsidRPr="00ED7D89">
        <w:rPr>
          <w:rFonts w:ascii="Consolas" w:eastAsiaTheme="minorHAnsi" w:hAnsi="Consolas" w:cs="Lucida Sans Typewriter"/>
          <w:color w:val="B58900"/>
          <w:sz w:val="16"/>
          <w:szCs w:val="16"/>
        </w:rPr>
        <w:t>"0"</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maxOccurs=</w:t>
      </w:r>
      <w:r w:rsidRPr="00ED7D89">
        <w:rPr>
          <w:rFonts w:ascii="Consolas" w:eastAsiaTheme="minorHAnsi" w:hAnsi="Consolas" w:cs="Lucida Sans Typewriter"/>
          <w:color w:val="B58900"/>
          <w:sz w:val="16"/>
          <w:szCs w:val="16"/>
        </w:rPr>
        <w:t>"unbounded"</w:t>
      </w:r>
      <w:r w:rsidRPr="00ED7D89">
        <w:rPr>
          <w:rFonts w:ascii="Consolas" w:eastAsiaTheme="minorHAnsi" w:hAnsi="Consolas" w:cs="Lucida Sans Typewriter"/>
          <w:color w:val="268BD2"/>
          <w:sz w:val="16"/>
          <w:szCs w:val="16"/>
        </w:rPr>
        <w:t>&gt;</w:t>
      </w:r>
    </w:p>
    <w:p w14:paraId="7D2E958C"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7F2C21F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"type"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5B20796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"value"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07DED29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93A1A1"/>
          <w:sz w:val="16"/>
          <w:szCs w:val="16"/>
        </w:rPr>
        <w:t>&lt;!-- DTD says implied, but this cannot be null --&gt;</w:t>
      </w:r>
    </w:p>
    <w:p w14:paraId="0A42BB9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"code"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3D23283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93A1A1"/>
          <w:sz w:val="16"/>
          <w:szCs w:val="16"/>
        </w:rPr>
        <w:t>&lt;!-- DTD says implied, but this will always be populated; 0 if not segment-oriented --&gt;</w:t>
      </w:r>
    </w:p>
    <w:p w14:paraId="08CA545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"segment"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&gt;</w:t>
      </w:r>
    </w:p>
    <w:p w14:paraId="55136F31"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&lt;xs:simpleType&gt;</w:t>
      </w:r>
    </w:p>
    <w:p w14:paraId="659D8AD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lastRenderedPageBreak/>
        <w:t xml:space="preserve">                      </w:t>
      </w:r>
      <w:r w:rsidRPr="00ED7D89">
        <w:rPr>
          <w:rFonts w:ascii="Consolas" w:eastAsiaTheme="minorHAnsi" w:hAnsi="Consolas" w:cs="Lucida Sans Typewriter"/>
          <w:color w:val="268BD2"/>
          <w:sz w:val="16"/>
          <w:szCs w:val="16"/>
        </w:rPr>
        <w:t xml:space="preserve">&lt;xs:restriction </w:t>
      </w:r>
      <w:r w:rsidRPr="00ED7D89">
        <w:rPr>
          <w:rFonts w:ascii="Consolas" w:eastAsiaTheme="minorHAnsi" w:hAnsi="Consolas" w:cs="Lucida Sans Typewriter"/>
          <w:color w:val="CB4B16"/>
          <w:sz w:val="16"/>
          <w:szCs w:val="16"/>
        </w:rPr>
        <w:t>base=</w:t>
      </w:r>
      <w:r w:rsidRPr="00ED7D89">
        <w:rPr>
          <w:rFonts w:ascii="Consolas" w:eastAsiaTheme="minorHAnsi" w:hAnsi="Consolas" w:cs="Lucida Sans Typewriter"/>
          <w:color w:val="B58900"/>
          <w:sz w:val="16"/>
          <w:szCs w:val="16"/>
        </w:rPr>
        <w:t>"xs:unsignedInt"</w:t>
      </w:r>
      <w:r w:rsidRPr="00ED7D89">
        <w:rPr>
          <w:rFonts w:ascii="Consolas" w:eastAsiaTheme="minorHAnsi" w:hAnsi="Consolas" w:cs="Lucida Sans Typewriter"/>
          <w:color w:val="268BD2"/>
          <w:sz w:val="16"/>
          <w:szCs w:val="16"/>
        </w:rPr>
        <w:t>&gt;</w:t>
      </w:r>
    </w:p>
    <w:p w14:paraId="67E4EE84"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&lt;xs:minInclusive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"0"</w:t>
      </w:r>
      <w:r w:rsidRPr="00ED7D89">
        <w:rPr>
          <w:rFonts w:ascii="Consolas" w:eastAsiaTheme="minorHAnsi" w:hAnsi="Consolas" w:cs="Lucida Sans Typewriter"/>
          <w:color w:val="268BD2"/>
          <w:sz w:val="16"/>
          <w:szCs w:val="16"/>
        </w:rPr>
        <w:t xml:space="preserve"> /&gt;</w:t>
      </w:r>
    </w:p>
    <w:p w14:paraId="549F1A9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&lt;/xs:restriction&gt;</w:t>
      </w:r>
    </w:p>
    <w:p w14:paraId="76CAF3A1"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&lt;/xs:simpleType&gt;</w:t>
      </w:r>
    </w:p>
    <w:p w14:paraId="62F1683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&lt;/xs:attribute&gt;</w:t>
      </w:r>
    </w:p>
    <w:p w14:paraId="6237E23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"context"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"Context"</w:t>
      </w:r>
      <w:r w:rsidRPr="00ED7D89">
        <w:rPr>
          <w:rFonts w:ascii="Consolas" w:eastAsiaTheme="minorHAnsi" w:hAnsi="Consolas" w:cs="Lucida Sans Typewriter"/>
          <w:color w:val="268BD2"/>
          <w:sz w:val="16"/>
          <w:szCs w:val="16"/>
        </w:rPr>
        <w:t xml:space="preserve"> /&gt;</w:t>
      </w:r>
    </w:p>
    <w:p w14:paraId="14EE48D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"contextDate"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"xs:dateTime"</w:t>
      </w:r>
      <w:r w:rsidRPr="00ED7D89">
        <w:rPr>
          <w:rFonts w:ascii="Consolas" w:eastAsiaTheme="minorHAnsi" w:hAnsi="Consolas" w:cs="Lucida Sans Typewriter"/>
          <w:color w:val="268BD2"/>
          <w:sz w:val="16"/>
          <w:szCs w:val="16"/>
        </w:rPr>
        <w:t xml:space="preserve"> /&gt;</w:t>
      </w:r>
    </w:p>
    <w:p w14:paraId="146C8F4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23C0B131"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&lt;/xs:element&gt;</w:t>
      </w:r>
    </w:p>
    <w:p w14:paraId="325A72F4"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"Score"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minOccurs=</w:t>
      </w:r>
      <w:r w:rsidRPr="00ED7D89">
        <w:rPr>
          <w:rFonts w:ascii="Consolas" w:eastAsiaTheme="minorHAnsi" w:hAnsi="Consolas" w:cs="Lucida Sans Typewriter"/>
          <w:color w:val="B58900"/>
          <w:sz w:val="16"/>
          <w:szCs w:val="16"/>
        </w:rPr>
        <w:t>"0"</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maxOccurs=</w:t>
      </w:r>
      <w:r w:rsidRPr="00ED7D89">
        <w:rPr>
          <w:rFonts w:ascii="Consolas" w:eastAsiaTheme="minorHAnsi" w:hAnsi="Consolas" w:cs="Lucida Sans Typewriter"/>
          <w:color w:val="B58900"/>
          <w:sz w:val="16"/>
          <w:szCs w:val="16"/>
        </w:rPr>
        <w:t>"unbounded"</w:t>
      </w:r>
      <w:r w:rsidRPr="00ED7D89">
        <w:rPr>
          <w:rFonts w:ascii="Consolas" w:eastAsiaTheme="minorHAnsi" w:hAnsi="Consolas" w:cs="Lucida Sans Typewriter"/>
          <w:color w:val="268BD2"/>
          <w:sz w:val="16"/>
          <w:szCs w:val="16"/>
        </w:rPr>
        <w:t>&gt;</w:t>
      </w:r>
    </w:p>
    <w:p w14:paraId="52F8BF6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2BD488B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"measureOf"</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138CF52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"measureLabel"</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21A6710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"value"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094ADD6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"standardError"</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"NullableFloat"</w:t>
      </w:r>
      <w:r w:rsidRPr="00ED7D89">
        <w:rPr>
          <w:rFonts w:ascii="Consolas" w:eastAsiaTheme="minorHAnsi" w:hAnsi="Consolas" w:cs="Lucida Sans Typewriter"/>
          <w:color w:val="268BD2"/>
          <w:sz w:val="16"/>
          <w:szCs w:val="16"/>
        </w:rPr>
        <w:t xml:space="preserve"> /&gt;</w:t>
      </w:r>
    </w:p>
    <w:p w14:paraId="181D8E2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40E3CCD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&lt;/xs:element&gt;</w:t>
      </w:r>
    </w:p>
    <w:p w14:paraId="7E36C11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"GenericVariable"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minOccurs=</w:t>
      </w:r>
      <w:r w:rsidRPr="00ED7D89">
        <w:rPr>
          <w:rFonts w:ascii="Consolas" w:eastAsiaTheme="minorHAnsi" w:hAnsi="Consolas" w:cs="Lucida Sans Typewriter"/>
          <w:color w:val="B58900"/>
          <w:sz w:val="16"/>
          <w:szCs w:val="16"/>
        </w:rPr>
        <w:t>"0"</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maxOccurs=</w:t>
      </w:r>
      <w:r w:rsidRPr="00ED7D89">
        <w:rPr>
          <w:rFonts w:ascii="Consolas" w:eastAsiaTheme="minorHAnsi" w:hAnsi="Consolas" w:cs="Lucida Sans Typewriter"/>
          <w:color w:val="B58900"/>
          <w:sz w:val="16"/>
          <w:szCs w:val="16"/>
        </w:rPr>
        <w:t>"unbounded"</w:t>
      </w:r>
      <w:r w:rsidRPr="00ED7D89">
        <w:rPr>
          <w:rFonts w:ascii="Consolas" w:eastAsiaTheme="minorHAnsi" w:hAnsi="Consolas" w:cs="Lucida Sans Typewriter"/>
          <w:color w:val="268BD2"/>
          <w:sz w:val="16"/>
          <w:szCs w:val="16"/>
        </w:rPr>
        <w:t>&gt;</w:t>
      </w:r>
    </w:p>
    <w:p w14:paraId="159AF09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740CAB4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"context"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25143F4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"name"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14CD4BE9"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"value"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22E5E271"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682CD6C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&lt;/xs:element&gt;</w:t>
      </w:r>
    </w:p>
    <w:p w14:paraId="1B376B74"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"Item"</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minOccurs=</w:t>
      </w:r>
      <w:r w:rsidRPr="00ED7D89">
        <w:rPr>
          <w:rFonts w:ascii="Consolas" w:eastAsiaTheme="minorHAnsi" w:hAnsi="Consolas" w:cs="Lucida Sans Typewriter"/>
          <w:color w:val="B58900"/>
          <w:sz w:val="16"/>
          <w:szCs w:val="16"/>
        </w:rPr>
        <w:t>"0"</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maxOccurs=</w:t>
      </w:r>
      <w:r w:rsidRPr="00ED7D89">
        <w:rPr>
          <w:rFonts w:ascii="Consolas" w:eastAsiaTheme="minorHAnsi" w:hAnsi="Consolas" w:cs="Lucida Sans Typewriter"/>
          <w:color w:val="B58900"/>
          <w:sz w:val="16"/>
          <w:szCs w:val="16"/>
        </w:rPr>
        <w:t>"unbounded"</w:t>
      </w:r>
      <w:r w:rsidRPr="00ED7D89">
        <w:rPr>
          <w:rFonts w:ascii="Consolas" w:eastAsiaTheme="minorHAnsi" w:hAnsi="Consolas" w:cs="Lucida Sans Typewriter"/>
          <w:color w:val="268BD2"/>
          <w:sz w:val="16"/>
          <w:szCs w:val="16"/>
        </w:rPr>
        <w:t>&gt;</w:t>
      </w:r>
    </w:p>
    <w:p w14:paraId="3822039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0BF1093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&lt;xs:sequence&gt;</w:t>
      </w:r>
    </w:p>
    <w:p w14:paraId="38FAFD1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"Response"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minOccurs=</w:t>
      </w:r>
      <w:r w:rsidRPr="00ED7D89">
        <w:rPr>
          <w:rFonts w:ascii="Consolas" w:eastAsiaTheme="minorHAnsi" w:hAnsi="Consolas" w:cs="Lucida Sans Typewriter"/>
          <w:color w:val="B58900"/>
          <w:sz w:val="16"/>
          <w:szCs w:val="16"/>
        </w:rPr>
        <w:t>"0"</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maxOccurs=</w:t>
      </w:r>
      <w:r w:rsidRPr="00ED7D89">
        <w:rPr>
          <w:rFonts w:ascii="Consolas" w:eastAsiaTheme="minorHAnsi" w:hAnsi="Consolas" w:cs="Lucida Sans Typewriter"/>
          <w:color w:val="B58900"/>
          <w:sz w:val="16"/>
          <w:szCs w:val="16"/>
        </w:rPr>
        <w:t>"1"</w:t>
      </w:r>
      <w:r w:rsidRPr="00ED7D89">
        <w:rPr>
          <w:rFonts w:ascii="Consolas" w:eastAsiaTheme="minorHAnsi" w:hAnsi="Consolas" w:cs="Lucida Sans Typewriter"/>
          <w:color w:val="268BD2"/>
          <w:sz w:val="16"/>
          <w:szCs w:val="16"/>
        </w:rPr>
        <w:t>&gt;</w:t>
      </w:r>
    </w:p>
    <w:p w14:paraId="0FCB1B3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&lt;xs:complexType </w:t>
      </w:r>
      <w:r w:rsidRPr="00ED7D89">
        <w:rPr>
          <w:rFonts w:ascii="Consolas" w:eastAsiaTheme="minorHAnsi" w:hAnsi="Consolas" w:cs="Lucida Sans Typewriter"/>
          <w:color w:val="CB4B16"/>
          <w:sz w:val="16"/>
          <w:szCs w:val="16"/>
        </w:rPr>
        <w:t>mixed=</w:t>
      </w:r>
      <w:r w:rsidRPr="00ED7D89">
        <w:rPr>
          <w:rFonts w:ascii="Consolas" w:eastAsiaTheme="minorHAnsi" w:hAnsi="Consolas" w:cs="Lucida Sans Typewriter"/>
          <w:color w:val="B58900"/>
          <w:sz w:val="16"/>
          <w:szCs w:val="16"/>
        </w:rPr>
        <w:t>"true"</w:t>
      </w:r>
      <w:r w:rsidRPr="00ED7D89">
        <w:rPr>
          <w:rFonts w:ascii="Consolas" w:eastAsiaTheme="minorHAnsi" w:hAnsi="Consolas" w:cs="Lucida Sans Typewriter"/>
          <w:color w:val="268BD2"/>
          <w:sz w:val="16"/>
          <w:szCs w:val="16"/>
        </w:rPr>
        <w:t>&gt;</w:t>
      </w:r>
    </w:p>
    <w:p w14:paraId="7DE0D77C"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"date"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"xs:dateTime"</w:t>
      </w:r>
      <w:r w:rsidRPr="00ED7D89">
        <w:rPr>
          <w:rFonts w:ascii="Consolas" w:eastAsiaTheme="minorHAnsi" w:hAnsi="Consolas" w:cs="Lucida Sans Typewriter"/>
          <w:color w:val="268BD2"/>
          <w:sz w:val="16"/>
          <w:szCs w:val="16"/>
        </w:rPr>
        <w:t xml:space="preserve"> /&gt;</w:t>
      </w:r>
    </w:p>
    <w:p w14:paraId="35B7B891"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"type"</w:t>
      </w:r>
      <w:r w:rsidRPr="00ED7D89">
        <w:rPr>
          <w:rFonts w:ascii="Consolas" w:eastAsiaTheme="minorHAnsi" w:hAnsi="Consolas" w:cs="Lucida Sans Typewriter"/>
          <w:color w:val="268BD2"/>
          <w:sz w:val="16"/>
          <w:szCs w:val="16"/>
        </w:rPr>
        <w:t>&gt;</w:t>
      </w:r>
    </w:p>
    <w:p w14:paraId="64306AB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&lt;xs:simpleType&gt;</w:t>
      </w:r>
    </w:p>
    <w:p w14:paraId="307AD8B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&lt;xs:restriction </w:t>
      </w:r>
      <w:r w:rsidRPr="00ED7D89">
        <w:rPr>
          <w:rFonts w:ascii="Consolas" w:eastAsiaTheme="minorHAnsi" w:hAnsi="Consolas" w:cs="Lucida Sans Typewriter"/>
          <w:color w:val="CB4B16"/>
          <w:sz w:val="16"/>
          <w:szCs w:val="16"/>
        </w:rPr>
        <w:t>base=</w:t>
      </w:r>
      <w:r w:rsidRPr="00ED7D89">
        <w:rPr>
          <w:rFonts w:ascii="Consolas" w:eastAsiaTheme="minorHAnsi" w:hAnsi="Consolas" w:cs="Lucida Sans Typewriter"/>
          <w:color w:val="B58900"/>
          <w:sz w:val="16"/>
          <w:szCs w:val="16"/>
        </w:rPr>
        <w:t>"xs:token"</w:t>
      </w:r>
      <w:r w:rsidRPr="00ED7D89">
        <w:rPr>
          <w:rFonts w:ascii="Consolas" w:eastAsiaTheme="minorHAnsi" w:hAnsi="Consolas" w:cs="Lucida Sans Typewriter"/>
          <w:color w:val="268BD2"/>
          <w:sz w:val="16"/>
          <w:szCs w:val="16"/>
        </w:rPr>
        <w:t>&gt;</w:t>
      </w:r>
    </w:p>
    <w:p w14:paraId="73D9472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"value"</w:t>
      </w:r>
      <w:r w:rsidRPr="00ED7D89">
        <w:rPr>
          <w:rFonts w:ascii="Consolas" w:eastAsiaTheme="minorHAnsi" w:hAnsi="Consolas" w:cs="Lucida Sans Typewriter"/>
          <w:color w:val="268BD2"/>
          <w:sz w:val="16"/>
          <w:szCs w:val="16"/>
        </w:rPr>
        <w:t xml:space="preserve"> /&gt;</w:t>
      </w:r>
    </w:p>
    <w:p w14:paraId="718AF54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"reference"</w:t>
      </w:r>
      <w:r w:rsidRPr="00ED7D89">
        <w:rPr>
          <w:rFonts w:ascii="Consolas" w:eastAsiaTheme="minorHAnsi" w:hAnsi="Consolas" w:cs="Lucida Sans Typewriter"/>
          <w:color w:val="268BD2"/>
          <w:sz w:val="16"/>
          <w:szCs w:val="16"/>
        </w:rPr>
        <w:t xml:space="preserve"> /&gt;</w:t>
      </w:r>
    </w:p>
    <w:p w14:paraId="7AF1D19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w:t>
      </w:r>
      <w:r w:rsidRPr="00ED7D89">
        <w:rPr>
          <w:rFonts w:ascii="Consolas" w:eastAsiaTheme="minorHAnsi" w:hAnsi="Consolas" w:cs="Lucida Sans Typewriter"/>
          <w:color w:val="268BD2"/>
          <w:sz w:val="16"/>
          <w:szCs w:val="16"/>
        </w:rPr>
        <w:t xml:space="preserve"> /&gt;</w:t>
      </w:r>
    </w:p>
    <w:p w14:paraId="2A03158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&lt;/xs:restriction&gt;</w:t>
      </w:r>
    </w:p>
    <w:p w14:paraId="535DBD6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&lt;/xs:simpleType&gt;</w:t>
      </w:r>
    </w:p>
    <w:p w14:paraId="4E36E3D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&lt;/xs:attribute&gt;</w:t>
      </w:r>
    </w:p>
    <w:p w14:paraId="2ACF926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782FAD4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&lt;/xs:element&gt;</w:t>
      </w:r>
    </w:p>
    <w:p w14:paraId="5817DB1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"ScoreInfo"</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"ScoreInfoType"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minOccurs=</w:t>
      </w:r>
      <w:r w:rsidRPr="00ED7D89">
        <w:rPr>
          <w:rFonts w:ascii="Consolas" w:eastAsiaTheme="minorHAnsi" w:hAnsi="Consolas" w:cs="Lucida Sans Typewriter"/>
          <w:color w:val="B58900"/>
          <w:sz w:val="16"/>
          <w:szCs w:val="16"/>
        </w:rPr>
        <w:t>"0"</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maxOccurs=</w:t>
      </w:r>
      <w:r w:rsidRPr="00ED7D89">
        <w:rPr>
          <w:rFonts w:ascii="Consolas" w:eastAsiaTheme="minorHAnsi" w:hAnsi="Consolas" w:cs="Lucida Sans Typewriter"/>
          <w:color w:val="B58900"/>
          <w:sz w:val="16"/>
          <w:szCs w:val="16"/>
        </w:rPr>
        <w:t>"1"</w:t>
      </w:r>
      <w:r w:rsidRPr="00ED7D89">
        <w:rPr>
          <w:rFonts w:ascii="Consolas" w:eastAsiaTheme="minorHAnsi" w:hAnsi="Consolas" w:cs="Lucida Sans Typewriter"/>
          <w:color w:val="268BD2"/>
          <w:sz w:val="16"/>
          <w:szCs w:val="16"/>
        </w:rPr>
        <w:t xml:space="preserve"> /&gt;</w:t>
      </w:r>
    </w:p>
    <w:p w14:paraId="263D71F4"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&lt;/xs:sequence&gt;</w:t>
      </w:r>
    </w:p>
    <w:p w14:paraId="1E495AA2"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"position"</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"xs:unsignedInt"</w:t>
      </w:r>
      <w:r w:rsidRPr="00ED7D89">
        <w:rPr>
          <w:rFonts w:ascii="Consolas" w:eastAsiaTheme="minorHAnsi" w:hAnsi="Consolas" w:cs="Lucida Sans Typewriter"/>
          <w:color w:val="268BD2"/>
          <w:sz w:val="16"/>
          <w:szCs w:val="16"/>
        </w:rPr>
        <w:t xml:space="preserve"> /&gt;</w:t>
      </w:r>
    </w:p>
    <w:p w14:paraId="7F26CD24"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"segmentId"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0E98EB8C"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"bankKey"</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"xs:unsignedInt"</w:t>
      </w:r>
      <w:r w:rsidRPr="00ED7D89">
        <w:rPr>
          <w:rFonts w:ascii="Consolas" w:eastAsiaTheme="minorHAnsi" w:hAnsi="Consolas" w:cs="Lucida Sans Typewriter"/>
          <w:color w:val="268BD2"/>
          <w:sz w:val="16"/>
          <w:szCs w:val="16"/>
        </w:rPr>
        <w:t xml:space="preserve"> /&gt;</w:t>
      </w:r>
    </w:p>
    <w:p w14:paraId="1B910AF1"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lastRenderedPageBreak/>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"key"</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"xs:unsignedInt"</w:t>
      </w:r>
      <w:r w:rsidRPr="00ED7D89">
        <w:rPr>
          <w:rFonts w:ascii="Consolas" w:eastAsiaTheme="minorHAnsi" w:hAnsi="Consolas" w:cs="Lucida Sans Typewriter"/>
          <w:color w:val="268BD2"/>
          <w:sz w:val="16"/>
          <w:szCs w:val="16"/>
        </w:rPr>
        <w:t xml:space="preserve"> /&gt;</w:t>
      </w:r>
    </w:p>
    <w:p w14:paraId="265D720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"operational"</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"Bit"</w:t>
      </w:r>
      <w:r w:rsidRPr="00ED7D89">
        <w:rPr>
          <w:rFonts w:ascii="Consolas" w:eastAsiaTheme="minorHAnsi" w:hAnsi="Consolas" w:cs="Lucida Sans Typewriter"/>
          <w:color w:val="268BD2"/>
          <w:sz w:val="16"/>
          <w:szCs w:val="16"/>
        </w:rPr>
        <w:t xml:space="preserve"> /&gt;</w:t>
      </w:r>
    </w:p>
    <w:p w14:paraId="69ED46E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"isSelected"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"Bit"</w:t>
      </w:r>
      <w:r w:rsidRPr="00ED7D89">
        <w:rPr>
          <w:rFonts w:ascii="Consolas" w:eastAsiaTheme="minorHAnsi" w:hAnsi="Consolas" w:cs="Lucida Sans Typewriter"/>
          <w:color w:val="268BD2"/>
          <w:sz w:val="16"/>
          <w:szCs w:val="16"/>
        </w:rPr>
        <w:t xml:space="preserve"> /&gt;</w:t>
      </w:r>
    </w:p>
    <w:p w14:paraId="4EC5A7C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"format"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0FC2E01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"score"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"UFloatAllowNegativeOne"</w:t>
      </w:r>
      <w:r w:rsidRPr="00ED7D89">
        <w:rPr>
          <w:rFonts w:ascii="Consolas" w:eastAsiaTheme="minorHAnsi" w:hAnsi="Consolas" w:cs="Lucida Sans Typewriter"/>
          <w:color w:val="268BD2"/>
          <w:sz w:val="16"/>
          <w:szCs w:val="16"/>
        </w:rPr>
        <w:t xml:space="preserve"> /&gt;</w:t>
      </w:r>
    </w:p>
    <w:p w14:paraId="421C189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93A1A1"/>
          <w:sz w:val="16"/>
          <w:szCs w:val="16"/>
        </w:rPr>
        <w:t>&lt;!-- may not be set for unselected items, or may be set to NOTSCORED --&gt;</w:t>
      </w:r>
    </w:p>
    <w:p w14:paraId="4AE930B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"scoreStatus"</w:t>
      </w:r>
      <w:r w:rsidRPr="00ED7D89">
        <w:rPr>
          <w:rFonts w:ascii="Consolas" w:eastAsiaTheme="minorHAnsi" w:hAnsi="Consolas" w:cs="Lucida Sans Typewriter"/>
          <w:color w:val="268BD2"/>
          <w:sz w:val="16"/>
          <w:szCs w:val="16"/>
        </w:rPr>
        <w:t>&gt;</w:t>
      </w:r>
    </w:p>
    <w:p w14:paraId="6EFE31E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&lt;xs:simpleType&gt;</w:t>
      </w:r>
    </w:p>
    <w:p w14:paraId="28CDFDF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&lt;xs:restriction </w:t>
      </w:r>
      <w:r w:rsidRPr="00ED7D89">
        <w:rPr>
          <w:rFonts w:ascii="Consolas" w:eastAsiaTheme="minorHAnsi" w:hAnsi="Consolas" w:cs="Lucida Sans Typewriter"/>
          <w:color w:val="CB4B16"/>
          <w:sz w:val="16"/>
          <w:szCs w:val="16"/>
        </w:rPr>
        <w:t>base=</w:t>
      </w:r>
      <w:r w:rsidRPr="00ED7D89">
        <w:rPr>
          <w:rFonts w:ascii="Consolas" w:eastAsiaTheme="minorHAnsi" w:hAnsi="Consolas" w:cs="Lucida Sans Typewriter"/>
          <w:color w:val="B58900"/>
          <w:sz w:val="16"/>
          <w:szCs w:val="16"/>
        </w:rPr>
        <w:t>"xs:token"</w:t>
      </w:r>
      <w:r w:rsidRPr="00ED7D89">
        <w:rPr>
          <w:rFonts w:ascii="Consolas" w:eastAsiaTheme="minorHAnsi" w:hAnsi="Consolas" w:cs="Lucida Sans Typewriter"/>
          <w:color w:val="268BD2"/>
          <w:sz w:val="16"/>
          <w:szCs w:val="16"/>
        </w:rPr>
        <w:t>&gt;</w:t>
      </w:r>
    </w:p>
    <w:p w14:paraId="01955889"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"NOTSCORED"</w:t>
      </w:r>
      <w:r w:rsidRPr="00ED7D89">
        <w:rPr>
          <w:rFonts w:ascii="Consolas" w:eastAsiaTheme="minorHAnsi" w:hAnsi="Consolas" w:cs="Lucida Sans Typewriter"/>
          <w:color w:val="268BD2"/>
          <w:sz w:val="16"/>
          <w:szCs w:val="16"/>
        </w:rPr>
        <w:t xml:space="preserve"> /&gt;</w:t>
      </w:r>
    </w:p>
    <w:p w14:paraId="597224C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"SCORED"</w:t>
      </w:r>
      <w:r w:rsidRPr="00ED7D89">
        <w:rPr>
          <w:rFonts w:ascii="Consolas" w:eastAsiaTheme="minorHAnsi" w:hAnsi="Consolas" w:cs="Lucida Sans Typewriter"/>
          <w:color w:val="268BD2"/>
          <w:sz w:val="16"/>
          <w:szCs w:val="16"/>
        </w:rPr>
        <w:t xml:space="preserve"> /&gt;</w:t>
      </w:r>
    </w:p>
    <w:p w14:paraId="0AFA028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"WAITINGFORMACHINESCORE"</w:t>
      </w:r>
      <w:r w:rsidRPr="00ED7D89">
        <w:rPr>
          <w:rFonts w:ascii="Consolas" w:eastAsiaTheme="minorHAnsi" w:hAnsi="Consolas" w:cs="Lucida Sans Typewriter"/>
          <w:color w:val="268BD2"/>
          <w:sz w:val="16"/>
          <w:szCs w:val="16"/>
        </w:rPr>
        <w:t xml:space="preserve"> /&gt;</w:t>
      </w:r>
    </w:p>
    <w:p w14:paraId="343F82E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"SCORINGERROR"</w:t>
      </w:r>
      <w:r w:rsidRPr="00ED7D89">
        <w:rPr>
          <w:rFonts w:ascii="Consolas" w:eastAsiaTheme="minorHAnsi" w:hAnsi="Consolas" w:cs="Lucida Sans Typewriter"/>
          <w:color w:val="268BD2"/>
          <w:sz w:val="16"/>
          <w:szCs w:val="16"/>
        </w:rPr>
        <w:t xml:space="preserve"> /&gt;</w:t>
      </w:r>
    </w:p>
    <w:p w14:paraId="038DC8E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93A1A1"/>
          <w:sz w:val="16"/>
          <w:szCs w:val="16"/>
        </w:rPr>
        <w:t>&lt;!-- future --&gt;</w:t>
      </w:r>
    </w:p>
    <w:p w14:paraId="7161692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"APPEALED"</w:t>
      </w:r>
      <w:r w:rsidRPr="00ED7D89">
        <w:rPr>
          <w:rFonts w:ascii="Consolas" w:eastAsiaTheme="minorHAnsi" w:hAnsi="Consolas" w:cs="Lucida Sans Typewriter"/>
          <w:color w:val="268BD2"/>
          <w:sz w:val="16"/>
          <w:szCs w:val="16"/>
        </w:rPr>
        <w:t xml:space="preserve"> /&gt;</w:t>
      </w:r>
    </w:p>
    <w:p w14:paraId="410D2869"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&lt;/xs:restriction&gt;</w:t>
      </w:r>
    </w:p>
    <w:p w14:paraId="30D41332"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&lt;/xs:simpleType&gt;</w:t>
      </w:r>
    </w:p>
    <w:p w14:paraId="52F130D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&lt;/xs:attribute&gt;</w:t>
      </w:r>
    </w:p>
    <w:p w14:paraId="09EB937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"adminDate"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"xs:dateTime"</w:t>
      </w:r>
      <w:r w:rsidRPr="00ED7D89">
        <w:rPr>
          <w:rFonts w:ascii="Consolas" w:eastAsiaTheme="minorHAnsi" w:hAnsi="Consolas" w:cs="Lucida Sans Typewriter"/>
          <w:color w:val="268BD2"/>
          <w:sz w:val="16"/>
          <w:szCs w:val="16"/>
        </w:rPr>
        <w:t xml:space="preserve"> /&gt;</w:t>
      </w:r>
    </w:p>
    <w:p w14:paraId="2D85945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"numberVisits"</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"xs:unsignedInt"</w:t>
      </w:r>
      <w:r w:rsidRPr="00ED7D89">
        <w:rPr>
          <w:rFonts w:ascii="Consolas" w:eastAsiaTheme="minorHAnsi" w:hAnsi="Consolas" w:cs="Lucida Sans Typewriter"/>
          <w:color w:val="268BD2"/>
          <w:sz w:val="16"/>
          <w:szCs w:val="16"/>
        </w:rPr>
        <w:t xml:space="preserve"> /&gt;</w:t>
      </w:r>
    </w:p>
    <w:p w14:paraId="7898084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"mimeType"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&gt;</w:t>
      </w:r>
    </w:p>
    <w:p w14:paraId="7B8324C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&lt;xs:simpleType&gt;</w:t>
      </w:r>
    </w:p>
    <w:p w14:paraId="71269FC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&lt;xs:restriction </w:t>
      </w:r>
      <w:r w:rsidRPr="00ED7D89">
        <w:rPr>
          <w:rFonts w:ascii="Consolas" w:eastAsiaTheme="minorHAnsi" w:hAnsi="Consolas" w:cs="Lucida Sans Typewriter"/>
          <w:color w:val="CB4B16"/>
          <w:sz w:val="16"/>
          <w:szCs w:val="16"/>
        </w:rPr>
        <w:t>base=</w:t>
      </w:r>
      <w:r w:rsidRPr="00ED7D89">
        <w:rPr>
          <w:rFonts w:ascii="Consolas" w:eastAsiaTheme="minorHAnsi" w:hAnsi="Consolas" w:cs="Lucida Sans Typewriter"/>
          <w:color w:val="B58900"/>
          <w:sz w:val="16"/>
          <w:szCs w:val="16"/>
        </w:rPr>
        <w:t>"xs:token"</w:t>
      </w:r>
      <w:r w:rsidRPr="00ED7D89">
        <w:rPr>
          <w:rFonts w:ascii="Consolas" w:eastAsiaTheme="minorHAnsi" w:hAnsi="Consolas" w:cs="Lucida Sans Typewriter"/>
          <w:color w:val="268BD2"/>
          <w:sz w:val="16"/>
          <w:szCs w:val="16"/>
        </w:rPr>
        <w:t>&gt;</w:t>
      </w:r>
    </w:p>
    <w:p w14:paraId="71CBE1F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"text/plain"</w:t>
      </w:r>
      <w:r w:rsidRPr="00ED7D89">
        <w:rPr>
          <w:rFonts w:ascii="Consolas" w:eastAsiaTheme="minorHAnsi" w:hAnsi="Consolas" w:cs="Lucida Sans Typewriter"/>
          <w:color w:val="268BD2"/>
          <w:sz w:val="16"/>
          <w:szCs w:val="16"/>
        </w:rPr>
        <w:t xml:space="preserve"> /&gt;</w:t>
      </w:r>
    </w:p>
    <w:p w14:paraId="35A8B0C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"text/xml"</w:t>
      </w:r>
      <w:r w:rsidRPr="00ED7D89">
        <w:rPr>
          <w:rFonts w:ascii="Consolas" w:eastAsiaTheme="minorHAnsi" w:hAnsi="Consolas" w:cs="Lucida Sans Typewriter"/>
          <w:color w:val="268BD2"/>
          <w:sz w:val="16"/>
          <w:szCs w:val="16"/>
        </w:rPr>
        <w:t xml:space="preserve"> /&gt;</w:t>
      </w:r>
    </w:p>
    <w:p w14:paraId="23917E82"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"text/html"</w:t>
      </w:r>
      <w:r w:rsidRPr="00ED7D89">
        <w:rPr>
          <w:rFonts w:ascii="Consolas" w:eastAsiaTheme="minorHAnsi" w:hAnsi="Consolas" w:cs="Lucida Sans Typewriter"/>
          <w:color w:val="268BD2"/>
          <w:sz w:val="16"/>
          <w:szCs w:val="16"/>
        </w:rPr>
        <w:t xml:space="preserve"> /&gt;</w:t>
      </w:r>
    </w:p>
    <w:p w14:paraId="1FAF0304"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"audio/ogg"</w:t>
      </w:r>
      <w:r w:rsidRPr="00ED7D89">
        <w:rPr>
          <w:rFonts w:ascii="Consolas" w:eastAsiaTheme="minorHAnsi" w:hAnsi="Consolas" w:cs="Lucida Sans Typewriter"/>
          <w:color w:val="268BD2"/>
          <w:sz w:val="16"/>
          <w:szCs w:val="16"/>
        </w:rPr>
        <w:t xml:space="preserve"> /&gt;</w:t>
      </w:r>
    </w:p>
    <w:p w14:paraId="1813765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&lt;/xs:restriction&gt;</w:t>
      </w:r>
    </w:p>
    <w:p w14:paraId="3DB09352"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&lt;/xs:simpleType&gt;</w:t>
      </w:r>
    </w:p>
    <w:p w14:paraId="3A1079D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&lt;/xs:attribute&gt;</w:t>
      </w:r>
    </w:p>
    <w:p w14:paraId="251F3122"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"clientId"</w:t>
      </w:r>
      <w:r w:rsidRPr="00ED7D89">
        <w:rPr>
          <w:rFonts w:ascii="Consolas" w:eastAsiaTheme="minorHAnsi" w:hAnsi="Consolas" w:cs="Lucida Sans Typewriter"/>
          <w:color w:val="268BD2"/>
          <w:sz w:val="16"/>
          <w:szCs w:val="16"/>
        </w:rPr>
        <w:t xml:space="preserve"> /&gt;</w:t>
      </w:r>
    </w:p>
    <w:p w14:paraId="38AC9AC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"strand"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50BA8B5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"contentLevel"</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1F7FD07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"pageNumber"</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"xs:unsignedInt"</w:t>
      </w:r>
      <w:r w:rsidRPr="00ED7D89">
        <w:rPr>
          <w:rFonts w:ascii="Consolas" w:eastAsiaTheme="minorHAnsi" w:hAnsi="Consolas" w:cs="Lucida Sans Typewriter"/>
          <w:color w:val="268BD2"/>
          <w:sz w:val="16"/>
          <w:szCs w:val="16"/>
        </w:rPr>
        <w:t xml:space="preserve"> /&gt;</w:t>
      </w:r>
    </w:p>
    <w:p w14:paraId="056DFD04"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"pageVisits"</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"xs:unsignedInt"</w:t>
      </w:r>
      <w:r w:rsidRPr="00ED7D89">
        <w:rPr>
          <w:rFonts w:ascii="Consolas" w:eastAsiaTheme="minorHAnsi" w:hAnsi="Consolas" w:cs="Lucida Sans Typewriter"/>
          <w:color w:val="268BD2"/>
          <w:sz w:val="16"/>
          <w:szCs w:val="16"/>
        </w:rPr>
        <w:t xml:space="preserve"> /&gt;</w:t>
      </w:r>
    </w:p>
    <w:p w14:paraId="67903F5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93A1A1"/>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93A1A1"/>
          <w:sz w:val="16"/>
          <w:szCs w:val="16"/>
        </w:rPr>
        <w:t>&lt;!-- this should really be unsignedInt, but there are rare occassions</w:t>
      </w:r>
    </w:p>
    <w:p w14:paraId="23DBECD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93A1A1"/>
          <w:sz w:val="16"/>
          <w:szCs w:val="16"/>
        </w:rPr>
        <w:t xml:space="preserve">                  where it cannot be calculated correctly and we get a negative value.  --&gt;</w:t>
      </w:r>
    </w:p>
    <w:p w14:paraId="4719B8F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"pageTime"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"xs:int"</w:t>
      </w:r>
      <w:r w:rsidRPr="00ED7D89">
        <w:rPr>
          <w:rFonts w:ascii="Consolas" w:eastAsiaTheme="minorHAnsi" w:hAnsi="Consolas" w:cs="Lucida Sans Typewriter"/>
          <w:color w:val="268BD2"/>
          <w:sz w:val="16"/>
          <w:szCs w:val="16"/>
        </w:rPr>
        <w:t xml:space="preserve"> /&gt;</w:t>
      </w:r>
    </w:p>
    <w:p w14:paraId="40D9B2CC"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"dropped"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"Bit"</w:t>
      </w:r>
      <w:r w:rsidRPr="00ED7D89">
        <w:rPr>
          <w:rFonts w:ascii="Consolas" w:eastAsiaTheme="minorHAnsi" w:hAnsi="Consolas" w:cs="Lucida Sans Typewriter"/>
          <w:color w:val="268BD2"/>
          <w:sz w:val="16"/>
          <w:szCs w:val="16"/>
        </w:rPr>
        <w:t xml:space="preserve"> /&gt;</w:t>
      </w:r>
    </w:p>
    <w:p w14:paraId="7AAD187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5D91988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&lt;/xs:element&gt;</w:t>
      </w:r>
    </w:p>
    <w:p w14:paraId="35963FF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&lt;/xs:sequence&gt;</w:t>
      </w:r>
    </w:p>
    <w:p w14:paraId="6020283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"server"</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4CB499A1"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"database"</w:t>
      </w:r>
      <w:r w:rsidRPr="00ED7D89">
        <w:rPr>
          <w:rFonts w:ascii="Consolas" w:eastAsiaTheme="minorHAnsi" w:hAnsi="Consolas" w:cs="Lucida Sans Typewriter"/>
          <w:color w:val="268BD2"/>
          <w:sz w:val="16"/>
          <w:szCs w:val="16"/>
        </w:rPr>
        <w:t xml:space="preserve"> /&gt;</w:t>
      </w:r>
    </w:p>
    <w:p w14:paraId="47769DC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"clientName"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2C90223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"key"</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307DEEB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lastRenderedPageBreak/>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"oppId"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6A3C1F5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93A1A1"/>
          <w:sz w:val="16"/>
          <w:szCs w:val="16"/>
        </w:rPr>
        <w:t>&lt;!-- note: DTD says required, but may get invalidation for joined, not-started test --&gt;</w:t>
      </w:r>
    </w:p>
    <w:p w14:paraId="1F8C7C7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"startDate"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"NullableDateTime"</w:t>
      </w:r>
      <w:r w:rsidRPr="00ED7D89">
        <w:rPr>
          <w:rFonts w:ascii="Consolas" w:eastAsiaTheme="minorHAnsi" w:hAnsi="Consolas" w:cs="Lucida Sans Typewriter"/>
          <w:color w:val="268BD2"/>
          <w:sz w:val="16"/>
          <w:szCs w:val="16"/>
        </w:rPr>
        <w:t xml:space="preserve"> /&gt;</w:t>
      </w:r>
    </w:p>
    <w:p w14:paraId="6B90C6B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"status"</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&gt;</w:t>
      </w:r>
    </w:p>
    <w:p w14:paraId="2C24254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&lt;xs:simpleType&gt;</w:t>
      </w:r>
    </w:p>
    <w:p w14:paraId="01B6399C"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&lt;xs:restriction </w:t>
      </w:r>
      <w:r w:rsidRPr="00ED7D89">
        <w:rPr>
          <w:rFonts w:ascii="Consolas" w:eastAsiaTheme="minorHAnsi" w:hAnsi="Consolas" w:cs="Lucida Sans Typewriter"/>
          <w:color w:val="CB4B16"/>
          <w:sz w:val="16"/>
          <w:szCs w:val="16"/>
        </w:rPr>
        <w:t>base=</w:t>
      </w:r>
      <w:r w:rsidRPr="00ED7D89">
        <w:rPr>
          <w:rFonts w:ascii="Consolas" w:eastAsiaTheme="minorHAnsi" w:hAnsi="Consolas" w:cs="Lucida Sans Typewriter"/>
          <w:color w:val="B58900"/>
          <w:sz w:val="16"/>
          <w:szCs w:val="16"/>
        </w:rPr>
        <w:t>"xs:token"</w:t>
      </w:r>
      <w:r w:rsidRPr="00ED7D89">
        <w:rPr>
          <w:rFonts w:ascii="Consolas" w:eastAsiaTheme="minorHAnsi" w:hAnsi="Consolas" w:cs="Lucida Sans Typewriter"/>
          <w:color w:val="268BD2"/>
          <w:sz w:val="16"/>
          <w:szCs w:val="16"/>
        </w:rPr>
        <w:t>&gt;</w:t>
      </w:r>
    </w:p>
    <w:p w14:paraId="46CCC6F9"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"appeal"</w:t>
      </w:r>
      <w:r w:rsidRPr="00ED7D89">
        <w:rPr>
          <w:rFonts w:ascii="Consolas" w:eastAsiaTheme="minorHAnsi" w:hAnsi="Consolas" w:cs="Lucida Sans Typewriter"/>
          <w:color w:val="268BD2"/>
          <w:sz w:val="16"/>
          <w:szCs w:val="16"/>
        </w:rPr>
        <w:t xml:space="preserve"> /&gt;</w:t>
      </w:r>
    </w:p>
    <w:p w14:paraId="38FA2C3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"completed"</w:t>
      </w:r>
      <w:r w:rsidRPr="00ED7D89">
        <w:rPr>
          <w:rFonts w:ascii="Consolas" w:eastAsiaTheme="minorHAnsi" w:hAnsi="Consolas" w:cs="Lucida Sans Typewriter"/>
          <w:color w:val="268BD2"/>
          <w:sz w:val="16"/>
          <w:szCs w:val="16"/>
        </w:rPr>
        <w:t xml:space="preserve"> /&gt;</w:t>
      </w:r>
    </w:p>
    <w:p w14:paraId="707FA1E2"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"expired"</w:t>
      </w:r>
      <w:r w:rsidRPr="00ED7D89">
        <w:rPr>
          <w:rFonts w:ascii="Consolas" w:eastAsiaTheme="minorHAnsi" w:hAnsi="Consolas" w:cs="Lucida Sans Typewriter"/>
          <w:color w:val="268BD2"/>
          <w:sz w:val="16"/>
          <w:szCs w:val="16"/>
        </w:rPr>
        <w:t xml:space="preserve"> /&gt;</w:t>
      </w:r>
    </w:p>
    <w:p w14:paraId="6B723BC2"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"handscoring"</w:t>
      </w:r>
      <w:r w:rsidRPr="00ED7D89">
        <w:rPr>
          <w:rFonts w:ascii="Consolas" w:eastAsiaTheme="minorHAnsi" w:hAnsi="Consolas" w:cs="Lucida Sans Typewriter"/>
          <w:color w:val="268BD2"/>
          <w:sz w:val="16"/>
          <w:szCs w:val="16"/>
        </w:rPr>
        <w:t xml:space="preserve"> /&gt;</w:t>
      </w:r>
    </w:p>
    <w:p w14:paraId="186B679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"invalidated"</w:t>
      </w:r>
      <w:r w:rsidRPr="00ED7D89">
        <w:rPr>
          <w:rFonts w:ascii="Consolas" w:eastAsiaTheme="minorHAnsi" w:hAnsi="Consolas" w:cs="Lucida Sans Typewriter"/>
          <w:color w:val="268BD2"/>
          <w:sz w:val="16"/>
          <w:szCs w:val="16"/>
        </w:rPr>
        <w:t xml:space="preserve"> /&gt;</w:t>
      </w:r>
    </w:p>
    <w:p w14:paraId="6B726EF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"paused"</w:t>
      </w:r>
      <w:r w:rsidRPr="00ED7D89">
        <w:rPr>
          <w:rFonts w:ascii="Consolas" w:eastAsiaTheme="minorHAnsi" w:hAnsi="Consolas" w:cs="Lucida Sans Typewriter"/>
          <w:color w:val="268BD2"/>
          <w:sz w:val="16"/>
          <w:szCs w:val="16"/>
        </w:rPr>
        <w:t xml:space="preserve"> /&gt;</w:t>
      </w:r>
    </w:p>
    <w:p w14:paraId="2017C26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"reported"</w:t>
      </w:r>
      <w:r w:rsidRPr="00ED7D89">
        <w:rPr>
          <w:rFonts w:ascii="Consolas" w:eastAsiaTheme="minorHAnsi" w:hAnsi="Consolas" w:cs="Lucida Sans Typewriter"/>
          <w:color w:val="268BD2"/>
          <w:sz w:val="16"/>
          <w:szCs w:val="16"/>
        </w:rPr>
        <w:t xml:space="preserve"> /&gt;</w:t>
      </w:r>
    </w:p>
    <w:p w14:paraId="4A8A177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"reset"</w:t>
      </w:r>
      <w:r w:rsidRPr="00ED7D89">
        <w:rPr>
          <w:rFonts w:ascii="Consolas" w:eastAsiaTheme="minorHAnsi" w:hAnsi="Consolas" w:cs="Lucida Sans Typewriter"/>
          <w:color w:val="268BD2"/>
          <w:sz w:val="16"/>
          <w:szCs w:val="16"/>
        </w:rPr>
        <w:t xml:space="preserve"> /&gt;</w:t>
      </w:r>
    </w:p>
    <w:p w14:paraId="2EB37B4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"scored"</w:t>
      </w:r>
      <w:r w:rsidRPr="00ED7D89">
        <w:rPr>
          <w:rFonts w:ascii="Consolas" w:eastAsiaTheme="minorHAnsi" w:hAnsi="Consolas" w:cs="Lucida Sans Typewriter"/>
          <w:color w:val="268BD2"/>
          <w:sz w:val="16"/>
          <w:szCs w:val="16"/>
        </w:rPr>
        <w:t xml:space="preserve"> /&gt;</w:t>
      </w:r>
    </w:p>
    <w:p w14:paraId="368D82C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"submitted"</w:t>
      </w:r>
      <w:r w:rsidRPr="00ED7D89">
        <w:rPr>
          <w:rFonts w:ascii="Consolas" w:eastAsiaTheme="minorHAnsi" w:hAnsi="Consolas" w:cs="Lucida Sans Typewriter"/>
          <w:color w:val="268BD2"/>
          <w:sz w:val="16"/>
          <w:szCs w:val="16"/>
        </w:rPr>
        <w:t xml:space="preserve"> /&gt;</w:t>
      </w:r>
    </w:p>
    <w:p w14:paraId="6DDFBFCC"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"pending"</w:t>
      </w:r>
      <w:r w:rsidRPr="00ED7D89">
        <w:rPr>
          <w:rFonts w:ascii="Consolas" w:eastAsiaTheme="minorHAnsi" w:hAnsi="Consolas" w:cs="Lucida Sans Typewriter"/>
          <w:color w:val="268BD2"/>
          <w:sz w:val="16"/>
          <w:szCs w:val="16"/>
        </w:rPr>
        <w:t xml:space="preserve"> /&gt;</w:t>
      </w:r>
    </w:p>
    <w:p w14:paraId="3BCDE05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&lt;/xs:restriction&gt;</w:t>
      </w:r>
    </w:p>
    <w:p w14:paraId="6423F40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&lt;/xs:simpleType&gt;</w:t>
      </w:r>
    </w:p>
    <w:p w14:paraId="5255472C"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&lt;/xs:attribute&gt;</w:t>
      </w:r>
    </w:p>
    <w:p w14:paraId="2C98374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"opportunity"</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"xs:unsignedInt"</w:t>
      </w:r>
      <w:r w:rsidRPr="00ED7D89">
        <w:rPr>
          <w:rFonts w:ascii="Consolas" w:eastAsiaTheme="minorHAnsi" w:hAnsi="Consolas" w:cs="Lucida Sans Typewriter"/>
          <w:color w:val="268BD2"/>
          <w:sz w:val="16"/>
          <w:szCs w:val="16"/>
        </w:rPr>
        <w:t xml:space="preserve"> /&gt;</w:t>
      </w:r>
    </w:p>
    <w:p w14:paraId="668D85E4"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"statusDate"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"xs:dateTime"</w:t>
      </w:r>
      <w:r w:rsidRPr="00ED7D89">
        <w:rPr>
          <w:rFonts w:ascii="Consolas" w:eastAsiaTheme="minorHAnsi" w:hAnsi="Consolas" w:cs="Lucida Sans Typewriter"/>
          <w:color w:val="268BD2"/>
          <w:sz w:val="16"/>
          <w:szCs w:val="16"/>
        </w:rPr>
        <w:t xml:space="preserve"> /&gt;</w:t>
      </w:r>
    </w:p>
    <w:p w14:paraId="5E5679A2"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"dateCompleted"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"NullableDateTime"</w:t>
      </w:r>
      <w:r w:rsidRPr="00ED7D89">
        <w:rPr>
          <w:rFonts w:ascii="Consolas" w:eastAsiaTheme="minorHAnsi" w:hAnsi="Consolas" w:cs="Lucida Sans Typewriter"/>
          <w:color w:val="268BD2"/>
          <w:sz w:val="16"/>
          <w:szCs w:val="16"/>
        </w:rPr>
        <w:t xml:space="preserve"> /&gt;</w:t>
      </w:r>
    </w:p>
    <w:p w14:paraId="368514B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"pauseCount"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"xs:unsignedInt"</w:t>
      </w:r>
      <w:r w:rsidRPr="00ED7D89">
        <w:rPr>
          <w:rFonts w:ascii="Consolas" w:eastAsiaTheme="minorHAnsi" w:hAnsi="Consolas" w:cs="Lucida Sans Typewriter"/>
          <w:color w:val="268BD2"/>
          <w:sz w:val="16"/>
          <w:szCs w:val="16"/>
        </w:rPr>
        <w:t xml:space="preserve"> /&gt;</w:t>
      </w:r>
    </w:p>
    <w:p w14:paraId="2A789AA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"itemCount"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"xs:unsignedInt"</w:t>
      </w:r>
      <w:r w:rsidRPr="00ED7D89">
        <w:rPr>
          <w:rFonts w:ascii="Consolas" w:eastAsiaTheme="minorHAnsi" w:hAnsi="Consolas" w:cs="Lucida Sans Typewriter"/>
          <w:color w:val="268BD2"/>
          <w:sz w:val="16"/>
          <w:szCs w:val="16"/>
        </w:rPr>
        <w:t xml:space="preserve"> /&gt;</w:t>
      </w:r>
    </w:p>
    <w:p w14:paraId="6FD1E144"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"ftCount"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"xs:unsignedInt"</w:t>
      </w:r>
      <w:r w:rsidRPr="00ED7D89">
        <w:rPr>
          <w:rFonts w:ascii="Consolas" w:eastAsiaTheme="minorHAnsi" w:hAnsi="Consolas" w:cs="Lucida Sans Typewriter"/>
          <w:color w:val="268BD2"/>
          <w:sz w:val="16"/>
          <w:szCs w:val="16"/>
        </w:rPr>
        <w:t xml:space="preserve"> /&gt;</w:t>
      </w:r>
    </w:p>
    <w:p w14:paraId="61BBDD6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"abnormalStarts"</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"xs:unsignedInt"</w:t>
      </w:r>
      <w:r w:rsidRPr="00ED7D89">
        <w:rPr>
          <w:rFonts w:ascii="Consolas" w:eastAsiaTheme="minorHAnsi" w:hAnsi="Consolas" w:cs="Lucida Sans Typewriter"/>
          <w:color w:val="268BD2"/>
          <w:sz w:val="16"/>
          <w:szCs w:val="16"/>
        </w:rPr>
        <w:t xml:space="preserve"> /&gt;</w:t>
      </w:r>
    </w:p>
    <w:p w14:paraId="7F2A4B7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"gracePeriodRestarts"</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"xs:unsignedInt"</w:t>
      </w:r>
      <w:r w:rsidRPr="00ED7D89">
        <w:rPr>
          <w:rFonts w:ascii="Consolas" w:eastAsiaTheme="minorHAnsi" w:hAnsi="Consolas" w:cs="Lucida Sans Typewriter"/>
          <w:color w:val="268BD2"/>
          <w:sz w:val="16"/>
          <w:szCs w:val="16"/>
        </w:rPr>
        <w:t xml:space="preserve"> /&gt;</w:t>
      </w:r>
    </w:p>
    <w:p w14:paraId="149E7FF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"taId"</w:t>
      </w:r>
      <w:r w:rsidRPr="00ED7D89">
        <w:rPr>
          <w:rFonts w:ascii="Consolas" w:eastAsiaTheme="minorHAnsi" w:hAnsi="Consolas" w:cs="Lucida Sans Typewriter"/>
          <w:color w:val="268BD2"/>
          <w:sz w:val="16"/>
          <w:szCs w:val="16"/>
        </w:rPr>
        <w:t xml:space="preserve"> /&gt;</w:t>
      </w:r>
    </w:p>
    <w:p w14:paraId="1F9F9E91"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"taName"</w:t>
      </w:r>
      <w:r w:rsidRPr="00ED7D89">
        <w:rPr>
          <w:rFonts w:ascii="Consolas" w:eastAsiaTheme="minorHAnsi" w:hAnsi="Consolas" w:cs="Lucida Sans Typewriter"/>
          <w:color w:val="268BD2"/>
          <w:sz w:val="16"/>
          <w:szCs w:val="16"/>
        </w:rPr>
        <w:t xml:space="preserve"> /&gt;</w:t>
      </w:r>
    </w:p>
    <w:p w14:paraId="4992DBD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"sessionId"</w:t>
      </w:r>
      <w:r w:rsidRPr="00ED7D89">
        <w:rPr>
          <w:rFonts w:ascii="Consolas" w:eastAsiaTheme="minorHAnsi" w:hAnsi="Consolas" w:cs="Lucida Sans Typewriter"/>
          <w:color w:val="268BD2"/>
          <w:sz w:val="16"/>
          <w:szCs w:val="16"/>
        </w:rPr>
        <w:t xml:space="preserve"> /&gt;</w:t>
      </w:r>
    </w:p>
    <w:p w14:paraId="2209C08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"windowId"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6B2B853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"windowOpportunity"</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"NullableUInt"</w:t>
      </w:r>
      <w:r w:rsidRPr="00ED7D89">
        <w:rPr>
          <w:rFonts w:ascii="Consolas" w:eastAsiaTheme="minorHAnsi" w:hAnsi="Consolas" w:cs="Lucida Sans Typewriter"/>
          <w:color w:val="268BD2"/>
          <w:sz w:val="16"/>
          <w:szCs w:val="16"/>
        </w:rPr>
        <w:t xml:space="preserve"> /&gt;</w:t>
      </w:r>
    </w:p>
    <w:p w14:paraId="7FA31D3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"dateForceCompleted"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"NullableDateTime"</w:t>
      </w:r>
      <w:r w:rsidRPr="00ED7D89">
        <w:rPr>
          <w:rFonts w:ascii="Consolas" w:eastAsiaTheme="minorHAnsi" w:hAnsi="Consolas" w:cs="Lucida Sans Typewriter"/>
          <w:color w:val="268BD2"/>
          <w:sz w:val="16"/>
          <w:szCs w:val="16"/>
        </w:rPr>
        <w:t xml:space="preserve"> /&gt;</w:t>
      </w:r>
    </w:p>
    <w:p w14:paraId="2FA5DA9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"qaLevel"</w:t>
      </w:r>
      <w:r w:rsidRPr="00ED7D89">
        <w:rPr>
          <w:rFonts w:ascii="Consolas" w:eastAsiaTheme="minorHAnsi" w:hAnsi="Consolas" w:cs="Lucida Sans Typewriter"/>
          <w:color w:val="268BD2"/>
          <w:sz w:val="16"/>
          <w:szCs w:val="16"/>
        </w:rPr>
        <w:t xml:space="preserve"> /&gt;</w:t>
      </w:r>
    </w:p>
    <w:p w14:paraId="08C0CC6C"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93A1A1"/>
          <w:sz w:val="16"/>
          <w:szCs w:val="16"/>
        </w:rPr>
        <w:t>&lt;!-- new field requested for open source --&gt;</w:t>
      </w:r>
    </w:p>
    <w:p w14:paraId="676F09B9"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"assessmentParticipantSessionPlatformUserAgent"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29D4EAC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683FB5B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&lt;/xs:element&gt;</w:t>
      </w:r>
    </w:p>
    <w:p w14:paraId="6F2A72F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"Comment"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minOccurs=</w:t>
      </w:r>
      <w:r w:rsidRPr="00ED7D89">
        <w:rPr>
          <w:rFonts w:ascii="Consolas" w:eastAsiaTheme="minorHAnsi" w:hAnsi="Consolas" w:cs="Lucida Sans Typewriter"/>
          <w:color w:val="B58900"/>
          <w:sz w:val="16"/>
          <w:szCs w:val="16"/>
        </w:rPr>
        <w:t>"0"</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maxOccurs=</w:t>
      </w:r>
      <w:r w:rsidRPr="00ED7D89">
        <w:rPr>
          <w:rFonts w:ascii="Consolas" w:eastAsiaTheme="minorHAnsi" w:hAnsi="Consolas" w:cs="Lucida Sans Typewriter"/>
          <w:color w:val="B58900"/>
          <w:sz w:val="16"/>
          <w:szCs w:val="16"/>
        </w:rPr>
        <w:t>"unbounded"</w:t>
      </w:r>
      <w:r w:rsidRPr="00ED7D89">
        <w:rPr>
          <w:rFonts w:ascii="Consolas" w:eastAsiaTheme="minorHAnsi" w:hAnsi="Consolas" w:cs="Lucida Sans Typewriter"/>
          <w:color w:val="268BD2"/>
          <w:sz w:val="16"/>
          <w:szCs w:val="16"/>
        </w:rPr>
        <w:t>&gt;</w:t>
      </w:r>
    </w:p>
    <w:p w14:paraId="4A89268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&lt;xs:complexType </w:t>
      </w:r>
      <w:r w:rsidRPr="00ED7D89">
        <w:rPr>
          <w:rFonts w:ascii="Consolas" w:eastAsiaTheme="minorHAnsi" w:hAnsi="Consolas" w:cs="Lucida Sans Typewriter"/>
          <w:color w:val="CB4B16"/>
          <w:sz w:val="16"/>
          <w:szCs w:val="16"/>
        </w:rPr>
        <w:t>mixed=</w:t>
      </w:r>
      <w:r w:rsidRPr="00ED7D89">
        <w:rPr>
          <w:rFonts w:ascii="Consolas" w:eastAsiaTheme="minorHAnsi" w:hAnsi="Consolas" w:cs="Lucida Sans Typewriter"/>
          <w:color w:val="B58900"/>
          <w:sz w:val="16"/>
          <w:szCs w:val="16"/>
        </w:rPr>
        <w:t>"true"</w:t>
      </w:r>
      <w:r w:rsidRPr="00ED7D89">
        <w:rPr>
          <w:rFonts w:ascii="Consolas" w:eastAsiaTheme="minorHAnsi" w:hAnsi="Consolas" w:cs="Lucida Sans Typewriter"/>
          <w:color w:val="268BD2"/>
          <w:sz w:val="16"/>
          <w:szCs w:val="16"/>
        </w:rPr>
        <w:t>&gt;</w:t>
      </w:r>
    </w:p>
    <w:p w14:paraId="0A97D6E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93A1A1"/>
          <w:sz w:val="16"/>
          <w:szCs w:val="16"/>
        </w:rPr>
        <w:t>&lt;!-- TODO: domain values; I've seen GlobalNotes and TESTITEM, but I'm not sure how rigid this is. --&gt;</w:t>
      </w:r>
    </w:p>
    <w:p w14:paraId="7E1BDE7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"context"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0E325BD1"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"itemPosition"</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"NullableUInt"</w:t>
      </w:r>
      <w:r w:rsidRPr="00ED7D89">
        <w:rPr>
          <w:rFonts w:ascii="Consolas" w:eastAsiaTheme="minorHAnsi" w:hAnsi="Consolas" w:cs="Lucida Sans Typewriter"/>
          <w:color w:val="268BD2"/>
          <w:sz w:val="16"/>
          <w:szCs w:val="16"/>
        </w:rPr>
        <w:t xml:space="preserve"> /&gt;</w:t>
      </w:r>
    </w:p>
    <w:p w14:paraId="3CF919A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"date"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"xs:dateTime"</w:t>
      </w:r>
      <w:r w:rsidRPr="00ED7D89">
        <w:rPr>
          <w:rFonts w:ascii="Consolas" w:eastAsiaTheme="minorHAnsi" w:hAnsi="Consolas" w:cs="Lucida Sans Typewriter"/>
          <w:color w:val="268BD2"/>
          <w:sz w:val="16"/>
          <w:szCs w:val="16"/>
        </w:rPr>
        <w:t xml:space="preserve"> /&gt;</w:t>
      </w:r>
    </w:p>
    <w:p w14:paraId="3B59BC0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7C8F911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lastRenderedPageBreak/>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&lt;/xs:element&gt;</w:t>
      </w:r>
    </w:p>
    <w:p w14:paraId="2ABE07C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"ToolUsage"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minOccurs=</w:t>
      </w:r>
      <w:r w:rsidRPr="00ED7D89">
        <w:rPr>
          <w:rFonts w:ascii="Consolas" w:eastAsiaTheme="minorHAnsi" w:hAnsi="Consolas" w:cs="Lucida Sans Typewriter"/>
          <w:color w:val="B58900"/>
          <w:sz w:val="16"/>
          <w:szCs w:val="16"/>
        </w:rPr>
        <w:t>"0"</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maxOccurs=</w:t>
      </w:r>
      <w:r w:rsidRPr="00ED7D89">
        <w:rPr>
          <w:rFonts w:ascii="Consolas" w:eastAsiaTheme="minorHAnsi" w:hAnsi="Consolas" w:cs="Lucida Sans Typewriter"/>
          <w:color w:val="B58900"/>
          <w:sz w:val="16"/>
          <w:szCs w:val="16"/>
        </w:rPr>
        <w:t>"unbounded"</w:t>
      </w:r>
      <w:r w:rsidRPr="00ED7D89">
        <w:rPr>
          <w:rFonts w:ascii="Consolas" w:eastAsiaTheme="minorHAnsi" w:hAnsi="Consolas" w:cs="Lucida Sans Typewriter"/>
          <w:color w:val="268BD2"/>
          <w:sz w:val="16"/>
          <w:szCs w:val="16"/>
        </w:rPr>
        <w:t>&gt;</w:t>
      </w:r>
    </w:p>
    <w:p w14:paraId="573E4BC4"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0BED878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&lt;xs:sequence&gt;</w:t>
      </w:r>
    </w:p>
    <w:p w14:paraId="327614E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"ToolPage"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minOccurs=</w:t>
      </w:r>
      <w:r w:rsidRPr="00ED7D89">
        <w:rPr>
          <w:rFonts w:ascii="Consolas" w:eastAsiaTheme="minorHAnsi" w:hAnsi="Consolas" w:cs="Lucida Sans Typewriter"/>
          <w:color w:val="B58900"/>
          <w:sz w:val="16"/>
          <w:szCs w:val="16"/>
        </w:rPr>
        <w:t>"1"</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maxOccurs=</w:t>
      </w:r>
      <w:r w:rsidRPr="00ED7D89">
        <w:rPr>
          <w:rFonts w:ascii="Consolas" w:eastAsiaTheme="minorHAnsi" w:hAnsi="Consolas" w:cs="Lucida Sans Typewriter"/>
          <w:color w:val="B58900"/>
          <w:sz w:val="16"/>
          <w:szCs w:val="16"/>
        </w:rPr>
        <w:t>"unbounded"</w:t>
      </w:r>
      <w:r w:rsidRPr="00ED7D89">
        <w:rPr>
          <w:rFonts w:ascii="Consolas" w:eastAsiaTheme="minorHAnsi" w:hAnsi="Consolas" w:cs="Lucida Sans Typewriter"/>
          <w:color w:val="268BD2"/>
          <w:sz w:val="16"/>
          <w:szCs w:val="16"/>
        </w:rPr>
        <w:t>&gt;</w:t>
      </w:r>
    </w:p>
    <w:p w14:paraId="770C8BE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375F05C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"page"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"xs:unsignedInt"</w:t>
      </w:r>
      <w:r w:rsidRPr="00ED7D89">
        <w:rPr>
          <w:rFonts w:ascii="Consolas" w:eastAsiaTheme="minorHAnsi" w:hAnsi="Consolas" w:cs="Lucida Sans Typewriter"/>
          <w:color w:val="268BD2"/>
          <w:sz w:val="16"/>
          <w:szCs w:val="16"/>
        </w:rPr>
        <w:t xml:space="preserve"> /&gt;</w:t>
      </w:r>
    </w:p>
    <w:p w14:paraId="536DE222"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"groupId"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398924B1"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"count"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"xs:unsignedInt"</w:t>
      </w:r>
      <w:r w:rsidRPr="00ED7D89">
        <w:rPr>
          <w:rFonts w:ascii="Consolas" w:eastAsiaTheme="minorHAnsi" w:hAnsi="Consolas" w:cs="Lucida Sans Typewriter"/>
          <w:color w:val="268BD2"/>
          <w:sz w:val="16"/>
          <w:szCs w:val="16"/>
        </w:rPr>
        <w:t xml:space="preserve"> /&gt;</w:t>
      </w:r>
    </w:p>
    <w:p w14:paraId="5D517B2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19EF8E99"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&lt;/xs:element&gt;</w:t>
      </w:r>
    </w:p>
    <w:p w14:paraId="163E32D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&lt;/xs:sequence&gt;</w:t>
      </w:r>
    </w:p>
    <w:p w14:paraId="6B32135C"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"type"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7B1DB0C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"code"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use=</w:t>
      </w:r>
      <w:r w:rsidRPr="00ED7D89">
        <w:rPr>
          <w:rFonts w:ascii="Consolas" w:eastAsiaTheme="minorHAnsi" w:hAnsi="Consolas" w:cs="Lucida Sans Typewriter"/>
          <w:color w:val="B58900"/>
          <w:sz w:val="16"/>
          <w:szCs w:val="16"/>
        </w:rPr>
        <w:t>"required"</w:t>
      </w:r>
      <w:r w:rsidRPr="00ED7D89">
        <w:rPr>
          <w:rFonts w:ascii="Consolas" w:eastAsiaTheme="minorHAnsi" w:hAnsi="Consolas" w:cs="Lucida Sans Typewriter"/>
          <w:color w:val="268BD2"/>
          <w:sz w:val="16"/>
          <w:szCs w:val="16"/>
        </w:rPr>
        <w:t xml:space="preserve"> /&gt;</w:t>
      </w:r>
    </w:p>
    <w:p w14:paraId="3D137B9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2F7A0E3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&lt;/xs:element&gt;</w:t>
      </w:r>
    </w:p>
    <w:p w14:paraId="788098E4"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&lt;/xs:sequence&gt;</w:t>
      </w:r>
    </w:p>
    <w:p w14:paraId="78764A2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6D07A69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&lt;/xs:element&gt;</w:t>
      </w:r>
    </w:p>
    <w:p w14:paraId="598EC26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93A1A1"/>
          <w:sz w:val="16"/>
          <w:szCs w:val="16"/>
        </w:rPr>
        <w:t>&lt;!-- recursive node requires global type so that it can be named --&gt;</w:t>
      </w:r>
    </w:p>
    <w:p w14:paraId="54C4B14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&lt;xs:complexType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"ScoreInfoType"</w:t>
      </w:r>
      <w:r w:rsidRPr="00ED7D89">
        <w:rPr>
          <w:rFonts w:ascii="Consolas" w:eastAsiaTheme="minorHAnsi" w:hAnsi="Consolas" w:cs="Lucida Sans Typewriter"/>
          <w:color w:val="268BD2"/>
          <w:sz w:val="16"/>
          <w:szCs w:val="16"/>
        </w:rPr>
        <w:t>&gt;</w:t>
      </w:r>
    </w:p>
    <w:p w14:paraId="18D1ABB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&lt;xs:sequence&gt;</w:t>
      </w:r>
    </w:p>
    <w:p w14:paraId="3EB44FE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"ScoreRationale"</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minOccurs=</w:t>
      </w:r>
      <w:r w:rsidRPr="00ED7D89">
        <w:rPr>
          <w:rFonts w:ascii="Consolas" w:eastAsiaTheme="minorHAnsi" w:hAnsi="Consolas" w:cs="Lucida Sans Typewriter"/>
          <w:color w:val="B58900"/>
          <w:sz w:val="16"/>
          <w:szCs w:val="16"/>
        </w:rPr>
        <w:t>"0"</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maxOccurs=</w:t>
      </w:r>
      <w:r w:rsidRPr="00ED7D89">
        <w:rPr>
          <w:rFonts w:ascii="Consolas" w:eastAsiaTheme="minorHAnsi" w:hAnsi="Consolas" w:cs="Lucida Sans Typewriter"/>
          <w:color w:val="B58900"/>
          <w:sz w:val="16"/>
          <w:szCs w:val="16"/>
        </w:rPr>
        <w:t>"1"</w:t>
      </w:r>
      <w:r w:rsidRPr="00ED7D89">
        <w:rPr>
          <w:rFonts w:ascii="Consolas" w:eastAsiaTheme="minorHAnsi" w:hAnsi="Consolas" w:cs="Lucida Sans Typewriter"/>
          <w:color w:val="268BD2"/>
          <w:sz w:val="16"/>
          <w:szCs w:val="16"/>
        </w:rPr>
        <w:t xml:space="preserve"> /&gt;</w:t>
      </w:r>
    </w:p>
    <w:p w14:paraId="266B6B3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"SubScoreList"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minOccurs=</w:t>
      </w:r>
      <w:r w:rsidRPr="00ED7D89">
        <w:rPr>
          <w:rFonts w:ascii="Consolas" w:eastAsiaTheme="minorHAnsi" w:hAnsi="Consolas" w:cs="Lucida Sans Typewriter"/>
          <w:color w:val="B58900"/>
          <w:sz w:val="16"/>
          <w:szCs w:val="16"/>
        </w:rPr>
        <w:t>"0"</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maxOccurs=</w:t>
      </w:r>
      <w:r w:rsidRPr="00ED7D89">
        <w:rPr>
          <w:rFonts w:ascii="Consolas" w:eastAsiaTheme="minorHAnsi" w:hAnsi="Consolas" w:cs="Lucida Sans Typewriter"/>
          <w:color w:val="B58900"/>
          <w:sz w:val="16"/>
          <w:szCs w:val="16"/>
        </w:rPr>
        <w:t>"1"</w:t>
      </w:r>
      <w:r w:rsidRPr="00ED7D89">
        <w:rPr>
          <w:rFonts w:ascii="Consolas" w:eastAsiaTheme="minorHAnsi" w:hAnsi="Consolas" w:cs="Lucida Sans Typewriter"/>
          <w:color w:val="268BD2"/>
          <w:sz w:val="16"/>
          <w:szCs w:val="16"/>
        </w:rPr>
        <w:t>&gt;</w:t>
      </w:r>
    </w:p>
    <w:p w14:paraId="01FD5D0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6FE6778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&lt;xs:sequence&gt;</w:t>
      </w:r>
    </w:p>
    <w:p w14:paraId="7785949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&lt;xs:element </w:t>
      </w:r>
      <w:r w:rsidRPr="00ED7D89">
        <w:rPr>
          <w:rFonts w:ascii="Consolas" w:eastAsiaTheme="minorHAnsi" w:hAnsi="Consolas" w:cs="Lucida Sans Typewriter"/>
          <w:color w:val="CB4B16"/>
          <w:sz w:val="16"/>
          <w:szCs w:val="16"/>
        </w:rPr>
        <w:t>minOccurs=</w:t>
      </w:r>
      <w:r w:rsidRPr="00ED7D89">
        <w:rPr>
          <w:rFonts w:ascii="Consolas" w:eastAsiaTheme="minorHAnsi" w:hAnsi="Consolas" w:cs="Lucida Sans Typewriter"/>
          <w:color w:val="B58900"/>
          <w:sz w:val="16"/>
          <w:szCs w:val="16"/>
        </w:rPr>
        <w:t>"0"</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maxOccurs=</w:t>
      </w:r>
      <w:r w:rsidRPr="00ED7D89">
        <w:rPr>
          <w:rFonts w:ascii="Consolas" w:eastAsiaTheme="minorHAnsi" w:hAnsi="Consolas" w:cs="Lucida Sans Typewriter"/>
          <w:color w:val="B58900"/>
          <w:sz w:val="16"/>
          <w:szCs w:val="16"/>
        </w:rPr>
        <w:t>"unbounded"</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"ScoreInfo"</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"ScoreInfoType"</w:t>
      </w:r>
      <w:r w:rsidRPr="00ED7D89">
        <w:rPr>
          <w:rFonts w:ascii="Consolas" w:eastAsiaTheme="minorHAnsi" w:hAnsi="Consolas" w:cs="Lucida Sans Typewriter"/>
          <w:color w:val="268BD2"/>
          <w:sz w:val="16"/>
          <w:szCs w:val="16"/>
        </w:rPr>
        <w:t xml:space="preserve"> /&gt;</w:t>
      </w:r>
    </w:p>
    <w:p w14:paraId="5AA3894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&lt;/xs:sequence&gt;</w:t>
      </w:r>
    </w:p>
    <w:p w14:paraId="4ED649D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0DDB061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&lt;/xs:element&gt;</w:t>
      </w:r>
    </w:p>
    <w:p w14:paraId="26862D9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&lt;/xs:sequence&gt;</w:t>
      </w:r>
    </w:p>
    <w:p w14:paraId="048F2C3C"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93A1A1"/>
          <w:sz w:val="16"/>
          <w:szCs w:val="16"/>
        </w:rPr>
        <w:t>&lt;!-- same constaints as item/@score --&gt;</w:t>
      </w:r>
    </w:p>
    <w:p w14:paraId="03A0A662"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"scorePoint"</w:t>
      </w:r>
      <w:r w:rsidRPr="00ED7D89">
        <w:rPr>
          <w:rFonts w:ascii="Consolas" w:eastAsiaTheme="minorHAnsi" w:hAnsi="Consolas" w:cs="Lucida Sans Typewriter"/>
          <w:color w:val="268BD2"/>
          <w:sz w:val="16"/>
          <w:szCs w:val="16"/>
        </w:rPr>
        <w:t xml:space="preserve"> </w:t>
      </w:r>
      <w:r w:rsidRPr="00ED7D89">
        <w:rPr>
          <w:rFonts w:ascii="Consolas" w:eastAsiaTheme="minorHAnsi" w:hAnsi="Consolas" w:cs="Lucida Sans Typewriter"/>
          <w:color w:val="CB4B16"/>
          <w:sz w:val="16"/>
          <w:szCs w:val="16"/>
        </w:rPr>
        <w:t>type=</w:t>
      </w:r>
      <w:r w:rsidRPr="00ED7D89">
        <w:rPr>
          <w:rFonts w:ascii="Consolas" w:eastAsiaTheme="minorHAnsi" w:hAnsi="Consolas" w:cs="Lucida Sans Typewriter"/>
          <w:color w:val="B58900"/>
          <w:sz w:val="16"/>
          <w:szCs w:val="16"/>
        </w:rPr>
        <w:t>"UFloatAllowNegativeOne"</w:t>
      </w:r>
      <w:r w:rsidRPr="00ED7D89">
        <w:rPr>
          <w:rFonts w:ascii="Consolas" w:eastAsiaTheme="minorHAnsi" w:hAnsi="Consolas" w:cs="Lucida Sans Typewriter"/>
          <w:color w:val="268BD2"/>
          <w:sz w:val="16"/>
          <w:szCs w:val="16"/>
        </w:rPr>
        <w:t xml:space="preserve"> /&gt;</w:t>
      </w:r>
    </w:p>
    <w:p w14:paraId="451BB40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93A1A1"/>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93A1A1"/>
          <w:sz w:val="16"/>
          <w:szCs w:val="16"/>
        </w:rPr>
        <w:t>&lt;!-- top level will always be "overall" (if not null); this represents the item score.  Nested ScoreInfo nodes will have dimention level scores</w:t>
      </w:r>
    </w:p>
    <w:p w14:paraId="52D538E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93A1A1"/>
          <w:sz w:val="16"/>
          <w:szCs w:val="16"/>
        </w:rPr>
        <w:t xml:space="preserve">    if applicable, so this will be the dimension name. --&gt;</w:t>
      </w:r>
    </w:p>
    <w:p w14:paraId="58F47B5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"scoreDimension"</w:t>
      </w:r>
      <w:r w:rsidRPr="00ED7D89">
        <w:rPr>
          <w:rFonts w:ascii="Consolas" w:eastAsiaTheme="minorHAnsi" w:hAnsi="Consolas" w:cs="Lucida Sans Typewriter"/>
          <w:color w:val="268BD2"/>
          <w:sz w:val="16"/>
          <w:szCs w:val="16"/>
        </w:rPr>
        <w:t xml:space="preserve"> /&gt;</w:t>
      </w:r>
    </w:p>
    <w:p w14:paraId="362B88E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"scoreStatus"</w:t>
      </w:r>
      <w:r w:rsidRPr="00ED7D89">
        <w:rPr>
          <w:rFonts w:ascii="Consolas" w:eastAsiaTheme="minorHAnsi" w:hAnsi="Consolas" w:cs="Lucida Sans Typewriter"/>
          <w:color w:val="268BD2"/>
          <w:sz w:val="16"/>
          <w:szCs w:val="16"/>
        </w:rPr>
        <w:t>&gt;</w:t>
      </w:r>
    </w:p>
    <w:p w14:paraId="3F2FBB6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&lt;xs:simpleType&gt;</w:t>
      </w:r>
    </w:p>
    <w:p w14:paraId="2535C5E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&lt;xs:restriction </w:t>
      </w:r>
      <w:r w:rsidRPr="00ED7D89">
        <w:rPr>
          <w:rFonts w:ascii="Consolas" w:eastAsiaTheme="minorHAnsi" w:hAnsi="Consolas" w:cs="Lucida Sans Typewriter"/>
          <w:color w:val="CB4B16"/>
          <w:sz w:val="16"/>
          <w:szCs w:val="16"/>
        </w:rPr>
        <w:t>base=</w:t>
      </w:r>
      <w:r w:rsidRPr="00ED7D89">
        <w:rPr>
          <w:rFonts w:ascii="Consolas" w:eastAsiaTheme="minorHAnsi" w:hAnsi="Consolas" w:cs="Lucida Sans Typewriter"/>
          <w:color w:val="B58900"/>
          <w:sz w:val="16"/>
          <w:szCs w:val="16"/>
        </w:rPr>
        <w:t>"xs:token"</w:t>
      </w:r>
      <w:r w:rsidRPr="00ED7D89">
        <w:rPr>
          <w:rFonts w:ascii="Consolas" w:eastAsiaTheme="minorHAnsi" w:hAnsi="Consolas" w:cs="Lucida Sans Typewriter"/>
          <w:color w:val="268BD2"/>
          <w:sz w:val="16"/>
          <w:szCs w:val="16"/>
        </w:rPr>
        <w:t>&gt;</w:t>
      </w:r>
    </w:p>
    <w:p w14:paraId="1AF4D93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"Scored"</w:t>
      </w:r>
      <w:r w:rsidRPr="00ED7D89">
        <w:rPr>
          <w:rFonts w:ascii="Consolas" w:eastAsiaTheme="minorHAnsi" w:hAnsi="Consolas" w:cs="Lucida Sans Typewriter"/>
          <w:color w:val="268BD2"/>
          <w:sz w:val="16"/>
          <w:szCs w:val="16"/>
        </w:rPr>
        <w:t xml:space="preserve"> /&gt;</w:t>
      </w:r>
    </w:p>
    <w:p w14:paraId="3E3E380C"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"NotScored"</w:t>
      </w:r>
      <w:r w:rsidRPr="00ED7D89">
        <w:rPr>
          <w:rFonts w:ascii="Consolas" w:eastAsiaTheme="minorHAnsi" w:hAnsi="Consolas" w:cs="Lucida Sans Typewriter"/>
          <w:color w:val="268BD2"/>
          <w:sz w:val="16"/>
          <w:szCs w:val="16"/>
        </w:rPr>
        <w:t xml:space="preserve"> /&gt;</w:t>
      </w:r>
    </w:p>
    <w:p w14:paraId="73F9041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"WaitingForMachineScore"</w:t>
      </w:r>
      <w:r w:rsidRPr="00ED7D89">
        <w:rPr>
          <w:rFonts w:ascii="Consolas" w:eastAsiaTheme="minorHAnsi" w:hAnsi="Consolas" w:cs="Lucida Sans Typewriter"/>
          <w:color w:val="268BD2"/>
          <w:sz w:val="16"/>
          <w:szCs w:val="16"/>
        </w:rPr>
        <w:t xml:space="preserve"> /&gt;</w:t>
      </w:r>
    </w:p>
    <w:p w14:paraId="331FD1FC"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"ScoringError"</w:t>
      </w:r>
      <w:r w:rsidRPr="00ED7D89">
        <w:rPr>
          <w:rFonts w:ascii="Consolas" w:eastAsiaTheme="minorHAnsi" w:hAnsi="Consolas" w:cs="Lucida Sans Typewriter"/>
          <w:color w:val="268BD2"/>
          <w:sz w:val="16"/>
          <w:szCs w:val="16"/>
        </w:rPr>
        <w:t xml:space="preserve"> /&gt;</w:t>
      </w:r>
    </w:p>
    <w:p w14:paraId="66C7775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&lt;/xs:restriction&gt;</w:t>
      </w:r>
    </w:p>
    <w:p w14:paraId="0D3AAA7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&lt;/xs:simpleType&gt;</w:t>
      </w:r>
    </w:p>
    <w:p w14:paraId="1EAB3B61"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&lt;/xs:attribute&gt;</w:t>
      </w:r>
    </w:p>
    <w:p w14:paraId="2A11B40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lastRenderedPageBreak/>
        <w:t xml:space="preserve">    </w:t>
      </w:r>
      <w:r w:rsidRPr="00ED7D89">
        <w:rPr>
          <w:rFonts w:ascii="Consolas" w:eastAsiaTheme="minorHAnsi" w:hAnsi="Consolas" w:cs="Lucida Sans Typewriter"/>
          <w:color w:val="268BD2"/>
          <w:sz w:val="16"/>
          <w:szCs w:val="16"/>
        </w:rPr>
        <w:t xml:space="preserve">&lt;xs:attribute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"conditionCode"</w:t>
      </w:r>
      <w:r w:rsidRPr="00ED7D89">
        <w:rPr>
          <w:rFonts w:ascii="Consolas" w:eastAsiaTheme="minorHAnsi" w:hAnsi="Consolas" w:cs="Lucida Sans Typewriter"/>
          <w:color w:val="268BD2"/>
          <w:sz w:val="16"/>
          <w:szCs w:val="16"/>
        </w:rPr>
        <w:t>&gt;</w:t>
      </w:r>
    </w:p>
    <w:p w14:paraId="04346EC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&lt;xs:simpleType&gt;</w:t>
      </w:r>
    </w:p>
    <w:p w14:paraId="6A8B646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&lt;xs:restriction </w:t>
      </w:r>
      <w:r w:rsidRPr="00ED7D89">
        <w:rPr>
          <w:rFonts w:ascii="Consolas" w:eastAsiaTheme="minorHAnsi" w:hAnsi="Consolas" w:cs="Lucida Sans Typewriter"/>
          <w:color w:val="CB4B16"/>
          <w:sz w:val="16"/>
          <w:szCs w:val="16"/>
        </w:rPr>
        <w:t>base=</w:t>
      </w:r>
      <w:r w:rsidRPr="00ED7D89">
        <w:rPr>
          <w:rFonts w:ascii="Consolas" w:eastAsiaTheme="minorHAnsi" w:hAnsi="Consolas" w:cs="Lucida Sans Typewriter"/>
          <w:color w:val="B58900"/>
          <w:sz w:val="16"/>
          <w:szCs w:val="16"/>
        </w:rPr>
        <w:t>"xs:string"</w:t>
      </w:r>
      <w:r w:rsidRPr="00ED7D89">
        <w:rPr>
          <w:rFonts w:ascii="Consolas" w:eastAsiaTheme="minorHAnsi" w:hAnsi="Consolas" w:cs="Lucida Sans Typewriter"/>
          <w:color w:val="268BD2"/>
          <w:sz w:val="16"/>
          <w:szCs w:val="16"/>
        </w:rPr>
        <w:t>&gt;</w:t>
      </w:r>
    </w:p>
    <w:p w14:paraId="009854B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&lt;xs:pattern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"(|[A-Z])"</w:t>
      </w:r>
      <w:r w:rsidRPr="00ED7D89">
        <w:rPr>
          <w:rFonts w:ascii="Consolas" w:eastAsiaTheme="minorHAnsi" w:hAnsi="Consolas" w:cs="Lucida Sans Typewriter"/>
          <w:color w:val="268BD2"/>
          <w:sz w:val="16"/>
          <w:szCs w:val="16"/>
        </w:rPr>
        <w:t>/&gt;</w:t>
      </w:r>
    </w:p>
    <w:p w14:paraId="6EF5820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&lt;xs:maxLength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"1"</w:t>
      </w:r>
      <w:r w:rsidRPr="00ED7D89">
        <w:rPr>
          <w:rFonts w:ascii="Consolas" w:eastAsiaTheme="minorHAnsi" w:hAnsi="Consolas" w:cs="Lucida Sans Typewriter"/>
          <w:color w:val="268BD2"/>
          <w:sz w:val="16"/>
          <w:szCs w:val="16"/>
        </w:rPr>
        <w:t xml:space="preserve"> /&gt;</w:t>
      </w:r>
    </w:p>
    <w:p w14:paraId="5B8B540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&lt;/xs:restriction&gt;</w:t>
      </w:r>
    </w:p>
    <w:p w14:paraId="0B23D9E1"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&lt;/xs:simpleType&gt;</w:t>
      </w:r>
    </w:p>
    <w:p w14:paraId="796A42D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&lt;/xs:attribute&gt;</w:t>
      </w:r>
    </w:p>
    <w:p w14:paraId="7C92EB1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&lt;/xs:complexType&gt;</w:t>
      </w:r>
    </w:p>
    <w:p w14:paraId="2B530D4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93A1A1"/>
          <w:sz w:val="16"/>
          <w:szCs w:val="16"/>
        </w:rPr>
        <w:t>&lt;!-- some reusable types --&gt;</w:t>
      </w:r>
    </w:p>
    <w:p w14:paraId="2C324BB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&lt;xs:simpleType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"Bit"</w:t>
      </w:r>
      <w:r w:rsidRPr="00ED7D89">
        <w:rPr>
          <w:rFonts w:ascii="Consolas" w:eastAsiaTheme="minorHAnsi" w:hAnsi="Consolas" w:cs="Lucida Sans Typewriter"/>
          <w:color w:val="268BD2"/>
          <w:sz w:val="16"/>
          <w:szCs w:val="16"/>
        </w:rPr>
        <w:t>&gt;</w:t>
      </w:r>
    </w:p>
    <w:p w14:paraId="208F984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&lt;xs:restriction </w:t>
      </w:r>
      <w:r w:rsidRPr="00ED7D89">
        <w:rPr>
          <w:rFonts w:ascii="Consolas" w:eastAsiaTheme="minorHAnsi" w:hAnsi="Consolas" w:cs="Lucida Sans Typewriter"/>
          <w:color w:val="CB4B16"/>
          <w:sz w:val="16"/>
          <w:szCs w:val="16"/>
        </w:rPr>
        <w:t>base=</w:t>
      </w:r>
      <w:r w:rsidRPr="00ED7D89">
        <w:rPr>
          <w:rFonts w:ascii="Consolas" w:eastAsiaTheme="minorHAnsi" w:hAnsi="Consolas" w:cs="Lucida Sans Typewriter"/>
          <w:color w:val="B58900"/>
          <w:sz w:val="16"/>
          <w:szCs w:val="16"/>
        </w:rPr>
        <w:t>"xs:unsignedByte"</w:t>
      </w:r>
      <w:r w:rsidRPr="00ED7D89">
        <w:rPr>
          <w:rFonts w:ascii="Consolas" w:eastAsiaTheme="minorHAnsi" w:hAnsi="Consolas" w:cs="Lucida Sans Typewriter"/>
          <w:color w:val="268BD2"/>
          <w:sz w:val="16"/>
          <w:szCs w:val="16"/>
        </w:rPr>
        <w:t>&gt;</w:t>
      </w:r>
    </w:p>
    <w:p w14:paraId="3FD1ABB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&lt;xs:minInclusive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"0"</w:t>
      </w:r>
      <w:r w:rsidRPr="00ED7D89">
        <w:rPr>
          <w:rFonts w:ascii="Consolas" w:eastAsiaTheme="minorHAnsi" w:hAnsi="Consolas" w:cs="Lucida Sans Typewriter"/>
          <w:color w:val="268BD2"/>
          <w:sz w:val="16"/>
          <w:szCs w:val="16"/>
        </w:rPr>
        <w:t xml:space="preserve"> /&gt;</w:t>
      </w:r>
    </w:p>
    <w:p w14:paraId="69B66A9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&lt;xs:maxInclusive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"1"</w:t>
      </w:r>
      <w:r w:rsidRPr="00ED7D89">
        <w:rPr>
          <w:rFonts w:ascii="Consolas" w:eastAsiaTheme="minorHAnsi" w:hAnsi="Consolas" w:cs="Lucida Sans Typewriter"/>
          <w:color w:val="268BD2"/>
          <w:sz w:val="16"/>
          <w:szCs w:val="16"/>
        </w:rPr>
        <w:t xml:space="preserve"> /&gt;</w:t>
      </w:r>
    </w:p>
    <w:p w14:paraId="16242981"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&lt;/xs:restriction&gt;</w:t>
      </w:r>
    </w:p>
    <w:p w14:paraId="0458FD01"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&lt;/xs:simpleType&gt;</w:t>
      </w:r>
    </w:p>
    <w:p w14:paraId="64EEB93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&lt;xs:simpleType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"Empty"</w:t>
      </w:r>
      <w:r w:rsidRPr="00ED7D89">
        <w:rPr>
          <w:rFonts w:ascii="Consolas" w:eastAsiaTheme="minorHAnsi" w:hAnsi="Consolas" w:cs="Lucida Sans Typewriter"/>
          <w:color w:val="268BD2"/>
          <w:sz w:val="16"/>
          <w:szCs w:val="16"/>
        </w:rPr>
        <w:t>&gt;</w:t>
      </w:r>
    </w:p>
    <w:p w14:paraId="3545945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&lt;xs:restriction </w:t>
      </w:r>
      <w:r w:rsidRPr="00ED7D89">
        <w:rPr>
          <w:rFonts w:ascii="Consolas" w:eastAsiaTheme="minorHAnsi" w:hAnsi="Consolas" w:cs="Lucida Sans Typewriter"/>
          <w:color w:val="CB4B16"/>
          <w:sz w:val="16"/>
          <w:szCs w:val="16"/>
        </w:rPr>
        <w:t>base=</w:t>
      </w:r>
      <w:r w:rsidRPr="00ED7D89">
        <w:rPr>
          <w:rFonts w:ascii="Consolas" w:eastAsiaTheme="minorHAnsi" w:hAnsi="Consolas" w:cs="Lucida Sans Typewriter"/>
          <w:color w:val="B58900"/>
          <w:sz w:val="16"/>
          <w:szCs w:val="16"/>
        </w:rPr>
        <w:t>"xs:string"</w:t>
      </w:r>
      <w:r w:rsidRPr="00ED7D89">
        <w:rPr>
          <w:rFonts w:ascii="Consolas" w:eastAsiaTheme="minorHAnsi" w:hAnsi="Consolas" w:cs="Lucida Sans Typewriter"/>
          <w:color w:val="268BD2"/>
          <w:sz w:val="16"/>
          <w:szCs w:val="16"/>
        </w:rPr>
        <w:t>&gt;</w:t>
      </w:r>
    </w:p>
    <w:p w14:paraId="495850A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w:t>
      </w:r>
      <w:r w:rsidRPr="00ED7D89">
        <w:rPr>
          <w:rFonts w:ascii="Consolas" w:eastAsiaTheme="minorHAnsi" w:hAnsi="Consolas" w:cs="Lucida Sans Typewriter"/>
          <w:color w:val="268BD2"/>
          <w:sz w:val="16"/>
          <w:szCs w:val="16"/>
        </w:rPr>
        <w:t xml:space="preserve"> /&gt;</w:t>
      </w:r>
    </w:p>
    <w:p w14:paraId="5C1BE7D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&lt;/xs:restriction&gt;</w:t>
      </w:r>
    </w:p>
    <w:p w14:paraId="359A31F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&lt;/xs:simpleType&gt;</w:t>
      </w:r>
    </w:p>
    <w:p w14:paraId="777CC60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&lt;xs:simpleType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"NegativeOne"</w:t>
      </w:r>
      <w:r w:rsidRPr="00ED7D89">
        <w:rPr>
          <w:rFonts w:ascii="Consolas" w:eastAsiaTheme="minorHAnsi" w:hAnsi="Consolas" w:cs="Lucida Sans Typewriter"/>
          <w:color w:val="268BD2"/>
          <w:sz w:val="16"/>
          <w:szCs w:val="16"/>
        </w:rPr>
        <w:t>&gt;</w:t>
      </w:r>
    </w:p>
    <w:p w14:paraId="08C5AB7A"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&lt;xs:restriction </w:t>
      </w:r>
      <w:r w:rsidRPr="00ED7D89">
        <w:rPr>
          <w:rFonts w:ascii="Consolas" w:eastAsiaTheme="minorHAnsi" w:hAnsi="Consolas" w:cs="Lucida Sans Typewriter"/>
          <w:color w:val="CB4B16"/>
          <w:sz w:val="16"/>
          <w:szCs w:val="16"/>
        </w:rPr>
        <w:t>base=</w:t>
      </w:r>
      <w:r w:rsidRPr="00ED7D89">
        <w:rPr>
          <w:rFonts w:ascii="Consolas" w:eastAsiaTheme="minorHAnsi" w:hAnsi="Consolas" w:cs="Lucida Sans Typewriter"/>
          <w:color w:val="B58900"/>
          <w:sz w:val="16"/>
          <w:szCs w:val="16"/>
        </w:rPr>
        <w:t>"xs:string"</w:t>
      </w:r>
      <w:r w:rsidRPr="00ED7D89">
        <w:rPr>
          <w:rFonts w:ascii="Consolas" w:eastAsiaTheme="minorHAnsi" w:hAnsi="Consolas" w:cs="Lucida Sans Typewriter"/>
          <w:color w:val="268BD2"/>
          <w:sz w:val="16"/>
          <w:szCs w:val="16"/>
        </w:rPr>
        <w:t>&gt;</w:t>
      </w:r>
    </w:p>
    <w:p w14:paraId="22500BF6"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"-1"</w:t>
      </w:r>
      <w:r w:rsidRPr="00ED7D89">
        <w:rPr>
          <w:rFonts w:ascii="Consolas" w:eastAsiaTheme="minorHAnsi" w:hAnsi="Consolas" w:cs="Lucida Sans Typewriter"/>
          <w:color w:val="268BD2"/>
          <w:sz w:val="16"/>
          <w:szCs w:val="16"/>
        </w:rPr>
        <w:t xml:space="preserve"> /&gt;</w:t>
      </w:r>
    </w:p>
    <w:p w14:paraId="73E7AF6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&lt;/xs:restriction&gt;</w:t>
      </w:r>
    </w:p>
    <w:p w14:paraId="1A404CB2"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&lt;/xs:simpleType&gt;</w:t>
      </w:r>
    </w:p>
    <w:p w14:paraId="2FCB1983"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&lt;xs:simpleType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"NullableDateTime"</w:t>
      </w:r>
      <w:r w:rsidRPr="00ED7D89">
        <w:rPr>
          <w:rFonts w:ascii="Consolas" w:eastAsiaTheme="minorHAnsi" w:hAnsi="Consolas" w:cs="Lucida Sans Typewriter"/>
          <w:color w:val="268BD2"/>
          <w:sz w:val="16"/>
          <w:szCs w:val="16"/>
        </w:rPr>
        <w:t>&gt;</w:t>
      </w:r>
    </w:p>
    <w:p w14:paraId="1D9E900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&lt;xs:union </w:t>
      </w:r>
      <w:r w:rsidRPr="00ED7D89">
        <w:rPr>
          <w:rFonts w:ascii="Consolas" w:eastAsiaTheme="minorHAnsi" w:hAnsi="Consolas" w:cs="Lucida Sans Typewriter"/>
          <w:color w:val="CB4B16"/>
          <w:sz w:val="16"/>
          <w:szCs w:val="16"/>
        </w:rPr>
        <w:t>memberTypes=</w:t>
      </w:r>
      <w:r w:rsidRPr="00ED7D89">
        <w:rPr>
          <w:rFonts w:ascii="Consolas" w:eastAsiaTheme="minorHAnsi" w:hAnsi="Consolas" w:cs="Lucida Sans Typewriter"/>
          <w:color w:val="B58900"/>
          <w:sz w:val="16"/>
          <w:szCs w:val="16"/>
        </w:rPr>
        <w:t>"xs:dateTime Empty  "</w:t>
      </w:r>
      <w:r w:rsidRPr="00ED7D89">
        <w:rPr>
          <w:rFonts w:ascii="Consolas" w:eastAsiaTheme="minorHAnsi" w:hAnsi="Consolas" w:cs="Lucida Sans Typewriter"/>
          <w:color w:val="268BD2"/>
          <w:sz w:val="16"/>
          <w:szCs w:val="16"/>
        </w:rPr>
        <w:t>&gt;</w:t>
      </w:r>
    </w:p>
    <w:p w14:paraId="67093E47"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&lt;/xs:union&gt;</w:t>
      </w:r>
    </w:p>
    <w:p w14:paraId="68A717C9"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&lt;/xs:simpleType&gt;</w:t>
      </w:r>
    </w:p>
    <w:p w14:paraId="6D486CB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&lt;xs:simpleType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"NullableUInt"</w:t>
      </w:r>
      <w:r w:rsidRPr="00ED7D89">
        <w:rPr>
          <w:rFonts w:ascii="Consolas" w:eastAsiaTheme="minorHAnsi" w:hAnsi="Consolas" w:cs="Lucida Sans Typewriter"/>
          <w:color w:val="268BD2"/>
          <w:sz w:val="16"/>
          <w:szCs w:val="16"/>
        </w:rPr>
        <w:t>&gt;</w:t>
      </w:r>
    </w:p>
    <w:p w14:paraId="0E8045A9"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&lt;xs:union </w:t>
      </w:r>
      <w:r w:rsidRPr="00ED7D89">
        <w:rPr>
          <w:rFonts w:ascii="Consolas" w:eastAsiaTheme="minorHAnsi" w:hAnsi="Consolas" w:cs="Lucida Sans Typewriter"/>
          <w:color w:val="CB4B16"/>
          <w:sz w:val="16"/>
          <w:szCs w:val="16"/>
        </w:rPr>
        <w:t>memberTypes=</w:t>
      </w:r>
      <w:r w:rsidRPr="00ED7D89">
        <w:rPr>
          <w:rFonts w:ascii="Consolas" w:eastAsiaTheme="minorHAnsi" w:hAnsi="Consolas" w:cs="Lucida Sans Typewriter"/>
          <w:color w:val="B58900"/>
          <w:sz w:val="16"/>
          <w:szCs w:val="16"/>
        </w:rPr>
        <w:t>"xs:unsignedInt Empty  "</w:t>
      </w:r>
      <w:r w:rsidRPr="00ED7D89">
        <w:rPr>
          <w:rFonts w:ascii="Consolas" w:eastAsiaTheme="minorHAnsi" w:hAnsi="Consolas" w:cs="Lucida Sans Typewriter"/>
          <w:color w:val="268BD2"/>
          <w:sz w:val="16"/>
          <w:szCs w:val="16"/>
        </w:rPr>
        <w:t>&gt;</w:t>
      </w:r>
    </w:p>
    <w:p w14:paraId="69FD247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&lt;/xs:union&gt;</w:t>
      </w:r>
    </w:p>
    <w:p w14:paraId="2F6C81F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&lt;/xs:simpleType&gt;</w:t>
      </w:r>
    </w:p>
    <w:p w14:paraId="70C26B9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&lt;xs:simpleType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"NullableFloat"</w:t>
      </w:r>
      <w:r w:rsidRPr="00ED7D89">
        <w:rPr>
          <w:rFonts w:ascii="Consolas" w:eastAsiaTheme="minorHAnsi" w:hAnsi="Consolas" w:cs="Lucida Sans Typewriter"/>
          <w:color w:val="268BD2"/>
          <w:sz w:val="16"/>
          <w:szCs w:val="16"/>
        </w:rPr>
        <w:t>&gt;</w:t>
      </w:r>
    </w:p>
    <w:p w14:paraId="6DA68D05"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&lt;xs:union </w:t>
      </w:r>
      <w:r w:rsidRPr="00ED7D89">
        <w:rPr>
          <w:rFonts w:ascii="Consolas" w:eastAsiaTheme="minorHAnsi" w:hAnsi="Consolas" w:cs="Lucida Sans Typewriter"/>
          <w:color w:val="CB4B16"/>
          <w:sz w:val="16"/>
          <w:szCs w:val="16"/>
        </w:rPr>
        <w:t>memberTypes=</w:t>
      </w:r>
      <w:r w:rsidRPr="00ED7D89">
        <w:rPr>
          <w:rFonts w:ascii="Consolas" w:eastAsiaTheme="minorHAnsi" w:hAnsi="Consolas" w:cs="Lucida Sans Typewriter"/>
          <w:color w:val="B58900"/>
          <w:sz w:val="16"/>
          <w:szCs w:val="16"/>
        </w:rPr>
        <w:t>"xs:float Empty  "</w:t>
      </w:r>
      <w:r w:rsidRPr="00ED7D89">
        <w:rPr>
          <w:rFonts w:ascii="Consolas" w:eastAsiaTheme="minorHAnsi" w:hAnsi="Consolas" w:cs="Lucida Sans Typewriter"/>
          <w:color w:val="268BD2"/>
          <w:sz w:val="16"/>
          <w:szCs w:val="16"/>
        </w:rPr>
        <w:t>&gt;</w:t>
      </w:r>
    </w:p>
    <w:p w14:paraId="297CDAC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&lt;/xs:union&gt;</w:t>
      </w:r>
    </w:p>
    <w:p w14:paraId="35E0BAD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&lt;/xs:simpleType&gt;</w:t>
      </w:r>
    </w:p>
    <w:p w14:paraId="096B86D9"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&lt;xs:simpleType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"Context"</w:t>
      </w:r>
      <w:r w:rsidRPr="00ED7D89">
        <w:rPr>
          <w:rFonts w:ascii="Consolas" w:eastAsiaTheme="minorHAnsi" w:hAnsi="Consolas" w:cs="Lucida Sans Typewriter"/>
          <w:color w:val="268BD2"/>
          <w:sz w:val="16"/>
          <w:szCs w:val="16"/>
        </w:rPr>
        <w:t>&gt;</w:t>
      </w:r>
    </w:p>
    <w:p w14:paraId="7D20D8A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&lt;xs:restriction </w:t>
      </w:r>
      <w:r w:rsidRPr="00ED7D89">
        <w:rPr>
          <w:rFonts w:ascii="Consolas" w:eastAsiaTheme="minorHAnsi" w:hAnsi="Consolas" w:cs="Lucida Sans Typewriter"/>
          <w:color w:val="CB4B16"/>
          <w:sz w:val="16"/>
          <w:szCs w:val="16"/>
        </w:rPr>
        <w:t>base=</w:t>
      </w:r>
      <w:r w:rsidRPr="00ED7D89">
        <w:rPr>
          <w:rFonts w:ascii="Consolas" w:eastAsiaTheme="minorHAnsi" w:hAnsi="Consolas" w:cs="Lucida Sans Typewriter"/>
          <w:color w:val="B58900"/>
          <w:sz w:val="16"/>
          <w:szCs w:val="16"/>
        </w:rPr>
        <w:t>"xs:token"</w:t>
      </w:r>
      <w:r w:rsidRPr="00ED7D89">
        <w:rPr>
          <w:rFonts w:ascii="Consolas" w:eastAsiaTheme="minorHAnsi" w:hAnsi="Consolas" w:cs="Lucida Sans Typewriter"/>
          <w:color w:val="268BD2"/>
          <w:sz w:val="16"/>
          <w:szCs w:val="16"/>
        </w:rPr>
        <w:t>&gt;</w:t>
      </w:r>
    </w:p>
    <w:p w14:paraId="70250DE8"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"INITIAL"</w:t>
      </w:r>
      <w:r w:rsidRPr="00ED7D89">
        <w:rPr>
          <w:rFonts w:ascii="Consolas" w:eastAsiaTheme="minorHAnsi" w:hAnsi="Consolas" w:cs="Lucida Sans Typewriter"/>
          <w:color w:val="268BD2"/>
          <w:sz w:val="16"/>
          <w:szCs w:val="16"/>
        </w:rPr>
        <w:t xml:space="preserve"> /&gt;</w:t>
      </w:r>
    </w:p>
    <w:p w14:paraId="58936BC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 xml:space="preserve">&lt;xs:enumeration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"FINAL"</w:t>
      </w:r>
      <w:r w:rsidRPr="00ED7D89">
        <w:rPr>
          <w:rFonts w:ascii="Consolas" w:eastAsiaTheme="minorHAnsi" w:hAnsi="Consolas" w:cs="Lucida Sans Typewriter"/>
          <w:color w:val="268BD2"/>
          <w:sz w:val="16"/>
          <w:szCs w:val="16"/>
        </w:rPr>
        <w:t xml:space="preserve"> /&gt;</w:t>
      </w:r>
    </w:p>
    <w:p w14:paraId="2A9B6E51"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&lt;/xs:restriction&gt;</w:t>
      </w:r>
    </w:p>
    <w:p w14:paraId="27E3E0E9"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ab/>
      </w:r>
      <w:r w:rsidRPr="00ED7D89">
        <w:rPr>
          <w:rFonts w:ascii="Consolas" w:eastAsiaTheme="minorHAnsi" w:hAnsi="Consolas" w:cs="Lucida Sans Typewriter"/>
          <w:color w:val="268BD2"/>
          <w:sz w:val="16"/>
          <w:szCs w:val="16"/>
        </w:rPr>
        <w:t>&lt;/xs:simpleType&gt;</w:t>
      </w:r>
    </w:p>
    <w:p w14:paraId="6C38090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&lt;xs:simpleType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"UFloat"</w:t>
      </w:r>
      <w:r w:rsidRPr="00ED7D89">
        <w:rPr>
          <w:rFonts w:ascii="Consolas" w:eastAsiaTheme="minorHAnsi" w:hAnsi="Consolas" w:cs="Lucida Sans Typewriter"/>
          <w:color w:val="268BD2"/>
          <w:sz w:val="16"/>
          <w:szCs w:val="16"/>
        </w:rPr>
        <w:t>&gt;</w:t>
      </w:r>
    </w:p>
    <w:p w14:paraId="3CC06A0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&lt;xs:restriction </w:t>
      </w:r>
      <w:r w:rsidRPr="00ED7D89">
        <w:rPr>
          <w:rFonts w:ascii="Consolas" w:eastAsiaTheme="minorHAnsi" w:hAnsi="Consolas" w:cs="Lucida Sans Typewriter"/>
          <w:color w:val="CB4B16"/>
          <w:sz w:val="16"/>
          <w:szCs w:val="16"/>
        </w:rPr>
        <w:t>base=</w:t>
      </w:r>
      <w:r w:rsidRPr="00ED7D89">
        <w:rPr>
          <w:rFonts w:ascii="Consolas" w:eastAsiaTheme="minorHAnsi" w:hAnsi="Consolas" w:cs="Lucida Sans Typewriter"/>
          <w:color w:val="B58900"/>
          <w:sz w:val="16"/>
          <w:szCs w:val="16"/>
        </w:rPr>
        <w:t>"xs:float"</w:t>
      </w:r>
      <w:r w:rsidRPr="00ED7D89">
        <w:rPr>
          <w:rFonts w:ascii="Consolas" w:eastAsiaTheme="minorHAnsi" w:hAnsi="Consolas" w:cs="Lucida Sans Typewriter"/>
          <w:color w:val="268BD2"/>
          <w:sz w:val="16"/>
          <w:szCs w:val="16"/>
        </w:rPr>
        <w:t>&gt;</w:t>
      </w:r>
    </w:p>
    <w:p w14:paraId="3CB15A40"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lastRenderedPageBreak/>
        <w:t xml:space="preserve">      </w:t>
      </w:r>
      <w:r w:rsidRPr="00ED7D89">
        <w:rPr>
          <w:rFonts w:ascii="Consolas" w:eastAsiaTheme="minorHAnsi" w:hAnsi="Consolas" w:cs="Lucida Sans Typewriter"/>
          <w:color w:val="268BD2"/>
          <w:sz w:val="16"/>
          <w:szCs w:val="16"/>
        </w:rPr>
        <w:t xml:space="preserve">&lt;xs:minInclusive </w:t>
      </w:r>
      <w:r w:rsidRPr="00ED7D89">
        <w:rPr>
          <w:rFonts w:ascii="Consolas" w:eastAsiaTheme="minorHAnsi" w:hAnsi="Consolas" w:cs="Lucida Sans Typewriter"/>
          <w:color w:val="CB4B16"/>
          <w:sz w:val="16"/>
          <w:szCs w:val="16"/>
        </w:rPr>
        <w:t>value=</w:t>
      </w:r>
      <w:r w:rsidRPr="00ED7D89">
        <w:rPr>
          <w:rFonts w:ascii="Consolas" w:eastAsiaTheme="minorHAnsi" w:hAnsi="Consolas" w:cs="Lucida Sans Typewriter"/>
          <w:color w:val="B58900"/>
          <w:sz w:val="16"/>
          <w:szCs w:val="16"/>
        </w:rPr>
        <w:t>"0"</w:t>
      </w:r>
      <w:r w:rsidRPr="00ED7D89">
        <w:rPr>
          <w:rFonts w:ascii="Consolas" w:eastAsiaTheme="minorHAnsi" w:hAnsi="Consolas" w:cs="Lucida Sans Typewriter"/>
          <w:color w:val="268BD2"/>
          <w:sz w:val="16"/>
          <w:szCs w:val="16"/>
        </w:rPr>
        <w:t xml:space="preserve"> /&gt;</w:t>
      </w:r>
    </w:p>
    <w:p w14:paraId="7AE027CE"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&lt;/xs:restriction&gt;</w:t>
      </w:r>
    </w:p>
    <w:p w14:paraId="046412E2"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&lt;/xs:simpleType&gt;</w:t>
      </w:r>
    </w:p>
    <w:p w14:paraId="0E35241F"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&lt;xs:simpleType </w:t>
      </w:r>
      <w:r w:rsidRPr="00ED7D89">
        <w:rPr>
          <w:rFonts w:ascii="Consolas" w:eastAsiaTheme="minorHAnsi" w:hAnsi="Consolas" w:cs="Lucida Sans Typewriter"/>
          <w:color w:val="CB4B16"/>
          <w:sz w:val="16"/>
          <w:szCs w:val="16"/>
        </w:rPr>
        <w:t>name=</w:t>
      </w:r>
      <w:r w:rsidRPr="00ED7D89">
        <w:rPr>
          <w:rFonts w:ascii="Consolas" w:eastAsiaTheme="minorHAnsi" w:hAnsi="Consolas" w:cs="Lucida Sans Typewriter"/>
          <w:color w:val="B58900"/>
          <w:sz w:val="16"/>
          <w:szCs w:val="16"/>
        </w:rPr>
        <w:t>"UFloatAllowNegativeOne"</w:t>
      </w:r>
      <w:r w:rsidRPr="00ED7D89">
        <w:rPr>
          <w:rFonts w:ascii="Consolas" w:eastAsiaTheme="minorHAnsi" w:hAnsi="Consolas" w:cs="Lucida Sans Typewriter"/>
          <w:color w:val="268BD2"/>
          <w:sz w:val="16"/>
          <w:szCs w:val="16"/>
        </w:rPr>
        <w:t>&gt;</w:t>
      </w:r>
    </w:p>
    <w:p w14:paraId="27B77FB2"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 xml:space="preserve">&lt;xs:union </w:t>
      </w:r>
      <w:r w:rsidRPr="00ED7D89">
        <w:rPr>
          <w:rFonts w:ascii="Consolas" w:eastAsiaTheme="minorHAnsi" w:hAnsi="Consolas" w:cs="Lucida Sans Typewriter"/>
          <w:color w:val="CB4B16"/>
          <w:sz w:val="16"/>
          <w:szCs w:val="16"/>
        </w:rPr>
        <w:t>memberTypes=</w:t>
      </w:r>
      <w:r w:rsidRPr="00ED7D89">
        <w:rPr>
          <w:rFonts w:ascii="Consolas" w:eastAsiaTheme="minorHAnsi" w:hAnsi="Consolas" w:cs="Lucida Sans Typewriter"/>
          <w:color w:val="B58900"/>
          <w:sz w:val="16"/>
          <w:szCs w:val="16"/>
        </w:rPr>
        <w:t>"UFloat NegativeOne  "</w:t>
      </w:r>
      <w:r w:rsidRPr="00ED7D89">
        <w:rPr>
          <w:rFonts w:ascii="Consolas" w:eastAsiaTheme="minorHAnsi" w:hAnsi="Consolas" w:cs="Lucida Sans Typewriter"/>
          <w:color w:val="268BD2"/>
          <w:sz w:val="16"/>
          <w:szCs w:val="16"/>
        </w:rPr>
        <w:t>&gt;</w:t>
      </w:r>
    </w:p>
    <w:p w14:paraId="45AA9F9D"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&lt;/xs:union&gt;</w:t>
      </w:r>
    </w:p>
    <w:p w14:paraId="3DBA1C9B" w14:textId="77777777" w:rsidR="00ED7D89" w:rsidRPr="00ED7D89" w:rsidRDefault="00ED7D89" w:rsidP="00ED7D8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ED7D89">
        <w:rPr>
          <w:rFonts w:ascii="Consolas" w:eastAsiaTheme="minorHAnsi" w:hAnsi="Consolas" w:cs="Lucida Sans Typewriter"/>
          <w:color w:val="586E75"/>
          <w:sz w:val="16"/>
          <w:szCs w:val="16"/>
        </w:rPr>
        <w:t xml:space="preserve">  </w:t>
      </w:r>
      <w:r w:rsidRPr="00ED7D89">
        <w:rPr>
          <w:rFonts w:ascii="Consolas" w:eastAsiaTheme="minorHAnsi" w:hAnsi="Consolas" w:cs="Lucida Sans Typewriter"/>
          <w:color w:val="268BD2"/>
          <w:sz w:val="16"/>
          <w:szCs w:val="16"/>
        </w:rPr>
        <w:t>&lt;/xs:simpleType&gt;</w:t>
      </w:r>
    </w:p>
    <w:p w14:paraId="08B1A72F" w14:textId="27E84698" w:rsidR="00113A67" w:rsidRPr="00ED7D89" w:rsidRDefault="00ED7D89" w:rsidP="00ED7D89">
      <w:pPr>
        <w:pBdr>
          <w:top w:val="single" w:sz="4" w:space="1" w:color="auto"/>
          <w:left w:val="single" w:sz="4" w:space="1" w:color="auto"/>
          <w:bottom w:val="single" w:sz="4" w:space="1" w:color="auto"/>
          <w:right w:val="single" w:sz="4" w:space="1" w:color="auto"/>
        </w:pBdr>
        <w:rPr>
          <w:rFonts w:ascii="Consolas" w:hAnsi="Consolas"/>
          <w:sz w:val="16"/>
          <w:szCs w:val="16"/>
        </w:rPr>
      </w:pPr>
      <w:r w:rsidRPr="00ED7D89">
        <w:rPr>
          <w:rFonts w:ascii="Consolas" w:eastAsiaTheme="minorHAnsi" w:hAnsi="Consolas" w:cs="Lucida Sans Typewriter"/>
          <w:color w:val="268BD2"/>
          <w:sz w:val="16"/>
          <w:szCs w:val="16"/>
        </w:rPr>
        <w:t>&lt;/xs:schema&gt;</w:t>
      </w:r>
    </w:p>
    <w:p w14:paraId="22677D55" w14:textId="77777777" w:rsidR="00113A67" w:rsidRDefault="00113A67" w:rsidP="00113A67">
      <w:pPr>
        <w:rPr>
          <w:rFonts w:ascii="Consolas" w:hAnsi="Consolas"/>
          <w:sz w:val="16"/>
          <w:szCs w:val="16"/>
        </w:rPr>
      </w:pPr>
    </w:p>
    <w:p w14:paraId="773FF5C0" w14:textId="4E9228F5" w:rsidR="00113A67" w:rsidRDefault="00113A67" w:rsidP="00113A67">
      <w:pPr>
        <w:pStyle w:val="Heading1"/>
      </w:pPr>
      <w:bookmarkStart w:id="19" w:name="_Toc268681197"/>
      <w:r>
        <w:lastRenderedPageBreak/>
        <w:t>Sample XML Output</w:t>
      </w:r>
      <w:bookmarkEnd w:id="19"/>
    </w:p>
    <w:p w14:paraId="266861E8" w14:textId="0D80D13C" w:rsidR="0003543B" w:rsidRPr="0003543B" w:rsidRDefault="0003543B" w:rsidP="0003543B">
      <w:r>
        <w:t>Based on the XSD, the following section contains a sample XML output that can aid in the understanding of the implementation.</w:t>
      </w:r>
    </w:p>
    <w:p w14:paraId="19079487" w14:textId="77777777" w:rsidR="00547ACE" w:rsidRPr="00547ACE" w:rsidRDefault="00113A67"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br/>
      </w:r>
      <w:r w:rsidR="00547ACE" w:rsidRPr="00547ACE">
        <w:rPr>
          <w:rFonts w:ascii="Consolas" w:eastAsiaTheme="minorHAnsi" w:hAnsi="Consolas" w:cs="Lucida Sans Typewriter"/>
          <w:color w:val="268BD2"/>
          <w:sz w:val="16"/>
          <w:szCs w:val="16"/>
        </w:rPr>
        <w:t>&lt;TDSReport&gt;</w:t>
      </w:r>
    </w:p>
    <w:p w14:paraId="52D9CE8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&lt;Test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"(SBAC)SBAC-FT-SomeDescription-MATH-7-Fall-2013-2014"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subject=</w:t>
      </w:r>
      <w:r w:rsidRPr="00547ACE">
        <w:rPr>
          <w:rFonts w:ascii="Consolas" w:eastAsiaTheme="minorHAnsi" w:hAnsi="Consolas" w:cs="Lucida Sans Typewriter"/>
          <w:color w:val="B58900"/>
          <w:sz w:val="16"/>
          <w:szCs w:val="16"/>
        </w:rPr>
        <w:t>"MA"</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testId=</w:t>
      </w:r>
      <w:r w:rsidRPr="00547ACE">
        <w:rPr>
          <w:rFonts w:ascii="Consolas" w:eastAsiaTheme="minorHAnsi" w:hAnsi="Consolas" w:cs="Lucida Sans Typewriter"/>
          <w:color w:val="B58900"/>
          <w:sz w:val="16"/>
          <w:szCs w:val="16"/>
        </w:rPr>
        <w:t>"SBAC-FT-SomeDescription-MATH-7"</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bankKey=</w:t>
      </w:r>
      <w:r w:rsidRPr="00547ACE">
        <w:rPr>
          <w:rFonts w:ascii="Consolas" w:eastAsiaTheme="minorHAnsi" w:hAnsi="Consolas" w:cs="Lucida Sans Typewriter"/>
          <w:color w:val="B58900"/>
          <w:sz w:val="16"/>
          <w:szCs w:val="16"/>
        </w:rPr>
        <w:t>"200"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contract=</w:t>
      </w:r>
      <w:r w:rsidRPr="00547ACE">
        <w:rPr>
          <w:rFonts w:ascii="Consolas" w:eastAsiaTheme="minorHAnsi" w:hAnsi="Consolas" w:cs="Lucida Sans Typewriter"/>
          <w:color w:val="B58900"/>
          <w:sz w:val="16"/>
          <w:szCs w:val="16"/>
        </w:rPr>
        <w:t>"SBAC"</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mode=</w:t>
      </w:r>
      <w:r w:rsidRPr="00547ACE">
        <w:rPr>
          <w:rFonts w:ascii="Consolas" w:eastAsiaTheme="minorHAnsi" w:hAnsi="Consolas" w:cs="Lucida Sans Typewriter"/>
          <w:color w:val="B58900"/>
          <w:sz w:val="16"/>
          <w:szCs w:val="16"/>
        </w:rPr>
        <w:t>"online"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grade=</w:t>
      </w:r>
      <w:r w:rsidRPr="00547ACE">
        <w:rPr>
          <w:rFonts w:ascii="Consolas" w:eastAsiaTheme="minorHAnsi" w:hAnsi="Consolas" w:cs="Lucida Sans Typewriter"/>
          <w:color w:val="B58900"/>
          <w:sz w:val="16"/>
          <w:szCs w:val="16"/>
        </w:rPr>
        <w:t>"3-12"</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assessmentType=</w:t>
      </w:r>
      <w:r w:rsidRPr="00547ACE">
        <w:rPr>
          <w:rFonts w:ascii="Consolas" w:eastAsiaTheme="minorHAnsi" w:hAnsi="Consolas" w:cs="Lucida Sans Typewriter"/>
          <w:color w:val="B58900"/>
          <w:sz w:val="16"/>
          <w:szCs w:val="16"/>
        </w:rPr>
        <w:t>"Formative"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academicYear=</w:t>
      </w:r>
      <w:r w:rsidRPr="00547ACE">
        <w:rPr>
          <w:rFonts w:ascii="Consolas" w:eastAsiaTheme="minorHAnsi" w:hAnsi="Consolas" w:cs="Lucida Sans Typewriter"/>
          <w:color w:val="B58900"/>
          <w:sz w:val="16"/>
          <w:szCs w:val="16"/>
        </w:rPr>
        <w:t>"2014"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assessmentVersion=</w:t>
      </w:r>
      <w:r w:rsidRPr="00547ACE">
        <w:rPr>
          <w:rFonts w:ascii="Consolas" w:eastAsiaTheme="minorHAnsi" w:hAnsi="Consolas" w:cs="Lucida Sans Typewriter"/>
          <w:color w:val="B58900"/>
          <w:sz w:val="16"/>
          <w:szCs w:val="16"/>
        </w:rPr>
        <w:t>"SomeNewVersion"</w:t>
      </w:r>
      <w:r w:rsidRPr="00547ACE">
        <w:rPr>
          <w:rFonts w:ascii="Consolas" w:eastAsiaTheme="minorHAnsi" w:hAnsi="Consolas" w:cs="Lucida Sans Typewriter"/>
          <w:color w:val="268BD2"/>
          <w:sz w:val="16"/>
          <w:szCs w:val="16"/>
        </w:rPr>
        <w:t xml:space="preserve"> /&gt;</w:t>
      </w:r>
    </w:p>
    <w:p w14:paraId="08D579A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 </w:t>
      </w:r>
      <w:r w:rsidRPr="00547ACE">
        <w:rPr>
          <w:rFonts w:ascii="Consolas" w:eastAsiaTheme="minorHAnsi" w:hAnsi="Consolas" w:cs="Lucida Sans Typewriter"/>
          <w:color w:val="CB4B16"/>
          <w:sz w:val="16"/>
          <w:szCs w:val="16"/>
        </w:rPr>
        <w:t>key=</w:t>
      </w:r>
      <w:r w:rsidRPr="00547ACE">
        <w:rPr>
          <w:rFonts w:ascii="Consolas" w:eastAsiaTheme="minorHAnsi" w:hAnsi="Consolas" w:cs="Lucida Sans Typewriter"/>
          <w:color w:val="B58900"/>
          <w:sz w:val="16"/>
          <w:szCs w:val="16"/>
        </w:rPr>
        <w:t>"922171"</w:t>
      </w:r>
      <w:r w:rsidRPr="00547ACE">
        <w:rPr>
          <w:rFonts w:ascii="Consolas" w:eastAsiaTheme="minorHAnsi" w:hAnsi="Consolas" w:cs="Lucida Sans Typewriter"/>
          <w:color w:val="268BD2"/>
          <w:sz w:val="16"/>
          <w:szCs w:val="16"/>
        </w:rPr>
        <w:t>&gt;</w:t>
      </w:r>
    </w:p>
    <w:p w14:paraId="00A79B69"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&lt;ExamineeAttribute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"DOB"</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"07242001"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"2014-04-14T11:13:41.803"</w:t>
      </w:r>
      <w:r w:rsidRPr="00547ACE">
        <w:rPr>
          <w:rFonts w:ascii="Consolas" w:eastAsiaTheme="minorHAnsi" w:hAnsi="Consolas" w:cs="Lucida Sans Typewriter"/>
          <w:color w:val="268BD2"/>
          <w:sz w:val="16"/>
          <w:szCs w:val="16"/>
        </w:rPr>
        <w:t xml:space="preserve"> /&gt;</w:t>
      </w:r>
    </w:p>
    <w:p w14:paraId="3901CC0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&lt;ExamineeAttribute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"Ethnicity"</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"2014-04-14T11:13:41.803"</w:t>
      </w:r>
      <w:r w:rsidRPr="00547ACE">
        <w:rPr>
          <w:rFonts w:ascii="Consolas" w:eastAsiaTheme="minorHAnsi" w:hAnsi="Consolas" w:cs="Lucida Sans Typewriter"/>
          <w:color w:val="268BD2"/>
          <w:sz w:val="16"/>
          <w:szCs w:val="16"/>
        </w:rPr>
        <w:t xml:space="preserve"> /&gt;</w:t>
      </w:r>
    </w:p>
    <w:p w14:paraId="14FD344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&lt;ExamineeAttribute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"FirstName"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"John"</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"2014-04-14T11:13:41.803"</w:t>
      </w:r>
      <w:r w:rsidRPr="00547ACE">
        <w:rPr>
          <w:rFonts w:ascii="Consolas" w:eastAsiaTheme="minorHAnsi" w:hAnsi="Consolas" w:cs="Lucida Sans Typewriter"/>
          <w:color w:val="268BD2"/>
          <w:sz w:val="16"/>
          <w:szCs w:val="16"/>
        </w:rPr>
        <w:t xml:space="preserve"> /&gt;</w:t>
      </w:r>
    </w:p>
    <w:p w14:paraId="50CBB09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&lt;ExamineeAttribute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"Gender"</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"M"</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"2014-04-14T11:13:41.803"</w:t>
      </w:r>
      <w:r w:rsidRPr="00547ACE">
        <w:rPr>
          <w:rFonts w:ascii="Consolas" w:eastAsiaTheme="minorHAnsi" w:hAnsi="Consolas" w:cs="Lucida Sans Typewriter"/>
          <w:color w:val="268BD2"/>
          <w:sz w:val="16"/>
          <w:szCs w:val="16"/>
        </w:rPr>
        <w:t xml:space="preserve"> /&gt;</w:t>
      </w:r>
    </w:p>
    <w:p w14:paraId="31430D3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&lt;ExamineeAttribute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"Grade"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"07"</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"2014-04-14T11:13:41.803"</w:t>
      </w:r>
      <w:r w:rsidRPr="00547ACE">
        <w:rPr>
          <w:rFonts w:ascii="Consolas" w:eastAsiaTheme="minorHAnsi" w:hAnsi="Consolas" w:cs="Lucida Sans Typewriter"/>
          <w:color w:val="268BD2"/>
          <w:sz w:val="16"/>
          <w:szCs w:val="16"/>
        </w:rPr>
        <w:t xml:space="preserve"> /&gt;</w:t>
      </w:r>
    </w:p>
    <w:p w14:paraId="745EC7D3"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&lt;ExamineeAttribute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"LastName"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"Smith"</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"2014-04-14T11:13:41.803"</w:t>
      </w:r>
      <w:r w:rsidRPr="00547ACE">
        <w:rPr>
          <w:rFonts w:ascii="Consolas" w:eastAsiaTheme="minorHAnsi" w:hAnsi="Consolas" w:cs="Lucida Sans Typewriter"/>
          <w:color w:val="268BD2"/>
          <w:sz w:val="16"/>
          <w:szCs w:val="16"/>
        </w:rPr>
        <w:t xml:space="preserve"> /&gt;</w:t>
      </w:r>
    </w:p>
    <w:p w14:paraId="7324E97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&lt;ExamineeAttribute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"SSID"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"CA-9999999598"</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"2014-04-14T11:13:41.803"</w:t>
      </w:r>
      <w:r w:rsidRPr="00547ACE">
        <w:rPr>
          <w:rFonts w:ascii="Consolas" w:eastAsiaTheme="minorHAnsi" w:hAnsi="Consolas" w:cs="Lucida Sans Typewriter"/>
          <w:color w:val="268BD2"/>
          <w:sz w:val="16"/>
          <w:szCs w:val="16"/>
        </w:rPr>
        <w:t xml:space="preserve"> /&gt;</w:t>
      </w:r>
    </w:p>
    <w:p w14:paraId="6A1DE90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&lt;ExamineeAttribute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"DOB"</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1881873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&lt;ExamineeAttribute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"Ethnicity"</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3C2C078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&lt;ExamineeAttribute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"FirstName"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"John"</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00292CF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&lt;ExamineeAttribute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"Gender"</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"M"</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46ADF929"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&lt;ExamineeAttribute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"Grade"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"07"</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1B3C6B0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&lt;ExamineeAttribute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"LastName"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"Smith"</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77E3625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&lt;ExamineeAttribute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"SSID"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"CA-9999999598"</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69412355"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&lt;ExamineeRelationship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"DistrictID"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entityKey=</w:t>
      </w:r>
      <w:r w:rsidRPr="00547ACE">
        <w:rPr>
          <w:rFonts w:ascii="Consolas" w:eastAsiaTheme="minorHAnsi" w:hAnsi="Consolas" w:cs="Lucida Sans Typewriter"/>
          <w:color w:val="B58900"/>
          <w:sz w:val="16"/>
          <w:szCs w:val="16"/>
        </w:rPr>
        <w:t>"709"</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"CA_9999827"</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02F571D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&lt;ExamineeRelationship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"DistrictName"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entityKey=</w:t>
      </w:r>
      <w:r w:rsidRPr="00547ACE">
        <w:rPr>
          <w:rFonts w:ascii="Consolas" w:eastAsiaTheme="minorHAnsi" w:hAnsi="Consolas" w:cs="Lucida Sans Typewriter"/>
          <w:color w:val="B58900"/>
          <w:sz w:val="16"/>
          <w:szCs w:val="16"/>
        </w:rPr>
        <w:t>"709"</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"This Elementary School District"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1D1CDF2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&lt;ExamineeRelationship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"SchoolID"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entityKey=</w:t>
      </w:r>
      <w:r w:rsidRPr="00547ACE">
        <w:rPr>
          <w:rFonts w:ascii="Consolas" w:eastAsiaTheme="minorHAnsi" w:hAnsi="Consolas" w:cs="Lucida Sans Typewriter"/>
          <w:color w:val="B58900"/>
          <w:sz w:val="16"/>
          <w:szCs w:val="16"/>
        </w:rPr>
        <w:t>"9426"</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"CA_9999827_9999928"</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77AAC9A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&lt;ExamineeRelationship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"SchoolName"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entityKey=</w:t>
      </w:r>
      <w:r w:rsidRPr="00547ACE">
        <w:rPr>
          <w:rFonts w:ascii="Consolas" w:eastAsiaTheme="minorHAnsi" w:hAnsi="Consolas" w:cs="Lucida Sans Typewriter"/>
          <w:color w:val="B58900"/>
          <w:sz w:val="16"/>
          <w:szCs w:val="16"/>
        </w:rPr>
        <w:t>"9426"</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"My Elementary School"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6E0698E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&lt;ExamineeRelationship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"StateName"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entityKey=</w:t>
      </w:r>
      <w:r w:rsidRPr="00547ACE">
        <w:rPr>
          <w:rFonts w:ascii="Consolas" w:eastAsiaTheme="minorHAnsi" w:hAnsi="Consolas" w:cs="Lucida Sans Typewriter"/>
          <w:color w:val="B58900"/>
          <w:sz w:val="16"/>
          <w:szCs w:val="16"/>
        </w:rPr>
        <w:t>"3"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"California"</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0E25C22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&lt;ExamineeRelationship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"DistrictID"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entityKey=</w:t>
      </w:r>
      <w:r w:rsidRPr="00547ACE">
        <w:rPr>
          <w:rFonts w:ascii="Consolas" w:eastAsiaTheme="minorHAnsi" w:hAnsi="Consolas" w:cs="Lucida Sans Typewriter"/>
          <w:color w:val="B58900"/>
          <w:sz w:val="16"/>
          <w:szCs w:val="16"/>
        </w:rPr>
        <w:t>"709"</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"CA_9999827"</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5995DDA1"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&lt;ExamineeRelationship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"DistrictName"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entityKey=</w:t>
      </w:r>
      <w:r w:rsidRPr="00547ACE">
        <w:rPr>
          <w:rFonts w:ascii="Consolas" w:eastAsiaTheme="minorHAnsi" w:hAnsi="Consolas" w:cs="Lucida Sans Typewriter"/>
          <w:color w:val="B58900"/>
          <w:sz w:val="16"/>
          <w:szCs w:val="16"/>
        </w:rPr>
        <w:t>"709"</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"This Elementary School District"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656461A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&lt;ExamineeRelationship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"SchoolID"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entityKey=</w:t>
      </w:r>
      <w:r w:rsidRPr="00547ACE">
        <w:rPr>
          <w:rFonts w:ascii="Consolas" w:eastAsiaTheme="minorHAnsi" w:hAnsi="Consolas" w:cs="Lucida Sans Typewriter"/>
          <w:color w:val="B58900"/>
          <w:sz w:val="16"/>
          <w:szCs w:val="16"/>
        </w:rPr>
        <w:t>"9426"</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"CA_999927_9999928"</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5703EAC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&lt;ExamineeRelationship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"SchoolName"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entityKey=</w:t>
      </w:r>
      <w:r w:rsidRPr="00547ACE">
        <w:rPr>
          <w:rFonts w:ascii="Consolas" w:eastAsiaTheme="minorHAnsi" w:hAnsi="Consolas" w:cs="Lucida Sans Typewriter"/>
          <w:color w:val="B58900"/>
          <w:sz w:val="16"/>
          <w:szCs w:val="16"/>
        </w:rPr>
        <w:t>"9426"</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"My Elementary School"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4C53F38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&lt;ExamineeRelationship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name=</w:t>
      </w:r>
      <w:r w:rsidRPr="00547ACE">
        <w:rPr>
          <w:rFonts w:ascii="Consolas" w:eastAsiaTheme="minorHAnsi" w:hAnsi="Consolas" w:cs="Lucida Sans Typewriter"/>
          <w:color w:val="B58900"/>
          <w:sz w:val="16"/>
          <w:szCs w:val="16"/>
        </w:rPr>
        <w:t>"StateName"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entityKey=</w:t>
      </w:r>
      <w:r w:rsidRPr="00547ACE">
        <w:rPr>
          <w:rFonts w:ascii="Consolas" w:eastAsiaTheme="minorHAnsi" w:hAnsi="Consolas" w:cs="Lucida Sans Typewriter"/>
          <w:color w:val="B58900"/>
          <w:sz w:val="16"/>
          <w:szCs w:val="16"/>
        </w:rPr>
        <w:t>"3"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"California"</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4BB30E5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&lt;/Examinee&gt;</w:t>
      </w:r>
    </w:p>
    <w:p w14:paraId="2F3ACAB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&lt;Opportunity </w:t>
      </w:r>
      <w:r w:rsidRPr="00547ACE">
        <w:rPr>
          <w:rFonts w:ascii="Consolas" w:eastAsiaTheme="minorHAnsi" w:hAnsi="Consolas" w:cs="Lucida Sans Typewriter"/>
          <w:color w:val="CB4B16"/>
          <w:sz w:val="16"/>
          <w:szCs w:val="16"/>
        </w:rPr>
        <w:t>server=</w:t>
      </w:r>
      <w:r w:rsidRPr="00547ACE">
        <w:rPr>
          <w:rFonts w:ascii="Consolas" w:eastAsiaTheme="minorHAnsi" w:hAnsi="Consolas" w:cs="Lucida Sans Typewriter"/>
          <w:color w:val="B58900"/>
          <w:sz w:val="16"/>
          <w:szCs w:val="16"/>
        </w:rPr>
        <w:t>"562299-SBASQL8"</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database=</w:t>
      </w:r>
      <w:r w:rsidRPr="00547ACE">
        <w:rPr>
          <w:rFonts w:ascii="Consolas" w:eastAsiaTheme="minorHAnsi" w:hAnsi="Consolas" w:cs="Lucida Sans Typewriter"/>
          <w:color w:val="B58900"/>
          <w:sz w:val="16"/>
          <w:szCs w:val="16"/>
        </w:rPr>
        <w:t>"CASBAC_SHARD_2013sp"</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clientName=</w:t>
      </w:r>
      <w:r w:rsidRPr="00547ACE">
        <w:rPr>
          <w:rFonts w:ascii="Consolas" w:eastAsiaTheme="minorHAnsi" w:hAnsi="Consolas" w:cs="Lucida Sans Typewriter"/>
          <w:color w:val="B58900"/>
          <w:sz w:val="16"/>
          <w:szCs w:val="16"/>
        </w:rPr>
        <w:t>"California"</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key=</w:t>
      </w:r>
      <w:r w:rsidRPr="00547ACE">
        <w:rPr>
          <w:rFonts w:ascii="Consolas" w:eastAsiaTheme="minorHAnsi" w:hAnsi="Consolas" w:cs="Lucida Sans Typewriter"/>
          <w:color w:val="B58900"/>
          <w:sz w:val="16"/>
          <w:szCs w:val="16"/>
        </w:rPr>
        <w:t>"71A3EE01-F215-4CCD-B74D-DF1097A01A0C"</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oppId=</w:t>
      </w:r>
      <w:r w:rsidRPr="00547ACE">
        <w:rPr>
          <w:rFonts w:ascii="Consolas" w:eastAsiaTheme="minorHAnsi" w:hAnsi="Consolas" w:cs="Lucida Sans Typewriter"/>
          <w:color w:val="B58900"/>
          <w:sz w:val="16"/>
          <w:szCs w:val="16"/>
        </w:rPr>
        <w:t>"1855629"</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startDate=</w:t>
      </w:r>
      <w:r w:rsidRPr="00547ACE">
        <w:rPr>
          <w:rFonts w:ascii="Consolas" w:eastAsiaTheme="minorHAnsi" w:hAnsi="Consolas" w:cs="Lucida Sans Typewriter"/>
          <w:color w:val="B58900"/>
          <w:sz w:val="16"/>
          <w:szCs w:val="16"/>
        </w:rPr>
        <w:t>"2014-04-14T10:49:08.437"</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status=</w:t>
      </w:r>
      <w:r w:rsidRPr="00547ACE">
        <w:rPr>
          <w:rFonts w:ascii="Consolas" w:eastAsiaTheme="minorHAnsi" w:hAnsi="Consolas" w:cs="Lucida Sans Typewriter"/>
          <w:color w:val="B58900"/>
          <w:sz w:val="16"/>
          <w:szCs w:val="16"/>
        </w:rPr>
        <w:t>"completed"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opportunity=</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statusDate=</w:t>
      </w:r>
      <w:r w:rsidRPr="00547ACE">
        <w:rPr>
          <w:rFonts w:ascii="Consolas" w:eastAsiaTheme="minorHAnsi" w:hAnsi="Consolas" w:cs="Lucida Sans Typewriter"/>
          <w:color w:val="B58900"/>
          <w:sz w:val="16"/>
          <w:szCs w:val="16"/>
        </w:rPr>
        <w:t>"2014-04-14T11:13:40.900"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dateCompleted=</w:t>
      </w:r>
      <w:r w:rsidRPr="00547ACE">
        <w:rPr>
          <w:rFonts w:ascii="Consolas" w:eastAsiaTheme="minorHAnsi" w:hAnsi="Consolas" w:cs="Lucida Sans Typewriter"/>
          <w:color w:val="B58900"/>
          <w:sz w:val="16"/>
          <w:szCs w:val="16"/>
        </w:rPr>
        <w:t>"2014-04-14T11:13:40.900"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pauseCount=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itemCount=</w:t>
      </w:r>
      <w:r w:rsidRPr="00547ACE">
        <w:rPr>
          <w:rFonts w:ascii="Consolas" w:eastAsiaTheme="minorHAnsi" w:hAnsi="Consolas" w:cs="Lucida Sans Typewriter"/>
          <w:color w:val="B58900"/>
          <w:sz w:val="16"/>
          <w:szCs w:val="16"/>
        </w:rPr>
        <w:t>"6"</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ftCount=</w:t>
      </w:r>
      <w:r w:rsidRPr="00547ACE">
        <w:rPr>
          <w:rFonts w:ascii="Consolas" w:eastAsiaTheme="minorHAnsi" w:hAnsi="Consolas" w:cs="Lucida Sans Typewriter"/>
          <w:color w:val="B58900"/>
          <w:sz w:val="16"/>
          <w:szCs w:val="16"/>
        </w:rPr>
        <w:t>"6"</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abnormalStarts=</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gracePeriodRestarts=</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taId=</w:t>
      </w:r>
      <w:r w:rsidRPr="00547ACE">
        <w:rPr>
          <w:rFonts w:ascii="Consolas" w:eastAsiaTheme="minorHAnsi" w:hAnsi="Consolas" w:cs="Lucida Sans Typewriter"/>
          <w:color w:val="B58900"/>
          <w:sz w:val="16"/>
          <w:szCs w:val="16"/>
        </w:rPr>
        <w:t>"NA"</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taName=</w:t>
      </w:r>
      <w:r w:rsidRPr="00547ACE">
        <w:rPr>
          <w:rFonts w:ascii="Consolas" w:eastAsiaTheme="minorHAnsi" w:hAnsi="Consolas" w:cs="Lucida Sans Typewriter"/>
          <w:color w:val="B58900"/>
          <w:sz w:val="16"/>
          <w:szCs w:val="16"/>
        </w:rPr>
        <w:t>"Ringnell, Brandi"</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sessionId=</w:t>
      </w:r>
      <w:r w:rsidRPr="00547ACE">
        <w:rPr>
          <w:rFonts w:ascii="Consolas" w:eastAsiaTheme="minorHAnsi" w:hAnsi="Consolas" w:cs="Lucida Sans Typewriter"/>
          <w:color w:val="B58900"/>
          <w:sz w:val="16"/>
          <w:szCs w:val="16"/>
        </w:rPr>
        <w:t>"BLUE-5752-4"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windowId=</w:t>
      </w:r>
      <w:r w:rsidRPr="00547ACE">
        <w:rPr>
          <w:rFonts w:ascii="Consolas" w:eastAsiaTheme="minorHAnsi" w:hAnsi="Consolas" w:cs="Lucida Sans Typewriter"/>
          <w:color w:val="B58900"/>
          <w:sz w:val="16"/>
          <w:szCs w:val="16"/>
        </w:rPr>
        <w:t>"California"</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windowOpportunity=</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assessmentParticipantSessionPlatformUserAgent=</w:t>
      </w:r>
      <w:r w:rsidRPr="00547ACE">
        <w:rPr>
          <w:rFonts w:ascii="Consolas" w:eastAsiaTheme="minorHAnsi" w:hAnsi="Consolas" w:cs="Lucida Sans Typewriter"/>
          <w:color w:val="B58900"/>
          <w:sz w:val="16"/>
          <w:szCs w:val="16"/>
        </w:rPr>
        <w:t>"Mozilla/5.0 (iPad; U; CPU OS 3_2_1 like Mac OS X; en-us) AppleWebKit/531.21.10 (KHTML, like Gecko) Mobile/7B405"</w:t>
      </w:r>
      <w:r w:rsidRPr="00547ACE">
        <w:rPr>
          <w:rFonts w:ascii="Consolas" w:eastAsiaTheme="minorHAnsi" w:hAnsi="Consolas" w:cs="Lucida Sans Typewriter"/>
          <w:color w:val="268BD2"/>
          <w:sz w:val="16"/>
          <w:szCs w:val="16"/>
        </w:rPr>
        <w:t>&gt;</w:t>
      </w:r>
    </w:p>
    <w:p w14:paraId="7D7FD2E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&lt;Segment </w:t>
      </w:r>
      <w:r w:rsidRPr="00547ACE">
        <w:rPr>
          <w:rFonts w:ascii="Consolas" w:eastAsiaTheme="minorHAnsi" w:hAnsi="Consolas" w:cs="Lucida Sans Typewriter"/>
          <w:color w:val="CB4B16"/>
          <w:sz w:val="16"/>
          <w:szCs w:val="16"/>
        </w:rPr>
        <w:t>id=</w:t>
      </w:r>
      <w:r w:rsidRPr="00547ACE">
        <w:rPr>
          <w:rFonts w:ascii="Consolas" w:eastAsiaTheme="minorHAnsi" w:hAnsi="Consolas" w:cs="Lucida Sans Typewriter"/>
          <w:color w:val="B58900"/>
          <w:sz w:val="16"/>
          <w:szCs w:val="16"/>
        </w:rPr>
        <w:t>"(SBAC)SBAC-FT-SomeDescriptionS1-MATH-7-Fall-2013-2014"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position=</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formKey=</w:t>
      </w:r>
      <w:r w:rsidRPr="00547ACE">
        <w:rPr>
          <w:rFonts w:ascii="Consolas" w:eastAsiaTheme="minorHAnsi" w:hAnsi="Consolas" w:cs="Lucida Sans Typewriter"/>
          <w:color w:val="B58900"/>
          <w:sz w:val="16"/>
          <w:szCs w:val="16"/>
        </w:rPr>
        <w:t>"200-10545"</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formId=</w:t>
      </w:r>
      <w:r w:rsidRPr="00547ACE">
        <w:rPr>
          <w:rFonts w:ascii="Consolas" w:eastAsiaTheme="minorHAnsi" w:hAnsi="Consolas" w:cs="Lucida Sans Typewriter"/>
          <w:color w:val="B58900"/>
          <w:sz w:val="16"/>
          <w:szCs w:val="16"/>
        </w:rPr>
        <w:t>"SBAC-FT-Perf-7-Math-SomeDesc-2"</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algorithm=</w:t>
      </w:r>
      <w:r w:rsidRPr="00547ACE">
        <w:rPr>
          <w:rFonts w:ascii="Consolas" w:eastAsiaTheme="minorHAnsi" w:hAnsi="Consolas" w:cs="Lucida Sans Typewriter"/>
          <w:color w:val="B58900"/>
          <w:sz w:val="16"/>
          <w:szCs w:val="16"/>
        </w:rPr>
        <w:t>"fixedform"</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algorithmVersion=</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/&gt;</w:t>
      </w:r>
    </w:p>
    <w:p w14:paraId="2BC9DA01"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&lt;Segment </w:t>
      </w:r>
      <w:r w:rsidRPr="00547ACE">
        <w:rPr>
          <w:rFonts w:ascii="Consolas" w:eastAsiaTheme="minorHAnsi" w:hAnsi="Consolas" w:cs="Lucida Sans Typewriter"/>
          <w:color w:val="CB4B16"/>
          <w:sz w:val="16"/>
          <w:szCs w:val="16"/>
        </w:rPr>
        <w:t>id=</w:t>
      </w:r>
      <w:r w:rsidRPr="00547ACE">
        <w:rPr>
          <w:rFonts w:ascii="Consolas" w:eastAsiaTheme="minorHAnsi" w:hAnsi="Consolas" w:cs="Lucida Sans Typewriter"/>
          <w:color w:val="B58900"/>
          <w:sz w:val="16"/>
          <w:szCs w:val="16"/>
        </w:rPr>
        <w:t>"(SBAC)SBAC-FT-SomeDescriptionS2-MATH-7-Fall-2013-2014"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position=</w:t>
      </w:r>
      <w:r w:rsidRPr="00547ACE">
        <w:rPr>
          <w:rFonts w:ascii="Consolas" w:eastAsiaTheme="minorHAnsi" w:hAnsi="Consolas" w:cs="Lucida Sans Typewriter"/>
          <w:color w:val="B58900"/>
          <w:sz w:val="16"/>
          <w:szCs w:val="16"/>
        </w:rPr>
        <w:t>"2"</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formKey=</w:t>
      </w:r>
      <w:r w:rsidRPr="00547ACE">
        <w:rPr>
          <w:rFonts w:ascii="Consolas" w:eastAsiaTheme="minorHAnsi" w:hAnsi="Consolas" w:cs="Lucida Sans Typewriter"/>
          <w:color w:val="B58900"/>
          <w:sz w:val="16"/>
          <w:szCs w:val="16"/>
        </w:rPr>
        <w:t>"200-10894"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formId=</w:t>
      </w:r>
      <w:r w:rsidRPr="00547ACE">
        <w:rPr>
          <w:rFonts w:ascii="Consolas" w:eastAsiaTheme="minorHAnsi" w:hAnsi="Consolas" w:cs="Lucida Sans Typewriter"/>
          <w:color w:val="B58900"/>
          <w:sz w:val="16"/>
          <w:szCs w:val="16"/>
        </w:rPr>
        <w:t>"SBAC::FT::Perf::7::Math::SomeDesc::999::2"</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algorithm=</w:t>
      </w:r>
      <w:r w:rsidRPr="00547ACE">
        <w:rPr>
          <w:rFonts w:ascii="Consolas" w:eastAsiaTheme="minorHAnsi" w:hAnsi="Consolas" w:cs="Lucida Sans Typewriter"/>
          <w:color w:val="B58900"/>
          <w:sz w:val="16"/>
          <w:szCs w:val="16"/>
        </w:rPr>
        <w:t>"fixedform"</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algorithmVersion=</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/&gt;</w:t>
      </w:r>
    </w:p>
    <w:p w14:paraId="79BD314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lastRenderedPageBreak/>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"Language"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"English"</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"ENU"</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6A19481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"Non-Embedded Accommodations"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"None"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"NEA0"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66F06529"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"Non-Embedded Designated Supports"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"None"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"NEDS0"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2F65D3E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"Audio Playback Controls"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"Play Stop and Pause"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"TDS_APC_PSP"</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707FF28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"American Sign Language"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"Do not show ASL videos"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"TDS_ASL0"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77871CA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"Calculator"</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"Scientific"</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"TDS_CalcSciInv"</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1563DC3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"Color Choices"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"Black on White"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"TDS_CC0"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3303C27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"Expandable Passages"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"Expandable Passages On"</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"TDS_ExpandablePassages1"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3248D1B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"Passage Font Size"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"14pt"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"TDS_F_S14"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2EA2E61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"Highlight"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"True"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"TDS_Highlight1"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3A622DE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"Item Font Size"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"14pt Items"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"TDS_IF_S14"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63875161"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"Masking"</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"Masking Not Available"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"TDS_Masking0"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5949D00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"Mark for Review"</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"True"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"TDS_MfR1"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7FBD811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"Permissive Mode"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"Permissive Mode Disabled"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"TDS_PM0"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240D46B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"Print on Request"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"None"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"TDS_PoD0"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2C5D9BC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"Student Comments"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"Notepad"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"TDS_SCNotepad"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1E2E63A9"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"Strikethrough"</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"True"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"TDS_ST1"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"2"</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74B2049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"System Volume Control"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"Show widget"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"TDS_SVC1"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6C67DA0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"Tutorial"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"True"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6724BE1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"Test Progress Indicator"</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"Show indicator as a fraction and adjust to test length"</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"TDS_TPI_ResponsesFix"</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079E9B49"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"Test Shell"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"Standard Test Shell"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"TDS_TS_Modern"</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6AB7E1D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"TTS"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"None"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"TDS_TTS0"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2B5FAFE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"TTS Pausing"</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"TTS Pausing On"</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"TDS_TTSPause1"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10ECE121"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"TTX Business Rules"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"A203"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"TDS_TTX_A203"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6A857425"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"Word List"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"No Glossary"</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"TDS_WL0"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"INITIAL"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"2014-04-14T10:48:43.433"</w:t>
      </w:r>
      <w:r w:rsidRPr="00547ACE">
        <w:rPr>
          <w:rFonts w:ascii="Consolas" w:eastAsiaTheme="minorHAnsi" w:hAnsi="Consolas" w:cs="Lucida Sans Typewriter"/>
          <w:color w:val="268BD2"/>
          <w:sz w:val="16"/>
          <w:szCs w:val="16"/>
        </w:rPr>
        <w:t xml:space="preserve"> /&gt;</w:t>
      </w:r>
    </w:p>
    <w:p w14:paraId="1CC5A26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"Language"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"English"</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"ENU"</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64F35581"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"Non-Embedded Accommodations"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"None"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"NEA0"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66240FC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"Non-Embedded Designated Supports"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"None"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"NEDS0"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107E1DF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"Audio Playback Controls"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"Play Stop and Pause"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"TDS_APC_PSP"</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514F2F1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"American Sign Language"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"Do not show ASL videos"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"TDS_ASL0"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65CE7A51"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"Calculator"</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"Scientific"</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"TDS_CalcSciInv"</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3D376405"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"Color Choices"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"Black on White"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"TDS_CC0"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1104F18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"Expandable Passages"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"Expandable Passages On"</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"TDS_ExpandablePassages1"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05B390F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"Passage Font Size"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"14pt"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"TDS_F_S14"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54CDB01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"Highlight"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"True"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"TDS_Highlight1"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71E96A6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"Item Font Size"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"14pt Items"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"TDS_IF_S14"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22A4AC0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"Masking"</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"Masking Not Available"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"TDS_Masking0"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2268F0B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"Mark for Review"</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"True"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"TDS_MfR1"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2EE8A58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lastRenderedPageBreak/>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"Permissive Mode"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"Permissive Mode Disabled"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"TDS_PM0"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2E240E15"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"Print on Request"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"None"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"TDS_PoD0"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383CF8C5"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"Student Comments"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"Notepad"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"TDS_SCNotepad"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16207FC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"Strikethrough"</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"True"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"TDS_ST1"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"2"</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77D393F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"System Volume Control"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"Show widget"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"TDS_SVC1"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0AE0694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"Tutorial"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"True"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5E33E76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"Test Progress Indicator"</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"Show indicator as a fraction and adjust to test length"</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"TDS_TPI_ResponsesFix"</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0841BBC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"Test Shell"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"Standard Test Shell"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"TDS_TS_Modern"</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5CCE8FB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"TTS"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"None"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"TDS_TTS0"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7B6B92E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"TTS Pausing"</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"TTS Pausing On"</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"TDS_TTSPause1"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68EF8FB1"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"TTX Business Rules"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"A203"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"TDS_TTX_A203"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4968692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&lt;Accommodation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"Word List"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"No Glossary"</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"TDS_WL0"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"FINAL"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contextDate=</w:t>
      </w:r>
      <w:r w:rsidRPr="00547ACE">
        <w:rPr>
          <w:rFonts w:ascii="Consolas" w:eastAsiaTheme="minorHAnsi" w:hAnsi="Consolas" w:cs="Lucida Sans Typewriter"/>
          <w:color w:val="B58900"/>
          <w:sz w:val="16"/>
          <w:szCs w:val="16"/>
        </w:rPr>
        <w:t>"2014-04-14T11:13:41.810"</w:t>
      </w:r>
      <w:r w:rsidRPr="00547ACE">
        <w:rPr>
          <w:rFonts w:ascii="Consolas" w:eastAsiaTheme="minorHAnsi" w:hAnsi="Consolas" w:cs="Lucida Sans Typewriter"/>
          <w:color w:val="268BD2"/>
          <w:sz w:val="16"/>
          <w:szCs w:val="16"/>
        </w:rPr>
        <w:t xml:space="preserve"> /&gt;</w:t>
      </w:r>
    </w:p>
    <w:p w14:paraId="459777B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"Overall"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"ThetaScore"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"-1.22815056854269"</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"0.478226865222882"</w:t>
      </w:r>
      <w:r w:rsidRPr="00547ACE">
        <w:rPr>
          <w:rFonts w:ascii="Consolas" w:eastAsiaTheme="minorHAnsi" w:hAnsi="Consolas" w:cs="Lucida Sans Typewriter"/>
          <w:color w:val="268BD2"/>
          <w:sz w:val="16"/>
          <w:szCs w:val="16"/>
        </w:rPr>
        <w:t xml:space="preserve"> /&gt;</w:t>
      </w:r>
    </w:p>
    <w:p w14:paraId="5ED903F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"ThetaScore"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"-1.05556844672404"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"0.883357114354186"</w:t>
      </w:r>
      <w:r w:rsidRPr="00547ACE">
        <w:rPr>
          <w:rFonts w:ascii="Consolas" w:eastAsiaTheme="minorHAnsi" w:hAnsi="Consolas" w:cs="Lucida Sans Typewriter"/>
          <w:color w:val="268BD2"/>
          <w:sz w:val="16"/>
          <w:szCs w:val="16"/>
        </w:rPr>
        <w:t xml:space="preserve"> /&gt;</w:t>
      </w:r>
    </w:p>
    <w:p w14:paraId="467B16E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"RI"</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"ThetaScore"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"-0.990806340600612"</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"0.763270835347112"</w:t>
      </w:r>
      <w:r w:rsidRPr="00547ACE">
        <w:rPr>
          <w:rFonts w:ascii="Consolas" w:eastAsiaTheme="minorHAnsi" w:hAnsi="Consolas" w:cs="Lucida Sans Typewriter"/>
          <w:color w:val="268BD2"/>
          <w:sz w:val="16"/>
          <w:szCs w:val="16"/>
        </w:rPr>
        <w:t xml:space="preserve"> /&gt;</w:t>
      </w:r>
    </w:p>
    <w:p w14:paraId="7B2B019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"W"</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"ThetaScore"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"-1.59280291740104"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"0.787167977466516"</w:t>
      </w:r>
      <w:r w:rsidRPr="00547ACE">
        <w:rPr>
          <w:rFonts w:ascii="Consolas" w:eastAsiaTheme="minorHAnsi" w:hAnsi="Consolas" w:cs="Lucida Sans Typewriter"/>
          <w:color w:val="268BD2"/>
          <w:sz w:val="16"/>
          <w:szCs w:val="16"/>
        </w:rPr>
        <w:t xml:space="preserve"> /&gt;</w:t>
      </w:r>
    </w:p>
    <w:p w14:paraId="3BE833D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"Overall"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"ScaleScore"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"245.174914080214"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"19.3617008392283"</w:t>
      </w:r>
      <w:r w:rsidRPr="00547ACE">
        <w:rPr>
          <w:rFonts w:ascii="Consolas" w:eastAsiaTheme="minorHAnsi" w:hAnsi="Consolas" w:cs="Lucida Sans Typewriter"/>
          <w:color w:val="268BD2"/>
          <w:sz w:val="16"/>
          <w:szCs w:val="16"/>
        </w:rPr>
        <w:t xml:space="preserve"> /&gt;</w:t>
      </w:r>
    </w:p>
    <w:p w14:paraId="5619142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"ScaleScore"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"252.162148917585"</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"35.7639802907321"</w:t>
      </w:r>
      <w:r w:rsidRPr="00547ACE">
        <w:rPr>
          <w:rFonts w:ascii="Consolas" w:eastAsiaTheme="minorHAnsi" w:hAnsi="Consolas" w:cs="Lucida Sans Typewriter"/>
          <w:color w:val="268BD2"/>
          <w:sz w:val="16"/>
          <w:szCs w:val="16"/>
        </w:rPr>
        <w:t xml:space="preserve"> /&gt;</w:t>
      </w:r>
    </w:p>
    <w:p w14:paraId="1B27B2C1"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"RI"</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"ScaleScore"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"254.784135710183"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"30.902114975099"</w:t>
      </w:r>
      <w:r w:rsidRPr="00547ACE">
        <w:rPr>
          <w:rFonts w:ascii="Consolas" w:eastAsiaTheme="minorHAnsi" w:hAnsi="Consolas" w:cs="Lucida Sans Typewriter"/>
          <w:color w:val="268BD2"/>
          <w:sz w:val="16"/>
          <w:szCs w:val="16"/>
        </w:rPr>
        <w:t xml:space="preserve"> /&gt;</w:t>
      </w:r>
    </w:p>
    <w:p w14:paraId="5D0156A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"W"</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"ScaleScore"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"230.411440502403"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"31.8696250634601"</w:t>
      </w:r>
      <w:r w:rsidRPr="00547ACE">
        <w:rPr>
          <w:rFonts w:ascii="Consolas" w:eastAsiaTheme="minorHAnsi" w:hAnsi="Consolas" w:cs="Lucida Sans Typewriter"/>
          <w:color w:val="268BD2"/>
          <w:sz w:val="16"/>
          <w:szCs w:val="16"/>
        </w:rPr>
        <w:t xml:space="preserve"> /&gt;</w:t>
      </w:r>
    </w:p>
    <w:p w14:paraId="1765210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"Overall"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"PerformanceLevel"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/&gt;</w:t>
      </w:r>
    </w:p>
    <w:p w14:paraId="1DB0C869"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"PerformanceLevel"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/&gt;</w:t>
      </w:r>
    </w:p>
    <w:p w14:paraId="220526D5"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"RI"</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"PerformanceLevel"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/&gt;</w:t>
      </w:r>
    </w:p>
    <w:p w14:paraId="3AAF862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"W"</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"PerformanceLevel"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/&gt;</w:t>
      </w:r>
    </w:p>
    <w:p w14:paraId="7ABB738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"Overall"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"RawScore"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"9"</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/&gt;</w:t>
      </w:r>
    </w:p>
    <w:p w14:paraId="044B82D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"RawScore"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/&gt;</w:t>
      </w:r>
    </w:p>
    <w:p w14:paraId="5FE8587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"RI"</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"RawScore"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"2"</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/&gt;</w:t>
      </w:r>
    </w:p>
    <w:p w14:paraId="6F97851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"W"</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"RawScore"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/&gt;</w:t>
      </w:r>
    </w:p>
    <w:p w14:paraId="22D95005"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"Overall"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"ItemCount"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"16"</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/&gt;</w:t>
      </w:r>
    </w:p>
    <w:p w14:paraId="05DF9E1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"ItemCount"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"8"</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/&gt;</w:t>
      </w:r>
    </w:p>
    <w:p w14:paraId="6EC1B79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"RI"</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"ItemCount"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"5"</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/&gt;</w:t>
      </w:r>
    </w:p>
    <w:p w14:paraId="18AE169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"W"</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"ItemCount"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/&gt;</w:t>
      </w:r>
    </w:p>
    <w:p w14:paraId="69A68CB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"Overall"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"ItemCountScored"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"16"</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/&gt;</w:t>
      </w:r>
    </w:p>
    <w:p w14:paraId="3571B9E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"ItemCountScored"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"8"</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/&gt;</w:t>
      </w:r>
    </w:p>
    <w:p w14:paraId="66F58FD5"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"RI"</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"ItemCountScored"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"5"</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/&gt;</w:t>
      </w:r>
    </w:p>
    <w:p w14:paraId="759BD211"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"W"</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"ItemCountScored"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/&gt;</w:t>
      </w:r>
    </w:p>
    <w:p w14:paraId="75D6C165"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 </w:t>
      </w:r>
      <w:r w:rsidRPr="00547ACE">
        <w:rPr>
          <w:rFonts w:ascii="Consolas" w:eastAsiaTheme="minorHAnsi" w:hAnsi="Consolas" w:cs="Lucida Sans Typewriter"/>
          <w:color w:val="CB4B16"/>
          <w:sz w:val="16"/>
          <w:szCs w:val="16"/>
        </w:rPr>
        <w:t>measureOf=</w:t>
      </w:r>
      <w:r w:rsidRPr="00547ACE">
        <w:rPr>
          <w:rFonts w:ascii="Consolas" w:eastAsiaTheme="minorHAnsi" w:hAnsi="Consolas" w:cs="Lucida Sans Typewriter"/>
          <w:color w:val="B58900"/>
          <w:sz w:val="16"/>
          <w:szCs w:val="16"/>
        </w:rPr>
        <w:t>"Overall"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measureLabel=</w:t>
      </w:r>
      <w:r w:rsidRPr="00547ACE">
        <w:rPr>
          <w:rFonts w:ascii="Consolas" w:eastAsiaTheme="minorHAnsi" w:hAnsi="Consolas" w:cs="Lucida Sans Typewriter"/>
          <w:color w:val="B58900"/>
          <w:sz w:val="16"/>
          <w:szCs w:val="16"/>
        </w:rPr>
        <w:t>"Attempted"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value=</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standardError=</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/&gt;</w:t>
      </w:r>
    </w:p>
    <w:p w14:paraId="4AC63D3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&lt;Item </w:t>
      </w:r>
      <w:r w:rsidRPr="00547ACE">
        <w:rPr>
          <w:rFonts w:ascii="Consolas" w:eastAsiaTheme="minorHAnsi" w:hAnsi="Consolas" w:cs="Lucida Sans Typewriter"/>
          <w:color w:val="CB4B16"/>
          <w:sz w:val="16"/>
          <w:szCs w:val="16"/>
        </w:rPr>
        <w:t>position=</w:t>
      </w:r>
      <w:r w:rsidRPr="00547ACE">
        <w:rPr>
          <w:rFonts w:ascii="Consolas" w:eastAsiaTheme="minorHAnsi" w:hAnsi="Consolas" w:cs="Lucida Sans Typewriter"/>
          <w:color w:val="B58900"/>
          <w:sz w:val="16"/>
          <w:szCs w:val="16"/>
        </w:rPr>
        <w:t>"2"</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segmentId=</w:t>
      </w:r>
      <w:r w:rsidRPr="00547ACE">
        <w:rPr>
          <w:rFonts w:ascii="Consolas" w:eastAsiaTheme="minorHAnsi" w:hAnsi="Consolas" w:cs="Lucida Sans Typewriter"/>
          <w:color w:val="B58900"/>
          <w:sz w:val="16"/>
          <w:szCs w:val="16"/>
        </w:rPr>
        <w:t>"(SBAC)SBAC-FT-SomeDescriptionS1-MATH-7-Fall-2013-2014"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bankKey=</w:t>
      </w:r>
      <w:r w:rsidRPr="00547ACE">
        <w:rPr>
          <w:rFonts w:ascii="Consolas" w:eastAsiaTheme="minorHAnsi" w:hAnsi="Consolas" w:cs="Lucida Sans Typewriter"/>
          <w:color w:val="B58900"/>
          <w:sz w:val="16"/>
          <w:szCs w:val="16"/>
        </w:rPr>
        <w:t>"200"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key=</w:t>
      </w:r>
      <w:r w:rsidRPr="00547ACE">
        <w:rPr>
          <w:rFonts w:ascii="Consolas" w:eastAsiaTheme="minorHAnsi" w:hAnsi="Consolas" w:cs="Lucida Sans Typewriter"/>
          <w:color w:val="B58900"/>
          <w:sz w:val="16"/>
          <w:szCs w:val="16"/>
        </w:rPr>
        <w:t>"15566"</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operational=</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isSelected=</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format=</w:t>
      </w:r>
      <w:r w:rsidRPr="00547ACE">
        <w:rPr>
          <w:rFonts w:ascii="Consolas" w:eastAsiaTheme="minorHAnsi" w:hAnsi="Consolas" w:cs="Lucida Sans Typewriter"/>
          <w:color w:val="B58900"/>
          <w:sz w:val="16"/>
          <w:szCs w:val="16"/>
        </w:rPr>
        <w:t>"MC"</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scoreStatus=</w:t>
      </w:r>
      <w:r w:rsidRPr="00547ACE">
        <w:rPr>
          <w:rFonts w:ascii="Consolas" w:eastAsiaTheme="minorHAnsi" w:hAnsi="Consolas" w:cs="Lucida Sans Typewriter"/>
          <w:color w:val="B58900"/>
          <w:sz w:val="16"/>
          <w:szCs w:val="16"/>
        </w:rPr>
        <w:t>"SCORED"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adminDate=</w:t>
      </w:r>
      <w:r w:rsidRPr="00547ACE">
        <w:rPr>
          <w:rFonts w:ascii="Consolas" w:eastAsiaTheme="minorHAnsi" w:hAnsi="Consolas" w:cs="Lucida Sans Typewriter"/>
          <w:color w:val="B58900"/>
          <w:sz w:val="16"/>
          <w:szCs w:val="16"/>
        </w:rPr>
        <w:t>"2014-04-14T10:49:10.327"</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numberVisits=</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mimeType=</w:t>
      </w:r>
      <w:r w:rsidRPr="00547ACE">
        <w:rPr>
          <w:rFonts w:ascii="Consolas" w:eastAsiaTheme="minorHAnsi" w:hAnsi="Consolas" w:cs="Lucida Sans Typewriter"/>
          <w:color w:val="B58900"/>
          <w:sz w:val="16"/>
          <w:szCs w:val="16"/>
        </w:rPr>
        <w:t>"text/plain"</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strand=</w:t>
      </w:r>
      <w:r w:rsidRPr="00547ACE">
        <w:rPr>
          <w:rFonts w:ascii="Consolas" w:eastAsiaTheme="minorHAnsi" w:hAnsi="Consolas" w:cs="Lucida Sans Typewriter"/>
          <w:color w:val="B58900"/>
          <w:sz w:val="16"/>
          <w:szCs w:val="16"/>
        </w:rPr>
        <w:t>"3"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contentLevel=</w:t>
      </w:r>
      <w:r w:rsidRPr="00547ACE">
        <w:rPr>
          <w:rFonts w:ascii="Consolas" w:eastAsiaTheme="minorHAnsi" w:hAnsi="Consolas" w:cs="Lucida Sans Typewriter"/>
          <w:color w:val="B58900"/>
          <w:sz w:val="16"/>
          <w:szCs w:val="16"/>
        </w:rPr>
        <w:t>"3|EE|NA|E"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pageNumber=</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pageVisits=</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pageTime=</w:t>
      </w:r>
      <w:r w:rsidRPr="00547ACE">
        <w:rPr>
          <w:rFonts w:ascii="Consolas" w:eastAsiaTheme="minorHAnsi" w:hAnsi="Consolas" w:cs="Lucida Sans Typewriter"/>
          <w:color w:val="B58900"/>
          <w:sz w:val="16"/>
          <w:szCs w:val="16"/>
        </w:rPr>
        <w:t>"69834"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dropped=</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&gt;</w:t>
      </w:r>
    </w:p>
    <w:p w14:paraId="32268A9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&lt;Response </w:t>
      </w:r>
      <w:r w:rsidRPr="00547ACE">
        <w:rPr>
          <w:rFonts w:ascii="Consolas" w:eastAsiaTheme="minorHAnsi" w:hAnsi="Consolas" w:cs="Lucida Sans Typewriter"/>
          <w:color w:val="CB4B16"/>
          <w:sz w:val="16"/>
          <w:szCs w:val="16"/>
        </w:rPr>
        <w:t>date=</w:t>
      </w:r>
      <w:r w:rsidRPr="00547ACE">
        <w:rPr>
          <w:rFonts w:ascii="Consolas" w:eastAsiaTheme="minorHAnsi" w:hAnsi="Consolas" w:cs="Lucida Sans Typewriter"/>
          <w:color w:val="B58900"/>
          <w:sz w:val="16"/>
          <w:szCs w:val="16"/>
        </w:rPr>
        <w:t>"2014-04-14T10:56:01.077"</w:t>
      </w:r>
      <w:r w:rsidRPr="00547ACE">
        <w:rPr>
          <w:rFonts w:ascii="Consolas" w:eastAsiaTheme="minorHAnsi" w:hAnsi="Consolas" w:cs="Lucida Sans Typewriter"/>
          <w:color w:val="268BD2"/>
          <w:sz w:val="16"/>
          <w:szCs w:val="16"/>
        </w:rPr>
        <w:t>&gt;</w:t>
      </w:r>
      <w:r w:rsidRPr="00547ACE">
        <w:rPr>
          <w:rFonts w:ascii="Consolas" w:eastAsiaTheme="minorHAnsi" w:hAnsi="Consolas" w:cs="Lucida Sans Typewriter"/>
          <w:color w:val="586E75"/>
          <w:sz w:val="16"/>
          <w:szCs w:val="16"/>
        </w:rPr>
        <w:t>D</w:t>
      </w:r>
      <w:r w:rsidRPr="00547ACE">
        <w:rPr>
          <w:rFonts w:ascii="Consolas" w:eastAsiaTheme="minorHAnsi" w:hAnsi="Consolas" w:cs="Lucida Sans Typewriter"/>
          <w:color w:val="268BD2"/>
          <w:sz w:val="16"/>
          <w:szCs w:val="16"/>
        </w:rPr>
        <w:t>&lt;/Response&gt;</w:t>
      </w:r>
    </w:p>
    <w:p w14:paraId="0B9FC47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&lt;/Item&gt;</w:t>
      </w:r>
    </w:p>
    <w:p w14:paraId="0B4185A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&lt;Item </w:t>
      </w:r>
      <w:r w:rsidRPr="00547ACE">
        <w:rPr>
          <w:rFonts w:ascii="Consolas" w:eastAsiaTheme="minorHAnsi" w:hAnsi="Consolas" w:cs="Lucida Sans Typewriter"/>
          <w:color w:val="CB4B16"/>
          <w:sz w:val="16"/>
          <w:szCs w:val="16"/>
        </w:rPr>
        <w:t>position=</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segmentId=</w:t>
      </w:r>
      <w:r w:rsidRPr="00547ACE">
        <w:rPr>
          <w:rFonts w:ascii="Consolas" w:eastAsiaTheme="minorHAnsi" w:hAnsi="Consolas" w:cs="Lucida Sans Typewriter"/>
          <w:color w:val="B58900"/>
          <w:sz w:val="16"/>
          <w:szCs w:val="16"/>
        </w:rPr>
        <w:t>"(SBAC)SBAC-FT-SomeDescriptionS1-MATH-7-Fall-2013-2014"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bankKey=</w:t>
      </w:r>
      <w:r w:rsidRPr="00547ACE">
        <w:rPr>
          <w:rFonts w:ascii="Consolas" w:eastAsiaTheme="minorHAnsi" w:hAnsi="Consolas" w:cs="Lucida Sans Typewriter"/>
          <w:color w:val="B58900"/>
          <w:sz w:val="16"/>
          <w:szCs w:val="16"/>
        </w:rPr>
        <w:t>"200"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key=</w:t>
      </w:r>
      <w:r w:rsidRPr="00547ACE">
        <w:rPr>
          <w:rFonts w:ascii="Consolas" w:eastAsiaTheme="minorHAnsi" w:hAnsi="Consolas" w:cs="Lucida Sans Typewriter"/>
          <w:color w:val="B58900"/>
          <w:sz w:val="16"/>
          <w:szCs w:val="16"/>
        </w:rPr>
        <w:t>"15558"</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operational=</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isSelected=</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format=</w:t>
      </w:r>
      <w:r w:rsidRPr="00547ACE">
        <w:rPr>
          <w:rFonts w:ascii="Consolas" w:eastAsiaTheme="minorHAnsi" w:hAnsi="Consolas" w:cs="Lucida Sans Typewriter"/>
          <w:color w:val="B58900"/>
          <w:sz w:val="16"/>
          <w:szCs w:val="16"/>
        </w:rPr>
        <w:t>"EQ"</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scoreStatus=</w:t>
      </w:r>
      <w:r w:rsidRPr="00547ACE">
        <w:rPr>
          <w:rFonts w:ascii="Consolas" w:eastAsiaTheme="minorHAnsi" w:hAnsi="Consolas" w:cs="Lucida Sans Typewriter"/>
          <w:color w:val="B58900"/>
          <w:sz w:val="16"/>
          <w:szCs w:val="16"/>
        </w:rPr>
        <w:t>"SCORED"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adminDate=</w:t>
      </w:r>
      <w:r w:rsidRPr="00547ACE">
        <w:rPr>
          <w:rFonts w:ascii="Consolas" w:eastAsiaTheme="minorHAnsi" w:hAnsi="Consolas" w:cs="Lucida Sans Typewriter"/>
          <w:color w:val="B58900"/>
          <w:sz w:val="16"/>
          <w:szCs w:val="16"/>
        </w:rPr>
        <w:t>"2014-04-14T10:49:10.327"</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numberVisits=</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mimeType=</w:t>
      </w:r>
      <w:r w:rsidRPr="00547ACE">
        <w:rPr>
          <w:rFonts w:ascii="Consolas" w:eastAsiaTheme="minorHAnsi" w:hAnsi="Consolas" w:cs="Lucida Sans Typewriter"/>
          <w:color w:val="B58900"/>
          <w:sz w:val="16"/>
          <w:szCs w:val="16"/>
        </w:rPr>
        <w:t>"text/plain"</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strand=</w:t>
      </w:r>
      <w:r w:rsidRPr="00547ACE">
        <w:rPr>
          <w:rFonts w:ascii="Consolas" w:eastAsiaTheme="minorHAnsi" w:hAnsi="Consolas" w:cs="Lucida Sans Typewriter"/>
          <w:color w:val="B58900"/>
          <w:sz w:val="16"/>
          <w:szCs w:val="16"/>
        </w:rPr>
        <w:t>"2"</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contentLevel=</w:t>
      </w:r>
      <w:r w:rsidRPr="00547ACE">
        <w:rPr>
          <w:rFonts w:ascii="Consolas" w:eastAsiaTheme="minorHAnsi" w:hAnsi="Consolas" w:cs="Lucida Sans Typewriter"/>
          <w:color w:val="B58900"/>
          <w:sz w:val="16"/>
          <w:szCs w:val="16"/>
        </w:rPr>
        <w:t>"2|G|NA|C"</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lastRenderedPageBreak/>
        <w:t>pageNumber=</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pageVisits=</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pageTime=</w:t>
      </w:r>
      <w:r w:rsidRPr="00547ACE">
        <w:rPr>
          <w:rFonts w:ascii="Consolas" w:eastAsiaTheme="minorHAnsi" w:hAnsi="Consolas" w:cs="Lucida Sans Typewriter"/>
          <w:color w:val="B58900"/>
          <w:sz w:val="16"/>
          <w:szCs w:val="16"/>
        </w:rPr>
        <w:t>"69834"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dropped=</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&gt;</w:t>
      </w:r>
    </w:p>
    <w:p w14:paraId="6BB1A29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&lt;Response </w:t>
      </w:r>
      <w:r w:rsidRPr="00547ACE">
        <w:rPr>
          <w:rFonts w:ascii="Consolas" w:eastAsiaTheme="minorHAnsi" w:hAnsi="Consolas" w:cs="Lucida Sans Typewriter"/>
          <w:color w:val="CB4B16"/>
          <w:sz w:val="16"/>
          <w:szCs w:val="16"/>
        </w:rPr>
        <w:t>date=</w:t>
      </w:r>
      <w:r w:rsidRPr="00547ACE">
        <w:rPr>
          <w:rFonts w:ascii="Consolas" w:eastAsiaTheme="minorHAnsi" w:hAnsi="Consolas" w:cs="Lucida Sans Typewriter"/>
          <w:color w:val="B58900"/>
          <w:sz w:val="16"/>
          <w:szCs w:val="16"/>
        </w:rPr>
        <w:t>"2014-04-14T11:09:27.457"</w:t>
      </w:r>
      <w:r w:rsidRPr="00547ACE">
        <w:rPr>
          <w:rFonts w:ascii="Consolas" w:eastAsiaTheme="minorHAnsi" w:hAnsi="Consolas" w:cs="Lucida Sans Typewriter"/>
          <w:color w:val="268BD2"/>
          <w:sz w:val="16"/>
          <w:szCs w:val="16"/>
        </w:rPr>
        <w:t>&gt;</w:t>
      </w:r>
    </w:p>
    <w:p w14:paraId="18B6B6C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&amp;lt;response&amp;gt;&amp;lt;math xmlns="http://www.w3.org/1998/Math/MathML"&amp;gt;</w:t>
      </w:r>
    </w:p>
    <w:p w14:paraId="348D930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&amp;lt;mstyle displaystyle="true"&amp;gt;</w:t>
      </w:r>
    </w:p>
    <w:p w14:paraId="364E64F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&amp;lt;mn&amp;gt;4&amp;lt;/mn&amp;gt;</w:t>
      </w:r>
    </w:p>
    <w:p w14:paraId="7884F18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&amp;lt;mn&amp;gt;4&amp;lt;/mn&amp;gt;</w:t>
      </w:r>
    </w:p>
    <w:p w14:paraId="1F32F461"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&amp;lt;mn&amp;gt;1&amp;lt;/mn&amp;gt;</w:t>
      </w:r>
    </w:p>
    <w:p w14:paraId="00D5FE6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&amp;lt;mn&amp;gt;0&amp;lt;/mn&amp;gt;</w:t>
      </w:r>
    </w:p>
    <w:p w14:paraId="2C8CEAF1"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&amp;lt;/mstyle&amp;gt;</w:t>
      </w:r>
    </w:p>
    <w:p w14:paraId="351DE443"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&amp;lt;/math&amp;gt;&amp;lt;/response&amp;gt;</w:t>
      </w:r>
    </w:p>
    <w:p w14:paraId="56CAB2F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&lt;/Response&gt;</w:t>
      </w:r>
    </w:p>
    <w:p w14:paraId="3940C75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&lt;/Item&gt;</w:t>
      </w:r>
    </w:p>
    <w:p w14:paraId="052D5FA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&lt;Item </w:t>
      </w:r>
      <w:r w:rsidRPr="00547ACE">
        <w:rPr>
          <w:rFonts w:ascii="Consolas" w:eastAsiaTheme="minorHAnsi" w:hAnsi="Consolas" w:cs="Lucida Sans Typewriter"/>
          <w:color w:val="CB4B16"/>
          <w:sz w:val="16"/>
          <w:szCs w:val="16"/>
        </w:rPr>
        <w:t>position=</w:t>
      </w:r>
      <w:r w:rsidRPr="00547ACE">
        <w:rPr>
          <w:rFonts w:ascii="Consolas" w:eastAsiaTheme="minorHAnsi" w:hAnsi="Consolas" w:cs="Lucida Sans Typewriter"/>
          <w:color w:val="B58900"/>
          <w:sz w:val="16"/>
          <w:szCs w:val="16"/>
        </w:rPr>
        <w:t>"5"</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segmentId=</w:t>
      </w:r>
      <w:r w:rsidRPr="00547ACE">
        <w:rPr>
          <w:rFonts w:ascii="Consolas" w:eastAsiaTheme="minorHAnsi" w:hAnsi="Consolas" w:cs="Lucida Sans Typewriter"/>
          <w:color w:val="B58900"/>
          <w:sz w:val="16"/>
          <w:szCs w:val="16"/>
        </w:rPr>
        <w:t>"(SBAC)SBAC-FT-SomeDescriptionS1-MATH-7-Fall-2013-2014"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bankKey=</w:t>
      </w:r>
      <w:r w:rsidRPr="00547ACE">
        <w:rPr>
          <w:rFonts w:ascii="Consolas" w:eastAsiaTheme="minorHAnsi" w:hAnsi="Consolas" w:cs="Lucida Sans Typewriter"/>
          <w:color w:val="B58900"/>
          <w:sz w:val="16"/>
          <w:szCs w:val="16"/>
        </w:rPr>
        <w:t>"200"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key=</w:t>
      </w:r>
      <w:r w:rsidRPr="00547ACE">
        <w:rPr>
          <w:rFonts w:ascii="Consolas" w:eastAsiaTheme="minorHAnsi" w:hAnsi="Consolas" w:cs="Lucida Sans Typewriter"/>
          <w:color w:val="B58900"/>
          <w:sz w:val="16"/>
          <w:szCs w:val="16"/>
        </w:rPr>
        <w:t>"15560"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operational=</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isSelected=</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format=</w:t>
      </w:r>
      <w:r w:rsidRPr="00547ACE">
        <w:rPr>
          <w:rFonts w:ascii="Consolas" w:eastAsiaTheme="minorHAnsi" w:hAnsi="Consolas" w:cs="Lucida Sans Typewriter"/>
          <w:color w:val="B58900"/>
          <w:sz w:val="16"/>
          <w:szCs w:val="16"/>
        </w:rPr>
        <w:t>"EQ"</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scoreStatus=</w:t>
      </w:r>
      <w:r w:rsidRPr="00547ACE">
        <w:rPr>
          <w:rFonts w:ascii="Consolas" w:eastAsiaTheme="minorHAnsi" w:hAnsi="Consolas" w:cs="Lucida Sans Typewriter"/>
          <w:color w:val="B58900"/>
          <w:sz w:val="16"/>
          <w:szCs w:val="16"/>
        </w:rPr>
        <w:t>"NOTSCORED"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adminDate=</w:t>
      </w:r>
      <w:r w:rsidRPr="00547ACE">
        <w:rPr>
          <w:rFonts w:ascii="Consolas" w:eastAsiaTheme="minorHAnsi" w:hAnsi="Consolas" w:cs="Lucida Sans Typewriter"/>
          <w:color w:val="B58900"/>
          <w:sz w:val="16"/>
          <w:szCs w:val="16"/>
        </w:rPr>
        <w:t>"2014-04-14T10:49:10.327"</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numberVisits=</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mimeType=</w:t>
      </w:r>
      <w:r w:rsidRPr="00547ACE">
        <w:rPr>
          <w:rFonts w:ascii="Consolas" w:eastAsiaTheme="minorHAnsi" w:hAnsi="Consolas" w:cs="Lucida Sans Typewriter"/>
          <w:color w:val="B58900"/>
          <w:sz w:val="16"/>
          <w:szCs w:val="16"/>
        </w:rPr>
        <w:t>"text/plain"</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strand=</w:t>
      </w:r>
      <w:r w:rsidRPr="00547ACE">
        <w:rPr>
          <w:rFonts w:ascii="Consolas" w:eastAsiaTheme="minorHAnsi" w:hAnsi="Consolas" w:cs="Lucida Sans Typewriter"/>
          <w:color w:val="B58900"/>
          <w:sz w:val="16"/>
          <w:szCs w:val="16"/>
        </w:rPr>
        <w:t>"2"</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contentLevel=</w:t>
      </w:r>
      <w:r w:rsidRPr="00547ACE">
        <w:rPr>
          <w:rFonts w:ascii="Consolas" w:eastAsiaTheme="minorHAnsi" w:hAnsi="Consolas" w:cs="Lucida Sans Typewriter"/>
          <w:color w:val="B58900"/>
          <w:sz w:val="16"/>
          <w:szCs w:val="16"/>
        </w:rPr>
        <w:t>"2|EE|NA|A"</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pageNumber=</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pageVisits=</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pageTime=</w:t>
      </w:r>
      <w:r w:rsidRPr="00547ACE">
        <w:rPr>
          <w:rFonts w:ascii="Consolas" w:eastAsiaTheme="minorHAnsi" w:hAnsi="Consolas" w:cs="Lucida Sans Typewriter"/>
          <w:color w:val="B58900"/>
          <w:sz w:val="16"/>
          <w:szCs w:val="16"/>
        </w:rPr>
        <w:t>"69834"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dropped=</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&gt;</w:t>
      </w:r>
    </w:p>
    <w:p w14:paraId="38BA6E5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&lt;Response </w:t>
      </w:r>
      <w:r w:rsidRPr="00547ACE">
        <w:rPr>
          <w:rFonts w:ascii="Consolas" w:eastAsiaTheme="minorHAnsi" w:hAnsi="Consolas" w:cs="Lucida Sans Typewriter"/>
          <w:color w:val="CB4B16"/>
          <w:sz w:val="16"/>
          <w:szCs w:val="16"/>
        </w:rPr>
        <w:t>date=</w:t>
      </w:r>
      <w:r w:rsidRPr="00547ACE">
        <w:rPr>
          <w:rFonts w:ascii="Consolas" w:eastAsiaTheme="minorHAnsi" w:hAnsi="Consolas" w:cs="Lucida Sans Typewriter"/>
          <w:color w:val="B58900"/>
          <w:sz w:val="16"/>
          <w:szCs w:val="16"/>
        </w:rPr>
        <w:t>"2014-04-14T11:09:27.423"</w:t>
      </w:r>
      <w:r w:rsidRPr="00547ACE">
        <w:rPr>
          <w:rFonts w:ascii="Consolas" w:eastAsiaTheme="minorHAnsi" w:hAnsi="Consolas" w:cs="Lucida Sans Typewriter"/>
          <w:color w:val="268BD2"/>
          <w:sz w:val="16"/>
          <w:szCs w:val="16"/>
        </w:rPr>
        <w:t>&gt;</w:t>
      </w:r>
    </w:p>
    <w:p w14:paraId="6327EB0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&amp;lt;response&amp;gt;&amp;lt;math xmlns="http://www.w3.org/1998/Math/MathML"&amp;gt;</w:t>
      </w:r>
    </w:p>
    <w:p w14:paraId="0D713DB3"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&amp;lt;mstyle displaystyle="true"&amp;gt;</w:t>
      </w:r>
    </w:p>
    <w:p w14:paraId="4C58A5B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&amp;lt;mn&amp;gt;2&amp;lt;/mn&amp;gt;</w:t>
      </w:r>
    </w:p>
    <w:p w14:paraId="7FD92A79"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&amp;lt;/mstyle&amp;gt;</w:t>
      </w:r>
    </w:p>
    <w:p w14:paraId="493F667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&amp;lt;/math&amp;gt;&amp;lt;/response&amp;gt;</w:t>
      </w:r>
    </w:p>
    <w:p w14:paraId="204B66B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&lt;/Response&gt;</w:t>
      </w:r>
    </w:p>
    <w:p w14:paraId="07B0086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&lt;/Item&gt;</w:t>
      </w:r>
    </w:p>
    <w:p w14:paraId="073FC279"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&lt;Item </w:t>
      </w:r>
      <w:r w:rsidRPr="00547ACE">
        <w:rPr>
          <w:rFonts w:ascii="Consolas" w:eastAsiaTheme="minorHAnsi" w:hAnsi="Consolas" w:cs="Lucida Sans Typewriter"/>
          <w:color w:val="CB4B16"/>
          <w:sz w:val="16"/>
          <w:szCs w:val="16"/>
        </w:rPr>
        <w:t>position=</w:t>
      </w:r>
      <w:r w:rsidRPr="00547ACE">
        <w:rPr>
          <w:rFonts w:ascii="Consolas" w:eastAsiaTheme="minorHAnsi" w:hAnsi="Consolas" w:cs="Lucida Sans Typewriter"/>
          <w:color w:val="B58900"/>
          <w:sz w:val="16"/>
          <w:szCs w:val="16"/>
        </w:rPr>
        <w:t>"4"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segmentId=</w:t>
      </w:r>
      <w:r w:rsidRPr="00547ACE">
        <w:rPr>
          <w:rFonts w:ascii="Consolas" w:eastAsiaTheme="minorHAnsi" w:hAnsi="Consolas" w:cs="Lucida Sans Typewriter"/>
          <w:color w:val="B58900"/>
          <w:sz w:val="16"/>
          <w:szCs w:val="16"/>
        </w:rPr>
        <w:t>"(SBAC)SBAC-FT-SomeDescriptionS1-MATH-7-Fall-2013-2014"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bankKey=</w:t>
      </w:r>
      <w:r w:rsidRPr="00547ACE">
        <w:rPr>
          <w:rFonts w:ascii="Consolas" w:eastAsiaTheme="minorHAnsi" w:hAnsi="Consolas" w:cs="Lucida Sans Typewriter"/>
          <w:color w:val="B58900"/>
          <w:sz w:val="16"/>
          <w:szCs w:val="16"/>
        </w:rPr>
        <w:t>"200"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key=</w:t>
      </w:r>
      <w:r w:rsidRPr="00547ACE">
        <w:rPr>
          <w:rFonts w:ascii="Consolas" w:eastAsiaTheme="minorHAnsi" w:hAnsi="Consolas" w:cs="Lucida Sans Typewriter"/>
          <w:color w:val="B58900"/>
          <w:sz w:val="16"/>
          <w:szCs w:val="16"/>
        </w:rPr>
        <w:t>"15562"</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operational=</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isSelected=</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format=</w:t>
      </w:r>
      <w:r w:rsidRPr="00547ACE">
        <w:rPr>
          <w:rFonts w:ascii="Consolas" w:eastAsiaTheme="minorHAnsi" w:hAnsi="Consolas" w:cs="Lucida Sans Typewriter"/>
          <w:color w:val="B58900"/>
          <w:sz w:val="16"/>
          <w:szCs w:val="16"/>
        </w:rPr>
        <w:t>"EQ"</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scoreStatus=</w:t>
      </w:r>
      <w:r w:rsidRPr="00547ACE">
        <w:rPr>
          <w:rFonts w:ascii="Consolas" w:eastAsiaTheme="minorHAnsi" w:hAnsi="Consolas" w:cs="Lucida Sans Typewriter"/>
          <w:color w:val="B58900"/>
          <w:sz w:val="16"/>
          <w:szCs w:val="16"/>
        </w:rPr>
        <w:t>"NOTSCORED"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adminDate=</w:t>
      </w:r>
      <w:r w:rsidRPr="00547ACE">
        <w:rPr>
          <w:rFonts w:ascii="Consolas" w:eastAsiaTheme="minorHAnsi" w:hAnsi="Consolas" w:cs="Lucida Sans Typewriter"/>
          <w:color w:val="B58900"/>
          <w:sz w:val="16"/>
          <w:szCs w:val="16"/>
        </w:rPr>
        <w:t>"2014-04-14T10:49:10.327"</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numberVisits=</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mimeType=</w:t>
      </w:r>
      <w:r w:rsidRPr="00547ACE">
        <w:rPr>
          <w:rFonts w:ascii="Consolas" w:eastAsiaTheme="minorHAnsi" w:hAnsi="Consolas" w:cs="Lucida Sans Typewriter"/>
          <w:color w:val="B58900"/>
          <w:sz w:val="16"/>
          <w:szCs w:val="16"/>
        </w:rPr>
        <w:t>"text/plain"</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strand=</w:t>
      </w:r>
      <w:r w:rsidRPr="00547ACE">
        <w:rPr>
          <w:rFonts w:ascii="Consolas" w:eastAsiaTheme="minorHAnsi" w:hAnsi="Consolas" w:cs="Lucida Sans Typewriter"/>
          <w:color w:val="B58900"/>
          <w:sz w:val="16"/>
          <w:szCs w:val="16"/>
        </w:rPr>
        <w:t>"4"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contentLevel=</w:t>
      </w:r>
      <w:r w:rsidRPr="00547ACE">
        <w:rPr>
          <w:rFonts w:ascii="Consolas" w:eastAsiaTheme="minorHAnsi" w:hAnsi="Consolas" w:cs="Lucida Sans Typewriter"/>
          <w:color w:val="B58900"/>
          <w:sz w:val="16"/>
          <w:szCs w:val="16"/>
        </w:rPr>
        <w:t>"4|EE|NA|E"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pageNumber=</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pageVisits=</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pageTime=</w:t>
      </w:r>
      <w:r w:rsidRPr="00547ACE">
        <w:rPr>
          <w:rFonts w:ascii="Consolas" w:eastAsiaTheme="minorHAnsi" w:hAnsi="Consolas" w:cs="Lucida Sans Typewriter"/>
          <w:color w:val="B58900"/>
          <w:sz w:val="16"/>
          <w:szCs w:val="16"/>
        </w:rPr>
        <w:t>"69834"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dropped=</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&gt;</w:t>
      </w:r>
    </w:p>
    <w:p w14:paraId="3414480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&lt;Response </w:t>
      </w:r>
      <w:r w:rsidRPr="00547ACE">
        <w:rPr>
          <w:rFonts w:ascii="Consolas" w:eastAsiaTheme="minorHAnsi" w:hAnsi="Consolas" w:cs="Lucida Sans Typewriter"/>
          <w:color w:val="CB4B16"/>
          <w:sz w:val="16"/>
          <w:szCs w:val="16"/>
        </w:rPr>
        <w:t>date=</w:t>
      </w:r>
      <w:r w:rsidRPr="00547ACE">
        <w:rPr>
          <w:rFonts w:ascii="Consolas" w:eastAsiaTheme="minorHAnsi" w:hAnsi="Consolas" w:cs="Lucida Sans Typewriter"/>
          <w:color w:val="B58900"/>
          <w:sz w:val="16"/>
          <w:szCs w:val="16"/>
        </w:rPr>
        <w:t>"2014-04-14T11:13:25.493"</w:t>
      </w:r>
      <w:r w:rsidRPr="00547ACE">
        <w:rPr>
          <w:rFonts w:ascii="Consolas" w:eastAsiaTheme="minorHAnsi" w:hAnsi="Consolas" w:cs="Lucida Sans Typewriter"/>
          <w:color w:val="268BD2"/>
          <w:sz w:val="16"/>
          <w:szCs w:val="16"/>
        </w:rPr>
        <w:t xml:space="preserve"> &gt;</w:t>
      </w:r>
    </w:p>
    <w:p w14:paraId="091B93C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&amp;lt;response&amp;gt;&amp;lt;math xmlns="http://www.w3.org/1998/Math/MathML"&amp;gt;</w:t>
      </w:r>
    </w:p>
    <w:p w14:paraId="0201EAD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&amp;lt;mstyle displaystyle="true"&amp;gt;</w:t>
      </w:r>
    </w:p>
    <w:p w14:paraId="1E9B7CB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&amp;lt;mfrac&amp;gt;</w:t>
      </w:r>
    </w:p>
    <w:p w14:paraId="4E0B87C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&amp;lt;mi&amp;gt;x&amp;lt;/mi&amp;gt;</w:t>
      </w:r>
    </w:p>
    <w:p w14:paraId="2B653A09"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&amp;lt;mi&amp;gt;y&amp;lt;/mi&amp;gt;</w:t>
      </w:r>
    </w:p>
    <w:p w14:paraId="6570231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&amp;lt;/mfrac&amp;gt;</w:t>
      </w:r>
    </w:p>
    <w:p w14:paraId="19FF0F8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&amp;lt;mo&amp;gt;&amp;amp;#x2217;&amp;lt;/mo&amp;gt;</w:t>
      </w:r>
    </w:p>
    <w:p w14:paraId="6904B17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&amp;lt;mfrac&amp;gt;</w:t>
      </w:r>
    </w:p>
    <w:p w14:paraId="741A391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&amp;lt;mi&amp;gt;x&amp;lt;/mi&amp;gt;</w:t>
      </w:r>
    </w:p>
    <w:p w14:paraId="2D0D0D09"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&amp;lt;mrow&amp;gt;</w:t>
      </w:r>
    </w:p>
    <w:p w14:paraId="68B9D87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&amp;lt;mn&amp;gt;1&amp;lt;/mn&amp;gt;</w:t>
      </w:r>
    </w:p>
    <w:p w14:paraId="3CB2A1B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&amp;lt;mn&amp;gt;0&amp;lt;/mn&amp;gt;</w:t>
      </w:r>
    </w:p>
    <w:p w14:paraId="2BF33B8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&amp;lt;mn&amp;gt;0&amp;lt;/mn&amp;gt;</w:t>
      </w:r>
    </w:p>
    <w:p w14:paraId="2D3EA30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&amp;lt;/mrow&amp;gt;</w:t>
      </w:r>
    </w:p>
    <w:p w14:paraId="5700EAE1"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&amp;lt;/mfrac&amp;gt;</w:t>
      </w:r>
    </w:p>
    <w:p w14:paraId="593FA17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&amp;lt;mo&amp;gt;=&amp;lt;/mo&amp;gt;</w:t>
      </w:r>
    </w:p>
    <w:p w14:paraId="79212E8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&amp;lt;mo&amp;gt;&amp;amp;#x2212;&amp;lt;/mo&amp;gt;</w:t>
      </w:r>
    </w:p>
    <w:p w14:paraId="090235D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&amp;lt;mo&amp;gt;&amp;amp;#x2212;&amp;lt;/mo&amp;gt;</w:t>
      </w:r>
    </w:p>
    <w:p w14:paraId="34D8B32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&amp;lt;mo&amp;gt;&amp;amp;#xF7;&amp;lt;/mo&amp;gt;</w:t>
      </w:r>
    </w:p>
    <w:p w14:paraId="785DB98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lastRenderedPageBreak/>
        <w:t xml:space="preserve">        &amp;lt;mo&amp;gt;=&amp;lt;/mo&amp;gt;</w:t>
      </w:r>
    </w:p>
    <w:p w14:paraId="3EA3727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&amp;lt;/mstyle&amp;gt;</w:t>
      </w:r>
    </w:p>
    <w:p w14:paraId="1F6C2EC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&amp;lt;/math&amp;gt;&amp;lt;/response&amp;gt;</w:t>
      </w:r>
    </w:p>
    <w:p w14:paraId="144A79E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&lt;/Response&gt;</w:t>
      </w:r>
    </w:p>
    <w:p w14:paraId="083474C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&lt;/Item&gt;</w:t>
      </w:r>
    </w:p>
    <w:p w14:paraId="5F71D86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&lt;Item </w:t>
      </w:r>
      <w:r w:rsidRPr="00547ACE">
        <w:rPr>
          <w:rFonts w:ascii="Consolas" w:eastAsiaTheme="minorHAnsi" w:hAnsi="Consolas" w:cs="Lucida Sans Typewriter"/>
          <w:color w:val="CB4B16"/>
          <w:sz w:val="16"/>
          <w:szCs w:val="16"/>
        </w:rPr>
        <w:t>position=</w:t>
      </w:r>
      <w:r w:rsidRPr="00547ACE">
        <w:rPr>
          <w:rFonts w:ascii="Consolas" w:eastAsiaTheme="minorHAnsi" w:hAnsi="Consolas" w:cs="Lucida Sans Typewriter"/>
          <w:color w:val="B58900"/>
          <w:sz w:val="16"/>
          <w:szCs w:val="16"/>
        </w:rPr>
        <w:t>"3"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segmentId=</w:t>
      </w:r>
      <w:r w:rsidRPr="00547ACE">
        <w:rPr>
          <w:rFonts w:ascii="Consolas" w:eastAsiaTheme="minorHAnsi" w:hAnsi="Consolas" w:cs="Lucida Sans Typewriter"/>
          <w:color w:val="B58900"/>
          <w:sz w:val="16"/>
          <w:szCs w:val="16"/>
        </w:rPr>
        <w:t>"(SBAC)SBAC-FT-SomeDescriptionS1-MATH-7-Fall-2013-2014"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bankKey=</w:t>
      </w:r>
      <w:r w:rsidRPr="00547ACE">
        <w:rPr>
          <w:rFonts w:ascii="Consolas" w:eastAsiaTheme="minorHAnsi" w:hAnsi="Consolas" w:cs="Lucida Sans Typewriter"/>
          <w:color w:val="B58900"/>
          <w:sz w:val="16"/>
          <w:szCs w:val="16"/>
        </w:rPr>
        <w:t>"200"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key=</w:t>
      </w:r>
      <w:r w:rsidRPr="00547ACE">
        <w:rPr>
          <w:rFonts w:ascii="Consolas" w:eastAsiaTheme="minorHAnsi" w:hAnsi="Consolas" w:cs="Lucida Sans Typewriter"/>
          <w:color w:val="B58900"/>
          <w:sz w:val="16"/>
          <w:szCs w:val="16"/>
        </w:rPr>
        <w:t>"15570"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operational=</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isSelected=</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format=</w:t>
      </w:r>
      <w:r w:rsidRPr="00547ACE">
        <w:rPr>
          <w:rFonts w:ascii="Consolas" w:eastAsiaTheme="minorHAnsi" w:hAnsi="Consolas" w:cs="Lucida Sans Typewriter"/>
          <w:color w:val="B58900"/>
          <w:sz w:val="16"/>
          <w:szCs w:val="16"/>
        </w:rPr>
        <w:t>"SA"</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scoreStatus=</w:t>
      </w:r>
      <w:r w:rsidRPr="00547ACE">
        <w:rPr>
          <w:rFonts w:ascii="Consolas" w:eastAsiaTheme="minorHAnsi" w:hAnsi="Consolas" w:cs="Lucida Sans Typewriter"/>
          <w:color w:val="B58900"/>
          <w:sz w:val="16"/>
          <w:szCs w:val="16"/>
        </w:rPr>
        <w:t>"NOTSCORED"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adminDate=</w:t>
      </w:r>
      <w:r w:rsidRPr="00547ACE">
        <w:rPr>
          <w:rFonts w:ascii="Consolas" w:eastAsiaTheme="minorHAnsi" w:hAnsi="Consolas" w:cs="Lucida Sans Typewriter"/>
          <w:color w:val="B58900"/>
          <w:sz w:val="16"/>
          <w:szCs w:val="16"/>
        </w:rPr>
        <w:t>"2014-04-14T10:49:10.327"</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numberVisits=</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mimeType=</w:t>
      </w:r>
      <w:r w:rsidRPr="00547ACE">
        <w:rPr>
          <w:rFonts w:ascii="Consolas" w:eastAsiaTheme="minorHAnsi" w:hAnsi="Consolas" w:cs="Lucida Sans Typewriter"/>
          <w:color w:val="B58900"/>
          <w:sz w:val="16"/>
          <w:szCs w:val="16"/>
        </w:rPr>
        <w:t>"text/html"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strand=</w:t>
      </w:r>
      <w:r w:rsidRPr="00547ACE">
        <w:rPr>
          <w:rFonts w:ascii="Consolas" w:eastAsiaTheme="minorHAnsi" w:hAnsi="Consolas" w:cs="Lucida Sans Typewriter"/>
          <w:color w:val="B58900"/>
          <w:sz w:val="16"/>
          <w:szCs w:val="16"/>
        </w:rPr>
        <w:t>"3"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contentLevel=</w:t>
      </w:r>
      <w:r w:rsidRPr="00547ACE">
        <w:rPr>
          <w:rFonts w:ascii="Consolas" w:eastAsiaTheme="minorHAnsi" w:hAnsi="Consolas" w:cs="Lucida Sans Typewriter"/>
          <w:color w:val="B58900"/>
          <w:sz w:val="16"/>
          <w:szCs w:val="16"/>
        </w:rPr>
        <w:t>"3|RP|NA|B"</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pageNumber=</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pageVisits=</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pageTime=</w:t>
      </w:r>
      <w:r w:rsidRPr="00547ACE">
        <w:rPr>
          <w:rFonts w:ascii="Consolas" w:eastAsiaTheme="minorHAnsi" w:hAnsi="Consolas" w:cs="Lucida Sans Typewriter"/>
          <w:color w:val="B58900"/>
          <w:sz w:val="16"/>
          <w:szCs w:val="16"/>
        </w:rPr>
        <w:t>"69834"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dropped=</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&gt;</w:t>
      </w:r>
    </w:p>
    <w:p w14:paraId="2D87D1E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&lt;Response </w:t>
      </w:r>
      <w:r w:rsidRPr="00547ACE">
        <w:rPr>
          <w:rFonts w:ascii="Consolas" w:eastAsiaTheme="minorHAnsi" w:hAnsi="Consolas" w:cs="Lucida Sans Typewriter"/>
          <w:color w:val="CB4B16"/>
          <w:sz w:val="16"/>
          <w:szCs w:val="16"/>
        </w:rPr>
        <w:t>date=</w:t>
      </w:r>
      <w:r w:rsidRPr="00547ACE">
        <w:rPr>
          <w:rFonts w:ascii="Consolas" w:eastAsiaTheme="minorHAnsi" w:hAnsi="Consolas" w:cs="Lucida Sans Typewriter"/>
          <w:color w:val="B58900"/>
          <w:sz w:val="16"/>
          <w:szCs w:val="16"/>
        </w:rPr>
        <w:t>"2014-04-14T11:03:10.913"</w:t>
      </w:r>
      <w:r w:rsidRPr="00547ACE">
        <w:rPr>
          <w:rFonts w:ascii="Consolas" w:eastAsiaTheme="minorHAnsi" w:hAnsi="Consolas" w:cs="Lucida Sans Typewriter"/>
          <w:color w:val="268BD2"/>
          <w:sz w:val="16"/>
          <w:szCs w:val="16"/>
        </w:rPr>
        <w:t>&gt;</w:t>
      </w:r>
    </w:p>
    <w:p w14:paraId="4E8BF5F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&amp;lt;p&amp;gt;2 miles away from the beginning&amp;lt;/p&amp;gt;</w:t>
      </w:r>
    </w:p>
    <w:p w14:paraId="6A66D76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&lt;/Response&gt;</w:t>
      </w:r>
    </w:p>
    <w:p w14:paraId="06631EE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&lt;/Item&gt;</w:t>
      </w:r>
    </w:p>
    <w:p w14:paraId="23A5678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&lt;Item </w:t>
      </w:r>
      <w:r w:rsidRPr="00547ACE">
        <w:rPr>
          <w:rFonts w:ascii="Consolas" w:eastAsiaTheme="minorHAnsi" w:hAnsi="Consolas" w:cs="Lucida Sans Typewriter"/>
          <w:color w:val="CB4B16"/>
          <w:sz w:val="16"/>
          <w:szCs w:val="16"/>
        </w:rPr>
        <w:t>position=</w:t>
      </w:r>
      <w:r w:rsidRPr="00547ACE">
        <w:rPr>
          <w:rFonts w:ascii="Consolas" w:eastAsiaTheme="minorHAnsi" w:hAnsi="Consolas" w:cs="Lucida Sans Typewriter"/>
          <w:color w:val="B58900"/>
          <w:sz w:val="16"/>
          <w:szCs w:val="16"/>
        </w:rPr>
        <w:t>"6"</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segmentId=</w:t>
      </w:r>
      <w:r w:rsidRPr="00547ACE">
        <w:rPr>
          <w:rFonts w:ascii="Consolas" w:eastAsiaTheme="minorHAnsi" w:hAnsi="Consolas" w:cs="Lucida Sans Typewriter"/>
          <w:color w:val="B58900"/>
          <w:sz w:val="16"/>
          <w:szCs w:val="16"/>
        </w:rPr>
        <w:t>"(SBAC)SBAC-FT-SomeDescriptionS1-MATH-7-Fall-2013-2014"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bankKey=</w:t>
      </w:r>
      <w:r w:rsidRPr="00547ACE">
        <w:rPr>
          <w:rFonts w:ascii="Consolas" w:eastAsiaTheme="minorHAnsi" w:hAnsi="Consolas" w:cs="Lucida Sans Typewriter"/>
          <w:color w:val="B58900"/>
          <w:sz w:val="16"/>
          <w:szCs w:val="16"/>
        </w:rPr>
        <w:t>"200"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key=</w:t>
      </w:r>
      <w:r w:rsidRPr="00547ACE">
        <w:rPr>
          <w:rFonts w:ascii="Consolas" w:eastAsiaTheme="minorHAnsi" w:hAnsi="Consolas" w:cs="Lucida Sans Typewriter"/>
          <w:color w:val="B58900"/>
          <w:sz w:val="16"/>
          <w:szCs w:val="16"/>
        </w:rPr>
        <w:t>"15573"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operational=</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isSelected=</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format=</w:t>
      </w:r>
      <w:r w:rsidRPr="00547ACE">
        <w:rPr>
          <w:rFonts w:ascii="Consolas" w:eastAsiaTheme="minorHAnsi" w:hAnsi="Consolas" w:cs="Lucida Sans Typewriter"/>
          <w:color w:val="B58900"/>
          <w:sz w:val="16"/>
          <w:szCs w:val="16"/>
        </w:rPr>
        <w:t>"GI"</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scoreStatus=</w:t>
      </w:r>
      <w:r w:rsidRPr="00547ACE">
        <w:rPr>
          <w:rFonts w:ascii="Consolas" w:eastAsiaTheme="minorHAnsi" w:hAnsi="Consolas" w:cs="Lucida Sans Typewriter"/>
          <w:color w:val="B58900"/>
          <w:sz w:val="16"/>
          <w:szCs w:val="16"/>
        </w:rPr>
        <w:t>"NOTSCORED"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adminDate=</w:t>
      </w:r>
      <w:r w:rsidRPr="00547ACE">
        <w:rPr>
          <w:rFonts w:ascii="Consolas" w:eastAsiaTheme="minorHAnsi" w:hAnsi="Consolas" w:cs="Lucida Sans Typewriter"/>
          <w:color w:val="B58900"/>
          <w:sz w:val="16"/>
          <w:szCs w:val="16"/>
        </w:rPr>
        <w:t>"2014-04-14T10:49:10.327"</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numberVisits=</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mimeType=</w:t>
      </w:r>
      <w:r w:rsidRPr="00547ACE">
        <w:rPr>
          <w:rFonts w:ascii="Consolas" w:eastAsiaTheme="minorHAnsi" w:hAnsi="Consolas" w:cs="Lucida Sans Typewriter"/>
          <w:color w:val="B58900"/>
          <w:sz w:val="16"/>
          <w:szCs w:val="16"/>
        </w:rPr>
        <w:t>"text/xml"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strand=</w:t>
      </w:r>
      <w:r w:rsidRPr="00547ACE">
        <w:rPr>
          <w:rFonts w:ascii="Consolas" w:eastAsiaTheme="minorHAnsi" w:hAnsi="Consolas" w:cs="Lucida Sans Typewriter"/>
          <w:color w:val="B58900"/>
          <w:sz w:val="16"/>
          <w:szCs w:val="16"/>
        </w:rPr>
        <w:t>"4"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contentLevel=</w:t>
      </w:r>
      <w:r w:rsidRPr="00547ACE">
        <w:rPr>
          <w:rFonts w:ascii="Consolas" w:eastAsiaTheme="minorHAnsi" w:hAnsi="Consolas" w:cs="Lucida Sans Typewriter"/>
          <w:color w:val="B58900"/>
          <w:sz w:val="16"/>
          <w:szCs w:val="16"/>
        </w:rPr>
        <w:t>"4|EE|NA|E"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pageNumber=</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pageVisits=</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pageTime=</w:t>
      </w:r>
      <w:r w:rsidRPr="00547ACE">
        <w:rPr>
          <w:rFonts w:ascii="Consolas" w:eastAsiaTheme="minorHAnsi" w:hAnsi="Consolas" w:cs="Lucida Sans Typewriter"/>
          <w:color w:val="B58900"/>
          <w:sz w:val="16"/>
          <w:szCs w:val="16"/>
        </w:rPr>
        <w:t>"69834"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dropped=</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&gt;</w:t>
      </w:r>
    </w:p>
    <w:p w14:paraId="1B805C5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&lt;Response </w:t>
      </w:r>
      <w:r w:rsidRPr="00547ACE">
        <w:rPr>
          <w:rFonts w:ascii="Consolas" w:eastAsiaTheme="minorHAnsi" w:hAnsi="Consolas" w:cs="Lucida Sans Typewriter"/>
          <w:color w:val="CB4B16"/>
          <w:sz w:val="16"/>
          <w:szCs w:val="16"/>
        </w:rPr>
        <w:t>date=</w:t>
      </w:r>
      <w:r w:rsidRPr="00547ACE">
        <w:rPr>
          <w:rFonts w:ascii="Consolas" w:eastAsiaTheme="minorHAnsi" w:hAnsi="Consolas" w:cs="Lucida Sans Typewriter"/>
          <w:color w:val="B58900"/>
          <w:sz w:val="16"/>
          <w:szCs w:val="16"/>
        </w:rPr>
        <w:t>"2014-04-14T11:13:25.480"</w:t>
      </w:r>
      <w:r w:rsidRPr="00547ACE">
        <w:rPr>
          <w:rFonts w:ascii="Consolas" w:eastAsiaTheme="minorHAnsi" w:hAnsi="Consolas" w:cs="Lucida Sans Typewriter"/>
          <w:color w:val="268BD2"/>
          <w:sz w:val="16"/>
          <w:szCs w:val="16"/>
        </w:rPr>
        <w:t>&gt;</w:t>
      </w:r>
    </w:p>
    <w:p w14:paraId="266329F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&amp;lt;?xml version="1.0" encoding="utf-16"?&amp;gt;</w:t>
      </w:r>
    </w:p>
    <w:p w14:paraId="454E5AC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 MACHINE GENERATED 4/14/14  8:18 AM. DO NOT EDIT --&amp;gt;</w:t>
      </w:r>
    </w:p>
    <w:p w14:paraId="69FC460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&amp;lt;!DOCTYPE AnswerSet [</w:t>
      </w:r>
    </w:p>
    <w:p w14:paraId="0E18337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&amp;lt;!ELEMENT AnswerSet (Question+)&amp;gt;</w:t>
      </w:r>
    </w:p>
    <w:p w14:paraId="517A6445"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&amp;lt;!ELEMENT AtomicObject (#PCDATA)&amp;gt;</w:t>
      </w:r>
    </w:p>
    <w:p w14:paraId="5F658C5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&amp;lt;!ELEMENT EdgeVector (#PCDATA)&amp;gt;</w:t>
      </w:r>
    </w:p>
    <w:p w14:paraId="55C51D2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&amp;lt;!ELEMENT GridImageTestPoints (TestPoint*)&amp;gt;</w:t>
      </w:r>
    </w:p>
    <w:p w14:paraId="05FC223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&amp;lt;!ELEMENT LabelList (#PCDATA)&amp;gt;</w:t>
      </w:r>
    </w:p>
    <w:p w14:paraId="34B91835"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&amp;lt;!ELEMENT Object (PointVector,EdgeVector,LabelList,ValueList)&amp;gt;</w:t>
      </w:r>
    </w:p>
    <w:p w14:paraId="3BE271A3"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&amp;lt;!ELEMENT ObjectSet (Object,AtomicObject+)&amp;gt;</w:t>
      </w:r>
    </w:p>
    <w:p w14:paraId="792E3F85"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&amp;lt;!ELEMENT PointVector (#PCDATA)&amp;gt;</w:t>
      </w:r>
    </w:p>
    <w:p w14:paraId="7E47D231"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&amp;lt;!ELEMENT Question (QuestionPart)&amp;gt;</w:t>
      </w:r>
    </w:p>
    <w:p w14:paraId="24578BD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&amp;lt;!ATTLIST Question id NMTOKEN #REQUIRED&amp;gt;</w:t>
      </w:r>
    </w:p>
    <w:p w14:paraId="4D9BF86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&amp;lt;!ELEMENT QuestionPart (LabelList,GridImageTestPoints,ObjectSet)&amp;gt;</w:t>
      </w:r>
    </w:p>
    <w:p w14:paraId="7394ECE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&amp;lt;!ATTLIST QuestionPart id NMTOKEN #REQUIRED&amp;gt;</w:t>
      </w:r>
    </w:p>
    <w:p w14:paraId="3350DB7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&amp;lt;!ELEMENT TestPoint (#PCDATA)&amp;gt;</w:t>
      </w:r>
    </w:p>
    <w:p w14:paraId="4001439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&amp;lt;!ELEMENT ValueList (#PCDATA)&amp;gt;</w:t>
      </w:r>
    </w:p>
    <w:p w14:paraId="0B8A06D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]&amp;gt;</w:t>
      </w:r>
    </w:p>
    <w:p w14:paraId="4936296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&amp;lt;AnswerSet&amp;gt;&amp;lt;Question id=""&amp;gt;&amp;lt;QuestionPart id="1"&amp;gt;&amp;lt;ObjectSet&amp;gt;&amp;lt;Object&amp;gt;&amp;lt;PointVector&amp;gt;{(390,290)(390,200)(180,290)(300,110)(180,200)(210,110)}&amp;lt;/PointVector&amp;gt;&amp;lt;EdgeVector&amp;gt;{ {(390,290),(390,200)} {(390,290),(180,290)} {(390,200),(300,110)} {(180,290),(180,200)} {(180,200),(210,110)}}&amp;lt;/EdgeVector&amp;gt;&amp;lt;LabelList&amp;gt; {} &amp;lt;/LabelList&amp;gt;&amp;lt;ValueList&amp;gt; {} &amp;lt;/ValueList&amp;gt;&amp;lt;/Object&amp;gt;&amp;lt;AtomicObject&amp;gt;{bench(180,170)}&amp;lt;/AtomicObject&amp;gt;&amp;lt;AtomicObject&amp;gt;{bench(390,170)}&amp;lt;/AtomicObject&amp;gt;&amp;lt;/ObjectSet&amp;gt;&amp;lt;SnapPoint&amp;gt;&amp;lt;/SnapPoint&amp;gt;&amp;lt;Lines&amp;gt;&amp;lt;Line sourceX="390" sourceY="120" targetX="390" targetY="210" dir="none" style="solid"/&amp;gt;&amp;lt;Line sourceX="390" sourceY="120" targetX="180" targetY="120" dir="none" style="solid"/&amp;gt;&amp;lt;Line sourceX="390" sourceY="210" targetX="300" targetY="300" dir="none" style="solid"/&amp;gt;&amp;lt;Line sourceX="180" sourceY="120" targetX="180" targetY="210" dir="none" style="solid"/&amp;gt;&amp;lt;Line sourceX="180" sourceY="210" targetX="210" targetY="300" dir="none" style="solid"/&amp;gt;&amp;lt;/Lines&amp;gt;&amp;lt;/QuestionPart&amp;gt;&amp;lt;/Question&amp;gt;&amp;lt;/AnswerSet&amp;gt;</w:t>
      </w:r>
    </w:p>
    <w:p w14:paraId="3DDFE59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&lt;/Response&gt;</w:t>
      </w:r>
    </w:p>
    <w:p w14:paraId="51784F3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&lt;/Item&gt;</w:t>
      </w:r>
    </w:p>
    <w:p w14:paraId="0F82C32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lastRenderedPageBreak/>
        <w:t xml:space="preserve">    </w:t>
      </w:r>
      <w:r w:rsidRPr="00547ACE">
        <w:rPr>
          <w:rFonts w:ascii="Consolas" w:eastAsiaTheme="minorHAnsi" w:hAnsi="Consolas" w:cs="Lucida Sans Typewriter"/>
          <w:color w:val="268BD2"/>
          <w:sz w:val="16"/>
          <w:szCs w:val="16"/>
        </w:rPr>
        <w:t xml:space="preserve">&lt;Item </w:t>
      </w:r>
      <w:r w:rsidRPr="00547ACE">
        <w:rPr>
          <w:rFonts w:ascii="Consolas" w:eastAsiaTheme="minorHAnsi" w:hAnsi="Consolas" w:cs="Lucida Sans Typewriter"/>
          <w:color w:val="CB4B16"/>
          <w:sz w:val="16"/>
          <w:szCs w:val="16"/>
        </w:rPr>
        <w:t>position=</w:t>
      </w:r>
      <w:r w:rsidRPr="00547ACE">
        <w:rPr>
          <w:rFonts w:ascii="Consolas" w:eastAsiaTheme="minorHAnsi" w:hAnsi="Consolas" w:cs="Lucida Sans Typewriter"/>
          <w:color w:val="B58900"/>
          <w:sz w:val="16"/>
          <w:szCs w:val="16"/>
        </w:rPr>
        <w:t>"7"</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segmentId=</w:t>
      </w:r>
      <w:r w:rsidRPr="00547ACE">
        <w:rPr>
          <w:rFonts w:ascii="Consolas" w:eastAsiaTheme="minorHAnsi" w:hAnsi="Consolas" w:cs="Lucida Sans Typewriter"/>
          <w:color w:val="B58900"/>
          <w:sz w:val="16"/>
          <w:szCs w:val="16"/>
        </w:rPr>
        <w:t>"(SBAC)SBAC-FT-SomeDescriptionS2-MATH-7-Fall-2013-2014"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bankKey=</w:t>
      </w:r>
      <w:r w:rsidRPr="00547ACE">
        <w:rPr>
          <w:rFonts w:ascii="Consolas" w:eastAsiaTheme="minorHAnsi" w:hAnsi="Consolas" w:cs="Lucida Sans Typewriter"/>
          <w:color w:val="B58900"/>
          <w:sz w:val="16"/>
          <w:szCs w:val="16"/>
        </w:rPr>
        <w:t>"200"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key=</w:t>
      </w:r>
      <w:r w:rsidRPr="00547ACE">
        <w:rPr>
          <w:rFonts w:ascii="Consolas" w:eastAsiaTheme="minorHAnsi" w:hAnsi="Consolas" w:cs="Lucida Sans Typewriter"/>
          <w:color w:val="B58900"/>
          <w:sz w:val="16"/>
          <w:szCs w:val="16"/>
        </w:rPr>
        <w:t>"22489"</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operational=</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isSelected=</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format=</w:t>
      </w:r>
      <w:r w:rsidRPr="00547ACE">
        <w:rPr>
          <w:rFonts w:ascii="Consolas" w:eastAsiaTheme="minorHAnsi" w:hAnsi="Consolas" w:cs="Lucida Sans Typewriter"/>
          <w:color w:val="B58900"/>
          <w:sz w:val="16"/>
          <w:szCs w:val="16"/>
        </w:rPr>
        <w:t>"ER"</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w:t>
      </w:r>
      <w:r w:rsidRPr="00547ACE">
        <w:rPr>
          <w:rFonts w:ascii="Consolas" w:eastAsiaTheme="minorHAnsi" w:hAnsi="Consolas" w:cs="Lucida Sans Typewriter"/>
          <w:color w:val="B58900"/>
          <w:sz w:val="16"/>
          <w:szCs w:val="16"/>
        </w:rPr>
        <w:t>"3"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scoreStatus=</w:t>
      </w:r>
      <w:r w:rsidRPr="00547ACE">
        <w:rPr>
          <w:rFonts w:ascii="Consolas" w:eastAsiaTheme="minorHAnsi" w:hAnsi="Consolas" w:cs="Lucida Sans Typewriter"/>
          <w:color w:val="B58900"/>
          <w:sz w:val="16"/>
          <w:szCs w:val="16"/>
        </w:rPr>
        <w:t>"SCORED"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adminDate=</w:t>
      </w:r>
      <w:r w:rsidRPr="00547ACE">
        <w:rPr>
          <w:rFonts w:ascii="Consolas" w:eastAsiaTheme="minorHAnsi" w:hAnsi="Consolas" w:cs="Lucida Sans Typewriter"/>
          <w:color w:val="B58900"/>
          <w:sz w:val="16"/>
          <w:szCs w:val="16"/>
        </w:rPr>
        <w:t>"2014-03-25T14:10:36.853"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pageNumber=</w:t>
      </w:r>
      <w:r w:rsidRPr="00547ACE">
        <w:rPr>
          <w:rFonts w:ascii="Consolas" w:eastAsiaTheme="minorHAnsi" w:hAnsi="Consolas" w:cs="Lucida Sans Typewriter"/>
          <w:color w:val="B58900"/>
          <w:sz w:val="16"/>
          <w:szCs w:val="16"/>
        </w:rPr>
        <w:t>"2"</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pageTime=</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pageVisits=</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numberVisits=</w:t>
      </w:r>
      <w:r w:rsidRPr="00547ACE">
        <w:rPr>
          <w:rFonts w:ascii="Consolas" w:eastAsiaTheme="minorHAnsi" w:hAnsi="Consolas" w:cs="Lucida Sans Typewriter"/>
          <w:color w:val="B58900"/>
          <w:sz w:val="16"/>
          <w:szCs w:val="16"/>
        </w:rPr>
        <w:t>"15"</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mimeType=</w:t>
      </w:r>
      <w:r w:rsidRPr="00547ACE">
        <w:rPr>
          <w:rFonts w:ascii="Consolas" w:eastAsiaTheme="minorHAnsi" w:hAnsi="Consolas" w:cs="Lucida Sans Typewriter"/>
          <w:color w:val="B58900"/>
          <w:sz w:val="16"/>
          <w:szCs w:val="16"/>
        </w:rPr>
        <w:t>"text/html"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dropped=</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strand=</w:t>
      </w:r>
      <w:r w:rsidRPr="00547ACE">
        <w:rPr>
          <w:rFonts w:ascii="Consolas" w:eastAsiaTheme="minorHAnsi" w:hAnsi="Consolas" w:cs="Lucida Sans Typewriter"/>
          <w:color w:val="B58900"/>
          <w:sz w:val="16"/>
          <w:szCs w:val="16"/>
        </w:rPr>
        <w:t>"W"</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contentLevel=</w:t>
      </w:r>
      <w:r w:rsidRPr="00547ACE">
        <w:rPr>
          <w:rFonts w:ascii="Consolas" w:eastAsiaTheme="minorHAnsi" w:hAnsi="Consolas" w:cs="Lucida Sans Typewriter"/>
          <w:color w:val="B58900"/>
          <w:sz w:val="16"/>
          <w:szCs w:val="16"/>
        </w:rPr>
        <w:t>"W|W.11-12.2a"</w:t>
      </w:r>
      <w:r w:rsidRPr="00547ACE">
        <w:rPr>
          <w:rFonts w:ascii="Consolas" w:eastAsiaTheme="minorHAnsi" w:hAnsi="Consolas" w:cs="Lucida Sans Typewriter"/>
          <w:color w:val="268BD2"/>
          <w:sz w:val="16"/>
          <w:szCs w:val="16"/>
        </w:rPr>
        <w:t>&gt;</w:t>
      </w:r>
    </w:p>
    <w:p w14:paraId="2685530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&lt;Response </w:t>
      </w:r>
      <w:r w:rsidRPr="00547ACE">
        <w:rPr>
          <w:rFonts w:ascii="Consolas" w:eastAsiaTheme="minorHAnsi" w:hAnsi="Consolas" w:cs="Lucida Sans Typewriter"/>
          <w:color w:val="CB4B16"/>
          <w:sz w:val="16"/>
          <w:szCs w:val="16"/>
        </w:rPr>
        <w:t>date=</w:t>
      </w:r>
      <w:r w:rsidRPr="00547ACE">
        <w:rPr>
          <w:rFonts w:ascii="Consolas" w:eastAsiaTheme="minorHAnsi" w:hAnsi="Consolas" w:cs="Lucida Sans Typewriter"/>
          <w:color w:val="B58900"/>
          <w:sz w:val="16"/>
          <w:szCs w:val="16"/>
        </w:rPr>
        <w:t>"2014-03-25T15:53:17.637"</w:t>
      </w:r>
      <w:r w:rsidRPr="00547ACE">
        <w:rPr>
          <w:rFonts w:ascii="Consolas" w:eastAsiaTheme="minorHAnsi" w:hAnsi="Consolas" w:cs="Lucida Sans Typewriter"/>
          <w:color w:val="268BD2"/>
          <w:sz w:val="16"/>
          <w:szCs w:val="16"/>
        </w:rPr>
        <w:t xml:space="preserve"> &gt;</w:t>
      </w:r>
    </w:p>
    <w:p w14:paraId="63D04083"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&amp;lt;p&amp;gt;&amp;amp;nbsp;&amp;amp;nbsp;&amp;amp;nbsp;&amp;amp;nbsp; For historical reasons, the word &amp;amp;quot;algebra&amp;amp;quot; has several related meanings in mathematics, as a single word or with qualifiers. Such a situation, where a single word has many meanings in the same area of mathematics, may be confusing. However the distinction is easier if one recalls that the name of a scientific area is usually singular and without an article and the name of a specific structure requires an article or the plural.&amp;lt;/p&amp;gt;</w:t>
      </w:r>
    </w:p>
    <w:p w14:paraId="4747C82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p>
    <w:p w14:paraId="27D6E6A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&amp;lt;p&amp;gt;&amp;amp;nbsp;&amp;lt;/p&amp;gt;</w:t>
      </w:r>
    </w:p>
    <w:p w14:paraId="7A5B3DA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p>
    <w:p w14:paraId="19591739"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&amp;lt;p&amp;gt;&amp;amp;nbsp;&amp;amp;nbsp;&amp;amp;nbsp;&amp;amp;nbsp;&amp;lt;/p&amp;gt;</w:t>
      </w:r>
    </w:p>
    <w:p w14:paraId="09DC9A63"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&lt;/Response&gt;</w:t>
      </w:r>
    </w:p>
    <w:p w14:paraId="6F1B6FA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&lt;ScoreInfo </w:t>
      </w:r>
      <w:r w:rsidRPr="00547ACE">
        <w:rPr>
          <w:rFonts w:ascii="Consolas" w:eastAsiaTheme="minorHAnsi" w:hAnsi="Consolas" w:cs="Lucida Sans Typewriter"/>
          <w:color w:val="CB4B16"/>
          <w:sz w:val="16"/>
          <w:szCs w:val="16"/>
        </w:rPr>
        <w:t>scorePoint=</w:t>
      </w:r>
      <w:r w:rsidRPr="00547ACE">
        <w:rPr>
          <w:rFonts w:ascii="Consolas" w:eastAsiaTheme="minorHAnsi" w:hAnsi="Consolas" w:cs="Lucida Sans Typewriter"/>
          <w:color w:val="B58900"/>
          <w:sz w:val="16"/>
          <w:szCs w:val="16"/>
        </w:rPr>
        <w:t>"4"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scoreDimension=</w:t>
      </w:r>
      <w:r w:rsidRPr="00547ACE">
        <w:rPr>
          <w:rFonts w:ascii="Consolas" w:eastAsiaTheme="minorHAnsi" w:hAnsi="Consolas" w:cs="Lucida Sans Typewriter"/>
          <w:color w:val="B58900"/>
          <w:sz w:val="16"/>
          <w:szCs w:val="16"/>
        </w:rPr>
        <w:t>"overall"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scoreStatus=</w:t>
      </w:r>
      <w:r w:rsidRPr="00547ACE">
        <w:rPr>
          <w:rFonts w:ascii="Consolas" w:eastAsiaTheme="minorHAnsi" w:hAnsi="Consolas" w:cs="Lucida Sans Typewriter"/>
          <w:color w:val="B58900"/>
          <w:sz w:val="16"/>
          <w:szCs w:val="16"/>
        </w:rPr>
        <w:t>"Scored"</w:t>
      </w:r>
      <w:r w:rsidRPr="00547ACE">
        <w:rPr>
          <w:rFonts w:ascii="Consolas" w:eastAsiaTheme="minorHAnsi" w:hAnsi="Consolas" w:cs="Lucida Sans Typewriter"/>
          <w:color w:val="268BD2"/>
          <w:sz w:val="16"/>
          <w:szCs w:val="16"/>
        </w:rPr>
        <w:t>&gt;</w:t>
      </w:r>
    </w:p>
    <w:p w14:paraId="0A98240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&lt;ScoreRationale&gt;</w:t>
      </w:r>
      <w:r w:rsidRPr="00547ACE">
        <w:rPr>
          <w:rFonts w:ascii="Consolas" w:eastAsiaTheme="minorHAnsi" w:hAnsi="Consolas" w:cs="Lucida Sans Typewriter"/>
          <w:color w:val="586E75"/>
          <w:sz w:val="16"/>
          <w:szCs w:val="16"/>
        </w:rPr>
        <w:t>Some information here about the score</w:t>
      </w:r>
      <w:r w:rsidRPr="00547ACE">
        <w:rPr>
          <w:rFonts w:ascii="Consolas" w:eastAsiaTheme="minorHAnsi" w:hAnsi="Consolas" w:cs="Lucida Sans Typewriter"/>
          <w:color w:val="268BD2"/>
          <w:sz w:val="16"/>
          <w:szCs w:val="16"/>
        </w:rPr>
        <w:t>&lt;/ScoreRationale&gt;</w:t>
      </w:r>
    </w:p>
    <w:p w14:paraId="09AAF4D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&lt;SubScoreList&gt;</w:t>
      </w:r>
    </w:p>
    <w:p w14:paraId="7E7F9CD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&lt;ScoreInfo </w:t>
      </w:r>
      <w:r w:rsidRPr="00547ACE">
        <w:rPr>
          <w:rFonts w:ascii="Consolas" w:eastAsiaTheme="minorHAnsi" w:hAnsi="Consolas" w:cs="Lucida Sans Typewriter"/>
          <w:color w:val="CB4B16"/>
          <w:sz w:val="16"/>
          <w:szCs w:val="16"/>
        </w:rPr>
        <w:t>scorePoint=</w:t>
      </w:r>
      <w:r w:rsidRPr="00547ACE">
        <w:rPr>
          <w:rFonts w:ascii="Consolas" w:eastAsiaTheme="minorHAnsi" w:hAnsi="Consolas" w:cs="Lucida Sans Typewriter"/>
          <w:color w:val="B58900"/>
          <w:sz w:val="16"/>
          <w:szCs w:val="16"/>
        </w:rPr>
        <w:t>"2"</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scoreDimension=</w:t>
      </w:r>
      <w:r w:rsidRPr="00547ACE">
        <w:rPr>
          <w:rFonts w:ascii="Consolas" w:eastAsiaTheme="minorHAnsi" w:hAnsi="Consolas" w:cs="Lucida Sans Typewriter"/>
          <w:color w:val="B58900"/>
          <w:sz w:val="16"/>
          <w:szCs w:val="16"/>
        </w:rPr>
        <w:t>"Conventions"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scoreStatus=</w:t>
      </w:r>
      <w:r w:rsidRPr="00547ACE">
        <w:rPr>
          <w:rFonts w:ascii="Consolas" w:eastAsiaTheme="minorHAnsi" w:hAnsi="Consolas" w:cs="Lucida Sans Typewriter"/>
          <w:color w:val="B58900"/>
          <w:sz w:val="16"/>
          <w:szCs w:val="16"/>
        </w:rPr>
        <w:t>"Scored"</w:t>
      </w:r>
      <w:r w:rsidRPr="00547ACE">
        <w:rPr>
          <w:rFonts w:ascii="Consolas" w:eastAsiaTheme="minorHAnsi" w:hAnsi="Consolas" w:cs="Lucida Sans Typewriter"/>
          <w:color w:val="268BD2"/>
          <w:sz w:val="16"/>
          <w:szCs w:val="16"/>
        </w:rPr>
        <w:t>&gt;</w:t>
      </w:r>
    </w:p>
    <w:p w14:paraId="00B0E1E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&lt;SubScoreList /&gt;</w:t>
      </w:r>
    </w:p>
    <w:p w14:paraId="1CD7809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&lt;/ScoreInfo&gt;</w:t>
      </w:r>
    </w:p>
    <w:p w14:paraId="126CC54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&lt;ScoreInfo </w:t>
      </w:r>
      <w:r w:rsidRPr="00547ACE">
        <w:rPr>
          <w:rFonts w:ascii="Consolas" w:eastAsiaTheme="minorHAnsi" w:hAnsi="Consolas" w:cs="Lucida Sans Typewriter"/>
          <w:color w:val="CB4B16"/>
          <w:sz w:val="16"/>
          <w:szCs w:val="16"/>
        </w:rPr>
        <w:t>scorePoint=</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scoreDimension=</w:t>
      </w:r>
      <w:r w:rsidRPr="00547ACE">
        <w:rPr>
          <w:rFonts w:ascii="Consolas" w:eastAsiaTheme="minorHAnsi" w:hAnsi="Consolas" w:cs="Lucida Sans Typewriter"/>
          <w:color w:val="B58900"/>
          <w:sz w:val="16"/>
          <w:szCs w:val="16"/>
        </w:rPr>
        <w:t>"Purpose"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scoreStatus=</w:t>
      </w:r>
      <w:r w:rsidRPr="00547ACE">
        <w:rPr>
          <w:rFonts w:ascii="Consolas" w:eastAsiaTheme="minorHAnsi" w:hAnsi="Consolas" w:cs="Lucida Sans Typewriter"/>
          <w:color w:val="B58900"/>
          <w:sz w:val="16"/>
          <w:szCs w:val="16"/>
        </w:rPr>
        <w:t>"Scored"</w:t>
      </w:r>
      <w:r w:rsidRPr="00547ACE">
        <w:rPr>
          <w:rFonts w:ascii="Consolas" w:eastAsiaTheme="minorHAnsi" w:hAnsi="Consolas" w:cs="Lucida Sans Typewriter"/>
          <w:color w:val="268BD2"/>
          <w:sz w:val="16"/>
          <w:szCs w:val="16"/>
        </w:rPr>
        <w:t>&gt;</w:t>
      </w:r>
    </w:p>
    <w:p w14:paraId="71D8D80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&lt;ScoreRationale&gt;</w:t>
      </w:r>
      <w:r w:rsidRPr="00547ACE">
        <w:rPr>
          <w:rFonts w:ascii="Consolas" w:eastAsiaTheme="minorHAnsi" w:hAnsi="Consolas" w:cs="Lucida Sans Typewriter"/>
          <w:color w:val="586E75"/>
          <w:sz w:val="16"/>
          <w:szCs w:val="16"/>
        </w:rPr>
        <w:t>Possibly some information here about this dimension score</w:t>
      </w:r>
      <w:r w:rsidRPr="00547ACE">
        <w:rPr>
          <w:rFonts w:ascii="Consolas" w:eastAsiaTheme="minorHAnsi" w:hAnsi="Consolas" w:cs="Lucida Sans Typewriter"/>
          <w:color w:val="268BD2"/>
          <w:sz w:val="16"/>
          <w:szCs w:val="16"/>
        </w:rPr>
        <w:t>&lt;/ScoreRationale&gt;</w:t>
      </w:r>
    </w:p>
    <w:p w14:paraId="26E51CB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&lt;SubScoreList /&gt;</w:t>
      </w:r>
    </w:p>
    <w:p w14:paraId="3E8C4EC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&lt;/ScoreInfo&gt;</w:t>
      </w:r>
    </w:p>
    <w:p w14:paraId="27B648F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&lt;ScoreInfo </w:t>
      </w:r>
      <w:r w:rsidRPr="00547ACE">
        <w:rPr>
          <w:rFonts w:ascii="Consolas" w:eastAsiaTheme="minorHAnsi" w:hAnsi="Consolas" w:cs="Lucida Sans Typewriter"/>
          <w:color w:val="CB4B16"/>
          <w:sz w:val="16"/>
          <w:szCs w:val="16"/>
        </w:rPr>
        <w:t>scorePoint=</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scoreDimension=</w:t>
      </w:r>
      <w:r w:rsidRPr="00547ACE">
        <w:rPr>
          <w:rFonts w:ascii="Consolas" w:eastAsiaTheme="minorHAnsi" w:hAnsi="Consolas" w:cs="Lucida Sans Typewriter"/>
          <w:color w:val="B58900"/>
          <w:sz w:val="16"/>
          <w:szCs w:val="16"/>
        </w:rPr>
        <w:t>"Evidence"</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scoreStatus=</w:t>
      </w:r>
      <w:r w:rsidRPr="00547ACE">
        <w:rPr>
          <w:rFonts w:ascii="Consolas" w:eastAsiaTheme="minorHAnsi" w:hAnsi="Consolas" w:cs="Lucida Sans Typewriter"/>
          <w:color w:val="B58900"/>
          <w:sz w:val="16"/>
          <w:szCs w:val="16"/>
        </w:rPr>
        <w:t>"Scored"</w:t>
      </w:r>
      <w:r w:rsidRPr="00547ACE">
        <w:rPr>
          <w:rFonts w:ascii="Consolas" w:eastAsiaTheme="minorHAnsi" w:hAnsi="Consolas" w:cs="Lucida Sans Typewriter"/>
          <w:color w:val="268BD2"/>
          <w:sz w:val="16"/>
          <w:szCs w:val="16"/>
        </w:rPr>
        <w:t>&gt;</w:t>
      </w:r>
    </w:p>
    <w:p w14:paraId="171AC39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&lt;SubScoreList /&gt;</w:t>
      </w:r>
    </w:p>
    <w:p w14:paraId="78CE3BB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&lt;/ScoreInfo&gt;</w:t>
      </w:r>
    </w:p>
    <w:p w14:paraId="1AD6B13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&lt;/SubScoreList&gt;</w:t>
      </w:r>
    </w:p>
    <w:p w14:paraId="3959E9B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&lt;/ScoreInfo&gt;</w:t>
      </w:r>
    </w:p>
    <w:p w14:paraId="4968F889"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&lt;/Item&gt;</w:t>
      </w:r>
    </w:p>
    <w:p w14:paraId="5B1389C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&lt;Item </w:t>
      </w:r>
      <w:r w:rsidRPr="00547ACE">
        <w:rPr>
          <w:rFonts w:ascii="Consolas" w:eastAsiaTheme="minorHAnsi" w:hAnsi="Consolas" w:cs="Lucida Sans Typewriter"/>
          <w:color w:val="CB4B16"/>
          <w:sz w:val="16"/>
          <w:szCs w:val="16"/>
        </w:rPr>
        <w:t>position=</w:t>
      </w:r>
      <w:r w:rsidRPr="00547ACE">
        <w:rPr>
          <w:rFonts w:ascii="Consolas" w:eastAsiaTheme="minorHAnsi" w:hAnsi="Consolas" w:cs="Lucida Sans Typewriter"/>
          <w:color w:val="B58900"/>
          <w:sz w:val="16"/>
          <w:szCs w:val="16"/>
        </w:rPr>
        <w:t>"9"</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segmentId=</w:t>
      </w:r>
      <w:r w:rsidRPr="00547ACE">
        <w:rPr>
          <w:rFonts w:ascii="Consolas" w:eastAsiaTheme="minorHAnsi" w:hAnsi="Consolas" w:cs="Lucida Sans Typewriter"/>
          <w:color w:val="B58900"/>
          <w:sz w:val="16"/>
          <w:szCs w:val="16"/>
        </w:rPr>
        <w:t>"(SBAC)SBAC-FT-SomeDescriptionS2-MATH-7-Fall-2013-2014"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bankKey=</w:t>
      </w:r>
      <w:r w:rsidRPr="00547ACE">
        <w:rPr>
          <w:rFonts w:ascii="Consolas" w:eastAsiaTheme="minorHAnsi" w:hAnsi="Consolas" w:cs="Lucida Sans Typewriter"/>
          <w:color w:val="B58900"/>
          <w:sz w:val="16"/>
          <w:szCs w:val="16"/>
        </w:rPr>
        <w:t>"200"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key=</w:t>
      </w:r>
      <w:r w:rsidRPr="00547ACE">
        <w:rPr>
          <w:rFonts w:ascii="Consolas" w:eastAsiaTheme="minorHAnsi" w:hAnsi="Consolas" w:cs="Lucida Sans Typewriter"/>
          <w:color w:val="B58900"/>
          <w:sz w:val="16"/>
          <w:szCs w:val="16"/>
        </w:rPr>
        <w:t>"4609"</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operational=</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isSelected=</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format=</w:t>
      </w:r>
      <w:r w:rsidRPr="00547ACE">
        <w:rPr>
          <w:rFonts w:ascii="Consolas" w:eastAsiaTheme="minorHAnsi" w:hAnsi="Consolas" w:cs="Lucida Sans Typewriter"/>
          <w:color w:val="B58900"/>
          <w:sz w:val="16"/>
          <w:szCs w:val="16"/>
        </w:rPr>
        <w:t>"MS"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scoreStatus=</w:t>
      </w:r>
      <w:r w:rsidRPr="00547ACE">
        <w:rPr>
          <w:rFonts w:ascii="Consolas" w:eastAsiaTheme="minorHAnsi" w:hAnsi="Consolas" w:cs="Lucida Sans Typewriter"/>
          <w:color w:val="B58900"/>
          <w:sz w:val="16"/>
          <w:szCs w:val="16"/>
        </w:rPr>
        <w:t>"SCORED"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adminDate=</w:t>
      </w:r>
      <w:r w:rsidRPr="00547ACE">
        <w:rPr>
          <w:rFonts w:ascii="Consolas" w:eastAsiaTheme="minorHAnsi" w:hAnsi="Consolas" w:cs="Lucida Sans Typewriter"/>
          <w:color w:val="B58900"/>
          <w:sz w:val="16"/>
          <w:szCs w:val="16"/>
        </w:rPr>
        <w:t>"2014-04-24T12:27:26.203"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numberVisits=</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mimeType=</w:t>
      </w:r>
      <w:r w:rsidRPr="00547ACE">
        <w:rPr>
          <w:rFonts w:ascii="Consolas" w:eastAsiaTheme="minorHAnsi" w:hAnsi="Consolas" w:cs="Lucida Sans Typewriter"/>
          <w:color w:val="B58900"/>
          <w:sz w:val="16"/>
          <w:szCs w:val="16"/>
        </w:rPr>
        <w:t>"text/plain"</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strand=</w:t>
      </w:r>
      <w:r w:rsidRPr="00547ACE">
        <w:rPr>
          <w:rFonts w:ascii="Consolas" w:eastAsiaTheme="minorHAnsi" w:hAnsi="Consolas" w:cs="Lucida Sans Typewriter"/>
          <w:color w:val="B58900"/>
          <w:sz w:val="16"/>
          <w:szCs w:val="16"/>
        </w:rPr>
        <w:t>"SC-ES"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contentLevel=</w:t>
      </w:r>
      <w:r w:rsidRPr="00547ACE">
        <w:rPr>
          <w:rFonts w:ascii="Consolas" w:eastAsiaTheme="minorHAnsi" w:hAnsi="Consolas" w:cs="Lucida Sans Typewriter"/>
          <w:color w:val="B58900"/>
          <w:sz w:val="16"/>
          <w:szCs w:val="16"/>
        </w:rPr>
        <w:t>"SC-ES|4.I|1|d"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pageNumber=</w:t>
      </w:r>
      <w:r w:rsidRPr="00547ACE">
        <w:rPr>
          <w:rFonts w:ascii="Consolas" w:eastAsiaTheme="minorHAnsi" w:hAnsi="Consolas" w:cs="Lucida Sans Typewriter"/>
          <w:color w:val="B58900"/>
          <w:sz w:val="16"/>
          <w:szCs w:val="16"/>
        </w:rPr>
        <w:t>"3"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pageVisits=</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pageTime=</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dropped=</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&gt;</w:t>
      </w:r>
    </w:p>
    <w:p w14:paraId="179A0B6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&lt;Response </w:t>
      </w:r>
      <w:r w:rsidRPr="00547ACE">
        <w:rPr>
          <w:rFonts w:ascii="Consolas" w:eastAsiaTheme="minorHAnsi" w:hAnsi="Consolas" w:cs="Lucida Sans Typewriter"/>
          <w:color w:val="CB4B16"/>
          <w:sz w:val="16"/>
          <w:szCs w:val="16"/>
        </w:rPr>
        <w:t>date=</w:t>
      </w:r>
      <w:r w:rsidRPr="00547ACE">
        <w:rPr>
          <w:rFonts w:ascii="Consolas" w:eastAsiaTheme="minorHAnsi" w:hAnsi="Consolas" w:cs="Lucida Sans Typewriter"/>
          <w:color w:val="B58900"/>
          <w:sz w:val="16"/>
          <w:szCs w:val="16"/>
        </w:rPr>
        <w:t>"2014-04-24T12:32:46.377"</w:t>
      </w:r>
      <w:r w:rsidRPr="00547ACE">
        <w:rPr>
          <w:rFonts w:ascii="Consolas" w:eastAsiaTheme="minorHAnsi" w:hAnsi="Consolas" w:cs="Lucida Sans Typewriter"/>
          <w:color w:val="268BD2"/>
          <w:sz w:val="16"/>
          <w:szCs w:val="16"/>
        </w:rPr>
        <w:t>&gt;</w:t>
      </w:r>
      <w:r w:rsidRPr="00547ACE">
        <w:rPr>
          <w:rFonts w:ascii="Consolas" w:eastAsiaTheme="minorHAnsi" w:hAnsi="Consolas" w:cs="Lucida Sans Typewriter"/>
          <w:color w:val="586E75"/>
          <w:sz w:val="16"/>
          <w:szCs w:val="16"/>
        </w:rPr>
        <w:t>A,B,C,F</w:t>
      </w:r>
      <w:r w:rsidRPr="00547ACE">
        <w:rPr>
          <w:rFonts w:ascii="Consolas" w:eastAsiaTheme="minorHAnsi" w:hAnsi="Consolas" w:cs="Lucida Sans Typewriter"/>
          <w:color w:val="268BD2"/>
          <w:sz w:val="16"/>
          <w:szCs w:val="16"/>
        </w:rPr>
        <w:t>&lt;/Response&gt;</w:t>
      </w:r>
    </w:p>
    <w:p w14:paraId="0BB48CB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&lt;ScoreInfo </w:t>
      </w:r>
      <w:r w:rsidRPr="00547ACE">
        <w:rPr>
          <w:rFonts w:ascii="Consolas" w:eastAsiaTheme="minorHAnsi" w:hAnsi="Consolas" w:cs="Lucida Sans Typewriter"/>
          <w:color w:val="CB4B16"/>
          <w:sz w:val="16"/>
          <w:szCs w:val="16"/>
        </w:rPr>
        <w:t>scorePoint=</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scoreDimension=</w:t>
      </w:r>
      <w:r w:rsidRPr="00547ACE">
        <w:rPr>
          <w:rFonts w:ascii="Consolas" w:eastAsiaTheme="minorHAnsi" w:hAnsi="Consolas" w:cs="Lucida Sans Typewriter"/>
          <w:color w:val="B58900"/>
          <w:sz w:val="16"/>
          <w:szCs w:val="16"/>
        </w:rPr>
        <w:t>"overall"</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scoreStatus=</w:t>
      </w:r>
      <w:r w:rsidRPr="00547ACE">
        <w:rPr>
          <w:rFonts w:ascii="Consolas" w:eastAsiaTheme="minorHAnsi" w:hAnsi="Consolas" w:cs="Lucida Sans Typewriter"/>
          <w:color w:val="B58900"/>
          <w:sz w:val="16"/>
          <w:szCs w:val="16"/>
        </w:rPr>
        <w:t>"Scored"</w:t>
      </w:r>
      <w:r w:rsidRPr="00547ACE">
        <w:rPr>
          <w:rFonts w:ascii="Consolas" w:eastAsiaTheme="minorHAnsi" w:hAnsi="Consolas" w:cs="Lucida Sans Typewriter"/>
          <w:color w:val="268BD2"/>
          <w:sz w:val="16"/>
          <w:szCs w:val="16"/>
        </w:rPr>
        <w:t>&gt;</w:t>
      </w:r>
    </w:p>
    <w:p w14:paraId="2888277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&lt;ScoreRationale&gt;</w:t>
      </w:r>
      <w:r w:rsidRPr="00547ACE">
        <w:rPr>
          <w:rFonts w:ascii="Consolas" w:eastAsiaTheme="minorHAnsi" w:hAnsi="Consolas" w:cs="Lucida Sans Typewriter"/>
          <w:color w:val="586E75"/>
          <w:sz w:val="16"/>
          <w:szCs w:val="16"/>
        </w:rPr>
        <w:t>A,F</w:t>
      </w:r>
      <w:r w:rsidRPr="00547ACE">
        <w:rPr>
          <w:rFonts w:ascii="Consolas" w:eastAsiaTheme="minorHAnsi" w:hAnsi="Consolas" w:cs="Lucida Sans Typewriter"/>
          <w:color w:val="268BD2"/>
          <w:sz w:val="16"/>
          <w:szCs w:val="16"/>
        </w:rPr>
        <w:t>&lt;/ScoreRationale&gt;</w:t>
      </w:r>
    </w:p>
    <w:p w14:paraId="0A5E12C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&lt;SubScoreList /&gt;</w:t>
      </w:r>
    </w:p>
    <w:p w14:paraId="56028E3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&lt;/ScoreInfo&gt;</w:t>
      </w:r>
    </w:p>
    <w:p w14:paraId="3B16C9D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&lt;/Item&gt;</w:t>
      </w:r>
    </w:p>
    <w:p w14:paraId="744A329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&lt;Item </w:t>
      </w:r>
      <w:r w:rsidRPr="00547ACE">
        <w:rPr>
          <w:rFonts w:ascii="Consolas" w:eastAsiaTheme="minorHAnsi" w:hAnsi="Consolas" w:cs="Lucida Sans Typewriter"/>
          <w:color w:val="CB4B16"/>
          <w:sz w:val="16"/>
          <w:szCs w:val="16"/>
        </w:rPr>
        <w:t>position=</w:t>
      </w:r>
      <w:r w:rsidRPr="00547ACE">
        <w:rPr>
          <w:rFonts w:ascii="Consolas" w:eastAsiaTheme="minorHAnsi" w:hAnsi="Consolas" w:cs="Lucida Sans Typewriter"/>
          <w:color w:val="B58900"/>
          <w:sz w:val="16"/>
          <w:szCs w:val="16"/>
        </w:rPr>
        <w:t>"8"</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segmentId=</w:t>
      </w:r>
      <w:r w:rsidRPr="00547ACE">
        <w:rPr>
          <w:rFonts w:ascii="Consolas" w:eastAsiaTheme="minorHAnsi" w:hAnsi="Consolas" w:cs="Lucida Sans Typewriter"/>
          <w:color w:val="B58900"/>
          <w:sz w:val="16"/>
          <w:szCs w:val="16"/>
        </w:rPr>
        <w:t>"(SBAC)SBAC-FT-SomeDescriptionS2-MATH-7-Fall-2013-2014"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bankKey=</w:t>
      </w:r>
      <w:r w:rsidRPr="00547ACE">
        <w:rPr>
          <w:rFonts w:ascii="Consolas" w:eastAsiaTheme="minorHAnsi" w:hAnsi="Consolas" w:cs="Lucida Sans Typewriter"/>
          <w:color w:val="B58900"/>
          <w:sz w:val="16"/>
          <w:szCs w:val="16"/>
        </w:rPr>
        <w:t>"200"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key=</w:t>
      </w:r>
      <w:r w:rsidRPr="00547ACE">
        <w:rPr>
          <w:rFonts w:ascii="Consolas" w:eastAsiaTheme="minorHAnsi" w:hAnsi="Consolas" w:cs="Lucida Sans Typewriter"/>
          <w:color w:val="B58900"/>
          <w:sz w:val="16"/>
          <w:szCs w:val="16"/>
        </w:rPr>
        <w:t>"645"</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operational=</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isSelected=</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format=</w:t>
      </w:r>
      <w:r w:rsidRPr="00547ACE">
        <w:rPr>
          <w:rFonts w:ascii="Consolas" w:eastAsiaTheme="minorHAnsi" w:hAnsi="Consolas" w:cs="Lucida Sans Typewriter"/>
          <w:color w:val="B58900"/>
          <w:sz w:val="16"/>
          <w:szCs w:val="16"/>
        </w:rPr>
        <w:t>"SIM"</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scoreStatus=</w:t>
      </w:r>
      <w:r w:rsidRPr="00547ACE">
        <w:rPr>
          <w:rFonts w:ascii="Consolas" w:eastAsiaTheme="minorHAnsi" w:hAnsi="Consolas" w:cs="Lucida Sans Typewriter"/>
          <w:color w:val="B58900"/>
          <w:sz w:val="16"/>
          <w:szCs w:val="16"/>
        </w:rPr>
        <w:t>"NOTSCORED"</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adminDate=</w:t>
      </w:r>
      <w:r w:rsidRPr="00547ACE">
        <w:rPr>
          <w:rFonts w:ascii="Consolas" w:eastAsiaTheme="minorHAnsi" w:hAnsi="Consolas" w:cs="Lucida Sans Typewriter"/>
          <w:color w:val="B58900"/>
          <w:sz w:val="16"/>
          <w:szCs w:val="16"/>
        </w:rPr>
        <w:t>"2014-04-24T12:01:14.983"</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numberVisits=</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mimeType=</w:t>
      </w:r>
      <w:r w:rsidRPr="00547ACE">
        <w:rPr>
          <w:rFonts w:ascii="Consolas" w:eastAsiaTheme="minorHAnsi" w:hAnsi="Consolas" w:cs="Lucida Sans Typewriter"/>
          <w:color w:val="B58900"/>
          <w:sz w:val="16"/>
          <w:szCs w:val="16"/>
        </w:rPr>
        <w:t>"text/plain"</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strand=</w:t>
      </w:r>
      <w:r w:rsidRPr="00547ACE">
        <w:rPr>
          <w:rFonts w:ascii="Consolas" w:eastAsiaTheme="minorHAnsi" w:hAnsi="Consolas" w:cs="Lucida Sans Typewriter"/>
          <w:color w:val="B58900"/>
          <w:sz w:val="16"/>
          <w:szCs w:val="16"/>
        </w:rPr>
        <w:t>"SC-LS"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contentLevel=</w:t>
      </w:r>
      <w:r w:rsidRPr="00547ACE">
        <w:rPr>
          <w:rFonts w:ascii="Consolas" w:eastAsiaTheme="minorHAnsi" w:hAnsi="Consolas" w:cs="Lucida Sans Typewriter"/>
          <w:color w:val="B58900"/>
          <w:sz w:val="16"/>
          <w:szCs w:val="16"/>
        </w:rPr>
        <w:t>"SC-LS|4.V|4|b"</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pageNumber=</w:t>
      </w:r>
      <w:r w:rsidRPr="00547ACE">
        <w:rPr>
          <w:rFonts w:ascii="Consolas" w:eastAsiaTheme="minorHAnsi" w:hAnsi="Consolas" w:cs="Lucida Sans Typewriter"/>
          <w:color w:val="B58900"/>
          <w:sz w:val="16"/>
          <w:szCs w:val="16"/>
        </w:rPr>
        <w:t>"4"</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pageVisits=</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pageTime=</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dropped=</w:t>
      </w:r>
      <w:r w:rsidRPr="00547ACE">
        <w:rPr>
          <w:rFonts w:ascii="Consolas" w:eastAsiaTheme="minorHAnsi" w:hAnsi="Consolas" w:cs="Lucida Sans Typewriter"/>
          <w:color w:val="B58900"/>
          <w:sz w:val="16"/>
          <w:szCs w:val="16"/>
        </w:rPr>
        <w:t>"0"</w:t>
      </w:r>
      <w:r w:rsidRPr="00547ACE">
        <w:rPr>
          <w:rFonts w:ascii="Consolas" w:eastAsiaTheme="minorHAnsi" w:hAnsi="Consolas" w:cs="Lucida Sans Typewriter"/>
          <w:color w:val="268BD2"/>
          <w:sz w:val="16"/>
          <w:szCs w:val="16"/>
        </w:rPr>
        <w:t>&gt;</w:t>
      </w:r>
    </w:p>
    <w:p w14:paraId="5D83C3D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&lt;Response </w:t>
      </w:r>
      <w:r w:rsidRPr="00547ACE">
        <w:rPr>
          <w:rFonts w:ascii="Consolas" w:eastAsiaTheme="minorHAnsi" w:hAnsi="Consolas" w:cs="Lucida Sans Typewriter"/>
          <w:color w:val="CB4B16"/>
          <w:sz w:val="16"/>
          <w:szCs w:val="16"/>
        </w:rPr>
        <w:t>date=</w:t>
      </w:r>
      <w:r w:rsidRPr="00547ACE">
        <w:rPr>
          <w:rFonts w:ascii="Consolas" w:eastAsiaTheme="minorHAnsi" w:hAnsi="Consolas" w:cs="Lucida Sans Typewriter"/>
          <w:color w:val="B58900"/>
          <w:sz w:val="16"/>
          <w:szCs w:val="16"/>
        </w:rPr>
        <w:t>"2014-04-24T12:09:46.940"</w:t>
      </w:r>
      <w:r w:rsidRPr="00547ACE">
        <w:rPr>
          <w:rFonts w:ascii="Consolas" w:eastAsiaTheme="minorHAnsi" w:hAnsi="Consolas" w:cs="Lucida Sans Typewriter"/>
          <w:color w:val="268BD2"/>
          <w:sz w:val="16"/>
          <w:szCs w:val="16"/>
        </w:rPr>
        <w:t>&gt;</w:t>
      </w:r>
    </w:p>
    <w:p w14:paraId="22FDDC9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&amp;lt;responseSpec&amp;gt;</w:t>
      </w:r>
    </w:p>
    <w:p w14:paraId="0005390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&amp;lt;responseTable&amp;gt;</w:t>
      </w:r>
    </w:p>
    <w:p w14:paraId="63694151"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57FBABB9"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&amp;lt;th id = "animal"&amp;gt;animal&amp;lt;/th&amp;gt;</w:t>
      </w:r>
    </w:p>
    <w:p w14:paraId="6CF7C41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lastRenderedPageBreak/>
        <w:t xml:space="preserve">        &amp;lt;th id = "season"&amp;gt;season&amp;lt;/th&amp;gt;</w:t>
      </w:r>
    </w:p>
    <w:p w14:paraId="782B08D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&amp;lt;th id = "bobcat"&amp;gt;bobcat&amp;lt;/th&amp;gt;</w:t>
      </w:r>
    </w:p>
    <w:p w14:paraId="25FFE40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&amp;lt;th id = "duck"&amp;gt;duck&amp;lt;/th&amp;gt;</w:t>
      </w:r>
    </w:p>
    <w:p w14:paraId="64DB76A5"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&amp;lt;th id = "snake"&amp;gt;snake&amp;lt;/th&amp;gt;</w:t>
      </w:r>
    </w:p>
    <w:p w14:paraId="5263882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&amp;lt;th id = "hare"&amp;gt;hare&amp;lt;/th&amp;gt;</w:t>
      </w:r>
    </w:p>
    <w:p w14:paraId="4F6C50A9"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095F383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24FC6123"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&amp;lt;td&amp;gt;3&amp;lt;/td&amp;gt;</w:t>
      </w:r>
    </w:p>
    <w:p w14:paraId="0127365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&amp;lt;td&amp;gt;12&amp;lt;/td&amp;gt;</w:t>
      </w:r>
    </w:p>
    <w:p w14:paraId="585B502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&amp;lt;td&amp;gt;&amp;lt;/td&amp;gt;</w:t>
      </w:r>
    </w:p>
    <w:p w14:paraId="422012F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&amp;lt;td&amp;gt;&amp;lt;/td&amp;gt;</w:t>
      </w:r>
    </w:p>
    <w:p w14:paraId="63843E4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&amp;lt;td&amp;gt;Brown%20and%20Tan%20Skin%2C%20Sunning%20on%20Rocks%2C%20Active%20at%20Night&amp;lt;/td&amp;gt;</w:t>
      </w:r>
    </w:p>
    <w:p w14:paraId="635644F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&amp;lt;td&amp;gt;&amp;lt;/td&amp;gt;</w:t>
      </w:r>
    </w:p>
    <w:p w14:paraId="7FA0BEB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54C2B1B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4C290EA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&amp;lt;td&amp;gt;2&amp;lt;/td&amp;gt;</w:t>
      </w:r>
    </w:p>
    <w:p w14:paraId="5E23ED9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&amp;lt;td&amp;gt;11&amp;lt;/td&amp;gt;</w:t>
      </w:r>
    </w:p>
    <w:p w14:paraId="235E9A4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&amp;lt;td&amp;gt;&amp;lt;/td&amp;gt;</w:t>
      </w:r>
    </w:p>
    <w:p w14:paraId="7F51D9F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&amp;lt;td&amp;gt;Brown%20Feathers%2C%20Fly%20North%2C%20Build%20Nests&amp;lt;/td&amp;gt;</w:t>
      </w:r>
    </w:p>
    <w:p w14:paraId="0223540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&amp;lt;td&amp;gt;&amp;lt;/td&amp;gt;</w:t>
      </w:r>
    </w:p>
    <w:p w14:paraId="205ABFF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&amp;lt;td&amp;gt;&amp;lt;/td&amp;gt;</w:t>
      </w:r>
    </w:p>
    <w:p w14:paraId="5484695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76CAE973"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616AEAB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&amp;lt;td&amp;gt;4&amp;lt;/td&amp;gt;</w:t>
      </w:r>
    </w:p>
    <w:p w14:paraId="5DBB7E1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&amp;lt;td&amp;gt;14&amp;lt;/td&amp;gt;</w:t>
      </w:r>
    </w:p>
    <w:p w14:paraId="7CE2269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&amp;lt;td&amp;gt;&amp;lt;/td&amp;gt;</w:t>
      </w:r>
    </w:p>
    <w:p w14:paraId="0AEFDCC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&amp;lt;td&amp;gt;&amp;lt;/td&amp;gt;</w:t>
      </w:r>
    </w:p>
    <w:p w14:paraId="2EF4A6D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&amp;lt;td&amp;gt;&amp;lt;/td&amp;gt;</w:t>
      </w:r>
    </w:p>
    <w:p w14:paraId="7AB24273"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&amp;lt;td&amp;gt;White%20Fur%2C%20Eats%20Pine%20Needles%20and%20Bark%2C%20Runs%20in%20Snow&amp;lt;/td&amp;gt;</w:t>
      </w:r>
    </w:p>
    <w:p w14:paraId="23AC31A3"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1FF8F76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2D392029"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&amp;lt;td&amp;gt;1&amp;lt;/td&amp;gt;</w:t>
      </w:r>
    </w:p>
    <w:p w14:paraId="03939FA3"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&amp;lt;td&amp;gt;13&amp;lt;/td&amp;gt;</w:t>
      </w:r>
    </w:p>
    <w:p w14:paraId="515FE26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&amp;lt;td&amp;gt;Yellow%20Fur%2C%20Hunts%20Prey%2C%20Eats%20Rabbits%20and%20Squirrels&amp;lt;/td&amp;gt;</w:t>
      </w:r>
    </w:p>
    <w:p w14:paraId="667DF12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&amp;lt;td&amp;gt;&amp;lt;/td&amp;gt;</w:t>
      </w:r>
    </w:p>
    <w:p w14:paraId="0899F7B5"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&amp;lt;td&amp;gt;&amp;lt;/td&amp;gt;</w:t>
      </w:r>
    </w:p>
    <w:p w14:paraId="15C0A29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&amp;lt;td&amp;gt;&amp;lt;/td&amp;gt;</w:t>
      </w:r>
    </w:p>
    <w:p w14:paraId="1A2B1BE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02DB4A7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31C451E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&amp;lt;td&amp;gt;3&amp;lt;/td&amp;gt;</w:t>
      </w:r>
    </w:p>
    <w:p w14:paraId="5386FE3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&amp;lt;td&amp;gt;12&amp;lt;/td&amp;gt;</w:t>
      </w:r>
    </w:p>
    <w:p w14:paraId="7CD4232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&amp;lt;td&amp;gt;&amp;lt;/td&amp;gt;</w:t>
      </w:r>
    </w:p>
    <w:p w14:paraId="71567E5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&amp;lt;td&amp;gt;&amp;lt;/td&amp;gt;</w:t>
      </w:r>
    </w:p>
    <w:p w14:paraId="1E38C4C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&amp;lt;td&amp;gt;Brown%20and%20Tan%20Skin%2C%20Sunning%20on%20Rocks%2C%20Active%20at%20Night&amp;lt;/td&amp;gt;</w:t>
      </w:r>
    </w:p>
    <w:p w14:paraId="02E156D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&amp;lt;td&amp;gt;&amp;lt;/td&amp;gt;</w:t>
      </w:r>
    </w:p>
    <w:p w14:paraId="19CE36F3"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171ED9E1"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lastRenderedPageBreak/>
        <w:t xml:space="preserve">        &amp;lt;/responseTable&amp;gt;</w:t>
      </w:r>
    </w:p>
    <w:p w14:paraId="15994FC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p>
    <w:p w14:paraId="359734C1"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&amp;lt;state&amp;gt;</w:t>
      </w:r>
    </w:p>
    <w:p w14:paraId="04CF9C5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&amp;lt;stateSpec element="deleteQueue" value="" /&amp;gt;</w:t>
      </w:r>
    </w:p>
    <w:p w14:paraId="2BAC9ED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&amp;lt;stateSpec element="trialNumStack" value="5,4,3,2,1,0" /&amp;gt;</w:t>
      </w:r>
    </w:p>
    <w:p w14:paraId="1856D95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&amp;lt;stateSpec element="currentTrial" value="5" /&amp;gt;</w:t>
      </w:r>
    </w:p>
    <w:p w14:paraId="56DD287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&amp;lt;stateSpec element="redoingTrial" value="false" /&amp;gt;</w:t>
      </w:r>
    </w:p>
    <w:p w14:paraId="7D661DB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&amp;lt;stateSpec element="currentState" value="Ready" /&amp;gt;</w:t>
      </w:r>
    </w:p>
    <w:p w14:paraId="518FEAE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&amp;lt;stateSpec element="zoomFactor" value="1" /&amp;gt;</w:t>
      </w:r>
    </w:p>
    <w:p w14:paraId="193444F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&amp;lt;stateSpec element="speechEnabled" value="undefined" /&amp;gt;</w:t>
      </w:r>
    </w:p>
    <w:p w14:paraId="05467A6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&amp;lt;stateSpec element="simulatorHeight" value="651" /&amp;gt;</w:t>
      </w:r>
    </w:p>
    <w:p w14:paraId="7BD327A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&amp;lt;stateSpec element="simulatorWidth" value="361" /&amp;gt;</w:t>
      </w:r>
    </w:p>
    <w:p w14:paraId="6EA5D24A"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&amp;lt;inputSpec element="animal" value="Rattlesnake" /&amp;gt;</w:t>
      </w:r>
    </w:p>
    <w:p w14:paraId="6A8154C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&amp;lt;inputSpec element="season" value="Summer" /&amp;gt;</w:t>
      </w:r>
    </w:p>
    <w:p w14:paraId="7E9EEFF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&amp;lt;stateTableSpec id="dataTable"&amp;gt;</w:t>
      </w:r>
    </w:p>
    <w:p w14:paraId="32680EF3"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&amp;lt;stateTable&amp;gt;</w:t>
      </w:r>
    </w:p>
    <w:p w14:paraId="5D1259D1"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240C831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&amp;lt;td&amp;gt;Rattlesnake&amp;lt;/td&amp;gt;</w:t>
      </w:r>
    </w:p>
    <w:p w14:paraId="0F0DCCD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&amp;lt;td&amp;gt;Summer&amp;lt;/td&amp;gt;</w:t>
      </w:r>
    </w:p>
    <w:p w14:paraId="1F792D61"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&amp;lt;td&amp;gt;Brown and Tan Skin, Sunning on Rocks, Active at Night&amp;lt;/td&amp;gt;</w:t>
      </w:r>
    </w:p>
    <w:p w14:paraId="06CE95B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3E525F2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7919348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&amp;lt;td&amp;gt;Duck&amp;lt;/td&amp;gt;</w:t>
      </w:r>
    </w:p>
    <w:p w14:paraId="5702202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&amp;lt;td&amp;gt;Spring&amp;lt;/td&amp;gt;</w:t>
      </w:r>
    </w:p>
    <w:p w14:paraId="07992A1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&amp;lt;td&amp;gt;Brown Feathers, Fly North, Build Nests&amp;lt;/td&amp;gt;</w:t>
      </w:r>
    </w:p>
    <w:p w14:paraId="19F0F36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4BB7571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5395EE6B"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&amp;lt;td&amp;gt;Snowshoe Hare&amp;lt;/td&amp;gt;</w:t>
      </w:r>
    </w:p>
    <w:p w14:paraId="39E8548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&amp;lt;td&amp;gt;Winter&amp;lt;/td&amp;gt;</w:t>
      </w:r>
    </w:p>
    <w:p w14:paraId="20FF1709"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&amp;lt;td&amp;gt;White Fur, Eats Pine Needles and Bark, Runs in Snow&amp;lt;/td&amp;gt;</w:t>
      </w:r>
    </w:p>
    <w:p w14:paraId="752367E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6A559BC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7146D89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&amp;lt;td&amp;gt;Bobcat&amp;lt;/td&amp;gt;</w:t>
      </w:r>
    </w:p>
    <w:p w14:paraId="45F11ABC"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&amp;lt;td&amp;gt;Fall&amp;lt;/td&amp;gt;</w:t>
      </w:r>
    </w:p>
    <w:p w14:paraId="4D9B8985"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&amp;lt;td&amp;gt;Yellow Fur, Hunts Prey, Eats Rabbits and Squirrels&amp;lt;/td&amp;gt;</w:t>
      </w:r>
    </w:p>
    <w:p w14:paraId="62F78A62"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4D84ADF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76139B53"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&amp;lt;td&amp;gt;Rattlesnake&amp;lt;/td&amp;gt;</w:t>
      </w:r>
    </w:p>
    <w:p w14:paraId="693AA5E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&amp;lt;td&amp;gt;Summer&amp;lt;/td&amp;gt;</w:t>
      </w:r>
    </w:p>
    <w:p w14:paraId="09FA83C8"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&amp;lt;td&amp;gt;Brown and Tan Skin, Sunning on Rocks, Active at Night&amp;lt;/td&amp;gt;</w:t>
      </w:r>
    </w:p>
    <w:p w14:paraId="6A9E375E"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&amp;lt;/tr&amp;gt;</w:t>
      </w:r>
    </w:p>
    <w:p w14:paraId="52BEF554"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&amp;lt;/stateTable&amp;gt;</w:t>
      </w:r>
    </w:p>
    <w:p w14:paraId="02D66BB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&amp;lt;/stateTableSpec&amp;gt;</w:t>
      </w:r>
    </w:p>
    <w:p w14:paraId="76EFEB6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&amp;lt;/state&amp;gt;</w:t>
      </w:r>
    </w:p>
    <w:p w14:paraId="6D27B68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p>
    <w:p w14:paraId="2792224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&amp;lt;/responseSpec&amp;gt;</w:t>
      </w:r>
    </w:p>
    <w:p w14:paraId="2C38B68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lastRenderedPageBreak/>
        <w:t xml:space="preserve">      </w:t>
      </w:r>
      <w:r w:rsidRPr="00547ACE">
        <w:rPr>
          <w:rFonts w:ascii="Consolas" w:eastAsiaTheme="minorHAnsi" w:hAnsi="Consolas" w:cs="Lucida Sans Typewriter"/>
          <w:color w:val="268BD2"/>
          <w:sz w:val="16"/>
          <w:szCs w:val="16"/>
        </w:rPr>
        <w:t>&lt;/Response&gt;</w:t>
      </w:r>
    </w:p>
    <w:p w14:paraId="16C06677"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&lt;ScoreInfo /&gt;</w:t>
      </w:r>
    </w:p>
    <w:p w14:paraId="6E27A6E3"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&lt;/Item&gt;</w:t>
      </w:r>
    </w:p>
    <w:p w14:paraId="023A537F"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&lt;/Opportunity&gt;</w:t>
      </w:r>
    </w:p>
    <w:p w14:paraId="12A1DA86"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&lt;Comment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"TestItem"</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itemPosition=</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date=</w:t>
      </w:r>
      <w:r w:rsidRPr="00547ACE">
        <w:rPr>
          <w:rFonts w:ascii="Consolas" w:eastAsiaTheme="minorHAnsi" w:hAnsi="Consolas" w:cs="Lucida Sans Typewriter"/>
          <w:color w:val="B58900"/>
          <w:sz w:val="16"/>
          <w:szCs w:val="16"/>
        </w:rPr>
        <w:t>"2014-04-14T10:52:02.440"</w:t>
      </w:r>
      <w:r w:rsidRPr="00547ACE">
        <w:rPr>
          <w:rFonts w:ascii="Consolas" w:eastAsiaTheme="minorHAnsi" w:hAnsi="Consolas" w:cs="Lucida Sans Typewriter"/>
          <w:color w:val="268BD2"/>
          <w:sz w:val="16"/>
          <w:szCs w:val="16"/>
        </w:rPr>
        <w:t>&gt;</w:t>
      </w:r>
      <w:r w:rsidRPr="00547ACE">
        <w:rPr>
          <w:rFonts w:ascii="Consolas" w:eastAsiaTheme="minorHAnsi" w:hAnsi="Consolas" w:cs="Lucida Sans Typewriter"/>
          <w:color w:val="586E75"/>
          <w:sz w:val="16"/>
          <w:szCs w:val="16"/>
        </w:rPr>
        <w:t>Walk 1&amp;amp;#92;2 miles&amp;amp;#10;BLAH BLAH</w:t>
      </w:r>
      <w:r w:rsidRPr="00547ACE">
        <w:rPr>
          <w:rFonts w:ascii="Consolas" w:eastAsiaTheme="minorHAnsi" w:hAnsi="Consolas" w:cs="Lucida Sans Typewriter"/>
          <w:color w:val="268BD2"/>
          <w:sz w:val="16"/>
          <w:szCs w:val="16"/>
        </w:rPr>
        <w:t>&lt;/Comment&gt;</w:t>
      </w:r>
    </w:p>
    <w:p w14:paraId="664900AD"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&lt;Comment </w:t>
      </w:r>
      <w:r w:rsidRPr="00547ACE">
        <w:rPr>
          <w:rFonts w:ascii="Consolas" w:eastAsiaTheme="minorHAnsi" w:hAnsi="Consolas" w:cs="Lucida Sans Typewriter"/>
          <w:color w:val="CB4B16"/>
          <w:sz w:val="16"/>
          <w:szCs w:val="16"/>
        </w:rPr>
        <w:t>context=</w:t>
      </w:r>
      <w:r w:rsidRPr="00547ACE">
        <w:rPr>
          <w:rFonts w:ascii="Consolas" w:eastAsiaTheme="minorHAnsi" w:hAnsi="Consolas" w:cs="Lucida Sans Typewriter"/>
          <w:color w:val="B58900"/>
          <w:sz w:val="16"/>
          <w:szCs w:val="16"/>
        </w:rPr>
        <w:t>"GlobalNotes"</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itemPosition=</w:t>
      </w:r>
      <w:r w:rsidRPr="00547ACE">
        <w:rPr>
          <w:rFonts w:ascii="Consolas" w:eastAsiaTheme="minorHAnsi" w:hAnsi="Consolas" w:cs="Lucida Sans Typewriter"/>
          <w:color w:val="B58900"/>
          <w:sz w:val="16"/>
          <w:szCs w:val="16"/>
        </w:rPr>
        <w: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date=</w:t>
      </w:r>
      <w:r w:rsidRPr="00547ACE">
        <w:rPr>
          <w:rFonts w:ascii="Consolas" w:eastAsiaTheme="minorHAnsi" w:hAnsi="Consolas" w:cs="Lucida Sans Typewriter"/>
          <w:color w:val="B58900"/>
          <w:sz w:val="16"/>
          <w:szCs w:val="16"/>
        </w:rPr>
        <w:t>"2014-04-09T13:38:31.327"</w:t>
      </w:r>
      <w:r w:rsidRPr="00547ACE">
        <w:rPr>
          <w:rFonts w:ascii="Consolas" w:eastAsiaTheme="minorHAnsi" w:hAnsi="Consolas" w:cs="Lucida Sans Typewriter"/>
          <w:color w:val="268BD2"/>
          <w:sz w:val="16"/>
          <w:szCs w:val="16"/>
        </w:rPr>
        <w:t>&gt;</w:t>
      </w:r>
      <w:r w:rsidRPr="00547ACE">
        <w:rPr>
          <w:rFonts w:ascii="Consolas" w:eastAsiaTheme="minorHAnsi" w:hAnsi="Consolas" w:cs="Lucida Sans Typewriter"/>
          <w:color w:val="586E75"/>
          <w:sz w:val="16"/>
          <w:szCs w:val="16"/>
        </w:rPr>
        <w:t>Some comments about the test in general</w:t>
      </w:r>
      <w:r w:rsidRPr="00547ACE">
        <w:rPr>
          <w:rFonts w:ascii="Consolas" w:eastAsiaTheme="minorHAnsi" w:hAnsi="Consolas" w:cs="Lucida Sans Typewriter"/>
          <w:color w:val="268BD2"/>
          <w:sz w:val="16"/>
          <w:szCs w:val="16"/>
        </w:rPr>
        <w:t>&lt;/Comment&gt;</w:t>
      </w:r>
    </w:p>
    <w:p w14:paraId="19ABCDF5"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&lt;ToolUsage </w:t>
      </w:r>
      <w:r w:rsidRPr="00547ACE">
        <w:rPr>
          <w:rFonts w:ascii="Consolas" w:eastAsiaTheme="minorHAnsi" w:hAnsi="Consolas" w:cs="Lucida Sans Typewriter"/>
          <w:color w:val="CB4B16"/>
          <w:sz w:val="16"/>
          <w:szCs w:val="16"/>
        </w:rPr>
        <w:t>type=</w:t>
      </w:r>
      <w:r w:rsidRPr="00547ACE">
        <w:rPr>
          <w:rFonts w:ascii="Consolas" w:eastAsiaTheme="minorHAnsi" w:hAnsi="Consolas" w:cs="Lucida Sans Typewriter"/>
          <w:color w:val="B58900"/>
          <w:sz w:val="16"/>
          <w:szCs w:val="16"/>
        </w:rPr>
        <w:t>"Highlight"</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code=</w:t>
      </w:r>
      <w:r w:rsidRPr="00547ACE">
        <w:rPr>
          <w:rFonts w:ascii="Consolas" w:eastAsiaTheme="minorHAnsi" w:hAnsi="Consolas" w:cs="Lucida Sans Typewriter"/>
          <w:color w:val="B58900"/>
          <w:sz w:val="16"/>
          <w:szCs w:val="16"/>
        </w:rPr>
        <w:t>"TDS_Highlight1"</w:t>
      </w:r>
      <w:r w:rsidRPr="00547ACE">
        <w:rPr>
          <w:rFonts w:ascii="Consolas" w:eastAsiaTheme="minorHAnsi" w:hAnsi="Consolas" w:cs="Lucida Sans Typewriter"/>
          <w:color w:val="268BD2"/>
          <w:sz w:val="16"/>
          <w:szCs w:val="16"/>
        </w:rPr>
        <w:t>&gt;</w:t>
      </w:r>
    </w:p>
    <w:p w14:paraId="6F08F310"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 xml:space="preserve">&lt;ToolPage </w:t>
      </w:r>
      <w:r w:rsidRPr="00547ACE">
        <w:rPr>
          <w:rFonts w:ascii="Consolas" w:eastAsiaTheme="minorHAnsi" w:hAnsi="Consolas" w:cs="Lucida Sans Typewriter"/>
          <w:color w:val="CB4B16"/>
          <w:sz w:val="16"/>
          <w:szCs w:val="16"/>
        </w:rPr>
        <w:t>page=</w:t>
      </w:r>
      <w:r w:rsidRPr="00547ACE">
        <w:rPr>
          <w:rFonts w:ascii="Consolas" w:eastAsiaTheme="minorHAnsi" w:hAnsi="Consolas" w:cs="Lucida Sans Typewriter"/>
          <w:color w:val="B58900"/>
          <w:sz w:val="16"/>
          <w:szCs w:val="16"/>
        </w:rPr>
        <w:t>"2"</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groupId=</w:t>
      </w:r>
      <w:r w:rsidRPr="00547ACE">
        <w:rPr>
          <w:rFonts w:ascii="Consolas" w:eastAsiaTheme="minorHAnsi" w:hAnsi="Consolas" w:cs="Lucida Sans Typewriter"/>
          <w:color w:val="B58900"/>
          <w:sz w:val="16"/>
          <w:szCs w:val="16"/>
        </w:rPr>
        <w:t>"I-200-22489"</w:t>
      </w:r>
      <w:r w:rsidRPr="00547ACE">
        <w:rPr>
          <w:rFonts w:ascii="Consolas" w:eastAsiaTheme="minorHAnsi" w:hAnsi="Consolas" w:cs="Lucida Sans Typewriter"/>
          <w:color w:val="268BD2"/>
          <w:sz w:val="16"/>
          <w:szCs w:val="16"/>
        </w:rPr>
        <w:t xml:space="preserve"> </w:t>
      </w:r>
      <w:r w:rsidRPr="00547ACE">
        <w:rPr>
          <w:rFonts w:ascii="Consolas" w:eastAsiaTheme="minorHAnsi" w:hAnsi="Consolas" w:cs="Lucida Sans Typewriter"/>
          <w:color w:val="CB4B16"/>
          <w:sz w:val="16"/>
          <w:szCs w:val="16"/>
        </w:rPr>
        <w:t>count=</w:t>
      </w:r>
      <w:r w:rsidRPr="00547ACE">
        <w:rPr>
          <w:rFonts w:ascii="Consolas" w:eastAsiaTheme="minorHAnsi" w:hAnsi="Consolas" w:cs="Lucida Sans Typewriter"/>
          <w:color w:val="B58900"/>
          <w:sz w:val="16"/>
          <w:szCs w:val="16"/>
        </w:rPr>
        <w:t>"1"</w:t>
      </w:r>
      <w:r w:rsidRPr="00547ACE">
        <w:rPr>
          <w:rFonts w:ascii="Consolas" w:eastAsiaTheme="minorHAnsi" w:hAnsi="Consolas" w:cs="Lucida Sans Typewriter"/>
          <w:color w:val="268BD2"/>
          <w:sz w:val="16"/>
          <w:szCs w:val="16"/>
        </w:rPr>
        <w:t xml:space="preserve"> /&gt;</w:t>
      </w:r>
    </w:p>
    <w:p w14:paraId="45619C75" w14:textId="77777777" w:rsidR="00547ACE" w:rsidRPr="00547ACE" w:rsidRDefault="00547ACE" w:rsidP="00547ACE">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586E75"/>
          <w:sz w:val="16"/>
          <w:szCs w:val="16"/>
        </w:rPr>
      </w:pPr>
      <w:r w:rsidRPr="00547ACE">
        <w:rPr>
          <w:rFonts w:ascii="Consolas" w:eastAsiaTheme="minorHAnsi" w:hAnsi="Consolas" w:cs="Lucida Sans Typewriter"/>
          <w:color w:val="586E75"/>
          <w:sz w:val="16"/>
          <w:szCs w:val="16"/>
        </w:rPr>
        <w:t xml:space="preserve">  </w:t>
      </w:r>
      <w:r w:rsidRPr="00547ACE">
        <w:rPr>
          <w:rFonts w:ascii="Consolas" w:eastAsiaTheme="minorHAnsi" w:hAnsi="Consolas" w:cs="Lucida Sans Typewriter"/>
          <w:color w:val="268BD2"/>
          <w:sz w:val="16"/>
          <w:szCs w:val="16"/>
        </w:rPr>
        <w:t>&lt;/ToolUsage&gt;</w:t>
      </w:r>
    </w:p>
    <w:p w14:paraId="6BC3B8B7" w14:textId="4CBC00DB" w:rsidR="00113A67" w:rsidRPr="00113A67" w:rsidRDefault="00547ACE" w:rsidP="00547ACE">
      <w:pPr>
        <w:pBdr>
          <w:top w:val="single" w:sz="4" w:space="1" w:color="auto"/>
          <w:left w:val="single" w:sz="4" w:space="1" w:color="auto"/>
          <w:bottom w:val="single" w:sz="4" w:space="1" w:color="auto"/>
          <w:right w:val="single" w:sz="4" w:space="1" w:color="auto"/>
        </w:pBdr>
        <w:spacing w:line="120" w:lineRule="exact"/>
        <w:rPr>
          <w:rFonts w:ascii="Consolas" w:hAnsi="Consolas"/>
          <w:sz w:val="16"/>
          <w:szCs w:val="16"/>
        </w:rPr>
      </w:pPr>
      <w:r>
        <w:rPr>
          <w:rFonts w:ascii="Lucida Sans Typewriter" w:eastAsiaTheme="minorHAnsi" w:hAnsi="Lucida Sans Typewriter" w:cs="Lucida Sans Typewriter"/>
          <w:color w:val="268BD2"/>
          <w:sz w:val="20"/>
          <w:szCs w:val="20"/>
        </w:rPr>
        <w:t>&lt;/TDSReport&gt;</w:t>
      </w:r>
    </w:p>
    <w:sectPr w:rsidR="00113A67" w:rsidRPr="00113A67" w:rsidSect="00935D4E">
      <w:headerReference w:type="even" r:id="rId46"/>
      <w:headerReference w:type="default" r:id="rId47"/>
      <w:headerReference w:type="first" r:id="rId48"/>
      <w:pgSz w:w="15840" w:h="12240" w:orient="landscape"/>
      <w:pgMar w:top="1440" w:right="994"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1B49A6" w14:textId="77777777" w:rsidR="009C5E9C" w:rsidRDefault="009C5E9C" w:rsidP="00567046">
      <w:r>
        <w:separator/>
      </w:r>
    </w:p>
  </w:endnote>
  <w:endnote w:type="continuationSeparator" w:id="0">
    <w:p w14:paraId="728C2D6E" w14:textId="77777777" w:rsidR="009C5E9C" w:rsidRDefault="009C5E9C"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E9C36" w14:textId="77777777" w:rsidR="009C72F9" w:rsidRDefault="009C72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727362"/>
      <w:docPartObj>
        <w:docPartGallery w:val="Page Numbers (Bottom of Page)"/>
        <w:docPartUnique/>
      </w:docPartObj>
    </w:sdtPr>
    <w:sdtEndPr>
      <w:rPr>
        <w:noProof/>
      </w:rPr>
    </w:sdtEndPr>
    <w:sdtContent>
      <w:p w14:paraId="745BB2B8" w14:textId="77777777" w:rsidR="00020158" w:rsidRDefault="00020158" w:rsidP="0089497D">
        <w:pPr>
          <w:pStyle w:val="Footer"/>
          <w:jc w:val="center"/>
        </w:pPr>
        <w:r>
          <w:fldChar w:fldCharType="begin"/>
        </w:r>
        <w:r>
          <w:instrText xml:space="preserve"> PAGE   \* MERGEFORMAT </w:instrText>
        </w:r>
        <w:r>
          <w:fldChar w:fldCharType="separate"/>
        </w:r>
        <w:r w:rsidR="000F7E9D">
          <w:rPr>
            <w:noProof/>
          </w:rPr>
          <w:t>2</w:t>
        </w:r>
        <w:r>
          <w:rPr>
            <w:noProof/>
          </w:rPr>
          <w:fldChar w:fldCharType="end"/>
        </w:r>
      </w:p>
    </w:sdtContent>
  </w:sdt>
  <w:p w14:paraId="7CE44549" w14:textId="77777777" w:rsidR="00020158" w:rsidRDefault="00020158" w:rsidP="0056704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93E2D" w14:textId="77777777" w:rsidR="00020158" w:rsidRDefault="00020158" w:rsidP="00567046">
    <w:pPr>
      <w:pStyle w:val="Footer"/>
    </w:pPr>
  </w:p>
  <w:p w14:paraId="49833065" w14:textId="77777777" w:rsidR="00020158" w:rsidRDefault="00020158" w:rsidP="00567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7F7384" w14:textId="77777777" w:rsidR="009C5E9C" w:rsidRDefault="009C5E9C" w:rsidP="00567046">
      <w:r>
        <w:separator/>
      </w:r>
    </w:p>
  </w:footnote>
  <w:footnote w:type="continuationSeparator" w:id="0">
    <w:p w14:paraId="1CCA7D9B" w14:textId="77777777" w:rsidR="009C5E9C" w:rsidRDefault="009C5E9C" w:rsidP="00567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CEBE4" w14:textId="0510AFE9" w:rsidR="00020158" w:rsidRDefault="000201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Look w:val="04A0" w:firstRow="1" w:lastRow="0" w:firstColumn="1" w:lastColumn="0" w:noHBand="0" w:noVBand="1"/>
    </w:tblPr>
    <w:tblGrid>
      <w:gridCol w:w="3438"/>
      <w:gridCol w:w="6390"/>
    </w:tblGrid>
    <w:tr w:rsidR="00020158" w14:paraId="7B7CDCDF" w14:textId="77777777" w:rsidTr="0026467B">
      <w:trPr>
        <w:trHeight w:val="908"/>
      </w:trPr>
      <w:tc>
        <w:tcPr>
          <w:tcW w:w="3438" w:type="dxa"/>
          <w:vAlign w:val="center"/>
        </w:tcPr>
        <w:p w14:paraId="3EB1AF9C" w14:textId="0FEDB2E1" w:rsidR="00020158" w:rsidRDefault="00020158" w:rsidP="00C56047">
          <w:pPr>
            <w:pStyle w:val="Header"/>
            <w:spacing w:before="0"/>
          </w:pPr>
          <w:r w:rsidRPr="00E50BBA">
            <w:rPr>
              <w:noProof/>
            </w:rPr>
            <w:drawing>
              <wp:inline distT="0" distB="0" distL="0" distR="0" wp14:anchorId="54DF4797" wp14:editId="14CA5309">
                <wp:extent cx="1801495" cy="574040"/>
                <wp:effectExtent l="0" t="0" r="8255" b="0"/>
                <wp:docPr id="3"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6390" w:type="dxa"/>
          <w:vAlign w:val="center"/>
        </w:tcPr>
        <w:p w14:paraId="41AADB73" w14:textId="0BD1DC8F" w:rsidR="00020158" w:rsidRDefault="00020158" w:rsidP="0026467B">
          <w:pPr>
            <w:pStyle w:val="Header"/>
            <w:spacing w:before="0"/>
            <w:ind w:left="-529" w:firstLine="529"/>
            <w:jc w:val="right"/>
          </w:pPr>
          <w:r>
            <w:t>SmarterApp Interface Specification: Test Delivery to Test Integration to Data Warehouse</w:t>
          </w:r>
        </w:p>
        <w:p w14:paraId="52B19435" w14:textId="77777777" w:rsidR="00020158" w:rsidRDefault="00020158" w:rsidP="0026467B">
          <w:pPr>
            <w:pStyle w:val="Header"/>
            <w:spacing w:before="0"/>
            <w:ind w:left="-529" w:firstLine="529"/>
            <w:jc w:val="right"/>
          </w:pPr>
          <w:r>
            <w:t>Smarter Balanced Assessment Consortium Contract 11</w:t>
          </w:r>
        </w:p>
        <w:p w14:paraId="018F8F66" w14:textId="77777777" w:rsidR="00020158" w:rsidRDefault="00020158" w:rsidP="0026467B">
          <w:pPr>
            <w:pStyle w:val="Header"/>
            <w:spacing w:before="0"/>
            <w:ind w:left="-529" w:firstLine="529"/>
            <w:jc w:val="right"/>
          </w:pPr>
          <w:r>
            <w:t>Test Delivery System</w:t>
          </w:r>
        </w:p>
      </w:tc>
    </w:tr>
  </w:tbl>
  <w:p w14:paraId="00324649" w14:textId="6C393072" w:rsidR="00020158" w:rsidRDefault="00020158" w:rsidP="00C560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2B738" w14:textId="29CBA89F" w:rsidR="00020158" w:rsidRDefault="00020158" w:rsidP="00567046">
    <w:pPr>
      <w:pStyle w:val="Header"/>
    </w:pPr>
    <w:r>
      <w:rPr>
        <w:noProof/>
      </w:rPr>
      <w:drawing>
        <wp:inline distT="0" distB="0" distL="0" distR="0" wp14:anchorId="30E03851" wp14:editId="24DD502C">
          <wp:extent cx="1801495" cy="574040"/>
          <wp:effectExtent l="0" t="0" r="8255" b="0"/>
          <wp:docPr id="5"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CA95F" w14:textId="68A74845" w:rsidR="00020158" w:rsidRDefault="0002015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78" w:type="dxa"/>
      <w:tblLook w:val="04A0" w:firstRow="1" w:lastRow="0" w:firstColumn="1" w:lastColumn="0" w:noHBand="0" w:noVBand="1"/>
    </w:tblPr>
    <w:tblGrid>
      <w:gridCol w:w="3438"/>
      <w:gridCol w:w="10440"/>
    </w:tblGrid>
    <w:tr w:rsidR="00020158" w14:paraId="1DB9668F" w14:textId="77777777" w:rsidTr="007835AF">
      <w:trPr>
        <w:trHeight w:val="908"/>
      </w:trPr>
      <w:tc>
        <w:tcPr>
          <w:tcW w:w="3438" w:type="dxa"/>
          <w:vAlign w:val="center"/>
        </w:tcPr>
        <w:p w14:paraId="3FE5691B" w14:textId="45AB9EF8" w:rsidR="00020158" w:rsidRDefault="009C5E9C" w:rsidP="00C56047">
          <w:pPr>
            <w:pStyle w:val="Header"/>
            <w:spacing w:before="0"/>
          </w:pPr>
          <w:sdt>
            <w:sdtPr>
              <w:id w:val="-939760913"/>
              <w:docPartObj>
                <w:docPartGallery w:val="Watermarks"/>
                <w:docPartUnique/>
              </w:docPartObj>
            </w:sdtPr>
            <w:sdtEndPr/>
            <w:sdtContent>
              <w:r>
                <w:rPr>
                  <w:noProof/>
                </w:rPr>
                <w:pict w14:anchorId="109157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020158" w:rsidRPr="00E50BBA">
            <w:rPr>
              <w:noProof/>
            </w:rPr>
            <w:drawing>
              <wp:inline distT="0" distB="0" distL="0" distR="0" wp14:anchorId="5B7E5548" wp14:editId="189A8F30">
                <wp:extent cx="1801495" cy="574040"/>
                <wp:effectExtent l="0" t="0" r="8255" b="0"/>
                <wp:docPr id="1"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10440" w:type="dxa"/>
          <w:vAlign w:val="center"/>
        </w:tcPr>
        <w:p w14:paraId="5EFE1895" w14:textId="77777777" w:rsidR="00020158" w:rsidRDefault="00020158" w:rsidP="0026467B">
          <w:pPr>
            <w:pStyle w:val="Header"/>
            <w:spacing w:before="0"/>
            <w:ind w:left="-529" w:firstLine="529"/>
            <w:jc w:val="right"/>
          </w:pPr>
          <w:r>
            <w:t>SmarterApp Interface Specification: Test Integration to Data Warehouse</w:t>
          </w:r>
        </w:p>
        <w:p w14:paraId="5501FBEC" w14:textId="77777777" w:rsidR="00020158" w:rsidRDefault="00020158" w:rsidP="0026467B">
          <w:pPr>
            <w:pStyle w:val="Header"/>
            <w:spacing w:before="0"/>
            <w:ind w:left="-529" w:firstLine="529"/>
            <w:jc w:val="right"/>
          </w:pPr>
          <w:r>
            <w:t>Smarter Balanced Assessment Consortium Contract 11</w:t>
          </w:r>
        </w:p>
        <w:p w14:paraId="482A66DF" w14:textId="77777777" w:rsidR="00020158" w:rsidRDefault="00020158" w:rsidP="0026467B">
          <w:pPr>
            <w:pStyle w:val="Header"/>
            <w:spacing w:before="0"/>
            <w:ind w:left="-529" w:firstLine="529"/>
            <w:jc w:val="right"/>
          </w:pPr>
          <w:r>
            <w:t>Test Delivery System</w:t>
          </w:r>
        </w:p>
      </w:tc>
    </w:tr>
  </w:tbl>
  <w:p w14:paraId="6CA044DA" w14:textId="748C7740" w:rsidR="00020158" w:rsidRDefault="00020158" w:rsidP="00C5604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423F7" w14:textId="69046518" w:rsidR="00020158" w:rsidRDefault="000201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2">
    <w:nsid w:val="44B174E5"/>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F31380"/>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1"/>
  </w:num>
  <w:num w:numId="5">
    <w:abstractNumId w:val="16"/>
  </w:num>
  <w:num w:numId="6">
    <w:abstractNumId w:val="7"/>
  </w:num>
  <w:num w:numId="7">
    <w:abstractNumId w:val="10"/>
  </w:num>
  <w:num w:numId="8">
    <w:abstractNumId w:val="15"/>
  </w:num>
  <w:num w:numId="9">
    <w:abstractNumId w:val="8"/>
  </w:num>
  <w:num w:numId="10">
    <w:abstractNumId w:val="9"/>
  </w:num>
  <w:num w:numId="11">
    <w:abstractNumId w:val="2"/>
  </w:num>
  <w:num w:numId="12">
    <w:abstractNumId w:val="17"/>
  </w:num>
  <w:num w:numId="13">
    <w:abstractNumId w:val="3"/>
  </w:num>
  <w:num w:numId="14">
    <w:abstractNumId w:val="14"/>
  </w:num>
  <w:num w:numId="15">
    <w:abstractNumId w:val="4"/>
  </w:num>
  <w:num w:numId="16">
    <w:abstractNumId w:val="6"/>
  </w:num>
  <w:num w:numId="17">
    <w:abstractNumId w:val="19"/>
  </w:num>
  <w:num w:numId="18">
    <w:abstractNumId w:val="0"/>
  </w:num>
  <w:num w:numId="19">
    <w:abstractNumId w:val="1"/>
  </w:num>
  <w:num w:numId="20">
    <w:abstractNumId w:val="12"/>
  </w:num>
  <w:num w:numId="2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216"/>
    <w:rsid w:val="00000FC1"/>
    <w:rsid w:val="00003548"/>
    <w:rsid w:val="00003BC9"/>
    <w:rsid w:val="00004943"/>
    <w:rsid w:val="000060A7"/>
    <w:rsid w:val="00007038"/>
    <w:rsid w:val="00007913"/>
    <w:rsid w:val="00007EAB"/>
    <w:rsid w:val="00010C8D"/>
    <w:rsid w:val="0001175C"/>
    <w:rsid w:val="000122AF"/>
    <w:rsid w:val="000127BA"/>
    <w:rsid w:val="000130C9"/>
    <w:rsid w:val="00013DC7"/>
    <w:rsid w:val="000146CC"/>
    <w:rsid w:val="000149FC"/>
    <w:rsid w:val="00014CCE"/>
    <w:rsid w:val="00015E98"/>
    <w:rsid w:val="00016902"/>
    <w:rsid w:val="00017A68"/>
    <w:rsid w:val="00017B69"/>
    <w:rsid w:val="00017CAE"/>
    <w:rsid w:val="00017DB1"/>
    <w:rsid w:val="00020158"/>
    <w:rsid w:val="0002100B"/>
    <w:rsid w:val="00021106"/>
    <w:rsid w:val="00022856"/>
    <w:rsid w:val="00023EC3"/>
    <w:rsid w:val="00025019"/>
    <w:rsid w:val="00025CF6"/>
    <w:rsid w:val="00026200"/>
    <w:rsid w:val="0002682A"/>
    <w:rsid w:val="0002732D"/>
    <w:rsid w:val="0003036D"/>
    <w:rsid w:val="00031E7B"/>
    <w:rsid w:val="00032E58"/>
    <w:rsid w:val="00033696"/>
    <w:rsid w:val="0003438D"/>
    <w:rsid w:val="0003543B"/>
    <w:rsid w:val="000354CE"/>
    <w:rsid w:val="00036487"/>
    <w:rsid w:val="0004096A"/>
    <w:rsid w:val="00042FF7"/>
    <w:rsid w:val="00043392"/>
    <w:rsid w:val="00044C57"/>
    <w:rsid w:val="00044F46"/>
    <w:rsid w:val="000501D2"/>
    <w:rsid w:val="00050BE1"/>
    <w:rsid w:val="000538D1"/>
    <w:rsid w:val="00053A88"/>
    <w:rsid w:val="000541E7"/>
    <w:rsid w:val="00054E2E"/>
    <w:rsid w:val="00056ECB"/>
    <w:rsid w:val="000606E5"/>
    <w:rsid w:val="00064285"/>
    <w:rsid w:val="00064839"/>
    <w:rsid w:val="00064A62"/>
    <w:rsid w:val="00064C0A"/>
    <w:rsid w:val="00064F5D"/>
    <w:rsid w:val="000679FE"/>
    <w:rsid w:val="00067B82"/>
    <w:rsid w:val="000711AD"/>
    <w:rsid w:val="00071874"/>
    <w:rsid w:val="00072861"/>
    <w:rsid w:val="0007456C"/>
    <w:rsid w:val="00074A94"/>
    <w:rsid w:val="0007609B"/>
    <w:rsid w:val="00076533"/>
    <w:rsid w:val="00076B2A"/>
    <w:rsid w:val="00080162"/>
    <w:rsid w:val="00080B6B"/>
    <w:rsid w:val="000907BC"/>
    <w:rsid w:val="00090F8D"/>
    <w:rsid w:val="00091BBD"/>
    <w:rsid w:val="00091BCA"/>
    <w:rsid w:val="00093668"/>
    <w:rsid w:val="00094697"/>
    <w:rsid w:val="000961D0"/>
    <w:rsid w:val="0009626D"/>
    <w:rsid w:val="000A1CEF"/>
    <w:rsid w:val="000A494F"/>
    <w:rsid w:val="000A4E7B"/>
    <w:rsid w:val="000A63DE"/>
    <w:rsid w:val="000A6EE6"/>
    <w:rsid w:val="000A7453"/>
    <w:rsid w:val="000B1741"/>
    <w:rsid w:val="000B1CFD"/>
    <w:rsid w:val="000B3DA7"/>
    <w:rsid w:val="000B468F"/>
    <w:rsid w:val="000B490D"/>
    <w:rsid w:val="000B5963"/>
    <w:rsid w:val="000B786D"/>
    <w:rsid w:val="000C24A0"/>
    <w:rsid w:val="000C4324"/>
    <w:rsid w:val="000C6E8E"/>
    <w:rsid w:val="000C7D24"/>
    <w:rsid w:val="000D136B"/>
    <w:rsid w:val="000D3362"/>
    <w:rsid w:val="000D35DC"/>
    <w:rsid w:val="000D3E3D"/>
    <w:rsid w:val="000D3E7C"/>
    <w:rsid w:val="000D6699"/>
    <w:rsid w:val="000E0776"/>
    <w:rsid w:val="000E15FB"/>
    <w:rsid w:val="000E2C1C"/>
    <w:rsid w:val="000E328F"/>
    <w:rsid w:val="000E399F"/>
    <w:rsid w:val="000E47A8"/>
    <w:rsid w:val="000E4BED"/>
    <w:rsid w:val="000E4FE5"/>
    <w:rsid w:val="000E69DC"/>
    <w:rsid w:val="000E6A0F"/>
    <w:rsid w:val="000E7E62"/>
    <w:rsid w:val="000F0573"/>
    <w:rsid w:val="000F1E5E"/>
    <w:rsid w:val="000F2BEF"/>
    <w:rsid w:val="000F495C"/>
    <w:rsid w:val="000F77FC"/>
    <w:rsid w:val="000F7E9D"/>
    <w:rsid w:val="00100555"/>
    <w:rsid w:val="0010056A"/>
    <w:rsid w:val="00102338"/>
    <w:rsid w:val="00102B92"/>
    <w:rsid w:val="00102DCC"/>
    <w:rsid w:val="00103FB4"/>
    <w:rsid w:val="00104907"/>
    <w:rsid w:val="00106521"/>
    <w:rsid w:val="001067AC"/>
    <w:rsid w:val="0010704B"/>
    <w:rsid w:val="001074F5"/>
    <w:rsid w:val="00110259"/>
    <w:rsid w:val="0011079D"/>
    <w:rsid w:val="00113307"/>
    <w:rsid w:val="00113A67"/>
    <w:rsid w:val="00113B06"/>
    <w:rsid w:val="00113FD5"/>
    <w:rsid w:val="001147F3"/>
    <w:rsid w:val="001155D2"/>
    <w:rsid w:val="00116329"/>
    <w:rsid w:val="00116428"/>
    <w:rsid w:val="0012040B"/>
    <w:rsid w:val="001207EA"/>
    <w:rsid w:val="0012156A"/>
    <w:rsid w:val="00124098"/>
    <w:rsid w:val="001255B2"/>
    <w:rsid w:val="0012586A"/>
    <w:rsid w:val="001267C6"/>
    <w:rsid w:val="00126D5D"/>
    <w:rsid w:val="0013024E"/>
    <w:rsid w:val="00136393"/>
    <w:rsid w:val="00136B0A"/>
    <w:rsid w:val="0014065C"/>
    <w:rsid w:val="001408B0"/>
    <w:rsid w:val="00140C22"/>
    <w:rsid w:val="00141768"/>
    <w:rsid w:val="001442C0"/>
    <w:rsid w:val="00145DFF"/>
    <w:rsid w:val="001468F1"/>
    <w:rsid w:val="00150813"/>
    <w:rsid w:val="00150B1C"/>
    <w:rsid w:val="00151D0B"/>
    <w:rsid w:val="00151F7B"/>
    <w:rsid w:val="00152740"/>
    <w:rsid w:val="00152CAF"/>
    <w:rsid w:val="001530E6"/>
    <w:rsid w:val="00153A43"/>
    <w:rsid w:val="00153D48"/>
    <w:rsid w:val="0015420A"/>
    <w:rsid w:val="001555FD"/>
    <w:rsid w:val="00155963"/>
    <w:rsid w:val="00156217"/>
    <w:rsid w:val="00156F20"/>
    <w:rsid w:val="0015791D"/>
    <w:rsid w:val="0016233E"/>
    <w:rsid w:val="00162C22"/>
    <w:rsid w:val="00163711"/>
    <w:rsid w:val="001647B6"/>
    <w:rsid w:val="001652F6"/>
    <w:rsid w:val="001656B1"/>
    <w:rsid w:val="00166F5C"/>
    <w:rsid w:val="00167D66"/>
    <w:rsid w:val="0017022B"/>
    <w:rsid w:val="0017073D"/>
    <w:rsid w:val="00171F61"/>
    <w:rsid w:val="001727CA"/>
    <w:rsid w:val="001736AD"/>
    <w:rsid w:val="00174529"/>
    <w:rsid w:val="00174951"/>
    <w:rsid w:val="00175619"/>
    <w:rsid w:val="00180CE6"/>
    <w:rsid w:val="00181A10"/>
    <w:rsid w:val="00184E53"/>
    <w:rsid w:val="0018500D"/>
    <w:rsid w:val="00185017"/>
    <w:rsid w:val="00185214"/>
    <w:rsid w:val="001856CA"/>
    <w:rsid w:val="0018581B"/>
    <w:rsid w:val="00186035"/>
    <w:rsid w:val="00190111"/>
    <w:rsid w:val="00190D8A"/>
    <w:rsid w:val="0019115D"/>
    <w:rsid w:val="0019145B"/>
    <w:rsid w:val="00192184"/>
    <w:rsid w:val="0019293B"/>
    <w:rsid w:val="00193A28"/>
    <w:rsid w:val="00194718"/>
    <w:rsid w:val="00195196"/>
    <w:rsid w:val="00196279"/>
    <w:rsid w:val="001A01CE"/>
    <w:rsid w:val="001A0778"/>
    <w:rsid w:val="001A15A8"/>
    <w:rsid w:val="001A3F7D"/>
    <w:rsid w:val="001A3FA2"/>
    <w:rsid w:val="001A5A12"/>
    <w:rsid w:val="001A65B2"/>
    <w:rsid w:val="001A6BD4"/>
    <w:rsid w:val="001A7259"/>
    <w:rsid w:val="001A796A"/>
    <w:rsid w:val="001B21F3"/>
    <w:rsid w:val="001B360A"/>
    <w:rsid w:val="001B4071"/>
    <w:rsid w:val="001B4C0C"/>
    <w:rsid w:val="001B4FA5"/>
    <w:rsid w:val="001B5396"/>
    <w:rsid w:val="001C040E"/>
    <w:rsid w:val="001C36D0"/>
    <w:rsid w:val="001C3C3B"/>
    <w:rsid w:val="001C52B8"/>
    <w:rsid w:val="001C5D26"/>
    <w:rsid w:val="001C66BF"/>
    <w:rsid w:val="001C7223"/>
    <w:rsid w:val="001C737C"/>
    <w:rsid w:val="001C7F13"/>
    <w:rsid w:val="001D099A"/>
    <w:rsid w:val="001D10FA"/>
    <w:rsid w:val="001D1843"/>
    <w:rsid w:val="001D1A2F"/>
    <w:rsid w:val="001D1DD5"/>
    <w:rsid w:val="001D38E2"/>
    <w:rsid w:val="001D408C"/>
    <w:rsid w:val="001D45BE"/>
    <w:rsid w:val="001D6ACB"/>
    <w:rsid w:val="001E1CF6"/>
    <w:rsid w:val="001E2E58"/>
    <w:rsid w:val="001E4DD6"/>
    <w:rsid w:val="001E5A97"/>
    <w:rsid w:val="001F3FEC"/>
    <w:rsid w:val="001F40A0"/>
    <w:rsid w:val="001F4B70"/>
    <w:rsid w:val="001F64D3"/>
    <w:rsid w:val="001F7015"/>
    <w:rsid w:val="001F7D56"/>
    <w:rsid w:val="001F7E69"/>
    <w:rsid w:val="0020015C"/>
    <w:rsid w:val="00201656"/>
    <w:rsid w:val="00201C33"/>
    <w:rsid w:val="00202634"/>
    <w:rsid w:val="002029D1"/>
    <w:rsid w:val="00203164"/>
    <w:rsid w:val="0020496B"/>
    <w:rsid w:val="00204C68"/>
    <w:rsid w:val="002053C3"/>
    <w:rsid w:val="00205CD4"/>
    <w:rsid w:val="00206A49"/>
    <w:rsid w:val="00207286"/>
    <w:rsid w:val="002073B9"/>
    <w:rsid w:val="00207834"/>
    <w:rsid w:val="00207B87"/>
    <w:rsid w:val="00213C65"/>
    <w:rsid w:val="00215115"/>
    <w:rsid w:val="00215892"/>
    <w:rsid w:val="002201D5"/>
    <w:rsid w:val="00223D2D"/>
    <w:rsid w:val="002260ED"/>
    <w:rsid w:val="0023016D"/>
    <w:rsid w:val="00230720"/>
    <w:rsid w:val="00230CC1"/>
    <w:rsid w:val="00231400"/>
    <w:rsid w:val="002337C4"/>
    <w:rsid w:val="002338DB"/>
    <w:rsid w:val="00233A32"/>
    <w:rsid w:val="00234700"/>
    <w:rsid w:val="002355C6"/>
    <w:rsid w:val="002366B9"/>
    <w:rsid w:val="0023715A"/>
    <w:rsid w:val="00240094"/>
    <w:rsid w:val="0024012A"/>
    <w:rsid w:val="0024128C"/>
    <w:rsid w:val="0024129A"/>
    <w:rsid w:val="00241A39"/>
    <w:rsid w:val="002431D3"/>
    <w:rsid w:val="00243CD6"/>
    <w:rsid w:val="00245071"/>
    <w:rsid w:val="00245808"/>
    <w:rsid w:val="00245B89"/>
    <w:rsid w:val="00246060"/>
    <w:rsid w:val="00246965"/>
    <w:rsid w:val="002474AE"/>
    <w:rsid w:val="0024761C"/>
    <w:rsid w:val="00247BE4"/>
    <w:rsid w:val="00250106"/>
    <w:rsid w:val="00250793"/>
    <w:rsid w:val="00250AE9"/>
    <w:rsid w:val="00251087"/>
    <w:rsid w:val="002516DE"/>
    <w:rsid w:val="00251B70"/>
    <w:rsid w:val="00251F29"/>
    <w:rsid w:val="00253B37"/>
    <w:rsid w:val="00254A87"/>
    <w:rsid w:val="002555BC"/>
    <w:rsid w:val="00255C91"/>
    <w:rsid w:val="0025636C"/>
    <w:rsid w:val="00256589"/>
    <w:rsid w:val="00257B43"/>
    <w:rsid w:val="00257D4F"/>
    <w:rsid w:val="002603A7"/>
    <w:rsid w:val="002627EF"/>
    <w:rsid w:val="002636CB"/>
    <w:rsid w:val="0026467B"/>
    <w:rsid w:val="0026584E"/>
    <w:rsid w:val="002662BE"/>
    <w:rsid w:val="00266FFF"/>
    <w:rsid w:val="002676AB"/>
    <w:rsid w:val="00267991"/>
    <w:rsid w:val="00270235"/>
    <w:rsid w:val="002708E9"/>
    <w:rsid w:val="00270EFB"/>
    <w:rsid w:val="00271809"/>
    <w:rsid w:val="00273C65"/>
    <w:rsid w:val="00274856"/>
    <w:rsid w:val="002807BC"/>
    <w:rsid w:val="0028228C"/>
    <w:rsid w:val="00282880"/>
    <w:rsid w:val="00282B99"/>
    <w:rsid w:val="00283383"/>
    <w:rsid w:val="00283CC6"/>
    <w:rsid w:val="00283E3D"/>
    <w:rsid w:val="00285A74"/>
    <w:rsid w:val="002867D7"/>
    <w:rsid w:val="0028773E"/>
    <w:rsid w:val="002916A7"/>
    <w:rsid w:val="002918C6"/>
    <w:rsid w:val="00292F5E"/>
    <w:rsid w:val="002938D4"/>
    <w:rsid w:val="00294EBA"/>
    <w:rsid w:val="00295D0F"/>
    <w:rsid w:val="0029609D"/>
    <w:rsid w:val="002969EC"/>
    <w:rsid w:val="00296A6B"/>
    <w:rsid w:val="0029764A"/>
    <w:rsid w:val="002A3773"/>
    <w:rsid w:val="002A3A88"/>
    <w:rsid w:val="002A48A6"/>
    <w:rsid w:val="002A60AA"/>
    <w:rsid w:val="002A7B4D"/>
    <w:rsid w:val="002B00F2"/>
    <w:rsid w:val="002B0171"/>
    <w:rsid w:val="002B0351"/>
    <w:rsid w:val="002B3B49"/>
    <w:rsid w:val="002B76BC"/>
    <w:rsid w:val="002C06CF"/>
    <w:rsid w:val="002C2383"/>
    <w:rsid w:val="002C2CC5"/>
    <w:rsid w:val="002C3278"/>
    <w:rsid w:val="002C4123"/>
    <w:rsid w:val="002C4AEC"/>
    <w:rsid w:val="002C548B"/>
    <w:rsid w:val="002C587F"/>
    <w:rsid w:val="002C6ACE"/>
    <w:rsid w:val="002D1A09"/>
    <w:rsid w:val="002D2E7F"/>
    <w:rsid w:val="002D2F2C"/>
    <w:rsid w:val="002D6D4E"/>
    <w:rsid w:val="002E0AC2"/>
    <w:rsid w:val="002E173D"/>
    <w:rsid w:val="002E2318"/>
    <w:rsid w:val="002E26D9"/>
    <w:rsid w:val="002E3786"/>
    <w:rsid w:val="002E3A9B"/>
    <w:rsid w:val="002E3B91"/>
    <w:rsid w:val="002E40E3"/>
    <w:rsid w:val="002E4355"/>
    <w:rsid w:val="002E53FA"/>
    <w:rsid w:val="002E765D"/>
    <w:rsid w:val="002F0077"/>
    <w:rsid w:val="002F0674"/>
    <w:rsid w:val="002F33B5"/>
    <w:rsid w:val="002F586B"/>
    <w:rsid w:val="003004AF"/>
    <w:rsid w:val="00301797"/>
    <w:rsid w:val="00302329"/>
    <w:rsid w:val="00304732"/>
    <w:rsid w:val="003049A0"/>
    <w:rsid w:val="0030502C"/>
    <w:rsid w:val="003106E2"/>
    <w:rsid w:val="003123BD"/>
    <w:rsid w:val="003128BF"/>
    <w:rsid w:val="003128FC"/>
    <w:rsid w:val="00313965"/>
    <w:rsid w:val="00313BCE"/>
    <w:rsid w:val="00314E0E"/>
    <w:rsid w:val="00316E43"/>
    <w:rsid w:val="003171AA"/>
    <w:rsid w:val="00320A9F"/>
    <w:rsid w:val="003215B2"/>
    <w:rsid w:val="003217CA"/>
    <w:rsid w:val="0032410E"/>
    <w:rsid w:val="003244A7"/>
    <w:rsid w:val="00324993"/>
    <w:rsid w:val="00324E8B"/>
    <w:rsid w:val="003259D8"/>
    <w:rsid w:val="003269EB"/>
    <w:rsid w:val="0033051A"/>
    <w:rsid w:val="00330661"/>
    <w:rsid w:val="00331BB4"/>
    <w:rsid w:val="00332B5D"/>
    <w:rsid w:val="00332EBB"/>
    <w:rsid w:val="00337632"/>
    <w:rsid w:val="00340F93"/>
    <w:rsid w:val="00341CB4"/>
    <w:rsid w:val="00342F00"/>
    <w:rsid w:val="0034310C"/>
    <w:rsid w:val="0034344F"/>
    <w:rsid w:val="00346D17"/>
    <w:rsid w:val="0034725B"/>
    <w:rsid w:val="00347680"/>
    <w:rsid w:val="00350EAC"/>
    <w:rsid w:val="00351FB1"/>
    <w:rsid w:val="00352ECB"/>
    <w:rsid w:val="0035503D"/>
    <w:rsid w:val="00356D09"/>
    <w:rsid w:val="00357DFA"/>
    <w:rsid w:val="00360062"/>
    <w:rsid w:val="003602ED"/>
    <w:rsid w:val="00362094"/>
    <w:rsid w:val="00362B0C"/>
    <w:rsid w:val="00362EDE"/>
    <w:rsid w:val="0037072F"/>
    <w:rsid w:val="00371872"/>
    <w:rsid w:val="003718DE"/>
    <w:rsid w:val="00374930"/>
    <w:rsid w:val="0037544B"/>
    <w:rsid w:val="00376C26"/>
    <w:rsid w:val="0037726C"/>
    <w:rsid w:val="003779B0"/>
    <w:rsid w:val="00377D7E"/>
    <w:rsid w:val="00380538"/>
    <w:rsid w:val="0038097C"/>
    <w:rsid w:val="003824B5"/>
    <w:rsid w:val="00383DEC"/>
    <w:rsid w:val="00384FBE"/>
    <w:rsid w:val="00386207"/>
    <w:rsid w:val="00386669"/>
    <w:rsid w:val="00386C79"/>
    <w:rsid w:val="0038719C"/>
    <w:rsid w:val="003902A6"/>
    <w:rsid w:val="00390440"/>
    <w:rsid w:val="003906F9"/>
    <w:rsid w:val="0039222B"/>
    <w:rsid w:val="00392C77"/>
    <w:rsid w:val="00393154"/>
    <w:rsid w:val="0039509B"/>
    <w:rsid w:val="003A014C"/>
    <w:rsid w:val="003A1ACF"/>
    <w:rsid w:val="003A2214"/>
    <w:rsid w:val="003A2AC6"/>
    <w:rsid w:val="003A638A"/>
    <w:rsid w:val="003A66A7"/>
    <w:rsid w:val="003A66AF"/>
    <w:rsid w:val="003A696C"/>
    <w:rsid w:val="003A6976"/>
    <w:rsid w:val="003A777C"/>
    <w:rsid w:val="003A7BAC"/>
    <w:rsid w:val="003A7D57"/>
    <w:rsid w:val="003B239D"/>
    <w:rsid w:val="003B361B"/>
    <w:rsid w:val="003B5828"/>
    <w:rsid w:val="003B58C1"/>
    <w:rsid w:val="003B7D79"/>
    <w:rsid w:val="003B7F3E"/>
    <w:rsid w:val="003C0CDB"/>
    <w:rsid w:val="003C1E69"/>
    <w:rsid w:val="003C2A0B"/>
    <w:rsid w:val="003C3438"/>
    <w:rsid w:val="003C3880"/>
    <w:rsid w:val="003C442E"/>
    <w:rsid w:val="003C725B"/>
    <w:rsid w:val="003D0DB4"/>
    <w:rsid w:val="003D14B8"/>
    <w:rsid w:val="003D298A"/>
    <w:rsid w:val="003D4216"/>
    <w:rsid w:val="003D4525"/>
    <w:rsid w:val="003D579C"/>
    <w:rsid w:val="003D61D2"/>
    <w:rsid w:val="003D713A"/>
    <w:rsid w:val="003E0497"/>
    <w:rsid w:val="003E0B13"/>
    <w:rsid w:val="003E0C41"/>
    <w:rsid w:val="003E0E05"/>
    <w:rsid w:val="003E0E60"/>
    <w:rsid w:val="003E1F6A"/>
    <w:rsid w:val="003E3ACA"/>
    <w:rsid w:val="003E5E84"/>
    <w:rsid w:val="003E71EF"/>
    <w:rsid w:val="003E7B04"/>
    <w:rsid w:val="003E7B83"/>
    <w:rsid w:val="003F1355"/>
    <w:rsid w:val="003F16A4"/>
    <w:rsid w:val="003F3822"/>
    <w:rsid w:val="003F4B58"/>
    <w:rsid w:val="003F55ED"/>
    <w:rsid w:val="003F7825"/>
    <w:rsid w:val="003F7F25"/>
    <w:rsid w:val="00400757"/>
    <w:rsid w:val="00401552"/>
    <w:rsid w:val="00401935"/>
    <w:rsid w:val="00401F44"/>
    <w:rsid w:val="00402E38"/>
    <w:rsid w:val="00403D63"/>
    <w:rsid w:val="00404E5B"/>
    <w:rsid w:val="004058CF"/>
    <w:rsid w:val="00406496"/>
    <w:rsid w:val="004064C1"/>
    <w:rsid w:val="00406EC9"/>
    <w:rsid w:val="00407DCE"/>
    <w:rsid w:val="00410278"/>
    <w:rsid w:val="00410484"/>
    <w:rsid w:val="00411F2F"/>
    <w:rsid w:val="0041327E"/>
    <w:rsid w:val="00414561"/>
    <w:rsid w:val="00414A7A"/>
    <w:rsid w:val="00415809"/>
    <w:rsid w:val="00421E5A"/>
    <w:rsid w:val="00423FAE"/>
    <w:rsid w:val="004244AE"/>
    <w:rsid w:val="004244CC"/>
    <w:rsid w:val="00425139"/>
    <w:rsid w:val="004263CC"/>
    <w:rsid w:val="0042703A"/>
    <w:rsid w:val="00427366"/>
    <w:rsid w:val="0043058A"/>
    <w:rsid w:val="00430EF9"/>
    <w:rsid w:val="0043170E"/>
    <w:rsid w:val="004319CC"/>
    <w:rsid w:val="00432BCA"/>
    <w:rsid w:val="00433CBB"/>
    <w:rsid w:val="004354EF"/>
    <w:rsid w:val="00435B0B"/>
    <w:rsid w:val="0044097F"/>
    <w:rsid w:val="0044129A"/>
    <w:rsid w:val="00441FF7"/>
    <w:rsid w:val="004427F6"/>
    <w:rsid w:val="00443452"/>
    <w:rsid w:val="00444B7B"/>
    <w:rsid w:val="00445B1F"/>
    <w:rsid w:val="004460E4"/>
    <w:rsid w:val="00447752"/>
    <w:rsid w:val="004504FE"/>
    <w:rsid w:val="0045052C"/>
    <w:rsid w:val="004511F1"/>
    <w:rsid w:val="0045148E"/>
    <w:rsid w:val="00453695"/>
    <w:rsid w:val="004549E1"/>
    <w:rsid w:val="0045504E"/>
    <w:rsid w:val="004571BB"/>
    <w:rsid w:val="00461928"/>
    <w:rsid w:val="004624A9"/>
    <w:rsid w:val="00464647"/>
    <w:rsid w:val="00465B7A"/>
    <w:rsid w:val="00466320"/>
    <w:rsid w:val="004664D0"/>
    <w:rsid w:val="00467809"/>
    <w:rsid w:val="00467C96"/>
    <w:rsid w:val="00467ED2"/>
    <w:rsid w:val="00470456"/>
    <w:rsid w:val="004711E7"/>
    <w:rsid w:val="004714AC"/>
    <w:rsid w:val="00472001"/>
    <w:rsid w:val="00473740"/>
    <w:rsid w:val="0047500F"/>
    <w:rsid w:val="00476B3D"/>
    <w:rsid w:val="00477EFF"/>
    <w:rsid w:val="0048042B"/>
    <w:rsid w:val="00480EE2"/>
    <w:rsid w:val="00482A98"/>
    <w:rsid w:val="004846CD"/>
    <w:rsid w:val="00484E64"/>
    <w:rsid w:val="00486E69"/>
    <w:rsid w:val="0049080A"/>
    <w:rsid w:val="004919AF"/>
    <w:rsid w:val="0049300C"/>
    <w:rsid w:val="0049317A"/>
    <w:rsid w:val="00495BC3"/>
    <w:rsid w:val="00495DCE"/>
    <w:rsid w:val="00496BC6"/>
    <w:rsid w:val="004A1CD1"/>
    <w:rsid w:val="004A5263"/>
    <w:rsid w:val="004A68E7"/>
    <w:rsid w:val="004A6A75"/>
    <w:rsid w:val="004A6DC2"/>
    <w:rsid w:val="004B2499"/>
    <w:rsid w:val="004B26DC"/>
    <w:rsid w:val="004B3382"/>
    <w:rsid w:val="004B45B5"/>
    <w:rsid w:val="004B4B5A"/>
    <w:rsid w:val="004B5884"/>
    <w:rsid w:val="004B7C53"/>
    <w:rsid w:val="004C00BB"/>
    <w:rsid w:val="004C257A"/>
    <w:rsid w:val="004C39FD"/>
    <w:rsid w:val="004C3D68"/>
    <w:rsid w:val="004C45C5"/>
    <w:rsid w:val="004C486A"/>
    <w:rsid w:val="004C69B6"/>
    <w:rsid w:val="004D04B5"/>
    <w:rsid w:val="004D0FC4"/>
    <w:rsid w:val="004D20C6"/>
    <w:rsid w:val="004D26F4"/>
    <w:rsid w:val="004D2BE9"/>
    <w:rsid w:val="004D3C2A"/>
    <w:rsid w:val="004D46F1"/>
    <w:rsid w:val="004D516A"/>
    <w:rsid w:val="004D6F5C"/>
    <w:rsid w:val="004E06B1"/>
    <w:rsid w:val="004E19EA"/>
    <w:rsid w:val="004E1A69"/>
    <w:rsid w:val="004E1CD6"/>
    <w:rsid w:val="004E3061"/>
    <w:rsid w:val="004E36CF"/>
    <w:rsid w:val="004E3856"/>
    <w:rsid w:val="004E4E8F"/>
    <w:rsid w:val="004E5148"/>
    <w:rsid w:val="004E522E"/>
    <w:rsid w:val="004E6478"/>
    <w:rsid w:val="004E648B"/>
    <w:rsid w:val="004E66F3"/>
    <w:rsid w:val="004F38DE"/>
    <w:rsid w:val="004F392A"/>
    <w:rsid w:val="004F3E5D"/>
    <w:rsid w:val="004F3F0B"/>
    <w:rsid w:val="004F5F8E"/>
    <w:rsid w:val="004F73BF"/>
    <w:rsid w:val="004F7AE7"/>
    <w:rsid w:val="004F7F53"/>
    <w:rsid w:val="00500B97"/>
    <w:rsid w:val="00500D42"/>
    <w:rsid w:val="0050177E"/>
    <w:rsid w:val="00501A4E"/>
    <w:rsid w:val="005022E3"/>
    <w:rsid w:val="0050324E"/>
    <w:rsid w:val="00504BE0"/>
    <w:rsid w:val="005061C0"/>
    <w:rsid w:val="00506DCD"/>
    <w:rsid w:val="00506E8E"/>
    <w:rsid w:val="005076CA"/>
    <w:rsid w:val="00510BDC"/>
    <w:rsid w:val="005121D7"/>
    <w:rsid w:val="00515208"/>
    <w:rsid w:val="00516273"/>
    <w:rsid w:val="00517213"/>
    <w:rsid w:val="005173B5"/>
    <w:rsid w:val="005179B2"/>
    <w:rsid w:val="00520912"/>
    <w:rsid w:val="0052228F"/>
    <w:rsid w:val="0052231A"/>
    <w:rsid w:val="00524C12"/>
    <w:rsid w:val="00525932"/>
    <w:rsid w:val="00526126"/>
    <w:rsid w:val="00526AD1"/>
    <w:rsid w:val="00527627"/>
    <w:rsid w:val="005278A5"/>
    <w:rsid w:val="0053067F"/>
    <w:rsid w:val="00532654"/>
    <w:rsid w:val="00532D61"/>
    <w:rsid w:val="005334C9"/>
    <w:rsid w:val="00533AD3"/>
    <w:rsid w:val="005342F0"/>
    <w:rsid w:val="005358F6"/>
    <w:rsid w:val="00536157"/>
    <w:rsid w:val="00536A59"/>
    <w:rsid w:val="00536E65"/>
    <w:rsid w:val="00536EF2"/>
    <w:rsid w:val="00540C3D"/>
    <w:rsid w:val="00541C1C"/>
    <w:rsid w:val="005424C8"/>
    <w:rsid w:val="0054347E"/>
    <w:rsid w:val="00546726"/>
    <w:rsid w:val="005474E8"/>
    <w:rsid w:val="00547ACE"/>
    <w:rsid w:val="00567046"/>
    <w:rsid w:val="005708C3"/>
    <w:rsid w:val="0057128B"/>
    <w:rsid w:val="00571C65"/>
    <w:rsid w:val="00571E55"/>
    <w:rsid w:val="005736BD"/>
    <w:rsid w:val="00573D50"/>
    <w:rsid w:val="00573ECF"/>
    <w:rsid w:val="00574355"/>
    <w:rsid w:val="00574494"/>
    <w:rsid w:val="00575DCD"/>
    <w:rsid w:val="00575F3C"/>
    <w:rsid w:val="00576F1D"/>
    <w:rsid w:val="00577300"/>
    <w:rsid w:val="00580850"/>
    <w:rsid w:val="00580EAA"/>
    <w:rsid w:val="0058242F"/>
    <w:rsid w:val="00582863"/>
    <w:rsid w:val="005828C4"/>
    <w:rsid w:val="00582BD1"/>
    <w:rsid w:val="00587FFE"/>
    <w:rsid w:val="00594831"/>
    <w:rsid w:val="00596491"/>
    <w:rsid w:val="0059791F"/>
    <w:rsid w:val="00597DC4"/>
    <w:rsid w:val="005A0891"/>
    <w:rsid w:val="005A1CAE"/>
    <w:rsid w:val="005A2CA0"/>
    <w:rsid w:val="005A32F3"/>
    <w:rsid w:val="005A3653"/>
    <w:rsid w:val="005A376C"/>
    <w:rsid w:val="005A3C28"/>
    <w:rsid w:val="005A3CA0"/>
    <w:rsid w:val="005A6616"/>
    <w:rsid w:val="005A66A6"/>
    <w:rsid w:val="005A7CC9"/>
    <w:rsid w:val="005A7E86"/>
    <w:rsid w:val="005B2D77"/>
    <w:rsid w:val="005B3DB9"/>
    <w:rsid w:val="005B41DD"/>
    <w:rsid w:val="005B51FC"/>
    <w:rsid w:val="005B6250"/>
    <w:rsid w:val="005B6A82"/>
    <w:rsid w:val="005B7B90"/>
    <w:rsid w:val="005B7E73"/>
    <w:rsid w:val="005C1801"/>
    <w:rsid w:val="005C1FBE"/>
    <w:rsid w:val="005C2D82"/>
    <w:rsid w:val="005C3322"/>
    <w:rsid w:val="005C3AC4"/>
    <w:rsid w:val="005C3FFA"/>
    <w:rsid w:val="005C498A"/>
    <w:rsid w:val="005C749A"/>
    <w:rsid w:val="005D0C87"/>
    <w:rsid w:val="005D0EDF"/>
    <w:rsid w:val="005D0FE0"/>
    <w:rsid w:val="005D384E"/>
    <w:rsid w:val="005D48DE"/>
    <w:rsid w:val="005D6551"/>
    <w:rsid w:val="005D6A66"/>
    <w:rsid w:val="005D72B5"/>
    <w:rsid w:val="005D76DD"/>
    <w:rsid w:val="005E0F9F"/>
    <w:rsid w:val="005E264A"/>
    <w:rsid w:val="005E3C99"/>
    <w:rsid w:val="005E4066"/>
    <w:rsid w:val="005E550F"/>
    <w:rsid w:val="005E6239"/>
    <w:rsid w:val="005E7658"/>
    <w:rsid w:val="005E7902"/>
    <w:rsid w:val="005F0CE8"/>
    <w:rsid w:val="005F1CA8"/>
    <w:rsid w:val="005F2542"/>
    <w:rsid w:val="005F26BD"/>
    <w:rsid w:val="005F4BDD"/>
    <w:rsid w:val="005F5074"/>
    <w:rsid w:val="005F5FFF"/>
    <w:rsid w:val="005F6A95"/>
    <w:rsid w:val="005F6DAA"/>
    <w:rsid w:val="005F77B6"/>
    <w:rsid w:val="005F7C03"/>
    <w:rsid w:val="006039E8"/>
    <w:rsid w:val="00603D77"/>
    <w:rsid w:val="00604031"/>
    <w:rsid w:val="00606571"/>
    <w:rsid w:val="00606A43"/>
    <w:rsid w:val="00612EB8"/>
    <w:rsid w:val="006153E0"/>
    <w:rsid w:val="006156A7"/>
    <w:rsid w:val="00616756"/>
    <w:rsid w:val="00616E35"/>
    <w:rsid w:val="0062129B"/>
    <w:rsid w:val="00621C74"/>
    <w:rsid w:val="00622E21"/>
    <w:rsid w:val="00624C0C"/>
    <w:rsid w:val="00624F88"/>
    <w:rsid w:val="006250F5"/>
    <w:rsid w:val="00626272"/>
    <w:rsid w:val="0063181F"/>
    <w:rsid w:val="00632E55"/>
    <w:rsid w:val="00632E92"/>
    <w:rsid w:val="00633590"/>
    <w:rsid w:val="00636DF0"/>
    <w:rsid w:val="00637B84"/>
    <w:rsid w:val="006401F8"/>
    <w:rsid w:val="00640950"/>
    <w:rsid w:val="00640BE0"/>
    <w:rsid w:val="006415A1"/>
    <w:rsid w:val="00641C7A"/>
    <w:rsid w:val="00642E75"/>
    <w:rsid w:val="0064319B"/>
    <w:rsid w:val="006453B9"/>
    <w:rsid w:val="00645589"/>
    <w:rsid w:val="00645E15"/>
    <w:rsid w:val="00646412"/>
    <w:rsid w:val="0064737E"/>
    <w:rsid w:val="00651DD0"/>
    <w:rsid w:val="00652220"/>
    <w:rsid w:val="00652B12"/>
    <w:rsid w:val="00655009"/>
    <w:rsid w:val="00655DB3"/>
    <w:rsid w:val="0065645A"/>
    <w:rsid w:val="00657B2B"/>
    <w:rsid w:val="00657E05"/>
    <w:rsid w:val="00660391"/>
    <w:rsid w:val="00660507"/>
    <w:rsid w:val="0066074C"/>
    <w:rsid w:val="006610DF"/>
    <w:rsid w:val="006614B3"/>
    <w:rsid w:val="00661B5C"/>
    <w:rsid w:val="0066354F"/>
    <w:rsid w:val="006635A6"/>
    <w:rsid w:val="00664558"/>
    <w:rsid w:val="006650D3"/>
    <w:rsid w:val="00665CB4"/>
    <w:rsid w:val="00667749"/>
    <w:rsid w:val="006709C6"/>
    <w:rsid w:val="00671B02"/>
    <w:rsid w:val="00673FB4"/>
    <w:rsid w:val="00674378"/>
    <w:rsid w:val="0067629A"/>
    <w:rsid w:val="00676BAC"/>
    <w:rsid w:val="00676C63"/>
    <w:rsid w:val="0067759B"/>
    <w:rsid w:val="0068452B"/>
    <w:rsid w:val="00685946"/>
    <w:rsid w:val="00687750"/>
    <w:rsid w:val="00690C8C"/>
    <w:rsid w:val="00690E2E"/>
    <w:rsid w:val="0069167E"/>
    <w:rsid w:val="00692135"/>
    <w:rsid w:val="0069220A"/>
    <w:rsid w:val="00693A41"/>
    <w:rsid w:val="00694A0D"/>
    <w:rsid w:val="00695CE5"/>
    <w:rsid w:val="006978B4"/>
    <w:rsid w:val="00697A61"/>
    <w:rsid w:val="006A007B"/>
    <w:rsid w:val="006A0EF7"/>
    <w:rsid w:val="006A1AAC"/>
    <w:rsid w:val="006A1B11"/>
    <w:rsid w:val="006A2713"/>
    <w:rsid w:val="006A3C96"/>
    <w:rsid w:val="006A3EFD"/>
    <w:rsid w:val="006A54C6"/>
    <w:rsid w:val="006A5E65"/>
    <w:rsid w:val="006A7901"/>
    <w:rsid w:val="006A7AEF"/>
    <w:rsid w:val="006A7B49"/>
    <w:rsid w:val="006B1341"/>
    <w:rsid w:val="006B1938"/>
    <w:rsid w:val="006B1B2A"/>
    <w:rsid w:val="006B2041"/>
    <w:rsid w:val="006B2484"/>
    <w:rsid w:val="006B25B2"/>
    <w:rsid w:val="006B3FA5"/>
    <w:rsid w:val="006B51D8"/>
    <w:rsid w:val="006B5813"/>
    <w:rsid w:val="006B5939"/>
    <w:rsid w:val="006B5C9E"/>
    <w:rsid w:val="006B70C3"/>
    <w:rsid w:val="006B7722"/>
    <w:rsid w:val="006C094F"/>
    <w:rsid w:val="006C1285"/>
    <w:rsid w:val="006C155D"/>
    <w:rsid w:val="006C1DB5"/>
    <w:rsid w:val="006C45C4"/>
    <w:rsid w:val="006C4ED0"/>
    <w:rsid w:val="006C56A1"/>
    <w:rsid w:val="006C5B9D"/>
    <w:rsid w:val="006C6D96"/>
    <w:rsid w:val="006D2487"/>
    <w:rsid w:val="006D25F9"/>
    <w:rsid w:val="006D34F7"/>
    <w:rsid w:val="006D38B7"/>
    <w:rsid w:val="006D544D"/>
    <w:rsid w:val="006D564C"/>
    <w:rsid w:val="006D7C36"/>
    <w:rsid w:val="006E007A"/>
    <w:rsid w:val="006E1227"/>
    <w:rsid w:val="006E1773"/>
    <w:rsid w:val="006E2486"/>
    <w:rsid w:val="006E2535"/>
    <w:rsid w:val="006E49D4"/>
    <w:rsid w:val="006E6019"/>
    <w:rsid w:val="006E6AAC"/>
    <w:rsid w:val="006E6D19"/>
    <w:rsid w:val="006E6F3A"/>
    <w:rsid w:val="006E7097"/>
    <w:rsid w:val="006E73E4"/>
    <w:rsid w:val="006F09F7"/>
    <w:rsid w:val="006F1110"/>
    <w:rsid w:val="006F15C7"/>
    <w:rsid w:val="006F42B4"/>
    <w:rsid w:val="006F68C5"/>
    <w:rsid w:val="006F7B4C"/>
    <w:rsid w:val="006F7DCA"/>
    <w:rsid w:val="0070127F"/>
    <w:rsid w:val="00702197"/>
    <w:rsid w:val="0070387A"/>
    <w:rsid w:val="00705A8A"/>
    <w:rsid w:val="00712BF0"/>
    <w:rsid w:val="00714D51"/>
    <w:rsid w:val="0071720D"/>
    <w:rsid w:val="00717E41"/>
    <w:rsid w:val="00720C8D"/>
    <w:rsid w:val="007239BD"/>
    <w:rsid w:val="00725061"/>
    <w:rsid w:val="00725886"/>
    <w:rsid w:val="00726042"/>
    <w:rsid w:val="0072731B"/>
    <w:rsid w:val="007304C1"/>
    <w:rsid w:val="0073054A"/>
    <w:rsid w:val="00730CCA"/>
    <w:rsid w:val="00731452"/>
    <w:rsid w:val="007340B2"/>
    <w:rsid w:val="007347EC"/>
    <w:rsid w:val="00734806"/>
    <w:rsid w:val="00734C7B"/>
    <w:rsid w:val="00736408"/>
    <w:rsid w:val="0073657F"/>
    <w:rsid w:val="007368F9"/>
    <w:rsid w:val="00740BB1"/>
    <w:rsid w:val="00740F93"/>
    <w:rsid w:val="00741287"/>
    <w:rsid w:val="00742BA5"/>
    <w:rsid w:val="00746237"/>
    <w:rsid w:val="00746778"/>
    <w:rsid w:val="00751387"/>
    <w:rsid w:val="00751716"/>
    <w:rsid w:val="00751FC8"/>
    <w:rsid w:val="00754EBD"/>
    <w:rsid w:val="007572A1"/>
    <w:rsid w:val="007608E9"/>
    <w:rsid w:val="00761461"/>
    <w:rsid w:val="007622EB"/>
    <w:rsid w:val="0076435A"/>
    <w:rsid w:val="007726DB"/>
    <w:rsid w:val="00772759"/>
    <w:rsid w:val="0077462C"/>
    <w:rsid w:val="00776EE6"/>
    <w:rsid w:val="00780482"/>
    <w:rsid w:val="00780C6E"/>
    <w:rsid w:val="00780E1B"/>
    <w:rsid w:val="00781748"/>
    <w:rsid w:val="007820C0"/>
    <w:rsid w:val="007832B2"/>
    <w:rsid w:val="007835AF"/>
    <w:rsid w:val="00783783"/>
    <w:rsid w:val="00784385"/>
    <w:rsid w:val="00787157"/>
    <w:rsid w:val="00787EF7"/>
    <w:rsid w:val="00790294"/>
    <w:rsid w:val="00790363"/>
    <w:rsid w:val="00791CF8"/>
    <w:rsid w:val="00795F02"/>
    <w:rsid w:val="00797F0E"/>
    <w:rsid w:val="007A11D3"/>
    <w:rsid w:val="007A2FE0"/>
    <w:rsid w:val="007A5119"/>
    <w:rsid w:val="007A5B3B"/>
    <w:rsid w:val="007A79B1"/>
    <w:rsid w:val="007B047F"/>
    <w:rsid w:val="007B12A9"/>
    <w:rsid w:val="007B1B65"/>
    <w:rsid w:val="007B222A"/>
    <w:rsid w:val="007B3680"/>
    <w:rsid w:val="007B3810"/>
    <w:rsid w:val="007B39F0"/>
    <w:rsid w:val="007B4699"/>
    <w:rsid w:val="007B63D5"/>
    <w:rsid w:val="007B7A90"/>
    <w:rsid w:val="007B7ABF"/>
    <w:rsid w:val="007C1159"/>
    <w:rsid w:val="007C323F"/>
    <w:rsid w:val="007C5216"/>
    <w:rsid w:val="007C550B"/>
    <w:rsid w:val="007C5690"/>
    <w:rsid w:val="007C58F1"/>
    <w:rsid w:val="007C6D25"/>
    <w:rsid w:val="007C78BA"/>
    <w:rsid w:val="007C793E"/>
    <w:rsid w:val="007C7B79"/>
    <w:rsid w:val="007D044C"/>
    <w:rsid w:val="007D1A14"/>
    <w:rsid w:val="007D2BCF"/>
    <w:rsid w:val="007D2CB4"/>
    <w:rsid w:val="007D2DFB"/>
    <w:rsid w:val="007D4B24"/>
    <w:rsid w:val="007D678D"/>
    <w:rsid w:val="007E054E"/>
    <w:rsid w:val="007E0FDA"/>
    <w:rsid w:val="007E5E78"/>
    <w:rsid w:val="007E7156"/>
    <w:rsid w:val="007F11B6"/>
    <w:rsid w:val="007F38A0"/>
    <w:rsid w:val="007F5991"/>
    <w:rsid w:val="007F5FEC"/>
    <w:rsid w:val="007F61D2"/>
    <w:rsid w:val="007F672C"/>
    <w:rsid w:val="007F6782"/>
    <w:rsid w:val="007F7268"/>
    <w:rsid w:val="007F76BF"/>
    <w:rsid w:val="0080362C"/>
    <w:rsid w:val="00803D54"/>
    <w:rsid w:val="00804BB6"/>
    <w:rsid w:val="00806D85"/>
    <w:rsid w:val="00810887"/>
    <w:rsid w:val="00811320"/>
    <w:rsid w:val="0081207C"/>
    <w:rsid w:val="008124D4"/>
    <w:rsid w:val="00812AC7"/>
    <w:rsid w:val="0081391A"/>
    <w:rsid w:val="008158B2"/>
    <w:rsid w:val="00816BF7"/>
    <w:rsid w:val="00820B2B"/>
    <w:rsid w:val="00821410"/>
    <w:rsid w:val="00821F18"/>
    <w:rsid w:val="00823F6F"/>
    <w:rsid w:val="008242DD"/>
    <w:rsid w:val="0082519C"/>
    <w:rsid w:val="00826425"/>
    <w:rsid w:val="0082718F"/>
    <w:rsid w:val="00827557"/>
    <w:rsid w:val="00827A1C"/>
    <w:rsid w:val="008303BD"/>
    <w:rsid w:val="008311C7"/>
    <w:rsid w:val="00832244"/>
    <w:rsid w:val="0083283C"/>
    <w:rsid w:val="008347BF"/>
    <w:rsid w:val="008357B5"/>
    <w:rsid w:val="00837134"/>
    <w:rsid w:val="008406D3"/>
    <w:rsid w:val="00840D0B"/>
    <w:rsid w:val="0084171D"/>
    <w:rsid w:val="008420CD"/>
    <w:rsid w:val="008425AF"/>
    <w:rsid w:val="0084370E"/>
    <w:rsid w:val="00843C15"/>
    <w:rsid w:val="00844BE6"/>
    <w:rsid w:val="00845303"/>
    <w:rsid w:val="00850530"/>
    <w:rsid w:val="008528E0"/>
    <w:rsid w:val="00852B4D"/>
    <w:rsid w:val="00852EBD"/>
    <w:rsid w:val="008531AC"/>
    <w:rsid w:val="00855389"/>
    <w:rsid w:val="00855C14"/>
    <w:rsid w:val="00855DE6"/>
    <w:rsid w:val="00860361"/>
    <w:rsid w:val="00862312"/>
    <w:rsid w:val="008623CC"/>
    <w:rsid w:val="00863119"/>
    <w:rsid w:val="00863DF9"/>
    <w:rsid w:val="00864B3B"/>
    <w:rsid w:val="00864FD7"/>
    <w:rsid w:val="008678B1"/>
    <w:rsid w:val="00867A13"/>
    <w:rsid w:val="00872DF6"/>
    <w:rsid w:val="00872E90"/>
    <w:rsid w:val="008746EA"/>
    <w:rsid w:val="00874F6E"/>
    <w:rsid w:val="00874F8A"/>
    <w:rsid w:val="008761A6"/>
    <w:rsid w:val="0087621F"/>
    <w:rsid w:val="00876984"/>
    <w:rsid w:val="00880EE0"/>
    <w:rsid w:val="00884E0F"/>
    <w:rsid w:val="008855CE"/>
    <w:rsid w:val="00886F8B"/>
    <w:rsid w:val="00887C21"/>
    <w:rsid w:val="0089009C"/>
    <w:rsid w:val="0089019D"/>
    <w:rsid w:val="008943EA"/>
    <w:rsid w:val="0089497D"/>
    <w:rsid w:val="00894AB0"/>
    <w:rsid w:val="00895FC8"/>
    <w:rsid w:val="008A07B2"/>
    <w:rsid w:val="008A16C0"/>
    <w:rsid w:val="008A1AA3"/>
    <w:rsid w:val="008A6769"/>
    <w:rsid w:val="008A794D"/>
    <w:rsid w:val="008B00A2"/>
    <w:rsid w:val="008B08D6"/>
    <w:rsid w:val="008B203F"/>
    <w:rsid w:val="008B4EBE"/>
    <w:rsid w:val="008B6052"/>
    <w:rsid w:val="008B61DE"/>
    <w:rsid w:val="008B6ED0"/>
    <w:rsid w:val="008B6F26"/>
    <w:rsid w:val="008B776B"/>
    <w:rsid w:val="008B7BB7"/>
    <w:rsid w:val="008C02D8"/>
    <w:rsid w:val="008C12B5"/>
    <w:rsid w:val="008C1773"/>
    <w:rsid w:val="008C1ADE"/>
    <w:rsid w:val="008C2E51"/>
    <w:rsid w:val="008C531B"/>
    <w:rsid w:val="008C5B7C"/>
    <w:rsid w:val="008C66DB"/>
    <w:rsid w:val="008D0CFF"/>
    <w:rsid w:val="008D2279"/>
    <w:rsid w:val="008D25EC"/>
    <w:rsid w:val="008D2949"/>
    <w:rsid w:val="008D331B"/>
    <w:rsid w:val="008D5D76"/>
    <w:rsid w:val="008D5E10"/>
    <w:rsid w:val="008D739E"/>
    <w:rsid w:val="008D75FB"/>
    <w:rsid w:val="008E23F6"/>
    <w:rsid w:val="008E2B01"/>
    <w:rsid w:val="008E2FEA"/>
    <w:rsid w:val="008E3A4B"/>
    <w:rsid w:val="008E3D35"/>
    <w:rsid w:val="008E4128"/>
    <w:rsid w:val="008E4D92"/>
    <w:rsid w:val="008E5DD0"/>
    <w:rsid w:val="008E7CBC"/>
    <w:rsid w:val="008E7F40"/>
    <w:rsid w:val="008F05D6"/>
    <w:rsid w:val="008F0C7E"/>
    <w:rsid w:val="008F1122"/>
    <w:rsid w:val="008F17BF"/>
    <w:rsid w:val="008F3C0A"/>
    <w:rsid w:val="008F49A7"/>
    <w:rsid w:val="008F4C77"/>
    <w:rsid w:val="008F5414"/>
    <w:rsid w:val="009017D4"/>
    <w:rsid w:val="00901B42"/>
    <w:rsid w:val="009031D4"/>
    <w:rsid w:val="00903CC1"/>
    <w:rsid w:val="00906D2D"/>
    <w:rsid w:val="00907511"/>
    <w:rsid w:val="00910009"/>
    <w:rsid w:val="00910A67"/>
    <w:rsid w:val="0091122E"/>
    <w:rsid w:val="00911E90"/>
    <w:rsid w:val="00912C0E"/>
    <w:rsid w:val="00913719"/>
    <w:rsid w:val="009142CB"/>
    <w:rsid w:val="0091446E"/>
    <w:rsid w:val="00914A0C"/>
    <w:rsid w:val="009165D7"/>
    <w:rsid w:val="00917097"/>
    <w:rsid w:val="0091768A"/>
    <w:rsid w:val="00917A27"/>
    <w:rsid w:val="009212A2"/>
    <w:rsid w:val="00921B2B"/>
    <w:rsid w:val="00921D42"/>
    <w:rsid w:val="009223A2"/>
    <w:rsid w:val="0092248E"/>
    <w:rsid w:val="00925FAD"/>
    <w:rsid w:val="00926F41"/>
    <w:rsid w:val="00931C0F"/>
    <w:rsid w:val="00931C44"/>
    <w:rsid w:val="00931EAC"/>
    <w:rsid w:val="00932D18"/>
    <w:rsid w:val="00932DE6"/>
    <w:rsid w:val="00933153"/>
    <w:rsid w:val="009333FF"/>
    <w:rsid w:val="00933983"/>
    <w:rsid w:val="00934430"/>
    <w:rsid w:val="00934C11"/>
    <w:rsid w:val="00934DF5"/>
    <w:rsid w:val="0093525D"/>
    <w:rsid w:val="00935D4E"/>
    <w:rsid w:val="00935FB2"/>
    <w:rsid w:val="0093690D"/>
    <w:rsid w:val="00937A69"/>
    <w:rsid w:val="00940711"/>
    <w:rsid w:val="00943710"/>
    <w:rsid w:val="009443FA"/>
    <w:rsid w:val="00945C35"/>
    <w:rsid w:val="0094621B"/>
    <w:rsid w:val="00947B04"/>
    <w:rsid w:val="00947D03"/>
    <w:rsid w:val="00947FEB"/>
    <w:rsid w:val="00950F26"/>
    <w:rsid w:val="00951137"/>
    <w:rsid w:val="00951C6B"/>
    <w:rsid w:val="0095219E"/>
    <w:rsid w:val="0095257C"/>
    <w:rsid w:val="0095267F"/>
    <w:rsid w:val="00952B86"/>
    <w:rsid w:val="00955507"/>
    <w:rsid w:val="00955800"/>
    <w:rsid w:val="009572A6"/>
    <w:rsid w:val="0095753D"/>
    <w:rsid w:val="00957C26"/>
    <w:rsid w:val="0096000C"/>
    <w:rsid w:val="00962711"/>
    <w:rsid w:val="009629E6"/>
    <w:rsid w:val="00962D18"/>
    <w:rsid w:val="00965F4B"/>
    <w:rsid w:val="009677C2"/>
    <w:rsid w:val="00971A52"/>
    <w:rsid w:val="009726DA"/>
    <w:rsid w:val="009728B6"/>
    <w:rsid w:val="009767F4"/>
    <w:rsid w:val="00980840"/>
    <w:rsid w:val="009832C1"/>
    <w:rsid w:val="00983A15"/>
    <w:rsid w:val="0098496D"/>
    <w:rsid w:val="00985AA6"/>
    <w:rsid w:val="00985DE2"/>
    <w:rsid w:val="009911FA"/>
    <w:rsid w:val="00991C55"/>
    <w:rsid w:val="00991EFC"/>
    <w:rsid w:val="00991F4D"/>
    <w:rsid w:val="009932D2"/>
    <w:rsid w:val="0099689C"/>
    <w:rsid w:val="00997137"/>
    <w:rsid w:val="009A0EF5"/>
    <w:rsid w:val="009A2348"/>
    <w:rsid w:val="009A356B"/>
    <w:rsid w:val="009A4CD6"/>
    <w:rsid w:val="009A4D45"/>
    <w:rsid w:val="009A52AD"/>
    <w:rsid w:val="009A58A4"/>
    <w:rsid w:val="009A5AD5"/>
    <w:rsid w:val="009A6518"/>
    <w:rsid w:val="009A653A"/>
    <w:rsid w:val="009A7631"/>
    <w:rsid w:val="009A7AD4"/>
    <w:rsid w:val="009B076C"/>
    <w:rsid w:val="009B0B09"/>
    <w:rsid w:val="009B2C56"/>
    <w:rsid w:val="009B37A0"/>
    <w:rsid w:val="009B6361"/>
    <w:rsid w:val="009C3442"/>
    <w:rsid w:val="009C34AB"/>
    <w:rsid w:val="009C4027"/>
    <w:rsid w:val="009C4801"/>
    <w:rsid w:val="009C4CA5"/>
    <w:rsid w:val="009C5E9C"/>
    <w:rsid w:val="009C72F9"/>
    <w:rsid w:val="009D0495"/>
    <w:rsid w:val="009D1E0D"/>
    <w:rsid w:val="009D340E"/>
    <w:rsid w:val="009D3AB8"/>
    <w:rsid w:val="009D3EA8"/>
    <w:rsid w:val="009D480C"/>
    <w:rsid w:val="009D49BB"/>
    <w:rsid w:val="009D58BB"/>
    <w:rsid w:val="009D61D2"/>
    <w:rsid w:val="009D6B65"/>
    <w:rsid w:val="009D6BE3"/>
    <w:rsid w:val="009D6E5D"/>
    <w:rsid w:val="009D7E28"/>
    <w:rsid w:val="009E092D"/>
    <w:rsid w:val="009E1829"/>
    <w:rsid w:val="009E1A09"/>
    <w:rsid w:val="009E1D86"/>
    <w:rsid w:val="009E2D8D"/>
    <w:rsid w:val="009E301E"/>
    <w:rsid w:val="009E3DED"/>
    <w:rsid w:val="009E575A"/>
    <w:rsid w:val="009E6077"/>
    <w:rsid w:val="009E60D2"/>
    <w:rsid w:val="009F0A47"/>
    <w:rsid w:val="009F0B46"/>
    <w:rsid w:val="009F1FEE"/>
    <w:rsid w:val="009F2657"/>
    <w:rsid w:val="009F2916"/>
    <w:rsid w:val="009F2F4A"/>
    <w:rsid w:val="009F367A"/>
    <w:rsid w:val="009F3996"/>
    <w:rsid w:val="009F3F88"/>
    <w:rsid w:val="009F475C"/>
    <w:rsid w:val="009F7154"/>
    <w:rsid w:val="009F782A"/>
    <w:rsid w:val="009F7C3C"/>
    <w:rsid w:val="00A028BA"/>
    <w:rsid w:val="00A03B61"/>
    <w:rsid w:val="00A03DF4"/>
    <w:rsid w:val="00A044BB"/>
    <w:rsid w:val="00A04C79"/>
    <w:rsid w:val="00A05B7A"/>
    <w:rsid w:val="00A10C96"/>
    <w:rsid w:val="00A11EFB"/>
    <w:rsid w:val="00A12D98"/>
    <w:rsid w:val="00A12ED4"/>
    <w:rsid w:val="00A14547"/>
    <w:rsid w:val="00A16EDC"/>
    <w:rsid w:val="00A1773E"/>
    <w:rsid w:val="00A20A05"/>
    <w:rsid w:val="00A20A0E"/>
    <w:rsid w:val="00A247C2"/>
    <w:rsid w:val="00A25F6F"/>
    <w:rsid w:val="00A2642C"/>
    <w:rsid w:val="00A27C2D"/>
    <w:rsid w:val="00A31FC7"/>
    <w:rsid w:val="00A32A4A"/>
    <w:rsid w:val="00A3351E"/>
    <w:rsid w:val="00A3401D"/>
    <w:rsid w:val="00A34E85"/>
    <w:rsid w:val="00A35361"/>
    <w:rsid w:val="00A37423"/>
    <w:rsid w:val="00A41747"/>
    <w:rsid w:val="00A4191F"/>
    <w:rsid w:val="00A42C83"/>
    <w:rsid w:val="00A42D8A"/>
    <w:rsid w:val="00A42F46"/>
    <w:rsid w:val="00A45F1D"/>
    <w:rsid w:val="00A46AC4"/>
    <w:rsid w:val="00A50397"/>
    <w:rsid w:val="00A51AB0"/>
    <w:rsid w:val="00A5304D"/>
    <w:rsid w:val="00A53941"/>
    <w:rsid w:val="00A53E9B"/>
    <w:rsid w:val="00A54BB7"/>
    <w:rsid w:val="00A5754C"/>
    <w:rsid w:val="00A61339"/>
    <w:rsid w:val="00A63957"/>
    <w:rsid w:val="00A64107"/>
    <w:rsid w:val="00A643EB"/>
    <w:rsid w:val="00A649BE"/>
    <w:rsid w:val="00A65088"/>
    <w:rsid w:val="00A664AE"/>
    <w:rsid w:val="00A667E1"/>
    <w:rsid w:val="00A66D02"/>
    <w:rsid w:val="00A702C0"/>
    <w:rsid w:val="00A71A93"/>
    <w:rsid w:val="00A72512"/>
    <w:rsid w:val="00A73342"/>
    <w:rsid w:val="00A7595F"/>
    <w:rsid w:val="00A760CE"/>
    <w:rsid w:val="00A76E7A"/>
    <w:rsid w:val="00A77E0E"/>
    <w:rsid w:val="00A8396C"/>
    <w:rsid w:val="00A83C75"/>
    <w:rsid w:val="00A83F80"/>
    <w:rsid w:val="00A84BD6"/>
    <w:rsid w:val="00A85A62"/>
    <w:rsid w:val="00A8600A"/>
    <w:rsid w:val="00A865C8"/>
    <w:rsid w:val="00A93F9B"/>
    <w:rsid w:val="00A943FC"/>
    <w:rsid w:val="00A9719A"/>
    <w:rsid w:val="00A9728C"/>
    <w:rsid w:val="00A974CC"/>
    <w:rsid w:val="00AA039E"/>
    <w:rsid w:val="00AA14BD"/>
    <w:rsid w:val="00AA316F"/>
    <w:rsid w:val="00AA383F"/>
    <w:rsid w:val="00AA3BD6"/>
    <w:rsid w:val="00AA4CA0"/>
    <w:rsid w:val="00AA5B2C"/>
    <w:rsid w:val="00AA6B1F"/>
    <w:rsid w:val="00AA7D0F"/>
    <w:rsid w:val="00AB0297"/>
    <w:rsid w:val="00AB06EA"/>
    <w:rsid w:val="00AB07F9"/>
    <w:rsid w:val="00AB0EC2"/>
    <w:rsid w:val="00AB4084"/>
    <w:rsid w:val="00AB4DA7"/>
    <w:rsid w:val="00AB5F66"/>
    <w:rsid w:val="00AC2251"/>
    <w:rsid w:val="00AC306E"/>
    <w:rsid w:val="00AC51AB"/>
    <w:rsid w:val="00AC7FB4"/>
    <w:rsid w:val="00AD434A"/>
    <w:rsid w:val="00AD5CCD"/>
    <w:rsid w:val="00AD6CD7"/>
    <w:rsid w:val="00AD7CA8"/>
    <w:rsid w:val="00AE4796"/>
    <w:rsid w:val="00AE61D6"/>
    <w:rsid w:val="00AE645E"/>
    <w:rsid w:val="00AE7268"/>
    <w:rsid w:val="00AE7CCC"/>
    <w:rsid w:val="00AE7DB5"/>
    <w:rsid w:val="00AF1225"/>
    <w:rsid w:val="00AF2666"/>
    <w:rsid w:val="00AF38C2"/>
    <w:rsid w:val="00AF4544"/>
    <w:rsid w:val="00AF6E99"/>
    <w:rsid w:val="00AF7215"/>
    <w:rsid w:val="00B00AF9"/>
    <w:rsid w:val="00B01645"/>
    <w:rsid w:val="00B01B67"/>
    <w:rsid w:val="00B01CBE"/>
    <w:rsid w:val="00B01F62"/>
    <w:rsid w:val="00B02B69"/>
    <w:rsid w:val="00B0366C"/>
    <w:rsid w:val="00B03E59"/>
    <w:rsid w:val="00B0487A"/>
    <w:rsid w:val="00B05C80"/>
    <w:rsid w:val="00B062E5"/>
    <w:rsid w:val="00B068EB"/>
    <w:rsid w:val="00B10E04"/>
    <w:rsid w:val="00B12106"/>
    <w:rsid w:val="00B12774"/>
    <w:rsid w:val="00B13194"/>
    <w:rsid w:val="00B13977"/>
    <w:rsid w:val="00B1460F"/>
    <w:rsid w:val="00B148D4"/>
    <w:rsid w:val="00B17BF6"/>
    <w:rsid w:val="00B20B0F"/>
    <w:rsid w:val="00B21AB4"/>
    <w:rsid w:val="00B2220D"/>
    <w:rsid w:val="00B22C64"/>
    <w:rsid w:val="00B23335"/>
    <w:rsid w:val="00B2489D"/>
    <w:rsid w:val="00B254FA"/>
    <w:rsid w:val="00B27802"/>
    <w:rsid w:val="00B27A2C"/>
    <w:rsid w:val="00B307BF"/>
    <w:rsid w:val="00B30AEA"/>
    <w:rsid w:val="00B3114B"/>
    <w:rsid w:val="00B3174F"/>
    <w:rsid w:val="00B32B96"/>
    <w:rsid w:val="00B343CF"/>
    <w:rsid w:val="00B34B26"/>
    <w:rsid w:val="00B35F32"/>
    <w:rsid w:val="00B36D3B"/>
    <w:rsid w:val="00B36F87"/>
    <w:rsid w:val="00B405F7"/>
    <w:rsid w:val="00B427B0"/>
    <w:rsid w:val="00B42DFD"/>
    <w:rsid w:val="00B42FF6"/>
    <w:rsid w:val="00B432A8"/>
    <w:rsid w:val="00B43CDA"/>
    <w:rsid w:val="00B46A37"/>
    <w:rsid w:val="00B47CAE"/>
    <w:rsid w:val="00B5005B"/>
    <w:rsid w:val="00B51215"/>
    <w:rsid w:val="00B54A8C"/>
    <w:rsid w:val="00B54E2A"/>
    <w:rsid w:val="00B56616"/>
    <w:rsid w:val="00B5788C"/>
    <w:rsid w:val="00B61F9D"/>
    <w:rsid w:val="00B625B7"/>
    <w:rsid w:val="00B639B5"/>
    <w:rsid w:val="00B6428B"/>
    <w:rsid w:val="00B6547A"/>
    <w:rsid w:val="00B66492"/>
    <w:rsid w:val="00B704D9"/>
    <w:rsid w:val="00B7147E"/>
    <w:rsid w:val="00B71F98"/>
    <w:rsid w:val="00B72629"/>
    <w:rsid w:val="00B748FA"/>
    <w:rsid w:val="00B75EDB"/>
    <w:rsid w:val="00B7662F"/>
    <w:rsid w:val="00B7665B"/>
    <w:rsid w:val="00B76E81"/>
    <w:rsid w:val="00B7726C"/>
    <w:rsid w:val="00B823B4"/>
    <w:rsid w:val="00B82B45"/>
    <w:rsid w:val="00B83CE4"/>
    <w:rsid w:val="00B87EB3"/>
    <w:rsid w:val="00B87F4F"/>
    <w:rsid w:val="00B90A9C"/>
    <w:rsid w:val="00B90C06"/>
    <w:rsid w:val="00B91A31"/>
    <w:rsid w:val="00B92ABB"/>
    <w:rsid w:val="00B945DE"/>
    <w:rsid w:val="00B96C8E"/>
    <w:rsid w:val="00BA07DE"/>
    <w:rsid w:val="00BA140E"/>
    <w:rsid w:val="00BA43A7"/>
    <w:rsid w:val="00BA4F0D"/>
    <w:rsid w:val="00BA57AF"/>
    <w:rsid w:val="00BA5B07"/>
    <w:rsid w:val="00BA63E5"/>
    <w:rsid w:val="00BA670A"/>
    <w:rsid w:val="00BA74FD"/>
    <w:rsid w:val="00BA7B22"/>
    <w:rsid w:val="00BB031F"/>
    <w:rsid w:val="00BB0850"/>
    <w:rsid w:val="00BB1BCE"/>
    <w:rsid w:val="00BB41CB"/>
    <w:rsid w:val="00BB4470"/>
    <w:rsid w:val="00BB5C24"/>
    <w:rsid w:val="00BB6515"/>
    <w:rsid w:val="00BB67A9"/>
    <w:rsid w:val="00BB6BC7"/>
    <w:rsid w:val="00BC3257"/>
    <w:rsid w:val="00BC3A1F"/>
    <w:rsid w:val="00BC3C8D"/>
    <w:rsid w:val="00BC412E"/>
    <w:rsid w:val="00BC52FC"/>
    <w:rsid w:val="00BC6B2B"/>
    <w:rsid w:val="00BD09C2"/>
    <w:rsid w:val="00BD2E90"/>
    <w:rsid w:val="00BD5DEF"/>
    <w:rsid w:val="00BD6473"/>
    <w:rsid w:val="00BD7B62"/>
    <w:rsid w:val="00BE0748"/>
    <w:rsid w:val="00BE1513"/>
    <w:rsid w:val="00BE1543"/>
    <w:rsid w:val="00BE1D8F"/>
    <w:rsid w:val="00BE24CD"/>
    <w:rsid w:val="00BE2B10"/>
    <w:rsid w:val="00BE3BFA"/>
    <w:rsid w:val="00BE4BD4"/>
    <w:rsid w:val="00BE4D2D"/>
    <w:rsid w:val="00BE5023"/>
    <w:rsid w:val="00BE534B"/>
    <w:rsid w:val="00BE60F6"/>
    <w:rsid w:val="00BF0961"/>
    <w:rsid w:val="00BF1A1D"/>
    <w:rsid w:val="00BF1C81"/>
    <w:rsid w:val="00BF23C5"/>
    <w:rsid w:val="00BF2DB8"/>
    <w:rsid w:val="00BF2F09"/>
    <w:rsid w:val="00BF540E"/>
    <w:rsid w:val="00BF5FF4"/>
    <w:rsid w:val="00BF642F"/>
    <w:rsid w:val="00BF6873"/>
    <w:rsid w:val="00C01D43"/>
    <w:rsid w:val="00C02D56"/>
    <w:rsid w:val="00C032D1"/>
    <w:rsid w:val="00C03B15"/>
    <w:rsid w:val="00C03F9E"/>
    <w:rsid w:val="00C051A8"/>
    <w:rsid w:val="00C07DC9"/>
    <w:rsid w:val="00C11FC3"/>
    <w:rsid w:val="00C127AA"/>
    <w:rsid w:val="00C12E47"/>
    <w:rsid w:val="00C13CC9"/>
    <w:rsid w:val="00C15492"/>
    <w:rsid w:val="00C170E1"/>
    <w:rsid w:val="00C17120"/>
    <w:rsid w:val="00C24523"/>
    <w:rsid w:val="00C252A8"/>
    <w:rsid w:val="00C26A77"/>
    <w:rsid w:val="00C27374"/>
    <w:rsid w:val="00C273C3"/>
    <w:rsid w:val="00C315F0"/>
    <w:rsid w:val="00C31835"/>
    <w:rsid w:val="00C32A5F"/>
    <w:rsid w:val="00C34413"/>
    <w:rsid w:val="00C34804"/>
    <w:rsid w:val="00C34E40"/>
    <w:rsid w:val="00C3679E"/>
    <w:rsid w:val="00C371B9"/>
    <w:rsid w:val="00C37521"/>
    <w:rsid w:val="00C4039D"/>
    <w:rsid w:val="00C4169D"/>
    <w:rsid w:val="00C45062"/>
    <w:rsid w:val="00C4518F"/>
    <w:rsid w:val="00C45204"/>
    <w:rsid w:val="00C452DF"/>
    <w:rsid w:val="00C45A9A"/>
    <w:rsid w:val="00C45B5B"/>
    <w:rsid w:val="00C46C45"/>
    <w:rsid w:val="00C46F6E"/>
    <w:rsid w:val="00C47305"/>
    <w:rsid w:val="00C51FB0"/>
    <w:rsid w:val="00C541D9"/>
    <w:rsid w:val="00C55A82"/>
    <w:rsid w:val="00C56047"/>
    <w:rsid w:val="00C56A70"/>
    <w:rsid w:val="00C56CC8"/>
    <w:rsid w:val="00C60E15"/>
    <w:rsid w:val="00C62BA3"/>
    <w:rsid w:val="00C63BD4"/>
    <w:rsid w:val="00C646E5"/>
    <w:rsid w:val="00C64F66"/>
    <w:rsid w:val="00C6548B"/>
    <w:rsid w:val="00C65BCB"/>
    <w:rsid w:val="00C668F3"/>
    <w:rsid w:val="00C67E92"/>
    <w:rsid w:val="00C67FCC"/>
    <w:rsid w:val="00C70E54"/>
    <w:rsid w:val="00C71B21"/>
    <w:rsid w:val="00C728D4"/>
    <w:rsid w:val="00C74B45"/>
    <w:rsid w:val="00C74BA3"/>
    <w:rsid w:val="00C75A36"/>
    <w:rsid w:val="00C80888"/>
    <w:rsid w:val="00C821EC"/>
    <w:rsid w:val="00C85519"/>
    <w:rsid w:val="00C85EBE"/>
    <w:rsid w:val="00C8609D"/>
    <w:rsid w:val="00C914CD"/>
    <w:rsid w:val="00C93D7E"/>
    <w:rsid w:val="00CA0DD0"/>
    <w:rsid w:val="00CA3737"/>
    <w:rsid w:val="00CA398E"/>
    <w:rsid w:val="00CA4CA0"/>
    <w:rsid w:val="00CB0CA0"/>
    <w:rsid w:val="00CB1FBE"/>
    <w:rsid w:val="00CB20C8"/>
    <w:rsid w:val="00CB2942"/>
    <w:rsid w:val="00CB35B3"/>
    <w:rsid w:val="00CB5AE8"/>
    <w:rsid w:val="00CB5B90"/>
    <w:rsid w:val="00CB67DE"/>
    <w:rsid w:val="00CB7D18"/>
    <w:rsid w:val="00CC0B74"/>
    <w:rsid w:val="00CC13DD"/>
    <w:rsid w:val="00CC1BE5"/>
    <w:rsid w:val="00CC2236"/>
    <w:rsid w:val="00CC2A17"/>
    <w:rsid w:val="00CC318D"/>
    <w:rsid w:val="00CC33E8"/>
    <w:rsid w:val="00CC3D69"/>
    <w:rsid w:val="00CC3EDA"/>
    <w:rsid w:val="00CC6103"/>
    <w:rsid w:val="00CC73F0"/>
    <w:rsid w:val="00CC747A"/>
    <w:rsid w:val="00CC74BF"/>
    <w:rsid w:val="00CC7EC2"/>
    <w:rsid w:val="00CD0623"/>
    <w:rsid w:val="00CD179E"/>
    <w:rsid w:val="00CD3DCE"/>
    <w:rsid w:val="00CD4660"/>
    <w:rsid w:val="00CD5BE9"/>
    <w:rsid w:val="00CD6544"/>
    <w:rsid w:val="00CD67F5"/>
    <w:rsid w:val="00CD6C63"/>
    <w:rsid w:val="00CE02CD"/>
    <w:rsid w:val="00CE0C8E"/>
    <w:rsid w:val="00CE1808"/>
    <w:rsid w:val="00CE2D45"/>
    <w:rsid w:val="00CE3216"/>
    <w:rsid w:val="00CE43EC"/>
    <w:rsid w:val="00CE56AF"/>
    <w:rsid w:val="00CE637A"/>
    <w:rsid w:val="00CE75D3"/>
    <w:rsid w:val="00CF0DF5"/>
    <w:rsid w:val="00CF1ED8"/>
    <w:rsid w:val="00CF33CD"/>
    <w:rsid w:val="00CF4B24"/>
    <w:rsid w:val="00CF4FEE"/>
    <w:rsid w:val="00CF53D1"/>
    <w:rsid w:val="00CF5C06"/>
    <w:rsid w:val="00CF7970"/>
    <w:rsid w:val="00D01882"/>
    <w:rsid w:val="00D0321A"/>
    <w:rsid w:val="00D05F60"/>
    <w:rsid w:val="00D07211"/>
    <w:rsid w:val="00D077F5"/>
    <w:rsid w:val="00D07916"/>
    <w:rsid w:val="00D1038A"/>
    <w:rsid w:val="00D10E55"/>
    <w:rsid w:val="00D119F0"/>
    <w:rsid w:val="00D12DDA"/>
    <w:rsid w:val="00D140C2"/>
    <w:rsid w:val="00D2118F"/>
    <w:rsid w:val="00D21EBD"/>
    <w:rsid w:val="00D25313"/>
    <w:rsid w:val="00D25B69"/>
    <w:rsid w:val="00D31B0C"/>
    <w:rsid w:val="00D347D2"/>
    <w:rsid w:val="00D34ADA"/>
    <w:rsid w:val="00D352CE"/>
    <w:rsid w:val="00D357FA"/>
    <w:rsid w:val="00D35C56"/>
    <w:rsid w:val="00D40294"/>
    <w:rsid w:val="00D44001"/>
    <w:rsid w:val="00D44A68"/>
    <w:rsid w:val="00D44AC8"/>
    <w:rsid w:val="00D46E1B"/>
    <w:rsid w:val="00D508C0"/>
    <w:rsid w:val="00D50AED"/>
    <w:rsid w:val="00D51881"/>
    <w:rsid w:val="00D54D6B"/>
    <w:rsid w:val="00D55F5C"/>
    <w:rsid w:val="00D56EA6"/>
    <w:rsid w:val="00D57DFF"/>
    <w:rsid w:val="00D62155"/>
    <w:rsid w:val="00D621F1"/>
    <w:rsid w:val="00D62910"/>
    <w:rsid w:val="00D634D2"/>
    <w:rsid w:val="00D646DA"/>
    <w:rsid w:val="00D64ED4"/>
    <w:rsid w:val="00D661C8"/>
    <w:rsid w:val="00D6692F"/>
    <w:rsid w:val="00D66E61"/>
    <w:rsid w:val="00D6739C"/>
    <w:rsid w:val="00D67F85"/>
    <w:rsid w:val="00D701DA"/>
    <w:rsid w:val="00D70422"/>
    <w:rsid w:val="00D71270"/>
    <w:rsid w:val="00D73226"/>
    <w:rsid w:val="00D7600C"/>
    <w:rsid w:val="00D76022"/>
    <w:rsid w:val="00D7639A"/>
    <w:rsid w:val="00D77205"/>
    <w:rsid w:val="00D77599"/>
    <w:rsid w:val="00D806C7"/>
    <w:rsid w:val="00D823F5"/>
    <w:rsid w:val="00D82D80"/>
    <w:rsid w:val="00D841D5"/>
    <w:rsid w:val="00D86FE5"/>
    <w:rsid w:val="00D90992"/>
    <w:rsid w:val="00D9171B"/>
    <w:rsid w:val="00D917AD"/>
    <w:rsid w:val="00D91BA5"/>
    <w:rsid w:val="00D92C3C"/>
    <w:rsid w:val="00D940E2"/>
    <w:rsid w:val="00D946FF"/>
    <w:rsid w:val="00DA0049"/>
    <w:rsid w:val="00DA0EFC"/>
    <w:rsid w:val="00DA3794"/>
    <w:rsid w:val="00DA5462"/>
    <w:rsid w:val="00DA5490"/>
    <w:rsid w:val="00DA6863"/>
    <w:rsid w:val="00DB1D65"/>
    <w:rsid w:val="00DB2EBC"/>
    <w:rsid w:val="00DB34B1"/>
    <w:rsid w:val="00DB54E2"/>
    <w:rsid w:val="00DB5FDB"/>
    <w:rsid w:val="00DC1DD3"/>
    <w:rsid w:val="00DC206F"/>
    <w:rsid w:val="00DC2C38"/>
    <w:rsid w:val="00DC3355"/>
    <w:rsid w:val="00DC3ECF"/>
    <w:rsid w:val="00DC42D5"/>
    <w:rsid w:val="00DC5648"/>
    <w:rsid w:val="00DC6660"/>
    <w:rsid w:val="00DD0914"/>
    <w:rsid w:val="00DD1E22"/>
    <w:rsid w:val="00DD59F5"/>
    <w:rsid w:val="00DD6E13"/>
    <w:rsid w:val="00DE0BA6"/>
    <w:rsid w:val="00DE209A"/>
    <w:rsid w:val="00DE2C79"/>
    <w:rsid w:val="00DE5064"/>
    <w:rsid w:val="00DE74A0"/>
    <w:rsid w:val="00DF437A"/>
    <w:rsid w:val="00DF5C21"/>
    <w:rsid w:val="00DF6ABB"/>
    <w:rsid w:val="00E0005A"/>
    <w:rsid w:val="00E01C19"/>
    <w:rsid w:val="00E04729"/>
    <w:rsid w:val="00E1233A"/>
    <w:rsid w:val="00E13057"/>
    <w:rsid w:val="00E160D1"/>
    <w:rsid w:val="00E17387"/>
    <w:rsid w:val="00E20E2F"/>
    <w:rsid w:val="00E228F8"/>
    <w:rsid w:val="00E26960"/>
    <w:rsid w:val="00E26DBB"/>
    <w:rsid w:val="00E3057F"/>
    <w:rsid w:val="00E31AC6"/>
    <w:rsid w:val="00E323E0"/>
    <w:rsid w:val="00E3403E"/>
    <w:rsid w:val="00E342A6"/>
    <w:rsid w:val="00E34919"/>
    <w:rsid w:val="00E356D5"/>
    <w:rsid w:val="00E4106A"/>
    <w:rsid w:val="00E41D91"/>
    <w:rsid w:val="00E434C8"/>
    <w:rsid w:val="00E45CEB"/>
    <w:rsid w:val="00E517B5"/>
    <w:rsid w:val="00E51937"/>
    <w:rsid w:val="00E51AAE"/>
    <w:rsid w:val="00E57FEE"/>
    <w:rsid w:val="00E611F6"/>
    <w:rsid w:val="00E61EBA"/>
    <w:rsid w:val="00E647DF"/>
    <w:rsid w:val="00E65A39"/>
    <w:rsid w:val="00E66777"/>
    <w:rsid w:val="00E66F82"/>
    <w:rsid w:val="00E709AC"/>
    <w:rsid w:val="00E724F3"/>
    <w:rsid w:val="00E73985"/>
    <w:rsid w:val="00E75271"/>
    <w:rsid w:val="00E76372"/>
    <w:rsid w:val="00E767FC"/>
    <w:rsid w:val="00E809B7"/>
    <w:rsid w:val="00E81234"/>
    <w:rsid w:val="00E83798"/>
    <w:rsid w:val="00E84372"/>
    <w:rsid w:val="00E85132"/>
    <w:rsid w:val="00E873CC"/>
    <w:rsid w:val="00E87517"/>
    <w:rsid w:val="00E910F2"/>
    <w:rsid w:val="00E92086"/>
    <w:rsid w:val="00E92AA7"/>
    <w:rsid w:val="00E93113"/>
    <w:rsid w:val="00E9371E"/>
    <w:rsid w:val="00E94D45"/>
    <w:rsid w:val="00E94E11"/>
    <w:rsid w:val="00E9506E"/>
    <w:rsid w:val="00E95565"/>
    <w:rsid w:val="00E96787"/>
    <w:rsid w:val="00E96D71"/>
    <w:rsid w:val="00E976E5"/>
    <w:rsid w:val="00EA17B4"/>
    <w:rsid w:val="00EA1A6C"/>
    <w:rsid w:val="00EA1C28"/>
    <w:rsid w:val="00EA2652"/>
    <w:rsid w:val="00EA2EC5"/>
    <w:rsid w:val="00EA37B8"/>
    <w:rsid w:val="00EA6C47"/>
    <w:rsid w:val="00EA6E1F"/>
    <w:rsid w:val="00EA7DAF"/>
    <w:rsid w:val="00EB1B16"/>
    <w:rsid w:val="00EB2762"/>
    <w:rsid w:val="00EB2777"/>
    <w:rsid w:val="00EB3E41"/>
    <w:rsid w:val="00EB406F"/>
    <w:rsid w:val="00EB5748"/>
    <w:rsid w:val="00EB647C"/>
    <w:rsid w:val="00EB66B6"/>
    <w:rsid w:val="00EC0491"/>
    <w:rsid w:val="00EC15D1"/>
    <w:rsid w:val="00EC67B5"/>
    <w:rsid w:val="00EC69B2"/>
    <w:rsid w:val="00EC6FA8"/>
    <w:rsid w:val="00EC7163"/>
    <w:rsid w:val="00ED09B6"/>
    <w:rsid w:val="00ED4783"/>
    <w:rsid w:val="00ED530A"/>
    <w:rsid w:val="00ED5339"/>
    <w:rsid w:val="00ED59CE"/>
    <w:rsid w:val="00ED66CF"/>
    <w:rsid w:val="00ED7533"/>
    <w:rsid w:val="00ED7609"/>
    <w:rsid w:val="00ED7D89"/>
    <w:rsid w:val="00EE0E1B"/>
    <w:rsid w:val="00EE1261"/>
    <w:rsid w:val="00EE1DF7"/>
    <w:rsid w:val="00EE2693"/>
    <w:rsid w:val="00EE4252"/>
    <w:rsid w:val="00EE5160"/>
    <w:rsid w:val="00EE5349"/>
    <w:rsid w:val="00EE5FC4"/>
    <w:rsid w:val="00EE70C0"/>
    <w:rsid w:val="00EE786B"/>
    <w:rsid w:val="00EF0457"/>
    <w:rsid w:val="00EF0AE8"/>
    <w:rsid w:val="00EF26AF"/>
    <w:rsid w:val="00EF4FA6"/>
    <w:rsid w:val="00F036A8"/>
    <w:rsid w:val="00F03736"/>
    <w:rsid w:val="00F05FCA"/>
    <w:rsid w:val="00F108A0"/>
    <w:rsid w:val="00F10F72"/>
    <w:rsid w:val="00F1158D"/>
    <w:rsid w:val="00F11DBD"/>
    <w:rsid w:val="00F12357"/>
    <w:rsid w:val="00F12581"/>
    <w:rsid w:val="00F12BAD"/>
    <w:rsid w:val="00F13544"/>
    <w:rsid w:val="00F14502"/>
    <w:rsid w:val="00F14B83"/>
    <w:rsid w:val="00F15273"/>
    <w:rsid w:val="00F15BD3"/>
    <w:rsid w:val="00F16325"/>
    <w:rsid w:val="00F214DF"/>
    <w:rsid w:val="00F21CA1"/>
    <w:rsid w:val="00F233C7"/>
    <w:rsid w:val="00F2432E"/>
    <w:rsid w:val="00F24520"/>
    <w:rsid w:val="00F25263"/>
    <w:rsid w:val="00F27E38"/>
    <w:rsid w:val="00F30CB3"/>
    <w:rsid w:val="00F3218E"/>
    <w:rsid w:val="00F32193"/>
    <w:rsid w:val="00F322D9"/>
    <w:rsid w:val="00F336D8"/>
    <w:rsid w:val="00F33848"/>
    <w:rsid w:val="00F339C1"/>
    <w:rsid w:val="00F353D4"/>
    <w:rsid w:val="00F36035"/>
    <w:rsid w:val="00F366BE"/>
    <w:rsid w:val="00F40714"/>
    <w:rsid w:val="00F419C7"/>
    <w:rsid w:val="00F43900"/>
    <w:rsid w:val="00F44FCC"/>
    <w:rsid w:val="00F45222"/>
    <w:rsid w:val="00F4776D"/>
    <w:rsid w:val="00F479CF"/>
    <w:rsid w:val="00F47A6B"/>
    <w:rsid w:val="00F5057E"/>
    <w:rsid w:val="00F52189"/>
    <w:rsid w:val="00F53523"/>
    <w:rsid w:val="00F53C83"/>
    <w:rsid w:val="00F53DFD"/>
    <w:rsid w:val="00F551AA"/>
    <w:rsid w:val="00F55870"/>
    <w:rsid w:val="00F55E28"/>
    <w:rsid w:val="00F56687"/>
    <w:rsid w:val="00F56E72"/>
    <w:rsid w:val="00F571FD"/>
    <w:rsid w:val="00F600C2"/>
    <w:rsid w:val="00F60B37"/>
    <w:rsid w:val="00F61D31"/>
    <w:rsid w:val="00F62895"/>
    <w:rsid w:val="00F62B9F"/>
    <w:rsid w:val="00F64BB7"/>
    <w:rsid w:val="00F728AB"/>
    <w:rsid w:val="00F77E16"/>
    <w:rsid w:val="00F81416"/>
    <w:rsid w:val="00F8194A"/>
    <w:rsid w:val="00F81E47"/>
    <w:rsid w:val="00F8215B"/>
    <w:rsid w:val="00F82DCA"/>
    <w:rsid w:val="00F849BB"/>
    <w:rsid w:val="00F84BC3"/>
    <w:rsid w:val="00F86BC9"/>
    <w:rsid w:val="00F875F3"/>
    <w:rsid w:val="00F91AF2"/>
    <w:rsid w:val="00F9239E"/>
    <w:rsid w:val="00F92C3E"/>
    <w:rsid w:val="00F9504E"/>
    <w:rsid w:val="00F955B1"/>
    <w:rsid w:val="00F96AB6"/>
    <w:rsid w:val="00F97296"/>
    <w:rsid w:val="00FA07F3"/>
    <w:rsid w:val="00FA1CB5"/>
    <w:rsid w:val="00FA30F2"/>
    <w:rsid w:val="00FA414C"/>
    <w:rsid w:val="00FA6DD9"/>
    <w:rsid w:val="00FA7585"/>
    <w:rsid w:val="00FB0C16"/>
    <w:rsid w:val="00FB2E1B"/>
    <w:rsid w:val="00FB5549"/>
    <w:rsid w:val="00FB6815"/>
    <w:rsid w:val="00FB7908"/>
    <w:rsid w:val="00FC0136"/>
    <w:rsid w:val="00FC0279"/>
    <w:rsid w:val="00FC08CB"/>
    <w:rsid w:val="00FC286D"/>
    <w:rsid w:val="00FC2F4D"/>
    <w:rsid w:val="00FC4203"/>
    <w:rsid w:val="00FC4A54"/>
    <w:rsid w:val="00FC57BD"/>
    <w:rsid w:val="00FC6C18"/>
    <w:rsid w:val="00FC7CED"/>
    <w:rsid w:val="00FC7E65"/>
    <w:rsid w:val="00FD0135"/>
    <w:rsid w:val="00FD077B"/>
    <w:rsid w:val="00FD14EF"/>
    <w:rsid w:val="00FD183E"/>
    <w:rsid w:val="00FD1EE4"/>
    <w:rsid w:val="00FD4B07"/>
    <w:rsid w:val="00FD59CE"/>
    <w:rsid w:val="00FD6482"/>
    <w:rsid w:val="00FE069F"/>
    <w:rsid w:val="00FE0A45"/>
    <w:rsid w:val="00FE0B58"/>
    <w:rsid w:val="00FE46EA"/>
    <w:rsid w:val="00FE4B79"/>
    <w:rsid w:val="00FE4F70"/>
    <w:rsid w:val="00FE4FBE"/>
    <w:rsid w:val="00FE505B"/>
    <w:rsid w:val="00FE73BC"/>
    <w:rsid w:val="00FF0339"/>
    <w:rsid w:val="00FF181D"/>
    <w:rsid w:val="00FF36BC"/>
    <w:rsid w:val="00FF452C"/>
    <w:rsid w:val="00FF5588"/>
    <w:rsid w:val="00FF605B"/>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0"/>
    <o:shapelayout v:ext="edit">
      <o:idmap v:ext="edit" data="1"/>
    </o:shapelayout>
  </w:shapeDefaults>
  <w:decimalSymbol w:val="."/>
  <w:listSeparator w:val=","/>
  <w14:docId w14:val="569792B3"/>
  <w15:docId w15:val="{68AF3332-E3E2-48E7-AA7E-D143030CA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81207C"/>
    <w:pPr>
      <w:keepNext/>
      <w:keepLines/>
      <w:pageBreakBefore/>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15492"/>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7C"/>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15492"/>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415A1"/>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6415A1"/>
    <w:rPr>
      <w:rFonts w:ascii="Franklin Gothic Book" w:hAnsi="Franklin Gothic Book"/>
      <w:b/>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styleId="HTMLPreformatted">
    <w:name w:val="HTML Preformatted"/>
    <w:basedOn w:val="Normal"/>
    <w:link w:val="HTMLPreformattedChar"/>
    <w:uiPriority w:val="99"/>
    <w:unhideWhenUsed/>
    <w:rsid w:val="00CD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CD3DCE"/>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505632787">
      <w:bodyDiv w:val="1"/>
      <w:marLeft w:val="0"/>
      <w:marRight w:val="0"/>
      <w:marTop w:val="0"/>
      <w:marBottom w:val="0"/>
      <w:divBdr>
        <w:top w:val="none" w:sz="0" w:space="0" w:color="auto"/>
        <w:left w:val="none" w:sz="0" w:space="0" w:color="auto"/>
        <w:bottom w:val="none" w:sz="0" w:space="0" w:color="auto"/>
        <w:right w:val="none" w:sz="0" w:space="0" w:color="auto"/>
      </w:divBdr>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303658920">
      <w:bodyDiv w:val="1"/>
      <w:marLeft w:val="0"/>
      <w:marRight w:val="0"/>
      <w:marTop w:val="0"/>
      <w:marBottom w:val="0"/>
      <w:divBdr>
        <w:top w:val="none" w:sz="0" w:space="0" w:color="auto"/>
        <w:left w:val="none" w:sz="0" w:space="0" w:color="auto"/>
        <w:bottom w:val="none" w:sz="0" w:space="0" w:color="auto"/>
        <w:right w:val="none" w:sz="0" w:space="0" w:color="auto"/>
      </w:divBdr>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577980490">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84017169">
      <w:bodyDiv w:val="1"/>
      <w:marLeft w:val="0"/>
      <w:marRight w:val="0"/>
      <w:marTop w:val="0"/>
      <w:marBottom w:val="0"/>
      <w:divBdr>
        <w:top w:val="none" w:sz="0" w:space="0" w:color="auto"/>
        <w:left w:val="none" w:sz="0" w:space="0" w:color="auto"/>
        <w:bottom w:val="none" w:sz="0" w:space="0" w:color="auto"/>
        <w:right w:val="none" w:sz="0" w:space="0" w:color="auto"/>
      </w:divBdr>
      <w:divsChild>
        <w:div w:id="1556425680">
          <w:marLeft w:val="0"/>
          <w:marRight w:val="0"/>
          <w:marTop w:val="0"/>
          <w:marBottom w:val="0"/>
          <w:divBdr>
            <w:top w:val="none" w:sz="0" w:space="0" w:color="auto"/>
            <w:left w:val="none" w:sz="0" w:space="0" w:color="auto"/>
            <w:bottom w:val="none" w:sz="0" w:space="0" w:color="auto"/>
            <w:right w:val="none" w:sz="0" w:space="0" w:color="auto"/>
          </w:divBdr>
        </w:div>
      </w:divsChild>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ceds.ed.gov/CEDSElementDetails.aspx?TermId=5033" TargetMode="External"/><Relationship Id="rId26" Type="http://schemas.openxmlformats.org/officeDocument/2006/relationships/hyperlink" Target="https://ceds.ed.gov/CEDSElementDetails.aspx?TermId=5659" TargetMode="External"/><Relationship Id="rId39" Type="http://schemas.openxmlformats.org/officeDocument/2006/relationships/hyperlink" Target="https://ceds.ed.gov/CEDSElementDetails.aspx?TermId=5562" TargetMode="External"/><Relationship Id="rId3" Type="http://schemas.openxmlformats.org/officeDocument/2006/relationships/styles" Target="styles.xml"/><Relationship Id="rId21" Type="http://schemas.openxmlformats.org/officeDocument/2006/relationships/hyperlink" Target="https://ceds.ed.gov/CEDSElementDetails.aspx?TermId=5255" TargetMode="External"/><Relationship Id="rId34" Type="http://schemas.openxmlformats.org/officeDocument/2006/relationships/hyperlink" Target="https://ceds.ed.gov/languageCodes.aspx" TargetMode="External"/><Relationship Id="rId42" Type="http://schemas.openxmlformats.org/officeDocument/2006/relationships/hyperlink" Target="https://ceds.ed.gov/CEDSElementDetails.aspx?TermId=5267" TargetMode="External"/><Relationship Id="rId47" Type="http://schemas.openxmlformats.org/officeDocument/2006/relationships/header" Target="header5.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ceds.ed.gov/CEDSElementDetails.aspx?TermId=5184" TargetMode="External"/><Relationship Id="rId25" Type="http://schemas.openxmlformats.org/officeDocument/2006/relationships/hyperlink" Target="https://ceds.ed.gov/CEDSElementDetails.aspx?TermId=5657" TargetMode="External"/><Relationship Id="rId33" Type="http://schemas.openxmlformats.org/officeDocument/2006/relationships/hyperlink" Target="https://ceds.ed.gov/CEDSElementDetails.aspx?TermId=5317" TargetMode="External"/><Relationship Id="rId38" Type="http://schemas.openxmlformats.org/officeDocument/2006/relationships/hyperlink" Target="https://ceds.ed.gov/CEDSElementDetails.aspx?TermId=6213" TargetMode="External"/><Relationship Id="rId46"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ceds.ed.gov/CEDSElementDetails.aspx?TermId=5115" TargetMode="External"/><Relationship Id="rId20" Type="http://schemas.openxmlformats.org/officeDocument/2006/relationships/hyperlink" Target="https://ceds.ed.gov/CEDSElementDetails.aspx?TermId=5126" TargetMode="External"/><Relationship Id="rId29" Type="http://schemas.openxmlformats.org/officeDocument/2006/relationships/hyperlink" Target="https://ceds.ed.gov/CEDSElementDetails.aspx?TermId=5151" TargetMode="External"/><Relationship Id="rId41" Type="http://schemas.openxmlformats.org/officeDocument/2006/relationships/hyperlink" Target="https://ceds.ed.gov/CEDSElementDetails.aspx?TermId=52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ceds.ed.gov/CEDSElementDetails.aspx?TermId=5656" TargetMode="External"/><Relationship Id="rId32" Type="http://schemas.openxmlformats.org/officeDocument/2006/relationships/hyperlink" Target="https://ceds.ed.gov/CEDSElementDetails.aspx?TermId=5086" TargetMode="External"/><Relationship Id="rId37" Type="http://schemas.openxmlformats.org/officeDocument/2006/relationships/hyperlink" Target="https://ceds.ed.gov/CEDSElementDetails.aspx?TermId=5520" TargetMode="External"/><Relationship Id="rId40" Type="http://schemas.openxmlformats.org/officeDocument/2006/relationships/hyperlink" Target="https://ceds.ed.gov/CEDSElementDetails.aspx?TermId=5437" TargetMode="External"/><Relationship Id="rId45" Type="http://schemas.openxmlformats.org/officeDocument/2006/relationships/hyperlink" Target="https://ceds.ed.gov/CEDSElementDetails.aspx?TermId=5155" TargetMode="External"/><Relationship Id="rId5" Type="http://schemas.openxmlformats.org/officeDocument/2006/relationships/webSettings" Target="webSettings.xml"/><Relationship Id="rId15" Type="http://schemas.openxmlformats.org/officeDocument/2006/relationships/hyperlink" Target="https://ceds.ed.gov/CEDSElementDetails.aspx?TermId=5172" TargetMode="External"/><Relationship Id="rId23" Type="http://schemas.openxmlformats.org/officeDocument/2006/relationships/hyperlink" Target="https://ceds.ed.gov/CEDSElementDetails.aspx?TermId=5655" TargetMode="External"/><Relationship Id="rId28" Type="http://schemas.openxmlformats.org/officeDocument/2006/relationships/hyperlink" Target="https://ceds.ed.gov/CEDSElementDetails.aspx?TermId=5974" TargetMode="External"/><Relationship Id="rId36" Type="http://schemas.openxmlformats.org/officeDocument/2006/relationships/hyperlink" Target="https://ceds.ed.gov/CEDSElementDetails.aspx?TermId=5189" TargetMode="Externa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ceds.ed.gov/CEDSElementDetails.aspx?TermId=5157" TargetMode="External"/><Relationship Id="rId31" Type="http://schemas.openxmlformats.org/officeDocument/2006/relationships/hyperlink" Target="https://ceds.ed.gov/CEDSElementDetails.aspx?TermId=5249" TargetMode="External"/><Relationship Id="rId44" Type="http://schemas.openxmlformats.org/officeDocument/2006/relationships/hyperlink" Target="https://ceds.ed.gov/CEDSElementDetails.aspx?TermId=5639"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ceds.ed.gov/CEDSElementDetails.aspx?TermId=5144" TargetMode="External"/><Relationship Id="rId27" Type="http://schemas.openxmlformats.org/officeDocument/2006/relationships/hyperlink" Target="https://ceds.ed.gov/CEDSElementDetails.aspx?TermId=5658" TargetMode="External"/><Relationship Id="rId30" Type="http://schemas.openxmlformats.org/officeDocument/2006/relationships/hyperlink" Target="https://ceds.ed.gov/CEDSElementDetails.aspx?TermId=5180" TargetMode="External"/><Relationship Id="rId35" Type="http://schemas.openxmlformats.org/officeDocument/2006/relationships/hyperlink" Target="https://ceds.ed.gov/CEDSElementDetails.aspx?TermId=5527" TargetMode="External"/><Relationship Id="rId43" Type="http://schemas.openxmlformats.org/officeDocument/2006/relationships/hyperlink" Target="https://www.usps.com/send/official-abbreviations.htm" TargetMode="External"/><Relationship Id="rId48" Type="http://schemas.openxmlformats.org/officeDocument/2006/relationships/header" Target="header6.xml"/><Relationship Id="rId8"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C1386-3F1F-4EE8-8BE0-4BCFF5D2F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5</TotalTime>
  <Pages>41</Pages>
  <Words>11670</Words>
  <Characters>66522</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78036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American Institutes for Research</dc:creator>
  <cp:lastModifiedBy>Brandt Redd</cp:lastModifiedBy>
  <cp:revision>10</cp:revision>
  <cp:lastPrinted>2014-08-08T17:58:00Z</cp:lastPrinted>
  <dcterms:created xsi:type="dcterms:W3CDTF">2014-08-08T17:17:00Z</dcterms:created>
  <dcterms:modified xsi:type="dcterms:W3CDTF">2014-08-08T17:58:00Z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