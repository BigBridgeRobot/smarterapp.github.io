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D5FC8" w14:textId="7055B75D" w:rsidR="00CB20C8" w:rsidRDefault="007C5216" w:rsidP="00CB20C8">
      <w:pPr>
        <w:jc w:val="center"/>
        <w:rPr>
          <w:rFonts w:eastAsiaTheme="majorEastAsia"/>
          <w:b/>
          <w:spacing w:val="5"/>
          <w:kern w:val="28"/>
          <w:sz w:val="28"/>
          <w:szCs w:val="28"/>
        </w:rPr>
      </w:pPr>
      <w:bookmarkStart w:id="0" w:name="_GoBack"/>
      <w:bookmarkEnd w:id="0"/>
      <w:r w:rsidRPr="007C5216">
        <w:rPr>
          <w:rFonts w:eastAsiaTheme="majorEastAsia"/>
          <w:b/>
          <w:spacing w:val="5"/>
          <w:kern w:val="28"/>
          <w:sz w:val="28"/>
          <w:szCs w:val="28"/>
        </w:rPr>
        <w:t>SMARTERAPP SPECIFICATION</w:t>
      </w:r>
    </w:p>
    <w:p w14:paraId="28104430" w14:textId="77777777"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14:paraId="59B5E8F7" w14:textId="382C1A3D" w:rsidR="005E3294" w:rsidRDefault="00982668" w:rsidP="007C5216">
      <w:pPr>
        <w:jc w:val="center"/>
        <w:rPr>
          <w:rFonts w:eastAsiaTheme="majorEastAsia"/>
          <w:b/>
          <w:spacing w:val="5"/>
          <w:kern w:val="28"/>
          <w:sz w:val="28"/>
          <w:szCs w:val="28"/>
        </w:rPr>
      </w:pPr>
      <w:r>
        <w:rPr>
          <w:rFonts w:eastAsiaTheme="majorEastAsia"/>
          <w:b/>
          <w:spacing w:val="5"/>
          <w:kern w:val="28"/>
          <w:sz w:val="28"/>
          <w:szCs w:val="28"/>
        </w:rPr>
        <w:t>ENHANCE</w:t>
      </w:r>
      <w:r w:rsidR="00CC398C">
        <w:rPr>
          <w:rFonts w:eastAsiaTheme="majorEastAsia"/>
          <w:b/>
          <w:spacing w:val="5"/>
          <w:kern w:val="28"/>
          <w:sz w:val="28"/>
          <w:szCs w:val="28"/>
        </w:rPr>
        <w:t xml:space="preserve">D TEST </w:t>
      </w:r>
      <w:r w:rsidR="009B1C32">
        <w:rPr>
          <w:rFonts w:eastAsiaTheme="majorEastAsia"/>
          <w:b/>
          <w:spacing w:val="5"/>
          <w:kern w:val="28"/>
          <w:sz w:val="28"/>
          <w:szCs w:val="28"/>
        </w:rPr>
        <w:t>ADMINIST</w:t>
      </w:r>
      <w:r w:rsidR="00CC398C">
        <w:rPr>
          <w:rFonts w:eastAsiaTheme="majorEastAsia"/>
          <w:b/>
          <w:spacing w:val="5"/>
          <w:kern w:val="28"/>
          <w:sz w:val="28"/>
          <w:szCs w:val="28"/>
        </w:rPr>
        <w:t>S</w:t>
      </w:r>
      <w:r w:rsidR="009B1C32">
        <w:rPr>
          <w:rFonts w:eastAsiaTheme="majorEastAsia"/>
          <w:b/>
          <w:spacing w:val="5"/>
          <w:kern w:val="28"/>
          <w:sz w:val="28"/>
          <w:szCs w:val="28"/>
        </w:rPr>
        <w:t xml:space="preserve">RATION </w:t>
      </w:r>
      <w:r w:rsidR="006F0515">
        <w:rPr>
          <w:rFonts w:eastAsiaTheme="majorEastAsia"/>
          <w:b/>
          <w:spacing w:val="5"/>
          <w:kern w:val="28"/>
          <w:sz w:val="28"/>
          <w:szCs w:val="28"/>
        </w:rPr>
        <w:t>PACKAGE</w:t>
      </w:r>
      <w:r w:rsidR="005E3294">
        <w:rPr>
          <w:rFonts w:eastAsiaTheme="majorEastAsia"/>
          <w:b/>
          <w:spacing w:val="5"/>
          <w:kern w:val="28"/>
          <w:sz w:val="28"/>
          <w:szCs w:val="28"/>
        </w:rPr>
        <w:t xml:space="preserve"> FORMAT</w:t>
      </w:r>
    </w:p>
    <w:p w14:paraId="1CFDE3D9" w14:textId="77777777" w:rsidR="007B7A90" w:rsidRDefault="007B7A90" w:rsidP="00567046"/>
    <w:p w14:paraId="70DF4004" w14:textId="77777777" w:rsidR="00D917AD" w:rsidRDefault="00D917AD" w:rsidP="00567046">
      <w:pPr>
        <w:pStyle w:val="Title"/>
      </w:pPr>
      <w:r>
        <w:t>Authored by</w:t>
      </w:r>
    </w:p>
    <w:p w14:paraId="531AC03E" w14:textId="1625E798" w:rsidR="007B7A90" w:rsidRDefault="006F0515" w:rsidP="00567046">
      <w:pPr>
        <w:pStyle w:val="Title"/>
      </w:pPr>
      <w:r>
        <w:t>Fairway Technologies, Inc.</w:t>
      </w:r>
    </w:p>
    <w:p w14:paraId="444DDE25" w14:textId="12AA93E8" w:rsidR="001652F6" w:rsidRDefault="00E60C2B" w:rsidP="0080235C">
      <w:pPr>
        <w:jc w:val="center"/>
      </w:pPr>
      <w:r>
        <w:t>Updated</w:t>
      </w:r>
    </w:p>
    <w:p w14:paraId="3D70BB62" w14:textId="33E678D3" w:rsidR="006421FE" w:rsidRDefault="00951E44" w:rsidP="0080235C">
      <w:pPr>
        <w:jc w:val="center"/>
      </w:pPr>
      <w:r>
        <w:t>14</w:t>
      </w:r>
      <w:r w:rsidR="006421FE">
        <w:t xml:space="preserve"> </w:t>
      </w:r>
      <w:r>
        <w:t>May</w:t>
      </w:r>
      <w:r w:rsidR="006421FE">
        <w:t xml:space="preserve"> 201</w:t>
      </w:r>
      <w:r>
        <w:t>4</w:t>
      </w:r>
    </w:p>
    <w:p w14:paraId="7E0D189B" w14:textId="77777777" w:rsidR="006F0515" w:rsidRDefault="006F0515">
      <w:pPr>
        <w:spacing w:before="0" w:after="200" w:line="276" w:lineRule="auto"/>
      </w:pPr>
      <w:r>
        <w:br w:type="page"/>
      </w:r>
    </w:p>
    <w:p w14:paraId="650426E9" w14:textId="055A8E2D" w:rsidR="001C3C3B" w:rsidRPr="00AC3C16" w:rsidRDefault="001C3C3B" w:rsidP="00567046">
      <w:pPr>
        <w:rPr>
          <w:b/>
          <w:sz w:val="24"/>
          <w:szCs w:val="24"/>
        </w:rPr>
      </w:pPr>
      <w:r w:rsidRPr="00AC3C16">
        <w:rPr>
          <w:b/>
          <w:sz w:val="24"/>
          <w:szCs w:val="24"/>
        </w:rPr>
        <w:lastRenderedPageBreak/>
        <w:t>Revision History</w:t>
      </w:r>
    </w:p>
    <w:tbl>
      <w:tblPr>
        <w:tblW w:w="0" w:type="auto"/>
        <w:tblLook w:val="04A0" w:firstRow="1" w:lastRow="0" w:firstColumn="1" w:lastColumn="0" w:noHBand="0" w:noVBand="1"/>
      </w:tblPr>
      <w:tblGrid>
        <w:gridCol w:w="1075"/>
        <w:gridCol w:w="4500"/>
        <w:gridCol w:w="2215"/>
        <w:gridCol w:w="1560"/>
      </w:tblGrid>
      <w:tr w:rsidR="006F0515" w14:paraId="46E6CE79" w14:textId="77777777" w:rsidTr="00AC3C16">
        <w:trPr>
          <w:trHeight w:val="432"/>
        </w:trPr>
        <w:tc>
          <w:tcPr>
            <w:tcW w:w="1075"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7BBBF9C3" w14:textId="0C28F5E2" w:rsidR="006F0515" w:rsidRPr="00567046" w:rsidRDefault="006F0515" w:rsidP="00CB20C8">
            <w:pPr>
              <w:pStyle w:val="TableHeading1"/>
              <w:spacing w:after="0"/>
              <w:jc w:val="left"/>
            </w:pPr>
            <w:r>
              <w:t>Version</w:t>
            </w:r>
          </w:p>
        </w:tc>
        <w:tc>
          <w:tcPr>
            <w:tcW w:w="4500"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6B559AE0" w14:textId="2935459A" w:rsidR="006F0515" w:rsidRPr="00567046" w:rsidRDefault="006F0515" w:rsidP="00CB20C8">
            <w:pPr>
              <w:pStyle w:val="TableHeading1"/>
              <w:spacing w:after="0"/>
              <w:jc w:val="left"/>
            </w:pPr>
            <w:r w:rsidRPr="00567046">
              <w:t>Revision Description</w:t>
            </w:r>
          </w:p>
        </w:tc>
        <w:tc>
          <w:tcPr>
            <w:tcW w:w="2215"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4E23623C" w14:textId="77777777" w:rsidR="006F0515" w:rsidRPr="00567046" w:rsidRDefault="006F0515" w:rsidP="00CB20C8">
            <w:pPr>
              <w:pStyle w:val="TableHeading1"/>
              <w:spacing w:after="0"/>
              <w:jc w:val="left"/>
            </w:pPr>
            <w:r w:rsidRPr="00567046">
              <w:t>Author/Modifier</w:t>
            </w:r>
          </w:p>
        </w:tc>
        <w:tc>
          <w:tcPr>
            <w:tcW w:w="1560"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3E7C7023" w14:textId="77777777" w:rsidR="006F0515" w:rsidRPr="00567046" w:rsidRDefault="006F0515" w:rsidP="00CB20C8">
            <w:pPr>
              <w:pStyle w:val="TableHeading1"/>
              <w:spacing w:after="0"/>
              <w:jc w:val="left"/>
            </w:pPr>
            <w:r w:rsidRPr="00567046">
              <w:t>Date</w:t>
            </w:r>
          </w:p>
        </w:tc>
      </w:tr>
      <w:tr w:rsidR="006F0515" w14:paraId="325E8E3A" w14:textId="77777777" w:rsidTr="00AC3C16">
        <w:trPr>
          <w:trHeight w:val="432"/>
        </w:trPr>
        <w:tc>
          <w:tcPr>
            <w:tcW w:w="1075" w:type="dxa"/>
            <w:tcBorders>
              <w:top w:val="single" w:sz="4" w:space="0" w:color="008000"/>
              <w:left w:val="single" w:sz="4" w:space="0" w:color="008000"/>
              <w:bottom w:val="single" w:sz="4" w:space="0" w:color="008000"/>
              <w:right w:val="single" w:sz="4" w:space="0" w:color="008000"/>
            </w:tcBorders>
            <w:vAlign w:val="center"/>
          </w:tcPr>
          <w:p w14:paraId="70134717" w14:textId="02E2C09B" w:rsidR="006F0515" w:rsidRDefault="00951E44" w:rsidP="00CB20C8">
            <w:pPr>
              <w:pStyle w:val="SBACTableText"/>
              <w:spacing w:after="0"/>
            </w:pPr>
            <w:r>
              <w:t>0.1</w:t>
            </w:r>
          </w:p>
        </w:tc>
        <w:tc>
          <w:tcPr>
            <w:tcW w:w="4500" w:type="dxa"/>
            <w:tcBorders>
              <w:top w:val="single" w:sz="4" w:space="0" w:color="008000"/>
              <w:left w:val="single" w:sz="4" w:space="0" w:color="008000"/>
              <w:bottom w:val="single" w:sz="4" w:space="0" w:color="008000"/>
              <w:right w:val="single" w:sz="4" w:space="0" w:color="008000"/>
            </w:tcBorders>
            <w:vAlign w:val="center"/>
          </w:tcPr>
          <w:p w14:paraId="1F8BD70B" w14:textId="612A0278" w:rsidR="006F0515" w:rsidRPr="00567046" w:rsidRDefault="005A11A0" w:rsidP="00CB20C8">
            <w:pPr>
              <w:pStyle w:val="SBACTableText"/>
              <w:spacing w:after="0"/>
            </w:pPr>
            <w:r>
              <w:t>Draft</w:t>
            </w:r>
            <w:r w:rsidR="005F5FCC">
              <w:t xml:space="preserve"> Release</w:t>
            </w:r>
          </w:p>
        </w:tc>
        <w:tc>
          <w:tcPr>
            <w:tcW w:w="2215" w:type="dxa"/>
            <w:tcBorders>
              <w:top w:val="single" w:sz="4" w:space="0" w:color="008000"/>
              <w:left w:val="single" w:sz="4" w:space="0" w:color="008000"/>
              <w:bottom w:val="single" w:sz="4" w:space="0" w:color="008000"/>
              <w:right w:val="single" w:sz="4" w:space="0" w:color="008000"/>
            </w:tcBorders>
            <w:vAlign w:val="center"/>
          </w:tcPr>
          <w:p w14:paraId="7EF4D663" w14:textId="3606E286" w:rsidR="006F0515" w:rsidRPr="00567046" w:rsidRDefault="00951E44" w:rsidP="00CB20C8">
            <w:pPr>
              <w:pStyle w:val="SBACTableText"/>
              <w:spacing w:after="0"/>
            </w:pPr>
            <w:r>
              <w:t>Greg Stoike</w:t>
            </w:r>
            <w:r w:rsidR="00AC3C16">
              <w:t xml:space="preserve"> (Fairway)</w:t>
            </w:r>
          </w:p>
        </w:tc>
        <w:tc>
          <w:tcPr>
            <w:tcW w:w="1560" w:type="dxa"/>
            <w:tcBorders>
              <w:top w:val="single" w:sz="4" w:space="0" w:color="008000"/>
              <w:left w:val="single" w:sz="4" w:space="0" w:color="008000"/>
              <w:bottom w:val="single" w:sz="4" w:space="0" w:color="008000"/>
              <w:right w:val="single" w:sz="4" w:space="0" w:color="008000"/>
            </w:tcBorders>
            <w:vAlign w:val="center"/>
          </w:tcPr>
          <w:p w14:paraId="11D1A2C8" w14:textId="73D37472" w:rsidR="006F0515" w:rsidRPr="00567046" w:rsidRDefault="00951E44" w:rsidP="00AC3C16">
            <w:pPr>
              <w:pStyle w:val="SBACTableText"/>
              <w:spacing w:after="0"/>
            </w:pPr>
            <w:r>
              <w:t>May 14, 2018</w:t>
            </w:r>
          </w:p>
        </w:tc>
      </w:tr>
    </w:tbl>
    <w:sdt>
      <w:sdtPr>
        <w:rPr>
          <w:rFonts w:eastAsia="Calibri"/>
          <w:b w:val="0"/>
          <w:bCs w:val="0"/>
          <w:szCs w:val="22"/>
        </w:rPr>
        <w:id w:val="-776708924"/>
        <w:docPartObj>
          <w:docPartGallery w:val="Table of Contents"/>
          <w:docPartUnique/>
        </w:docPartObj>
      </w:sdtPr>
      <w:sdtEndPr>
        <w:rPr>
          <w:noProof/>
        </w:rPr>
      </w:sdtEndPr>
      <w:sdtContent>
        <w:p w14:paraId="3F4A4D4D" w14:textId="77777777" w:rsidR="00456243" w:rsidRDefault="00456243" w:rsidP="0081207C">
          <w:pPr>
            <w:pStyle w:val="TOCHeading"/>
            <w:rPr>
              <w:rFonts w:eastAsia="Calibri"/>
              <w:b w:val="0"/>
              <w:bCs w:val="0"/>
              <w:szCs w:val="22"/>
            </w:rPr>
          </w:pPr>
        </w:p>
        <w:p w14:paraId="12C0D407" w14:textId="77777777" w:rsidR="00456243" w:rsidRDefault="00456243">
          <w:pPr>
            <w:spacing w:before="0" w:after="200" w:line="276" w:lineRule="auto"/>
          </w:pPr>
          <w:r>
            <w:rPr>
              <w:b/>
              <w:bCs/>
            </w:rPr>
            <w:br w:type="page"/>
          </w:r>
        </w:p>
        <w:p w14:paraId="2ACD8E76" w14:textId="2084691A" w:rsidR="00AB06EA" w:rsidRDefault="00AB06EA" w:rsidP="0081207C">
          <w:pPr>
            <w:pStyle w:val="TOCHeading"/>
          </w:pPr>
          <w:r>
            <w:lastRenderedPageBreak/>
            <w:t>Table of Contents</w:t>
          </w:r>
        </w:p>
        <w:p w14:paraId="62BE4EA6" w14:textId="42B110D5" w:rsidR="00F53105" w:rsidRDefault="00C2345E">
          <w:pPr>
            <w:pStyle w:val="TOC1"/>
            <w:rPr>
              <w:rFonts w:asciiTheme="minorHAnsi" w:eastAsiaTheme="minorEastAsia" w:hAnsiTheme="minorHAnsi" w:cstheme="minorBidi"/>
              <w:noProof/>
            </w:rPr>
          </w:pPr>
          <w:r>
            <w:fldChar w:fldCharType="begin"/>
          </w:r>
          <w:r>
            <w:instrText xml:space="preserve"> TOC \o "1-3" </w:instrText>
          </w:r>
          <w:r>
            <w:fldChar w:fldCharType="separate"/>
          </w:r>
          <w:r w:rsidR="00F53105">
            <w:rPr>
              <w:noProof/>
            </w:rPr>
            <w:t>Purpose</w:t>
          </w:r>
          <w:r w:rsidR="00F53105">
            <w:rPr>
              <w:noProof/>
            </w:rPr>
            <w:tab/>
          </w:r>
          <w:r w:rsidR="00F53105">
            <w:rPr>
              <w:noProof/>
            </w:rPr>
            <w:fldChar w:fldCharType="begin"/>
          </w:r>
          <w:r w:rsidR="00F53105">
            <w:rPr>
              <w:noProof/>
            </w:rPr>
            <w:instrText xml:space="preserve"> PAGEREF _Toc514102550 \h </w:instrText>
          </w:r>
          <w:r w:rsidR="00F53105">
            <w:rPr>
              <w:noProof/>
            </w:rPr>
          </w:r>
          <w:r w:rsidR="00F53105">
            <w:rPr>
              <w:noProof/>
            </w:rPr>
            <w:fldChar w:fldCharType="separate"/>
          </w:r>
          <w:r w:rsidR="00D37934">
            <w:rPr>
              <w:noProof/>
            </w:rPr>
            <w:t>4</w:t>
          </w:r>
          <w:r w:rsidR="00F53105">
            <w:rPr>
              <w:noProof/>
            </w:rPr>
            <w:fldChar w:fldCharType="end"/>
          </w:r>
        </w:p>
        <w:p w14:paraId="39DC15FD" w14:textId="2549D892" w:rsidR="00F53105" w:rsidRDefault="00F53105">
          <w:pPr>
            <w:pStyle w:val="TOC1"/>
            <w:rPr>
              <w:rFonts w:asciiTheme="minorHAnsi" w:eastAsiaTheme="minorEastAsia" w:hAnsiTheme="minorHAnsi" w:cstheme="minorBidi"/>
              <w:noProof/>
            </w:rPr>
          </w:pPr>
          <w:r>
            <w:rPr>
              <w:noProof/>
            </w:rPr>
            <w:t>Package Usage</w:t>
          </w:r>
          <w:r>
            <w:rPr>
              <w:noProof/>
            </w:rPr>
            <w:tab/>
          </w:r>
          <w:r>
            <w:rPr>
              <w:noProof/>
            </w:rPr>
            <w:fldChar w:fldCharType="begin"/>
          </w:r>
          <w:r>
            <w:rPr>
              <w:noProof/>
            </w:rPr>
            <w:instrText xml:space="preserve"> PAGEREF _Toc514102551 \h </w:instrText>
          </w:r>
          <w:r>
            <w:rPr>
              <w:noProof/>
            </w:rPr>
          </w:r>
          <w:r>
            <w:rPr>
              <w:noProof/>
            </w:rPr>
            <w:fldChar w:fldCharType="separate"/>
          </w:r>
          <w:r w:rsidR="00D37934">
            <w:rPr>
              <w:noProof/>
            </w:rPr>
            <w:t>4</w:t>
          </w:r>
          <w:r>
            <w:rPr>
              <w:noProof/>
            </w:rPr>
            <w:fldChar w:fldCharType="end"/>
          </w:r>
        </w:p>
        <w:p w14:paraId="4B446307" w14:textId="0DB32344" w:rsidR="00F53105" w:rsidRDefault="00F53105">
          <w:pPr>
            <w:pStyle w:val="TOC1"/>
            <w:rPr>
              <w:rFonts w:asciiTheme="minorHAnsi" w:eastAsiaTheme="minorEastAsia" w:hAnsiTheme="minorHAnsi" w:cstheme="minorBidi"/>
              <w:noProof/>
            </w:rPr>
          </w:pPr>
          <w:r>
            <w:rPr>
              <w:noProof/>
            </w:rPr>
            <w:t>Enhanced Administration Test Package Format Specification – Table 1</w:t>
          </w:r>
          <w:r>
            <w:rPr>
              <w:noProof/>
            </w:rPr>
            <w:tab/>
          </w:r>
          <w:r>
            <w:rPr>
              <w:noProof/>
            </w:rPr>
            <w:fldChar w:fldCharType="begin"/>
          </w:r>
          <w:r>
            <w:rPr>
              <w:noProof/>
            </w:rPr>
            <w:instrText xml:space="preserve"> PAGEREF _Toc514102552 \h </w:instrText>
          </w:r>
          <w:r>
            <w:rPr>
              <w:noProof/>
            </w:rPr>
          </w:r>
          <w:r>
            <w:rPr>
              <w:noProof/>
            </w:rPr>
            <w:fldChar w:fldCharType="separate"/>
          </w:r>
          <w:r w:rsidR="00D37934">
            <w:rPr>
              <w:noProof/>
            </w:rPr>
            <w:t>5</w:t>
          </w:r>
          <w:r>
            <w:rPr>
              <w:noProof/>
            </w:rPr>
            <w:fldChar w:fldCharType="end"/>
          </w:r>
        </w:p>
        <w:p w14:paraId="1997CE66" w14:textId="763316F8" w:rsidR="00F53105" w:rsidRDefault="00F53105">
          <w:pPr>
            <w:pStyle w:val="TOC1"/>
            <w:rPr>
              <w:rFonts w:asciiTheme="minorHAnsi" w:eastAsiaTheme="minorEastAsia" w:hAnsiTheme="minorHAnsi" w:cstheme="minorBidi"/>
              <w:noProof/>
            </w:rPr>
          </w:pPr>
          <w:r>
            <w:rPr>
              <w:noProof/>
            </w:rPr>
            <w:t>Sample XML Files</w:t>
          </w:r>
          <w:r>
            <w:rPr>
              <w:noProof/>
            </w:rPr>
            <w:tab/>
          </w:r>
          <w:r>
            <w:rPr>
              <w:noProof/>
            </w:rPr>
            <w:fldChar w:fldCharType="begin"/>
          </w:r>
          <w:r>
            <w:rPr>
              <w:noProof/>
            </w:rPr>
            <w:instrText xml:space="preserve"> PAGEREF _Toc514102553 \h </w:instrText>
          </w:r>
          <w:r>
            <w:rPr>
              <w:noProof/>
            </w:rPr>
          </w:r>
          <w:r>
            <w:rPr>
              <w:noProof/>
            </w:rPr>
            <w:fldChar w:fldCharType="separate"/>
          </w:r>
          <w:r w:rsidR="00D37934">
            <w:rPr>
              <w:noProof/>
            </w:rPr>
            <w:t>28</w:t>
          </w:r>
          <w:r>
            <w:rPr>
              <w:noProof/>
            </w:rPr>
            <w:fldChar w:fldCharType="end"/>
          </w:r>
        </w:p>
        <w:p w14:paraId="6FD5E423" w14:textId="5B9797FF" w:rsidR="00F53105" w:rsidRDefault="00F53105">
          <w:pPr>
            <w:pStyle w:val="TOC3"/>
            <w:rPr>
              <w:rFonts w:asciiTheme="minorHAnsi" w:eastAsiaTheme="minorEastAsia" w:hAnsiTheme="minorHAnsi" w:cstheme="minorBidi"/>
              <w:noProof/>
            </w:rPr>
          </w:pPr>
          <w:r>
            <w:rPr>
              <w:noProof/>
            </w:rPr>
            <w:t>IAB Fixed Form Sample XML File</w:t>
          </w:r>
          <w:r>
            <w:rPr>
              <w:noProof/>
            </w:rPr>
            <w:tab/>
          </w:r>
          <w:r>
            <w:rPr>
              <w:noProof/>
            </w:rPr>
            <w:fldChar w:fldCharType="begin"/>
          </w:r>
          <w:r>
            <w:rPr>
              <w:noProof/>
            </w:rPr>
            <w:instrText xml:space="preserve"> PAGEREF _Toc514102554 \h </w:instrText>
          </w:r>
          <w:r>
            <w:rPr>
              <w:noProof/>
            </w:rPr>
          </w:r>
          <w:r>
            <w:rPr>
              <w:noProof/>
            </w:rPr>
            <w:fldChar w:fldCharType="separate"/>
          </w:r>
          <w:r w:rsidR="00D37934">
            <w:rPr>
              <w:noProof/>
            </w:rPr>
            <w:t>29</w:t>
          </w:r>
          <w:r>
            <w:rPr>
              <w:noProof/>
            </w:rPr>
            <w:fldChar w:fldCharType="end"/>
          </w:r>
        </w:p>
        <w:p w14:paraId="7B9DFEAF" w14:textId="10444535" w:rsidR="00F53105" w:rsidRDefault="00F53105">
          <w:pPr>
            <w:pStyle w:val="TOC3"/>
            <w:rPr>
              <w:rFonts w:asciiTheme="minorHAnsi" w:eastAsiaTheme="minorEastAsia" w:hAnsiTheme="minorHAnsi" w:cstheme="minorBidi"/>
              <w:noProof/>
            </w:rPr>
          </w:pPr>
          <w:r>
            <w:rPr>
              <w:noProof/>
            </w:rPr>
            <w:t>ICA Fixed Form Sample XML File</w:t>
          </w:r>
          <w:r>
            <w:rPr>
              <w:noProof/>
            </w:rPr>
            <w:tab/>
          </w:r>
          <w:r>
            <w:rPr>
              <w:noProof/>
            </w:rPr>
            <w:fldChar w:fldCharType="begin"/>
          </w:r>
          <w:r>
            <w:rPr>
              <w:noProof/>
            </w:rPr>
            <w:instrText xml:space="preserve"> PAGEREF _Toc514102555 \h </w:instrText>
          </w:r>
          <w:r>
            <w:rPr>
              <w:noProof/>
            </w:rPr>
          </w:r>
          <w:r>
            <w:rPr>
              <w:noProof/>
            </w:rPr>
            <w:fldChar w:fldCharType="separate"/>
          </w:r>
          <w:r w:rsidR="00D37934">
            <w:rPr>
              <w:noProof/>
            </w:rPr>
            <w:t>36</w:t>
          </w:r>
          <w:r>
            <w:rPr>
              <w:noProof/>
            </w:rPr>
            <w:fldChar w:fldCharType="end"/>
          </w:r>
        </w:p>
        <w:p w14:paraId="77407608" w14:textId="2CB91402" w:rsidR="00F53105" w:rsidRDefault="00F53105">
          <w:pPr>
            <w:pStyle w:val="TOC3"/>
            <w:rPr>
              <w:rFonts w:asciiTheme="minorHAnsi" w:eastAsiaTheme="minorEastAsia" w:hAnsiTheme="minorHAnsi" w:cstheme="minorBidi"/>
              <w:noProof/>
            </w:rPr>
          </w:pPr>
          <w:r>
            <w:rPr>
              <w:noProof/>
            </w:rPr>
            <w:t>Enhanced Test Administration XSD File</w:t>
          </w:r>
          <w:r>
            <w:rPr>
              <w:noProof/>
            </w:rPr>
            <w:tab/>
          </w:r>
          <w:r>
            <w:rPr>
              <w:noProof/>
            </w:rPr>
            <w:fldChar w:fldCharType="begin"/>
          </w:r>
          <w:r>
            <w:rPr>
              <w:noProof/>
            </w:rPr>
            <w:instrText xml:space="preserve"> PAGEREF _Toc514102556 \h </w:instrText>
          </w:r>
          <w:r>
            <w:rPr>
              <w:noProof/>
            </w:rPr>
          </w:r>
          <w:r>
            <w:rPr>
              <w:noProof/>
            </w:rPr>
            <w:fldChar w:fldCharType="separate"/>
          </w:r>
          <w:r w:rsidR="00D37934">
            <w:rPr>
              <w:noProof/>
            </w:rPr>
            <w:t>64</w:t>
          </w:r>
          <w:r>
            <w:rPr>
              <w:noProof/>
            </w:rPr>
            <w:fldChar w:fldCharType="end"/>
          </w:r>
        </w:p>
        <w:p w14:paraId="48130E74" w14:textId="3F97A638" w:rsidR="00AB06EA" w:rsidRDefault="00C2345E">
          <w:r>
            <w:fldChar w:fldCharType="end"/>
          </w:r>
        </w:p>
      </w:sdtContent>
    </w:sdt>
    <w:p w14:paraId="7AA4E15D" w14:textId="77777777" w:rsidR="00456243" w:rsidRDefault="00456243">
      <w:pPr>
        <w:spacing w:before="0" w:after="200" w:line="276" w:lineRule="auto"/>
        <w:rPr>
          <w:rFonts w:eastAsiaTheme="majorEastAsia"/>
          <w:b/>
          <w:bCs/>
          <w:szCs w:val="28"/>
        </w:rPr>
      </w:pPr>
      <w:bookmarkStart w:id="1" w:name="_Toc255745331"/>
      <w:bookmarkStart w:id="2" w:name="_Toc256766678"/>
      <w:r>
        <w:br w:type="page"/>
      </w:r>
    </w:p>
    <w:p w14:paraId="72792E9F" w14:textId="495ED05E" w:rsidR="00A8396C" w:rsidRDefault="00A8396C" w:rsidP="00456243">
      <w:pPr>
        <w:pStyle w:val="Heading1"/>
        <w:ind w:left="0"/>
      </w:pPr>
      <w:bookmarkStart w:id="3" w:name="_Toc514102550"/>
      <w:r w:rsidRPr="00DC206F">
        <w:lastRenderedPageBreak/>
        <w:t>Purpose</w:t>
      </w:r>
      <w:bookmarkEnd w:id="1"/>
      <w:bookmarkEnd w:id="2"/>
      <w:bookmarkEnd w:id="3"/>
    </w:p>
    <w:p w14:paraId="4C943831" w14:textId="5D69E613" w:rsidR="00981EBC" w:rsidRDefault="00A8396C" w:rsidP="00981EBC">
      <w:r>
        <w:t xml:space="preserve">The purpose of this document is to provide a format specification describing the </w:t>
      </w:r>
      <w:r w:rsidR="00CC398C">
        <w:t xml:space="preserve">Test </w:t>
      </w:r>
      <w:r w:rsidR="00981EBC">
        <w:t>Administration Package for the</w:t>
      </w:r>
      <w:r>
        <w:t xml:space="preserve"> </w:t>
      </w:r>
      <w:r w:rsidR="00931EAC">
        <w:t>Test Delivery System (TDS)</w:t>
      </w:r>
      <w:r w:rsidR="00981EBC">
        <w:t xml:space="preserve">.  </w:t>
      </w:r>
      <w:r w:rsidR="00456243">
        <w:t xml:space="preserve">This package defines the test and is used to load the test into </w:t>
      </w:r>
      <w:r w:rsidR="00981EBC">
        <w:t>TDS and the Test Integration System (TIS).</w:t>
      </w:r>
    </w:p>
    <w:p w14:paraId="442C5FE7" w14:textId="0719FA38" w:rsidR="00981EBC" w:rsidRDefault="00456243" w:rsidP="00456243">
      <w:pPr>
        <w:pStyle w:val="Heading1"/>
      </w:pPr>
      <w:bookmarkStart w:id="4" w:name="_Toc514102551"/>
      <w:r>
        <w:t>Package Usage</w:t>
      </w:r>
      <w:bookmarkEnd w:id="4"/>
    </w:p>
    <w:p w14:paraId="57634938" w14:textId="17060CE9" w:rsidR="00456243" w:rsidRDefault="00456243" w:rsidP="00456243">
      <w:pPr>
        <w:jc w:val="center"/>
        <w:rPr>
          <w:u w:val="single"/>
        </w:rPr>
      </w:pPr>
      <w:r w:rsidRPr="00456243">
        <w:rPr>
          <w:u w:val="single"/>
        </w:rPr>
        <w:t>Test Delivery System</w:t>
      </w:r>
    </w:p>
    <w:p w14:paraId="5E2A0CB3" w14:textId="71C7663D" w:rsidR="00456243" w:rsidRDefault="00456243" w:rsidP="00456243">
      <w:pPr>
        <w:rPr>
          <w:rStyle w:val="Strong"/>
          <w:b w:val="0"/>
        </w:rPr>
      </w:pPr>
      <w:r>
        <w:rPr>
          <w:rStyle w:val="Strong"/>
          <w:b w:val="0"/>
        </w:rPr>
        <w:t>In order to load the test into TDS, the contents of the XM</w:t>
      </w:r>
      <w:r w:rsidR="00982668">
        <w:rPr>
          <w:rStyle w:val="Strong"/>
          <w:b w:val="0"/>
        </w:rPr>
        <w:t>L</w:t>
      </w:r>
      <w:r>
        <w:rPr>
          <w:rStyle w:val="Strong"/>
          <w:b w:val="0"/>
        </w:rPr>
        <w:t xml:space="preserve"> file are passed to the </w:t>
      </w:r>
      <w:r w:rsidRPr="00456243">
        <w:rPr>
          <w:rStyle w:val="Strong"/>
          <w:b w:val="0"/>
          <w:i/>
        </w:rPr>
        <w:t>loader_main</w:t>
      </w:r>
      <w:r>
        <w:rPr>
          <w:rStyle w:val="Strong"/>
          <w:b w:val="0"/>
          <w:i/>
        </w:rPr>
        <w:t xml:space="preserve"> </w:t>
      </w:r>
      <w:r>
        <w:rPr>
          <w:rStyle w:val="Strong"/>
          <w:b w:val="0"/>
        </w:rPr>
        <w:t xml:space="preserve">stored procedure in the </w:t>
      </w:r>
      <w:r w:rsidRPr="00456243">
        <w:rPr>
          <w:rStyle w:val="Strong"/>
          <w:b w:val="0"/>
          <w:i/>
        </w:rPr>
        <w:t>itembank</w:t>
      </w:r>
      <w:r>
        <w:rPr>
          <w:rStyle w:val="Strong"/>
          <w:b w:val="0"/>
        </w:rPr>
        <w:t xml:space="preserve"> database on the TDS MySQL server.</w:t>
      </w:r>
    </w:p>
    <w:p w14:paraId="749C2A9E" w14:textId="40AFF91D" w:rsidR="00456243" w:rsidRPr="00456243" w:rsidRDefault="00456243" w:rsidP="00456243">
      <w:pPr>
        <w:jc w:val="center"/>
        <w:rPr>
          <w:rStyle w:val="Strong"/>
          <w:b w:val="0"/>
          <w:u w:val="single"/>
        </w:rPr>
      </w:pPr>
      <w:r w:rsidRPr="00456243">
        <w:rPr>
          <w:rStyle w:val="Strong"/>
          <w:b w:val="0"/>
          <w:u w:val="single"/>
        </w:rPr>
        <w:t>Test Integration System</w:t>
      </w:r>
    </w:p>
    <w:p w14:paraId="39F49C49" w14:textId="5D131519" w:rsidR="00456243" w:rsidRPr="00456243" w:rsidRDefault="00456243" w:rsidP="00456243">
      <w:pPr>
        <w:rPr>
          <w:rStyle w:val="Strong"/>
          <w:b w:val="0"/>
        </w:rPr>
      </w:pPr>
      <w:r>
        <w:rPr>
          <w:rStyle w:val="Strong"/>
          <w:b w:val="0"/>
        </w:rPr>
        <w:t xml:space="preserve">The </w:t>
      </w:r>
      <w:r w:rsidRPr="00456243">
        <w:rPr>
          <w:rStyle w:val="Strong"/>
          <w:b w:val="0"/>
          <w:i/>
        </w:rPr>
        <w:t>tp.spLoader_Main</w:t>
      </w:r>
      <w:r>
        <w:rPr>
          <w:rStyle w:val="Strong"/>
          <w:b w:val="0"/>
        </w:rPr>
        <w:t xml:space="preserve"> stored procedure located in the </w:t>
      </w:r>
      <w:r w:rsidRPr="00456243">
        <w:rPr>
          <w:rStyle w:val="Strong"/>
          <w:b w:val="0"/>
          <w:i/>
        </w:rPr>
        <w:t>OSS_Itembank</w:t>
      </w:r>
      <w:r>
        <w:rPr>
          <w:rStyle w:val="Strong"/>
          <w:b w:val="0"/>
        </w:rPr>
        <w:t xml:space="preserve"> database on the TIS SQL Server instance is used to load this test into TIS in order to allow scoring of the test.</w:t>
      </w:r>
    </w:p>
    <w:p w14:paraId="7F7E999D" w14:textId="77777777" w:rsidR="003F5E07" w:rsidRPr="003F5E07" w:rsidRDefault="00935D4E" w:rsidP="003F5E07">
      <w:pPr>
        <w:jc w:val="center"/>
        <w:rPr>
          <w:rStyle w:val="Strong"/>
        </w:rPr>
      </w:pPr>
      <w:r w:rsidRPr="003F5E07">
        <w:rPr>
          <w:rStyle w:val="Strong"/>
        </w:rPr>
        <w:t xml:space="preserve">Test </w:t>
      </w:r>
      <w:r w:rsidR="00981EBC" w:rsidRPr="003F5E07">
        <w:rPr>
          <w:rStyle w:val="Strong"/>
        </w:rPr>
        <w:t>Package</w:t>
      </w:r>
      <w:r w:rsidRPr="003F5E07">
        <w:rPr>
          <w:rStyle w:val="Strong"/>
        </w:rPr>
        <w:t xml:space="preserve"> Data Format </w:t>
      </w:r>
      <w:r w:rsidR="00A05B7A" w:rsidRPr="003F5E07">
        <w:rPr>
          <w:rStyle w:val="Strong"/>
        </w:rPr>
        <w:t>Conventions</w:t>
      </w:r>
    </w:p>
    <w:p w14:paraId="7B8918DA" w14:textId="0183DDF9" w:rsidR="00935D4E" w:rsidRDefault="003F5E07" w:rsidP="00456243">
      <w:r>
        <w:rPr>
          <w:bCs/>
        </w:rPr>
        <w:t xml:space="preserve">Table </w:t>
      </w:r>
      <w:r w:rsidR="00981EBC">
        <w:rPr>
          <w:bCs/>
        </w:rPr>
        <w:t>1</w:t>
      </w:r>
      <w:r w:rsidR="0069167E" w:rsidRPr="00D34ADA">
        <w:t xml:space="preserve"> </w:t>
      </w:r>
      <w:r w:rsidR="0069167E">
        <w:t xml:space="preserve">provides information regarding the XML </w:t>
      </w:r>
      <w:r w:rsidR="006F0515">
        <w:t>test package format</w:t>
      </w:r>
      <w:r w:rsidR="0069167E">
        <w:t xml:space="preserve">, such as the allowable values, sizes, and descriptions, as well as any standards alignment. Also included in this document are a sample XML </w:t>
      </w:r>
      <w:r w:rsidR="006F0515">
        <w:t>test package</w:t>
      </w:r>
      <w:r w:rsidR="0069167E">
        <w:t xml:space="preserve">. </w:t>
      </w:r>
      <w:r w:rsidR="00981EBC">
        <w:t>The fields in Table 1</w:t>
      </w:r>
      <w:r w:rsidR="003F7F25">
        <w:t xml:space="preserve"> </w:t>
      </w:r>
      <w:r w:rsidR="00935D4E">
        <w:t xml:space="preserve">below </w:t>
      </w:r>
      <w:r w:rsidR="003F7F25">
        <w:t>follow</w:t>
      </w:r>
      <w:r w:rsidR="00935D4E">
        <w:t xml:space="preserve"> the</w:t>
      </w:r>
      <w:r w:rsidR="003F7F25">
        <w:t>se conventions:</w:t>
      </w:r>
    </w:p>
    <w:p w14:paraId="558B511D" w14:textId="783FCDBA" w:rsidR="00935D4E" w:rsidRDefault="00935D4E" w:rsidP="00935D4E">
      <w:pPr>
        <w:pStyle w:val="ListParagraph"/>
        <w:numPr>
          <w:ilvl w:val="0"/>
          <w:numId w:val="9"/>
        </w:numPr>
        <w:spacing w:line="276" w:lineRule="auto"/>
      </w:pPr>
      <w:r w:rsidRPr="000547BE">
        <w:rPr>
          <w:b/>
        </w:rPr>
        <w:t>Case sensitivity</w:t>
      </w:r>
      <w:r>
        <w:t>: Field names are case sen</w:t>
      </w:r>
      <w:r w:rsidR="00A11EFB">
        <w:t>sitive and follow the guideline that the</w:t>
      </w:r>
      <w:r>
        <w:t xml:space="preserve"> </w:t>
      </w:r>
      <w:r w:rsidR="003F7F25">
        <w:t xml:space="preserve">XML </w:t>
      </w:r>
      <w:r w:rsidRPr="00A11EFB">
        <w:rPr>
          <w:i/>
        </w:rPr>
        <w:t>Node</w:t>
      </w:r>
      <w:r w:rsidR="003F7F25">
        <w:rPr>
          <w:i/>
        </w:rPr>
        <w:t>/Element</w:t>
      </w:r>
      <w:r>
        <w:t xml:space="preserve"> are</w:t>
      </w:r>
      <w:r w:rsidR="003F7F25">
        <w:t xml:space="preserve"> in</w:t>
      </w:r>
      <w:r>
        <w:t xml:space="preserve"> </w:t>
      </w:r>
      <w:r w:rsidR="006132A1">
        <w:t>upper</w:t>
      </w:r>
      <w:r w:rsidR="00982668" w:rsidRPr="00982668">
        <w:t xml:space="preserve"> camel case</w:t>
      </w:r>
      <w:r w:rsidR="006132A1">
        <w:t xml:space="preserve"> and the node </w:t>
      </w:r>
      <w:r w:rsidR="006132A1" w:rsidRPr="00A11EFB">
        <w:rPr>
          <w:i/>
        </w:rPr>
        <w:t>attributes</w:t>
      </w:r>
      <w:r w:rsidR="006132A1" w:rsidRPr="006132A1">
        <w:t xml:space="preserve"> </w:t>
      </w:r>
      <w:r w:rsidR="006132A1">
        <w:t xml:space="preserve">are in </w:t>
      </w:r>
      <w:r w:rsidR="006132A1" w:rsidRPr="00982668">
        <w:t>lower camel case</w:t>
      </w:r>
      <w:r>
        <w:t>.</w:t>
      </w:r>
    </w:p>
    <w:p w14:paraId="5CB3B15B" w14:textId="19645DBD" w:rsidR="00935D4E" w:rsidRDefault="00935D4E" w:rsidP="00935D4E">
      <w:pPr>
        <w:pStyle w:val="ListParagraph"/>
        <w:numPr>
          <w:ilvl w:val="0"/>
          <w:numId w:val="9"/>
        </w:numPr>
        <w:spacing w:line="276" w:lineRule="auto"/>
      </w:pPr>
      <w:r w:rsidRPr="000547BE">
        <w:rPr>
          <w:b/>
        </w:rPr>
        <w:t>Order sensitivity</w:t>
      </w:r>
      <w:r>
        <w:t>: Fields are not order-sensitive</w:t>
      </w:r>
      <w:r w:rsidR="0069167E">
        <w:t>.</w:t>
      </w:r>
    </w:p>
    <w:p w14:paraId="6685B1E4" w14:textId="5EFC82B5" w:rsidR="00951E44" w:rsidRDefault="00A05B7A" w:rsidP="00951E44">
      <w:pPr>
        <w:pStyle w:val="ListParagraph"/>
        <w:numPr>
          <w:ilvl w:val="0"/>
          <w:numId w:val="9"/>
        </w:numPr>
        <w:spacing w:line="276" w:lineRule="auto"/>
      </w:pPr>
      <w:r>
        <w:rPr>
          <w:b/>
        </w:rPr>
        <w:t>Non-required (optional)</w:t>
      </w:r>
      <w:r w:rsidR="00935D4E" w:rsidRPr="00976129">
        <w:rPr>
          <w:b/>
        </w:rPr>
        <w:t xml:space="preserve"> fields</w:t>
      </w:r>
      <w:r w:rsidR="00935D4E">
        <w:t xml:space="preserve">: By default, </w:t>
      </w:r>
      <w:r>
        <w:t>these</w:t>
      </w:r>
      <w:r w:rsidR="00935D4E">
        <w:t xml:space="preserve"> fields do not need to be included in the </w:t>
      </w:r>
      <w:r>
        <w:t>XML</w:t>
      </w:r>
      <w:r w:rsidR="00935D4E">
        <w:t xml:space="preserve"> file. A missing optional field is simply treated as not present or not applicable.</w:t>
      </w:r>
    </w:p>
    <w:p w14:paraId="32066F57" w14:textId="4CED8025" w:rsidR="00951E44" w:rsidRDefault="00951E44" w:rsidP="00951E44">
      <w:pPr>
        <w:pStyle w:val="ListParagraph"/>
        <w:numPr>
          <w:ilvl w:val="0"/>
          <w:numId w:val="9"/>
        </w:numPr>
        <w:spacing w:line="276" w:lineRule="auto"/>
      </w:pPr>
      <w:r>
        <w:rPr>
          <w:b/>
        </w:rPr>
        <w:t>Data Widths</w:t>
      </w:r>
      <w:r>
        <w:t>: By default, this field is defined by the default width of the field’s data type. A missing Data Width field is simply treated as the default width of the field’s data type.</w:t>
      </w:r>
    </w:p>
    <w:p w14:paraId="133D059D" w14:textId="77777777" w:rsidR="00951E44" w:rsidRPr="00D34ADA" w:rsidRDefault="00951E44" w:rsidP="00951E44">
      <w:pPr>
        <w:spacing w:line="276" w:lineRule="auto"/>
        <w:sectPr w:rsidR="00951E44" w:rsidRPr="00D34ADA" w:rsidSect="00F33848">
          <w:headerReference w:type="default" r:id="rId11"/>
          <w:footerReference w:type="default" r:id="rId12"/>
          <w:headerReference w:type="first" r:id="rId13"/>
          <w:footerReference w:type="first" r:id="rId14"/>
          <w:pgSz w:w="12240" w:h="15840"/>
          <w:pgMar w:top="1080" w:right="1440" w:bottom="990" w:left="1440" w:header="720" w:footer="720" w:gutter="0"/>
          <w:cols w:space="720"/>
          <w:docGrid w:linePitch="360"/>
        </w:sectPr>
      </w:pPr>
    </w:p>
    <w:p w14:paraId="7158B22F" w14:textId="7A483504" w:rsidR="00935D4E" w:rsidRDefault="006132A1" w:rsidP="0069167E">
      <w:pPr>
        <w:pStyle w:val="Heading1"/>
      </w:pPr>
      <w:bookmarkStart w:id="5" w:name="_Toc514102552"/>
      <w:r>
        <w:lastRenderedPageBreak/>
        <w:t xml:space="preserve">Enhanced </w:t>
      </w:r>
      <w:r w:rsidR="009804FD">
        <w:t>Administration</w:t>
      </w:r>
      <w:r w:rsidR="00E11B12">
        <w:t xml:space="preserve"> </w:t>
      </w:r>
      <w:r w:rsidR="00935D4E">
        <w:t xml:space="preserve">Test </w:t>
      </w:r>
      <w:r w:rsidR="006F0515">
        <w:t>Package</w:t>
      </w:r>
      <w:r w:rsidR="00935D4E">
        <w:t xml:space="preserve"> Format Specification</w:t>
      </w:r>
      <w:r w:rsidR="00AC3CEA">
        <w:t xml:space="preserve"> – Table 1</w:t>
      </w:r>
      <w:bookmarkEnd w:id="5"/>
    </w:p>
    <w:p w14:paraId="2ECAE7AF" w14:textId="383CC628" w:rsidR="00935D4E" w:rsidRDefault="00935D4E" w:rsidP="00935D4E"/>
    <w:tbl>
      <w:tblPr>
        <w:tblStyle w:val="TableGrid"/>
        <w:tblpPr w:leftFromText="180" w:rightFromText="180" w:vertAnchor="text" w:tblpY="1"/>
        <w:tblOverlap w:val="never"/>
        <w:tblW w:w="14485" w:type="dxa"/>
        <w:tblLayout w:type="fixed"/>
        <w:tblCellMar>
          <w:left w:w="72" w:type="dxa"/>
          <w:right w:w="72" w:type="dxa"/>
        </w:tblCellMar>
        <w:tblLook w:val="04A0" w:firstRow="1" w:lastRow="0" w:firstColumn="1" w:lastColumn="0" w:noHBand="0" w:noVBand="1"/>
      </w:tblPr>
      <w:tblGrid>
        <w:gridCol w:w="1435"/>
        <w:gridCol w:w="1350"/>
        <w:gridCol w:w="2487"/>
        <w:gridCol w:w="843"/>
        <w:gridCol w:w="990"/>
        <w:gridCol w:w="2817"/>
        <w:gridCol w:w="3213"/>
        <w:gridCol w:w="1350"/>
      </w:tblGrid>
      <w:tr w:rsidR="009804FD" w:rsidRPr="00EE5B36" w14:paraId="5D8F0E04" w14:textId="77777777" w:rsidTr="00002D00">
        <w:trPr>
          <w:trHeight w:val="300"/>
          <w:tblHeader/>
        </w:trPr>
        <w:tc>
          <w:tcPr>
            <w:tcW w:w="1435" w:type="dxa"/>
            <w:shd w:val="clear" w:color="auto" w:fill="008000"/>
            <w:hideMark/>
          </w:tcPr>
          <w:p w14:paraId="6BCA4333" w14:textId="77777777" w:rsidR="009804FD" w:rsidRPr="009804FD" w:rsidRDefault="009804FD" w:rsidP="00BC15AF">
            <w:pPr>
              <w:rPr>
                <w:b/>
                <w:bCs/>
                <w:color w:val="FFFFFF" w:themeColor="background1"/>
                <w:sz w:val="18"/>
                <w:szCs w:val="18"/>
              </w:rPr>
            </w:pPr>
            <w:r w:rsidRPr="009804FD">
              <w:rPr>
                <w:b/>
                <w:bCs/>
                <w:color w:val="FFFFFF" w:themeColor="background1"/>
                <w:sz w:val="18"/>
                <w:szCs w:val="18"/>
              </w:rPr>
              <w:t>Category / Node (XML Element)</w:t>
            </w:r>
          </w:p>
        </w:tc>
        <w:tc>
          <w:tcPr>
            <w:tcW w:w="1350" w:type="dxa"/>
            <w:shd w:val="clear" w:color="auto" w:fill="008000"/>
            <w:hideMark/>
          </w:tcPr>
          <w:p w14:paraId="4980FD3A" w14:textId="77777777" w:rsidR="009804FD" w:rsidRPr="009804FD" w:rsidRDefault="009804FD" w:rsidP="00BC15AF">
            <w:pPr>
              <w:rPr>
                <w:b/>
                <w:bCs/>
                <w:color w:val="FFFFFF" w:themeColor="background1"/>
                <w:sz w:val="18"/>
                <w:szCs w:val="18"/>
              </w:rPr>
            </w:pPr>
            <w:r w:rsidRPr="009804FD">
              <w:rPr>
                <w:b/>
                <w:bCs/>
                <w:color w:val="FFFFFF" w:themeColor="background1"/>
                <w:sz w:val="18"/>
                <w:szCs w:val="18"/>
              </w:rPr>
              <w:t>Field Name (attribute)</w:t>
            </w:r>
          </w:p>
        </w:tc>
        <w:tc>
          <w:tcPr>
            <w:tcW w:w="2487" w:type="dxa"/>
            <w:shd w:val="clear" w:color="auto" w:fill="008000"/>
            <w:hideMark/>
          </w:tcPr>
          <w:p w14:paraId="747F8417" w14:textId="77777777" w:rsidR="009804FD" w:rsidRPr="009804FD" w:rsidRDefault="009804FD" w:rsidP="00BC15AF">
            <w:pPr>
              <w:rPr>
                <w:b/>
                <w:bCs/>
                <w:color w:val="FFFFFF" w:themeColor="background1"/>
                <w:sz w:val="18"/>
                <w:szCs w:val="18"/>
              </w:rPr>
            </w:pPr>
            <w:r w:rsidRPr="009804FD">
              <w:rPr>
                <w:b/>
                <w:bCs/>
                <w:color w:val="FFFFFF" w:themeColor="background1"/>
                <w:sz w:val="18"/>
                <w:szCs w:val="18"/>
              </w:rPr>
              <w:t>XML Hierarchy</w:t>
            </w:r>
          </w:p>
        </w:tc>
        <w:tc>
          <w:tcPr>
            <w:tcW w:w="843" w:type="dxa"/>
            <w:shd w:val="clear" w:color="auto" w:fill="008000"/>
            <w:hideMark/>
          </w:tcPr>
          <w:p w14:paraId="5AFB6761" w14:textId="77777777" w:rsidR="009804FD" w:rsidRPr="009804FD" w:rsidRDefault="009804FD" w:rsidP="00BC15AF">
            <w:pPr>
              <w:rPr>
                <w:b/>
                <w:bCs/>
                <w:color w:val="FFFFFF" w:themeColor="background1"/>
                <w:sz w:val="18"/>
                <w:szCs w:val="18"/>
              </w:rPr>
            </w:pPr>
            <w:r w:rsidRPr="009804FD">
              <w:rPr>
                <w:b/>
                <w:bCs/>
                <w:color w:val="FFFFFF" w:themeColor="background1"/>
                <w:sz w:val="18"/>
                <w:szCs w:val="18"/>
              </w:rPr>
              <w:t>Width (chars)</w:t>
            </w:r>
          </w:p>
        </w:tc>
        <w:tc>
          <w:tcPr>
            <w:tcW w:w="990" w:type="dxa"/>
            <w:shd w:val="clear" w:color="auto" w:fill="008000"/>
            <w:hideMark/>
          </w:tcPr>
          <w:p w14:paraId="79B9EC58" w14:textId="77777777" w:rsidR="009804FD" w:rsidRPr="009804FD" w:rsidRDefault="009804FD" w:rsidP="00BC15AF">
            <w:pPr>
              <w:rPr>
                <w:b/>
                <w:bCs/>
                <w:color w:val="FFFFFF" w:themeColor="background1"/>
                <w:sz w:val="18"/>
                <w:szCs w:val="18"/>
              </w:rPr>
            </w:pPr>
            <w:r w:rsidRPr="009804FD">
              <w:rPr>
                <w:b/>
                <w:bCs/>
                <w:color w:val="FFFFFF" w:themeColor="background1"/>
                <w:sz w:val="18"/>
                <w:szCs w:val="18"/>
              </w:rPr>
              <w:t>Required</w:t>
            </w:r>
          </w:p>
        </w:tc>
        <w:tc>
          <w:tcPr>
            <w:tcW w:w="2817" w:type="dxa"/>
            <w:shd w:val="clear" w:color="auto" w:fill="008000"/>
            <w:hideMark/>
          </w:tcPr>
          <w:p w14:paraId="6CACF2B0" w14:textId="77777777" w:rsidR="009804FD" w:rsidRPr="009804FD" w:rsidRDefault="009804FD" w:rsidP="00BC15AF">
            <w:pPr>
              <w:rPr>
                <w:b/>
                <w:bCs/>
                <w:color w:val="FFFFFF" w:themeColor="background1"/>
                <w:sz w:val="18"/>
                <w:szCs w:val="18"/>
              </w:rPr>
            </w:pPr>
            <w:r w:rsidRPr="009804FD">
              <w:rPr>
                <w:b/>
                <w:bCs/>
                <w:color w:val="FFFFFF" w:themeColor="background1"/>
                <w:sz w:val="18"/>
                <w:szCs w:val="18"/>
              </w:rPr>
              <w:t>Data Element Description</w:t>
            </w:r>
          </w:p>
        </w:tc>
        <w:tc>
          <w:tcPr>
            <w:tcW w:w="3213" w:type="dxa"/>
            <w:shd w:val="clear" w:color="auto" w:fill="008000"/>
            <w:hideMark/>
          </w:tcPr>
          <w:p w14:paraId="41E73A8E" w14:textId="77777777" w:rsidR="009804FD" w:rsidRPr="009804FD" w:rsidRDefault="009804FD" w:rsidP="00BC15AF">
            <w:pPr>
              <w:rPr>
                <w:b/>
                <w:bCs/>
                <w:color w:val="FFFFFF" w:themeColor="background1"/>
                <w:sz w:val="18"/>
                <w:szCs w:val="18"/>
              </w:rPr>
            </w:pPr>
            <w:r w:rsidRPr="009804FD">
              <w:rPr>
                <w:b/>
                <w:bCs/>
                <w:color w:val="FFFFFF" w:themeColor="background1"/>
                <w:sz w:val="18"/>
                <w:szCs w:val="18"/>
              </w:rPr>
              <w:t>Accepable Values</w:t>
            </w:r>
          </w:p>
        </w:tc>
        <w:tc>
          <w:tcPr>
            <w:tcW w:w="1350" w:type="dxa"/>
            <w:shd w:val="clear" w:color="auto" w:fill="008000"/>
            <w:hideMark/>
          </w:tcPr>
          <w:p w14:paraId="5EBE33B9" w14:textId="77777777" w:rsidR="009804FD" w:rsidRPr="009804FD" w:rsidRDefault="009804FD" w:rsidP="00BC15AF">
            <w:pPr>
              <w:rPr>
                <w:b/>
                <w:bCs/>
                <w:color w:val="FFFFFF" w:themeColor="background1"/>
                <w:sz w:val="18"/>
                <w:szCs w:val="18"/>
              </w:rPr>
            </w:pPr>
            <w:r w:rsidRPr="009804FD">
              <w:rPr>
                <w:b/>
                <w:bCs/>
                <w:color w:val="FFFFFF" w:themeColor="background1"/>
                <w:sz w:val="18"/>
                <w:szCs w:val="18"/>
              </w:rPr>
              <w:t>Data Type</w:t>
            </w:r>
          </w:p>
        </w:tc>
      </w:tr>
      <w:tr w:rsidR="00F53A3A" w:rsidRPr="00104454" w14:paraId="4BAF4B93" w14:textId="77777777" w:rsidTr="00002D00">
        <w:trPr>
          <w:trHeight w:val="300"/>
        </w:trPr>
        <w:tc>
          <w:tcPr>
            <w:tcW w:w="1435" w:type="dxa"/>
            <w:tcMar>
              <w:left w:w="72" w:type="dxa"/>
              <w:right w:w="72" w:type="dxa"/>
            </w:tcMar>
          </w:tcPr>
          <w:p w14:paraId="5419A58A" w14:textId="25971A07" w:rsidR="00F53A3A" w:rsidRPr="00BC15AF" w:rsidRDefault="00F53A3A" w:rsidP="00F53A3A">
            <w:pPr>
              <w:rPr>
                <w:rFonts w:ascii="Arial" w:hAnsi="Arial" w:cs="Arial"/>
                <w:color w:val="000000"/>
                <w:sz w:val="16"/>
                <w:szCs w:val="16"/>
              </w:rPr>
            </w:pPr>
            <w:r>
              <w:rPr>
                <w:rFonts w:ascii="Arial" w:hAnsi="Arial" w:cs="Arial"/>
                <w:color w:val="000000"/>
                <w:sz w:val="16"/>
                <w:szCs w:val="16"/>
              </w:rPr>
              <w:t>TestPackage</w:t>
            </w:r>
          </w:p>
        </w:tc>
        <w:tc>
          <w:tcPr>
            <w:tcW w:w="1350" w:type="dxa"/>
            <w:tcMar>
              <w:left w:w="72" w:type="dxa"/>
              <w:right w:w="72" w:type="dxa"/>
            </w:tcMar>
          </w:tcPr>
          <w:p w14:paraId="76F08329" w14:textId="30CE3804"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03E4A88B" w14:textId="7247B124" w:rsidR="00F53A3A" w:rsidRPr="00BC15AF" w:rsidRDefault="00F53A3A" w:rsidP="00F53A3A">
            <w:pPr>
              <w:rPr>
                <w:rFonts w:ascii="Arial" w:hAnsi="Arial" w:cs="Arial"/>
                <w:color w:val="000000"/>
                <w:sz w:val="16"/>
                <w:szCs w:val="16"/>
              </w:rPr>
            </w:pPr>
            <w:r>
              <w:rPr>
                <w:rFonts w:ascii="Arial" w:hAnsi="Arial" w:cs="Arial"/>
                <w:color w:val="000000"/>
                <w:sz w:val="16"/>
                <w:szCs w:val="16"/>
              </w:rPr>
              <w:t>TestPackage</w:t>
            </w:r>
          </w:p>
        </w:tc>
        <w:tc>
          <w:tcPr>
            <w:tcW w:w="843" w:type="dxa"/>
            <w:tcMar>
              <w:left w:w="72" w:type="dxa"/>
              <w:right w:w="72" w:type="dxa"/>
            </w:tcMar>
          </w:tcPr>
          <w:p w14:paraId="76229EA8" w14:textId="43639B0E"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292D7BC8" w14:textId="2E554936" w:rsidR="00F53A3A" w:rsidRPr="00BC15AF" w:rsidRDefault="00F53A3A" w:rsidP="00F53A3A">
            <w:pPr>
              <w:rPr>
                <w:rFonts w:ascii="Arial" w:hAnsi="Arial" w:cs="Arial"/>
                <w:color w:val="000000"/>
                <w:sz w:val="16"/>
                <w:szCs w:val="16"/>
              </w:rPr>
            </w:pPr>
            <w:r>
              <w:rPr>
                <w:rFonts w:ascii="Arial" w:hAnsi="Arial" w:cs="Arial"/>
                <w:color w:val="000000"/>
                <w:sz w:val="16"/>
                <w:szCs w:val="16"/>
              </w:rPr>
              <w:t> </w:t>
            </w:r>
            <w:r w:rsidR="00D80837">
              <w:rPr>
                <w:rFonts w:ascii="Arial" w:hAnsi="Arial" w:cs="Arial"/>
                <w:color w:val="000000"/>
                <w:sz w:val="16"/>
                <w:szCs w:val="16"/>
              </w:rPr>
              <w:t xml:space="preserve"> Always</w:t>
            </w:r>
          </w:p>
        </w:tc>
        <w:tc>
          <w:tcPr>
            <w:tcW w:w="2817" w:type="dxa"/>
            <w:tcMar>
              <w:left w:w="72" w:type="dxa"/>
              <w:right w:w="72" w:type="dxa"/>
            </w:tcMar>
          </w:tcPr>
          <w:p w14:paraId="50F27F19" w14:textId="3C31552C" w:rsidR="00F53A3A" w:rsidRPr="00BC15AF" w:rsidRDefault="00F53A3A" w:rsidP="00F53A3A">
            <w:pPr>
              <w:rPr>
                <w:rFonts w:ascii="Arial" w:hAnsi="Arial" w:cs="Arial"/>
                <w:color w:val="000000"/>
                <w:sz w:val="16"/>
                <w:szCs w:val="16"/>
              </w:rPr>
            </w:pPr>
            <w:r>
              <w:rPr>
                <w:rFonts w:ascii="Arial" w:hAnsi="Arial" w:cs="Arial"/>
                <w:color w:val="000000"/>
                <w:sz w:val="16"/>
                <w:szCs w:val="16"/>
              </w:rPr>
              <w:t>The root element of the test package. The &lt;TestPackage&gt; element contains an optional &lt;Scoring&gt; element (for test packages that contain COMBINED scoring data, such as ICA assessments)</w:t>
            </w:r>
          </w:p>
        </w:tc>
        <w:tc>
          <w:tcPr>
            <w:tcW w:w="3213" w:type="dxa"/>
            <w:tcMar>
              <w:left w:w="72" w:type="dxa"/>
              <w:right w:w="72" w:type="dxa"/>
            </w:tcMar>
          </w:tcPr>
          <w:p w14:paraId="0202BAF3" w14:textId="4B9D420A"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DCAC017" w14:textId="6AFB574A"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r>
      <w:tr w:rsidR="00F53A3A" w:rsidRPr="00104454" w14:paraId="7F0EF38E" w14:textId="77777777" w:rsidTr="00002D00">
        <w:trPr>
          <w:trHeight w:val="1500"/>
        </w:trPr>
        <w:tc>
          <w:tcPr>
            <w:tcW w:w="1435" w:type="dxa"/>
            <w:tcMar>
              <w:left w:w="72" w:type="dxa"/>
              <w:right w:w="72" w:type="dxa"/>
            </w:tcMar>
          </w:tcPr>
          <w:p w14:paraId="139AE188" w14:textId="4750B408"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7CAD04F" w14:textId="7E17845F" w:rsidR="00F53A3A" w:rsidRPr="00BC15AF" w:rsidRDefault="00F53A3A" w:rsidP="00F53A3A">
            <w:pPr>
              <w:rPr>
                <w:rFonts w:ascii="Arial" w:hAnsi="Arial" w:cs="Arial"/>
                <w:color w:val="000000"/>
                <w:sz w:val="16"/>
                <w:szCs w:val="16"/>
              </w:rPr>
            </w:pPr>
            <w:r>
              <w:rPr>
                <w:rFonts w:ascii="Arial" w:hAnsi="Arial" w:cs="Arial"/>
                <w:color w:val="000000"/>
                <w:sz w:val="16"/>
                <w:szCs w:val="16"/>
              </w:rPr>
              <w:t>academicYear</w:t>
            </w:r>
          </w:p>
        </w:tc>
        <w:tc>
          <w:tcPr>
            <w:tcW w:w="2487" w:type="dxa"/>
            <w:tcMar>
              <w:left w:w="72" w:type="dxa"/>
              <w:right w:w="72" w:type="dxa"/>
            </w:tcMar>
          </w:tcPr>
          <w:p w14:paraId="7AA63F7C" w14:textId="673E3F2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56DE819D" w14:textId="5A0A7531" w:rsidR="00F53A3A" w:rsidRPr="00BC15AF" w:rsidRDefault="00F53A3A" w:rsidP="00F53A3A">
            <w:pPr>
              <w:rPr>
                <w:rFonts w:ascii="Arial" w:hAnsi="Arial" w:cs="Arial"/>
                <w:color w:val="000000"/>
                <w:sz w:val="16"/>
                <w:szCs w:val="16"/>
              </w:rPr>
            </w:pPr>
            <w:r>
              <w:rPr>
                <w:rFonts w:ascii="Arial" w:hAnsi="Arial" w:cs="Arial"/>
                <w:color w:val="000000"/>
                <w:sz w:val="16"/>
                <w:szCs w:val="16"/>
              </w:rPr>
              <w:t>25</w:t>
            </w:r>
          </w:p>
        </w:tc>
        <w:tc>
          <w:tcPr>
            <w:tcW w:w="990" w:type="dxa"/>
            <w:tcMar>
              <w:left w:w="72" w:type="dxa"/>
              <w:right w:w="72" w:type="dxa"/>
            </w:tcMar>
          </w:tcPr>
          <w:p w14:paraId="311F50C2" w14:textId="5E3EBC74"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1969EB76" w14:textId="27D09E4F" w:rsidR="00F53A3A" w:rsidRPr="00BC15AF" w:rsidRDefault="00F53A3A" w:rsidP="00F53A3A">
            <w:pPr>
              <w:rPr>
                <w:rFonts w:ascii="Arial" w:hAnsi="Arial" w:cs="Arial"/>
                <w:color w:val="000000"/>
                <w:sz w:val="16"/>
                <w:szCs w:val="16"/>
              </w:rPr>
            </w:pPr>
            <w:r>
              <w:rPr>
                <w:rFonts w:ascii="Arial" w:hAnsi="Arial" w:cs="Arial"/>
                <w:color w:val="000000"/>
                <w:sz w:val="16"/>
                <w:szCs w:val="16"/>
              </w:rPr>
              <w:t>The academic year of the test package</w:t>
            </w:r>
          </w:p>
        </w:tc>
        <w:tc>
          <w:tcPr>
            <w:tcW w:w="3213" w:type="dxa"/>
            <w:tcMar>
              <w:left w:w="72" w:type="dxa"/>
              <w:right w:w="72" w:type="dxa"/>
            </w:tcMar>
          </w:tcPr>
          <w:p w14:paraId="0F7ABE33" w14:textId="09561352" w:rsidR="00F53A3A" w:rsidRPr="00BC15AF" w:rsidRDefault="00F53A3A" w:rsidP="00F53A3A">
            <w:pPr>
              <w:rPr>
                <w:rFonts w:ascii="Arial" w:hAnsi="Arial" w:cs="Arial"/>
                <w:color w:val="000000"/>
                <w:sz w:val="16"/>
                <w:szCs w:val="16"/>
              </w:rPr>
            </w:pPr>
            <w:r>
              <w:rPr>
                <w:rFonts w:ascii="Arial" w:hAnsi="Arial" w:cs="Arial"/>
                <w:color w:val="000000"/>
                <w:sz w:val="16"/>
                <w:szCs w:val="16"/>
              </w:rPr>
              <w:t>Either a single year, or range of years</w:t>
            </w:r>
          </w:p>
        </w:tc>
        <w:tc>
          <w:tcPr>
            <w:tcW w:w="1350" w:type="dxa"/>
            <w:tcMar>
              <w:left w:w="72" w:type="dxa"/>
              <w:right w:w="72" w:type="dxa"/>
            </w:tcMar>
          </w:tcPr>
          <w:p w14:paraId="72DF6412" w14:textId="462FE35E"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4DD72891" w14:textId="77777777" w:rsidTr="00002D00">
        <w:trPr>
          <w:trHeight w:val="600"/>
        </w:trPr>
        <w:tc>
          <w:tcPr>
            <w:tcW w:w="1435" w:type="dxa"/>
            <w:tcMar>
              <w:left w:w="72" w:type="dxa"/>
              <w:right w:w="72" w:type="dxa"/>
            </w:tcMar>
          </w:tcPr>
          <w:p w14:paraId="7BA299E0" w14:textId="363257EE"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27F619FE" w14:textId="44640394" w:rsidR="00F53A3A" w:rsidRPr="00BC15AF" w:rsidRDefault="00F53A3A" w:rsidP="00F53A3A">
            <w:pPr>
              <w:rPr>
                <w:rFonts w:ascii="Arial" w:hAnsi="Arial" w:cs="Arial"/>
                <w:color w:val="000000"/>
                <w:sz w:val="16"/>
                <w:szCs w:val="16"/>
              </w:rPr>
            </w:pPr>
            <w:r>
              <w:rPr>
                <w:rFonts w:ascii="Arial" w:hAnsi="Arial" w:cs="Arial"/>
                <w:color w:val="000000"/>
                <w:sz w:val="16"/>
                <w:szCs w:val="16"/>
              </w:rPr>
              <w:t>bankKey</w:t>
            </w:r>
          </w:p>
        </w:tc>
        <w:tc>
          <w:tcPr>
            <w:tcW w:w="2487" w:type="dxa"/>
            <w:tcMar>
              <w:left w:w="72" w:type="dxa"/>
              <w:right w:w="72" w:type="dxa"/>
            </w:tcMar>
          </w:tcPr>
          <w:p w14:paraId="274FE33E" w14:textId="4BEA0E7F"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3ECD7D51" w14:textId="6D3AEDC8"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6C4D6450" w14:textId="08C11516"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700E53BC" w14:textId="7252912E" w:rsidR="00F53A3A" w:rsidRPr="00BC15AF" w:rsidRDefault="00F53A3A" w:rsidP="00F53A3A">
            <w:pPr>
              <w:rPr>
                <w:rFonts w:ascii="Arial" w:hAnsi="Arial" w:cs="Arial"/>
                <w:color w:val="000000"/>
                <w:sz w:val="16"/>
                <w:szCs w:val="16"/>
              </w:rPr>
            </w:pPr>
            <w:r>
              <w:rPr>
                <w:rFonts w:ascii="Arial" w:hAnsi="Arial" w:cs="Arial"/>
                <w:color w:val="000000"/>
                <w:sz w:val="16"/>
                <w:szCs w:val="16"/>
              </w:rPr>
              <w:t>The bank key of the items, forms, stimuli, and other test package metadata</w:t>
            </w:r>
          </w:p>
        </w:tc>
        <w:tc>
          <w:tcPr>
            <w:tcW w:w="3213" w:type="dxa"/>
            <w:tcMar>
              <w:left w:w="72" w:type="dxa"/>
              <w:right w:w="72" w:type="dxa"/>
            </w:tcMar>
          </w:tcPr>
          <w:p w14:paraId="70AF4B1B" w14:textId="649887A5"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0FE135BC" w14:textId="4A98C18C" w:rsidR="00F53A3A" w:rsidRPr="00BC15AF" w:rsidRDefault="00F53A3A" w:rsidP="00F53A3A">
            <w:pPr>
              <w:rPr>
                <w:rFonts w:ascii="Arial" w:hAnsi="Arial" w:cs="Arial"/>
                <w:color w:val="000000"/>
                <w:sz w:val="16"/>
                <w:szCs w:val="16"/>
              </w:rPr>
            </w:pPr>
            <w:r>
              <w:rPr>
                <w:rFonts w:ascii="Arial" w:hAnsi="Arial" w:cs="Arial"/>
                <w:color w:val="000000"/>
                <w:sz w:val="16"/>
                <w:szCs w:val="16"/>
              </w:rPr>
              <w:t>integer</w:t>
            </w:r>
          </w:p>
        </w:tc>
      </w:tr>
      <w:tr w:rsidR="00F53A3A" w:rsidRPr="00104454" w14:paraId="16849735" w14:textId="77777777" w:rsidTr="00002D00">
        <w:trPr>
          <w:trHeight w:val="900"/>
        </w:trPr>
        <w:tc>
          <w:tcPr>
            <w:tcW w:w="1435" w:type="dxa"/>
            <w:tcMar>
              <w:left w:w="72" w:type="dxa"/>
              <w:right w:w="72" w:type="dxa"/>
            </w:tcMar>
          </w:tcPr>
          <w:p w14:paraId="523C1027" w14:textId="6145F452"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65447AF6" w14:textId="53BACD2C" w:rsidR="00F53A3A" w:rsidRPr="00BC15AF" w:rsidRDefault="00F53A3A" w:rsidP="00F53A3A">
            <w:pPr>
              <w:rPr>
                <w:rFonts w:ascii="Arial" w:hAnsi="Arial" w:cs="Arial"/>
                <w:color w:val="000000"/>
                <w:sz w:val="16"/>
                <w:szCs w:val="16"/>
              </w:rPr>
            </w:pPr>
            <w:r>
              <w:rPr>
                <w:rFonts w:ascii="Arial" w:hAnsi="Arial" w:cs="Arial"/>
                <w:color w:val="000000"/>
                <w:sz w:val="16"/>
                <w:szCs w:val="16"/>
              </w:rPr>
              <w:t>publishDate</w:t>
            </w:r>
          </w:p>
        </w:tc>
        <w:tc>
          <w:tcPr>
            <w:tcW w:w="2487" w:type="dxa"/>
            <w:tcMar>
              <w:left w:w="72" w:type="dxa"/>
              <w:right w:w="72" w:type="dxa"/>
            </w:tcMar>
          </w:tcPr>
          <w:p w14:paraId="0F2E248F" w14:textId="405DF397"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783D38B8" w14:textId="6F56C33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5FB5E294" w14:textId="6E8B18BF"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5FC22BCB" w14:textId="69415198" w:rsidR="00F53A3A" w:rsidRPr="00BC15AF" w:rsidRDefault="00F53A3A" w:rsidP="00F53A3A">
            <w:pPr>
              <w:rPr>
                <w:rFonts w:ascii="Arial" w:hAnsi="Arial" w:cs="Arial"/>
                <w:color w:val="000000"/>
                <w:sz w:val="16"/>
                <w:szCs w:val="16"/>
              </w:rPr>
            </w:pPr>
            <w:r>
              <w:rPr>
                <w:rFonts w:ascii="Arial" w:hAnsi="Arial" w:cs="Arial"/>
                <w:color w:val="000000"/>
                <w:sz w:val="16"/>
                <w:szCs w:val="16"/>
              </w:rPr>
              <w:t>The date this package was published. Example: 2015-08-19T22:44:00Z</w:t>
            </w:r>
          </w:p>
        </w:tc>
        <w:tc>
          <w:tcPr>
            <w:tcW w:w="3213" w:type="dxa"/>
            <w:tcMar>
              <w:left w:w="72" w:type="dxa"/>
              <w:right w:w="72" w:type="dxa"/>
            </w:tcMar>
          </w:tcPr>
          <w:p w14:paraId="3716F765" w14:textId="09E417F4" w:rsidR="00F53A3A" w:rsidRPr="00BC15AF" w:rsidRDefault="00F53A3A" w:rsidP="00F53A3A">
            <w:pPr>
              <w:rPr>
                <w:rFonts w:ascii="Arial" w:hAnsi="Arial" w:cs="Arial"/>
                <w:color w:val="000000"/>
                <w:sz w:val="16"/>
                <w:szCs w:val="16"/>
              </w:rPr>
            </w:pPr>
            <w:r>
              <w:rPr>
                <w:rFonts w:ascii="Arial" w:hAnsi="Arial" w:cs="Arial"/>
                <w:color w:val="000000"/>
                <w:sz w:val="16"/>
                <w:szCs w:val="16"/>
              </w:rPr>
              <w:t>Sample format: 2015-08-19T22:44:00Z</w:t>
            </w:r>
          </w:p>
        </w:tc>
        <w:tc>
          <w:tcPr>
            <w:tcW w:w="1350" w:type="dxa"/>
            <w:tcMar>
              <w:left w:w="72" w:type="dxa"/>
              <w:right w:w="72" w:type="dxa"/>
            </w:tcMar>
          </w:tcPr>
          <w:p w14:paraId="071D9FB5" w14:textId="0E77960E" w:rsidR="00F53A3A" w:rsidRPr="00BC15AF" w:rsidRDefault="00F53A3A" w:rsidP="00F53A3A">
            <w:pPr>
              <w:rPr>
                <w:rFonts w:ascii="Arial" w:hAnsi="Arial" w:cs="Arial"/>
                <w:color w:val="000000"/>
                <w:sz w:val="16"/>
                <w:szCs w:val="16"/>
              </w:rPr>
            </w:pPr>
            <w:r>
              <w:rPr>
                <w:rFonts w:ascii="Arial" w:hAnsi="Arial" w:cs="Arial"/>
                <w:color w:val="000000"/>
                <w:sz w:val="16"/>
                <w:szCs w:val="16"/>
              </w:rPr>
              <w:t>datetime</w:t>
            </w:r>
          </w:p>
        </w:tc>
      </w:tr>
      <w:tr w:rsidR="00F53A3A" w:rsidRPr="00104454" w14:paraId="722D79D7" w14:textId="77777777" w:rsidTr="00002D00">
        <w:trPr>
          <w:trHeight w:val="600"/>
        </w:trPr>
        <w:tc>
          <w:tcPr>
            <w:tcW w:w="1435" w:type="dxa"/>
            <w:tcMar>
              <w:left w:w="72" w:type="dxa"/>
              <w:right w:w="72" w:type="dxa"/>
            </w:tcMar>
          </w:tcPr>
          <w:p w14:paraId="77A9856C" w14:textId="1CC44339"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D7070C7" w14:textId="305394A9" w:rsidR="00F53A3A" w:rsidRPr="00BC15AF" w:rsidRDefault="00F53A3A" w:rsidP="00F53A3A">
            <w:pPr>
              <w:rPr>
                <w:rFonts w:ascii="Arial" w:hAnsi="Arial" w:cs="Arial"/>
                <w:color w:val="000000"/>
                <w:sz w:val="16"/>
                <w:szCs w:val="16"/>
              </w:rPr>
            </w:pPr>
            <w:r>
              <w:rPr>
                <w:rFonts w:ascii="Arial" w:hAnsi="Arial" w:cs="Arial"/>
                <w:color w:val="000000"/>
                <w:sz w:val="16"/>
                <w:szCs w:val="16"/>
              </w:rPr>
              <w:t>publisher</w:t>
            </w:r>
          </w:p>
        </w:tc>
        <w:tc>
          <w:tcPr>
            <w:tcW w:w="2487" w:type="dxa"/>
            <w:tcMar>
              <w:left w:w="72" w:type="dxa"/>
              <w:right w:w="72" w:type="dxa"/>
            </w:tcMar>
          </w:tcPr>
          <w:p w14:paraId="1DA3558A" w14:textId="117ADEA8"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1E156168" w14:textId="31BC7C8B" w:rsidR="00F53A3A" w:rsidRPr="00BC15AF" w:rsidRDefault="00F53A3A" w:rsidP="00F53A3A">
            <w:pPr>
              <w:rPr>
                <w:rFonts w:ascii="Arial" w:hAnsi="Arial" w:cs="Arial"/>
                <w:color w:val="000000"/>
                <w:sz w:val="16"/>
                <w:szCs w:val="16"/>
              </w:rPr>
            </w:pPr>
            <w:r>
              <w:rPr>
                <w:rFonts w:ascii="Arial" w:hAnsi="Arial" w:cs="Arial"/>
                <w:color w:val="000000"/>
                <w:sz w:val="16"/>
                <w:szCs w:val="16"/>
              </w:rPr>
              <w:t>100</w:t>
            </w:r>
          </w:p>
        </w:tc>
        <w:tc>
          <w:tcPr>
            <w:tcW w:w="990" w:type="dxa"/>
            <w:tcMar>
              <w:left w:w="72" w:type="dxa"/>
              <w:right w:w="72" w:type="dxa"/>
            </w:tcMar>
          </w:tcPr>
          <w:p w14:paraId="35469731" w14:textId="2702AC1A"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7023066B" w14:textId="2C911F7D" w:rsidR="00F53A3A" w:rsidRPr="00BC15AF" w:rsidRDefault="00F53A3A" w:rsidP="00F53A3A">
            <w:pPr>
              <w:rPr>
                <w:rFonts w:ascii="Arial" w:hAnsi="Arial" w:cs="Arial"/>
                <w:color w:val="000000"/>
                <w:sz w:val="16"/>
                <w:szCs w:val="16"/>
              </w:rPr>
            </w:pPr>
            <w:r>
              <w:rPr>
                <w:rFonts w:ascii="Arial" w:hAnsi="Arial" w:cs="Arial"/>
                <w:color w:val="000000"/>
                <w:sz w:val="16"/>
                <w:szCs w:val="16"/>
              </w:rPr>
              <w:t>The publisher of this package</w:t>
            </w:r>
          </w:p>
        </w:tc>
        <w:tc>
          <w:tcPr>
            <w:tcW w:w="3213" w:type="dxa"/>
            <w:tcMar>
              <w:left w:w="72" w:type="dxa"/>
              <w:right w:w="72" w:type="dxa"/>
            </w:tcMar>
          </w:tcPr>
          <w:p w14:paraId="0ABA2BFD" w14:textId="5671C12C"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233638CB" w14:textId="650C88C1"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610EBC62" w14:textId="77777777" w:rsidTr="00002D00">
        <w:trPr>
          <w:trHeight w:val="300"/>
        </w:trPr>
        <w:tc>
          <w:tcPr>
            <w:tcW w:w="1435" w:type="dxa"/>
            <w:tcMar>
              <w:left w:w="72" w:type="dxa"/>
              <w:right w:w="72" w:type="dxa"/>
            </w:tcMar>
          </w:tcPr>
          <w:p w14:paraId="55A832DA" w14:textId="2CE730CD"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0B3B7E1" w14:textId="3C47F666" w:rsidR="00F53A3A" w:rsidRPr="00BC15AF" w:rsidRDefault="00F53A3A" w:rsidP="00F53A3A">
            <w:pPr>
              <w:rPr>
                <w:rFonts w:ascii="Arial" w:hAnsi="Arial" w:cs="Arial"/>
                <w:color w:val="000000"/>
                <w:sz w:val="16"/>
                <w:szCs w:val="16"/>
              </w:rPr>
            </w:pPr>
            <w:r>
              <w:rPr>
                <w:rFonts w:ascii="Arial" w:hAnsi="Arial" w:cs="Arial"/>
                <w:color w:val="000000"/>
                <w:sz w:val="16"/>
                <w:szCs w:val="16"/>
              </w:rPr>
              <w:t>subject</w:t>
            </w:r>
          </w:p>
        </w:tc>
        <w:tc>
          <w:tcPr>
            <w:tcW w:w="2487" w:type="dxa"/>
            <w:tcMar>
              <w:left w:w="72" w:type="dxa"/>
              <w:right w:w="72" w:type="dxa"/>
            </w:tcMar>
          </w:tcPr>
          <w:p w14:paraId="79A1EEAD" w14:textId="2FC47D4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544E6F0A" w14:textId="2007A913" w:rsidR="00F53A3A" w:rsidRPr="00BC15AF" w:rsidRDefault="00F53A3A" w:rsidP="00F53A3A">
            <w:pPr>
              <w:rPr>
                <w:rFonts w:ascii="Arial" w:hAnsi="Arial" w:cs="Arial"/>
                <w:color w:val="000000"/>
                <w:sz w:val="16"/>
                <w:szCs w:val="16"/>
              </w:rPr>
            </w:pPr>
            <w:r>
              <w:rPr>
                <w:rFonts w:ascii="Arial" w:hAnsi="Arial" w:cs="Arial"/>
                <w:color w:val="000000"/>
                <w:sz w:val="16"/>
                <w:szCs w:val="16"/>
              </w:rPr>
              <w:t>100</w:t>
            </w:r>
          </w:p>
        </w:tc>
        <w:tc>
          <w:tcPr>
            <w:tcW w:w="990" w:type="dxa"/>
            <w:tcMar>
              <w:left w:w="72" w:type="dxa"/>
              <w:right w:w="72" w:type="dxa"/>
            </w:tcMar>
          </w:tcPr>
          <w:p w14:paraId="6006A6C7" w14:textId="60EDF6EC"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7A38F974" w14:textId="24269E58" w:rsidR="00F53A3A" w:rsidRPr="00BC15AF" w:rsidRDefault="00F53A3A" w:rsidP="00F53A3A">
            <w:pPr>
              <w:rPr>
                <w:rFonts w:ascii="Arial" w:hAnsi="Arial" w:cs="Arial"/>
                <w:color w:val="000000"/>
                <w:sz w:val="16"/>
                <w:szCs w:val="16"/>
              </w:rPr>
            </w:pPr>
            <w:r>
              <w:rPr>
                <w:rFonts w:ascii="Arial" w:hAnsi="Arial" w:cs="Arial"/>
                <w:color w:val="000000"/>
                <w:sz w:val="16"/>
                <w:szCs w:val="16"/>
              </w:rPr>
              <w:t>The subject of the tests in the test package</w:t>
            </w:r>
          </w:p>
        </w:tc>
        <w:tc>
          <w:tcPr>
            <w:tcW w:w="3213" w:type="dxa"/>
            <w:tcMar>
              <w:left w:w="72" w:type="dxa"/>
              <w:right w:w="72" w:type="dxa"/>
            </w:tcMar>
          </w:tcPr>
          <w:p w14:paraId="76C6DD2F" w14:textId="78954AF1" w:rsidR="00F53A3A" w:rsidRPr="00BC15AF" w:rsidRDefault="00F53A3A" w:rsidP="00F53A3A">
            <w:pPr>
              <w:rPr>
                <w:rFonts w:ascii="Arial" w:hAnsi="Arial" w:cs="Arial"/>
                <w:color w:val="000000"/>
                <w:sz w:val="16"/>
                <w:szCs w:val="16"/>
              </w:rPr>
            </w:pPr>
            <w:r>
              <w:rPr>
                <w:rFonts w:ascii="Arial" w:hAnsi="Arial" w:cs="Arial"/>
                <w:color w:val="000000"/>
                <w:sz w:val="16"/>
                <w:szCs w:val="16"/>
              </w:rPr>
              <w:t>ELA, MATH</w:t>
            </w:r>
          </w:p>
        </w:tc>
        <w:tc>
          <w:tcPr>
            <w:tcW w:w="1350" w:type="dxa"/>
            <w:tcMar>
              <w:left w:w="72" w:type="dxa"/>
              <w:right w:w="72" w:type="dxa"/>
            </w:tcMar>
          </w:tcPr>
          <w:p w14:paraId="462052A1" w14:textId="1268E981"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607F674C" w14:textId="77777777" w:rsidTr="00002D00">
        <w:trPr>
          <w:trHeight w:val="600"/>
        </w:trPr>
        <w:tc>
          <w:tcPr>
            <w:tcW w:w="1435" w:type="dxa"/>
            <w:tcMar>
              <w:left w:w="72" w:type="dxa"/>
              <w:right w:w="72" w:type="dxa"/>
            </w:tcMar>
          </w:tcPr>
          <w:p w14:paraId="0D5DE9E6" w14:textId="5DD2A758"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66E2DE6A" w14:textId="756ABE9F" w:rsidR="00F53A3A" w:rsidRPr="00BC15AF" w:rsidRDefault="00F53A3A" w:rsidP="00F53A3A">
            <w:pPr>
              <w:rPr>
                <w:rFonts w:ascii="Arial" w:hAnsi="Arial" w:cs="Arial"/>
                <w:color w:val="000000"/>
                <w:sz w:val="16"/>
                <w:szCs w:val="16"/>
              </w:rPr>
            </w:pPr>
            <w:r>
              <w:rPr>
                <w:rFonts w:ascii="Arial" w:hAnsi="Arial" w:cs="Arial"/>
                <w:color w:val="000000"/>
                <w:sz w:val="16"/>
                <w:szCs w:val="16"/>
              </w:rPr>
              <w:t>subType</w:t>
            </w:r>
          </w:p>
        </w:tc>
        <w:tc>
          <w:tcPr>
            <w:tcW w:w="2487" w:type="dxa"/>
            <w:tcMar>
              <w:left w:w="72" w:type="dxa"/>
              <w:right w:w="72" w:type="dxa"/>
            </w:tcMar>
          </w:tcPr>
          <w:p w14:paraId="287B7BC0" w14:textId="1B1FC9EF"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2447362A" w14:textId="2D928628" w:rsidR="00F53A3A" w:rsidRPr="00BC15AF" w:rsidRDefault="00F53A3A" w:rsidP="00F53A3A">
            <w:pPr>
              <w:rPr>
                <w:rFonts w:ascii="Arial" w:hAnsi="Arial" w:cs="Arial"/>
                <w:color w:val="000000"/>
                <w:sz w:val="16"/>
                <w:szCs w:val="16"/>
              </w:rPr>
            </w:pPr>
            <w:r>
              <w:rPr>
                <w:rFonts w:ascii="Arial" w:hAnsi="Arial" w:cs="Arial"/>
                <w:color w:val="000000"/>
                <w:sz w:val="16"/>
                <w:szCs w:val="16"/>
              </w:rPr>
              <w:t>25</w:t>
            </w:r>
          </w:p>
        </w:tc>
        <w:tc>
          <w:tcPr>
            <w:tcW w:w="990" w:type="dxa"/>
            <w:tcMar>
              <w:left w:w="72" w:type="dxa"/>
              <w:right w:w="72" w:type="dxa"/>
            </w:tcMar>
          </w:tcPr>
          <w:p w14:paraId="5AF5B2B0" w14:textId="69316613"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1ED4E414" w14:textId="2725D3ED" w:rsidR="00F53A3A" w:rsidRPr="00BC15AF" w:rsidRDefault="00F53A3A" w:rsidP="00F53A3A">
            <w:pPr>
              <w:rPr>
                <w:rFonts w:ascii="Arial" w:hAnsi="Arial" w:cs="Arial"/>
                <w:color w:val="000000"/>
                <w:sz w:val="16"/>
                <w:szCs w:val="16"/>
              </w:rPr>
            </w:pPr>
            <w:r>
              <w:rPr>
                <w:rFonts w:ascii="Arial" w:hAnsi="Arial" w:cs="Arial"/>
                <w:color w:val="000000"/>
                <w:sz w:val="16"/>
                <w:szCs w:val="16"/>
              </w:rPr>
              <w:t>The subtype of the test package</w:t>
            </w:r>
          </w:p>
        </w:tc>
        <w:tc>
          <w:tcPr>
            <w:tcW w:w="3213" w:type="dxa"/>
            <w:tcMar>
              <w:left w:w="72" w:type="dxa"/>
              <w:right w:w="72" w:type="dxa"/>
            </w:tcMar>
          </w:tcPr>
          <w:p w14:paraId="683E9A72" w14:textId="713FE996" w:rsidR="00F53A3A" w:rsidRPr="00BC15AF" w:rsidRDefault="00F53A3A" w:rsidP="00F53A3A">
            <w:pPr>
              <w:rPr>
                <w:rFonts w:ascii="Arial" w:hAnsi="Arial" w:cs="Arial"/>
                <w:color w:val="000000"/>
                <w:sz w:val="16"/>
                <w:szCs w:val="16"/>
              </w:rPr>
            </w:pPr>
            <w:r>
              <w:rPr>
                <w:rFonts w:ascii="Arial" w:hAnsi="Arial" w:cs="Arial"/>
                <w:color w:val="000000"/>
                <w:sz w:val="16"/>
                <w:szCs w:val="16"/>
              </w:rPr>
              <w:t>ICA, IAB</w:t>
            </w:r>
          </w:p>
        </w:tc>
        <w:tc>
          <w:tcPr>
            <w:tcW w:w="1350" w:type="dxa"/>
            <w:tcMar>
              <w:left w:w="72" w:type="dxa"/>
              <w:right w:w="72" w:type="dxa"/>
            </w:tcMar>
          </w:tcPr>
          <w:p w14:paraId="44B7F6AF" w14:textId="3BF10C10"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5645CDB0" w14:textId="77777777" w:rsidTr="00002D00">
        <w:trPr>
          <w:trHeight w:val="300"/>
        </w:trPr>
        <w:tc>
          <w:tcPr>
            <w:tcW w:w="1435" w:type="dxa"/>
            <w:tcMar>
              <w:left w:w="72" w:type="dxa"/>
              <w:right w:w="72" w:type="dxa"/>
            </w:tcMar>
          </w:tcPr>
          <w:p w14:paraId="12AAB2A4" w14:textId="2968A34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99403DD" w14:textId="2E4D5A26" w:rsidR="00F53A3A" w:rsidRPr="00BC15AF" w:rsidRDefault="00F53A3A" w:rsidP="00F53A3A">
            <w:pPr>
              <w:rPr>
                <w:rFonts w:ascii="Arial" w:hAnsi="Arial" w:cs="Arial"/>
                <w:color w:val="000000"/>
                <w:sz w:val="16"/>
                <w:szCs w:val="16"/>
              </w:rPr>
            </w:pPr>
            <w:r>
              <w:rPr>
                <w:rFonts w:ascii="Arial" w:hAnsi="Arial" w:cs="Arial"/>
                <w:color w:val="000000"/>
                <w:sz w:val="16"/>
                <w:szCs w:val="16"/>
              </w:rPr>
              <w:t>type</w:t>
            </w:r>
          </w:p>
        </w:tc>
        <w:tc>
          <w:tcPr>
            <w:tcW w:w="2487" w:type="dxa"/>
            <w:tcMar>
              <w:left w:w="72" w:type="dxa"/>
              <w:right w:w="72" w:type="dxa"/>
            </w:tcMar>
          </w:tcPr>
          <w:p w14:paraId="7E64F74B" w14:textId="68883ED7"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026FF96D" w14:textId="4DDFB28B" w:rsidR="00F53A3A" w:rsidRPr="00BC15AF" w:rsidRDefault="00F53A3A" w:rsidP="00F53A3A">
            <w:pPr>
              <w:rPr>
                <w:rFonts w:ascii="Arial" w:hAnsi="Arial" w:cs="Arial"/>
                <w:color w:val="000000"/>
                <w:sz w:val="16"/>
                <w:szCs w:val="16"/>
              </w:rPr>
            </w:pPr>
            <w:r>
              <w:rPr>
                <w:rFonts w:ascii="Arial" w:hAnsi="Arial" w:cs="Arial"/>
                <w:color w:val="000000"/>
                <w:sz w:val="16"/>
                <w:szCs w:val="16"/>
              </w:rPr>
              <w:t>30</w:t>
            </w:r>
          </w:p>
        </w:tc>
        <w:tc>
          <w:tcPr>
            <w:tcW w:w="990" w:type="dxa"/>
            <w:tcMar>
              <w:left w:w="72" w:type="dxa"/>
              <w:right w:w="72" w:type="dxa"/>
            </w:tcMar>
          </w:tcPr>
          <w:p w14:paraId="1CC083C5" w14:textId="19D162AE"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208BE6C0" w14:textId="10C35B12" w:rsidR="00F53A3A" w:rsidRPr="00BC15AF" w:rsidRDefault="00F53A3A" w:rsidP="00F53A3A">
            <w:pPr>
              <w:rPr>
                <w:rFonts w:ascii="Arial" w:hAnsi="Arial" w:cs="Arial"/>
                <w:color w:val="000000"/>
                <w:sz w:val="16"/>
                <w:szCs w:val="16"/>
              </w:rPr>
            </w:pPr>
            <w:r>
              <w:rPr>
                <w:rFonts w:ascii="Arial" w:hAnsi="Arial" w:cs="Arial"/>
                <w:color w:val="000000"/>
                <w:sz w:val="16"/>
                <w:szCs w:val="16"/>
              </w:rPr>
              <w:t>The test type of the test package</w:t>
            </w:r>
          </w:p>
        </w:tc>
        <w:tc>
          <w:tcPr>
            <w:tcW w:w="3213" w:type="dxa"/>
            <w:tcMar>
              <w:left w:w="72" w:type="dxa"/>
              <w:right w:w="72" w:type="dxa"/>
            </w:tcMar>
          </w:tcPr>
          <w:p w14:paraId="3220177D" w14:textId="31897B4F" w:rsidR="00F53A3A" w:rsidRPr="00BC15AF" w:rsidRDefault="00F53A3A" w:rsidP="00F53A3A">
            <w:pPr>
              <w:rPr>
                <w:rFonts w:ascii="Arial" w:hAnsi="Arial" w:cs="Arial"/>
                <w:color w:val="000000"/>
                <w:sz w:val="16"/>
                <w:szCs w:val="16"/>
              </w:rPr>
            </w:pPr>
            <w:r>
              <w:rPr>
                <w:rFonts w:ascii="Arial" w:hAnsi="Arial" w:cs="Arial"/>
                <w:color w:val="000000"/>
                <w:sz w:val="16"/>
                <w:szCs w:val="16"/>
              </w:rPr>
              <w:t>summative, interim</w:t>
            </w:r>
          </w:p>
        </w:tc>
        <w:tc>
          <w:tcPr>
            <w:tcW w:w="1350" w:type="dxa"/>
            <w:tcMar>
              <w:left w:w="72" w:type="dxa"/>
              <w:right w:w="72" w:type="dxa"/>
            </w:tcMar>
          </w:tcPr>
          <w:p w14:paraId="1431D1AE" w14:textId="024C6144"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6B3800EF" w14:textId="77777777" w:rsidTr="00002D00">
        <w:trPr>
          <w:trHeight w:val="300"/>
        </w:trPr>
        <w:tc>
          <w:tcPr>
            <w:tcW w:w="1435" w:type="dxa"/>
            <w:tcMar>
              <w:left w:w="72" w:type="dxa"/>
              <w:right w:w="72" w:type="dxa"/>
            </w:tcMar>
          </w:tcPr>
          <w:p w14:paraId="4EF0ABBC" w14:textId="473C1FD4"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01F91A20" w14:textId="689DF5B6" w:rsidR="00F53A3A" w:rsidRPr="00BC15AF" w:rsidRDefault="00F53A3A" w:rsidP="00F53A3A">
            <w:pPr>
              <w:rPr>
                <w:rFonts w:ascii="Arial" w:hAnsi="Arial" w:cs="Arial"/>
                <w:color w:val="000000"/>
                <w:sz w:val="16"/>
                <w:szCs w:val="16"/>
              </w:rPr>
            </w:pPr>
            <w:r>
              <w:rPr>
                <w:rFonts w:ascii="Arial" w:hAnsi="Arial" w:cs="Arial"/>
                <w:color w:val="000000"/>
                <w:sz w:val="16"/>
                <w:szCs w:val="16"/>
              </w:rPr>
              <w:t>version</w:t>
            </w:r>
          </w:p>
        </w:tc>
        <w:tc>
          <w:tcPr>
            <w:tcW w:w="2487" w:type="dxa"/>
            <w:tcMar>
              <w:left w:w="72" w:type="dxa"/>
              <w:right w:w="72" w:type="dxa"/>
            </w:tcMar>
          </w:tcPr>
          <w:p w14:paraId="4C6BF466" w14:textId="0EE834F7"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648BBE6D" w14:textId="7D44A624"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6015567A" w14:textId="4DA6BF0B"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2DA38254" w14:textId="10FBEE87" w:rsidR="00F53A3A" w:rsidRPr="00BC15AF" w:rsidRDefault="00F53A3A" w:rsidP="00F53A3A">
            <w:pPr>
              <w:rPr>
                <w:rFonts w:ascii="Arial" w:hAnsi="Arial" w:cs="Arial"/>
                <w:color w:val="000000"/>
                <w:sz w:val="16"/>
                <w:szCs w:val="16"/>
              </w:rPr>
            </w:pPr>
            <w:r>
              <w:rPr>
                <w:rFonts w:ascii="Arial" w:hAnsi="Arial" w:cs="Arial"/>
                <w:color w:val="000000"/>
                <w:sz w:val="16"/>
                <w:szCs w:val="16"/>
              </w:rPr>
              <w:t>The version of this test specification. As of the publishing of this document, the version value must be an integer or long (non-decimal) value</w:t>
            </w:r>
          </w:p>
        </w:tc>
        <w:tc>
          <w:tcPr>
            <w:tcW w:w="3213" w:type="dxa"/>
            <w:tcMar>
              <w:left w:w="72" w:type="dxa"/>
              <w:right w:w="72" w:type="dxa"/>
            </w:tcMar>
          </w:tcPr>
          <w:p w14:paraId="74CB9B97" w14:textId="2BFA693E"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421CF035" w14:textId="40A42BD7" w:rsidR="00F53A3A" w:rsidRPr="00BC15AF" w:rsidRDefault="00F53A3A" w:rsidP="00F53A3A">
            <w:pPr>
              <w:rPr>
                <w:rFonts w:ascii="Arial" w:hAnsi="Arial" w:cs="Arial"/>
                <w:color w:val="000000"/>
                <w:sz w:val="16"/>
                <w:szCs w:val="16"/>
              </w:rPr>
            </w:pPr>
            <w:r>
              <w:rPr>
                <w:rFonts w:ascii="Arial" w:hAnsi="Arial" w:cs="Arial"/>
                <w:color w:val="000000"/>
                <w:sz w:val="16"/>
                <w:szCs w:val="16"/>
              </w:rPr>
              <w:t>decimal</w:t>
            </w:r>
          </w:p>
        </w:tc>
      </w:tr>
      <w:tr w:rsidR="00F53A3A" w:rsidRPr="00104454" w14:paraId="268A7C7A" w14:textId="77777777" w:rsidTr="00002D00">
        <w:trPr>
          <w:trHeight w:val="300"/>
        </w:trPr>
        <w:tc>
          <w:tcPr>
            <w:tcW w:w="1435" w:type="dxa"/>
            <w:tcMar>
              <w:left w:w="72" w:type="dxa"/>
              <w:right w:w="72" w:type="dxa"/>
            </w:tcMar>
          </w:tcPr>
          <w:p w14:paraId="5E88CF4D" w14:textId="7532B969" w:rsidR="00F53A3A" w:rsidRPr="00BC15AF" w:rsidRDefault="00F53A3A" w:rsidP="00F53A3A">
            <w:pPr>
              <w:rPr>
                <w:rFonts w:ascii="Arial" w:hAnsi="Arial" w:cs="Arial"/>
                <w:color w:val="000000"/>
                <w:sz w:val="16"/>
                <w:szCs w:val="16"/>
              </w:rPr>
            </w:pPr>
            <w:r>
              <w:rPr>
                <w:rFonts w:ascii="Arial" w:hAnsi="Arial" w:cs="Arial"/>
                <w:color w:val="000000"/>
                <w:sz w:val="16"/>
                <w:szCs w:val="16"/>
              </w:rPr>
              <w:lastRenderedPageBreak/>
              <w:t>Blueprint</w:t>
            </w:r>
          </w:p>
        </w:tc>
        <w:tc>
          <w:tcPr>
            <w:tcW w:w="1350" w:type="dxa"/>
            <w:tcMar>
              <w:left w:w="72" w:type="dxa"/>
              <w:right w:w="72" w:type="dxa"/>
            </w:tcMar>
          </w:tcPr>
          <w:p w14:paraId="4185AE31" w14:textId="35FFD6F9"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407852E3" w14:textId="32E6E29A" w:rsidR="00F53A3A" w:rsidRPr="00BC15AF" w:rsidRDefault="00F53A3A" w:rsidP="00F53A3A">
            <w:pPr>
              <w:rPr>
                <w:rFonts w:ascii="Arial" w:hAnsi="Arial" w:cs="Arial"/>
                <w:color w:val="000000"/>
                <w:sz w:val="16"/>
                <w:szCs w:val="16"/>
              </w:rPr>
            </w:pPr>
            <w:r>
              <w:rPr>
                <w:rFonts w:ascii="Arial" w:hAnsi="Arial" w:cs="Arial"/>
                <w:color w:val="000000"/>
                <w:sz w:val="16"/>
                <w:szCs w:val="16"/>
              </w:rPr>
              <w:t>TestPackage:Blueprint</w:t>
            </w:r>
          </w:p>
        </w:tc>
        <w:tc>
          <w:tcPr>
            <w:tcW w:w="843" w:type="dxa"/>
            <w:tcMar>
              <w:left w:w="72" w:type="dxa"/>
              <w:right w:w="72" w:type="dxa"/>
            </w:tcMar>
          </w:tcPr>
          <w:p w14:paraId="63109412" w14:textId="5E90071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0E0D6CEE" w14:textId="566D9CDB"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341899A3" w14:textId="462755AD" w:rsidR="00F53A3A" w:rsidRPr="00BC15AF" w:rsidRDefault="00F53A3A" w:rsidP="00F53A3A">
            <w:pPr>
              <w:rPr>
                <w:rFonts w:ascii="Arial" w:hAnsi="Arial" w:cs="Arial"/>
                <w:color w:val="000000"/>
                <w:sz w:val="16"/>
                <w:szCs w:val="16"/>
              </w:rPr>
            </w:pPr>
            <w:r>
              <w:rPr>
                <w:rFonts w:ascii="Arial" w:hAnsi="Arial" w:cs="Arial"/>
                <w:color w:val="000000"/>
                <w:sz w:val="16"/>
                <w:szCs w:val="16"/>
              </w:rPr>
              <w:t>The test-level Blueprint element contains the following attributes:</w:t>
            </w:r>
            <w:r>
              <w:rPr>
                <w:rFonts w:ascii="Arial" w:hAnsi="Arial" w:cs="Arial"/>
                <w:color w:val="000000"/>
                <w:sz w:val="16"/>
                <w:szCs w:val="16"/>
              </w:rPr>
              <w:br/>
            </w:r>
            <w:r>
              <w:rPr>
                <w:rFonts w:ascii="Arial" w:hAnsi="Arial" w:cs="Arial"/>
                <w:color w:val="000000"/>
                <w:sz w:val="16"/>
                <w:szCs w:val="16"/>
              </w:rPr>
              <w:br/>
              <w:t>minExamItems/maxExamItems: the minimum and maximum operational items to administer for this assessment</w:t>
            </w:r>
            <w:r>
              <w:rPr>
                <w:rFonts w:ascii="Arial" w:hAnsi="Arial" w:cs="Arial"/>
                <w:color w:val="000000"/>
                <w:sz w:val="16"/>
                <w:szCs w:val="16"/>
              </w:rPr>
              <w:br/>
            </w:r>
            <w:r>
              <w:rPr>
                <w:rFonts w:ascii="Arial" w:hAnsi="Arial" w:cs="Arial"/>
                <w:color w:val="000000"/>
                <w:sz w:val="16"/>
                <w:szCs w:val="16"/>
              </w:rPr>
              <w:br/>
              <w:t>minFieldTestItems/maxFieldTestItems: the minimum and maximum field test items to administer for this assessment</w:t>
            </w:r>
          </w:p>
        </w:tc>
        <w:tc>
          <w:tcPr>
            <w:tcW w:w="3213" w:type="dxa"/>
            <w:tcMar>
              <w:left w:w="72" w:type="dxa"/>
              <w:right w:w="72" w:type="dxa"/>
            </w:tcMar>
          </w:tcPr>
          <w:p w14:paraId="2ECADE61" w14:textId="6E0E98B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7C1F2C0" w14:textId="4104F67A"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r>
      <w:tr w:rsidR="00D80837" w:rsidRPr="00104454" w14:paraId="7B3DB47C" w14:textId="77777777" w:rsidTr="00002D00">
        <w:trPr>
          <w:trHeight w:val="1500"/>
        </w:trPr>
        <w:tc>
          <w:tcPr>
            <w:tcW w:w="1435" w:type="dxa"/>
            <w:tcMar>
              <w:left w:w="72" w:type="dxa"/>
              <w:right w:w="72" w:type="dxa"/>
            </w:tcMar>
          </w:tcPr>
          <w:p w14:paraId="29D62E29" w14:textId="76706C13" w:rsidR="00D80837" w:rsidRPr="00BC15AF" w:rsidRDefault="00D80837" w:rsidP="00D80837">
            <w:pPr>
              <w:rPr>
                <w:rFonts w:ascii="Arial" w:hAnsi="Arial" w:cs="Arial"/>
                <w:color w:val="000000"/>
                <w:sz w:val="16"/>
                <w:szCs w:val="16"/>
              </w:rPr>
            </w:pPr>
            <w:r>
              <w:rPr>
                <w:rFonts w:ascii="Arial" w:hAnsi="Arial" w:cs="Arial"/>
                <w:color w:val="000000"/>
                <w:sz w:val="16"/>
                <w:szCs w:val="16"/>
              </w:rPr>
              <w:t>BlueprintElement</w:t>
            </w:r>
          </w:p>
        </w:tc>
        <w:tc>
          <w:tcPr>
            <w:tcW w:w="1350" w:type="dxa"/>
            <w:tcMar>
              <w:left w:w="72" w:type="dxa"/>
              <w:right w:w="72" w:type="dxa"/>
            </w:tcMar>
          </w:tcPr>
          <w:p w14:paraId="18B5AC92" w14:textId="51EF193A"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0CAA1012" w14:textId="5CA79784"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TestPackage:Blueprint:BlueprintElement</w:t>
            </w:r>
          </w:p>
        </w:tc>
        <w:tc>
          <w:tcPr>
            <w:tcW w:w="843" w:type="dxa"/>
            <w:tcMar>
              <w:left w:w="72" w:type="dxa"/>
              <w:right w:w="72" w:type="dxa"/>
            </w:tcMar>
          </w:tcPr>
          <w:p w14:paraId="73372A66" w14:textId="246C8DCE"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26627D2C" w14:textId="5CC92895" w:rsidR="00D80837" w:rsidRPr="00BC15AF" w:rsidRDefault="00D80837" w:rsidP="00D80837">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2B68CD0A" w14:textId="62094C70" w:rsidR="00D80837" w:rsidRPr="00BC15AF" w:rsidRDefault="00D80837" w:rsidP="00D80837">
            <w:pPr>
              <w:rPr>
                <w:rFonts w:ascii="Arial" w:hAnsi="Arial" w:cs="Arial"/>
                <w:color w:val="000000"/>
                <w:sz w:val="16"/>
                <w:szCs w:val="16"/>
              </w:rPr>
            </w:pPr>
            <w:r>
              <w:rPr>
                <w:rFonts w:ascii="Arial" w:hAnsi="Arial" w:cs="Arial"/>
                <w:color w:val="000000"/>
                <w:sz w:val="16"/>
                <w:szCs w:val="16"/>
              </w:rPr>
              <w:t>Each element or component of a blueprint must have a corresponding BlueprintElement.</w:t>
            </w:r>
            <w:r>
              <w:rPr>
                <w:rFonts w:ascii="Arial" w:hAnsi="Arial" w:cs="Arial"/>
                <w:color w:val="000000"/>
                <w:sz w:val="16"/>
                <w:szCs w:val="16"/>
              </w:rPr>
              <w:br/>
              <w:t>A BlueprintElement identifies a set of items for one or both of the following purposes:</w:t>
            </w:r>
            <w:r>
              <w:rPr>
                <w:rFonts w:ascii="Arial" w:hAnsi="Arial" w:cs="Arial"/>
                <w:color w:val="000000"/>
                <w:sz w:val="16"/>
                <w:szCs w:val="16"/>
              </w:rPr>
              <w:br/>
              <w:t>Creating a test 'form' adaptively,</w:t>
            </w:r>
            <w:r>
              <w:rPr>
                <w:rFonts w:ascii="Arial" w:hAnsi="Arial" w:cs="Arial"/>
                <w:color w:val="000000"/>
                <w:sz w:val="16"/>
                <w:szCs w:val="16"/>
              </w:rPr>
              <w:br/>
              <w:t>Scoring a test.</w:t>
            </w:r>
            <w:r>
              <w:rPr>
                <w:rFonts w:ascii="Arial" w:hAnsi="Arial" w:cs="Arial"/>
                <w:color w:val="000000"/>
                <w:sz w:val="16"/>
                <w:szCs w:val="16"/>
              </w:rPr>
              <w:br/>
            </w:r>
            <w:r>
              <w:rPr>
                <w:rFonts w:ascii="Arial" w:hAnsi="Arial" w:cs="Arial"/>
                <w:color w:val="000000"/>
                <w:sz w:val="16"/>
                <w:szCs w:val="16"/>
              </w:rPr>
              <w:br/>
              <w:t>In addition to a subject's taxonomy of content standards, the following are also BlueprintElements:</w:t>
            </w:r>
            <w:r>
              <w:rPr>
                <w:rFonts w:ascii="Arial" w:hAnsi="Arial" w:cs="Arial"/>
                <w:color w:val="000000"/>
                <w:sz w:val="16"/>
                <w:szCs w:val="16"/>
              </w:rPr>
              <w:br/>
              <w:t>The test itself (for establishing scoring and reporting features)</w:t>
            </w:r>
            <w:r>
              <w:rPr>
                <w:rFonts w:ascii="Arial" w:hAnsi="Arial" w:cs="Arial"/>
                <w:color w:val="000000"/>
                <w:sz w:val="16"/>
                <w:szCs w:val="16"/>
              </w:rPr>
              <w:br/>
              <w:t>Every test segment (for item selection and administration)</w:t>
            </w:r>
            <w:r>
              <w:rPr>
                <w:rFonts w:ascii="Arial" w:hAnsi="Arial" w:cs="Arial"/>
                <w:color w:val="000000"/>
                <w:sz w:val="16"/>
                <w:szCs w:val="16"/>
              </w:rPr>
              <w:br/>
              <w:t>Depth of Knowledge categories</w:t>
            </w:r>
            <w:r>
              <w:rPr>
                <w:rFonts w:ascii="Arial" w:hAnsi="Arial" w:cs="Arial"/>
                <w:color w:val="000000"/>
                <w:sz w:val="16"/>
                <w:szCs w:val="16"/>
              </w:rPr>
              <w:br/>
              <w:t>Other (arbitrary) sets of items (may be useful for ad hoc identification of sets)</w:t>
            </w:r>
            <w:r>
              <w:rPr>
                <w:rFonts w:ascii="Arial" w:hAnsi="Arial" w:cs="Arial"/>
                <w:color w:val="000000"/>
                <w:sz w:val="16"/>
                <w:szCs w:val="16"/>
              </w:rPr>
              <w:br/>
            </w:r>
            <w:r>
              <w:rPr>
                <w:rFonts w:ascii="Arial" w:hAnsi="Arial" w:cs="Arial"/>
                <w:color w:val="000000"/>
                <w:sz w:val="16"/>
                <w:szCs w:val="16"/>
              </w:rPr>
              <w:br/>
              <w:t>Depth of Knowledge and other arbitrary sets of items are lumped into one object type called an 'AffinityGroup'.</w:t>
            </w:r>
            <w:r>
              <w:rPr>
                <w:rFonts w:ascii="Arial" w:hAnsi="Arial" w:cs="Arial"/>
                <w:color w:val="000000"/>
                <w:sz w:val="16"/>
                <w:szCs w:val="16"/>
              </w:rPr>
              <w:br/>
              <w:t>This is also used for the SBAC Content Standards Repository object called 'SOCK', an acronym for 'Some Other Category of Knowledge'</w:t>
            </w:r>
          </w:p>
        </w:tc>
        <w:tc>
          <w:tcPr>
            <w:tcW w:w="3213" w:type="dxa"/>
            <w:tcMar>
              <w:left w:w="72" w:type="dxa"/>
              <w:right w:w="72" w:type="dxa"/>
            </w:tcMar>
          </w:tcPr>
          <w:p w14:paraId="6E8EBA1E" w14:textId="19C66198"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48707A8" w14:textId="6A9AD630"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F53A3A" w:rsidRPr="00104454" w14:paraId="5D502D54" w14:textId="77777777" w:rsidTr="00002D00">
        <w:trPr>
          <w:trHeight w:val="600"/>
        </w:trPr>
        <w:tc>
          <w:tcPr>
            <w:tcW w:w="1435" w:type="dxa"/>
            <w:tcMar>
              <w:left w:w="72" w:type="dxa"/>
              <w:right w:w="72" w:type="dxa"/>
            </w:tcMar>
          </w:tcPr>
          <w:p w14:paraId="0941EE03" w14:textId="5117E4B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4154B165" w14:textId="1CAD8B22" w:rsidR="00F53A3A" w:rsidRPr="00BC15AF" w:rsidRDefault="00F53A3A" w:rsidP="00F53A3A">
            <w:pPr>
              <w:rPr>
                <w:rFonts w:ascii="Arial" w:hAnsi="Arial" w:cs="Arial"/>
                <w:color w:val="000000"/>
                <w:sz w:val="16"/>
                <w:szCs w:val="16"/>
              </w:rPr>
            </w:pPr>
            <w:r>
              <w:rPr>
                <w:rFonts w:ascii="Arial" w:hAnsi="Arial" w:cs="Arial"/>
                <w:color w:val="000000"/>
                <w:sz w:val="16"/>
                <w:szCs w:val="16"/>
              </w:rPr>
              <w:t>description</w:t>
            </w:r>
          </w:p>
        </w:tc>
        <w:tc>
          <w:tcPr>
            <w:tcW w:w="2487" w:type="dxa"/>
            <w:tcMar>
              <w:left w:w="72" w:type="dxa"/>
              <w:right w:w="72" w:type="dxa"/>
            </w:tcMar>
          </w:tcPr>
          <w:p w14:paraId="69265465" w14:textId="48BF649A"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7E808553" w14:textId="71834C32"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2387AACE" w14:textId="550F1BB7"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26B058CF" w14:textId="3FA71791" w:rsidR="00F53A3A" w:rsidRPr="00BC15AF" w:rsidRDefault="00F53A3A" w:rsidP="00F53A3A">
            <w:pPr>
              <w:rPr>
                <w:rFonts w:ascii="Arial" w:hAnsi="Arial" w:cs="Arial"/>
                <w:color w:val="000000"/>
                <w:sz w:val="16"/>
                <w:szCs w:val="16"/>
              </w:rPr>
            </w:pPr>
            <w:r>
              <w:rPr>
                <w:rFonts w:ascii="Arial" w:hAnsi="Arial" w:cs="Arial"/>
                <w:color w:val="000000"/>
                <w:sz w:val="16"/>
                <w:szCs w:val="16"/>
              </w:rPr>
              <w:t>A human readable description of the blueprint element</w:t>
            </w:r>
          </w:p>
        </w:tc>
        <w:tc>
          <w:tcPr>
            <w:tcW w:w="3213" w:type="dxa"/>
            <w:tcMar>
              <w:left w:w="72" w:type="dxa"/>
              <w:right w:w="72" w:type="dxa"/>
            </w:tcMar>
          </w:tcPr>
          <w:p w14:paraId="564BCAF9" w14:textId="083FF896"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34B6A121" w14:textId="19303CFB"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5BA0E9D1" w14:textId="77777777" w:rsidTr="00002D00">
        <w:trPr>
          <w:trHeight w:val="900"/>
        </w:trPr>
        <w:tc>
          <w:tcPr>
            <w:tcW w:w="1435" w:type="dxa"/>
            <w:tcMar>
              <w:left w:w="72" w:type="dxa"/>
              <w:right w:w="72" w:type="dxa"/>
            </w:tcMar>
          </w:tcPr>
          <w:p w14:paraId="67E7CE26" w14:textId="6AA01C48" w:rsidR="00F53A3A" w:rsidRPr="00BC15AF" w:rsidRDefault="00F53A3A" w:rsidP="00F53A3A">
            <w:pPr>
              <w:rPr>
                <w:rFonts w:ascii="Arial" w:hAnsi="Arial" w:cs="Arial"/>
                <w:color w:val="000000"/>
                <w:sz w:val="16"/>
                <w:szCs w:val="16"/>
              </w:rPr>
            </w:pPr>
            <w:r>
              <w:rPr>
                <w:rFonts w:ascii="Arial" w:hAnsi="Arial" w:cs="Arial"/>
                <w:color w:val="000000"/>
                <w:sz w:val="16"/>
                <w:szCs w:val="16"/>
              </w:rPr>
              <w:lastRenderedPageBreak/>
              <w:t> </w:t>
            </w:r>
          </w:p>
        </w:tc>
        <w:tc>
          <w:tcPr>
            <w:tcW w:w="1350" w:type="dxa"/>
            <w:tcMar>
              <w:left w:w="72" w:type="dxa"/>
              <w:right w:w="72" w:type="dxa"/>
            </w:tcMar>
          </w:tcPr>
          <w:p w14:paraId="42DC7174" w14:textId="1B69F1B7" w:rsidR="00F53A3A" w:rsidRPr="00BC15AF" w:rsidRDefault="00F53A3A" w:rsidP="00F53A3A">
            <w:pPr>
              <w:rPr>
                <w:rFonts w:ascii="Arial" w:hAnsi="Arial" w:cs="Arial"/>
                <w:color w:val="000000"/>
                <w:sz w:val="16"/>
                <w:szCs w:val="16"/>
              </w:rPr>
            </w:pPr>
            <w:r>
              <w:rPr>
                <w:rFonts w:ascii="Arial" w:hAnsi="Arial" w:cs="Arial"/>
                <w:color w:val="000000"/>
                <w:sz w:val="16"/>
                <w:szCs w:val="16"/>
              </w:rPr>
              <w:t>id</w:t>
            </w:r>
          </w:p>
        </w:tc>
        <w:tc>
          <w:tcPr>
            <w:tcW w:w="2487" w:type="dxa"/>
            <w:tcMar>
              <w:left w:w="72" w:type="dxa"/>
              <w:right w:w="72" w:type="dxa"/>
            </w:tcMar>
          </w:tcPr>
          <w:p w14:paraId="1DF94D54" w14:textId="4A6AC11D"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00184F5C" w14:textId="7C7F41E2" w:rsidR="00F53A3A" w:rsidRPr="00BC15AF" w:rsidRDefault="00F53A3A" w:rsidP="00F53A3A">
            <w:pPr>
              <w:rPr>
                <w:rFonts w:ascii="Arial" w:hAnsi="Arial" w:cs="Arial"/>
                <w:color w:val="000000"/>
                <w:sz w:val="16"/>
                <w:szCs w:val="16"/>
              </w:rPr>
            </w:pPr>
            <w:r>
              <w:rPr>
                <w:rFonts w:ascii="Arial" w:hAnsi="Arial" w:cs="Arial"/>
                <w:color w:val="000000"/>
                <w:sz w:val="16"/>
                <w:szCs w:val="16"/>
              </w:rPr>
              <w:t>150</w:t>
            </w:r>
          </w:p>
        </w:tc>
        <w:tc>
          <w:tcPr>
            <w:tcW w:w="990" w:type="dxa"/>
            <w:tcMar>
              <w:left w:w="72" w:type="dxa"/>
              <w:right w:w="72" w:type="dxa"/>
            </w:tcMar>
          </w:tcPr>
          <w:p w14:paraId="3FA9269B" w14:textId="390F7ED4"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573AEC43" w14:textId="22814B15" w:rsidR="00F53A3A" w:rsidRPr="00BC15AF" w:rsidRDefault="00F53A3A" w:rsidP="00F53A3A">
            <w:pPr>
              <w:rPr>
                <w:rFonts w:ascii="Arial" w:hAnsi="Arial" w:cs="Arial"/>
                <w:color w:val="000000"/>
                <w:sz w:val="16"/>
                <w:szCs w:val="16"/>
              </w:rPr>
            </w:pPr>
            <w:r>
              <w:rPr>
                <w:rFonts w:ascii="Arial" w:hAnsi="Arial" w:cs="Arial"/>
                <w:color w:val="000000"/>
                <w:sz w:val="16"/>
                <w:szCs w:val="16"/>
              </w:rPr>
              <w:t>The id of the blueprint element</w:t>
            </w:r>
          </w:p>
        </w:tc>
        <w:tc>
          <w:tcPr>
            <w:tcW w:w="3213" w:type="dxa"/>
            <w:tcMar>
              <w:left w:w="72" w:type="dxa"/>
              <w:right w:w="72" w:type="dxa"/>
            </w:tcMar>
          </w:tcPr>
          <w:p w14:paraId="0A86B9A8" w14:textId="552A23B8"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6D8D2A69" w14:textId="4CA9216F"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2D0123C3" w14:textId="77777777" w:rsidTr="00002D00">
        <w:trPr>
          <w:trHeight w:val="600"/>
        </w:trPr>
        <w:tc>
          <w:tcPr>
            <w:tcW w:w="1435" w:type="dxa"/>
            <w:tcMar>
              <w:left w:w="72" w:type="dxa"/>
              <w:right w:w="72" w:type="dxa"/>
            </w:tcMar>
          </w:tcPr>
          <w:p w14:paraId="4736D184" w14:textId="0F74862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1D107F96" w14:textId="044A5B8F" w:rsidR="00F53A3A" w:rsidRPr="00BC15AF" w:rsidRDefault="00F53A3A" w:rsidP="00F53A3A">
            <w:pPr>
              <w:rPr>
                <w:rFonts w:ascii="Arial" w:hAnsi="Arial" w:cs="Arial"/>
                <w:color w:val="000000"/>
                <w:sz w:val="16"/>
                <w:szCs w:val="16"/>
              </w:rPr>
            </w:pPr>
            <w:r>
              <w:rPr>
                <w:rFonts w:ascii="Arial" w:hAnsi="Arial" w:cs="Arial"/>
                <w:color w:val="000000"/>
                <w:sz w:val="16"/>
                <w:szCs w:val="16"/>
              </w:rPr>
              <w:t>label</w:t>
            </w:r>
          </w:p>
        </w:tc>
        <w:tc>
          <w:tcPr>
            <w:tcW w:w="2487" w:type="dxa"/>
            <w:tcMar>
              <w:left w:w="72" w:type="dxa"/>
              <w:right w:w="72" w:type="dxa"/>
            </w:tcMar>
          </w:tcPr>
          <w:p w14:paraId="1CFB4DAC" w14:textId="33A73FF0"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6FDF9174" w14:textId="324C9C80"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6EDC0467" w14:textId="401CAAD3"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09A1C79A" w14:textId="26D22FB4" w:rsidR="00F53A3A" w:rsidRPr="00BC15AF" w:rsidRDefault="00F53A3A" w:rsidP="00F53A3A">
            <w:pPr>
              <w:rPr>
                <w:rFonts w:ascii="Arial" w:hAnsi="Arial" w:cs="Arial"/>
                <w:color w:val="000000"/>
                <w:sz w:val="16"/>
                <w:szCs w:val="16"/>
              </w:rPr>
            </w:pPr>
            <w:r>
              <w:rPr>
                <w:rFonts w:ascii="Arial" w:hAnsi="Arial" w:cs="Arial"/>
                <w:color w:val="000000"/>
                <w:sz w:val="16"/>
                <w:szCs w:val="16"/>
              </w:rPr>
              <w:t>A human readable label of a blueprint element</w:t>
            </w:r>
          </w:p>
        </w:tc>
        <w:tc>
          <w:tcPr>
            <w:tcW w:w="3213" w:type="dxa"/>
            <w:tcMar>
              <w:left w:w="72" w:type="dxa"/>
              <w:right w:w="72" w:type="dxa"/>
            </w:tcMar>
          </w:tcPr>
          <w:p w14:paraId="1E730CE1" w14:textId="687CD811"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3EC1D47A" w14:textId="1879EF8D"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314205C4" w14:textId="77777777" w:rsidTr="00002D00">
        <w:trPr>
          <w:trHeight w:val="300"/>
        </w:trPr>
        <w:tc>
          <w:tcPr>
            <w:tcW w:w="1435" w:type="dxa"/>
            <w:tcMar>
              <w:left w:w="72" w:type="dxa"/>
              <w:right w:w="72" w:type="dxa"/>
            </w:tcMar>
          </w:tcPr>
          <w:p w14:paraId="1FC5C8B5" w14:textId="18E7B2DE"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01B18B91" w14:textId="0BC59C6F" w:rsidR="00F53A3A" w:rsidRPr="00BC15AF" w:rsidRDefault="00F53A3A" w:rsidP="00F53A3A">
            <w:pPr>
              <w:rPr>
                <w:rFonts w:ascii="Arial" w:hAnsi="Arial" w:cs="Arial"/>
                <w:color w:val="000000"/>
                <w:sz w:val="16"/>
                <w:szCs w:val="16"/>
              </w:rPr>
            </w:pPr>
            <w:r>
              <w:rPr>
                <w:rFonts w:ascii="Arial" w:hAnsi="Arial" w:cs="Arial"/>
                <w:color w:val="000000"/>
                <w:sz w:val="16"/>
                <w:szCs w:val="16"/>
              </w:rPr>
              <w:t>level</w:t>
            </w:r>
          </w:p>
        </w:tc>
        <w:tc>
          <w:tcPr>
            <w:tcW w:w="2487" w:type="dxa"/>
            <w:tcMar>
              <w:left w:w="72" w:type="dxa"/>
              <w:right w:w="72" w:type="dxa"/>
            </w:tcMar>
          </w:tcPr>
          <w:p w14:paraId="1343FBEA" w14:textId="370F0120"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3224095E" w14:textId="55AB084F"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2B881EF6" w14:textId="1D6A96D1"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2018859B" w14:textId="1D289AC8" w:rsidR="00F53A3A" w:rsidRPr="00BC15AF" w:rsidRDefault="00F53A3A" w:rsidP="00F53A3A">
            <w:pPr>
              <w:rPr>
                <w:rFonts w:ascii="Arial" w:hAnsi="Arial" w:cs="Arial"/>
                <w:color w:val="000000"/>
                <w:sz w:val="16"/>
                <w:szCs w:val="16"/>
              </w:rPr>
            </w:pPr>
            <w:r>
              <w:rPr>
                <w:rFonts w:ascii="Arial" w:hAnsi="Arial" w:cs="Arial"/>
                <w:color w:val="000000"/>
                <w:sz w:val="16"/>
                <w:szCs w:val="16"/>
              </w:rPr>
              <w:t xml:space="preserve">The level description in the blueprint hierarchy </w:t>
            </w:r>
          </w:p>
        </w:tc>
        <w:tc>
          <w:tcPr>
            <w:tcW w:w="3213" w:type="dxa"/>
            <w:tcMar>
              <w:left w:w="72" w:type="dxa"/>
              <w:right w:w="72" w:type="dxa"/>
            </w:tcMar>
          </w:tcPr>
          <w:p w14:paraId="67CA54A9" w14:textId="39C6AFBE"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581ED0ED" w14:textId="1650D1A2"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77346BEE" w14:textId="77777777" w:rsidTr="00002D00">
        <w:trPr>
          <w:trHeight w:val="600"/>
        </w:trPr>
        <w:tc>
          <w:tcPr>
            <w:tcW w:w="1435" w:type="dxa"/>
            <w:tcMar>
              <w:left w:w="72" w:type="dxa"/>
              <w:right w:w="72" w:type="dxa"/>
            </w:tcMar>
          </w:tcPr>
          <w:p w14:paraId="4CE3F8BC" w14:textId="358703E0"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60CA178A" w14:textId="17AC81EB" w:rsidR="00F53A3A" w:rsidRPr="00BC15AF" w:rsidRDefault="00F53A3A" w:rsidP="00F53A3A">
            <w:pPr>
              <w:rPr>
                <w:rFonts w:ascii="Arial" w:hAnsi="Arial" w:cs="Arial"/>
                <w:color w:val="000000"/>
                <w:sz w:val="16"/>
                <w:szCs w:val="16"/>
              </w:rPr>
            </w:pPr>
            <w:r>
              <w:rPr>
                <w:rFonts w:ascii="Arial" w:hAnsi="Arial" w:cs="Arial"/>
                <w:color w:val="000000"/>
                <w:sz w:val="16"/>
                <w:szCs w:val="16"/>
              </w:rPr>
              <w:t>type</w:t>
            </w:r>
          </w:p>
        </w:tc>
        <w:tc>
          <w:tcPr>
            <w:tcW w:w="2487" w:type="dxa"/>
            <w:tcMar>
              <w:left w:w="72" w:type="dxa"/>
              <w:right w:w="72" w:type="dxa"/>
            </w:tcMar>
          </w:tcPr>
          <w:p w14:paraId="43F601C4" w14:textId="5000CA2B"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4FAEA6FA" w14:textId="4958BD7F"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7A489870" w14:textId="6C6A7DDC"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4E0CF5CD" w14:textId="4C6B6120" w:rsidR="00F53A3A" w:rsidRPr="00BC15AF" w:rsidRDefault="00F53A3A" w:rsidP="00F53A3A">
            <w:pPr>
              <w:rPr>
                <w:rFonts w:ascii="Arial" w:hAnsi="Arial" w:cs="Arial"/>
                <w:color w:val="000000"/>
                <w:sz w:val="16"/>
                <w:szCs w:val="16"/>
              </w:rPr>
            </w:pPr>
            <w:r>
              <w:rPr>
                <w:rFonts w:ascii="Arial" w:hAnsi="Arial" w:cs="Arial"/>
                <w:color w:val="000000"/>
                <w:sz w:val="16"/>
                <w:szCs w:val="16"/>
              </w:rPr>
              <w:t>an arbitrary designation, usually from some aspect of a taxonomy defining the subject-area. (e.g., "claim", "target")</w:t>
            </w:r>
          </w:p>
        </w:tc>
        <w:tc>
          <w:tcPr>
            <w:tcW w:w="3213" w:type="dxa"/>
            <w:tcMar>
              <w:left w:w="72" w:type="dxa"/>
              <w:right w:w="72" w:type="dxa"/>
            </w:tcMar>
          </w:tcPr>
          <w:p w14:paraId="623E8FB7" w14:textId="4E79DA5F" w:rsidR="00F53A3A" w:rsidRPr="00BC15AF" w:rsidRDefault="00F53A3A" w:rsidP="00F53A3A">
            <w:pPr>
              <w:rPr>
                <w:rFonts w:ascii="Arial" w:hAnsi="Arial" w:cs="Arial"/>
                <w:color w:val="000000"/>
                <w:sz w:val="16"/>
                <w:szCs w:val="16"/>
              </w:rPr>
            </w:pPr>
            <w:r>
              <w:rPr>
                <w:rFonts w:ascii="Arial" w:hAnsi="Arial" w:cs="Arial"/>
                <w:color w:val="000000"/>
                <w:sz w:val="16"/>
                <w:szCs w:val="16"/>
              </w:rPr>
              <w:t>package, test, segment, affinitygroup, sock, claim, target</w:t>
            </w:r>
          </w:p>
        </w:tc>
        <w:tc>
          <w:tcPr>
            <w:tcW w:w="1350" w:type="dxa"/>
            <w:tcMar>
              <w:left w:w="72" w:type="dxa"/>
              <w:right w:w="72" w:type="dxa"/>
            </w:tcMar>
          </w:tcPr>
          <w:p w14:paraId="151C3BF2" w14:textId="33BB4EDF"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48307F" w:rsidRPr="00104454" w14:paraId="5254CEAF" w14:textId="77777777" w:rsidTr="00002D00">
        <w:trPr>
          <w:trHeight w:val="300"/>
        </w:trPr>
        <w:tc>
          <w:tcPr>
            <w:tcW w:w="1435" w:type="dxa"/>
            <w:tcMar>
              <w:left w:w="72" w:type="dxa"/>
              <w:right w:w="72" w:type="dxa"/>
            </w:tcMar>
          </w:tcPr>
          <w:p w14:paraId="311D926E" w14:textId="33CD8B1E" w:rsidR="0048307F" w:rsidRPr="00BC15AF" w:rsidRDefault="0048307F" w:rsidP="0048307F">
            <w:pPr>
              <w:rPr>
                <w:rFonts w:ascii="Arial" w:hAnsi="Arial" w:cs="Arial"/>
                <w:color w:val="000000"/>
                <w:sz w:val="16"/>
                <w:szCs w:val="16"/>
              </w:rPr>
            </w:pPr>
            <w:r>
              <w:rPr>
                <w:rFonts w:ascii="Arial" w:hAnsi="Arial" w:cs="Arial"/>
                <w:color w:val="000000"/>
                <w:sz w:val="16"/>
                <w:szCs w:val="16"/>
              </w:rPr>
              <w:t>Scoring</w:t>
            </w:r>
          </w:p>
        </w:tc>
        <w:tc>
          <w:tcPr>
            <w:tcW w:w="1350" w:type="dxa"/>
            <w:tcMar>
              <w:left w:w="72" w:type="dxa"/>
              <w:right w:w="72" w:type="dxa"/>
            </w:tcMar>
          </w:tcPr>
          <w:p w14:paraId="5687614C" w14:textId="6F5ECA06"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22AC8A8F" w14:textId="22793700" w:rsidR="0048307F" w:rsidRPr="00BC15AF" w:rsidRDefault="0048307F" w:rsidP="0048307F">
            <w:pPr>
              <w:rPr>
                <w:rFonts w:ascii="Arial" w:hAnsi="Arial" w:cs="Arial"/>
                <w:color w:val="000000"/>
                <w:sz w:val="16"/>
                <w:szCs w:val="16"/>
              </w:rPr>
            </w:pPr>
            <w:r>
              <w:rPr>
                <w:rFonts w:ascii="Arial" w:hAnsi="Arial" w:cs="Arial"/>
                <w:color w:val="000000"/>
                <w:sz w:val="16"/>
                <w:szCs w:val="16"/>
              </w:rPr>
              <w:t>TestPackage:Blueprint:BlueprintElement:Scoring</w:t>
            </w:r>
          </w:p>
        </w:tc>
        <w:tc>
          <w:tcPr>
            <w:tcW w:w="843" w:type="dxa"/>
            <w:tcMar>
              <w:left w:w="72" w:type="dxa"/>
              <w:right w:w="72" w:type="dxa"/>
            </w:tcMar>
          </w:tcPr>
          <w:p w14:paraId="504C63A5" w14:textId="1F3FC75B"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1D9786A9" w14:textId="2361B052" w:rsidR="0048307F" w:rsidRPr="00BC15AF" w:rsidRDefault="0048307F" w:rsidP="0048307F">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5915D371" w14:textId="74FBF05C"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355D6BEB" w14:textId="0040F761"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5C01F65A" w14:textId="575F04C0"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r>
      <w:tr w:rsidR="0048307F" w:rsidRPr="00104454" w14:paraId="15816946" w14:textId="77777777" w:rsidTr="00002D00">
        <w:trPr>
          <w:trHeight w:val="300"/>
        </w:trPr>
        <w:tc>
          <w:tcPr>
            <w:tcW w:w="1435" w:type="dxa"/>
            <w:tcMar>
              <w:left w:w="72" w:type="dxa"/>
              <w:right w:w="72" w:type="dxa"/>
            </w:tcMar>
          </w:tcPr>
          <w:p w14:paraId="1A89F04F" w14:textId="734622A6" w:rsidR="0048307F" w:rsidRPr="00BC15AF" w:rsidRDefault="0048307F" w:rsidP="0048307F">
            <w:pPr>
              <w:rPr>
                <w:rFonts w:ascii="Arial" w:hAnsi="Arial" w:cs="Arial"/>
                <w:color w:val="000000"/>
                <w:sz w:val="16"/>
                <w:szCs w:val="16"/>
              </w:rPr>
            </w:pPr>
            <w:r>
              <w:rPr>
                <w:rFonts w:ascii="Arial" w:hAnsi="Arial" w:cs="Arial"/>
                <w:color w:val="000000"/>
                <w:sz w:val="16"/>
                <w:szCs w:val="16"/>
              </w:rPr>
              <w:t>PerformanceLevels</w:t>
            </w:r>
          </w:p>
        </w:tc>
        <w:tc>
          <w:tcPr>
            <w:tcW w:w="1350" w:type="dxa"/>
            <w:tcMar>
              <w:left w:w="72" w:type="dxa"/>
              <w:right w:w="72" w:type="dxa"/>
            </w:tcMar>
          </w:tcPr>
          <w:p w14:paraId="38D4CD48" w14:textId="64AC2DEB"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56D4210A" w14:textId="3C6A74B3" w:rsidR="0048307F" w:rsidRPr="00BC15AF" w:rsidRDefault="0048307F" w:rsidP="0048307F">
            <w:pPr>
              <w:rPr>
                <w:rFonts w:ascii="Arial" w:hAnsi="Arial" w:cs="Arial"/>
                <w:color w:val="000000"/>
                <w:sz w:val="16"/>
                <w:szCs w:val="16"/>
              </w:rPr>
            </w:pPr>
            <w:r>
              <w:rPr>
                <w:rFonts w:ascii="Arial" w:hAnsi="Arial" w:cs="Arial"/>
                <w:color w:val="000000"/>
                <w:sz w:val="16"/>
                <w:szCs w:val="16"/>
              </w:rPr>
              <w:t>TestPackage:Blueprint:BlueprintElement:Scoring:PerformanceLevels</w:t>
            </w:r>
          </w:p>
        </w:tc>
        <w:tc>
          <w:tcPr>
            <w:tcW w:w="843" w:type="dxa"/>
            <w:tcMar>
              <w:left w:w="72" w:type="dxa"/>
              <w:right w:w="72" w:type="dxa"/>
            </w:tcMar>
          </w:tcPr>
          <w:p w14:paraId="23046D54" w14:textId="5B0BD92F"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7BE2EA2E" w14:textId="49411541" w:rsidR="0048307F" w:rsidRPr="00BC15AF" w:rsidRDefault="0048307F" w:rsidP="0048307F">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4B3EEF88" w14:textId="07795B0C" w:rsidR="0048307F" w:rsidRPr="00BC15AF" w:rsidRDefault="0048307F" w:rsidP="0048307F">
            <w:pPr>
              <w:rPr>
                <w:rFonts w:ascii="Arial" w:hAnsi="Arial" w:cs="Arial"/>
                <w:color w:val="000000"/>
                <w:sz w:val="16"/>
                <w:szCs w:val="16"/>
              </w:rPr>
            </w:pPr>
            <w:r>
              <w:rPr>
                <w:rFonts w:ascii="Arial" w:hAnsi="Arial" w:cs="Arial"/>
                <w:color w:val="000000"/>
                <w:sz w:val="16"/>
                <w:szCs w:val="16"/>
              </w:rPr>
              <w:t>Sets the performance level groups.</w:t>
            </w:r>
            <w:r>
              <w:rPr>
                <w:rFonts w:ascii="Arial" w:hAnsi="Arial" w:cs="Arial"/>
                <w:color w:val="000000"/>
                <w:sz w:val="16"/>
                <w:szCs w:val="16"/>
              </w:rPr>
              <w:br/>
              <w:t>Contains multiple performancelevel</w:t>
            </w:r>
            <w:r>
              <w:rPr>
                <w:rFonts w:ascii="Arial" w:hAnsi="Arial" w:cs="Arial"/>
                <w:color w:val="000000"/>
                <w:sz w:val="16"/>
                <w:szCs w:val="16"/>
              </w:rPr>
              <w:br/>
              <w:t>elements</w:t>
            </w:r>
          </w:p>
        </w:tc>
        <w:tc>
          <w:tcPr>
            <w:tcW w:w="3213" w:type="dxa"/>
            <w:tcMar>
              <w:left w:w="72" w:type="dxa"/>
              <w:right w:w="72" w:type="dxa"/>
            </w:tcMar>
          </w:tcPr>
          <w:p w14:paraId="487801F5" w14:textId="55A68671"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EEFEDC5" w14:textId="708087E5"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r>
      <w:tr w:rsidR="00F53A3A" w:rsidRPr="00104454" w14:paraId="6B7D5ECA" w14:textId="77777777" w:rsidTr="00002D00">
        <w:trPr>
          <w:trHeight w:val="300"/>
        </w:trPr>
        <w:tc>
          <w:tcPr>
            <w:tcW w:w="1435" w:type="dxa"/>
            <w:tcMar>
              <w:left w:w="72" w:type="dxa"/>
              <w:right w:w="72" w:type="dxa"/>
            </w:tcMar>
          </w:tcPr>
          <w:p w14:paraId="20B05994" w14:textId="0DEA5D25" w:rsidR="00F53A3A" w:rsidRPr="00BC15AF" w:rsidRDefault="00F53A3A" w:rsidP="00F53A3A">
            <w:pPr>
              <w:rPr>
                <w:rFonts w:ascii="Arial" w:hAnsi="Arial" w:cs="Arial"/>
                <w:color w:val="000000"/>
                <w:sz w:val="16"/>
                <w:szCs w:val="16"/>
              </w:rPr>
            </w:pPr>
            <w:r>
              <w:rPr>
                <w:rFonts w:ascii="Arial" w:hAnsi="Arial" w:cs="Arial"/>
                <w:color w:val="000000"/>
                <w:sz w:val="16"/>
                <w:szCs w:val="16"/>
              </w:rPr>
              <w:t>PerformanceLevel</w:t>
            </w:r>
          </w:p>
        </w:tc>
        <w:tc>
          <w:tcPr>
            <w:tcW w:w="1350" w:type="dxa"/>
            <w:tcMar>
              <w:left w:w="72" w:type="dxa"/>
              <w:right w:w="72" w:type="dxa"/>
            </w:tcMar>
          </w:tcPr>
          <w:p w14:paraId="2869509E" w14:textId="73041F24"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6B468CAC" w14:textId="002BABF5" w:rsidR="00F53A3A" w:rsidRPr="00BC15AF" w:rsidRDefault="00F53A3A" w:rsidP="00F53A3A">
            <w:pPr>
              <w:rPr>
                <w:rFonts w:ascii="Arial" w:hAnsi="Arial" w:cs="Arial"/>
                <w:color w:val="000000"/>
                <w:sz w:val="16"/>
                <w:szCs w:val="16"/>
              </w:rPr>
            </w:pPr>
            <w:r>
              <w:rPr>
                <w:rFonts w:ascii="Arial" w:hAnsi="Arial" w:cs="Arial"/>
                <w:color w:val="000000"/>
                <w:sz w:val="16"/>
                <w:szCs w:val="16"/>
              </w:rPr>
              <w:t>TestPackage:Blueprint:BlueprintElement:Scoring:PerformanceLevels:PerformanceLevel</w:t>
            </w:r>
          </w:p>
        </w:tc>
        <w:tc>
          <w:tcPr>
            <w:tcW w:w="843" w:type="dxa"/>
            <w:tcMar>
              <w:left w:w="72" w:type="dxa"/>
              <w:right w:w="72" w:type="dxa"/>
            </w:tcMar>
          </w:tcPr>
          <w:p w14:paraId="0C8F8312" w14:textId="26707D7E"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78A40242" w14:textId="0B2FA607" w:rsidR="00F53A3A" w:rsidRPr="00BC15AF" w:rsidRDefault="00D80837"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46F78B12" w14:textId="27732D54" w:rsidR="00F53A3A" w:rsidRPr="00BC15AF" w:rsidRDefault="00F53A3A" w:rsidP="00F53A3A">
            <w:pPr>
              <w:rPr>
                <w:rFonts w:ascii="Arial" w:hAnsi="Arial" w:cs="Arial"/>
                <w:color w:val="000000"/>
                <w:sz w:val="16"/>
                <w:szCs w:val="16"/>
              </w:rPr>
            </w:pPr>
            <w:r>
              <w:rPr>
                <w:rFonts w:ascii="Arial" w:hAnsi="Arial" w:cs="Arial"/>
                <w:color w:val="000000"/>
                <w:sz w:val="16"/>
                <w:szCs w:val="16"/>
              </w:rPr>
              <w:t>Cutscore that determines a coarse-grained level of skill-attainment. Performance levels are part of scoring and reporting.</w:t>
            </w:r>
          </w:p>
        </w:tc>
        <w:tc>
          <w:tcPr>
            <w:tcW w:w="3213" w:type="dxa"/>
            <w:tcMar>
              <w:left w:w="72" w:type="dxa"/>
              <w:right w:w="72" w:type="dxa"/>
            </w:tcMar>
          </w:tcPr>
          <w:p w14:paraId="219F1D5D" w14:textId="089EC9B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0363ADF" w14:textId="4EADD915"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r>
      <w:tr w:rsidR="00F53A3A" w:rsidRPr="00104454" w14:paraId="41D1419B" w14:textId="77777777" w:rsidTr="00002D00">
        <w:trPr>
          <w:trHeight w:val="1500"/>
        </w:trPr>
        <w:tc>
          <w:tcPr>
            <w:tcW w:w="1435" w:type="dxa"/>
            <w:tcMar>
              <w:left w:w="72" w:type="dxa"/>
              <w:right w:w="72" w:type="dxa"/>
            </w:tcMar>
          </w:tcPr>
          <w:p w14:paraId="43AA6D3C" w14:textId="7E6DE5C6"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C2D6864" w14:textId="5914D364" w:rsidR="00F53A3A" w:rsidRPr="00BC15AF" w:rsidRDefault="00F53A3A" w:rsidP="00F53A3A">
            <w:pPr>
              <w:rPr>
                <w:rFonts w:ascii="Arial" w:hAnsi="Arial" w:cs="Arial"/>
                <w:color w:val="000000"/>
                <w:sz w:val="16"/>
                <w:szCs w:val="16"/>
              </w:rPr>
            </w:pPr>
            <w:r>
              <w:rPr>
                <w:rFonts w:ascii="Arial" w:hAnsi="Arial" w:cs="Arial"/>
                <w:color w:val="000000"/>
                <w:sz w:val="16"/>
                <w:szCs w:val="16"/>
              </w:rPr>
              <w:t>pLevel</w:t>
            </w:r>
          </w:p>
        </w:tc>
        <w:tc>
          <w:tcPr>
            <w:tcW w:w="2487" w:type="dxa"/>
            <w:tcMar>
              <w:left w:w="72" w:type="dxa"/>
              <w:right w:w="72" w:type="dxa"/>
            </w:tcMar>
          </w:tcPr>
          <w:p w14:paraId="750ABD1C" w14:textId="0EFE83EA"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3805D3E2" w14:textId="551760A7" w:rsidR="00F53A3A" w:rsidRPr="00BC15AF" w:rsidRDefault="00F53A3A" w:rsidP="00F53A3A">
            <w:pPr>
              <w:rPr>
                <w:rFonts w:ascii="Arial" w:hAnsi="Arial" w:cs="Arial"/>
                <w:color w:val="000000"/>
                <w:sz w:val="16"/>
                <w:szCs w:val="16"/>
              </w:rPr>
            </w:pPr>
            <w:r>
              <w:rPr>
                <w:rFonts w:ascii="Arial" w:hAnsi="Arial" w:cs="Arial"/>
                <w:color w:val="000000"/>
                <w:sz w:val="16"/>
                <w:szCs w:val="16"/>
              </w:rPr>
              <w:t>10</w:t>
            </w:r>
          </w:p>
        </w:tc>
        <w:tc>
          <w:tcPr>
            <w:tcW w:w="990" w:type="dxa"/>
            <w:tcMar>
              <w:left w:w="72" w:type="dxa"/>
              <w:right w:w="72" w:type="dxa"/>
            </w:tcMar>
          </w:tcPr>
          <w:p w14:paraId="529E508E" w14:textId="7CE3CCCB"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1E852E0E" w14:textId="4A3477B0" w:rsidR="00F53A3A" w:rsidRPr="00BC15AF" w:rsidRDefault="00F53A3A" w:rsidP="00F53A3A">
            <w:pPr>
              <w:rPr>
                <w:rFonts w:ascii="Arial" w:hAnsi="Arial" w:cs="Arial"/>
                <w:color w:val="000000"/>
                <w:sz w:val="16"/>
                <w:szCs w:val="16"/>
              </w:rPr>
            </w:pPr>
            <w:r>
              <w:rPr>
                <w:rFonts w:ascii="Arial" w:hAnsi="Arial" w:cs="Arial"/>
                <w:color w:val="000000"/>
                <w:sz w:val="16"/>
                <w:szCs w:val="16"/>
              </w:rPr>
              <w:t>Level at which student is considered proficient for the test</w:t>
            </w:r>
          </w:p>
        </w:tc>
        <w:tc>
          <w:tcPr>
            <w:tcW w:w="3213" w:type="dxa"/>
            <w:tcMar>
              <w:left w:w="72" w:type="dxa"/>
              <w:right w:w="72" w:type="dxa"/>
            </w:tcMar>
          </w:tcPr>
          <w:p w14:paraId="76449A16" w14:textId="59E08329" w:rsidR="00F53A3A" w:rsidRPr="00BC15AF" w:rsidRDefault="00F53A3A" w:rsidP="00F53A3A">
            <w:pPr>
              <w:rPr>
                <w:rFonts w:ascii="Arial" w:hAnsi="Arial" w:cs="Arial"/>
                <w:color w:val="000000"/>
                <w:sz w:val="16"/>
                <w:szCs w:val="16"/>
              </w:rPr>
            </w:pPr>
            <w:r>
              <w:rPr>
                <w:rFonts w:ascii="Arial" w:hAnsi="Arial" w:cs="Arial"/>
                <w:color w:val="000000"/>
                <w:sz w:val="16"/>
                <w:szCs w:val="16"/>
              </w:rPr>
              <w:t>Integer &gt;= 1</w:t>
            </w:r>
          </w:p>
        </w:tc>
        <w:tc>
          <w:tcPr>
            <w:tcW w:w="1350" w:type="dxa"/>
            <w:tcMar>
              <w:left w:w="72" w:type="dxa"/>
              <w:right w:w="72" w:type="dxa"/>
            </w:tcMar>
          </w:tcPr>
          <w:p w14:paraId="40D83760" w14:textId="1514AF23" w:rsidR="00F53A3A" w:rsidRPr="00BC15AF" w:rsidRDefault="00F53A3A" w:rsidP="00F53A3A">
            <w:pPr>
              <w:rPr>
                <w:rFonts w:ascii="Arial" w:hAnsi="Arial" w:cs="Arial"/>
                <w:color w:val="000000"/>
                <w:sz w:val="16"/>
                <w:szCs w:val="16"/>
              </w:rPr>
            </w:pPr>
            <w:r>
              <w:rPr>
                <w:rFonts w:ascii="Arial" w:hAnsi="Arial" w:cs="Arial"/>
                <w:color w:val="000000"/>
                <w:sz w:val="16"/>
                <w:szCs w:val="16"/>
              </w:rPr>
              <w:t>integer</w:t>
            </w:r>
          </w:p>
        </w:tc>
      </w:tr>
      <w:tr w:rsidR="00F53A3A" w:rsidRPr="00104454" w14:paraId="7B664030" w14:textId="77777777" w:rsidTr="00002D00">
        <w:trPr>
          <w:trHeight w:val="600"/>
        </w:trPr>
        <w:tc>
          <w:tcPr>
            <w:tcW w:w="1435" w:type="dxa"/>
            <w:tcMar>
              <w:left w:w="72" w:type="dxa"/>
              <w:right w:w="72" w:type="dxa"/>
            </w:tcMar>
          </w:tcPr>
          <w:p w14:paraId="13CEA816" w14:textId="558F9320"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A13001F" w14:textId="000C226C" w:rsidR="00F53A3A" w:rsidRPr="00BC15AF" w:rsidRDefault="00F53A3A" w:rsidP="00F53A3A">
            <w:pPr>
              <w:rPr>
                <w:rFonts w:ascii="Arial" w:hAnsi="Arial" w:cs="Arial"/>
                <w:color w:val="000000"/>
                <w:sz w:val="16"/>
                <w:szCs w:val="16"/>
              </w:rPr>
            </w:pPr>
            <w:r>
              <w:rPr>
                <w:rFonts w:ascii="Arial" w:hAnsi="Arial" w:cs="Arial"/>
                <w:color w:val="000000"/>
                <w:sz w:val="16"/>
                <w:szCs w:val="16"/>
              </w:rPr>
              <w:t>scaledHi</w:t>
            </w:r>
          </w:p>
        </w:tc>
        <w:tc>
          <w:tcPr>
            <w:tcW w:w="2487" w:type="dxa"/>
            <w:tcMar>
              <w:left w:w="72" w:type="dxa"/>
              <w:right w:w="72" w:type="dxa"/>
            </w:tcMar>
          </w:tcPr>
          <w:p w14:paraId="45F8A4F1" w14:textId="6C913D02"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6EDC78CE" w14:textId="1ADE6347" w:rsidR="00F53A3A" w:rsidRPr="00BC15AF" w:rsidRDefault="00F53A3A" w:rsidP="00F53A3A">
            <w:pPr>
              <w:rPr>
                <w:rFonts w:ascii="Arial" w:hAnsi="Arial" w:cs="Arial"/>
                <w:color w:val="000000"/>
                <w:sz w:val="16"/>
                <w:szCs w:val="16"/>
              </w:rPr>
            </w:pPr>
            <w:r>
              <w:rPr>
                <w:rFonts w:ascii="Arial" w:hAnsi="Arial" w:cs="Arial"/>
                <w:color w:val="000000"/>
                <w:sz w:val="16"/>
                <w:szCs w:val="16"/>
              </w:rPr>
              <w:t>30</w:t>
            </w:r>
          </w:p>
        </w:tc>
        <w:tc>
          <w:tcPr>
            <w:tcW w:w="990" w:type="dxa"/>
            <w:tcMar>
              <w:left w:w="72" w:type="dxa"/>
              <w:right w:w="72" w:type="dxa"/>
            </w:tcMar>
          </w:tcPr>
          <w:p w14:paraId="1B136D13" w14:textId="60934B1F"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534C3DA7" w14:textId="0DB5C42C" w:rsidR="00F53A3A" w:rsidRPr="00BC15AF" w:rsidRDefault="00F53A3A" w:rsidP="00F53A3A">
            <w:pPr>
              <w:rPr>
                <w:rFonts w:ascii="Arial" w:hAnsi="Arial" w:cs="Arial"/>
                <w:color w:val="000000"/>
                <w:sz w:val="16"/>
                <w:szCs w:val="16"/>
              </w:rPr>
            </w:pPr>
            <w:r>
              <w:rPr>
                <w:rFonts w:ascii="Arial" w:hAnsi="Arial" w:cs="Arial"/>
                <w:color w:val="000000"/>
                <w:sz w:val="16"/>
                <w:szCs w:val="16"/>
              </w:rPr>
              <w:t>High score to include in this</w:t>
            </w:r>
            <w:r>
              <w:rPr>
                <w:rFonts w:ascii="Arial" w:hAnsi="Arial" w:cs="Arial"/>
                <w:color w:val="000000"/>
                <w:sz w:val="16"/>
                <w:szCs w:val="16"/>
              </w:rPr>
              <w:br/>
              <w:t>performance level</w:t>
            </w:r>
          </w:p>
        </w:tc>
        <w:tc>
          <w:tcPr>
            <w:tcW w:w="3213" w:type="dxa"/>
            <w:tcMar>
              <w:left w:w="72" w:type="dxa"/>
              <w:right w:w="72" w:type="dxa"/>
            </w:tcMar>
          </w:tcPr>
          <w:p w14:paraId="2EE62203" w14:textId="113392A5"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4DB3879C" w14:textId="028D8270" w:rsidR="00F53A3A" w:rsidRPr="00BC15AF" w:rsidRDefault="00F53A3A" w:rsidP="00F53A3A">
            <w:pPr>
              <w:rPr>
                <w:rFonts w:ascii="Arial" w:hAnsi="Arial" w:cs="Arial"/>
                <w:color w:val="000000"/>
                <w:sz w:val="16"/>
                <w:szCs w:val="16"/>
              </w:rPr>
            </w:pPr>
            <w:r>
              <w:rPr>
                <w:rFonts w:ascii="Arial" w:hAnsi="Arial" w:cs="Arial"/>
                <w:color w:val="000000"/>
                <w:sz w:val="16"/>
                <w:szCs w:val="16"/>
              </w:rPr>
              <w:t>float</w:t>
            </w:r>
          </w:p>
        </w:tc>
      </w:tr>
      <w:tr w:rsidR="00F53A3A" w:rsidRPr="00104454" w14:paraId="4B4F04CF" w14:textId="77777777" w:rsidTr="00002D00">
        <w:trPr>
          <w:trHeight w:val="900"/>
        </w:trPr>
        <w:tc>
          <w:tcPr>
            <w:tcW w:w="1435" w:type="dxa"/>
            <w:tcMar>
              <w:left w:w="72" w:type="dxa"/>
              <w:right w:w="72" w:type="dxa"/>
            </w:tcMar>
          </w:tcPr>
          <w:p w14:paraId="1CB96D72" w14:textId="09D1A289"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10A87992" w14:textId="4A551CD1" w:rsidR="00F53A3A" w:rsidRPr="00BC15AF" w:rsidRDefault="00F53A3A" w:rsidP="00F53A3A">
            <w:pPr>
              <w:rPr>
                <w:rFonts w:ascii="Arial" w:hAnsi="Arial" w:cs="Arial"/>
                <w:color w:val="000000"/>
                <w:sz w:val="16"/>
                <w:szCs w:val="16"/>
              </w:rPr>
            </w:pPr>
            <w:r>
              <w:rPr>
                <w:rFonts w:ascii="Arial" w:hAnsi="Arial" w:cs="Arial"/>
                <w:color w:val="000000"/>
                <w:sz w:val="16"/>
                <w:szCs w:val="16"/>
              </w:rPr>
              <w:t>scaledLo</w:t>
            </w:r>
          </w:p>
        </w:tc>
        <w:tc>
          <w:tcPr>
            <w:tcW w:w="2487" w:type="dxa"/>
            <w:tcMar>
              <w:left w:w="72" w:type="dxa"/>
              <w:right w:w="72" w:type="dxa"/>
            </w:tcMar>
          </w:tcPr>
          <w:p w14:paraId="2A4C90A2" w14:textId="3E3F4D7E"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56557257" w14:textId="1D8CA195" w:rsidR="00F53A3A" w:rsidRPr="00BC15AF" w:rsidRDefault="00F53A3A" w:rsidP="00F53A3A">
            <w:pPr>
              <w:rPr>
                <w:rFonts w:ascii="Arial" w:hAnsi="Arial" w:cs="Arial"/>
                <w:color w:val="000000"/>
                <w:sz w:val="16"/>
                <w:szCs w:val="16"/>
              </w:rPr>
            </w:pPr>
            <w:r>
              <w:rPr>
                <w:rFonts w:ascii="Arial" w:hAnsi="Arial" w:cs="Arial"/>
                <w:color w:val="000000"/>
                <w:sz w:val="16"/>
                <w:szCs w:val="16"/>
              </w:rPr>
              <w:t>30</w:t>
            </w:r>
          </w:p>
        </w:tc>
        <w:tc>
          <w:tcPr>
            <w:tcW w:w="990" w:type="dxa"/>
            <w:tcMar>
              <w:left w:w="72" w:type="dxa"/>
              <w:right w:w="72" w:type="dxa"/>
            </w:tcMar>
          </w:tcPr>
          <w:p w14:paraId="27104521" w14:textId="371F9D8E"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3638CE71" w14:textId="52EC34EA" w:rsidR="00F53A3A" w:rsidRPr="00BC15AF" w:rsidRDefault="00F53A3A" w:rsidP="00F53A3A">
            <w:pPr>
              <w:rPr>
                <w:rFonts w:ascii="Arial" w:hAnsi="Arial" w:cs="Arial"/>
                <w:color w:val="000000"/>
                <w:sz w:val="16"/>
                <w:szCs w:val="16"/>
              </w:rPr>
            </w:pPr>
            <w:r>
              <w:rPr>
                <w:rFonts w:ascii="Arial" w:hAnsi="Arial" w:cs="Arial"/>
                <w:color w:val="000000"/>
                <w:sz w:val="16"/>
                <w:szCs w:val="16"/>
              </w:rPr>
              <w:t>Low score to include in this</w:t>
            </w:r>
            <w:r>
              <w:rPr>
                <w:rFonts w:ascii="Arial" w:hAnsi="Arial" w:cs="Arial"/>
                <w:color w:val="000000"/>
                <w:sz w:val="16"/>
                <w:szCs w:val="16"/>
              </w:rPr>
              <w:br/>
              <w:t>performance level</w:t>
            </w:r>
          </w:p>
        </w:tc>
        <w:tc>
          <w:tcPr>
            <w:tcW w:w="3213" w:type="dxa"/>
            <w:tcMar>
              <w:left w:w="72" w:type="dxa"/>
              <w:right w:w="72" w:type="dxa"/>
            </w:tcMar>
          </w:tcPr>
          <w:p w14:paraId="3C549B85" w14:textId="4AB6D72A"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14DF0853" w14:textId="63693E26" w:rsidR="00F53A3A" w:rsidRPr="00BC15AF" w:rsidRDefault="00F53A3A" w:rsidP="00F53A3A">
            <w:pPr>
              <w:rPr>
                <w:rFonts w:ascii="Arial" w:hAnsi="Arial" w:cs="Arial"/>
                <w:color w:val="000000"/>
                <w:sz w:val="16"/>
                <w:szCs w:val="16"/>
              </w:rPr>
            </w:pPr>
            <w:r>
              <w:rPr>
                <w:rFonts w:ascii="Arial" w:hAnsi="Arial" w:cs="Arial"/>
                <w:color w:val="000000"/>
                <w:sz w:val="16"/>
                <w:szCs w:val="16"/>
              </w:rPr>
              <w:t>float</w:t>
            </w:r>
          </w:p>
        </w:tc>
      </w:tr>
      <w:tr w:rsidR="00D80837" w:rsidRPr="00104454" w14:paraId="7D8E2DEE" w14:textId="77777777" w:rsidTr="00002D00">
        <w:trPr>
          <w:trHeight w:val="600"/>
        </w:trPr>
        <w:tc>
          <w:tcPr>
            <w:tcW w:w="1435" w:type="dxa"/>
            <w:tcMar>
              <w:left w:w="72" w:type="dxa"/>
              <w:right w:w="72" w:type="dxa"/>
            </w:tcMar>
          </w:tcPr>
          <w:p w14:paraId="31785CEE" w14:textId="5782141D" w:rsidR="00D80837" w:rsidRPr="00BC15AF" w:rsidRDefault="00D80837" w:rsidP="00D80837">
            <w:pPr>
              <w:rPr>
                <w:rFonts w:ascii="Arial" w:hAnsi="Arial" w:cs="Arial"/>
                <w:color w:val="000000"/>
                <w:sz w:val="16"/>
                <w:szCs w:val="16"/>
              </w:rPr>
            </w:pPr>
            <w:r>
              <w:rPr>
                <w:rFonts w:ascii="Arial" w:hAnsi="Arial" w:cs="Arial"/>
                <w:color w:val="000000"/>
                <w:sz w:val="16"/>
                <w:szCs w:val="16"/>
              </w:rPr>
              <w:t>Rules</w:t>
            </w:r>
          </w:p>
        </w:tc>
        <w:tc>
          <w:tcPr>
            <w:tcW w:w="1350" w:type="dxa"/>
            <w:tcMar>
              <w:left w:w="72" w:type="dxa"/>
              <w:right w:w="72" w:type="dxa"/>
            </w:tcMar>
          </w:tcPr>
          <w:p w14:paraId="7191E73B" w14:textId="344A9459"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0560BB4C" w14:textId="2C29DED1"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TestPackage:Blueprint:BlueprintElement:Scoring:Rules</w:t>
            </w:r>
          </w:p>
        </w:tc>
        <w:tc>
          <w:tcPr>
            <w:tcW w:w="843" w:type="dxa"/>
            <w:tcMar>
              <w:left w:w="72" w:type="dxa"/>
              <w:right w:w="72" w:type="dxa"/>
            </w:tcMar>
          </w:tcPr>
          <w:p w14:paraId="6AFE05A2" w14:textId="5D55D283"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2E2B0C71" w14:textId="5B4A7EDF"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448916CE" w14:textId="1E1016AC" w:rsidR="00D80837" w:rsidRPr="00BC15AF" w:rsidRDefault="00D80837" w:rsidP="00D80837">
            <w:pPr>
              <w:rPr>
                <w:rFonts w:ascii="Arial" w:hAnsi="Arial" w:cs="Arial"/>
                <w:color w:val="000000"/>
                <w:sz w:val="16"/>
                <w:szCs w:val="16"/>
              </w:rPr>
            </w:pPr>
            <w:r>
              <w:rPr>
                <w:rFonts w:ascii="Arial" w:hAnsi="Arial" w:cs="Arial"/>
                <w:color w:val="000000"/>
                <w:sz w:val="16"/>
                <w:szCs w:val="16"/>
              </w:rPr>
              <w:t>Configurations for scoring the test, consisting of:</w:t>
            </w:r>
            <w:r>
              <w:rPr>
                <w:rFonts w:ascii="Arial" w:hAnsi="Arial" w:cs="Arial"/>
                <w:color w:val="000000"/>
                <w:sz w:val="16"/>
                <w:szCs w:val="16"/>
              </w:rPr>
              <w:br/>
            </w:r>
            <w:r>
              <w:rPr>
                <w:rFonts w:ascii="Arial" w:hAnsi="Arial" w:cs="Arial"/>
                <w:color w:val="000000"/>
                <w:sz w:val="16"/>
                <w:szCs w:val="16"/>
              </w:rPr>
              <w:br/>
            </w:r>
            <w:r>
              <w:rPr>
                <w:rFonts w:ascii="Arial" w:hAnsi="Arial" w:cs="Arial"/>
                <w:color w:val="000000"/>
                <w:sz w:val="16"/>
                <w:szCs w:val="16"/>
              </w:rPr>
              <w:lastRenderedPageBreak/>
              <w:t>- rules for computation</w:t>
            </w:r>
            <w:r>
              <w:rPr>
                <w:rFonts w:ascii="Arial" w:hAnsi="Arial" w:cs="Arial"/>
                <w:color w:val="000000"/>
                <w:sz w:val="16"/>
                <w:szCs w:val="16"/>
              </w:rPr>
              <w:br/>
              <w:t xml:space="preserve"> - score cut points for determining performance levels</w:t>
            </w:r>
          </w:p>
        </w:tc>
        <w:tc>
          <w:tcPr>
            <w:tcW w:w="3213" w:type="dxa"/>
            <w:tcMar>
              <w:left w:w="72" w:type="dxa"/>
              <w:right w:w="72" w:type="dxa"/>
            </w:tcMar>
          </w:tcPr>
          <w:p w14:paraId="5A3CA8D0" w14:textId="6A429674" w:rsidR="00D80837" w:rsidRPr="00BC15AF" w:rsidRDefault="00D80837" w:rsidP="00D80837">
            <w:pPr>
              <w:rPr>
                <w:rFonts w:ascii="Arial" w:hAnsi="Arial" w:cs="Arial"/>
                <w:color w:val="000000"/>
                <w:sz w:val="16"/>
                <w:szCs w:val="16"/>
              </w:rPr>
            </w:pPr>
            <w:r>
              <w:rPr>
                <w:rFonts w:ascii="Arial" w:hAnsi="Arial" w:cs="Arial"/>
                <w:color w:val="000000"/>
                <w:sz w:val="16"/>
                <w:szCs w:val="16"/>
              </w:rPr>
              <w:lastRenderedPageBreak/>
              <w:t> </w:t>
            </w:r>
          </w:p>
        </w:tc>
        <w:tc>
          <w:tcPr>
            <w:tcW w:w="1350" w:type="dxa"/>
            <w:tcMar>
              <w:left w:w="72" w:type="dxa"/>
              <w:right w:w="72" w:type="dxa"/>
            </w:tcMar>
          </w:tcPr>
          <w:p w14:paraId="64251471" w14:textId="1792D568"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D80837" w:rsidRPr="00104454" w14:paraId="61A0EA95" w14:textId="77777777" w:rsidTr="00002D00">
        <w:trPr>
          <w:trHeight w:val="300"/>
        </w:trPr>
        <w:tc>
          <w:tcPr>
            <w:tcW w:w="1435" w:type="dxa"/>
            <w:tcMar>
              <w:left w:w="72" w:type="dxa"/>
              <w:right w:w="72" w:type="dxa"/>
            </w:tcMar>
          </w:tcPr>
          <w:p w14:paraId="5284FF77" w14:textId="7711B485" w:rsidR="00D80837" w:rsidRPr="00BC15AF" w:rsidRDefault="00D80837" w:rsidP="00D80837">
            <w:pPr>
              <w:rPr>
                <w:rFonts w:ascii="Arial" w:hAnsi="Arial" w:cs="Arial"/>
                <w:color w:val="000000"/>
                <w:sz w:val="16"/>
                <w:szCs w:val="16"/>
              </w:rPr>
            </w:pPr>
            <w:r>
              <w:rPr>
                <w:rFonts w:ascii="Arial" w:hAnsi="Arial" w:cs="Arial"/>
                <w:color w:val="000000"/>
                <w:sz w:val="16"/>
                <w:szCs w:val="16"/>
              </w:rPr>
              <w:t>Rule</w:t>
            </w:r>
          </w:p>
        </w:tc>
        <w:tc>
          <w:tcPr>
            <w:tcW w:w="1350" w:type="dxa"/>
            <w:tcMar>
              <w:left w:w="72" w:type="dxa"/>
              <w:right w:w="72" w:type="dxa"/>
            </w:tcMar>
          </w:tcPr>
          <w:p w14:paraId="534969BF" w14:textId="7D4745ED"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426AA558" w14:textId="32529FCB"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TestPackage:Blueprint:BlueprintElement:Scoring:Rules:Rule</w:t>
            </w:r>
          </w:p>
        </w:tc>
        <w:tc>
          <w:tcPr>
            <w:tcW w:w="843" w:type="dxa"/>
            <w:tcMar>
              <w:left w:w="72" w:type="dxa"/>
              <w:right w:w="72" w:type="dxa"/>
            </w:tcMar>
          </w:tcPr>
          <w:p w14:paraId="1055FC76" w14:textId="26C8EA9E"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4DC2E606" w14:textId="5B8E092F"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48FF65FF" w14:textId="3CE79462" w:rsidR="00D80837" w:rsidRPr="00BC15AF" w:rsidRDefault="00D80837" w:rsidP="00D80837">
            <w:pPr>
              <w:rPr>
                <w:rFonts w:ascii="Arial" w:hAnsi="Arial" w:cs="Arial"/>
                <w:color w:val="000000"/>
                <w:sz w:val="16"/>
                <w:szCs w:val="16"/>
              </w:rPr>
            </w:pPr>
            <w:r>
              <w:rPr>
                <w:rFonts w:ascii="Arial" w:hAnsi="Arial" w:cs="Arial"/>
                <w:color w:val="000000"/>
                <w:sz w:val="16"/>
                <w:szCs w:val="16"/>
              </w:rPr>
              <w:t>A rule for computing a score element, such as:</w:t>
            </w:r>
            <w:r>
              <w:rPr>
                <w:rFonts w:ascii="Arial" w:hAnsi="Arial" w:cs="Arial"/>
                <w:color w:val="000000"/>
                <w:sz w:val="16"/>
                <w:szCs w:val="16"/>
              </w:rPr>
              <w:br/>
            </w:r>
            <w:r>
              <w:rPr>
                <w:rFonts w:ascii="Arial" w:hAnsi="Arial" w:cs="Arial"/>
                <w:color w:val="000000"/>
                <w:sz w:val="16"/>
                <w:szCs w:val="16"/>
              </w:rPr>
              <w:br/>
              <w:t>- overall theta or scaled score</w:t>
            </w:r>
            <w:r>
              <w:rPr>
                <w:rFonts w:ascii="Arial" w:hAnsi="Arial" w:cs="Arial"/>
                <w:color w:val="000000"/>
                <w:sz w:val="16"/>
                <w:szCs w:val="16"/>
              </w:rPr>
              <w:br/>
              <w:t>- strand score</w:t>
            </w:r>
            <w:r>
              <w:rPr>
                <w:rFonts w:ascii="Arial" w:hAnsi="Arial" w:cs="Arial"/>
                <w:color w:val="000000"/>
                <w:sz w:val="16"/>
                <w:szCs w:val="16"/>
              </w:rPr>
              <w:br/>
              <w:t>- benchmark score</w:t>
            </w:r>
          </w:p>
        </w:tc>
        <w:tc>
          <w:tcPr>
            <w:tcW w:w="3213" w:type="dxa"/>
            <w:tcMar>
              <w:left w:w="72" w:type="dxa"/>
              <w:right w:w="72" w:type="dxa"/>
            </w:tcMar>
          </w:tcPr>
          <w:p w14:paraId="08F8BE1C" w14:textId="1B34456D"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49A1DCD0" w14:textId="3F582790"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F53A3A" w:rsidRPr="00104454" w14:paraId="7BBE2D03" w14:textId="77777777" w:rsidTr="00002D00">
        <w:trPr>
          <w:trHeight w:val="600"/>
        </w:trPr>
        <w:tc>
          <w:tcPr>
            <w:tcW w:w="1435" w:type="dxa"/>
            <w:tcMar>
              <w:left w:w="72" w:type="dxa"/>
              <w:right w:w="72" w:type="dxa"/>
            </w:tcMar>
          </w:tcPr>
          <w:p w14:paraId="755439DB" w14:textId="33F2854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B3C7DB2" w14:textId="79F0811C" w:rsidR="00F53A3A" w:rsidRPr="00BC15AF" w:rsidRDefault="00F53A3A" w:rsidP="00F53A3A">
            <w:pPr>
              <w:rPr>
                <w:rFonts w:ascii="Arial" w:hAnsi="Arial" w:cs="Arial"/>
                <w:color w:val="000000"/>
                <w:sz w:val="16"/>
                <w:szCs w:val="16"/>
              </w:rPr>
            </w:pPr>
            <w:r>
              <w:rPr>
                <w:rFonts w:ascii="Arial" w:hAnsi="Arial" w:cs="Arial"/>
                <w:color w:val="000000"/>
                <w:sz w:val="16"/>
                <w:szCs w:val="16"/>
              </w:rPr>
              <w:t>computationOrder</w:t>
            </w:r>
          </w:p>
        </w:tc>
        <w:tc>
          <w:tcPr>
            <w:tcW w:w="2487" w:type="dxa"/>
            <w:tcMar>
              <w:left w:w="72" w:type="dxa"/>
              <w:right w:w="72" w:type="dxa"/>
            </w:tcMar>
          </w:tcPr>
          <w:p w14:paraId="1AAEE850" w14:textId="1A95FA79"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431305F3" w14:textId="06B6ABA2" w:rsidR="00F53A3A" w:rsidRPr="00BC15AF" w:rsidRDefault="00F53A3A" w:rsidP="00F53A3A">
            <w:pPr>
              <w:rPr>
                <w:rFonts w:ascii="Arial" w:hAnsi="Arial" w:cs="Arial"/>
                <w:color w:val="000000"/>
                <w:sz w:val="16"/>
                <w:szCs w:val="16"/>
              </w:rPr>
            </w:pPr>
            <w:r>
              <w:rPr>
                <w:rFonts w:ascii="Arial" w:hAnsi="Arial" w:cs="Arial"/>
                <w:color w:val="000000"/>
                <w:sz w:val="16"/>
                <w:szCs w:val="16"/>
              </w:rPr>
              <w:t>10</w:t>
            </w:r>
          </w:p>
        </w:tc>
        <w:tc>
          <w:tcPr>
            <w:tcW w:w="990" w:type="dxa"/>
            <w:tcMar>
              <w:left w:w="72" w:type="dxa"/>
              <w:right w:w="72" w:type="dxa"/>
            </w:tcMar>
          </w:tcPr>
          <w:p w14:paraId="4BD820A8" w14:textId="28E317C1"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3D699DA8" w14:textId="2B131FE8" w:rsidR="00F53A3A" w:rsidRPr="00BC15AF" w:rsidRDefault="00F53A3A" w:rsidP="00F53A3A">
            <w:pPr>
              <w:rPr>
                <w:rFonts w:ascii="Arial" w:hAnsi="Arial" w:cs="Arial"/>
                <w:color w:val="000000"/>
                <w:sz w:val="16"/>
                <w:szCs w:val="16"/>
              </w:rPr>
            </w:pPr>
            <w:r>
              <w:rPr>
                <w:rFonts w:ascii="Arial" w:hAnsi="Arial" w:cs="Arial"/>
                <w:color w:val="000000"/>
                <w:sz w:val="16"/>
                <w:szCs w:val="16"/>
              </w:rPr>
              <w:t>The order that the computations are processed.</w:t>
            </w:r>
          </w:p>
        </w:tc>
        <w:tc>
          <w:tcPr>
            <w:tcW w:w="3213" w:type="dxa"/>
            <w:tcMar>
              <w:left w:w="72" w:type="dxa"/>
              <w:right w:w="72" w:type="dxa"/>
            </w:tcMar>
          </w:tcPr>
          <w:p w14:paraId="17D1FA98" w14:textId="17BBC420" w:rsidR="00F53A3A" w:rsidRPr="00BC15AF" w:rsidRDefault="00F53A3A" w:rsidP="00F53A3A">
            <w:pPr>
              <w:rPr>
                <w:rFonts w:ascii="Arial" w:hAnsi="Arial" w:cs="Arial"/>
                <w:color w:val="000000"/>
                <w:sz w:val="16"/>
                <w:szCs w:val="16"/>
              </w:rPr>
            </w:pPr>
            <w:r>
              <w:rPr>
                <w:rFonts w:ascii="Arial" w:hAnsi="Arial" w:cs="Arial"/>
                <w:color w:val="000000"/>
                <w:sz w:val="16"/>
                <w:szCs w:val="16"/>
              </w:rPr>
              <w:t>Integer &gt;= 1</w:t>
            </w:r>
          </w:p>
        </w:tc>
        <w:tc>
          <w:tcPr>
            <w:tcW w:w="1350" w:type="dxa"/>
            <w:tcMar>
              <w:left w:w="72" w:type="dxa"/>
              <w:right w:w="72" w:type="dxa"/>
            </w:tcMar>
          </w:tcPr>
          <w:p w14:paraId="6D875469" w14:textId="195FC5FC" w:rsidR="00F53A3A" w:rsidRPr="00BC15AF" w:rsidRDefault="00F53A3A" w:rsidP="00F53A3A">
            <w:pPr>
              <w:rPr>
                <w:rFonts w:ascii="Arial" w:hAnsi="Arial" w:cs="Arial"/>
                <w:color w:val="000000"/>
                <w:sz w:val="16"/>
                <w:szCs w:val="16"/>
              </w:rPr>
            </w:pPr>
            <w:r>
              <w:rPr>
                <w:rFonts w:ascii="Arial" w:hAnsi="Arial" w:cs="Arial"/>
                <w:color w:val="000000"/>
                <w:sz w:val="16"/>
                <w:szCs w:val="16"/>
              </w:rPr>
              <w:t>integer</w:t>
            </w:r>
          </w:p>
        </w:tc>
      </w:tr>
      <w:tr w:rsidR="00F53A3A" w:rsidRPr="00104454" w14:paraId="27B41833" w14:textId="77777777" w:rsidTr="00002D00">
        <w:trPr>
          <w:trHeight w:val="300"/>
        </w:trPr>
        <w:tc>
          <w:tcPr>
            <w:tcW w:w="1435" w:type="dxa"/>
            <w:tcMar>
              <w:left w:w="72" w:type="dxa"/>
              <w:right w:w="72" w:type="dxa"/>
            </w:tcMar>
          </w:tcPr>
          <w:p w14:paraId="49D1C972" w14:textId="0A3B1D88"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1029EFE9" w14:textId="18E89ABD" w:rsidR="00F53A3A" w:rsidRPr="00BC15AF" w:rsidRDefault="00F53A3A" w:rsidP="00F53A3A">
            <w:pPr>
              <w:rPr>
                <w:rFonts w:ascii="Arial" w:hAnsi="Arial" w:cs="Arial"/>
                <w:color w:val="000000"/>
                <w:sz w:val="16"/>
                <w:szCs w:val="16"/>
              </w:rPr>
            </w:pPr>
            <w:r>
              <w:rPr>
                <w:rFonts w:ascii="Arial" w:hAnsi="Arial" w:cs="Arial"/>
                <w:color w:val="000000"/>
                <w:sz w:val="16"/>
                <w:szCs w:val="16"/>
              </w:rPr>
              <w:t>name</w:t>
            </w:r>
          </w:p>
        </w:tc>
        <w:tc>
          <w:tcPr>
            <w:tcW w:w="2487" w:type="dxa"/>
            <w:tcMar>
              <w:left w:w="72" w:type="dxa"/>
              <w:right w:w="72" w:type="dxa"/>
            </w:tcMar>
          </w:tcPr>
          <w:p w14:paraId="33E57AC9" w14:textId="2E84FE35"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05A45341" w14:textId="3F18FDE9"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0C1A9D1D" w14:textId="3CD1B880"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740A135C" w14:textId="549FCCB5" w:rsidR="00F53A3A" w:rsidRPr="00BC15AF" w:rsidRDefault="00F53A3A" w:rsidP="00F53A3A">
            <w:pPr>
              <w:rPr>
                <w:rFonts w:ascii="Arial" w:hAnsi="Arial" w:cs="Arial"/>
                <w:color w:val="000000"/>
                <w:sz w:val="16"/>
                <w:szCs w:val="16"/>
              </w:rPr>
            </w:pPr>
            <w:r>
              <w:rPr>
                <w:rFonts w:ascii="Arial" w:hAnsi="Arial" w:cs="Arial"/>
                <w:color w:val="000000"/>
                <w:sz w:val="16"/>
                <w:szCs w:val="16"/>
              </w:rPr>
              <w:t>The computation rule's name</w:t>
            </w:r>
          </w:p>
        </w:tc>
        <w:tc>
          <w:tcPr>
            <w:tcW w:w="3213" w:type="dxa"/>
            <w:tcMar>
              <w:left w:w="72" w:type="dxa"/>
              <w:right w:w="72" w:type="dxa"/>
            </w:tcMar>
          </w:tcPr>
          <w:p w14:paraId="4195A89B" w14:textId="117D1D2A"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257229A3" w14:textId="07D48CD5"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D80837" w:rsidRPr="00104454" w14:paraId="63A2000C" w14:textId="77777777" w:rsidTr="00002D00">
        <w:trPr>
          <w:trHeight w:val="300"/>
        </w:trPr>
        <w:tc>
          <w:tcPr>
            <w:tcW w:w="1435" w:type="dxa"/>
            <w:tcMar>
              <w:left w:w="72" w:type="dxa"/>
              <w:right w:w="72" w:type="dxa"/>
            </w:tcMar>
          </w:tcPr>
          <w:p w14:paraId="43112907" w14:textId="002B802E" w:rsidR="00D80837" w:rsidRPr="00BC15AF" w:rsidRDefault="00D80837" w:rsidP="00D80837">
            <w:pPr>
              <w:rPr>
                <w:rFonts w:ascii="Arial" w:hAnsi="Arial" w:cs="Arial"/>
                <w:color w:val="000000"/>
                <w:sz w:val="16"/>
                <w:szCs w:val="16"/>
              </w:rPr>
            </w:pPr>
            <w:r>
              <w:rPr>
                <w:rFonts w:ascii="Arial" w:hAnsi="Arial" w:cs="Arial"/>
                <w:color w:val="000000"/>
                <w:sz w:val="16"/>
                <w:szCs w:val="16"/>
              </w:rPr>
              <w:t>Parameter</w:t>
            </w:r>
          </w:p>
        </w:tc>
        <w:tc>
          <w:tcPr>
            <w:tcW w:w="1350" w:type="dxa"/>
            <w:tcMar>
              <w:left w:w="72" w:type="dxa"/>
              <w:right w:w="72" w:type="dxa"/>
            </w:tcMar>
          </w:tcPr>
          <w:p w14:paraId="045FDCD8" w14:textId="1FE10C0D"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6CA80223" w14:textId="17981010"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TestPackage:Blueprint:BlueprintElement:Scoring:Rules:Rule:Parameter</w:t>
            </w:r>
          </w:p>
        </w:tc>
        <w:tc>
          <w:tcPr>
            <w:tcW w:w="843" w:type="dxa"/>
            <w:tcMar>
              <w:left w:w="72" w:type="dxa"/>
              <w:right w:w="72" w:type="dxa"/>
            </w:tcMar>
          </w:tcPr>
          <w:p w14:paraId="0466F759" w14:textId="3FAD06A9"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7D2BC3E8" w14:textId="68840CA3" w:rsidR="00D80837" w:rsidRPr="00BC15AF" w:rsidRDefault="00D80837" w:rsidP="00D80837">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13078C6D" w14:textId="58DB7F1D" w:rsidR="00D80837" w:rsidRPr="00BC15AF" w:rsidRDefault="00D80837" w:rsidP="00D80837">
            <w:pPr>
              <w:rPr>
                <w:rFonts w:ascii="Arial" w:hAnsi="Arial" w:cs="Arial"/>
                <w:color w:val="000000"/>
                <w:sz w:val="16"/>
                <w:szCs w:val="16"/>
              </w:rPr>
            </w:pPr>
            <w:r>
              <w:rPr>
                <w:rFonts w:ascii="Arial" w:hAnsi="Arial" w:cs="Arial"/>
                <w:color w:val="000000"/>
                <w:sz w:val="16"/>
                <w:szCs w:val="16"/>
              </w:rPr>
              <w:t>A parameter for a computation rule</w:t>
            </w:r>
          </w:p>
        </w:tc>
        <w:tc>
          <w:tcPr>
            <w:tcW w:w="3213" w:type="dxa"/>
            <w:tcMar>
              <w:left w:w="72" w:type="dxa"/>
              <w:right w:w="72" w:type="dxa"/>
            </w:tcMar>
          </w:tcPr>
          <w:p w14:paraId="23A2EFDD" w14:textId="77A8699A"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CD8C8F4" w14:textId="12E832A2"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F53A3A" w:rsidRPr="00104454" w14:paraId="35596B99" w14:textId="77777777" w:rsidTr="00002D00">
        <w:trPr>
          <w:trHeight w:val="300"/>
        </w:trPr>
        <w:tc>
          <w:tcPr>
            <w:tcW w:w="1435" w:type="dxa"/>
            <w:tcMar>
              <w:left w:w="72" w:type="dxa"/>
              <w:right w:w="72" w:type="dxa"/>
            </w:tcMar>
          </w:tcPr>
          <w:p w14:paraId="58E8AA2B" w14:textId="70EB23BA"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0D51D58" w14:textId="07C67D3A" w:rsidR="00F53A3A" w:rsidRPr="00BC15AF" w:rsidRDefault="00F53A3A" w:rsidP="00F53A3A">
            <w:pPr>
              <w:rPr>
                <w:rFonts w:ascii="Arial" w:hAnsi="Arial" w:cs="Arial"/>
                <w:color w:val="000000"/>
                <w:sz w:val="16"/>
                <w:szCs w:val="16"/>
              </w:rPr>
            </w:pPr>
            <w:r>
              <w:rPr>
                <w:rFonts w:ascii="Arial" w:hAnsi="Arial" w:cs="Arial"/>
                <w:color w:val="000000"/>
                <w:sz w:val="16"/>
                <w:szCs w:val="16"/>
              </w:rPr>
              <w:t>id</w:t>
            </w:r>
          </w:p>
        </w:tc>
        <w:tc>
          <w:tcPr>
            <w:tcW w:w="2487" w:type="dxa"/>
            <w:tcMar>
              <w:left w:w="72" w:type="dxa"/>
              <w:right w:w="72" w:type="dxa"/>
            </w:tcMar>
          </w:tcPr>
          <w:p w14:paraId="3AD39E1F" w14:textId="64BEC7D9"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6365ED7E" w14:textId="0605CF5D" w:rsidR="00F53A3A" w:rsidRPr="00BC15AF" w:rsidRDefault="00F53A3A" w:rsidP="00F53A3A">
            <w:pPr>
              <w:rPr>
                <w:rFonts w:ascii="Arial" w:hAnsi="Arial" w:cs="Arial"/>
                <w:color w:val="000000"/>
                <w:sz w:val="16"/>
                <w:szCs w:val="16"/>
              </w:rPr>
            </w:pPr>
            <w:r>
              <w:rPr>
                <w:rFonts w:ascii="Arial" w:hAnsi="Arial" w:cs="Arial"/>
                <w:color w:val="000000"/>
                <w:sz w:val="16"/>
                <w:szCs w:val="16"/>
              </w:rPr>
              <w:t>250</w:t>
            </w:r>
          </w:p>
        </w:tc>
        <w:tc>
          <w:tcPr>
            <w:tcW w:w="990" w:type="dxa"/>
            <w:tcMar>
              <w:left w:w="72" w:type="dxa"/>
              <w:right w:w="72" w:type="dxa"/>
            </w:tcMar>
          </w:tcPr>
          <w:p w14:paraId="5854D9A2" w14:textId="27F0DC1B"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4A2DF40B" w14:textId="5E38CFEC" w:rsidR="00F53A3A" w:rsidRPr="00BC15AF" w:rsidRDefault="00F53A3A" w:rsidP="00F53A3A">
            <w:pPr>
              <w:rPr>
                <w:rFonts w:ascii="Arial" w:hAnsi="Arial" w:cs="Arial"/>
                <w:color w:val="000000"/>
                <w:sz w:val="16"/>
                <w:szCs w:val="16"/>
              </w:rPr>
            </w:pPr>
            <w:r>
              <w:rPr>
                <w:rFonts w:ascii="Arial" w:hAnsi="Arial" w:cs="Arial"/>
                <w:color w:val="000000"/>
                <w:sz w:val="16"/>
                <w:szCs w:val="16"/>
              </w:rPr>
              <w:t>Uniquely identifies this rule</w:t>
            </w:r>
            <w:r>
              <w:rPr>
                <w:rFonts w:ascii="Arial" w:hAnsi="Arial" w:cs="Arial"/>
                <w:color w:val="000000"/>
                <w:sz w:val="16"/>
                <w:szCs w:val="16"/>
              </w:rPr>
              <w:br/>
              <w:t>parameter</w:t>
            </w:r>
          </w:p>
        </w:tc>
        <w:tc>
          <w:tcPr>
            <w:tcW w:w="3213" w:type="dxa"/>
            <w:tcMar>
              <w:left w:w="72" w:type="dxa"/>
              <w:right w:w="72" w:type="dxa"/>
            </w:tcMar>
          </w:tcPr>
          <w:p w14:paraId="5FF81BD1" w14:textId="448D81F3"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4C500840" w14:textId="03BF32BB"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1B147DCB" w14:textId="77777777" w:rsidTr="00002D00">
        <w:trPr>
          <w:trHeight w:val="1500"/>
        </w:trPr>
        <w:tc>
          <w:tcPr>
            <w:tcW w:w="1435" w:type="dxa"/>
            <w:tcMar>
              <w:left w:w="72" w:type="dxa"/>
              <w:right w:w="72" w:type="dxa"/>
            </w:tcMar>
          </w:tcPr>
          <w:p w14:paraId="42819916" w14:textId="5909CF2D"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00DAA5EE" w14:textId="685DE7BB" w:rsidR="00F53A3A" w:rsidRPr="00BC15AF" w:rsidRDefault="00F53A3A" w:rsidP="00F53A3A">
            <w:pPr>
              <w:rPr>
                <w:rFonts w:ascii="Arial" w:hAnsi="Arial" w:cs="Arial"/>
                <w:color w:val="000000"/>
                <w:sz w:val="16"/>
                <w:szCs w:val="16"/>
              </w:rPr>
            </w:pPr>
            <w:r>
              <w:rPr>
                <w:rFonts w:ascii="Arial" w:hAnsi="Arial" w:cs="Arial"/>
                <w:color w:val="000000"/>
                <w:sz w:val="16"/>
                <w:szCs w:val="16"/>
              </w:rPr>
              <w:t>name</w:t>
            </w:r>
          </w:p>
        </w:tc>
        <w:tc>
          <w:tcPr>
            <w:tcW w:w="2487" w:type="dxa"/>
            <w:tcMar>
              <w:left w:w="72" w:type="dxa"/>
              <w:right w:w="72" w:type="dxa"/>
            </w:tcMar>
          </w:tcPr>
          <w:p w14:paraId="5F1C5322" w14:textId="758FF0D5"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5CAE179E" w14:textId="2E171DE8" w:rsidR="00F53A3A" w:rsidRPr="00BC15AF" w:rsidRDefault="00F53A3A" w:rsidP="00F53A3A">
            <w:pPr>
              <w:rPr>
                <w:rFonts w:ascii="Arial" w:hAnsi="Arial" w:cs="Arial"/>
                <w:color w:val="000000"/>
                <w:sz w:val="16"/>
                <w:szCs w:val="16"/>
              </w:rPr>
            </w:pPr>
            <w:r>
              <w:rPr>
                <w:rFonts w:ascii="Arial" w:hAnsi="Arial" w:cs="Arial"/>
                <w:color w:val="000000"/>
                <w:sz w:val="16"/>
                <w:szCs w:val="16"/>
              </w:rPr>
              <w:t>128</w:t>
            </w:r>
          </w:p>
        </w:tc>
        <w:tc>
          <w:tcPr>
            <w:tcW w:w="990" w:type="dxa"/>
            <w:tcMar>
              <w:left w:w="72" w:type="dxa"/>
              <w:right w:w="72" w:type="dxa"/>
            </w:tcMar>
          </w:tcPr>
          <w:p w14:paraId="1DCCECA8" w14:textId="47E310F1"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599F9DDB" w14:textId="6D0DC836" w:rsidR="00F53A3A" w:rsidRPr="00BC15AF" w:rsidRDefault="00F53A3A" w:rsidP="00F53A3A">
            <w:pPr>
              <w:rPr>
                <w:rFonts w:ascii="Arial" w:hAnsi="Arial" w:cs="Arial"/>
                <w:color w:val="000000"/>
                <w:sz w:val="16"/>
                <w:szCs w:val="16"/>
              </w:rPr>
            </w:pPr>
            <w:r>
              <w:rPr>
                <w:rFonts w:ascii="Arial" w:hAnsi="Arial" w:cs="Arial"/>
                <w:color w:val="000000"/>
                <w:sz w:val="16"/>
                <w:szCs w:val="16"/>
              </w:rPr>
              <w:t>Parameter name</w:t>
            </w:r>
          </w:p>
        </w:tc>
        <w:tc>
          <w:tcPr>
            <w:tcW w:w="3213" w:type="dxa"/>
            <w:tcMar>
              <w:left w:w="72" w:type="dxa"/>
              <w:right w:w="72" w:type="dxa"/>
            </w:tcMar>
          </w:tcPr>
          <w:p w14:paraId="5B77B692" w14:textId="44C6B794"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1AA3DAFB" w14:textId="167D7B44"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36EA8E4B" w14:textId="77777777" w:rsidTr="00002D00">
        <w:trPr>
          <w:trHeight w:val="600"/>
        </w:trPr>
        <w:tc>
          <w:tcPr>
            <w:tcW w:w="1435" w:type="dxa"/>
            <w:tcMar>
              <w:left w:w="72" w:type="dxa"/>
              <w:right w:w="72" w:type="dxa"/>
            </w:tcMar>
          </w:tcPr>
          <w:p w14:paraId="7C2A8778" w14:textId="66EE92A7"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069C05AD" w14:textId="697CFE49" w:rsidR="00F53A3A" w:rsidRPr="00BC15AF" w:rsidRDefault="00F53A3A" w:rsidP="00F53A3A">
            <w:pPr>
              <w:rPr>
                <w:rFonts w:ascii="Arial" w:hAnsi="Arial" w:cs="Arial"/>
                <w:color w:val="000000"/>
                <w:sz w:val="16"/>
                <w:szCs w:val="16"/>
              </w:rPr>
            </w:pPr>
            <w:r>
              <w:rPr>
                <w:rFonts w:ascii="Arial" w:hAnsi="Arial" w:cs="Arial"/>
                <w:color w:val="000000"/>
                <w:sz w:val="16"/>
                <w:szCs w:val="16"/>
              </w:rPr>
              <w:t>position</w:t>
            </w:r>
          </w:p>
        </w:tc>
        <w:tc>
          <w:tcPr>
            <w:tcW w:w="2487" w:type="dxa"/>
            <w:tcMar>
              <w:left w:w="72" w:type="dxa"/>
              <w:right w:w="72" w:type="dxa"/>
            </w:tcMar>
          </w:tcPr>
          <w:p w14:paraId="2A9273B9" w14:textId="7B342CC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4F6E4AAF" w14:textId="1BA5DA15" w:rsidR="00F53A3A" w:rsidRPr="00BC15AF" w:rsidRDefault="00F53A3A" w:rsidP="00F53A3A">
            <w:pPr>
              <w:rPr>
                <w:rFonts w:ascii="Arial" w:hAnsi="Arial" w:cs="Arial"/>
                <w:color w:val="000000"/>
                <w:sz w:val="16"/>
                <w:szCs w:val="16"/>
              </w:rPr>
            </w:pPr>
            <w:r>
              <w:rPr>
                <w:rFonts w:ascii="Arial" w:hAnsi="Arial" w:cs="Arial"/>
                <w:color w:val="000000"/>
                <w:sz w:val="16"/>
                <w:szCs w:val="16"/>
              </w:rPr>
              <w:t>10</w:t>
            </w:r>
          </w:p>
        </w:tc>
        <w:tc>
          <w:tcPr>
            <w:tcW w:w="990" w:type="dxa"/>
            <w:tcMar>
              <w:left w:w="72" w:type="dxa"/>
              <w:right w:w="72" w:type="dxa"/>
            </w:tcMar>
          </w:tcPr>
          <w:p w14:paraId="55340A8B" w14:textId="44AC15BF"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488550B6" w14:textId="18CB0A1E" w:rsidR="00F53A3A" w:rsidRPr="00BC15AF" w:rsidRDefault="00F53A3A" w:rsidP="00F53A3A">
            <w:pPr>
              <w:rPr>
                <w:rFonts w:ascii="Arial" w:hAnsi="Arial" w:cs="Arial"/>
                <w:color w:val="000000"/>
                <w:sz w:val="16"/>
                <w:szCs w:val="16"/>
              </w:rPr>
            </w:pPr>
            <w:r>
              <w:rPr>
                <w:rFonts w:ascii="Arial" w:hAnsi="Arial" w:cs="Arial"/>
                <w:color w:val="000000"/>
                <w:sz w:val="16"/>
                <w:szCs w:val="16"/>
              </w:rPr>
              <w:t>Order of this parameter within scoring method signature</w:t>
            </w:r>
          </w:p>
        </w:tc>
        <w:tc>
          <w:tcPr>
            <w:tcW w:w="3213" w:type="dxa"/>
            <w:tcMar>
              <w:left w:w="72" w:type="dxa"/>
              <w:right w:w="72" w:type="dxa"/>
            </w:tcMar>
          </w:tcPr>
          <w:p w14:paraId="3D762445" w14:textId="404FF08C" w:rsidR="00F53A3A" w:rsidRPr="00BC15AF" w:rsidRDefault="00F53A3A" w:rsidP="00F53A3A">
            <w:pPr>
              <w:rPr>
                <w:rFonts w:ascii="Arial" w:hAnsi="Arial" w:cs="Arial"/>
                <w:color w:val="000000"/>
                <w:sz w:val="16"/>
                <w:szCs w:val="16"/>
              </w:rPr>
            </w:pPr>
            <w:r>
              <w:rPr>
                <w:rFonts w:ascii="Arial" w:hAnsi="Arial" w:cs="Arial"/>
                <w:color w:val="000000"/>
                <w:sz w:val="16"/>
                <w:szCs w:val="16"/>
              </w:rPr>
              <w:t>Integer &gt;= 1</w:t>
            </w:r>
          </w:p>
        </w:tc>
        <w:tc>
          <w:tcPr>
            <w:tcW w:w="1350" w:type="dxa"/>
            <w:tcMar>
              <w:left w:w="72" w:type="dxa"/>
              <w:right w:w="72" w:type="dxa"/>
            </w:tcMar>
          </w:tcPr>
          <w:p w14:paraId="785A2FD9" w14:textId="55CC07EB" w:rsidR="00F53A3A" w:rsidRPr="00BC15AF" w:rsidRDefault="00F53A3A" w:rsidP="00F53A3A">
            <w:pPr>
              <w:rPr>
                <w:rFonts w:ascii="Arial" w:hAnsi="Arial" w:cs="Arial"/>
                <w:color w:val="000000"/>
                <w:sz w:val="16"/>
                <w:szCs w:val="16"/>
              </w:rPr>
            </w:pPr>
            <w:r>
              <w:rPr>
                <w:rFonts w:ascii="Arial" w:hAnsi="Arial" w:cs="Arial"/>
                <w:color w:val="000000"/>
                <w:sz w:val="16"/>
                <w:szCs w:val="16"/>
              </w:rPr>
              <w:t>integer</w:t>
            </w:r>
          </w:p>
        </w:tc>
      </w:tr>
      <w:tr w:rsidR="00F53A3A" w:rsidRPr="00104454" w14:paraId="3BD1F911" w14:textId="77777777" w:rsidTr="00002D00">
        <w:trPr>
          <w:trHeight w:val="900"/>
        </w:trPr>
        <w:tc>
          <w:tcPr>
            <w:tcW w:w="1435" w:type="dxa"/>
            <w:tcMar>
              <w:left w:w="72" w:type="dxa"/>
              <w:right w:w="72" w:type="dxa"/>
            </w:tcMar>
          </w:tcPr>
          <w:p w14:paraId="5F61B3D4" w14:textId="0F58B324"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423CAB06" w14:textId="58DD2DB7" w:rsidR="00F53A3A" w:rsidRPr="00BC15AF" w:rsidRDefault="00F53A3A" w:rsidP="00F53A3A">
            <w:pPr>
              <w:rPr>
                <w:rFonts w:ascii="Arial" w:hAnsi="Arial" w:cs="Arial"/>
                <w:color w:val="000000"/>
                <w:sz w:val="16"/>
                <w:szCs w:val="16"/>
              </w:rPr>
            </w:pPr>
            <w:r>
              <w:rPr>
                <w:rFonts w:ascii="Arial" w:hAnsi="Arial" w:cs="Arial"/>
                <w:color w:val="000000"/>
                <w:sz w:val="16"/>
                <w:szCs w:val="16"/>
              </w:rPr>
              <w:t>type</w:t>
            </w:r>
          </w:p>
        </w:tc>
        <w:tc>
          <w:tcPr>
            <w:tcW w:w="2487" w:type="dxa"/>
            <w:tcMar>
              <w:left w:w="72" w:type="dxa"/>
              <w:right w:w="72" w:type="dxa"/>
            </w:tcMar>
          </w:tcPr>
          <w:p w14:paraId="2C79EB4F" w14:textId="382FA3D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5C44FF47" w14:textId="16AC56B4" w:rsidR="00F53A3A" w:rsidRPr="00BC15AF" w:rsidRDefault="00F53A3A" w:rsidP="00F53A3A">
            <w:pPr>
              <w:rPr>
                <w:rFonts w:ascii="Arial" w:hAnsi="Arial" w:cs="Arial"/>
                <w:color w:val="000000"/>
                <w:sz w:val="16"/>
                <w:szCs w:val="16"/>
              </w:rPr>
            </w:pPr>
            <w:r>
              <w:rPr>
                <w:rFonts w:ascii="Arial" w:hAnsi="Arial" w:cs="Arial"/>
                <w:color w:val="000000"/>
                <w:sz w:val="16"/>
                <w:szCs w:val="16"/>
              </w:rPr>
              <w:t>16</w:t>
            </w:r>
          </w:p>
        </w:tc>
        <w:tc>
          <w:tcPr>
            <w:tcW w:w="990" w:type="dxa"/>
            <w:tcMar>
              <w:left w:w="72" w:type="dxa"/>
              <w:right w:w="72" w:type="dxa"/>
            </w:tcMar>
          </w:tcPr>
          <w:p w14:paraId="5E022EDE" w14:textId="6C86FFB2"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14CCDFF4" w14:textId="120C345F" w:rsidR="00F53A3A" w:rsidRPr="00BC15AF" w:rsidRDefault="00F53A3A" w:rsidP="00F53A3A">
            <w:pPr>
              <w:rPr>
                <w:rFonts w:ascii="Arial" w:hAnsi="Arial" w:cs="Arial"/>
                <w:color w:val="000000"/>
                <w:sz w:val="16"/>
                <w:szCs w:val="16"/>
              </w:rPr>
            </w:pPr>
            <w:r>
              <w:rPr>
                <w:rFonts w:ascii="Arial" w:hAnsi="Arial" w:cs="Arial"/>
                <w:color w:val="000000"/>
                <w:sz w:val="16"/>
                <w:szCs w:val="16"/>
              </w:rPr>
              <w:t>Defines the parameter variable type</w:t>
            </w:r>
          </w:p>
        </w:tc>
        <w:tc>
          <w:tcPr>
            <w:tcW w:w="3213" w:type="dxa"/>
            <w:tcMar>
              <w:left w:w="72" w:type="dxa"/>
              <w:right w:w="72" w:type="dxa"/>
            </w:tcMar>
          </w:tcPr>
          <w:p w14:paraId="12B85D4C" w14:textId="7941D8C8" w:rsidR="00F53A3A" w:rsidRPr="00BC15AF" w:rsidRDefault="00F53A3A" w:rsidP="00F53A3A">
            <w:pPr>
              <w:rPr>
                <w:rFonts w:ascii="Arial" w:hAnsi="Arial" w:cs="Arial"/>
                <w:color w:val="000000"/>
                <w:sz w:val="16"/>
                <w:szCs w:val="16"/>
              </w:rPr>
            </w:pPr>
            <w:r>
              <w:rPr>
                <w:rFonts w:ascii="Arial" w:hAnsi="Arial" w:cs="Arial"/>
                <w:color w:val="000000"/>
                <w:sz w:val="16"/>
                <w:szCs w:val="16"/>
              </w:rPr>
              <w:t>int, double, string</w:t>
            </w:r>
          </w:p>
        </w:tc>
        <w:tc>
          <w:tcPr>
            <w:tcW w:w="1350" w:type="dxa"/>
            <w:tcMar>
              <w:left w:w="72" w:type="dxa"/>
              <w:right w:w="72" w:type="dxa"/>
            </w:tcMar>
          </w:tcPr>
          <w:p w14:paraId="45DFF54A" w14:textId="6E265A4D"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D80837" w:rsidRPr="00104454" w14:paraId="3182BA31" w14:textId="77777777" w:rsidTr="00002D00">
        <w:trPr>
          <w:trHeight w:val="600"/>
        </w:trPr>
        <w:tc>
          <w:tcPr>
            <w:tcW w:w="1435" w:type="dxa"/>
            <w:tcMar>
              <w:left w:w="72" w:type="dxa"/>
              <w:right w:w="72" w:type="dxa"/>
            </w:tcMar>
          </w:tcPr>
          <w:p w14:paraId="014CCB36" w14:textId="506340AC" w:rsidR="00D80837" w:rsidRPr="00BC15AF" w:rsidRDefault="00D80837" w:rsidP="00D80837">
            <w:pPr>
              <w:rPr>
                <w:rFonts w:ascii="Arial" w:hAnsi="Arial" w:cs="Arial"/>
                <w:color w:val="000000"/>
                <w:sz w:val="16"/>
                <w:szCs w:val="16"/>
              </w:rPr>
            </w:pPr>
            <w:r>
              <w:rPr>
                <w:rFonts w:ascii="Arial" w:hAnsi="Arial" w:cs="Arial"/>
                <w:color w:val="000000"/>
                <w:sz w:val="16"/>
                <w:szCs w:val="16"/>
              </w:rPr>
              <w:t>Property</w:t>
            </w:r>
          </w:p>
        </w:tc>
        <w:tc>
          <w:tcPr>
            <w:tcW w:w="1350" w:type="dxa"/>
            <w:tcMar>
              <w:left w:w="72" w:type="dxa"/>
              <w:right w:w="72" w:type="dxa"/>
            </w:tcMar>
          </w:tcPr>
          <w:p w14:paraId="7A1C7569" w14:textId="0AB4D457"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30D13016" w14:textId="5642B684"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TestPackage:Blueprint:BlueprintElement:Scoring:Rules:Rule:Parameter:Property</w:t>
            </w:r>
          </w:p>
        </w:tc>
        <w:tc>
          <w:tcPr>
            <w:tcW w:w="843" w:type="dxa"/>
            <w:tcMar>
              <w:left w:w="72" w:type="dxa"/>
              <w:right w:w="72" w:type="dxa"/>
            </w:tcMar>
          </w:tcPr>
          <w:p w14:paraId="642E936E" w14:textId="5860C689"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69DAE230" w14:textId="68F80BBB" w:rsidR="00D80837" w:rsidRPr="00BC15AF" w:rsidRDefault="00D80837" w:rsidP="00D80837">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0D24359D" w14:textId="7B9A3C6B"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41298A46" w14:textId="670CC4D0"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1AA68C8" w14:textId="6FE747C9"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F53A3A" w:rsidRPr="00104454" w14:paraId="24A8046E" w14:textId="77777777" w:rsidTr="00002D00">
        <w:trPr>
          <w:trHeight w:val="300"/>
        </w:trPr>
        <w:tc>
          <w:tcPr>
            <w:tcW w:w="1435" w:type="dxa"/>
            <w:tcMar>
              <w:left w:w="72" w:type="dxa"/>
              <w:right w:w="72" w:type="dxa"/>
            </w:tcMar>
          </w:tcPr>
          <w:p w14:paraId="7F2DB540" w14:textId="16B9DD4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178F5515" w14:textId="736A14E6" w:rsidR="00F53A3A" w:rsidRPr="00BC15AF" w:rsidRDefault="00F53A3A" w:rsidP="00F53A3A">
            <w:pPr>
              <w:rPr>
                <w:rFonts w:ascii="Arial" w:hAnsi="Arial" w:cs="Arial"/>
                <w:color w:val="000000"/>
                <w:sz w:val="16"/>
                <w:szCs w:val="16"/>
              </w:rPr>
            </w:pPr>
            <w:r>
              <w:rPr>
                <w:rFonts w:ascii="Arial" w:hAnsi="Arial" w:cs="Arial"/>
                <w:color w:val="000000"/>
                <w:sz w:val="16"/>
                <w:szCs w:val="16"/>
              </w:rPr>
              <w:t>name</w:t>
            </w:r>
          </w:p>
        </w:tc>
        <w:tc>
          <w:tcPr>
            <w:tcW w:w="2487" w:type="dxa"/>
            <w:tcMar>
              <w:left w:w="72" w:type="dxa"/>
              <w:right w:w="72" w:type="dxa"/>
            </w:tcMar>
          </w:tcPr>
          <w:p w14:paraId="70BFD1C8" w14:textId="47B0B949"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09DFC69E" w14:textId="61C0F790" w:rsidR="00F53A3A" w:rsidRPr="00BC15AF" w:rsidRDefault="00F53A3A" w:rsidP="00F53A3A">
            <w:pPr>
              <w:rPr>
                <w:rFonts w:ascii="Arial" w:hAnsi="Arial" w:cs="Arial"/>
                <w:color w:val="000000"/>
                <w:sz w:val="16"/>
                <w:szCs w:val="16"/>
              </w:rPr>
            </w:pPr>
            <w:r>
              <w:rPr>
                <w:rFonts w:ascii="Arial" w:hAnsi="Arial" w:cs="Arial"/>
                <w:color w:val="000000"/>
                <w:sz w:val="16"/>
                <w:szCs w:val="16"/>
              </w:rPr>
              <w:t>200</w:t>
            </w:r>
          </w:p>
        </w:tc>
        <w:tc>
          <w:tcPr>
            <w:tcW w:w="990" w:type="dxa"/>
            <w:tcMar>
              <w:left w:w="72" w:type="dxa"/>
              <w:right w:w="72" w:type="dxa"/>
            </w:tcMar>
          </w:tcPr>
          <w:p w14:paraId="68D350AC" w14:textId="42E64B8B"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0DCAB5F2" w14:textId="17ECF37B" w:rsidR="00F53A3A" w:rsidRPr="00BC15AF" w:rsidRDefault="00F53A3A" w:rsidP="00F53A3A">
            <w:pPr>
              <w:rPr>
                <w:rFonts w:ascii="Arial" w:hAnsi="Arial" w:cs="Arial"/>
                <w:color w:val="000000"/>
                <w:sz w:val="16"/>
                <w:szCs w:val="16"/>
              </w:rPr>
            </w:pPr>
            <w:r>
              <w:rPr>
                <w:rFonts w:ascii="Arial" w:hAnsi="Arial" w:cs="Arial"/>
                <w:color w:val="000000"/>
                <w:sz w:val="16"/>
                <w:szCs w:val="16"/>
              </w:rPr>
              <w:t>If indextype is provided, then the</w:t>
            </w:r>
            <w:r>
              <w:rPr>
                <w:rFonts w:ascii="Arial" w:hAnsi="Arial" w:cs="Arial"/>
                <w:color w:val="000000"/>
                <w:sz w:val="16"/>
                <w:szCs w:val="16"/>
              </w:rPr>
              <w:br/>
              <w:t>paramter is a Dictionary and each</w:t>
            </w:r>
            <w:r>
              <w:rPr>
                <w:rFonts w:ascii="Arial" w:hAnsi="Arial" w:cs="Arial"/>
                <w:color w:val="000000"/>
                <w:sz w:val="16"/>
                <w:szCs w:val="16"/>
              </w:rPr>
              <w:br/>
              <w:t>parameter value must define the</w:t>
            </w:r>
            <w:r>
              <w:rPr>
                <w:rFonts w:ascii="Arial" w:hAnsi="Arial" w:cs="Arial"/>
                <w:color w:val="000000"/>
                <w:sz w:val="16"/>
                <w:szCs w:val="16"/>
              </w:rPr>
              <w:br/>
              <w:t>index attribute.</w:t>
            </w:r>
          </w:p>
        </w:tc>
        <w:tc>
          <w:tcPr>
            <w:tcW w:w="3213" w:type="dxa"/>
            <w:tcMar>
              <w:left w:w="72" w:type="dxa"/>
              <w:right w:w="72" w:type="dxa"/>
            </w:tcMar>
          </w:tcPr>
          <w:p w14:paraId="34B2C820" w14:textId="7845834E"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49B44AD7" w14:textId="1DCB4E6F"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689258F4" w14:textId="77777777" w:rsidTr="00002D00">
        <w:trPr>
          <w:trHeight w:val="600"/>
        </w:trPr>
        <w:tc>
          <w:tcPr>
            <w:tcW w:w="1435" w:type="dxa"/>
            <w:tcMar>
              <w:left w:w="72" w:type="dxa"/>
              <w:right w:w="72" w:type="dxa"/>
            </w:tcMar>
          </w:tcPr>
          <w:p w14:paraId="5CBEC022" w14:textId="1B8CBEFC" w:rsidR="00F53A3A" w:rsidRPr="00BC15AF" w:rsidRDefault="00F53A3A" w:rsidP="00F53A3A">
            <w:pPr>
              <w:rPr>
                <w:rFonts w:ascii="Arial" w:hAnsi="Arial" w:cs="Arial"/>
                <w:color w:val="000000"/>
                <w:sz w:val="16"/>
                <w:szCs w:val="16"/>
              </w:rPr>
            </w:pPr>
            <w:r>
              <w:rPr>
                <w:rFonts w:ascii="Arial" w:hAnsi="Arial" w:cs="Arial"/>
                <w:color w:val="000000"/>
                <w:sz w:val="16"/>
                <w:szCs w:val="16"/>
              </w:rPr>
              <w:lastRenderedPageBreak/>
              <w:t> </w:t>
            </w:r>
          </w:p>
        </w:tc>
        <w:tc>
          <w:tcPr>
            <w:tcW w:w="1350" w:type="dxa"/>
            <w:tcMar>
              <w:left w:w="72" w:type="dxa"/>
              <w:right w:w="72" w:type="dxa"/>
            </w:tcMar>
          </w:tcPr>
          <w:p w14:paraId="1CDDBFD4" w14:textId="0187880B" w:rsidR="00F53A3A" w:rsidRPr="00BC15AF" w:rsidRDefault="00F53A3A" w:rsidP="00F53A3A">
            <w:pPr>
              <w:rPr>
                <w:rFonts w:ascii="Arial" w:hAnsi="Arial" w:cs="Arial"/>
                <w:color w:val="000000"/>
                <w:sz w:val="16"/>
                <w:szCs w:val="16"/>
              </w:rPr>
            </w:pPr>
            <w:r>
              <w:rPr>
                <w:rFonts w:ascii="Arial" w:hAnsi="Arial" w:cs="Arial"/>
                <w:color w:val="000000"/>
                <w:sz w:val="16"/>
                <w:szCs w:val="16"/>
              </w:rPr>
              <w:t>value</w:t>
            </w:r>
          </w:p>
        </w:tc>
        <w:tc>
          <w:tcPr>
            <w:tcW w:w="2487" w:type="dxa"/>
            <w:tcMar>
              <w:left w:w="72" w:type="dxa"/>
              <w:right w:w="72" w:type="dxa"/>
            </w:tcMar>
          </w:tcPr>
          <w:p w14:paraId="0214FBF0" w14:textId="477AADD7"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7A11EA72" w14:textId="486BF283" w:rsidR="00F53A3A" w:rsidRPr="00BC15AF" w:rsidRDefault="00F53A3A" w:rsidP="00F53A3A">
            <w:pPr>
              <w:rPr>
                <w:rFonts w:ascii="Arial" w:hAnsi="Arial" w:cs="Arial"/>
                <w:color w:val="000000"/>
                <w:sz w:val="16"/>
                <w:szCs w:val="16"/>
              </w:rPr>
            </w:pPr>
            <w:r>
              <w:rPr>
                <w:rFonts w:ascii="Arial" w:hAnsi="Arial" w:cs="Arial"/>
                <w:color w:val="000000"/>
                <w:sz w:val="16"/>
                <w:szCs w:val="16"/>
              </w:rPr>
              <w:t>200</w:t>
            </w:r>
          </w:p>
        </w:tc>
        <w:tc>
          <w:tcPr>
            <w:tcW w:w="990" w:type="dxa"/>
            <w:tcMar>
              <w:left w:w="72" w:type="dxa"/>
              <w:right w:w="72" w:type="dxa"/>
            </w:tcMar>
          </w:tcPr>
          <w:p w14:paraId="1C5C0377" w14:textId="704375FC"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10FDB3F1" w14:textId="6712420D"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6FECD181" w14:textId="427CD027" w:rsidR="00F53A3A" w:rsidRPr="00BC15AF" w:rsidRDefault="00F53A3A" w:rsidP="00F53A3A">
            <w:pPr>
              <w:rPr>
                <w:rFonts w:ascii="Arial" w:hAnsi="Arial" w:cs="Arial"/>
                <w:color w:val="000000"/>
                <w:sz w:val="16"/>
                <w:szCs w:val="16"/>
              </w:rPr>
            </w:pPr>
            <w:r>
              <w:rPr>
                <w:rFonts w:ascii="Arial" w:hAnsi="Arial" w:cs="Arial"/>
                <w:color w:val="000000"/>
                <w:sz w:val="16"/>
                <w:szCs w:val="16"/>
              </w:rPr>
              <w:t>int, double, string</w:t>
            </w:r>
          </w:p>
        </w:tc>
        <w:tc>
          <w:tcPr>
            <w:tcW w:w="1350" w:type="dxa"/>
            <w:tcMar>
              <w:left w:w="72" w:type="dxa"/>
              <w:right w:w="72" w:type="dxa"/>
            </w:tcMar>
          </w:tcPr>
          <w:p w14:paraId="6B2E4177" w14:textId="494A436E"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D80837" w:rsidRPr="00104454" w14:paraId="1F087109" w14:textId="77777777" w:rsidTr="00002D00">
        <w:trPr>
          <w:trHeight w:val="300"/>
        </w:trPr>
        <w:tc>
          <w:tcPr>
            <w:tcW w:w="1435" w:type="dxa"/>
            <w:tcMar>
              <w:left w:w="72" w:type="dxa"/>
              <w:right w:w="72" w:type="dxa"/>
            </w:tcMar>
          </w:tcPr>
          <w:p w14:paraId="516B8A0B" w14:textId="4109B5F1" w:rsidR="00D80837" w:rsidRPr="00BC15AF" w:rsidRDefault="00D80837" w:rsidP="00D80837">
            <w:pPr>
              <w:rPr>
                <w:rFonts w:ascii="Arial" w:hAnsi="Arial" w:cs="Arial"/>
                <w:color w:val="000000"/>
                <w:sz w:val="16"/>
                <w:szCs w:val="16"/>
              </w:rPr>
            </w:pPr>
            <w:r>
              <w:rPr>
                <w:rFonts w:ascii="Arial" w:hAnsi="Arial" w:cs="Arial"/>
                <w:color w:val="000000"/>
                <w:sz w:val="16"/>
                <w:szCs w:val="16"/>
              </w:rPr>
              <w:t>Value</w:t>
            </w:r>
          </w:p>
        </w:tc>
        <w:tc>
          <w:tcPr>
            <w:tcW w:w="1350" w:type="dxa"/>
            <w:tcMar>
              <w:left w:w="72" w:type="dxa"/>
              <w:right w:w="72" w:type="dxa"/>
            </w:tcMar>
          </w:tcPr>
          <w:p w14:paraId="259B9613" w14:textId="2C95B65E"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5CD914B7" w14:textId="0682097F"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TestPackage:Blueprint:BlueprintElement:Scoring:Rules:Rule:Parameter:Value</w:t>
            </w:r>
          </w:p>
        </w:tc>
        <w:tc>
          <w:tcPr>
            <w:tcW w:w="843" w:type="dxa"/>
            <w:tcMar>
              <w:left w:w="72" w:type="dxa"/>
              <w:right w:w="72" w:type="dxa"/>
            </w:tcMar>
          </w:tcPr>
          <w:p w14:paraId="0EFCAB11" w14:textId="45B2FC57"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0E3B64F3" w14:textId="7F9D4633"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179C737B" w14:textId="2F495D60"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6806E7CF" w14:textId="2C900B1C"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6BF7DDE4" w14:textId="2D0705D8"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F53A3A" w:rsidRPr="00104454" w14:paraId="7187C9C9" w14:textId="77777777" w:rsidTr="00002D00">
        <w:trPr>
          <w:trHeight w:val="300"/>
        </w:trPr>
        <w:tc>
          <w:tcPr>
            <w:tcW w:w="1435" w:type="dxa"/>
            <w:tcMar>
              <w:left w:w="72" w:type="dxa"/>
              <w:right w:w="72" w:type="dxa"/>
            </w:tcMar>
          </w:tcPr>
          <w:p w14:paraId="21E52DD4" w14:textId="0177ECB0"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01BE366" w14:textId="70BFDEC5" w:rsidR="00F53A3A" w:rsidRPr="00BC15AF" w:rsidRDefault="00F53A3A" w:rsidP="00F53A3A">
            <w:pPr>
              <w:rPr>
                <w:rFonts w:ascii="Arial" w:hAnsi="Arial" w:cs="Arial"/>
                <w:color w:val="000000"/>
                <w:sz w:val="16"/>
                <w:szCs w:val="16"/>
              </w:rPr>
            </w:pPr>
            <w:r>
              <w:rPr>
                <w:rFonts w:ascii="Arial" w:hAnsi="Arial" w:cs="Arial"/>
                <w:color w:val="000000"/>
                <w:sz w:val="16"/>
                <w:szCs w:val="16"/>
              </w:rPr>
              <w:t>index</w:t>
            </w:r>
          </w:p>
        </w:tc>
        <w:tc>
          <w:tcPr>
            <w:tcW w:w="2487" w:type="dxa"/>
            <w:tcMar>
              <w:left w:w="72" w:type="dxa"/>
              <w:right w:w="72" w:type="dxa"/>
            </w:tcMar>
          </w:tcPr>
          <w:p w14:paraId="78EFA189" w14:textId="0BD22CA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1C14EAC0" w14:textId="1908804E" w:rsidR="00F53A3A" w:rsidRPr="00BC15AF" w:rsidRDefault="00F53A3A" w:rsidP="00F53A3A">
            <w:pPr>
              <w:rPr>
                <w:rFonts w:ascii="Arial" w:hAnsi="Arial" w:cs="Arial"/>
                <w:color w:val="000000"/>
                <w:sz w:val="16"/>
                <w:szCs w:val="16"/>
              </w:rPr>
            </w:pPr>
            <w:r>
              <w:rPr>
                <w:rFonts w:ascii="Arial" w:hAnsi="Arial" w:cs="Arial"/>
                <w:color w:val="000000"/>
                <w:sz w:val="16"/>
                <w:szCs w:val="16"/>
              </w:rPr>
              <w:t>10</w:t>
            </w:r>
          </w:p>
        </w:tc>
        <w:tc>
          <w:tcPr>
            <w:tcW w:w="990" w:type="dxa"/>
            <w:tcMar>
              <w:left w:w="72" w:type="dxa"/>
              <w:right w:w="72" w:type="dxa"/>
            </w:tcMar>
          </w:tcPr>
          <w:p w14:paraId="697E8377" w14:textId="762EDE30"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35866384" w14:textId="7F0EDDEE" w:rsidR="00F53A3A" w:rsidRPr="00BC15AF" w:rsidRDefault="00F53A3A" w:rsidP="00F53A3A">
            <w:pPr>
              <w:rPr>
                <w:rFonts w:ascii="Arial" w:hAnsi="Arial" w:cs="Arial"/>
                <w:color w:val="000000"/>
                <w:sz w:val="16"/>
                <w:szCs w:val="16"/>
              </w:rPr>
            </w:pPr>
            <w:r>
              <w:rPr>
                <w:rFonts w:ascii="Arial" w:hAnsi="Arial" w:cs="Arial"/>
                <w:color w:val="000000"/>
                <w:sz w:val="16"/>
                <w:szCs w:val="16"/>
              </w:rPr>
              <w:t>The value, if provided, must match the type defined in the indextype property value attribute.</w:t>
            </w:r>
          </w:p>
        </w:tc>
        <w:tc>
          <w:tcPr>
            <w:tcW w:w="3213" w:type="dxa"/>
            <w:tcMar>
              <w:left w:w="72" w:type="dxa"/>
              <w:right w:w="72" w:type="dxa"/>
            </w:tcMar>
          </w:tcPr>
          <w:p w14:paraId="7FA49F62" w14:textId="7864F575"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69836A09" w14:textId="54298F66"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0E542D19" w14:textId="77777777" w:rsidTr="00002D00">
        <w:trPr>
          <w:trHeight w:val="300"/>
        </w:trPr>
        <w:tc>
          <w:tcPr>
            <w:tcW w:w="1435" w:type="dxa"/>
            <w:tcMar>
              <w:left w:w="72" w:type="dxa"/>
              <w:right w:w="72" w:type="dxa"/>
            </w:tcMar>
          </w:tcPr>
          <w:p w14:paraId="01552127" w14:textId="596F2CA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9E595D5" w14:textId="19119C8D" w:rsidR="00F53A3A" w:rsidRPr="00BC15AF" w:rsidRDefault="00F53A3A" w:rsidP="00F53A3A">
            <w:pPr>
              <w:rPr>
                <w:rFonts w:ascii="Arial" w:hAnsi="Arial" w:cs="Arial"/>
                <w:color w:val="000000"/>
                <w:sz w:val="16"/>
                <w:szCs w:val="16"/>
              </w:rPr>
            </w:pPr>
            <w:r>
              <w:rPr>
                <w:rFonts w:ascii="Arial" w:hAnsi="Arial" w:cs="Arial"/>
                <w:color w:val="000000"/>
                <w:sz w:val="16"/>
                <w:szCs w:val="16"/>
              </w:rPr>
              <w:t>value</w:t>
            </w:r>
          </w:p>
        </w:tc>
        <w:tc>
          <w:tcPr>
            <w:tcW w:w="2487" w:type="dxa"/>
            <w:tcMar>
              <w:left w:w="72" w:type="dxa"/>
              <w:right w:w="72" w:type="dxa"/>
            </w:tcMar>
          </w:tcPr>
          <w:p w14:paraId="37B1DCDB" w14:textId="53AF8D6F"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3D727FA5" w14:textId="10D1CEB8" w:rsidR="00F53A3A" w:rsidRPr="00BC15AF" w:rsidRDefault="00F53A3A" w:rsidP="00F53A3A">
            <w:pPr>
              <w:rPr>
                <w:rFonts w:ascii="Arial" w:hAnsi="Arial" w:cs="Arial"/>
                <w:color w:val="000000"/>
                <w:sz w:val="16"/>
                <w:szCs w:val="16"/>
              </w:rPr>
            </w:pPr>
            <w:r>
              <w:rPr>
                <w:rFonts w:ascii="Arial" w:hAnsi="Arial" w:cs="Arial"/>
                <w:color w:val="000000"/>
                <w:sz w:val="16"/>
                <w:szCs w:val="16"/>
              </w:rPr>
              <w:t>255</w:t>
            </w:r>
          </w:p>
        </w:tc>
        <w:tc>
          <w:tcPr>
            <w:tcW w:w="990" w:type="dxa"/>
            <w:tcMar>
              <w:left w:w="72" w:type="dxa"/>
              <w:right w:w="72" w:type="dxa"/>
            </w:tcMar>
          </w:tcPr>
          <w:p w14:paraId="6C97BEB8" w14:textId="5BF411D4"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147C9A9F" w14:textId="3D5CD991" w:rsidR="00F53A3A" w:rsidRPr="00BC15AF" w:rsidRDefault="00F53A3A" w:rsidP="00F53A3A">
            <w:pPr>
              <w:rPr>
                <w:rFonts w:ascii="Arial" w:hAnsi="Arial" w:cs="Arial"/>
                <w:color w:val="000000"/>
                <w:sz w:val="16"/>
                <w:szCs w:val="16"/>
              </w:rPr>
            </w:pPr>
            <w:r>
              <w:rPr>
                <w:rFonts w:ascii="Arial" w:hAnsi="Arial" w:cs="Arial"/>
                <w:color w:val="000000"/>
                <w:sz w:val="16"/>
                <w:szCs w:val="16"/>
              </w:rPr>
              <w:t>The value must match the Parameter/@type value</w:t>
            </w:r>
          </w:p>
        </w:tc>
        <w:tc>
          <w:tcPr>
            <w:tcW w:w="3213" w:type="dxa"/>
            <w:tcMar>
              <w:left w:w="72" w:type="dxa"/>
              <w:right w:w="72" w:type="dxa"/>
            </w:tcMar>
          </w:tcPr>
          <w:p w14:paraId="0B449052" w14:textId="2E136A91"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606142FF" w14:textId="39EBFCD1"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D80837" w:rsidRPr="00104454" w14:paraId="42C8E5E3" w14:textId="77777777" w:rsidTr="00002D00">
        <w:trPr>
          <w:trHeight w:val="1500"/>
        </w:trPr>
        <w:tc>
          <w:tcPr>
            <w:tcW w:w="1435" w:type="dxa"/>
            <w:tcMar>
              <w:left w:w="72" w:type="dxa"/>
              <w:right w:w="72" w:type="dxa"/>
            </w:tcMar>
          </w:tcPr>
          <w:p w14:paraId="4E52C03E" w14:textId="2D4EA3FC" w:rsidR="00D80837" w:rsidRPr="00BC15AF" w:rsidRDefault="00D80837" w:rsidP="00D80837">
            <w:pPr>
              <w:rPr>
                <w:rFonts w:ascii="Arial" w:hAnsi="Arial" w:cs="Arial"/>
                <w:color w:val="000000"/>
                <w:sz w:val="16"/>
                <w:szCs w:val="16"/>
              </w:rPr>
            </w:pPr>
            <w:r>
              <w:rPr>
                <w:rFonts w:ascii="Arial" w:hAnsi="Arial" w:cs="Arial"/>
                <w:color w:val="000000"/>
                <w:sz w:val="16"/>
                <w:szCs w:val="16"/>
              </w:rPr>
              <w:t>Test</w:t>
            </w:r>
          </w:p>
        </w:tc>
        <w:tc>
          <w:tcPr>
            <w:tcW w:w="1350" w:type="dxa"/>
            <w:tcMar>
              <w:left w:w="72" w:type="dxa"/>
              <w:right w:w="72" w:type="dxa"/>
            </w:tcMar>
          </w:tcPr>
          <w:p w14:paraId="57A5F226" w14:textId="3CF5CE04"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14477DAA" w14:textId="3CED56A1"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w:t>
            </w:r>
          </w:p>
        </w:tc>
        <w:tc>
          <w:tcPr>
            <w:tcW w:w="843" w:type="dxa"/>
            <w:tcMar>
              <w:left w:w="72" w:type="dxa"/>
              <w:right w:w="72" w:type="dxa"/>
            </w:tcMar>
          </w:tcPr>
          <w:p w14:paraId="15AC9EC7" w14:textId="78213CE5"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1A53FEBA" w14:textId="23471D79"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235FF585" w14:textId="1FF3063C" w:rsidR="00D80837" w:rsidRPr="00BC15AF" w:rsidRDefault="00D80837" w:rsidP="00D80837">
            <w:pPr>
              <w:rPr>
                <w:rFonts w:ascii="Arial" w:hAnsi="Arial" w:cs="Arial"/>
                <w:color w:val="000000"/>
                <w:sz w:val="16"/>
                <w:szCs w:val="16"/>
              </w:rPr>
            </w:pPr>
            <w:r>
              <w:rPr>
                <w:rFonts w:ascii="Arial" w:hAnsi="Arial" w:cs="Arial"/>
                <w:color w:val="000000"/>
                <w:sz w:val="16"/>
                <w:szCs w:val="16"/>
              </w:rPr>
              <w:t>The test element defines an individual test (or test part) of a test package</w:t>
            </w:r>
          </w:p>
        </w:tc>
        <w:tc>
          <w:tcPr>
            <w:tcW w:w="3213" w:type="dxa"/>
            <w:tcMar>
              <w:left w:w="72" w:type="dxa"/>
              <w:right w:w="72" w:type="dxa"/>
            </w:tcMar>
          </w:tcPr>
          <w:p w14:paraId="335AC1E3" w14:textId="4942F17B"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BCD01C0" w14:textId="2836D2AD"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F53A3A" w:rsidRPr="00104454" w14:paraId="19D14E5C" w14:textId="77777777" w:rsidTr="00002D00">
        <w:trPr>
          <w:trHeight w:val="600"/>
        </w:trPr>
        <w:tc>
          <w:tcPr>
            <w:tcW w:w="1435" w:type="dxa"/>
            <w:tcMar>
              <w:left w:w="72" w:type="dxa"/>
              <w:right w:w="72" w:type="dxa"/>
            </w:tcMar>
          </w:tcPr>
          <w:p w14:paraId="302805B7" w14:textId="5A3D0C44"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0A700591" w14:textId="730C693D" w:rsidR="00F53A3A" w:rsidRPr="00BC15AF" w:rsidRDefault="00F53A3A" w:rsidP="00F53A3A">
            <w:pPr>
              <w:rPr>
                <w:rFonts w:ascii="Arial" w:hAnsi="Arial" w:cs="Arial"/>
                <w:color w:val="000000"/>
                <w:sz w:val="16"/>
                <w:szCs w:val="16"/>
              </w:rPr>
            </w:pPr>
            <w:r>
              <w:rPr>
                <w:rFonts w:ascii="Arial" w:hAnsi="Arial" w:cs="Arial"/>
                <w:color w:val="000000"/>
                <w:sz w:val="16"/>
                <w:szCs w:val="16"/>
              </w:rPr>
              <w:t>id</w:t>
            </w:r>
          </w:p>
        </w:tc>
        <w:tc>
          <w:tcPr>
            <w:tcW w:w="2487" w:type="dxa"/>
            <w:tcMar>
              <w:left w:w="72" w:type="dxa"/>
              <w:right w:w="72" w:type="dxa"/>
            </w:tcMar>
          </w:tcPr>
          <w:p w14:paraId="0692351D" w14:textId="3E2E2F8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320C5E2C" w14:textId="0CE1933A" w:rsidR="00F53A3A" w:rsidRPr="00BC15AF" w:rsidRDefault="00F53A3A" w:rsidP="00F53A3A">
            <w:pPr>
              <w:rPr>
                <w:rFonts w:ascii="Arial" w:hAnsi="Arial" w:cs="Arial"/>
                <w:color w:val="000000"/>
                <w:sz w:val="16"/>
                <w:szCs w:val="16"/>
              </w:rPr>
            </w:pPr>
            <w:r>
              <w:rPr>
                <w:rFonts w:ascii="Arial" w:hAnsi="Arial" w:cs="Arial"/>
                <w:color w:val="000000"/>
                <w:sz w:val="16"/>
                <w:szCs w:val="16"/>
              </w:rPr>
              <w:t>200</w:t>
            </w:r>
          </w:p>
        </w:tc>
        <w:tc>
          <w:tcPr>
            <w:tcW w:w="990" w:type="dxa"/>
            <w:tcMar>
              <w:left w:w="72" w:type="dxa"/>
              <w:right w:w="72" w:type="dxa"/>
            </w:tcMar>
          </w:tcPr>
          <w:p w14:paraId="1F858026" w14:textId="44D9DB5B"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5F91F431" w14:textId="74C1103E" w:rsidR="00F53A3A" w:rsidRPr="00BC15AF" w:rsidRDefault="00F53A3A" w:rsidP="00F53A3A">
            <w:pPr>
              <w:rPr>
                <w:rFonts w:ascii="Arial" w:hAnsi="Arial" w:cs="Arial"/>
                <w:color w:val="000000"/>
                <w:sz w:val="16"/>
                <w:szCs w:val="16"/>
              </w:rPr>
            </w:pPr>
            <w:r>
              <w:rPr>
                <w:rFonts w:ascii="Arial" w:hAnsi="Arial" w:cs="Arial"/>
                <w:color w:val="000000"/>
                <w:sz w:val="16"/>
                <w:szCs w:val="16"/>
              </w:rPr>
              <w:t>The unique identifier of the test</w:t>
            </w:r>
          </w:p>
        </w:tc>
        <w:tc>
          <w:tcPr>
            <w:tcW w:w="3213" w:type="dxa"/>
            <w:tcMar>
              <w:left w:w="72" w:type="dxa"/>
              <w:right w:w="72" w:type="dxa"/>
            </w:tcMar>
          </w:tcPr>
          <w:p w14:paraId="7D51D317" w14:textId="2D9900BA"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471C0AA6" w14:textId="61BDB01E"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22238F6B" w14:textId="77777777" w:rsidTr="00002D00">
        <w:trPr>
          <w:trHeight w:val="900"/>
        </w:trPr>
        <w:tc>
          <w:tcPr>
            <w:tcW w:w="1435" w:type="dxa"/>
            <w:tcMar>
              <w:left w:w="72" w:type="dxa"/>
              <w:right w:w="72" w:type="dxa"/>
            </w:tcMar>
          </w:tcPr>
          <w:p w14:paraId="0DB7E0EA" w14:textId="451A52DA"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623C1B0A" w14:textId="1DE95AE0" w:rsidR="00F53A3A" w:rsidRPr="00BC15AF" w:rsidRDefault="00F53A3A" w:rsidP="00F53A3A">
            <w:pPr>
              <w:rPr>
                <w:rFonts w:ascii="Arial" w:hAnsi="Arial" w:cs="Arial"/>
                <w:color w:val="000000"/>
                <w:sz w:val="16"/>
                <w:szCs w:val="16"/>
              </w:rPr>
            </w:pPr>
            <w:r>
              <w:rPr>
                <w:rFonts w:ascii="Arial" w:hAnsi="Arial" w:cs="Arial"/>
                <w:color w:val="000000"/>
                <w:sz w:val="16"/>
                <w:szCs w:val="16"/>
              </w:rPr>
              <w:t>label</w:t>
            </w:r>
          </w:p>
        </w:tc>
        <w:tc>
          <w:tcPr>
            <w:tcW w:w="2487" w:type="dxa"/>
            <w:tcMar>
              <w:left w:w="72" w:type="dxa"/>
              <w:right w:w="72" w:type="dxa"/>
            </w:tcMar>
          </w:tcPr>
          <w:p w14:paraId="36E64B04" w14:textId="1C50098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3BD8A003" w14:textId="45899AAA" w:rsidR="00F53A3A" w:rsidRPr="00BC15AF" w:rsidRDefault="00F53A3A" w:rsidP="00F53A3A">
            <w:pPr>
              <w:rPr>
                <w:rFonts w:ascii="Arial" w:hAnsi="Arial" w:cs="Arial"/>
                <w:color w:val="000000"/>
                <w:sz w:val="16"/>
                <w:szCs w:val="16"/>
              </w:rPr>
            </w:pPr>
            <w:r>
              <w:rPr>
                <w:rFonts w:ascii="Arial" w:hAnsi="Arial" w:cs="Arial"/>
                <w:color w:val="000000"/>
                <w:sz w:val="16"/>
                <w:szCs w:val="16"/>
              </w:rPr>
              <w:t>255</w:t>
            </w:r>
          </w:p>
        </w:tc>
        <w:tc>
          <w:tcPr>
            <w:tcW w:w="990" w:type="dxa"/>
            <w:tcMar>
              <w:left w:w="72" w:type="dxa"/>
              <w:right w:w="72" w:type="dxa"/>
            </w:tcMar>
          </w:tcPr>
          <w:p w14:paraId="007F587A" w14:textId="4AFF4ED0"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3071FB71" w14:textId="3F7F6059" w:rsidR="00F53A3A" w:rsidRPr="00BC15AF" w:rsidRDefault="00F53A3A" w:rsidP="00F53A3A">
            <w:pPr>
              <w:rPr>
                <w:rFonts w:ascii="Arial" w:hAnsi="Arial" w:cs="Arial"/>
                <w:color w:val="000000"/>
                <w:sz w:val="16"/>
                <w:szCs w:val="16"/>
              </w:rPr>
            </w:pPr>
            <w:r>
              <w:rPr>
                <w:rFonts w:ascii="Arial" w:hAnsi="Arial" w:cs="Arial"/>
                <w:color w:val="000000"/>
                <w:sz w:val="16"/>
                <w:szCs w:val="16"/>
              </w:rPr>
              <w:t>The human readable label of the test</w:t>
            </w:r>
          </w:p>
        </w:tc>
        <w:tc>
          <w:tcPr>
            <w:tcW w:w="3213" w:type="dxa"/>
            <w:tcMar>
              <w:left w:w="72" w:type="dxa"/>
              <w:right w:w="72" w:type="dxa"/>
            </w:tcMar>
          </w:tcPr>
          <w:p w14:paraId="1FC7DD98" w14:textId="14A0078F"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518CD065" w14:textId="5A4EA887"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39A6AEE3" w14:textId="77777777" w:rsidTr="00002D00">
        <w:trPr>
          <w:trHeight w:val="600"/>
        </w:trPr>
        <w:tc>
          <w:tcPr>
            <w:tcW w:w="1435" w:type="dxa"/>
            <w:tcMar>
              <w:left w:w="72" w:type="dxa"/>
              <w:right w:w="72" w:type="dxa"/>
            </w:tcMar>
          </w:tcPr>
          <w:p w14:paraId="4941BA10" w14:textId="16A429FF" w:rsidR="00F53A3A" w:rsidRPr="00BC15AF" w:rsidRDefault="00F53A3A" w:rsidP="00F53A3A">
            <w:pPr>
              <w:rPr>
                <w:rFonts w:ascii="Arial" w:hAnsi="Arial" w:cs="Arial"/>
                <w:color w:val="000000"/>
                <w:sz w:val="16"/>
                <w:szCs w:val="16"/>
              </w:rPr>
            </w:pPr>
            <w:r>
              <w:rPr>
                <w:rFonts w:ascii="Arial" w:hAnsi="Arial" w:cs="Arial"/>
                <w:color w:val="000000"/>
                <w:sz w:val="16"/>
                <w:szCs w:val="16"/>
              </w:rPr>
              <w:t>Grades</w:t>
            </w:r>
          </w:p>
        </w:tc>
        <w:tc>
          <w:tcPr>
            <w:tcW w:w="1350" w:type="dxa"/>
            <w:tcMar>
              <w:left w:w="72" w:type="dxa"/>
              <w:right w:w="72" w:type="dxa"/>
            </w:tcMar>
          </w:tcPr>
          <w:p w14:paraId="798BC882" w14:textId="32EBE524"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0298151F" w14:textId="1EC27730" w:rsidR="00F53A3A" w:rsidRPr="00BC15AF" w:rsidRDefault="00F53A3A" w:rsidP="00F53A3A">
            <w:pPr>
              <w:rPr>
                <w:rFonts w:ascii="Arial" w:hAnsi="Arial" w:cs="Arial"/>
                <w:color w:val="000000"/>
                <w:sz w:val="16"/>
                <w:szCs w:val="16"/>
              </w:rPr>
            </w:pPr>
            <w:r>
              <w:rPr>
                <w:rFonts w:ascii="Arial" w:hAnsi="Arial" w:cs="Arial"/>
                <w:color w:val="000000"/>
                <w:sz w:val="16"/>
                <w:szCs w:val="16"/>
              </w:rPr>
              <w:t>TestPackage:Test:Grades</w:t>
            </w:r>
          </w:p>
        </w:tc>
        <w:tc>
          <w:tcPr>
            <w:tcW w:w="843" w:type="dxa"/>
            <w:tcMar>
              <w:left w:w="72" w:type="dxa"/>
              <w:right w:w="72" w:type="dxa"/>
            </w:tcMar>
          </w:tcPr>
          <w:p w14:paraId="1F6EFD56" w14:textId="25632F80"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7FF99320" w14:textId="69220AC7"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248E1D06" w14:textId="5A0466DB" w:rsidR="00F53A3A" w:rsidRPr="00BC15AF" w:rsidRDefault="00F53A3A" w:rsidP="00F53A3A">
            <w:pPr>
              <w:rPr>
                <w:rFonts w:ascii="Arial" w:hAnsi="Arial" w:cs="Arial"/>
                <w:color w:val="000000"/>
                <w:sz w:val="16"/>
                <w:szCs w:val="16"/>
              </w:rPr>
            </w:pPr>
            <w:r>
              <w:rPr>
                <w:rFonts w:ascii="Arial" w:hAnsi="Arial" w:cs="Arial"/>
                <w:color w:val="000000"/>
                <w:sz w:val="16"/>
                <w:szCs w:val="16"/>
              </w:rPr>
              <w:t>The list of grades the test corresponds to</w:t>
            </w:r>
          </w:p>
        </w:tc>
        <w:tc>
          <w:tcPr>
            <w:tcW w:w="3213" w:type="dxa"/>
            <w:tcMar>
              <w:left w:w="72" w:type="dxa"/>
              <w:right w:w="72" w:type="dxa"/>
            </w:tcMar>
          </w:tcPr>
          <w:p w14:paraId="7AFC4651" w14:textId="75EAD558"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B229B25" w14:textId="4D077F7D"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r>
      <w:tr w:rsidR="00F53A3A" w:rsidRPr="00104454" w14:paraId="36D5999A" w14:textId="77777777" w:rsidTr="00002D00">
        <w:trPr>
          <w:trHeight w:val="300"/>
        </w:trPr>
        <w:tc>
          <w:tcPr>
            <w:tcW w:w="1435" w:type="dxa"/>
            <w:tcMar>
              <w:left w:w="72" w:type="dxa"/>
              <w:right w:w="72" w:type="dxa"/>
            </w:tcMar>
          </w:tcPr>
          <w:p w14:paraId="4A900924" w14:textId="33B2B541" w:rsidR="00F53A3A" w:rsidRPr="00BC15AF" w:rsidRDefault="00F53A3A" w:rsidP="00F53A3A">
            <w:pPr>
              <w:rPr>
                <w:rFonts w:ascii="Arial" w:hAnsi="Arial" w:cs="Arial"/>
                <w:color w:val="000000"/>
                <w:sz w:val="16"/>
                <w:szCs w:val="16"/>
              </w:rPr>
            </w:pPr>
            <w:r>
              <w:rPr>
                <w:rFonts w:ascii="Arial" w:hAnsi="Arial" w:cs="Arial"/>
                <w:color w:val="000000"/>
                <w:sz w:val="16"/>
                <w:szCs w:val="16"/>
              </w:rPr>
              <w:t>Grade</w:t>
            </w:r>
          </w:p>
        </w:tc>
        <w:tc>
          <w:tcPr>
            <w:tcW w:w="1350" w:type="dxa"/>
            <w:tcMar>
              <w:left w:w="72" w:type="dxa"/>
              <w:right w:w="72" w:type="dxa"/>
            </w:tcMar>
          </w:tcPr>
          <w:p w14:paraId="12BB7948" w14:textId="69E04618"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3D287268" w14:textId="5BEDEB7F" w:rsidR="00F53A3A" w:rsidRPr="00BC15AF" w:rsidRDefault="00F53A3A" w:rsidP="00F53A3A">
            <w:pPr>
              <w:rPr>
                <w:rFonts w:ascii="Arial" w:hAnsi="Arial" w:cs="Arial"/>
                <w:color w:val="000000"/>
                <w:sz w:val="16"/>
                <w:szCs w:val="16"/>
              </w:rPr>
            </w:pPr>
            <w:r>
              <w:rPr>
                <w:rFonts w:ascii="Arial" w:hAnsi="Arial" w:cs="Arial"/>
                <w:color w:val="000000"/>
                <w:sz w:val="16"/>
                <w:szCs w:val="16"/>
              </w:rPr>
              <w:t>TestPackage:Test:Grades:Grade</w:t>
            </w:r>
          </w:p>
        </w:tc>
        <w:tc>
          <w:tcPr>
            <w:tcW w:w="843" w:type="dxa"/>
            <w:tcMar>
              <w:left w:w="72" w:type="dxa"/>
              <w:right w:w="72" w:type="dxa"/>
            </w:tcMar>
          </w:tcPr>
          <w:p w14:paraId="53B9E2E9" w14:textId="51704CBD"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1D42EA66" w14:textId="5C3CD430"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2B271828" w14:textId="24A51400"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15D68CDA" w14:textId="6BFD005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62E64443" w14:textId="640205BB"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r>
      <w:tr w:rsidR="00F53A3A" w:rsidRPr="00104454" w14:paraId="5A92000A" w14:textId="77777777" w:rsidTr="00002D00">
        <w:trPr>
          <w:trHeight w:val="600"/>
        </w:trPr>
        <w:tc>
          <w:tcPr>
            <w:tcW w:w="1435" w:type="dxa"/>
            <w:tcMar>
              <w:left w:w="72" w:type="dxa"/>
              <w:right w:w="72" w:type="dxa"/>
            </w:tcMar>
          </w:tcPr>
          <w:p w14:paraId="3B728BED" w14:textId="3CA2BCC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46EDAEA" w14:textId="4A3058E9" w:rsidR="00F53A3A" w:rsidRPr="00BC15AF" w:rsidRDefault="00F53A3A" w:rsidP="00F53A3A">
            <w:pPr>
              <w:rPr>
                <w:rFonts w:ascii="Arial" w:hAnsi="Arial" w:cs="Arial"/>
                <w:color w:val="000000"/>
                <w:sz w:val="16"/>
                <w:szCs w:val="16"/>
              </w:rPr>
            </w:pPr>
            <w:r>
              <w:rPr>
                <w:rFonts w:ascii="Arial" w:hAnsi="Arial" w:cs="Arial"/>
                <w:color w:val="000000"/>
                <w:sz w:val="16"/>
                <w:szCs w:val="16"/>
              </w:rPr>
              <w:t>label</w:t>
            </w:r>
          </w:p>
        </w:tc>
        <w:tc>
          <w:tcPr>
            <w:tcW w:w="2487" w:type="dxa"/>
            <w:tcMar>
              <w:left w:w="72" w:type="dxa"/>
              <w:right w:w="72" w:type="dxa"/>
            </w:tcMar>
          </w:tcPr>
          <w:p w14:paraId="1BD1185B" w14:textId="3BCFB4D7"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3FA00A44" w14:textId="2A597FE9" w:rsidR="00F53A3A" w:rsidRPr="00BC15AF" w:rsidRDefault="00F53A3A" w:rsidP="00F53A3A">
            <w:pPr>
              <w:rPr>
                <w:rFonts w:ascii="Arial" w:hAnsi="Arial" w:cs="Arial"/>
                <w:color w:val="000000"/>
                <w:sz w:val="16"/>
                <w:szCs w:val="16"/>
              </w:rPr>
            </w:pPr>
            <w:r>
              <w:rPr>
                <w:rFonts w:ascii="Arial" w:hAnsi="Arial" w:cs="Arial"/>
                <w:color w:val="000000"/>
                <w:sz w:val="16"/>
                <w:szCs w:val="16"/>
              </w:rPr>
              <w:t>64</w:t>
            </w:r>
          </w:p>
        </w:tc>
        <w:tc>
          <w:tcPr>
            <w:tcW w:w="990" w:type="dxa"/>
            <w:tcMar>
              <w:left w:w="72" w:type="dxa"/>
              <w:right w:w="72" w:type="dxa"/>
            </w:tcMar>
          </w:tcPr>
          <w:p w14:paraId="79B696CF" w14:textId="468CE563"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6CC487AC" w14:textId="2648D557" w:rsidR="00F53A3A" w:rsidRPr="00BC15AF" w:rsidRDefault="00F53A3A" w:rsidP="00F53A3A">
            <w:pPr>
              <w:rPr>
                <w:rFonts w:ascii="Arial" w:hAnsi="Arial" w:cs="Arial"/>
                <w:color w:val="000000"/>
                <w:sz w:val="16"/>
                <w:szCs w:val="16"/>
              </w:rPr>
            </w:pPr>
            <w:r>
              <w:rPr>
                <w:rFonts w:ascii="Arial" w:hAnsi="Arial" w:cs="Arial"/>
                <w:color w:val="000000"/>
                <w:sz w:val="16"/>
                <w:szCs w:val="16"/>
              </w:rPr>
              <w:t xml:space="preserve"> The human readable label of the grade (e.g., "Kindergarden", "Grade 12")</w:t>
            </w:r>
          </w:p>
        </w:tc>
        <w:tc>
          <w:tcPr>
            <w:tcW w:w="3213" w:type="dxa"/>
            <w:tcMar>
              <w:left w:w="72" w:type="dxa"/>
              <w:right w:w="72" w:type="dxa"/>
            </w:tcMar>
          </w:tcPr>
          <w:p w14:paraId="4A95B0B8" w14:textId="532D444B" w:rsidR="00F53A3A" w:rsidRPr="00BC15AF" w:rsidRDefault="00F53A3A" w:rsidP="00F53A3A">
            <w:pPr>
              <w:rPr>
                <w:rFonts w:ascii="Arial" w:hAnsi="Arial" w:cs="Arial"/>
                <w:color w:val="000000"/>
                <w:sz w:val="16"/>
                <w:szCs w:val="16"/>
              </w:rPr>
            </w:pPr>
            <w:r>
              <w:rPr>
                <w:rFonts w:ascii="Arial" w:hAnsi="Arial" w:cs="Arial"/>
                <w:color w:val="000000"/>
                <w:sz w:val="16"/>
                <w:szCs w:val="16"/>
              </w:rPr>
              <w:t>Grade 2, Grade 12, Kindergarden</w:t>
            </w:r>
          </w:p>
        </w:tc>
        <w:tc>
          <w:tcPr>
            <w:tcW w:w="1350" w:type="dxa"/>
            <w:tcMar>
              <w:left w:w="72" w:type="dxa"/>
              <w:right w:w="72" w:type="dxa"/>
            </w:tcMar>
          </w:tcPr>
          <w:p w14:paraId="6BA95796" w14:textId="0AA1DB59"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7878D5C5" w14:textId="77777777" w:rsidTr="00002D00">
        <w:trPr>
          <w:trHeight w:val="300"/>
        </w:trPr>
        <w:tc>
          <w:tcPr>
            <w:tcW w:w="1435" w:type="dxa"/>
            <w:tcMar>
              <w:left w:w="72" w:type="dxa"/>
              <w:right w:w="72" w:type="dxa"/>
            </w:tcMar>
          </w:tcPr>
          <w:p w14:paraId="2E1864DD" w14:textId="7E68A099"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8E234F8" w14:textId="0EE6016D" w:rsidR="00F53A3A" w:rsidRPr="00BC15AF" w:rsidRDefault="00F53A3A" w:rsidP="00F53A3A">
            <w:pPr>
              <w:rPr>
                <w:rFonts w:ascii="Arial" w:hAnsi="Arial" w:cs="Arial"/>
                <w:color w:val="000000"/>
                <w:sz w:val="16"/>
                <w:szCs w:val="16"/>
              </w:rPr>
            </w:pPr>
            <w:r>
              <w:rPr>
                <w:rFonts w:ascii="Arial" w:hAnsi="Arial" w:cs="Arial"/>
                <w:color w:val="000000"/>
                <w:sz w:val="16"/>
                <w:szCs w:val="16"/>
              </w:rPr>
              <w:t>value</w:t>
            </w:r>
          </w:p>
        </w:tc>
        <w:tc>
          <w:tcPr>
            <w:tcW w:w="2487" w:type="dxa"/>
            <w:tcMar>
              <w:left w:w="72" w:type="dxa"/>
              <w:right w:w="72" w:type="dxa"/>
            </w:tcMar>
          </w:tcPr>
          <w:p w14:paraId="19170143" w14:textId="28D15F2F"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229821DC" w14:textId="033D447A" w:rsidR="00F53A3A" w:rsidRPr="00BC15AF" w:rsidRDefault="00F53A3A" w:rsidP="00F53A3A">
            <w:pPr>
              <w:rPr>
                <w:rFonts w:ascii="Arial" w:hAnsi="Arial" w:cs="Arial"/>
                <w:color w:val="000000"/>
                <w:sz w:val="16"/>
                <w:szCs w:val="16"/>
              </w:rPr>
            </w:pPr>
            <w:r>
              <w:rPr>
                <w:rFonts w:ascii="Arial" w:hAnsi="Arial" w:cs="Arial"/>
                <w:color w:val="000000"/>
                <w:sz w:val="16"/>
                <w:szCs w:val="16"/>
              </w:rPr>
              <w:t>25</w:t>
            </w:r>
          </w:p>
        </w:tc>
        <w:tc>
          <w:tcPr>
            <w:tcW w:w="990" w:type="dxa"/>
            <w:tcMar>
              <w:left w:w="72" w:type="dxa"/>
              <w:right w:w="72" w:type="dxa"/>
            </w:tcMar>
          </w:tcPr>
          <w:p w14:paraId="4157C971" w14:textId="6078AAD9"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5FD7C9B1" w14:textId="103F3F53" w:rsidR="00F53A3A" w:rsidRPr="00BC15AF" w:rsidRDefault="00F53A3A" w:rsidP="00F53A3A">
            <w:pPr>
              <w:rPr>
                <w:rFonts w:ascii="Arial" w:hAnsi="Arial" w:cs="Arial"/>
                <w:color w:val="000000"/>
                <w:sz w:val="16"/>
                <w:szCs w:val="16"/>
              </w:rPr>
            </w:pPr>
            <w:r>
              <w:rPr>
                <w:rFonts w:ascii="Arial" w:hAnsi="Arial" w:cs="Arial"/>
                <w:color w:val="000000"/>
                <w:sz w:val="16"/>
                <w:szCs w:val="16"/>
              </w:rPr>
              <w:t>The grade code/integer value for the grade (e.g., "KR", "1", "12")</w:t>
            </w:r>
          </w:p>
        </w:tc>
        <w:tc>
          <w:tcPr>
            <w:tcW w:w="3213" w:type="dxa"/>
            <w:tcMar>
              <w:left w:w="72" w:type="dxa"/>
              <w:right w:w="72" w:type="dxa"/>
            </w:tcMar>
          </w:tcPr>
          <w:p w14:paraId="74617CBD" w14:textId="656CFA43" w:rsidR="00F53A3A" w:rsidRPr="00BC15AF" w:rsidRDefault="00F53A3A" w:rsidP="00F53A3A">
            <w:pPr>
              <w:rPr>
                <w:rFonts w:ascii="Arial" w:hAnsi="Arial" w:cs="Arial"/>
                <w:color w:val="000000"/>
                <w:sz w:val="16"/>
                <w:szCs w:val="16"/>
              </w:rPr>
            </w:pPr>
            <w:r>
              <w:rPr>
                <w:rFonts w:ascii="Arial" w:hAnsi="Arial" w:cs="Arial"/>
                <w:color w:val="000000"/>
                <w:sz w:val="16"/>
                <w:szCs w:val="16"/>
              </w:rPr>
              <w:t>2, 12, KR</w:t>
            </w:r>
          </w:p>
        </w:tc>
        <w:tc>
          <w:tcPr>
            <w:tcW w:w="1350" w:type="dxa"/>
            <w:tcMar>
              <w:left w:w="72" w:type="dxa"/>
              <w:right w:w="72" w:type="dxa"/>
            </w:tcMar>
          </w:tcPr>
          <w:p w14:paraId="5AFB5F03" w14:textId="20C9D580"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D80837" w:rsidRPr="00104454" w14:paraId="702B69B4" w14:textId="77777777" w:rsidTr="00002D00">
        <w:trPr>
          <w:trHeight w:val="300"/>
        </w:trPr>
        <w:tc>
          <w:tcPr>
            <w:tcW w:w="1435" w:type="dxa"/>
            <w:tcMar>
              <w:left w:w="72" w:type="dxa"/>
              <w:right w:w="72" w:type="dxa"/>
            </w:tcMar>
          </w:tcPr>
          <w:p w14:paraId="4EADE50B" w14:textId="7A105E52" w:rsidR="00D80837" w:rsidRPr="00BC15AF" w:rsidRDefault="00D80837" w:rsidP="00D80837">
            <w:pPr>
              <w:rPr>
                <w:rFonts w:ascii="Arial" w:hAnsi="Arial" w:cs="Arial"/>
                <w:color w:val="000000"/>
                <w:sz w:val="16"/>
                <w:szCs w:val="16"/>
              </w:rPr>
            </w:pPr>
            <w:r>
              <w:rPr>
                <w:rFonts w:ascii="Arial" w:hAnsi="Arial" w:cs="Arial"/>
                <w:color w:val="000000"/>
                <w:sz w:val="16"/>
                <w:szCs w:val="16"/>
              </w:rPr>
              <w:t>Segments</w:t>
            </w:r>
          </w:p>
        </w:tc>
        <w:tc>
          <w:tcPr>
            <w:tcW w:w="1350" w:type="dxa"/>
            <w:tcMar>
              <w:left w:w="72" w:type="dxa"/>
              <w:right w:w="72" w:type="dxa"/>
            </w:tcMar>
          </w:tcPr>
          <w:p w14:paraId="0038C838" w14:textId="60FF7349"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1D65AB11" w14:textId="42F6AF54"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TestPackage:Test:Segments</w:t>
            </w:r>
          </w:p>
        </w:tc>
        <w:tc>
          <w:tcPr>
            <w:tcW w:w="843" w:type="dxa"/>
            <w:tcMar>
              <w:left w:w="72" w:type="dxa"/>
              <w:right w:w="72" w:type="dxa"/>
            </w:tcMar>
          </w:tcPr>
          <w:p w14:paraId="606070C9" w14:textId="0CB1145E"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6ED3AD6D" w14:textId="25851173"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49B129B4" w14:textId="0C9F4382"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2C99C904" w14:textId="54ED8268"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22C16423" w14:textId="36B0B021"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D80837" w:rsidRPr="00104454" w14:paraId="1BC04BF3" w14:textId="77777777" w:rsidTr="00002D00">
        <w:trPr>
          <w:trHeight w:val="300"/>
        </w:trPr>
        <w:tc>
          <w:tcPr>
            <w:tcW w:w="1435" w:type="dxa"/>
            <w:tcMar>
              <w:left w:w="72" w:type="dxa"/>
              <w:right w:w="72" w:type="dxa"/>
            </w:tcMar>
          </w:tcPr>
          <w:p w14:paraId="4C831A2C" w14:textId="3361C32C" w:rsidR="00D80837" w:rsidRPr="00BC15AF" w:rsidRDefault="00D80837" w:rsidP="00D80837">
            <w:pPr>
              <w:rPr>
                <w:rFonts w:ascii="Arial" w:hAnsi="Arial" w:cs="Arial"/>
                <w:color w:val="000000"/>
                <w:sz w:val="16"/>
                <w:szCs w:val="16"/>
              </w:rPr>
            </w:pPr>
            <w:r>
              <w:rPr>
                <w:rFonts w:ascii="Arial" w:hAnsi="Arial" w:cs="Arial"/>
                <w:color w:val="000000"/>
                <w:sz w:val="16"/>
                <w:szCs w:val="16"/>
              </w:rPr>
              <w:t>Segment</w:t>
            </w:r>
          </w:p>
        </w:tc>
        <w:tc>
          <w:tcPr>
            <w:tcW w:w="1350" w:type="dxa"/>
            <w:tcMar>
              <w:left w:w="72" w:type="dxa"/>
              <w:right w:w="72" w:type="dxa"/>
            </w:tcMar>
          </w:tcPr>
          <w:p w14:paraId="5C8FE685" w14:textId="48893903"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178B62AC" w14:textId="535D139C"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TestPackage:Test:Segments:Segment</w:t>
            </w:r>
          </w:p>
        </w:tc>
        <w:tc>
          <w:tcPr>
            <w:tcW w:w="843" w:type="dxa"/>
            <w:tcMar>
              <w:left w:w="72" w:type="dxa"/>
              <w:right w:w="72" w:type="dxa"/>
            </w:tcMar>
          </w:tcPr>
          <w:p w14:paraId="5955189B" w14:textId="34C63A9D"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309DCE06" w14:textId="7966F2A3"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30F57C3F" w14:textId="6A042519" w:rsidR="00D80837" w:rsidRPr="00BC15AF" w:rsidRDefault="00D80837" w:rsidP="00D80837">
            <w:pPr>
              <w:rPr>
                <w:rFonts w:ascii="Arial" w:hAnsi="Arial" w:cs="Arial"/>
                <w:color w:val="000000"/>
                <w:sz w:val="16"/>
                <w:szCs w:val="16"/>
              </w:rPr>
            </w:pPr>
            <w:r>
              <w:rPr>
                <w:rFonts w:ascii="Arial" w:hAnsi="Arial" w:cs="Arial"/>
                <w:color w:val="000000"/>
                <w:sz w:val="16"/>
                <w:szCs w:val="16"/>
              </w:rPr>
              <w:t xml:space="preserve">Every Test must contain one or more segments (an "unsegmented" test is </w:t>
            </w:r>
            <w:r>
              <w:rPr>
                <w:rFonts w:ascii="Arial" w:hAnsi="Arial" w:cs="Arial"/>
                <w:color w:val="000000"/>
                <w:sz w:val="16"/>
                <w:szCs w:val="16"/>
              </w:rPr>
              <w:lastRenderedPageBreak/>
              <w:t>actually a single-segment test).</w:t>
            </w:r>
            <w:r>
              <w:rPr>
                <w:rFonts w:ascii="Arial" w:hAnsi="Arial" w:cs="Arial"/>
                <w:color w:val="000000"/>
                <w:sz w:val="16"/>
                <w:szCs w:val="16"/>
              </w:rPr>
              <w:br/>
            </w:r>
            <w:r>
              <w:rPr>
                <w:rFonts w:ascii="Arial" w:hAnsi="Arial" w:cs="Arial"/>
                <w:color w:val="000000"/>
                <w:sz w:val="16"/>
                <w:szCs w:val="16"/>
              </w:rPr>
              <w:br/>
              <w:t>A segment defines a partition of a test wherein various presentational aspects may be controlled (such as isolating calculator items from non-calculator items).</w:t>
            </w:r>
            <w:r>
              <w:rPr>
                <w:rFonts w:ascii="Arial" w:hAnsi="Arial" w:cs="Arial"/>
                <w:color w:val="000000"/>
                <w:sz w:val="16"/>
                <w:szCs w:val="16"/>
              </w:rPr>
              <w:br/>
              <w:t>The Segment contains the following sub-elements:</w:t>
            </w:r>
            <w:r>
              <w:rPr>
                <w:rFonts w:ascii="Arial" w:hAnsi="Arial" w:cs="Arial"/>
                <w:color w:val="000000"/>
                <w:sz w:val="16"/>
                <w:szCs w:val="16"/>
              </w:rPr>
              <w:br/>
              <w:t>SegmentBlueprint: The segment blueprint constraints for selecting items, each references a test-level BlueprintElement</w:t>
            </w:r>
            <w:r>
              <w:rPr>
                <w:rFonts w:ascii="Arial" w:hAnsi="Arial" w:cs="Arial"/>
                <w:color w:val="000000"/>
                <w:sz w:val="16"/>
                <w:szCs w:val="16"/>
              </w:rPr>
              <w:br/>
              <w:t>One of the following, depending on the item selection type:</w:t>
            </w:r>
            <w:r>
              <w:rPr>
                <w:rFonts w:ascii="Arial" w:hAnsi="Arial" w:cs="Arial"/>
                <w:color w:val="000000"/>
                <w:sz w:val="16"/>
                <w:szCs w:val="16"/>
              </w:rPr>
              <w:br/>
              <w:t>Pool - The segment pool of items, for adaptive segments</w:t>
            </w:r>
            <w:r>
              <w:rPr>
                <w:rFonts w:ascii="Arial" w:hAnsi="Arial" w:cs="Arial"/>
                <w:color w:val="000000"/>
                <w:sz w:val="16"/>
                <w:szCs w:val="16"/>
              </w:rPr>
              <w:br/>
              <w:t>Forms - A list of forms for the segment, for fixed-form assessments</w:t>
            </w:r>
            <w:r>
              <w:rPr>
                <w:rFonts w:ascii="Arial" w:hAnsi="Arial" w:cs="Arial"/>
                <w:color w:val="000000"/>
                <w:sz w:val="16"/>
                <w:szCs w:val="16"/>
              </w:rPr>
              <w:br/>
              <w:t>ItemSelector: the method for selecting items for the segment (e.g. "fixedform", "adaptive")</w:t>
            </w:r>
            <w:r>
              <w:rPr>
                <w:rFonts w:ascii="Arial" w:hAnsi="Arial" w:cs="Arial"/>
                <w:color w:val="000000"/>
                <w:sz w:val="16"/>
                <w:szCs w:val="16"/>
              </w:rPr>
              <w:br/>
              <w:t>Tools: A list of universal tools, accommodations, and designated supports along with various options and dependency rules</w:t>
            </w:r>
          </w:p>
        </w:tc>
        <w:tc>
          <w:tcPr>
            <w:tcW w:w="3213" w:type="dxa"/>
            <w:tcMar>
              <w:left w:w="72" w:type="dxa"/>
              <w:right w:w="72" w:type="dxa"/>
            </w:tcMar>
          </w:tcPr>
          <w:p w14:paraId="54AC3BFA" w14:textId="3C102F16" w:rsidR="00D80837" w:rsidRPr="00BC15AF" w:rsidRDefault="00D80837" w:rsidP="00D80837">
            <w:pPr>
              <w:rPr>
                <w:rFonts w:ascii="Arial" w:hAnsi="Arial" w:cs="Arial"/>
                <w:color w:val="000000"/>
                <w:sz w:val="16"/>
                <w:szCs w:val="16"/>
              </w:rPr>
            </w:pPr>
            <w:r>
              <w:rPr>
                <w:rFonts w:ascii="Arial" w:hAnsi="Arial" w:cs="Arial"/>
                <w:color w:val="000000"/>
                <w:sz w:val="16"/>
                <w:szCs w:val="16"/>
              </w:rPr>
              <w:lastRenderedPageBreak/>
              <w:t> </w:t>
            </w:r>
          </w:p>
        </w:tc>
        <w:tc>
          <w:tcPr>
            <w:tcW w:w="1350" w:type="dxa"/>
            <w:tcMar>
              <w:left w:w="72" w:type="dxa"/>
              <w:right w:w="72" w:type="dxa"/>
            </w:tcMar>
          </w:tcPr>
          <w:p w14:paraId="6E85BD69" w14:textId="53EB3442"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F53A3A" w:rsidRPr="00104454" w14:paraId="606C90C4" w14:textId="77777777" w:rsidTr="00002D00">
        <w:trPr>
          <w:trHeight w:val="1500"/>
        </w:trPr>
        <w:tc>
          <w:tcPr>
            <w:tcW w:w="1435" w:type="dxa"/>
            <w:tcMar>
              <w:left w:w="72" w:type="dxa"/>
              <w:right w:w="72" w:type="dxa"/>
            </w:tcMar>
          </w:tcPr>
          <w:p w14:paraId="3B2E64D9" w14:textId="0140BCF2"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DDF9BD1" w14:textId="2B9D31C9" w:rsidR="00F53A3A" w:rsidRPr="00BC15AF" w:rsidRDefault="00F53A3A" w:rsidP="00F53A3A">
            <w:pPr>
              <w:rPr>
                <w:rFonts w:ascii="Arial" w:hAnsi="Arial" w:cs="Arial"/>
                <w:color w:val="000000"/>
                <w:sz w:val="16"/>
                <w:szCs w:val="16"/>
              </w:rPr>
            </w:pPr>
            <w:r>
              <w:rPr>
                <w:rFonts w:ascii="Arial" w:hAnsi="Arial" w:cs="Arial"/>
                <w:color w:val="000000"/>
                <w:sz w:val="16"/>
                <w:szCs w:val="16"/>
              </w:rPr>
              <w:t>algorithmImplementation</w:t>
            </w:r>
          </w:p>
        </w:tc>
        <w:tc>
          <w:tcPr>
            <w:tcW w:w="2487" w:type="dxa"/>
            <w:tcMar>
              <w:left w:w="72" w:type="dxa"/>
              <w:right w:w="72" w:type="dxa"/>
            </w:tcMar>
          </w:tcPr>
          <w:p w14:paraId="0669899B" w14:textId="488BA364"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19D0A959" w14:textId="30082196" w:rsidR="00F53A3A" w:rsidRPr="00BC15AF" w:rsidRDefault="00F53A3A" w:rsidP="00F53A3A">
            <w:pPr>
              <w:rPr>
                <w:rFonts w:ascii="Arial" w:hAnsi="Arial" w:cs="Arial"/>
                <w:color w:val="000000"/>
                <w:sz w:val="16"/>
                <w:szCs w:val="16"/>
              </w:rPr>
            </w:pPr>
            <w:r>
              <w:rPr>
                <w:rFonts w:ascii="Arial" w:hAnsi="Arial" w:cs="Arial"/>
                <w:color w:val="000000"/>
                <w:sz w:val="16"/>
                <w:szCs w:val="16"/>
              </w:rPr>
              <w:t>50</w:t>
            </w:r>
          </w:p>
        </w:tc>
        <w:tc>
          <w:tcPr>
            <w:tcW w:w="990" w:type="dxa"/>
            <w:tcMar>
              <w:left w:w="72" w:type="dxa"/>
              <w:right w:w="72" w:type="dxa"/>
            </w:tcMar>
          </w:tcPr>
          <w:p w14:paraId="74FD6AFC" w14:textId="42FD4904"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38FE3378" w14:textId="09E6E9E9" w:rsidR="00F53A3A" w:rsidRPr="00BC15AF" w:rsidRDefault="00F53A3A" w:rsidP="00F53A3A">
            <w:pPr>
              <w:rPr>
                <w:rFonts w:ascii="Arial" w:hAnsi="Arial" w:cs="Arial"/>
                <w:color w:val="000000"/>
                <w:sz w:val="16"/>
                <w:szCs w:val="16"/>
              </w:rPr>
            </w:pPr>
            <w:r>
              <w:rPr>
                <w:rFonts w:ascii="Arial" w:hAnsi="Arial" w:cs="Arial"/>
                <w:color w:val="000000"/>
                <w:sz w:val="16"/>
                <w:szCs w:val="16"/>
              </w:rPr>
              <w:t>The algorithm type implementation</w:t>
            </w:r>
          </w:p>
        </w:tc>
        <w:tc>
          <w:tcPr>
            <w:tcW w:w="3213" w:type="dxa"/>
            <w:tcMar>
              <w:left w:w="72" w:type="dxa"/>
              <w:right w:w="72" w:type="dxa"/>
            </w:tcMar>
          </w:tcPr>
          <w:p w14:paraId="0B09480E" w14:textId="7AA83FBF" w:rsidR="00F53A3A" w:rsidRPr="00BC15AF" w:rsidRDefault="00F53A3A" w:rsidP="00F53A3A">
            <w:pPr>
              <w:rPr>
                <w:rFonts w:ascii="Arial" w:hAnsi="Arial" w:cs="Arial"/>
                <w:color w:val="000000"/>
                <w:sz w:val="16"/>
                <w:szCs w:val="16"/>
              </w:rPr>
            </w:pPr>
            <w:r>
              <w:rPr>
                <w:rFonts w:ascii="Arial" w:hAnsi="Arial" w:cs="Arial"/>
                <w:color w:val="000000"/>
                <w:sz w:val="16"/>
                <w:szCs w:val="16"/>
              </w:rPr>
              <w:t>FAIRWAY ROUNDROBIN, AIR ADAPTIVE</w:t>
            </w:r>
          </w:p>
        </w:tc>
        <w:tc>
          <w:tcPr>
            <w:tcW w:w="1350" w:type="dxa"/>
            <w:tcMar>
              <w:left w:w="72" w:type="dxa"/>
              <w:right w:w="72" w:type="dxa"/>
            </w:tcMar>
          </w:tcPr>
          <w:p w14:paraId="7E1E032B" w14:textId="23A273C1"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2D4CAAA2" w14:textId="77777777" w:rsidTr="00002D00">
        <w:trPr>
          <w:trHeight w:val="600"/>
        </w:trPr>
        <w:tc>
          <w:tcPr>
            <w:tcW w:w="1435" w:type="dxa"/>
            <w:tcMar>
              <w:left w:w="72" w:type="dxa"/>
              <w:right w:w="72" w:type="dxa"/>
            </w:tcMar>
          </w:tcPr>
          <w:p w14:paraId="3FFA8AB1" w14:textId="2A3F8636"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09A779D4" w14:textId="620C89F3" w:rsidR="00F53A3A" w:rsidRPr="00BC15AF" w:rsidRDefault="00F53A3A" w:rsidP="00F53A3A">
            <w:pPr>
              <w:rPr>
                <w:rFonts w:ascii="Arial" w:hAnsi="Arial" w:cs="Arial"/>
                <w:color w:val="000000"/>
                <w:sz w:val="16"/>
                <w:szCs w:val="16"/>
              </w:rPr>
            </w:pPr>
            <w:r>
              <w:rPr>
                <w:rFonts w:ascii="Arial" w:hAnsi="Arial" w:cs="Arial"/>
                <w:color w:val="000000"/>
                <w:sz w:val="16"/>
                <w:szCs w:val="16"/>
              </w:rPr>
              <w:t>algorithmType</w:t>
            </w:r>
          </w:p>
        </w:tc>
        <w:tc>
          <w:tcPr>
            <w:tcW w:w="2487" w:type="dxa"/>
            <w:tcMar>
              <w:left w:w="72" w:type="dxa"/>
              <w:right w:w="72" w:type="dxa"/>
            </w:tcMar>
          </w:tcPr>
          <w:p w14:paraId="78F95F1A" w14:textId="1615224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11C26547" w14:textId="43D16A1E" w:rsidR="00F53A3A" w:rsidRPr="00BC15AF" w:rsidRDefault="00F53A3A" w:rsidP="00F53A3A">
            <w:pPr>
              <w:rPr>
                <w:rFonts w:ascii="Arial" w:hAnsi="Arial" w:cs="Arial"/>
                <w:color w:val="000000"/>
                <w:sz w:val="16"/>
                <w:szCs w:val="16"/>
              </w:rPr>
            </w:pPr>
            <w:r>
              <w:rPr>
                <w:rFonts w:ascii="Arial" w:hAnsi="Arial" w:cs="Arial"/>
                <w:color w:val="000000"/>
                <w:sz w:val="16"/>
                <w:szCs w:val="16"/>
              </w:rPr>
              <w:t>50</w:t>
            </w:r>
          </w:p>
        </w:tc>
        <w:tc>
          <w:tcPr>
            <w:tcW w:w="990" w:type="dxa"/>
            <w:tcMar>
              <w:left w:w="72" w:type="dxa"/>
              <w:right w:w="72" w:type="dxa"/>
            </w:tcMar>
          </w:tcPr>
          <w:p w14:paraId="69B41FF2" w14:textId="53E0D6B1"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3E3A67DF" w14:textId="73991D50" w:rsidR="00F53A3A" w:rsidRPr="00BC15AF" w:rsidRDefault="00F53A3A" w:rsidP="00F53A3A">
            <w:pPr>
              <w:rPr>
                <w:rFonts w:ascii="Arial" w:hAnsi="Arial" w:cs="Arial"/>
                <w:color w:val="000000"/>
                <w:sz w:val="16"/>
                <w:szCs w:val="16"/>
              </w:rPr>
            </w:pPr>
            <w:r>
              <w:rPr>
                <w:rFonts w:ascii="Arial" w:hAnsi="Arial" w:cs="Arial"/>
                <w:color w:val="000000"/>
                <w:sz w:val="16"/>
                <w:szCs w:val="16"/>
              </w:rPr>
              <w:t>The type of selection algorithm</w:t>
            </w:r>
          </w:p>
        </w:tc>
        <w:tc>
          <w:tcPr>
            <w:tcW w:w="3213" w:type="dxa"/>
            <w:tcMar>
              <w:left w:w="72" w:type="dxa"/>
              <w:right w:w="72" w:type="dxa"/>
            </w:tcMar>
          </w:tcPr>
          <w:p w14:paraId="61AFB17F" w14:textId="54067E2C" w:rsidR="00F53A3A" w:rsidRPr="00BC15AF" w:rsidRDefault="00F53A3A" w:rsidP="00F53A3A">
            <w:pPr>
              <w:rPr>
                <w:rFonts w:ascii="Arial" w:hAnsi="Arial" w:cs="Arial"/>
                <w:color w:val="000000"/>
                <w:sz w:val="16"/>
                <w:szCs w:val="16"/>
              </w:rPr>
            </w:pPr>
            <w:r>
              <w:rPr>
                <w:rFonts w:ascii="Arial" w:hAnsi="Arial" w:cs="Arial"/>
                <w:color w:val="000000"/>
                <w:sz w:val="16"/>
                <w:szCs w:val="16"/>
              </w:rPr>
              <w:t>fixedform, adaptive</w:t>
            </w:r>
          </w:p>
        </w:tc>
        <w:tc>
          <w:tcPr>
            <w:tcW w:w="1350" w:type="dxa"/>
            <w:tcMar>
              <w:left w:w="72" w:type="dxa"/>
              <w:right w:w="72" w:type="dxa"/>
            </w:tcMar>
          </w:tcPr>
          <w:p w14:paraId="2C394D06" w14:textId="18233E6B"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13A92345" w14:textId="77777777" w:rsidTr="00002D00">
        <w:trPr>
          <w:trHeight w:val="900"/>
        </w:trPr>
        <w:tc>
          <w:tcPr>
            <w:tcW w:w="1435" w:type="dxa"/>
            <w:tcMar>
              <w:left w:w="72" w:type="dxa"/>
              <w:right w:w="72" w:type="dxa"/>
            </w:tcMar>
          </w:tcPr>
          <w:p w14:paraId="713ADF51" w14:textId="1B1E5FF2"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A9617CA" w14:textId="77538EEB" w:rsidR="00F53A3A" w:rsidRPr="00BC15AF" w:rsidRDefault="00F53A3A" w:rsidP="00F53A3A">
            <w:pPr>
              <w:rPr>
                <w:rFonts w:ascii="Arial" w:hAnsi="Arial" w:cs="Arial"/>
                <w:color w:val="000000"/>
                <w:sz w:val="16"/>
                <w:szCs w:val="16"/>
              </w:rPr>
            </w:pPr>
            <w:r>
              <w:rPr>
                <w:rFonts w:ascii="Arial" w:hAnsi="Arial" w:cs="Arial"/>
                <w:color w:val="000000"/>
                <w:sz w:val="16"/>
                <w:szCs w:val="16"/>
              </w:rPr>
              <w:t>entryApproval</w:t>
            </w:r>
          </w:p>
        </w:tc>
        <w:tc>
          <w:tcPr>
            <w:tcW w:w="2487" w:type="dxa"/>
            <w:tcMar>
              <w:left w:w="72" w:type="dxa"/>
              <w:right w:w="72" w:type="dxa"/>
            </w:tcMar>
          </w:tcPr>
          <w:p w14:paraId="6B1B99D7" w14:textId="5B9EBC90"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1CE9B7E1" w14:textId="73B4CF6E" w:rsidR="00F53A3A" w:rsidRPr="00BC15AF" w:rsidRDefault="00F53A3A" w:rsidP="00F53A3A">
            <w:pPr>
              <w:rPr>
                <w:rFonts w:ascii="Arial" w:hAnsi="Arial" w:cs="Arial"/>
                <w:color w:val="000000"/>
                <w:sz w:val="16"/>
                <w:szCs w:val="16"/>
              </w:rPr>
            </w:pPr>
            <w:r>
              <w:rPr>
                <w:rFonts w:ascii="Arial" w:hAnsi="Arial" w:cs="Arial"/>
                <w:color w:val="000000"/>
                <w:sz w:val="16"/>
                <w:szCs w:val="16"/>
              </w:rPr>
              <w:t>5</w:t>
            </w:r>
          </w:p>
        </w:tc>
        <w:tc>
          <w:tcPr>
            <w:tcW w:w="990" w:type="dxa"/>
            <w:tcMar>
              <w:left w:w="72" w:type="dxa"/>
              <w:right w:w="72" w:type="dxa"/>
            </w:tcMar>
          </w:tcPr>
          <w:p w14:paraId="4D40066F" w14:textId="7A86971C"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2C43A60B" w14:textId="185FF999" w:rsidR="00F53A3A" w:rsidRPr="00BC15AF" w:rsidRDefault="00F53A3A" w:rsidP="00F53A3A">
            <w:pPr>
              <w:rPr>
                <w:rFonts w:ascii="Arial" w:hAnsi="Arial" w:cs="Arial"/>
                <w:color w:val="000000"/>
                <w:sz w:val="16"/>
                <w:szCs w:val="16"/>
              </w:rPr>
            </w:pPr>
            <w:r>
              <w:rPr>
                <w:rFonts w:ascii="Arial" w:hAnsi="Arial" w:cs="Arial"/>
                <w:color w:val="000000"/>
                <w:sz w:val="16"/>
                <w:szCs w:val="16"/>
              </w:rPr>
              <w:t>A flag indicating that a student will require approval to enter  the segment</w:t>
            </w:r>
          </w:p>
        </w:tc>
        <w:tc>
          <w:tcPr>
            <w:tcW w:w="3213" w:type="dxa"/>
            <w:tcMar>
              <w:left w:w="72" w:type="dxa"/>
              <w:right w:w="72" w:type="dxa"/>
            </w:tcMar>
          </w:tcPr>
          <w:p w14:paraId="3A45C60B" w14:textId="34F70FC4" w:rsidR="00F53A3A" w:rsidRPr="00BC15AF" w:rsidRDefault="00F53A3A" w:rsidP="00F53A3A">
            <w:pPr>
              <w:rPr>
                <w:rFonts w:ascii="Arial" w:hAnsi="Arial" w:cs="Arial"/>
                <w:color w:val="000000"/>
                <w:sz w:val="16"/>
                <w:szCs w:val="16"/>
              </w:rPr>
            </w:pPr>
            <w:r>
              <w:rPr>
                <w:rFonts w:ascii="Arial" w:hAnsi="Arial" w:cs="Arial"/>
                <w:color w:val="000000"/>
                <w:sz w:val="16"/>
                <w:szCs w:val="16"/>
              </w:rPr>
              <w:t>true, false, 0, 1</w:t>
            </w:r>
          </w:p>
        </w:tc>
        <w:tc>
          <w:tcPr>
            <w:tcW w:w="1350" w:type="dxa"/>
            <w:tcMar>
              <w:left w:w="72" w:type="dxa"/>
              <w:right w:w="72" w:type="dxa"/>
            </w:tcMar>
          </w:tcPr>
          <w:p w14:paraId="21CB69DE" w14:textId="052499FD" w:rsidR="00F53A3A" w:rsidRPr="00BC15AF" w:rsidRDefault="00F53A3A" w:rsidP="00F53A3A">
            <w:pPr>
              <w:rPr>
                <w:rFonts w:ascii="Arial" w:hAnsi="Arial" w:cs="Arial"/>
                <w:color w:val="000000"/>
                <w:sz w:val="16"/>
                <w:szCs w:val="16"/>
              </w:rPr>
            </w:pPr>
            <w:r>
              <w:rPr>
                <w:rFonts w:ascii="Arial" w:hAnsi="Arial" w:cs="Arial"/>
                <w:color w:val="000000"/>
                <w:sz w:val="16"/>
                <w:szCs w:val="16"/>
              </w:rPr>
              <w:t>boolean</w:t>
            </w:r>
          </w:p>
        </w:tc>
      </w:tr>
      <w:tr w:rsidR="00F53A3A" w:rsidRPr="00104454" w14:paraId="65C40C48" w14:textId="77777777" w:rsidTr="00002D00">
        <w:trPr>
          <w:trHeight w:val="600"/>
        </w:trPr>
        <w:tc>
          <w:tcPr>
            <w:tcW w:w="1435" w:type="dxa"/>
            <w:tcMar>
              <w:left w:w="72" w:type="dxa"/>
              <w:right w:w="72" w:type="dxa"/>
            </w:tcMar>
          </w:tcPr>
          <w:p w14:paraId="5ABADBB1" w14:textId="683432D5"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4D8AF608" w14:textId="358F10DD" w:rsidR="00F53A3A" w:rsidRPr="00BC15AF" w:rsidRDefault="00F53A3A" w:rsidP="00F53A3A">
            <w:pPr>
              <w:rPr>
                <w:rFonts w:ascii="Arial" w:hAnsi="Arial" w:cs="Arial"/>
                <w:color w:val="000000"/>
                <w:sz w:val="16"/>
                <w:szCs w:val="16"/>
              </w:rPr>
            </w:pPr>
            <w:r>
              <w:rPr>
                <w:rFonts w:ascii="Arial" w:hAnsi="Arial" w:cs="Arial"/>
                <w:color w:val="000000"/>
                <w:sz w:val="16"/>
                <w:szCs w:val="16"/>
              </w:rPr>
              <w:t>exitApproval</w:t>
            </w:r>
          </w:p>
        </w:tc>
        <w:tc>
          <w:tcPr>
            <w:tcW w:w="2487" w:type="dxa"/>
            <w:tcMar>
              <w:left w:w="72" w:type="dxa"/>
              <w:right w:w="72" w:type="dxa"/>
            </w:tcMar>
          </w:tcPr>
          <w:p w14:paraId="670D7DDA" w14:textId="4C86AEF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0BA1F215" w14:textId="65F270C0" w:rsidR="00F53A3A" w:rsidRPr="00BC15AF" w:rsidRDefault="00F53A3A" w:rsidP="00F53A3A">
            <w:pPr>
              <w:rPr>
                <w:rFonts w:ascii="Arial" w:hAnsi="Arial" w:cs="Arial"/>
                <w:color w:val="000000"/>
                <w:sz w:val="16"/>
                <w:szCs w:val="16"/>
              </w:rPr>
            </w:pPr>
            <w:r>
              <w:rPr>
                <w:rFonts w:ascii="Arial" w:hAnsi="Arial" w:cs="Arial"/>
                <w:color w:val="000000"/>
                <w:sz w:val="16"/>
                <w:szCs w:val="16"/>
              </w:rPr>
              <w:t>5</w:t>
            </w:r>
          </w:p>
        </w:tc>
        <w:tc>
          <w:tcPr>
            <w:tcW w:w="990" w:type="dxa"/>
            <w:tcMar>
              <w:left w:w="72" w:type="dxa"/>
              <w:right w:w="72" w:type="dxa"/>
            </w:tcMar>
          </w:tcPr>
          <w:p w14:paraId="5ED0D9F5" w14:textId="20DC52BD"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0D466D0A" w14:textId="3F5EE019" w:rsidR="00F53A3A" w:rsidRPr="00BC15AF" w:rsidRDefault="00F53A3A" w:rsidP="00F53A3A">
            <w:pPr>
              <w:rPr>
                <w:rFonts w:ascii="Arial" w:hAnsi="Arial" w:cs="Arial"/>
                <w:color w:val="000000"/>
                <w:sz w:val="16"/>
                <w:szCs w:val="16"/>
              </w:rPr>
            </w:pPr>
            <w:r>
              <w:rPr>
                <w:rFonts w:ascii="Arial" w:hAnsi="Arial" w:cs="Arial"/>
                <w:color w:val="000000"/>
                <w:sz w:val="16"/>
                <w:szCs w:val="16"/>
              </w:rPr>
              <w:t>A flag indicating that a student will require approval to exit the segment</w:t>
            </w:r>
          </w:p>
        </w:tc>
        <w:tc>
          <w:tcPr>
            <w:tcW w:w="3213" w:type="dxa"/>
            <w:tcMar>
              <w:left w:w="72" w:type="dxa"/>
              <w:right w:w="72" w:type="dxa"/>
            </w:tcMar>
          </w:tcPr>
          <w:p w14:paraId="61D1D4B9" w14:textId="35C7E4D7" w:rsidR="00F53A3A" w:rsidRPr="00BC15AF" w:rsidRDefault="00F53A3A" w:rsidP="00F53A3A">
            <w:pPr>
              <w:rPr>
                <w:rFonts w:ascii="Arial" w:hAnsi="Arial" w:cs="Arial"/>
                <w:color w:val="000000"/>
                <w:sz w:val="16"/>
                <w:szCs w:val="16"/>
              </w:rPr>
            </w:pPr>
            <w:r>
              <w:rPr>
                <w:rFonts w:ascii="Arial" w:hAnsi="Arial" w:cs="Arial"/>
                <w:color w:val="000000"/>
                <w:sz w:val="16"/>
                <w:szCs w:val="16"/>
              </w:rPr>
              <w:t>true, false, 0, 1</w:t>
            </w:r>
          </w:p>
        </w:tc>
        <w:tc>
          <w:tcPr>
            <w:tcW w:w="1350" w:type="dxa"/>
            <w:tcMar>
              <w:left w:w="72" w:type="dxa"/>
              <w:right w:w="72" w:type="dxa"/>
            </w:tcMar>
          </w:tcPr>
          <w:p w14:paraId="49DAB0F9" w14:textId="50A2EA11" w:rsidR="00F53A3A" w:rsidRPr="00BC15AF" w:rsidRDefault="00F53A3A" w:rsidP="00F53A3A">
            <w:pPr>
              <w:rPr>
                <w:rFonts w:ascii="Arial" w:hAnsi="Arial" w:cs="Arial"/>
                <w:color w:val="000000"/>
                <w:sz w:val="16"/>
                <w:szCs w:val="16"/>
              </w:rPr>
            </w:pPr>
            <w:r>
              <w:rPr>
                <w:rFonts w:ascii="Arial" w:hAnsi="Arial" w:cs="Arial"/>
                <w:color w:val="000000"/>
                <w:sz w:val="16"/>
                <w:szCs w:val="16"/>
              </w:rPr>
              <w:t>boolean</w:t>
            </w:r>
          </w:p>
        </w:tc>
      </w:tr>
      <w:tr w:rsidR="00F53A3A" w:rsidRPr="00104454" w14:paraId="6331EEE2" w14:textId="77777777" w:rsidTr="00002D00">
        <w:trPr>
          <w:trHeight w:val="300"/>
        </w:trPr>
        <w:tc>
          <w:tcPr>
            <w:tcW w:w="1435" w:type="dxa"/>
            <w:tcMar>
              <w:left w:w="72" w:type="dxa"/>
              <w:right w:w="72" w:type="dxa"/>
            </w:tcMar>
          </w:tcPr>
          <w:p w14:paraId="2D181F77" w14:textId="14FA5F7A"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117BF4FF" w14:textId="642D81DE" w:rsidR="00F53A3A" w:rsidRPr="00BC15AF" w:rsidRDefault="00F53A3A" w:rsidP="00F53A3A">
            <w:pPr>
              <w:rPr>
                <w:rFonts w:ascii="Arial" w:hAnsi="Arial" w:cs="Arial"/>
                <w:color w:val="000000"/>
                <w:sz w:val="16"/>
                <w:szCs w:val="16"/>
              </w:rPr>
            </w:pPr>
            <w:r>
              <w:rPr>
                <w:rFonts w:ascii="Arial" w:hAnsi="Arial" w:cs="Arial"/>
                <w:color w:val="000000"/>
                <w:sz w:val="16"/>
                <w:szCs w:val="16"/>
              </w:rPr>
              <w:t>id</w:t>
            </w:r>
          </w:p>
        </w:tc>
        <w:tc>
          <w:tcPr>
            <w:tcW w:w="2487" w:type="dxa"/>
            <w:tcMar>
              <w:left w:w="72" w:type="dxa"/>
              <w:right w:w="72" w:type="dxa"/>
            </w:tcMar>
          </w:tcPr>
          <w:p w14:paraId="5B72892A" w14:textId="40DC047B"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540508BE" w14:textId="53A4AC90" w:rsidR="00F53A3A" w:rsidRPr="00BC15AF" w:rsidRDefault="00F53A3A" w:rsidP="00F53A3A">
            <w:pPr>
              <w:rPr>
                <w:rFonts w:ascii="Arial" w:hAnsi="Arial" w:cs="Arial"/>
                <w:color w:val="000000"/>
                <w:sz w:val="16"/>
                <w:szCs w:val="16"/>
              </w:rPr>
            </w:pPr>
            <w:r>
              <w:rPr>
                <w:rFonts w:ascii="Arial" w:hAnsi="Arial" w:cs="Arial"/>
                <w:color w:val="000000"/>
                <w:sz w:val="16"/>
                <w:szCs w:val="16"/>
              </w:rPr>
              <w:t>200</w:t>
            </w:r>
          </w:p>
        </w:tc>
        <w:tc>
          <w:tcPr>
            <w:tcW w:w="990" w:type="dxa"/>
            <w:tcMar>
              <w:left w:w="72" w:type="dxa"/>
              <w:right w:w="72" w:type="dxa"/>
            </w:tcMar>
          </w:tcPr>
          <w:p w14:paraId="602D3DDC" w14:textId="6F7CEDE5"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42AAFCC9" w14:textId="26BF6560" w:rsidR="00F53A3A" w:rsidRPr="00BC15AF" w:rsidRDefault="00F53A3A" w:rsidP="00F53A3A">
            <w:pPr>
              <w:rPr>
                <w:rFonts w:ascii="Arial" w:hAnsi="Arial" w:cs="Arial"/>
                <w:color w:val="000000"/>
                <w:sz w:val="16"/>
                <w:szCs w:val="16"/>
              </w:rPr>
            </w:pPr>
            <w:r>
              <w:rPr>
                <w:rFonts w:ascii="Arial" w:hAnsi="Arial" w:cs="Arial"/>
                <w:color w:val="000000"/>
                <w:sz w:val="16"/>
                <w:szCs w:val="16"/>
              </w:rPr>
              <w:t>The unique identifier of the segment</w:t>
            </w:r>
          </w:p>
        </w:tc>
        <w:tc>
          <w:tcPr>
            <w:tcW w:w="3213" w:type="dxa"/>
            <w:tcMar>
              <w:left w:w="72" w:type="dxa"/>
              <w:right w:w="72" w:type="dxa"/>
            </w:tcMar>
          </w:tcPr>
          <w:p w14:paraId="34B07905" w14:textId="17A0DF08"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711F9206" w14:textId="1198F081"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0294491E" w14:textId="77777777" w:rsidTr="00002D00">
        <w:trPr>
          <w:trHeight w:val="600"/>
        </w:trPr>
        <w:tc>
          <w:tcPr>
            <w:tcW w:w="1435" w:type="dxa"/>
            <w:tcMar>
              <w:left w:w="72" w:type="dxa"/>
              <w:right w:w="72" w:type="dxa"/>
            </w:tcMar>
          </w:tcPr>
          <w:p w14:paraId="0DA633F0" w14:textId="334F39FD" w:rsidR="00F53A3A" w:rsidRPr="00BC15AF" w:rsidRDefault="00F53A3A" w:rsidP="00F53A3A">
            <w:pPr>
              <w:rPr>
                <w:rFonts w:ascii="Arial" w:hAnsi="Arial" w:cs="Arial"/>
                <w:color w:val="000000"/>
                <w:sz w:val="16"/>
                <w:szCs w:val="16"/>
              </w:rPr>
            </w:pPr>
            <w:r>
              <w:rPr>
                <w:rFonts w:ascii="Arial" w:hAnsi="Arial" w:cs="Arial"/>
                <w:color w:val="000000"/>
                <w:sz w:val="16"/>
                <w:szCs w:val="16"/>
              </w:rPr>
              <w:lastRenderedPageBreak/>
              <w:t> </w:t>
            </w:r>
          </w:p>
        </w:tc>
        <w:tc>
          <w:tcPr>
            <w:tcW w:w="1350" w:type="dxa"/>
            <w:tcMar>
              <w:left w:w="72" w:type="dxa"/>
              <w:right w:w="72" w:type="dxa"/>
            </w:tcMar>
          </w:tcPr>
          <w:p w14:paraId="3C233DE1" w14:textId="01707070" w:rsidR="00F53A3A" w:rsidRPr="00BC15AF" w:rsidRDefault="00F53A3A" w:rsidP="00F53A3A">
            <w:pPr>
              <w:rPr>
                <w:rFonts w:ascii="Arial" w:hAnsi="Arial" w:cs="Arial"/>
                <w:color w:val="000000"/>
                <w:sz w:val="16"/>
                <w:szCs w:val="16"/>
              </w:rPr>
            </w:pPr>
            <w:r>
              <w:rPr>
                <w:rFonts w:ascii="Arial" w:hAnsi="Arial" w:cs="Arial"/>
                <w:color w:val="000000"/>
                <w:sz w:val="16"/>
                <w:szCs w:val="16"/>
              </w:rPr>
              <w:t>label</w:t>
            </w:r>
          </w:p>
        </w:tc>
        <w:tc>
          <w:tcPr>
            <w:tcW w:w="2487" w:type="dxa"/>
            <w:tcMar>
              <w:left w:w="72" w:type="dxa"/>
              <w:right w:w="72" w:type="dxa"/>
            </w:tcMar>
          </w:tcPr>
          <w:p w14:paraId="2F09A35A" w14:textId="51961DC7"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1FCC7988" w14:textId="070131C4" w:rsidR="00F53A3A" w:rsidRPr="00BC15AF" w:rsidRDefault="00F53A3A" w:rsidP="00F53A3A">
            <w:pPr>
              <w:rPr>
                <w:rFonts w:ascii="Arial" w:hAnsi="Arial" w:cs="Arial"/>
                <w:color w:val="000000"/>
                <w:sz w:val="16"/>
                <w:szCs w:val="16"/>
              </w:rPr>
            </w:pPr>
            <w:r>
              <w:rPr>
                <w:rFonts w:ascii="Arial" w:hAnsi="Arial" w:cs="Arial"/>
                <w:color w:val="000000"/>
                <w:sz w:val="16"/>
                <w:szCs w:val="16"/>
              </w:rPr>
              <w:t>255</w:t>
            </w:r>
          </w:p>
        </w:tc>
        <w:tc>
          <w:tcPr>
            <w:tcW w:w="990" w:type="dxa"/>
            <w:tcMar>
              <w:left w:w="72" w:type="dxa"/>
              <w:right w:w="72" w:type="dxa"/>
            </w:tcMar>
          </w:tcPr>
          <w:p w14:paraId="025F14FA" w14:textId="53DEDC4E"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14B461A3" w14:textId="27B68DB4" w:rsidR="00F53A3A" w:rsidRPr="00BC15AF" w:rsidRDefault="00F53A3A" w:rsidP="00F53A3A">
            <w:pPr>
              <w:rPr>
                <w:rFonts w:ascii="Arial" w:hAnsi="Arial" w:cs="Arial"/>
                <w:color w:val="000000"/>
                <w:sz w:val="16"/>
                <w:szCs w:val="16"/>
              </w:rPr>
            </w:pPr>
            <w:r>
              <w:rPr>
                <w:rFonts w:ascii="Arial" w:hAnsi="Arial" w:cs="Arial"/>
                <w:color w:val="000000"/>
                <w:sz w:val="16"/>
                <w:szCs w:val="16"/>
              </w:rPr>
              <w:t>A human-readable label to be displayed in the student and proctor application - if no label is provided, the segment key will be used.</w:t>
            </w:r>
          </w:p>
        </w:tc>
        <w:tc>
          <w:tcPr>
            <w:tcW w:w="3213" w:type="dxa"/>
            <w:tcMar>
              <w:left w:w="72" w:type="dxa"/>
              <w:right w:w="72" w:type="dxa"/>
            </w:tcMar>
          </w:tcPr>
          <w:p w14:paraId="67126123" w14:textId="2167056A"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47257207" w14:textId="084770E1"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2676E797" w14:textId="77777777" w:rsidTr="00002D00">
        <w:trPr>
          <w:trHeight w:val="300"/>
        </w:trPr>
        <w:tc>
          <w:tcPr>
            <w:tcW w:w="1435" w:type="dxa"/>
            <w:tcMar>
              <w:left w:w="72" w:type="dxa"/>
              <w:right w:w="72" w:type="dxa"/>
            </w:tcMar>
          </w:tcPr>
          <w:p w14:paraId="0DC5BDD2" w14:textId="37C21226"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60FE46D" w14:textId="2B3F0E4D" w:rsidR="00F53A3A" w:rsidRPr="00BC15AF" w:rsidRDefault="00F53A3A" w:rsidP="00F53A3A">
            <w:pPr>
              <w:rPr>
                <w:rFonts w:ascii="Arial" w:hAnsi="Arial" w:cs="Arial"/>
                <w:color w:val="000000"/>
                <w:sz w:val="16"/>
                <w:szCs w:val="16"/>
              </w:rPr>
            </w:pPr>
            <w:r>
              <w:rPr>
                <w:rFonts w:ascii="Arial" w:hAnsi="Arial" w:cs="Arial"/>
                <w:color w:val="000000"/>
                <w:sz w:val="16"/>
                <w:szCs w:val="16"/>
              </w:rPr>
              <w:t>position</w:t>
            </w:r>
          </w:p>
        </w:tc>
        <w:tc>
          <w:tcPr>
            <w:tcW w:w="2487" w:type="dxa"/>
            <w:tcMar>
              <w:left w:w="72" w:type="dxa"/>
              <w:right w:w="72" w:type="dxa"/>
            </w:tcMar>
          </w:tcPr>
          <w:p w14:paraId="5ABB10D9" w14:textId="2D14794A"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55823A5C" w14:textId="057DD325"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0005B9FC" w14:textId="4719DBF4"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76BCB4DC" w14:textId="4617EB3E" w:rsidR="00F53A3A" w:rsidRPr="00BC15AF" w:rsidRDefault="00F53A3A" w:rsidP="00F53A3A">
            <w:pPr>
              <w:rPr>
                <w:rFonts w:ascii="Arial" w:hAnsi="Arial" w:cs="Arial"/>
                <w:color w:val="000000"/>
                <w:sz w:val="16"/>
                <w:szCs w:val="16"/>
              </w:rPr>
            </w:pPr>
            <w:r>
              <w:rPr>
                <w:rFonts w:ascii="Arial" w:hAnsi="Arial" w:cs="Arial"/>
                <w:color w:val="000000"/>
                <w:sz w:val="16"/>
                <w:szCs w:val="16"/>
              </w:rPr>
              <w:t>The position of the segment in the assessment (1-based). If no position is provided, the default value is "1"</w:t>
            </w:r>
          </w:p>
        </w:tc>
        <w:tc>
          <w:tcPr>
            <w:tcW w:w="3213" w:type="dxa"/>
            <w:tcMar>
              <w:left w:w="72" w:type="dxa"/>
              <w:right w:w="72" w:type="dxa"/>
            </w:tcMar>
          </w:tcPr>
          <w:p w14:paraId="40736498" w14:textId="1EA88DEE" w:rsidR="00F53A3A" w:rsidRPr="00BC15AF" w:rsidRDefault="00F53A3A" w:rsidP="00F53A3A">
            <w:pPr>
              <w:rPr>
                <w:rFonts w:ascii="Arial" w:hAnsi="Arial" w:cs="Arial"/>
                <w:color w:val="000000"/>
                <w:sz w:val="16"/>
                <w:szCs w:val="16"/>
              </w:rPr>
            </w:pPr>
            <w:r>
              <w:rPr>
                <w:rFonts w:ascii="Arial" w:hAnsi="Arial" w:cs="Arial"/>
                <w:color w:val="000000"/>
                <w:sz w:val="16"/>
                <w:szCs w:val="16"/>
              </w:rPr>
              <w:t>Integer &gt;= 1</w:t>
            </w:r>
          </w:p>
        </w:tc>
        <w:tc>
          <w:tcPr>
            <w:tcW w:w="1350" w:type="dxa"/>
            <w:tcMar>
              <w:left w:w="72" w:type="dxa"/>
              <w:right w:w="72" w:type="dxa"/>
            </w:tcMar>
          </w:tcPr>
          <w:p w14:paraId="25E6E89F" w14:textId="4359A639" w:rsidR="00F53A3A" w:rsidRPr="00BC15AF" w:rsidRDefault="00F53A3A" w:rsidP="00F53A3A">
            <w:pPr>
              <w:rPr>
                <w:rFonts w:ascii="Arial" w:hAnsi="Arial" w:cs="Arial"/>
                <w:color w:val="000000"/>
                <w:sz w:val="16"/>
                <w:szCs w:val="16"/>
              </w:rPr>
            </w:pPr>
            <w:r>
              <w:rPr>
                <w:rFonts w:ascii="Arial" w:hAnsi="Arial" w:cs="Arial"/>
                <w:color w:val="000000"/>
                <w:sz w:val="16"/>
                <w:szCs w:val="16"/>
              </w:rPr>
              <w:t>short</w:t>
            </w:r>
          </w:p>
        </w:tc>
      </w:tr>
      <w:tr w:rsidR="00D80837" w:rsidRPr="00104454" w14:paraId="632CEDEF" w14:textId="77777777" w:rsidTr="00002D00">
        <w:trPr>
          <w:trHeight w:val="300"/>
        </w:trPr>
        <w:tc>
          <w:tcPr>
            <w:tcW w:w="1435" w:type="dxa"/>
            <w:tcMar>
              <w:left w:w="72" w:type="dxa"/>
              <w:right w:w="72" w:type="dxa"/>
            </w:tcMar>
          </w:tcPr>
          <w:p w14:paraId="3A9F5ECD" w14:textId="614AAC7A" w:rsidR="00D80837" w:rsidRPr="00BC15AF" w:rsidRDefault="00D80837" w:rsidP="00D80837">
            <w:pPr>
              <w:rPr>
                <w:rFonts w:ascii="Arial" w:hAnsi="Arial" w:cs="Arial"/>
                <w:color w:val="000000"/>
                <w:sz w:val="16"/>
                <w:szCs w:val="16"/>
              </w:rPr>
            </w:pPr>
            <w:r>
              <w:rPr>
                <w:rFonts w:ascii="Arial" w:hAnsi="Arial" w:cs="Arial"/>
                <w:color w:val="000000"/>
                <w:sz w:val="16"/>
                <w:szCs w:val="16"/>
              </w:rPr>
              <w:t>Pool</w:t>
            </w:r>
          </w:p>
        </w:tc>
        <w:tc>
          <w:tcPr>
            <w:tcW w:w="1350" w:type="dxa"/>
            <w:tcMar>
              <w:left w:w="72" w:type="dxa"/>
              <w:right w:w="72" w:type="dxa"/>
            </w:tcMar>
          </w:tcPr>
          <w:p w14:paraId="0F04BB3D" w14:textId="08C7A103"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438FC1B1" w14:textId="6D7897A6"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TestPackage:Test:Segments:Segment:Pool</w:t>
            </w:r>
          </w:p>
        </w:tc>
        <w:tc>
          <w:tcPr>
            <w:tcW w:w="843" w:type="dxa"/>
            <w:tcMar>
              <w:left w:w="72" w:type="dxa"/>
              <w:right w:w="72" w:type="dxa"/>
            </w:tcMar>
          </w:tcPr>
          <w:p w14:paraId="7D06756B" w14:textId="465EB7E9"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7BD38D11" w14:textId="6FF2F62D"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7DD7C779" w14:textId="4971C510" w:rsidR="00D80837" w:rsidRPr="00BC15AF" w:rsidRDefault="00D80837" w:rsidP="00D80837">
            <w:pPr>
              <w:rPr>
                <w:rFonts w:ascii="Arial" w:hAnsi="Arial" w:cs="Arial"/>
                <w:color w:val="000000"/>
                <w:sz w:val="16"/>
                <w:szCs w:val="16"/>
              </w:rPr>
            </w:pPr>
            <w:r>
              <w:rPr>
                <w:rFonts w:ascii="Arial" w:hAnsi="Arial" w:cs="Arial"/>
                <w:color w:val="000000"/>
                <w:sz w:val="16"/>
                <w:szCs w:val="16"/>
              </w:rPr>
              <w:t>The Segment's Pool - A list of items/itemgroups that is specific for adaptive segments.</w:t>
            </w:r>
            <w:r>
              <w:rPr>
                <w:rFonts w:ascii="Arial" w:hAnsi="Arial" w:cs="Arial"/>
                <w:color w:val="000000"/>
                <w:sz w:val="16"/>
                <w:szCs w:val="16"/>
              </w:rPr>
              <w:br/>
              <w:t>A pool containing items that can be selected for a segment, based on adaptive algorithm calculations, min/max item constraits at the strand, contentlevel, segment, or assessment levels.</w:t>
            </w:r>
          </w:p>
        </w:tc>
        <w:tc>
          <w:tcPr>
            <w:tcW w:w="3213" w:type="dxa"/>
            <w:tcMar>
              <w:left w:w="72" w:type="dxa"/>
              <w:right w:w="72" w:type="dxa"/>
            </w:tcMar>
          </w:tcPr>
          <w:p w14:paraId="5A0C685D" w14:textId="2CA1D54C"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290C97EB" w14:textId="5780A052"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D80837" w:rsidRPr="00104454" w14:paraId="4671D412" w14:textId="77777777" w:rsidTr="00002D00">
        <w:trPr>
          <w:trHeight w:val="300"/>
        </w:trPr>
        <w:tc>
          <w:tcPr>
            <w:tcW w:w="1435" w:type="dxa"/>
            <w:tcMar>
              <w:left w:w="72" w:type="dxa"/>
              <w:right w:w="72" w:type="dxa"/>
            </w:tcMar>
          </w:tcPr>
          <w:p w14:paraId="4DB0C250" w14:textId="7C935036" w:rsidR="00D80837" w:rsidRPr="00BC15AF" w:rsidRDefault="00D80837" w:rsidP="00D80837">
            <w:pPr>
              <w:rPr>
                <w:rFonts w:ascii="Arial" w:hAnsi="Arial" w:cs="Arial"/>
                <w:color w:val="000000"/>
                <w:sz w:val="16"/>
                <w:szCs w:val="16"/>
              </w:rPr>
            </w:pPr>
            <w:r>
              <w:rPr>
                <w:rFonts w:ascii="Arial" w:hAnsi="Arial" w:cs="Arial"/>
                <w:color w:val="000000"/>
                <w:sz w:val="16"/>
                <w:szCs w:val="16"/>
              </w:rPr>
              <w:t>ItemGroup</w:t>
            </w:r>
          </w:p>
        </w:tc>
        <w:tc>
          <w:tcPr>
            <w:tcW w:w="1350" w:type="dxa"/>
            <w:tcMar>
              <w:left w:w="72" w:type="dxa"/>
              <w:right w:w="72" w:type="dxa"/>
            </w:tcMar>
          </w:tcPr>
          <w:p w14:paraId="111B64C3" w14:textId="3A79336F"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62F53D51" w14:textId="56B70110"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TestPackage:Test:Segments:Segment:Pool:ItemGroup</w:t>
            </w:r>
          </w:p>
        </w:tc>
        <w:tc>
          <w:tcPr>
            <w:tcW w:w="843" w:type="dxa"/>
            <w:tcMar>
              <w:left w:w="72" w:type="dxa"/>
              <w:right w:w="72" w:type="dxa"/>
            </w:tcMar>
          </w:tcPr>
          <w:p w14:paraId="753E3A45" w14:textId="45B0B78D"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6F4E4DD8" w14:textId="4391AD40"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2A0D3D26" w14:textId="397E55BE" w:rsidR="00D80837" w:rsidRPr="00BC15AF" w:rsidRDefault="00D80837" w:rsidP="00D80837">
            <w:pPr>
              <w:rPr>
                <w:rFonts w:ascii="Arial" w:hAnsi="Arial" w:cs="Arial"/>
                <w:color w:val="000000"/>
                <w:sz w:val="16"/>
                <w:szCs w:val="16"/>
              </w:rPr>
            </w:pPr>
            <w:r>
              <w:rPr>
                <w:rFonts w:ascii="Arial" w:hAnsi="Arial" w:cs="Arial"/>
                <w:color w:val="000000"/>
                <w:sz w:val="16"/>
                <w:szCs w:val="16"/>
              </w:rPr>
              <w:t>A grouping of one or more items. The item group items must always be presented in the test together in a single page</w:t>
            </w:r>
          </w:p>
        </w:tc>
        <w:tc>
          <w:tcPr>
            <w:tcW w:w="3213" w:type="dxa"/>
            <w:tcMar>
              <w:left w:w="72" w:type="dxa"/>
              <w:right w:w="72" w:type="dxa"/>
            </w:tcMar>
          </w:tcPr>
          <w:p w14:paraId="58EFA103" w14:textId="3EAC3BA8"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C00D17E" w14:textId="70796981"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F53A3A" w:rsidRPr="00104454" w14:paraId="1C82BDFE" w14:textId="77777777" w:rsidTr="00002D00">
        <w:trPr>
          <w:trHeight w:val="1500"/>
        </w:trPr>
        <w:tc>
          <w:tcPr>
            <w:tcW w:w="1435" w:type="dxa"/>
            <w:tcMar>
              <w:left w:w="72" w:type="dxa"/>
              <w:right w:w="72" w:type="dxa"/>
            </w:tcMar>
          </w:tcPr>
          <w:p w14:paraId="1EF336DF" w14:textId="7CD17305"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38CD523" w14:textId="0A367C15" w:rsidR="00F53A3A" w:rsidRPr="00BC15AF" w:rsidRDefault="00F53A3A" w:rsidP="00F53A3A">
            <w:pPr>
              <w:rPr>
                <w:rFonts w:ascii="Arial" w:hAnsi="Arial" w:cs="Arial"/>
                <w:color w:val="000000"/>
                <w:sz w:val="16"/>
                <w:szCs w:val="16"/>
              </w:rPr>
            </w:pPr>
            <w:r>
              <w:rPr>
                <w:rFonts w:ascii="Arial" w:hAnsi="Arial" w:cs="Arial"/>
                <w:color w:val="000000"/>
                <w:sz w:val="16"/>
                <w:szCs w:val="16"/>
              </w:rPr>
              <w:t>id</w:t>
            </w:r>
          </w:p>
        </w:tc>
        <w:tc>
          <w:tcPr>
            <w:tcW w:w="2487" w:type="dxa"/>
            <w:tcMar>
              <w:left w:w="72" w:type="dxa"/>
              <w:right w:w="72" w:type="dxa"/>
            </w:tcMar>
          </w:tcPr>
          <w:p w14:paraId="7CD98E88" w14:textId="6742EF7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413DEA1F" w14:textId="0DE8BCA3" w:rsidR="00F53A3A" w:rsidRPr="00BC15AF" w:rsidRDefault="00F53A3A" w:rsidP="00F53A3A">
            <w:pPr>
              <w:rPr>
                <w:rFonts w:ascii="Arial" w:hAnsi="Arial" w:cs="Arial"/>
                <w:color w:val="000000"/>
                <w:sz w:val="16"/>
                <w:szCs w:val="16"/>
              </w:rPr>
            </w:pPr>
            <w:r>
              <w:rPr>
                <w:rFonts w:ascii="Arial" w:hAnsi="Arial" w:cs="Arial"/>
                <w:color w:val="000000"/>
                <w:sz w:val="16"/>
                <w:szCs w:val="16"/>
              </w:rPr>
              <w:t>10</w:t>
            </w:r>
          </w:p>
        </w:tc>
        <w:tc>
          <w:tcPr>
            <w:tcW w:w="990" w:type="dxa"/>
            <w:tcMar>
              <w:left w:w="72" w:type="dxa"/>
              <w:right w:w="72" w:type="dxa"/>
            </w:tcMar>
          </w:tcPr>
          <w:p w14:paraId="7F4B84B2" w14:textId="349972FC"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0F2E8DEA" w14:textId="7DDD091B" w:rsidR="00F53A3A" w:rsidRPr="00BC15AF" w:rsidRDefault="00F53A3A" w:rsidP="00F53A3A">
            <w:pPr>
              <w:rPr>
                <w:rFonts w:ascii="Arial" w:hAnsi="Arial" w:cs="Arial"/>
                <w:color w:val="000000"/>
                <w:sz w:val="16"/>
                <w:szCs w:val="16"/>
              </w:rPr>
            </w:pPr>
            <w:r>
              <w:rPr>
                <w:rFonts w:ascii="Arial" w:hAnsi="Arial" w:cs="Arial"/>
                <w:color w:val="000000"/>
                <w:sz w:val="16"/>
                <w:szCs w:val="16"/>
              </w:rPr>
              <w:t>The identifier of the item group</w:t>
            </w:r>
          </w:p>
        </w:tc>
        <w:tc>
          <w:tcPr>
            <w:tcW w:w="3213" w:type="dxa"/>
            <w:tcMar>
              <w:left w:w="72" w:type="dxa"/>
              <w:right w:w="72" w:type="dxa"/>
            </w:tcMar>
          </w:tcPr>
          <w:p w14:paraId="0806F731" w14:textId="23B34FAA" w:rsidR="00F53A3A" w:rsidRPr="00BC15AF" w:rsidRDefault="00F53A3A" w:rsidP="00F53A3A">
            <w:pPr>
              <w:rPr>
                <w:rFonts w:ascii="Arial" w:hAnsi="Arial" w:cs="Arial"/>
                <w:color w:val="000000"/>
                <w:sz w:val="16"/>
                <w:szCs w:val="16"/>
              </w:rPr>
            </w:pPr>
            <w:r>
              <w:rPr>
                <w:rFonts w:ascii="Arial" w:hAnsi="Arial" w:cs="Arial"/>
                <w:color w:val="000000"/>
                <w:sz w:val="16"/>
                <w:szCs w:val="16"/>
              </w:rPr>
              <w:t>As of the publishing of this document, the Test Delivery System only supports integer/long values as an item group identifier</w:t>
            </w:r>
          </w:p>
        </w:tc>
        <w:tc>
          <w:tcPr>
            <w:tcW w:w="1350" w:type="dxa"/>
            <w:tcMar>
              <w:left w:w="72" w:type="dxa"/>
              <w:right w:w="72" w:type="dxa"/>
            </w:tcMar>
          </w:tcPr>
          <w:p w14:paraId="0E45DA96" w14:textId="3103F42A"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3899C241" w14:textId="77777777" w:rsidTr="00002D00">
        <w:trPr>
          <w:trHeight w:val="600"/>
        </w:trPr>
        <w:tc>
          <w:tcPr>
            <w:tcW w:w="1435" w:type="dxa"/>
            <w:tcMar>
              <w:left w:w="72" w:type="dxa"/>
              <w:right w:w="72" w:type="dxa"/>
            </w:tcMar>
          </w:tcPr>
          <w:p w14:paraId="5EBF79EF" w14:textId="7FBACD1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2B5BCA8" w14:textId="3C59EEE6" w:rsidR="00F53A3A" w:rsidRPr="00BC15AF" w:rsidRDefault="00F53A3A" w:rsidP="00F53A3A">
            <w:pPr>
              <w:rPr>
                <w:rFonts w:ascii="Arial" w:hAnsi="Arial" w:cs="Arial"/>
                <w:color w:val="000000"/>
                <w:sz w:val="16"/>
                <w:szCs w:val="16"/>
              </w:rPr>
            </w:pPr>
            <w:r>
              <w:rPr>
                <w:rFonts w:ascii="Arial" w:hAnsi="Arial" w:cs="Arial"/>
                <w:color w:val="000000"/>
                <w:sz w:val="16"/>
                <w:szCs w:val="16"/>
              </w:rPr>
              <w:t>maxItems</w:t>
            </w:r>
          </w:p>
        </w:tc>
        <w:tc>
          <w:tcPr>
            <w:tcW w:w="2487" w:type="dxa"/>
            <w:tcMar>
              <w:left w:w="72" w:type="dxa"/>
              <w:right w:w="72" w:type="dxa"/>
            </w:tcMar>
          </w:tcPr>
          <w:p w14:paraId="41137C61" w14:textId="612ED2C8"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23977F1D" w14:textId="5C592BB4" w:rsidR="00F53A3A" w:rsidRPr="00BC15AF" w:rsidRDefault="00F53A3A" w:rsidP="00F53A3A">
            <w:pPr>
              <w:rPr>
                <w:rFonts w:ascii="Arial" w:hAnsi="Arial" w:cs="Arial"/>
                <w:color w:val="000000"/>
                <w:sz w:val="16"/>
                <w:szCs w:val="16"/>
              </w:rPr>
            </w:pPr>
            <w:r>
              <w:rPr>
                <w:rFonts w:ascii="Arial" w:hAnsi="Arial" w:cs="Arial"/>
                <w:color w:val="000000"/>
                <w:sz w:val="16"/>
                <w:szCs w:val="16"/>
              </w:rPr>
              <w:t>10</w:t>
            </w:r>
          </w:p>
        </w:tc>
        <w:tc>
          <w:tcPr>
            <w:tcW w:w="990" w:type="dxa"/>
            <w:tcMar>
              <w:left w:w="72" w:type="dxa"/>
              <w:right w:w="72" w:type="dxa"/>
            </w:tcMar>
          </w:tcPr>
          <w:p w14:paraId="05F44844" w14:textId="63EE8B8E"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07850C2F" w14:textId="516CA764" w:rsidR="00F53A3A" w:rsidRPr="00BC15AF" w:rsidRDefault="00F53A3A" w:rsidP="00F53A3A">
            <w:pPr>
              <w:rPr>
                <w:rFonts w:ascii="Arial" w:hAnsi="Arial" w:cs="Arial"/>
                <w:color w:val="000000"/>
                <w:sz w:val="16"/>
                <w:szCs w:val="16"/>
              </w:rPr>
            </w:pPr>
            <w:r>
              <w:rPr>
                <w:rFonts w:ascii="Arial" w:hAnsi="Arial" w:cs="Arial"/>
                <w:color w:val="000000"/>
                <w:sz w:val="16"/>
                <w:szCs w:val="16"/>
              </w:rPr>
              <w:t>Maximum number of items in this</w:t>
            </w:r>
            <w:r>
              <w:rPr>
                <w:rFonts w:ascii="Arial" w:hAnsi="Arial" w:cs="Arial"/>
                <w:color w:val="000000"/>
                <w:sz w:val="16"/>
                <w:szCs w:val="16"/>
              </w:rPr>
              <w:br/>
              <w:t>form partition</w:t>
            </w:r>
          </w:p>
        </w:tc>
        <w:tc>
          <w:tcPr>
            <w:tcW w:w="3213" w:type="dxa"/>
            <w:tcMar>
              <w:left w:w="72" w:type="dxa"/>
              <w:right w:w="72" w:type="dxa"/>
            </w:tcMar>
          </w:tcPr>
          <w:p w14:paraId="16311263" w14:textId="505E9B3E" w:rsidR="00F53A3A" w:rsidRPr="00BC15AF" w:rsidRDefault="00F53A3A" w:rsidP="00F53A3A">
            <w:pPr>
              <w:rPr>
                <w:rFonts w:ascii="Arial" w:hAnsi="Arial" w:cs="Arial"/>
                <w:color w:val="000000"/>
                <w:sz w:val="16"/>
                <w:szCs w:val="16"/>
              </w:rPr>
            </w:pPr>
            <w:r>
              <w:rPr>
                <w:rFonts w:ascii="Arial" w:hAnsi="Arial" w:cs="Arial"/>
                <w:color w:val="000000"/>
                <w:sz w:val="16"/>
                <w:szCs w:val="16"/>
              </w:rPr>
              <w:t>ALL or an integer &gt;= 0</w:t>
            </w:r>
          </w:p>
        </w:tc>
        <w:tc>
          <w:tcPr>
            <w:tcW w:w="1350" w:type="dxa"/>
            <w:tcMar>
              <w:left w:w="72" w:type="dxa"/>
              <w:right w:w="72" w:type="dxa"/>
            </w:tcMar>
          </w:tcPr>
          <w:p w14:paraId="739B12FD" w14:textId="58767349"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3DF9A65A" w14:textId="77777777" w:rsidTr="00002D00">
        <w:trPr>
          <w:trHeight w:val="900"/>
        </w:trPr>
        <w:tc>
          <w:tcPr>
            <w:tcW w:w="1435" w:type="dxa"/>
            <w:tcMar>
              <w:left w:w="72" w:type="dxa"/>
              <w:right w:w="72" w:type="dxa"/>
            </w:tcMar>
          </w:tcPr>
          <w:p w14:paraId="7DBE0396" w14:textId="5331A896"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D9C98BC" w14:textId="331D6001" w:rsidR="00F53A3A" w:rsidRPr="00BC15AF" w:rsidRDefault="00F53A3A" w:rsidP="00F53A3A">
            <w:pPr>
              <w:rPr>
                <w:rFonts w:ascii="Arial" w:hAnsi="Arial" w:cs="Arial"/>
                <w:color w:val="000000"/>
                <w:sz w:val="16"/>
                <w:szCs w:val="16"/>
              </w:rPr>
            </w:pPr>
            <w:r>
              <w:rPr>
                <w:rFonts w:ascii="Arial" w:hAnsi="Arial" w:cs="Arial"/>
                <w:color w:val="000000"/>
                <w:sz w:val="16"/>
                <w:szCs w:val="16"/>
              </w:rPr>
              <w:t>maxResponses</w:t>
            </w:r>
          </w:p>
        </w:tc>
        <w:tc>
          <w:tcPr>
            <w:tcW w:w="2487" w:type="dxa"/>
            <w:tcMar>
              <w:left w:w="72" w:type="dxa"/>
              <w:right w:w="72" w:type="dxa"/>
            </w:tcMar>
          </w:tcPr>
          <w:p w14:paraId="7B9C5F40" w14:textId="08F8D438"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38FF1D4D" w14:textId="4CF21141" w:rsidR="00F53A3A" w:rsidRPr="00BC15AF" w:rsidRDefault="00F53A3A" w:rsidP="00F53A3A">
            <w:pPr>
              <w:rPr>
                <w:rFonts w:ascii="Arial" w:hAnsi="Arial" w:cs="Arial"/>
                <w:color w:val="000000"/>
                <w:sz w:val="16"/>
                <w:szCs w:val="16"/>
              </w:rPr>
            </w:pPr>
            <w:r>
              <w:rPr>
                <w:rFonts w:ascii="Arial" w:hAnsi="Arial" w:cs="Arial"/>
                <w:color w:val="000000"/>
                <w:sz w:val="16"/>
                <w:szCs w:val="16"/>
              </w:rPr>
              <w:t>10</w:t>
            </w:r>
          </w:p>
        </w:tc>
        <w:tc>
          <w:tcPr>
            <w:tcW w:w="990" w:type="dxa"/>
            <w:tcMar>
              <w:left w:w="72" w:type="dxa"/>
              <w:right w:w="72" w:type="dxa"/>
            </w:tcMar>
          </w:tcPr>
          <w:p w14:paraId="2E13E0F9" w14:textId="7D8CCB31"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4BAA8DAB" w14:textId="1D5C1C2D" w:rsidR="00F53A3A" w:rsidRPr="00BC15AF" w:rsidRDefault="00F53A3A" w:rsidP="00F53A3A">
            <w:pPr>
              <w:rPr>
                <w:rFonts w:ascii="Arial" w:hAnsi="Arial" w:cs="Arial"/>
                <w:color w:val="000000"/>
                <w:sz w:val="16"/>
                <w:szCs w:val="16"/>
              </w:rPr>
            </w:pPr>
            <w:r>
              <w:rPr>
                <w:rFonts w:ascii="Arial" w:hAnsi="Arial" w:cs="Arial"/>
                <w:color w:val="000000"/>
                <w:sz w:val="16"/>
                <w:szCs w:val="16"/>
              </w:rPr>
              <w:t>Maximum responses for this form partition</w:t>
            </w:r>
          </w:p>
        </w:tc>
        <w:tc>
          <w:tcPr>
            <w:tcW w:w="3213" w:type="dxa"/>
            <w:tcMar>
              <w:left w:w="72" w:type="dxa"/>
              <w:right w:w="72" w:type="dxa"/>
            </w:tcMar>
          </w:tcPr>
          <w:p w14:paraId="6909B176" w14:textId="71B1AA1C" w:rsidR="00F53A3A" w:rsidRPr="00BC15AF" w:rsidRDefault="00F53A3A" w:rsidP="00F53A3A">
            <w:pPr>
              <w:rPr>
                <w:rFonts w:ascii="Arial" w:hAnsi="Arial" w:cs="Arial"/>
                <w:color w:val="000000"/>
                <w:sz w:val="16"/>
                <w:szCs w:val="16"/>
              </w:rPr>
            </w:pPr>
            <w:r>
              <w:rPr>
                <w:rFonts w:ascii="Arial" w:hAnsi="Arial" w:cs="Arial"/>
                <w:color w:val="000000"/>
                <w:sz w:val="16"/>
                <w:szCs w:val="16"/>
              </w:rPr>
              <w:t>ALL or an integer &gt;= 0</w:t>
            </w:r>
          </w:p>
        </w:tc>
        <w:tc>
          <w:tcPr>
            <w:tcW w:w="1350" w:type="dxa"/>
            <w:tcMar>
              <w:left w:w="72" w:type="dxa"/>
              <w:right w:w="72" w:type="dxa"/>
            </w:tcMar>
          </w:tcPr>
          <w:p w14:paraId="33E9DBA0" w14:textId="47D7E41D"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D80837" w:rsidRPr="00104454" w14:paraId="0E0D99A2" w14:textId="77777777" w:rsidTr="00002D00">
        <w:trPr>
          <w:trHeight w:val="600"/>
        </w:trPr>
        <w:tc>
          <w:tcPr>
            <w:tcW w:w="1435" w:type="dxa"/>
            <w:tcMar>
              <w:left w:w="72" w:type="dxa"/>
              <w:right w:w="72" w:type="dxa"/>
            </w:tcMar>
          </w:tcPr>
          <w:p w14:paraId="2D6F9028" w14:textId="405714C3" w:rsidR="00D80837" w:rsidRPr="00BC15AF" w:rsidRDefault="00D80837" w:rsidP="00D80837">
            <w:pPr>
              <w:rPr>
                <w:rFonts w:ascii="Arial" w:hAnsi="Arial" w:cs="Arial"/>
                <w:color w:val="000000"/>
                <w:sz w:val="16"/>
                <w:szCs w:val="16"/>
              </w:rPr>
            </w:pPr>
            <w:r>
              <w:rPr>
                <w:rFonts w:ascii="Arial" w:hAnsi="Arial" w:cs="Arial"/>
                <w:color w:val="000000"/>
                <w:sz w:val="16"/>
                <w:szCs w:val="16"/>
              </w:rPr>
              <w:t>Item</w:t>
            </w:r>
          </w:p>
        </w:tc>
        <w:tc>
          <w:tcPr>
            <w:tcW w:w="1350" w:type="dxa"/>
            <w:tcMar>
              <w:left w:w="72" w:type="dxa"/>
              <w:right w:w="72" w:type="dxa"/>
            </w:tcMar>
          </w:tcPr>
          <w:p w14:paraId="2BFA109F" w14:textId="67C449B7"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335C5F2E" w14:textId="704CD941"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TestPackage:Test:Segments:Segment:Pool:ItemGroup:Item</w:t>
            </w:r>
          </w:p>
        </w:tc>
        <w:tc>
          <w:tcPr>
            <w:tcW w:w="843" w:type="dxa"/>
            <w:tcMar>
              <w:left w:w="72" w:type="dxa"/>
              <w:right w:w="72" w:type="dxa"/>
            </w:tcMar>
          </w:tcPr>
          <w:p w14:paraId="79BC431F" w14:textId="4F378268"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4667ED2E" w14:textId="7F2FA1A5"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1C02CD5D" w14:textId="588D89EA"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328D1F7C" w14:textId="48F0C547"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6AFDA273" w14:textId="57CD0484"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F53A3A" w:rsidRPr="00104454" w14:paraId="1E158F54" w14:textId="77777777" w:rsidTr="00002D00">
        <w:trPr>
          <w:trHeight w:val="300"/>
        </w:trPr>
        <w:tc>
          <w:tcPr>
            <w:tcW w:w="1435" w:type="dxa"/>
            <w:tcMar>
              <w:left w:w="72" w:type="dxa"/>
              <w:right w:w="72" w:type="dxa"/>
            </w:tcMar>
          </w:tcPr>
          <w:p w14:paraId="3ACB8344" w14:textId="6F331FFB"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2C779003" w14:textId="175ECCD5" w:rsidR="00F53A3A" w:rsidRPr="00BC15AF" w:rsidRDefault="00F53A3A" w:rsidP="00F53A3A">
            <w:pPr>
              <w:rPr>
                <w:rFonts w:ascii="Arial" w:hAnsi="Arial" w:cs="Arial"/>
                <w:color w:val="000000"/>
                <w:sz w:val="16"/>
                <w:szCs w:val="16"/>
              </w:rPr>
            </w:pPr>
            <w:r>
              <w:rPr>
                <w:rFonts w:ascii="Arial" w:hAnsi="Arial" w:cs="Arial"/>
                <w:color w:val="000000"/>
                <w:sz w:val="16"/>
                <w:szCs w:val="16"/>
              </w:rPr>
              <w:t>active</w:t>
            </w:r>
          </w:p>
        </w:tc>
        <w:tc>
          <w:tcPr>
            <w:tcW w:w="2487" w:type="dxa"/>
            <w:tcMar>
              <w:left w:w="72" w:type="dxa"/>
              <w:right w:w="72" w:type="dxa"/>
            </w:tcMar>
          </w:tcPr>
          <w:p w14:paraId="01DC816F" w14:textId="2AE4C98B"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035E3799" w14:textId="26149BE2" w:rsidR="00F53A3A" w:rsidRPr="00BC15AF" w:rsidRDefault="00F53A3A" w:rsidP="00F53A3A">
            <w:pPr>
              <w:rPr>
                <w:rFonts w:ascii="Arial" w:hAnsi="Arial" w:cs="Arial"/>
                <w:color w:val="000000"/>
                <w:sz w:val="16"/>
                <w:szCs w:val="16"/>
              </w:rPr>
            </w:pPr>
            <w:r>
              <w:rPr>
                <w:rFonts w:ascii="Arial" w:hAnsi="Arial" w:cs="Arial"/>
                <w:color w:val="000000"/>
                <w:sz w:val="16"/>
                <w:szCs w:val="16"/>
              </w:rPr>
              <w:t>5</w:t>
            </w:r>
          </w:p>
        </w:tc>
        <w:tc>
          <w:tcPr>
            <w:tcW w:w="990" w:type="dxa"/>
            <w:tcMar>
              <w:left w:w="72" w:type="dxa"/>
              <w:right w:w="72" w:type="dxa"/>
            </w:tcMar>
          </w:tcPr>
          <w:p w14:paraId="5087ABDF" w14:textId="7FAD0464"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7FD958D3" w14:textId="2B8E619F" w:rsidR="00F53A3A" w:rsidRPr="00BC15AF" w:rsidRDefault="00F53A3A" w:rsidP="00F53A3A">
            <w:pPr>
              <w:rPr>
                <w:rFonts w:ascii="Arial" w:hAnsi="Arial" w:cs="Arial"/>
                <w:color w:val="000000"/>
                <w:sz w:val="16"/>
                <w:szCs w:val="16"/>
              </w:rPr>
            </w:pPr>
            <w:r>
              <w:rPr>
                <w:rFonts w:ascii="Arial" w:hAnsi="Arial" w:cs="Arial"/>
                <w:color w:val="000000"/>
                <w:sz w:val="16"/>
                <w:szCs w:val="16"/>
              </w:rPr>
              <w:t>Flag indicating whether the item should not be scored (default is "false")</w:t>
            </w:r>
          </w:p>
        </w:tc>
        <w:tc>
          <w:tcPr>
            <w:tcW w:w="3213" w:type="dxa"/>
            <w:tcMar>
              <w:left w:w="72" w:type="dxa"/>
              <w:right w:w="72" w:type="dxa"/>
            </w:tcMar>
          </w:tcPr>
          <w:p w14:paraId="50318ADE" w14:textId="1043DCD1" w:rsidR="00F53A3A" w:rsidRPr="00BC15AF" w:rsidRDefault="00F53A3A" w:rsidP="00F53A3A">
            <w:pPr>
              <w:rPr>
                <w:rFonts w:ascii="Arial" w:hAnsi="Arial" w:cs="Arial"/>
                <w:color w:val="000000"/>
                <w:sz w:val="16"/>
                <w:szCs w:val="16"/>
              </w:rPr>
            </w:pPr>
            <w:r>
              <w:rPr>
                <w:rFonts w:ascii="Arial" w:hAnsi="Arial" w:cs="Arial"/>
                <w:color w:val="000000"/>
                <w:sz w:val="16"/>
                <w:szCs w:val="16"/>
              </w:rPr>
              <w:t>true, false, 0, 1</w:t>
            </w:r>
          </w:p>
        </w:tc>
        <w:tc>
          <w:tcPr>
            <w:tcW w:w="1350" w:type="dxa"/>
            <w:tcMar>
              <w:left w:w="72" w:type="dxa"/>
              <w:right w:w="72" w:type="dxa"/>
            </w:tcMar>
          </w:tcPr>
          <w:p w14:paraId="17A93600" w14:textId="167AFF6A" w:rsidR="00F53A3A" w:rsidRPr="00BC15AF" w:rsidRDefault="00F53A3A" w:rsidP="00F53A3A">
            <w:pPr>
              <w:rPr>
                <w:rFonts w:ascii="Arial" w:hAnsi="Arial" w:cs="Arial"/>
                <w:color w:val="000000"/>
                <w:sz w:val="16"/>
                <w:szCs w:val="16"/>
              </w:rPr>
            </w:pPr>
            <w:r>
              <w:rPr>
                <w:rFonts w:ascii="Arial" w:hAnsi="Arial" w:cs="Arial"/>
                <w:color w:val="000000"/>
                <w:sz w:val="16"/>
                <w:szCs w:val="16"/>
              </w:rPr>
              <w:t>boolean</w:t>
            </w:r>
          </w:p>
        </w:tc>
      </w:tr>
      <w:tr w:rsidR="00F53A3A" w:rsidRPr="00104454" w14:paraId="7FA86980" w14:textId="77777777" w:rsidTr="00002D00">
        <w:trPr>
          <w:trHeight w:val="600"/>
        </w:trPr>
        <w:tc>
          <w:tcPr>
            <w:tcW w:w="1435" w:type="dxa"/>
            <w:tcMar>
              <w:left w:w="72" w:type="dxa"/>
              <w:right w:w="72" w:type="dxa"/>
            </w:tcMar>
          </w:tcPr>
          <w:p w14:paraId="3C2849A8" w14:textId="07A555E9" w:rsidR="00F53A3A" w:rsidRPr="00BC15AF" w:rsidRDefault="00F53A3A" w:rsidP="00F53A3A">
            <w:pPr>
              <w:rPr>
                <w:rFonts w:ascii="Arial" w:hAnsi="Arial" w:cs="Arial"/>
                <w:color w:val="000000"/>
                <w:sz w:val="16"/>
                <w:szCs w:val="16"/>
              </w:rPr>
            </w:pPr>
            <w:r>
              <w:rPr>
                <w:rFonts w:ascii="Arial" w:hAnsi="Arial" w:cs="Arial"/>
                <w:color w:val="000000"/>
                <w:sz w:val="16"/>
                <w:szCs w:val="16"/>
              </w:rPr>
              <w:lastRenderedPageBreak/>
              <w:t> </w:t>
            </w:r>
          </w:p>
        </w:tc>
        <w:tc>
          <w:tcPr>
            <w:tcW w:w="1350" w:type="dxa"/>
            <w:tcMar>
              <w:left w:w="72" w:type="dxa"/>
              <w:right w:w="72" w:type="dxa"/>
            </w:tcMar>
          </w:tcPr>
          <w:p w14:paraId="709E7816" w14:textId="6CDD7B4C" w:rsidR="00F53A3A" w:rsidRPr="00BC15AF" w:rsidRDefault="00F53A3A" w:rsidP="00F53A3A">
            <w:pPr>
              <w:rPr>
                <w:rFonts w:ascii="Arial" w:hAnsi="Arial" w:cs="Arial"/>
                <w:color w:val="000000"/>
                <w:sz w:val="16"/>
                <w:szCs w:val="16"/>
              </w:rPr>
            </w:pPr>
            <w:r>
              <w:rPr>
                <w:rFonts w:ascii="Arial" w:hAnsi="Arial" w:cs="Arial"/>
                <w:color w:val="000000"/>
                <w:sz w:val="16"/>
                <w:szCs w:val="16"/>
              </w:rPr>
              <w:t>administrationRequired</w:t>
            </w:r>
          </w:p>
        </w:tc>
        <w:tc>
          <w:tcPr>
            <w:tcW w:w="2487" w:type="dxa"/>
            <w:tcMar>
              <w:left w:w="72" w:type="dxa"/>
              <w:right w:w="72" w:type="dxa"/>
            </w:tcMar>
          </w:tcPr>
          <w:p w14:paraId="0A71DDD4" w14:textId="07D00088"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4D57CEFA" w14:textId="51B126DD" w:rsidR="00F53A3A" w:rsidRPr="00BC15AF" w:rsidRDefault="00F53A3A" w:rsidP="00F53A3A">
            <w:pPr>
              <w:rPr>
                <w:rFonts w:ascii="Arial" w:hAnsi="Arial" w:cs="Arial"/>
                <w:color w:val="000000"/>
                <w:sz w:val="16"/>
                <w:szCs w:val="16"/>
              </w:rPr>
            </w:pPr>
            <w:r>
              <w:rPr>
                <w:rFonts w:ascii="Arial" w:hAnsi="Arial" w:cs="Arial"/>
                <w:color w:val="000000"/>
                <w:sz w:val="16"/>
                <w:szCs w:val="16"/>
              </w:rPr>
              <w:t>5</w:t>
            </w:r>
          </w:p>
        </w:tc>
        <w:tc>
          <w:tcPr>
            <w:tcW w:w="990" w:type="dxa"/>
            <w:tcMar>
              <w:left w:w="72" w:type="dxa"/>
              <w:right w:w="72" w:type="dxa"/>
            </w:tcMar>
          </w:tcPr>
          <w:p w14:paraId="3CAC392B" w14:textId="142CD4BD"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3619F320" w14:textId="16EA1215" w:rsidR="00F53A3A" w:rsidRPr="00BC15AF" w:rsidRDefault="00F53A3A" w:rsidP="00F53A3A">
            <w:pPr>
              <w:rPr>
                <w:rFonts w:ascii="Arial" w:hAnsi="Arial" w:cs="Arial"/>
                <w:color w:val="000000"/>
                <w:sz w:val="16"/>
                <w:szCs w:val="16"/>
              </w:rPr>
            </w:pPr>
            <w:r>
              <w:rPr>
                <w:rFonts w:ascii="Arial" w:hAnsi="Arial" w:cs="Arial"/>
                <w:color w:val="000000"/>
                <w:sz w:val="16"/>
                <w:szCs w:val="16"/>
              </w:rPr>
              <w:t>Flag indicating whether the item must be administered (default is "true")</w:t>
            </w:r>
          </w:p>
        </w:tc>
        <w:tc>
          <w:tcPr>
            <w:tcW w:w="3213" w:type="dxa"/>
            <w:tcMar>
              <w:left w:w="72" w:type="dxa"/>
              <w:right w:w="72" w:type="dxa"/>
            </w:tcMar>
          </w:tcPr>
          <w:p w14:paraId="1C90D790" w14:textId="2CC464AE" w:rsidR="00F53A3A" w:rsidRPr="00BC15AF" w:rsidRDefault="00F53A3A" w:rsidP="00F53A3A">
            <w:pPr>
              <w:rPr>
                <w:rFonts w:ascii="Arial" w:hAnsi="Arial" w:cs="Arial"/>
                <w:color w:val="000000"/>
                <w:sz w:val="16"/>
                <w:szCs w:val="16"/>
              </w:rPr>
            </w:pPr>
            <w:r>
              <w:rPr>
                <w:rFonts w:ascii="Arial" w:hAnsi="Arial" w:cs="Arial"/>
                <w:color w:val="000000"/>
                <w:sz w:val="16"/>
                <w:szCs w:val="16"/>
              </w:rPr>
              <w:t>true, false, 0, 1</w:t>
            </w:r>
          </w:p>
        </w:tc>
        <w:tc>
          <w:tcPr>
            <w:tcW w:w="1350" w:type="dxa"/>
            <w:tcMar>
              <w:left w:w="72" w:type="dxa"/>
              <w:right w:w="72" w:type="dxa"/>
            </w:tcMar>
          </w:tcPr>
          <w:p w14:paraId="7BAA66FB" w14:textId="055731C5" w:rsidR="00F53A3A" w:rsidRPr="00BC15AF" w:rsidRDefault="00F53A3A" w:rsidP="00F53A3A">
            <w:pPr>
              <w:rPr>
                <w:rFonts w:ascii="Arial" w:hAnsi="Arial" w:cs="Arial"/>
                <w:color w:val="000000"/>
                <w:sz w:val="16"/>
                <w:szCs w:val="16"/>
              </w:rPr>
            </w:pPr>
            <w:r>
              <w:rPr>
                <w:rFonts w:ascii="Arial" w:hAnsi="Arial" w:cs="Arial"/>
                <w:color w:val="000000"/>
                <w:sz w:val="16"/>
                <w:szCs w:val="16"/>
              </w:rPr>
              <w:t>boolean</w:t>
            </w:r>
          </w:p>
        </w:tc>
      </w:tr>
      <w:tr w:rsidR="00F53A3A" w:rsidRPr="00104454" w14:paraId="09400088" w14:textId="77777777" w:rsidTr="00002D00">
        <w:trPr>
          <w:trHeight w:val="300"/>
        </w:trPr>
        <w:tc>
          <w:tcPr>
            <w:tcW w:w="1435" w:type="dxa"/>
            <w:tcMar>
              <w:left w:w="72" w:type="dxa"/>
              <w:right w:w="72" w:type="dxa"/>
            </w:tcMar>
          </w:tcPr>
          <w:p w14:paraId="7AE444A3" w14:textId="7D1CFBC6"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222A2C35" w14:textId="5BF3D762" w:rsidR="00F53A3A" w:rsidRPr="00BC15AF" w:rsidRDefault="00F53A3A" w:rsidP="00F53A3A">
            <w:pPr>
              <w:rPr>
                <w:rFonts w:ascii="Arial" w:hAnsi="Arial" w:cs="Arial"/>
                <w:color w:val="000000"/>
                <w:sz w:val="16"/>
                <w:szCs w:val="16"/>
              </w:rPr>
            </w:pPr>
            <w:r>
              <w:rPr>
                <w:rFonts w:ascii="Arial" w:hAnsi="Arial" w:cs="Arial"/>
                <w:color w:val="000000"/>
                <w:sz w:val="16"/>
                <w:szCs w:val="16"/>
              </w:rPr>
              <w:t>doNotScore</w:t>
            </w:r>
          </w:p>
        </w:tc>
        <w:tc>
          <w:tcPr>
            <w:tcW w:w="2487" w:type="dxa"/>
            <w:tcMar>
              <w:left w:w="72" w:type="dxa"/>
              <w:right w:w="72" w:type="dxa"/>
            </w:tcMar>
          </w:tcPr>
          <w:p w14:paraId="46EEC4FF" w14:textId="349ABF9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51083903" w14:textId="2FB3E5E8" w:rsidR="00F53A3A" w:rsidRPr="00BC15AF" w:rsidRDefault="00F53A3A" w:rsidP="00F53A3A">
            <w:pPr>
              <w:rPr>
                <w:rFonts w:ascii="Arial" w:hAnsi="Arial" w:cs="Arial"/>
                <w:color w:val="000000"/>
                <w:sz w:val="16"/>
                <w:szCs w:val="16"/>
              </w:rPr>
            </w:pPr>
            <w:r>
              <w:rPr>
                <w:rFonts w:ascii="Arial" w:hAnsi="Arial" w:cs="Arial"/>
                <w:color w:val="000000"/>
                <w:sz w:val="16"/>
                <w:szCs w:val="16"/>
              </w:rPr>
              <w:t>5</w:t>
            </w:r>
          </w:p>
        </w:tc>
        <w:tc>
          <w:tcPr>
            <w:tcW w:w="990" w:type="dxa"/>
            <w:tcMar>
              <w:left w:w="72" w:type="dxa"/>
              <w:right w:w="72" w:type="dxa"/>
            </w:tcMar>
          </w:tcPr>
          <w:p w14:paraId="438001C7" w14:textId="2387D305"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20D11965" w14:textId="2CB72336" w:rsidR="00F53A3A" w:rsidRPr="00BC15AF" w:rsidRDefault="00F53A3A" w:rsidP="00F53A3A">
            <w:pPr>
              <w:rPr>
                <w:rFonts w:ascii="Arial" w:hAnsi="Arial" w:cs="Arial"/>
                <w:color w:val="000000"/>
                <w:sz w:val="16"/>
                <w:szCs w:val="16"/>
              </w:rPr>
            </w:pPr>
            <w:r>
              <w:rPr>
                <w:rFonts w:ascii="Arial" w:hAnsi="Arial" w:cs="Arial"/>
                <w:color w:val="000000"/>
                <w:sz w:val="16"/>
                <w:szCs w:val="16"/>
              </w:rPr>
              <w:t>Flag indicating whether the item should not be scored (default is "false")</w:t>
            </w:r>
          </w:p>
        </w:tc>
        <w:tc>
          <w:tcPr>
            <w:tcW w:w="3213" w:type="dxa"/>
            <w:tcMar>
              <w:left w:w="72" w:type="dxa"/>
              <w:right w:w="72" w:type="dxa"/>
            </w:tcMar>
          </w:tcPr>
          <w:p w14:paraId="10C7F2F7" w14:textId="08CE9188" w:rsidR="00F53A3A" w:rsidRPr="00BC15AF" w:rsidRDefault="00F53A3A" w:rsidP="00F53A3A">
            <w:pPr>
              <w:rPr>
                <w:rFonts w:ascii="Arial" w:hAnsi="Arial" w:cs="Arial"/>
                <w:color w:val="000000"/>
                <w:sz w:val="16"/>
                <w:szCs w:val="16"/>
              </w:rPr>
            </w:pPr>
            <w:r>
              <w:rPr>
                <w:rFonts w:ascii="Arial" w:hAnsi="Arial" w:cs="Arial"/>
                <w:color w:val="000000"/>
                <w:sz w:val="16"/>
                <w:szCs w:val="16"/>
              </w:rPr>
              <w:t>true, false, 0, 1</w:t>
            </w:r>
          </w:p>
        </w:tc>
        <w:tc>
          <w:tcPr>
            <w:tcW w:w="1350" w:type="dxa"/>
            <w:tcMar>
              <w:left w:w="72" w:type="dxa"/>
              <w:right w:w="72" w:type="dxa"/>
            </w:tcMar>
          </w:tcPr>
          <w:p w14:paraId="61C094D7" w14:textId="77B1C9BF" w:rsidR="00F53A3A" w:rsidRPr="00BC15AF" w:rsidRDefault="00F53A3A" w:rsidP="00F53A3A">
            <w:pPr>
              <w:rPr>
                <w:rFonts w:ascii="Arial" w:hAnsi="Arial" w:cs="Arial"/>
                <w:color w:val="000000"/>
                <w:sz w:val="16"/>
                <w:szCs w:val="16"/>
              </w:rPr>
            </w:pPr>
            <w:r>
              <w:rPr>
                <w:rFonts w:ascii="Arial" w:hAnsi="Arial" w:cs="Arial"/>
                <w:color w:val="000000"/>
                <w:sz w:val="16"/>
                <w:szCs w:val="16"/>
              </w:rPr>
              <w:t>boolean</w:t>
            </w:r>
          </w:p>
        </w:tc>
      </w:tr>
      <w:tr w:rsidR="00F53A3A" w:rsidRPr="00104454" w14:paraId="3E0835CB" w14:textId="77777777" w:rsidTr="00002D00">
        <w:trPr>
          <w:trHeight w:val="300"/>
        </w:trPr>
        <w:tc>
          <w:tcPr>
            <w:tcW w:w="1435" w:type="dxa"/>
            <w:tcMar>
              <w:left w:w="72" w:type="dxa"/>
              <w:right w:w="72" w:type="dxa"/>
            </w:tcMar>
          </w:tcPr>
          <w:p w14:paraId="7761182D" w14:textId="7A959F3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62E96E15" w14:textId="59090FEA" w:rsidR="00F53A3A" w:rsidRPr="00BC15AF" w:rsidRDefault="00F53A3A" w:rsidP="00F53A3A">
            <w:pPr>
              <w:rPr>
                <w:rFonts w:ascii="Arial" w:hAnsi="Arial" w:cs="Arial"/>
                <w:color w:val="000000"/>
                <w:sz w:val="16"/>
                <w:szCs w:val="16"/>
              </w:rPr>
            </w:pPr>
            <w:r>
              <w:rPr>
                <w:rFonts w:ascii="Arial" w:hAnsi="Arial" w:cs="Arial"/>
                <w:color w:val="000000"/>
                <w:sz w:val="16"/>
                <w:szCs w:val="16"/>
              </w:rPr>
              <w:t>fieldTest</w:t>
            </w:r>
          </w:p>
        </w:tc>
        <w:tc>
          <w:tcPr>
            <w:tcW w:w="2487" w:type="dxa"/>
            <w:tcMar>
              <w:left w:w="72" w:type="dxa"/>
              <w:right w:w="72" w:type="dxa"/>
            </w:tcMar>
          </w:tcPr>
          <w:p w14:paraId="3030FFA9" w14:textId="4BB45A40"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62CCBCAD" w14:textId="60F725B6" w:rsidR="00F53A3A" w:rsidRPr="00BC15AF" w:rsidRDefault="00F53A3A" w:rsidP="00F53A3A">
            <w:pPr>
              <w:rPr>
                <w:rFonts w:ascii="Arial" w:hAnsi="Arial" w:cs="Arial"/>
                <w:color w:val="000000"/>
                <w:sz w:val="16"/>
                <w:szCs w:val="16"/>
              </w:rPr>
            </w:pPr>
            <w:r>
              <w:rPr>
                <w:rFonts w:ascii="Arial" w:hAnsi="Arial" w:cs="Arial"/>
                <w:color w:val="000000"/>
                <w:sz w:val="16"/>
                <w:szCs w:val="16"/>
              </w:rPr>
              <w:t>5</w:t>
            </w:r>
          </w:p>
        </w:tc>
        <w:tc>
          <w:tcPr>
            <w:tcW w:w="990" w:type="dxa"/>
            <w:tcMar>
              <w:left w:w="72" w:type="dxa"/>
              <w:right w:w="72" w:type="dxa"/>
            </w:tcMar>
          </w:tcPr>
          <w:p w14:paraId="636F2139" w14:textId="046E9681"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395A6285" w14:textId="21908F1C" w:rsidR="00F53A3A" w:rsidRPr="00BC15AF" w:rsidRDefault="00F53A3A" w:rsidP="00F53A3A">
            <w:pPr>
              <w:rPr>
                <w:rFonts w:ascii="Arial" w:hAnsi="Arial" w:cs="Arial"/>
                <w:color w:val="000000"/>
                <w:sz w:val="16"/>
                <w:szCs w:val="16"/>
              </w:rPr>
            </w:pPr>
            <w:r>
              <w:rPr>
                <w:rFonts w:ascii="Arial" w:hAnsi="Arial" w:cs="Arial"/>
                <w:color w:val="000000"/>
                <w:sz w:val="16"/>
                <w:szCs w:val="16"/>
              </w:rPr>
              <w:t>Flag indicating whether the item is a field test item (default is "false")</w:t>
            </w:r>
          </w:p>
        </w:tc>
        <w:tc>
          <w:tcPr>
            <w:tcW w:w="3213" w:type="dxa"/>
            <w:tcMar>
              <w:left w:w="72" w:type="dxa"/>
              <w:right w:w="72" w:type="dxa"/>
            </w:tcMar>
          </w:tcPr>
          <w:p w14:paraId="5B8267D9" w14:textId="41CEDA25" w:rsidR="00F53A3A" w:rsidRPr="00BC15AF" w:rsidRDefault="00F53A3A" w:rsidP="00F53A3A">
            <w:pPr>
              <w:rPr>
                <w:rFonts w:ascii="Arial" w:hAnsi="Arial" w:cs="Arial"/>
                <w:color w:val="000000"/>
                <w:sz w:val="16"/>
                <w:szCs w:val="16"/>
              </w:rPr>
            </w:pPr>
            <w:r>
              <w:rPr>
                <w:rFonts w:ascii="Arial" w:hAnsi="Arial" w:cs="Arial"/>
                <w:color w:val="000000"/>
                <w:sz w:val="16"/>
                <w:szCs w:val="16"/>
              </w:rPr>
              <w:t>true, false, 0, 1</w:t>
            </w:r>
          </w:p>
        </w:tc>
        <w:tc>
          <w:tcPr>
            <w:tcW w:w="1350" w:type="dxa"/>
            <w:tcMar>
              <w:left w:w="72" w:type="dxa"/>
              <w:right w:w="72" w:type="dxa"/>
            </w:tcMar>
          </w:tcPr>
          <w:p w14:paraId="34D6E060" w14:textId="3793A764" w:rsidR="00F53A3A" w:rsidRPr="00BC15AF" w:rsidRDefault="00F53A3A" w:rsidP="00F53A3A">
            <w:pPr>
              <w:rPr>
                <w:rFonts w:ascii="Arial" w:hAnsi="Arial" w:cs="Arial"/>
                <w:color w:val="000000"/>
                <w:sz w:val="16"/>
                <w:szCs w:val="16"/>
              </w:rPr>
            </w:pPr>
            <w:r>
              <w:rPr>
                <w:rFonts w:ascii="Arial" w:hAnsi="Arial" w:cs="Arial"/>
                <w:color w:val="000000"/>
                <w:sz w:val="16"/>
                <w:szCs w:val="16"/>
              </w:rPr>
              <w:t>boolean</w:t>
            </w:r>
          </w:p>
        </w:tc>
      </w:tr>
      <w:tr w:rsidR="00F53A3A" w:rsidRPr="00104454" w14:paraId="44128840" w14:textId="77777777" w:rsidTr="00002D00">
        <w:trPr>
          <w:trHeight w:val="300"/>
        </w:trPr>
        <w:tc>
          <w:tcPr>
            <w:tcW w:w="1435" w:type="dxa"/>
            <w:tcMar>
              <w:left w:w="72" w:type="dxa"/>
              <w:right w:w="72" w:type="dxa"/>
            </w:tcMar>
          </w:tcPr>
          <w:p w14:paraId="5C047965" w14:textId="36897B06"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2B210ED" w14:textId="53416AE6" w:rsidR="00F53A3A" w:rsidRPr="00BC15AF" w:rsidRDefault="00F53A3A" w:rsidP="00F53A3A">
            <w:pPr>
              <w:rPr>
                <w:rFonts w:ascii="Arial" w:hAnsi="Arial" w:cs="Arial"/>
                <w:color w:val="000000"/>
                <w:sz w:val="16"/>
                <w:szCs w:val="16"/>
              </w:rPr>
            </w:pPr>
            <w:r>
              <w:rPr>
                <w:rFonts w:ascii="Arial" w:hAnsi="Arial" w:cs="Arial"/>
                <w:color w:val="000000"/>
                <w:sz w:val="16"/>
                <w:szCs w:val="16"/>
              </w:rPr>
              <w:t>handScored</w:t>
            </w:r>
          </w:p>
        </w:tc>
        <w:tc>
          <w:tcPr>
            <w:tcW w:w="2487" w:type="dxa"/>
            <w:tcMar>
              <w:left w:w="72" w:type="dxa"/>
              <w:right w:w="72" w:type="dxa"/>
            </w:tcMar>
          </w:tcPr>
          <w:p w14:paraId="744029E3" w14:textId="0FAECB9B"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5C93E8D7" w14:textId="3FC5A8D0" w:rsidR="00F53A3A" w:rsidRPr="00BC15AF" w:rsidRDefault="00F53A3A" w:rsidP="00F53A3A">
            <w:pPr>
              <w:rPr>
                <w:rFonts w:ascii="Arial" w:hAnsi="Arial" w:cs="Arial"/>
                <w:color w:val="000000"/>
                <w:sz w:val="16"/>
                <w:szCs w:val="16"/>
              </w:rPr>
            </w:pPr>
            <w:r>
              <w:rPr>
                <w:rFonts w:ascii="Arial" w:hAnsi="Arial" w:cs="Arial"/>
                <w:color w:val="000000"/>
                <w:sz w:val="16"/>
                <w:szCs w:val="16"/>
              </w:rPr>
              <w:t>5</w:t>
            </w:r>
          </w:p>
        </w:tc>
        <w:tc>
          <w:tcPr>
            <w:tcW w:w="990" w:type="dxa"/>
            <w:tcMar>
              <w:left w:w="72" w:type="dxa"/>
              <w:right w:w="72" w:type="dxa"/>
            </w:tcMar>
          </w:tcPr>
          <w:p w14:paraId="31587837" w14:textId="1CEA138C"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2A08B657" w14:textId="5AFCAF7C" w:rsidR="00F53A3A" w:rsidRPr="00BC15AF" w:rsidRDefault="00F53A3A" w:rsidP="00F53A3A">
            <w:pPr>
              <w:rPr>
                <w:rFonts w:ascii="Arial" w:hAnsi="Arial" w:cs="Arial"/>
                <w:color w:val="000000"/>
                <w:sz w:val="16"/>
                <w:szCs w:val="16"/>
              </w:rPr>
            </w:pPr>
            <w:r>
              <w:rPr>
                <w:rFonts w:ascii="Arial" w:hAnsi="Arial" w:cs="Arial"/>
                <w:color w:val="000000"/>
                <w:sz w:val="16"/>
                <w:szCs w:val="16"/>
              </w:rPr>
              <w:t>Flag indicating whether the item must be handscored (default is "false")</w:t>
            </w:r>
          </w:p>
        </w:tc>
        <w:tc>
          <w:tcPr>
            <w:tcW w:w="3213" w:type="dxa"/>
            <w:tcMar>
              <w:left w:w="72" w:type="dxa"/>
              <w:right w:w="72" w:type="dxa"/>
            </w:tcMar>
          </w:tcPr>
          <w:p w14:paraId="2B47F1B6" w14:textId="2AE508C8" w:rsidR="00F53A3A" w:rsidRPr="00BC15AF" w:rsidRDefault="00F53A3A" w:rsidP="00F53A3A">
            <w:pPr>
              <w:rPr>
                <w:rFonts w:ascii="Arial" w:hAnsi="Arial" w:cs="Arial"/>
                <w:color w:val="000000"/>
                <w:sz w:val="16"/>
                <w:szCs w:val="16"/>
              </w:rPr>
            </w:pPr>
            <w:r>
              <w:rPr>
                <w:rFonts w:ascii="Arial" w:hAnsi="Arial" w:cs="Arial"/>
                <w:color w:val="000000"/>
                <w:sz w:val="16"/>
                <w:szCs w:val="16"/>
              </w:rPr>
              <w:t>true, false, 0, 1</w:t>
            </w:r>
          </w:p>
        </w:tc>
        <w:tc>
          <w:tcPr>
            <w:tcW w:w="1350" w:type="dxa"/>
            <w:tcMar>
              <w:left w:w="72" w:type="dxa"/>
              <w:right w:w="72" w:type="dxa"/>
            </w:tcMar>
          </w:tcPr>
          <w:p w14:paraId="02109F40" w14:textId="2F8EA73D" w:rsidR="00F53A3A" w:rsidRPr="00BC15AF" w:rsidRDefault="00F53A3A" w:rsidP="00F53A3A">
            <w:pPr>
              <w:rPr>
                <w:rFonts w:ascii="Arial" w:hAnsi="Arial" w:cs="Arial"/>
                <w:color w:val="000000"/>
                <w:sz w:val="16"/>
                <w:szCs w:val="16"/>
              </w:rPr>
            </w:pPr>
            <w:r>
              <w:rPr>
                <w:rFonts w:ascii="Arial" w:hAnsi="Arial" w:cs="Arial"/>
                <w:color w:val="000000"/>
                <w:sz w:val="16"/>
                <w:szCs w:val="16"/>
              </w:rPr>
              <w:t>boolean</w:t>
            </w:r>
          </w:p>
        </w:tc>
      </w:tr>
      <w:tr w:rsidR="00F53A3A" w:rsidRPr="00104454" w14:paraId="235E4DCB" w14:textId="77777777" w:rsidTr="00002D00">
        <w:trPr>
          <w:trHeight w:val="300"/>
        </w:trPr>
        <w:tc>
          <w:tcPr>
            <w:tcW w:w="1435" w:type="dxa"/>
            <w:tcMar>
              <w:left w:w="72" w:type="dxa"/>
              <w:right w:w="72" w:type="dxa"/>
            </w:tcMar>
          </w:tcPr>
          <w:p w14:paraId="1601C649" w14:textId="0EB2AD0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5D20997D" w14:textId="77A56FAF" w:rsidR="00F53A3A" w:rsidRPr="00BC15AF" w:rsidRDefault="00F53A3A" w:rsidP="00F53A3A">
            <w:pPr>
              <w:rPr>
                <w:rFonts w:ascii="Arial" w:hAnsi="Arial" w:cs="Arial"/>
                <w:color w:val="000000"/>
                <w:sz w:val="16"/>
                <w:szCs w:val="16"/>
              </w:rPr>
            </w:pPr>
            <w:r>
              <w:rPr>
                <w:rFonts w:ascii="Arial" w:hAnsi="Arial" w:cs="Arial"/>
                <w:color w:val="000000"/>
                <w:sz w:val="16"/>
                <w:szCs w:val="16"/>
              </w:rPr>
              <w:t>id</w:t>
            </w:r>
          </w:p>
        </w:tc>
        <w:tc>
          <w:tcPr>
            <w:tcW w:w="2487" w:type="dxa"/>
            <w:tcMar>
              <w:left w:w="72" w:type="dxa"/>
              <w:right w:w="72" w:type="dxa"/>
            </w:tcMar>
          </w:tcPr>
          <w:p w14:paraId="46AD2860" w14:textId="20BA93F9"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7BF2CE27" w14:textId="30CB73A0" w:rsidR="00F53A3A" w:rsidRPr="00BC15AF" w:rsidRDefault="00F53A3A" w:rsidP="00F53A3A">
            <w:pPr>
              <w:rPr>
                <w:rFonts w:ascii="Arial" w:hAnsi="Arial" w:cs="Arial"/>
                <w:color w:val="000000"/>
                <w:sz w:val="16"/>
                <w:szCs w:val="16"/>
              </w:rPr>
            </w:pPr>
            <w:r>
              <w:rPr>
                <w:rFonts w:ascii="Arial" w:hAnsi="Arial" w:cs="Arial"/>
                <w:color w:val="000000"/>
                <w:sz w:val="16"/>
                <w:szCs w:val="16"/>
              </w:rPr>
              <w:t>10</w:t>
            </w:r>
          </w:p>
        </w:tc>
        <w:tc>
          <w:tcPr>
            <w:tcW w:w="990" w:type="dxa"/>
            <w:tcMar>
              <w:left w:w="72" w:type="dxa"/>
              <w:right w:w="72" w:type="dxa"/>
            </w:tcMar>
          </w:tcPr>
          <w:p w14:paraId="2CDBA1DC" w14:textId="081F957F"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00DD39C9" w14:textId="3EB6F0D8" w:rsidR="00F53A3A" w:rsidRPr="00BC15AF" w:rsidRDefault="00F53A3A" w:rsidP="00F53A3A">
            <w:pPr>
              <w:rPr>
                <w:rFonts w:ascii="Arial" w:hAnsi="Arial" w:cs="Arial"/>
                <w:color w:val="000000"/>
                <w:sz w:val="16"/>
                <w:szCs w:val="16"/>
              </w:rPr>
            </w:pPr>
            <w:r>
              <w:rPr>
                <w:rFonts w:ascii="Arial" w:hAnsi="Arial" w:cs="Arial"/>
                <w:color w:val="000000"/>
                <w:sz w:val="16"/>
                <w:szCs w:val="16"/>
              </w:rPr>
              <w:t>The identifier for the item</w:t>
            </w:r>
          </w:p>
        </w:tc>
        <w:tc>
          <w:tcPr>
            <w:tcW w:w="3213" w:type="dxa"/>
            <w:tcMar>
              <w:left w:w="72" w:type="dxa"/>
              <w:right w:w="72" w:type="dxa"/>
            </w:tcMar>
          </w:tcPr>
          <w:p w14:paraId="41FE84B9" w14:textId="0B4261CB" w:rsidR="00F53A3A" w:rsidRPr="00BC15AF" w:rsidRDefault="00F53A3A" w:rsidP="00F53A3A">
            <w:pPr>
              <w:rPr>
                <w:rFonts w:ascii="Arial" w:hAnsi="Arial" w:cs="Arial"/>
                <w:color w:val="000000"/>
                <w:sz w:val="16"/>
                <w:szCs w:val="16"/>
              </w:rPr>
            </w:pPr>
            <w:r>
              <w:rPr>
                <w:rFonts w:ascii="Arial" w:hAnsi="Arial" w:cs="Arial"/>
                <w:color w:val="000000"/>
                <w:sz w:val="16"/>
                <w:szCs w:val="16"/>
              </w:rPr>
              <w:t>As of the publishing of this document, the Test Delivery System only supports integer/long values as an item identifier</w:t>
            </w:r>
          </w:p>
        </w:tc>
        <w:tc>
          <w:tcPr>
            <w:tcW w:w="1350" w:type="dxa"/>
            <w:tcMar>
              <w:left w:w="72" w:type="dxa"/>
              <w:right w:w="72" w:type="dxa"/>
            </w:tcMar>
          </w:tcPr>
          <w:p w14:paraId="5C368998" w14:textId="0CAE5BA0"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561694C5" w14:textId="77777777" w:rsidTr="00002D00">
        <w:trPr>
          <w:trHeight w:val="1200"/>
        </w:trPr>
        <w:tc>
          <w:tcPr>
            <w:tcW w:w="1435" w:type="dxa"/>
            <w:tcMar>
              <w:left w:w="72" w:type="dxa"/>
              <w:right w:w="72" w:type="dxa"/>
            </w:tcMar>
          </w:tcPr>
          <w:p w14:paraId="73DB2EFF" w14:textId="17FDC96B"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AA6ED11" w14:textId="7E24BB80" w:rsidR="00F53A3A" w:rsidRPr="00BC15AF" w:rsidRDefault="00F53A3A" w:rsidP="00F53A3A">
            <w:pPr>
              <w:rPr>
                <w:rFonts w:ascii="Arial" w:hAnsi="Arial" w:cs="Arial"/>
                <w:color w:val="000000"/>
                <w:sz w:val="16"/>
                <w:szCs w:val="16"/>
              </w:rPr>
            </w:pPr>
            <w:r>
              <w:rPr>
                <w:rFonts w:ascii="Arial" w:hAnsi="Arial" w:cs="Arial"/>
                <w:color w:val="000000"/>
                <w:sz w:val="16"/>
                <w:szCs w:val="16"/>
              </w:rPr>
              <w:t>responseRequired</w:t>
            </w:r>
          </w:p>
        </w:tc>
        <w:tc>
          <w:tcPr>
            <w:tcW w:w="2487" w:type="dxa"/>
            <w:tcMar>
              <w:left w:w="72" w:type="dxa"/>
              <w:right w:w="72" w:type="dxa"/>
            </w:tcMar>
          </w:tcPr>
          <w:p w14:paraId="30E1658A" w14:textId="623A0F17"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52013A18" w14:textId="6861CD47" w:rsidR="00F53A3A" w:rsidRPr="00BC15AF" w:rsidRDefault="00F53A3A" w:rsidP="00F53A3A">
            <w:pPr>
              <w:rPr>
                <w:rFonts w:ascii="Arial" w:hAnsi="Arial" w:cs="Arial"/>
                <w:color w:val="000000"/>
                <w:sz w:val="16"/>
                <w:szCs w:val="16"/>
              </w:rPr>
            </w:pPr>
            <w:r>
              <w:rPr>
                <w:rFonts w:ascii="Arial" w:hAnsi="Arial" w:cs="Arial"/>
                <w:color w:val="000000"/>
                <w:sz w:val="16"/>
                <w:szCs w:val="16"/>
              </w:rPr>
              <w:t>5</w:t>
            </w:r>
          </w:p>
        </w:tc>
        <w:tc>
          <w:tcPr>
            <w:tcW w:w="990" w:type="dxa"/>
            <w:tcMar>
              <w:left w:w="72" w:type="dxa"/>
              <w:right w:w="72" w:type="dxa"/>
            </w:tcMar>
          </w:tcPr>
          <w:p w14:paraId="141E9831" w14:textId="0B0D1A87"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74C151BC" w14:textId="10BF5894" w:rsidR="00F53A3A" w:rsidRPr="00BC15AF" w:rsidRDefault="00F53A3A" w:rsidP="00F53A3A">
            <w:pPr>
              <w:rPr>
                <w:rFonts w:ascii="Arial" w:hAnsi="Arial" w:cs="Arial"/>
                <w:color w:val="000000"/>
                <w:sz w:val="16"/>
                <w:szCs w:val="16"/>
              </w:rPr>
            </w:pPr>
            <w:r>
              <w:rPr>
                <w:rFonts w:ascii="Arial" w:hAnsi="Arial" w:cs="Arial"/>
                <w:color w:val="000000"/>
                <w:sz w:val="16"/>
                <w:szCs w:val="16"/>
              </w:rPr>
              <w:t>Flag indicating whether the item is required to be responded to before proceeding with the test (default is "true")</w:t>
            </w:r>
          </w:p>
        </w:tc>
        <w:tc>
          <w:tcPr>
            <w:tcW w:w="3213" w:type="dxa"/>
            <w:tcMar>
              <w:left w:w="72" w:type="dxa"/>
              <w:right w:w="72" w:type="dxa"/>
            </w:tcMar>
          </w:tcPr>
          <w:p w14:paraId="37699381" w14:textId="17B5EDB3" w:rsidR="00F53A3A" w:rsidRPr="00BC15AF" w:rsidRDefault="00F53A3A" w:rsidP="00F53A3A">
            <w:pPr>
              <w:rPr>
                <w:rFonts w:ascii="Arial" w:hAnsi="Arial" w:cs="Arial"/>
                <w:color w:val="000000"/>
                <w:sz w:val="16"/>
                <w:szCs w:val="16"/>
              </w:rPr>
            </w:pPr>
            <w:r>
              <w:rPr>
                <w:rFonts w:ascii="Arial" w:hAnsi="Arial" w:cs="Arial"/>
                <w:color w:val="000000"/>
                <w:sz w:val="16"/>
                <w:szCs w:val="16"/>
              </w:rPr>
              <w:t>true, false, 0, 1</w:t>
            </w:r>
          </w:p>
        </w:tc>
        <w:tc>
          <w:tcPr>
            <w:tcW w:w="1350" w:type="dxa"/>
            <w:tcMar>
              <w:left w:w="72" w:type="dxa"/>
              <w:right w:w="72" w:type="dxa"/>
            </w:tcMar>
          </w:tcPr>
          <w:p w14:paraId="684C9F97" w14:textId="396CADE4" w:rsidR="00F53A3A" w:rsidRPr="00BC15AF" w:rsidRDefault="00F53A3A" w:rsidP="00F53A3A">
            <w:pPr>
              <w:rPr>
                <w:rFonts w:ascii="Arial" w:hAnsi="Arial" w:cs="Arial"/>
                <w:color w:val="000000"/>
                <w:sz w:val="16"/>
                <w:szCs w:val="16"/>
              </w:rPr>
            </w:pPr>
            <w:r>
              <w:rPr>
                <w:rFonts w:ascii="Arial" w:hAnsi="Arial" w:cs="Arial"/>
                <w:color w:val="000000"/>
                <w:sz w:val="16"/>
                <w:szCs w:val="16"/>
              </w:rPr>
              <w:t>boolean</w:t>
            </w:r>
          </w:p>
        </w:tc>
      </w:tr>
      <w:tr w:rsidR="00F53A3A" w:rsidRPr="00104454" w14:paraId="51D12AC0" w14:textId="77777777" w:rsidTr="00002D00">
        <w:trPr>
          <w:trHeight w:val="1200"/>
        </w:trPr>
        <w:tc>
          <w:tcPr>
            <w:tcW w:w="1435" w:type="dxa"/>
            <w:tcMar>
              <w:left w:w="72" w:type="dxa"/>
              <w:right w:w="72" w:type="dxa"/>
            </w:tcMar>
          </w:tcPr>
          <w:p w14:paraId="3B5622E2" w14:textId="1957D0B5"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284FF5B" w14:textId="58EE712A" w:rsidR="00F53A3A" w:rsidRPr="00BC15AF" w:rsidRDefault="00F53A3A" w:rsidP="00F53A3A">
            <w:pPr>
              <w:rPr>
                <w:rFonts w:ascii="Arial" w:hAnsi="Arial" w:cs="Arial"/>
                <w:color w:val="000000"/>
                <w:sz w:val="16"/>
                <w:szCs w:val="16"/>
              </w:rPr>
            </w:pPr>
            <w:r>
              <w:rPr>
                <w:rFonts w:ascii="Arial" w:hAnsi="Arial" w:cs="Arial"/>
                <w:color w:val="000000"/>
                <w:sz w:val="16"/>
                <w:szCs w:val="16"/>
              </w:rPr>
              <w:t>type</w:t>
            </w:r>
          </w:p>
        </w:tc>
        <w:tc>
          <w:tcPr>
            <w:tcW w:w="2487" w:type="dxa"/>
            <w:tcMar>
              <w:left w:w="72" w:type="dxa"/>
              <w:right w:w="72" w:type="dxa"/>
            </w:tcMar>
          </w:tcPr>
          <w:p w14:paraId="73453C4B" w14:textId="4E78480D"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4226FB5D" w14:textId="7770F4DC" w:rsidR="00F53A3A" w:rsidRPr="00BC15AF" w:rsidRDefault="00F53A3A" w:rsidP="00F53A3A">
            <w:pPr>
              <w:rPr>
                <w:rFonts w:ascii="Arial" w:hAnsi="Arial" w:cs="Arial"/>
                <w:color w:val="000000"/>
                <w:sz w:val="16"/>
                <w:szCs w:val="16"/>
              </w:rPr>
            </w:pPr>
            <w:r>
              <w:rPr>
                <w:rFonts w:ascii="Arial" w:hAnsi="Arial" w:cs="Arial"/>
                <w:color w:val="000000"/>
                <w:sz w:val="16"/>
                <w:szCs w:val="16"/>
              </w:rPr>
              <w:t>50</w:t>
            </w:r>
          </w:p>
        </w:tc>
        <w:tc>
          <w:tcPr>
            <w:tcW w:w="990" w:type="dxa"/>
            <w:tcMar>
              <w:left w:w="72" w:type="dxa"/>
              <w:right w:w="72" w:type="dxa"/>
            </w:tcMar>
          </w:tcPr>
          <w:p w14:paraId="6C85EAD6" w14:textId="436E8978"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688EFB97" w14:textId="029C89A7" w:rsidR="00F53A3A" w:rsidRPr="00BC15AF" w:rsidRDefault="00F53A3A" w:rsidP="00F53A3A">
            <w:pPr>
              <w:rPr>
                <w:rFonts w:ascii="Arial" w:hAnsi="Arial" w:cs="Arial"/>
                <w:color w:val="000000"/>
                <w:sz w:val="16"/>
                <w:szCs w:val="16"/>
              </w:rPr>
            </w:pPr>
            <w:r>
              <w:rPr>
                <w:rFonts w:ascii="Arial" w:hAnsi="Arial" w:cs="Arial"/>
                <w:color w:val="000000"/>
                <w:sz w:val="16"/>
                <w:szCs w:val="16"/>
              </w:rPr>
              <w:t>The type of item</w:t>
            </w:r>
          </w:p>
        </w:tc>
        <w:tc>
          <w:tcPr>
            <w:tcW w:w="3213" w:type="dxa"/>
            <w:tcMar>
              <w:left w:w="72" w:type="dxa"/>
              <w:right w:w="72" w:type="dxa"/>
            </w:tcMar>
          </w:tcPr>
          <w:p w14:paraId="5056C6C4" w14:textId="4A5982F7" w:rsidR="00F53A3A" w:rsidRPr="00BC15AF" w:rsidRDefault="00F53A3A" w:rsidP="00F53A3A">
            <w:pPr>
              <w:rPr>
                <w:rFonts w:ascii="Arial" w:hAnsi="Arial" w:cs="Arial"/>
                <w:color w:val="000000"/>
                <w:sz w:val="16"/>
                <w:szCs w:val="16"/>
              </w:rPr>
            </w:pPr>
            <w:r>
              <w:rPr>
                <w:rFonts w:ascii="Arial" w:hAnsi="Arial" w:cs="Arial"/>
                <w:color w:val="000000"/>
                <w:sz w:val="16"/>
                <w:szCs w:val="16"/>
              </w:rPr>
              <w:t>MC, ER, SA, WER, TI, EQ, GI, HTQ, MI, etc</w:t>
            </w:r>
          </w:p>
        </w:tc>
        <w:tc>
          <w:tcPr>
            <w:tcW w:w="1350" w:type="dxa"/>
            <w:tcMar>
              <w:left w:w="72" w:type="dxa"/>
              <w:right w:w="72" w:type="dxa"/>
            </w:tcMar>
          </w:tcPr>
          <w:p w14:paraId="2C143129" w14:textId="67021985"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D80837" w:rsidRPr="00104454" w14:paraId="7C768735" w14:textId="77777777" w:rsidTr="00002D00">
        <w:trPr>
          <w:trHeight w:val="600"/>
        </w:trPr>
        <w:tc>
          <w:tcPr>
            <w:tcW w:w="1435" w:type="dxa"/>
            <w:tcMar>
              <w:left w:w="72" w:type="dxa"/>
              <w:right w:w="72" w:type="dxa"/>
            </w:tcMar>
          </w:tcPr>
          <w:p w14:paraId="6061E230" w14:textId="5699E15A" w:rsidR="00D80837" w:rsidRPr="00BC15AF" w:rsidRDefault="00D80837" w:rsidP="00D80837">
            <w:pPr>
              <w:rPr>
                <w:rFonts w:ascii="Arial" w:hAnsi="Arial" w:cs="Arial"/>
                <w:color w:val="000000"/>
                <w:sz w:val="16"/>
                <w:szCs w:val="16"/>
              </w:rPr>
            </w:pPr>
            <w:r>
              <w:rPr>
                <w:rFonts w:ascii="Arial" w:hAnsi="Arial" w:cs="Arial"/>
                <w:color w:val="000000"/>
                <w:sz w:val="16"/>
                <w:szCs w:val="16"/>
              </w:rPr>
              <w:t>BlueprintReferences</w:t>
            </w:r>
          </w:p>
        </w:tc>
        <w:tc>
          <w:tcPr>
            <w:tcW w:w="1350" w:type="dxa"/>
            <w:tcMar>
              <w:left w:w="72" w:type="dxa"/>
              <w:right w:w="72" w:type="dxa"/>
            </w:tcMar>
          </w:tcPr>
          <w:p w14:paraId="262F2E7F" w14:textId="686711F5"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7B17768E" w14:textId="5528E328"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TestPackage:Test:Segments:Segment:Pool:ItemGroup:Item:BlueprintReferences</w:t>
            </w:r>
          </w:p>
        </w:tc>
        <w:tc>
          <w:tcPr>
            <w:tcW w:w="843" w:type="dxa"/>
            <w:tcMar>
              <w:left w:w="72" w:type="dxa"/>
              <w:right w:w="72" w:type="dxa"/>
            </w:tcMar>
          </w:tcPr>
          <w:p w14:paraId="4E2C1D2C" w14:textId="1C9F58BD"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0D67F6EE" w14:textId="1B92F10D"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6878C90C" w14:textId="57C5B5CC" w:rsidR="00D80837" w:rsidRPr="00BC15AF" w:rsidRDefault="00D80837" w:rsidP="00D80837">
            <w:pPr>
              <w:rPr>
                <w:rFonts w:ascii="Arial" w:hAnsi="Arial" w:cs="Arial"/>
                <w:color w:val="000000"/>
                <w:sz w:val="16"/>
                <w:szCs w:val="16"/>
              </w:rPr>
            </w:pPr>
            <w:r>
              <w:rPr>
                <w:rFonts w:ascii="Arial" w:hAnsi="Arial" w:cs="Arial"/>
                <w:color w:val="000000"/>
                <w:sz w:val="16"/>
                <w:szCs w:val="16"/>
              </w:rPr>
              <w:t>The collection of blueprint references for a given item</w:t>
            </w:r>
          </w:p>
        </w:tc>
        <w:tc>
          <w:tcPr>
            <w:tcW w:w="3213" w:type="dxa"/>
            <w:tcMar>
              <w:left w:w="72" w:type="dxa"/>
              <w:right w:w="72" w:type="dxa"/>
            </w:tcMar>
          </w:tcPr>
          <w:p w14:paraId="7CC5C139" w14:textId="56DC29CD"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4992AF2D" w14:textId="573C7D61"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F53A3A" w:rsidRPr="00104454" w14:paraId="399A47D1" w14:textId="77777777" w:rsidTr="00002D00">
        <w:trPr>
          <w:trHeight w:val="300"/>
        </w:trPr>
        <w:tc>
          <w:tcPr>
            <w:tcW w:w="1435" w:type="dxa"/>
            <w:tcMar>
              <w:left w:w="72" w:type="dxa"/>
              <w:right w:w="72" w:type="dxa"/>
            </w:tcMar>
          </w:tcPr>
          <w:p w14:paraId="6A2DEED1" w14:textId="46A2DF42" w:rsidR="00F53A3A" w:rsidRPr="00BC15AF" w:rsidRDefault="00F53A3A" w:rsidP="00F53A3A">
            <w:pPr>
              <w:rPr>
                <w:rFonts w:ascii="Arial" w:hAnsi="Arial" w:cs="Arial"/>
                <w:color w:val="000000"/>
                <w:sz w:val="16"/>
                <w:szCs w:val="16"/>
              </w:rPr>
            </w:pPr>
            <w:r>
              <w:rPr>
                <w:rFonts w:ascii="Arial" w:hAnsi="Arial" w:cs="Arial"/>
                <w:color w:val="000000"/>
                <w:sz w:val="16"/>
                <w:szCs w:val="16"/>
              </w:rPr>
              <w:t>BlueprintReference</w:t>
            </w:r>
          </w:p>
        </w:tc>
        <w:tc>
          <w:tcPr>
            <w:tcW w:w="1350" w:type="dxa"/>
            <w:tcMar>
              <w:left w:w="72" w:type="dxa"/>
              <w:right w:w="72" w:type="dxa"/>
            </w:tcMar>
          </w:tcPr>
          <w:p w14:paraId="7F2FBDC9" w14:textId="715BCBD4"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6590BD81" w14:textId="69A77096" w:rsidR="00F53A3A" w:rsidRPr="00BC15AF" w:rsidRDefault="00F53A3A" w:rsidP="00F53A3A">
            <w:pPr>
              <w:rPr>
                <w:rFonts w:ascii="Arial" w:hAnsi="Arial" w:cs="Arial"/>
                <w:color w:val="000000"/>
                <w:sz w:val="16"/>
                <w:szCs w:val="16"/>
              </w:rPr>
            </w:pPr>
            <w:r>
              <w:rPr>
                <w:rFonts w:ascii="Arial" w:hAnsi="Arial" w:cs="Arial"/>
                <w:color w:val="000000"/>
                <w:sz w:val="16"/>
                <w:szCs w:val="16"/>
              </w:rPr>
              <w:t>TestPackage:Test:Segments:Segment:Pool:ItemGroup:Item:BlueprintReferences:BlueprintReference</w:t>
            </w:r>
          </w:p>
        </w:tc>
        <w:tc>
          <w:tcPr>
            <w:tcW w:w="843" w:type="dxa"/>
            <w:tcMar>
              <w:left w:w="72" w:type="dxa"/>
              <w:right w:w="72" w:type="dxa"/>
            </w:tcMar>
          </w:tcPr>
          <w:p w14:paraId="7CC2F6DE" w14:textId="57970BF9"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5E85B043" w14:textId="58B3355C"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49C7DFDE" w14:textId="6E12E575" w:rsidR="00F53A3A" w:rsidRPr="00BC15AF" w:rsidRDefault="00F53A3A" w:rsidP="00F53A3A">
            <w:pPr>
              <w:rPr>
                <w:rFonts w:ascii="Arial" w:hAnsi="Arial" w:cs="Arial"/>
                <w:color w:val="000000"/>
                <w:sz w:val="16"/>
                <w:szCs w:val="16"/>
              </w:rPr>
            </w:pPr>
            <w:r>
              <w:rPr>
                <w:rFonts w:ascii="Arial" w:hAnsi="Arial" w:cs="Arial"/>
                <w:color w:val="000000"/>
                <w:sz w:val="16"/>
                <w:szCs w:val="16"/>
              </w:rPr>
              <w:t>An element used to link individual items with specific blueprint elements</w:t>
            </w:r>
          </w:p>
        </w:tc>
        <w:tc>
          <w:tcPr>
            <w:tcW w:w="3213" w:type="dxa"/>
            <w:tcMar>
              <w:left w:w="72" w:type="dxa"/>
              <w:right w:w="72" w:type="dxa"/>
            </w:tcMar>
          </w:tcPr>
          <w:p w14:paraId="13E42636" w14:textId="65F9ADF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29AA1F0" w14:textId="3692DAE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r>
      <w:tr w:rsidR="00F53A3A" w:rsidRPr="00104454" w14:paraId="2FA897D6" w14:textId="77777777" w:rsidTr="00002D00">
        <w:trPr>
          <w:trHeight w:val="300"/>
        </w:trPr>
        <w:tc>
          <w:tcPr>
            <w:tcW w:w="1435" w:type="dxa"/>
            <w:tcMar>
              <w:left w:w="72" w:type="dxa"/>
              <w:right w:w="72" w:type="dxa"/>
            </w:tcMar>
          </w:tcPr>
          <w:p w14:paraId="6EC1F111" w14:textId="3AE3CBE5"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214A18B5" w14:textId="5011E815" w:rsidR="00F53A3A" w:rsidRPr="00BC15AF" w:rsidRDefault="00F53A3A" w:rsidP="00F53A3A">
            <w:pPr>
              <w:rPr>
                <w:rFonts w:ascii="Arial" w:hAnsi="Arial" w:cs="Arial"/>
                <w:color w:val="000000"/>
                <w:sz w:val="16"/>
                <w:szCs w:val="16"/>
              </w:rPr>
            </w:pPr>
            <w:r>
              <w:rPr>
                <w:rFonts w:ascii="Arial" w:hAnsi="Arial" w:cs="Arial"/>
                <w:color w:val="000000"/>
                <w:sz w:val="16"/>
                <w:szCs w:val="16"/>
              </w:rPr>
              <w:t>idRef</w:t>
            </w:r>
          </w:p>
        </w:tc>
        <w:tc>
          <w:tcPr>
            <w:tcW w:w="2487" w:type="dxa"/>
            <w:tcMar>
              <w:left w:w="72" w:type="dxa"/>
              <w:right w:w="72" w:type="dxa"/>
            </w:tcMar>
          </w:tcPr>
          <w:p w14:paraId="32A2913A" w14:textId="5A0149F0"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21AA1DC3" w14:textId="7E7E73FF" w:rsidR="00F53A3A" w:rsidRPr="00BC15AF" w:rsidRDefault="00F53A3A" w:rsidP="00F53A3A">
            <w:pPr>
              <w:rPr>
                <w:rFonts w:ascii="Arial" w:hAnsi="Arial" w:cs="Arial"/>
                <w:color w:val="000000"/>
                <w:sz w:val="16"/>
                <w:szCs w:val="16"/>
              </w:rPr>
            </w:pPr>
            <w:r>
              <w:rPr>
                <w:rFonts w:ascii="Arial" w:hAnsi="Arial" w:cs="Arial"/>
                <w:color w:val="000000"/>
                <w:sz w:val="16"/>
                <w:szCs w:val="16"/>
              </w:rPr>
              <w:t>150</w:t>
            </w:r>
          </w:p>
        </w:tc>
        <w:tc>
          <w:tcPr>
            <w:tcW w:w="990" w:type="dxa"/>
            <w:tcMar>
              <w:left w:w="72" w:type="dxa"/>
              <w:right w:w="72" w:type="dxa"/>
            </w:tcMar>
          </w:tcPr>
          <w:p w14:paraId="16448474" w14:textId="5434E87C"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5D9A1BF9" w14:textId="0CC7B7CA" w:rsidR="00F53A3A" w:rsidRPr="00BC15AF" w:rsidRDefault="00F53A3A" w:rsidP="00F53A3A">
            <w:pPr>
              <w:rPr>
                <w:rFonts w:ascii="Arial" w:hAnsi="Arial" w:cs="Arial"/>
                <w:color w:val="000000"/>
                <w:sz w:val="16"/>
                <w:szCs w:val="16"/>
              </w:rPr>
            </w:pPr>
            <w:r>
              <w:rPr>
                <w:rFonts w:ascii="Arial" w:hAnsi="Arial" w:cs="Arial"/>
                <w:color w:val="000000"/>
                <w:sz w:val="16"/>
                <w:szCs w:val="16"/>
              </w:rPr>
              <w:t>The id of the blueprint element that corresponds to this item</w:t>
            </w:r>
          </w:p>
        </w:tc>
        <w:tc>
          <w:tcPr>
            <w:tcW w:w="3213" w:type="dxa"/>
            <w:tcMar>
              <w:left w:w="72" w:type="dxa"/>
              <w:right w:w="72" w:type="dxa"/>
            </w:tcMar>
          </w:tcPr>
          <w:p w14:paraId="7C300462" w14:textId="64E27295"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59251724" w14:textId="5E52B2CA"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395C8B28" w14:textId="77777777" w:rsidTr="00002D00">
        <w:trPr>
          <w:trHeight w:val="300"/>
        </w:trPr>
        <w:tc>
          <w:tcPr>
            <w:tcW w:w="1435" w:type="dxa"/>
            <w:tcMar>
              <w:left w:w="72" w:type="dxa"/>
              <w:right w:w="72" w:type="dxa"/>
            </w:tcMar>
          </w:tcPr>
          <w:p w14:paraId="71D5C049" w14:textId="25A1E878" w:rsidR="00F53A3A" w:rsidRPr="00BC15AF" w:rsidRDefault="00F53A3A" w:rsidP="00F53A3A">
            <w:pPr>
              <w:rPr>
                <w:rFonts w:ascii="Arial" w:hAnsi="Arial" w:cs="Arial"/>
                <w:color w:val="000000"/>
                <w:sz w:val="16"/>
                <w:szCs w:val="16"/>
              </w:rPr>
            </w:pPr>
            <w:r>
              <w:rPr>
                <w:rFonts w:ascii="Arial" w:hAnsi="Arial" w:cs="Arial"/>
                <w:color w:val="000000"/>
                <w:sz w:val="16"/>
                <w:szCs w:val="16"/>
              </w:rPr>
              <w:t>ItemScoreDimension</w:t>
            </w:r>
          </w:p>
        </w:tc>
        <w:tc>
          <w:tcPr>
            <w:tcW w:w="1350" w:type="dxa"/>
            <w:tcMar>
              <w:left w:w="72" w:type="dxa"/>
              <w:right w:w="72" w:type="dxa"/>
            </w:tcMar>
          </w:tcPr>
          <w:p w14:paraId="303E9EAA" w14:textId="4F600B7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6D59BA32" w14:textId="32A41C09" w:rsidR="00F53A3A" w:rsidRPr="00BC15AF" w:rsidRDefault="00F53A3A" w:rsidP="00F53A3A">
            <w:pPr>
              <w:rPr>
                <w:rFonts w:ascii="Arial" w:hAnsi="Arial" w:cs="Arial"/>
                <w:color w:val="000000"/>
                <w:sz w:val="16"/>
                <w:szCs w:val="16"/>
              </w:rPr>
            </w:pPr>
            <w:r>
              <w:rPr>
                <w:rFonts w:ascii="Arial" w:hAnsi="Arial" w:cs="Arial"/>
                <w:color w:val="000000"/>
                <w:sz w:val="16"/>
                <w:szCs w:val="16"/>
              </w:rPr>
              <w:t>TestPackage:Test:Segments:Segment:Pool:ItemGroup:Item:ItemScoreDimension</w:t>
            </w:r>
          </w:p>
        </w:tc>
        <w:tc>
          <w:tcPr>
            <w:tcW w:w="843" w:type="dxa"/>
            <w:tcMar>
              <w:left w:w="72" w:type="dxa"/>
              <w:right w:w="72" w:type="dxa"/>
            </w:tcMar>
          </w:tcPr>
          <w:p w14:paraId="2648F339" w14:textId="5CD45644"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57A78A47" w14:textId="58FE561A"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2817" w:type="dxa"/>
            <w:tcMar>
              <w:left w:w="72" w:type="dxa"/>
              <w:right w:w="72" w:type="dxa"/>
            </w:tcMar>
          </w:tcPr>
          <w:p w14:paraId="5170A4F3" w14:textId="303A16C3" w:rsidR="00F53A3A" w:rsidRPr="00BC15AF" w:rsidRDefault="00F53A3A" w:rsidP="00F53A3A">
            <w:pPr>
              <w:rPr>
                <w:rFonts w:ascii="Arial" w:hAnsi="Arial" w:cs="Arial"/>
                <w:color w:val="000000"/>
                <w:sz w:val="16"/>
                <w:szCs w:val="16"/>
              </w:rPr>
            </w:pPr>
            <w:r>
              <w:rPr>
                <w:rFonts w:ascii="Arial" w:hAnsi="Arial" w:cs="Arial"/>
                <w:color w:val="000000"/>
                <w:sz w:val="16"/>
                <w:szCs w:val="16"/>
              </w:rPr>
              <w:t>A dimension along which an item may be scored.</w:t>
            </w:r>
          </w:p>
        </w:tc>
        <w:tc>
          <w:tcPr>
            <w:tcW w:w="3213" w:type="dxa"/>
            <w:tcMar>
              <w:left w:w="72" w:type="dxa"/>
              <w:right w:w="72" w:type="dxa"/>
            </w:tcMar>
          </w:tcPr>
          <w:p w14:paraId="6974F257" w14:textId="3F87FF39"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4681DB4E" w14:textId="5F56F304"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r>
      <w:tr w:rsidR="00F53A3A" w:rsidRPr="00104454" w14:paraId="7240BEA9" w14:textId="77777777" w:rsidTr="00002D00">
        <w:trPr>
          <w:trHeight w:val="300"/>
        </w:trPr>
        <w:tc>
          <w:tcPr>
            <w:tcW w:w="1435" w:type="dxa"/>
            <w:tcMar>
              <w:left w:w="72" w:type="dxa"/>
              <w:right w:w="72" w:type="dxa"/>
            </w:tcMar>
          </w:tcPr>
          <w:p w14:paraId="2E53447D" w14:textId="25B5BAF8"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4B7749C6" w14:textId="47D27FC1" w:rsidR="00F53A3A" w:rsidRPr="00BC15AF" w:rsidRDefault="00F53A3A" w:rsidP="00F53A3A">
            <w:pPr>
              <w:rPr>
                <w:rFonts w:ascii="Arial" w:hAnsi="Arial" w:cs="Arial"/>
                <w:color w:val="000000"/>
                <w:sz w:val="16"/>
                <w:szCs w:val="16"/>
              </w:rPr>
            </w:pPr>
            <w:r>
              <w:rPr>
                <w:rFonts w:ascii="Arial" w:hAnsi="Arial" w:cs="Arial"/>
                <w:color w:val="000000"/>
                <w:sz w:val="16"/>
                <w:szCs w:val="16"/>
              </w:rPr>
              <w:t>dimension</w:t>
            </w:r>
          </w:p>
        </w:tc>
        <w:tc>
          <w:tcPr>
            <w:tcW w:w="2487" w:type="dxa"/>
            <w:tcMar>
              <w:left w:w="72" w:type="dxa"/>
              <w:right w:w="72" w:type="dxa"/>
            </w:tcMar>
          </w:tcPr>
          <w:p w14:paraId="3A560D04" w14:textId="717BE9C6"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123E355D" w14:textId="39C448E4" w:rsidR="00F53A3A" w:rsidRPr="00BC15AF" w:rsidRDefault="00F53A3A" w:rsidP="00F53A3A">
            <w:pPr>
              <w:rPr>
                <w:rFonts w:ascii="Arial" w:hAnsi="Arial" w:cs="Arial"/>
                <w:color w:val="000000"/>
                <w:sz w:val="16"/>
                <w:szCs w:val="16"/>
              </w:rPr>
            </w:pPr>
            <w:r>
              <w:rPr>
                <w:rFonts w:ascii="Arial" w:hAnsi="Arial" w:cs="Arial"/>
                <w:color w:val="000000"/>
                <w:sz w:val="16"/>
                <w:szCs w:val="16"/>
              </w:rPr>
              <w:t>200</w:t>
            </w:r>
          </w:p>
        </w:tc>
        <w:tc>
          <w:tcPr>
            <w:tcW w:w="990" w:type="dxa"/>
            <w:tcMar>
              <w:left w:w="72" w:type="dxa"/>
              <w:right w:w="72" w:type="dxa"/>
            </w:tcMar>
          </w:tcPr>
          <w:p w14:paraId="7791DB44" w14:textId="3A2D2553"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3195BF88" w14:textId="70FDBA77" w:rsidR="00F53A3A" w:rsidRPr="00BC15AF" w:rsidRDefault="00F53A3A" w:rsidP="00F53A3A">
            <w:pPr>
              <w:rPr>
                <w:rFonts w:ascii="Arial" w:hAnsi="Arial" w:cs="Arial"/>
                <w:color w:val="000000"/>
                <w:sz w:val="16"/>
                <w:szCs w:val="16"/>
              </w:rPr>
            </w:pPr>
            <w:r>
              <w:rPr>
                <w:rFonts w:ascii="Arial" w:hAnsi="Arial" w:cs="Arial"/>
                <w:color w:val="000000"/>
                <w:sz w:val="16"/>
                <w:szCs w:val="16"/>
              </w:rPr>
              <w:t>The dimension type</w:t>
            </w:r>
          </w:p>
        </w:tc>
        <w:tc>
          <w:tcPr>
            <w:tcW w:w="3213" w:type="dxa"/>
            <w:tcMar>
              <w:left w:w="72" w:type="dxa"/>
              <w:right w:w="72" w:type="dxa"/>
            </w:tcMar>
          </w:tcPr>
          <w:p w14:paraId="58E199C0" w14:textId="50E754DA"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61D43051" w14:textId="55AEFF25"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520AD4B8" w14:textId="77777777" w:rsidTr="00002D00">
        <w:trPr>
          <w:trHeight w:val="1200"/>
        </w:trPr>
        <w:tc>
          <w:tcPr>
            <w:tcW w:w="1435" w:type="dxa"/>
            <w:tcMar>
              <w:left w:w="72" w:type="dxa"/>
              <w:right w:w="72" w:type="dxa"/>
            </w:tcMar>
          </w:tcPr>
          <w:p w14:paraId="38DF5EFE" w14:textId="357F0103" w:rsidR="00F53A3A" w:rsidRPr="00BC15AF" w:rsidRDefault="00F53A3A" w:rsidP="00F53A3A">
            <w:pPr>
              <w:rPr>
                <w:rFonts w:ascii="Arial" w:hAnsi="Arial" w:cs="Arial"/>
                <w:color w:val="000000"/>
                <w:sz w:val="16"/>
                <w:szCs w:val="16"/>
              </w:rPr>
            </w:pPr>
            <w:r>
              <w:rPr>
                <w:rFonts w:ascii="Arial" w:hAnsi="Arial" w:cs="Arial"/>
                <w:color w:val="000000"/>
                <w:sz w:val="16"/>
                <w:szCs w:val="16"/>
              </w:rPr>
              <w:lastRenderedPageBreak/>
              <w:t> </w:t>
            </w:r>
          </w:p>
        </w:tc>
        <w:tc>
          <w:tcPr>
            <w:tcW w:w="1350" w:type="dxa"/>
            <w:tcMar>
              <w:left w:w="72" w:type="dxa"/>
              <w:right w:w="72" w:type="dxa"/>
            </w:tcMar>
          </w:tcPr>
          <w:p w14:paraId="6C4C0B04" w14:textId="6456B05F" w:rsidR="00F53A3A" w:rsidRPr="00BC15AF" w:rsidRDefault="00F53A3A" w:rsidP="00F53A3A">
            <w:pPr>
              <w:rPr>
                <w:rFonts w:ascii="Arial" w:hAnsi="Arial" w:cs="Arial"/>
                <w:color w:val="000000"/>
                <w:sz w:val="16"/>
                <w:szCs w:val="16"/>
              </w:rPr>
            </w:pPr>
            <w:r>
              <w:rPr>
                <w:rFonts w:ascii="Arial" w:hAnsi="Arial" w:cs="Arial"/>
                <w:color w:val="000000"/>
                <w:sz w:val="16"/>
                <w:szCs w:val="16"/>
              </w:rPr>
              <w:t>measurementModel</w:t>
            </w:r>
          </w:p>
        </w:tc>
        <w:tc>
          <w:tcPr>
            <w:tcW w:w="2487" w:type="dxa"/>
            <w:tcMar>
              <w:left w:w="72" w:type="dxa"/>
              <w:right w:w="72" w:type="dxa"/>
            </w:tcMar>
          </w:tcPr>
          <w:p w14:paraId="3C4F8300" w14:textId="6CB91602"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51617C3A" w14:textId="138E4157" w:rsidR="00F53A3A" w:rsidRPr="00BC15AF" w:rsidRDefault="00F53A3A" w:rsidP="00F53A3A">
            <w:pPr>
              <w:rPr>
                <w:rFonts w:ascii="Arial" w:hAnsi="Arial" w:cs="Arial"/>
                <w:color w:val="000000"/>
                <w:sz w:val="16"/>
                <w:szCs w:val="16"/>
              </w:rPr>
            </w:pPr>
            <w:r>
              <w:rPr>
                <w:rFonts w:ascii="Arial" w:hAnsi="Arial" w:cs="Arial"/>
                <w:color w:val="000000"/>
                <w:sz w:val="16"/>
                <w:szCs w:val="16"/>
              </w:rPr>
              <w:t>50</w:t>
            </w:r>
          </w:p>
        </w:tc>
        <w:tc>
          <w:tcPr>
            <w:tcW w:w="990" w:type="dxa"/>
            <w:tcMar>
              <w:left w:w="72" w:type="dxa"/>
              <w:right w:w="72" w:type="dxa"/>
            </w:tcMar>
          </w:tcPr>
          <w:p w14:paraId="23E7A61F" w14:textId="536D6EC3"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08DCC011" w14:textId="283F059C" w:rsidR="00F53A3A" w:rsidRPr="00BC15AF" w:rsidRDefault="00F53A3A" w:rsidP="00F53A3A">
            <w:pPr>
              <w:rPr>
                <w:rFonts w:ascii="Arial" w:hAnsi="Arial" w:cs="Arial"/>
                <w:color w:val="000000"/>
                <w:sz w:val="16"/>
                <w:szCs w:val="16"/>
              </w:rPr>
            </w:pPr>
            <w:r>
              <w:rPr>
                <w:rFonts w:ascii="Arial" w:hAnsi="Arial" w:cs="Arial"/>
                <w:color w:val="000000"/>
                <w:sz w:val="16"/>
                <w:szCs w:val="16"/>
              </w:rPr>
              <w:t>The scoring measurement model</w:t>
            </w:r>
          </w:p>
        </w:tc>
        <w:tc>
          <w:tcPr>
            <w:tcW w:w="3213" w:type="dxa"/>
            <w:tcMar>
              <w:left w:w="72" w:type="dxa"/>
              <w:right w:w="72" w:type="dxa"/>
            </w:tcMar>
          </w:tcPr>
          <w:p w14:paraId="17C1069F" w14:textId="14C6F230" w:rsidR="00F53A3A" w:rsidRPr="00BC15AF" w:rsidRDefault="00F53A3A" w:rsidP="00F53A3A">
            <w:pPr>
              <w:rPr>
                <w:rFonts w:ascii="Arial" w:hAnsi="Arial" w:cs="Arial"/>
                <w:color w:val="000000"/>
                <w:sz w:val="16"/>
                <w:szCs w:val="16"/>
              </w:rPr>
            </w:pPr>
            <w:r>
              <w:rPr>
                <w:rFonts w:ascii="Arial" w:hAnsi="Arial" w:cs="Arial"/>
                <w:color w:val="000000"/>
                <w:sz w:val="16"/>
                <w:szCs w:val="16"/>
              </w:rPr>
              <w:t>IRT3pln, IRTPCL, RAW, IRT3PL, IRTGPC</w:t>
            </w:r>
          </w:p>
        </w:tc>
        <w:tc>
          <w:tcPr>
            <w:tcW w:w="1350" w:type="dxa"/>
            <w:tcMar>
              <w:left w:w="72" w:type="dxa"/>
              <w:right w:w="72" w:type="dxa"/>
            </w:tcMar>
          </w:tcPr>
          <w:p w14:paraId="6327CF50" w14:textId="2F45DDFA"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41E7656C" w14:textId="77777777" w:rsidTr="00002D00">
        <w:trPr>
          <w:trHeight w:val="1800"/>
        </w:trPr>
        <w:tc>
          <w:tcPr>
            <w:tcW w:w="1435" w:type="dxa"/>
            <w:tcMar>
              <w:left w:w="72" w:type="dxa"/>
              <w:right w:w="72" w:type="dxa"/>
            </w:tcMar>
          </w:tcPr>
          <w:p w14:paraId="048F745C" w14:textId="26617EB0"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0E6F94EA" w14:textId="0545E8A1" w:rsidR="00F53A3A" w:rsidRPr="00BC15AF" w:rsidRDefault="00F53A3A" w:rsidP="00F53A3A">
            <w:pPr>
              <w:rPr>
                <w:rFonts w:ascii="Arial" w:hAnsi="Arial" w:cs="Arial"/>
                <w:color w:val="000000"/>
                <w:sz w:val="16"/>
                <w:szCs w:val="16"/>
              </w:rPr>
            </w:pPr>
            <w:r>
              <w:rPr>
                <w:rFonts w:ascii="Arial" w:hAnsi="Arial" w:cs="Arial"/>
                <w:color w:val="000000"/>
                <w:sz w:val="16"/>
                <w:szCs w:val="16"/>
              </w:rPr>
              <w:t>scorePoints</w:t>
            </w:r>
          </w:p>
        </w:tc>
        <w:tc>
          <w:tcPr>
            <w:tcW w:w="2487" w:type="dxa"/>
            <w:tcMar>
              <w:left w:w="72" w:type="dxa"/>
              <w:right w:w="72" w:type="dxa"/>
            </w:tcMar>
          </w:tcPr>
          <w:p w14:paraId="69B07DEB" w14:textId="65FA0EED"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32DB80F4" w14:textId="451B7AE8" w:rsidR="00F53A3A" w:rsidRPr="00BC15AF" w:rsidRDefault="00F53A3A" w:rsidP="00F53A3A">
            <w:pPr>
              <w:rPr>
                <w:rFonts w:ascii="Arial" w:hAnsi="Arial" w:cs="Arial"/>
                <w:color w:val="000000"/>
                <w:sz w:val="16"/>
                <w:szCs w:val="16"/>
              </w:rPr>
            </w:pPr>
            <w:r>
              <w:rPr>
                <w:rFonts w:ascii="Arial" w:hAnsi="Arial" w:cs="Arial"/>
                <w:color w:val="000000"/>
                <w:sz w:val="16"/>
                <w:szCs w:val="16"/>
              </w:rPr>
              <w:t>10</w:t>
            </w:r>
          </w:p>
        </w:tc>
        <w:tc>
          <w:tcPr>
            <w:tcW w:w="990" w:type="dxa"/>
            <w:tcMar>
              <w:left w:w="72" w:type="dxa"/>
              <w:right w:w="72" w:type="dxa"/>
            </w:tcMar>
          </w:tcPr>
          <w:p w14:paraId="29EEEFA7" w14:textId="4A46E3D5"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4E6C996E" w14:textId="1C9F3C25" w:rsidR="00F53A3A" w:rsidRPr="00BC15AF" w:rsidRDefault="00F53A3A" w:rsidP="00F53A3A">
            <w:pPr>
              <w:rPr>
                <w:rFonts w:ascii="Arial" w:hAnsi="Arial" w:cs="Arial"/>
                <w:color w:val="000000"/>
                <w:sz w:val="16"/>
                <w:szCs w:val="16"/>
              </w:rPr>
            </w:pPr>
            <w:r>
              <w:rPr>
                <w:rFonts w:ascii="Arial" w:hAnsi="Arial" w:cs="Arial"/>
                <w:color w:val="000000"/>
                <w:sz w:val="16"/>
                <w:szCs w:val="16"/>
              </w:rPr>
              <w:t>Scoring points for this scoring dimension</w:t>
            </w:r>
          </w:p>
        </w:tc>
        <w:tc>
          <w:tcPr>
            <w:tcW w:w="3213" w:type="dxa"/>
            <w:tcMar>
              <w:left w:w="72" w:type="dxa"/>
              <w:right w:w="72" w:type="dxa"/>
            </w:tcMar>
          </w:tcPr>
          <w:p w14:paraId="374700E8" w14:textId="23D32226" w:rsidR="00F53A3A" w:rsidRPr="00BC15AF" w:rsidRDefault="00F53A3A" w:rsidP="00F53A3A">
            <w:pPr>
              <w:rPr>
                <w:rFonts w:ascii="Arial" w:hAnsi="Arial" w:cs="Arial"/>
                <w:color w:val="000000"/>
                <w:sz w:val="16"/>
                <w:szCs w:val="16"/>
              </w:rPr>
            </w:pPr>
            <w:r>
              <w:rPr>
                <w:rFonts w:ascii="Arial" w:hAnsi="Arial" w:cs="Arial"/>
                <w:color w:val="000000"/>
                <w:sz w:val="16"/>
                <w:szCs w:val="16"/>
              </w:rPr>
              <w:t>Integer &gt;= 0</w:t>
            </w:r>
          </w:p>
        </w:tc>
        <w:tc>
          <w:tcPr>
            <w:tcW w:w="1350" w:type="dxa"/>
            <w:tcMar>
              <w:left w:w="72" w:type="dxa"/>
              <w:right w:w="72" w:type="dxa"/>
            </w:tcMar>
          </w:tcPr>
          <w:p w14:paraId="39FA85FE" w14:textId="75D1C2F3" w:rsidR="00F53A3A" w:rsidRPr="00BC15AF" w:rsidRDefault="00F53A3A" w:rsidP="00F53A3A">
            <w:pPr>
              <w:rPr>
                <w:rFonts w:ascii="Arial" w:hAnsi="Arial" w:cs="Arial"/>
                <w:color w:val="000000"/>
                <w:sz w:val="16"/>
                <w:szCs w:val="16"/>
              </w:rPr>
            </w:pPr>
            <w:r>
              <w:rPr>
                <w:rFonts w:ascii="Arial" w:hAnsi="Arial" w:cs="Arial"/>
                <w:color w:val="000000"/>
                <w:sz w:val="16"/>
                <w:szCs w:val="16"/>
              </w:rPr>
              <w:t>integer</w:t>
            </w:r>
          </w:p>
        </w:tc>
      </w:tr>
      <w:tr w:rsidR="00F53A3A" w:rsidRPr="00104454" w14:paraId="10BAF17A" w14:textId="77777777" w:rsidTr="00002D00">
        <w:trPr>
          <w:trHeight w:val="600"/>
        </w:trPr>
        <w:tc>
          <w:tcPr>
            <w:tcW w:w="1435" w:type="dxa"/>
            <w:tcMar>
              <w:left w:w="72" w:type="dxa"/>
              <w:right w:w="72" w:type="dxa"/>
            </w:tcMar>
          </w:tcPr>
          <w:p w14:paraId="652AA8EA" w14:textId="0B30D87F"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09EFA31" w14:textId="6BEE291F" w:rsidR="00F53A3A" w:rsidRPr="00BC15AF" w:rsidRDefault="00F53A3A" w:rsidP="00F53A3A">
            <w:pPr>
              <w:rPr>
                <w:rFonts w:ascii="Arial" w:hAnsi="Arial" w:cs="Arial"/>
                <w:color w:val="000000"/>
                <w:sz w:val="16"/>
                <w:szCs w:val="16"/>
              </w:rPr>
            </w:pPr>
            <w:r>
              <w:rPr>
                <w:rFonts w:ascii="Arial" w:hAnsi="Arial" w:cs="Arial"/>
                <w:color w:val="000000"/>
                <w:sz w:val="16"/>
                <w:szCs w:val="16"/>
              </w:rPr>
              <w:t>weight</w:t>
            </w:r>
          </w:p>
        </w:tc>
        <w:tc>
          <w:tcPr>
            <w:tcW w:w="2487" w:type="dxa"/>
            <w:tcMar>
              <w:left w:w="72" w:type="dxa"/>
              <w:right w:w="72" w:type="dxa"/>
            </w:tcMar>
          </w:tcPr>
          <w:p w14:paraId="5DF0F3D4" w14:textId="2AAC71D0"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7FC6F789" w14:textId="3497139A" w:rsidR="00F53A3A" w:rsidRPr="00BC15AF" w:rsidRDefault="00F53A3A" w:rsidP="00F53A3A">
            <w:pPr>
              <w:rPr>
                <w:rFonts w:ascii="Arial" w:hAnsi="Arial" w:cs="Arial"/>
                <w:color w:val="000000"/>
                <w:sz w:val="16"/>
                <w:szCs w:val="16"/>
              </w:rPr>
            </w:pPr>
            <w:r>
              <w:rPr>
                <w:rFonts w:ascii="Arial" w:hAnsi="Arial" w:cs="Arial"/>
                <w:color w:val="000000"/>
                <w:sz w:val="16"/>
                <w:szCs w:val="16"/>
              </w:rPr>
              <w:t>30</w:t>
            </w:r>
          </w:p>
        </w:tc>
        <w:tc>
          <w:tcPr>
            <w:tcW w:w="990" w:type="dxa"/>
            <w:tcMar>
              <w:left w:w="72" w:type="dxa"/>
              <w:right w:w="72" w:type="dxa"/>
            </w:tcMar>
          </w:tcPr>
          <w:p w14:paraId="0F1335B6" w14:textId="22D7C906"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6F00532B" w14:textId="4B47A8FF" w:rsidR="00F53A3A" w:rsidRPr="00BC15AF" w:rsidRDefault="00F53A3A" w:rsidP="00F53A3A">
            <w:pPr>
              <w:rPr>
                <w:rFonts w:ascii="Arial" w:hAnsi="Arial" w:cs="Arial"/>
                <w:color w:val="000000"/>
                <w:sz w:val="16"/>
                <w:szCs w:val="16"/>
              </w:rPr>
            </w:pPr>
            <w:r>
              <w:rPr>
                <w:rFonts w:ascii="Arial" w:hAnsi="Arial" w:cs="Arial"/>
                <w:color w:val="000000"/>
                <w:sz w:val="16"/>
                <w:szCs w:val="16"/>
              </w:rPr>
              <w:t>Weight applied for the scoring dimension</w:t>
            </w:r>
          </w:p>
        </w:tc>
        <w:tc>
          <w:tcPr>
            <w:tcW w:w="3213" w:type="dxa"/>
            <w:tcMar>
              <w:left w:w="72" w:type="dxa"/>
              <w:right w:w="72" w:type="dxa"/>
            </w:tcMar>
          </w:tcPr>
          <w:p w14:paraId="7A838078" w14:textId="172B12D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21E47282" w14:textId="6A7F3BB0" w:rsidR="00F53A3A" w:rsidRPr="00BC15AF" w:rsidRDefault="00F53A3A" w:rsidP="00F53A3A">
            <w:pPr>
              <w:rPr>
                <w:rFonts w:ascii="Arial" w:hAnsi="Arial" w:cs="Arial"/>
                <w:color w:val="000000"/>
                <w:sz w:val="16"/>
                <w:szCs w:val="16"/>
              </w:rPr>
            </w:pPr>
            <w:r>
              <w:rPr>
                <w:rFonts w:ascii="Arial" w:hAnsi="Arial" w:cs="Arial"/>
                <w:color w:val="000000"/>
                <w:sz w:val="16"/>
                <w:szCs w:val="16"/>
              </w:rPr>
              <w:t>float</w:t>
            </w:r>
          </w:p>
        </w:tc>
      </w:tr>
      <w:tr w:rsidR="0048307F" w:rsidRPr="00104454" w14:paraId="0D51BA55" w14:textId="77777777" w:rsidTr="00002D00">
        <w:trPr>
          <w:trHeight w:val="600"/>
        </w:trPr>
        <w:tc>
          <w:tcPr>
            <w:tcW w:w="1435" w:type="dxa"/>
            <w:tcMar>
              <w:left w:w="72" w:type="dxa"/>
              <w:right w:w="72" w:type="dxa"/>
            </w:tcMar>
          </w:tcPr>
          <w:p w14:paraId="6ECE9754" w14:textId="2E21D0DD" w:rsidR="0048307F" w:rsidRPr="00BC15AF" w:rsidRDefault="0048307F" w:rsidP="0048307F">
            <w:pPr>
              <w:rPr>
                <w:rFonts w:ascii="Arial" w:hAnsi="Arial" w:cs="Arial"/>
                <w:color w:val="000000"/>
                <w:sz w:val="16"/>
                <w:szCs w:val="16"/>
              </w:rPr>
            </w:pPr>
            <w:r>
              <w:rPr>
                <w:rFonts w:ascii="Arial" w:hAnsi="Arial" w:cs="Arial"/>
                <w:color w:val="000000"/>
                <w:sz w:val="16"/>
                <w:szCs w:val="16"/>
              </w:rPr>
              <w:t>ItemScoreParameter</w:t>
            </w:r>
          </w:p>
        </w:tc>
        <w:tc>
          <w:tcPr>
            <w:tcW w:w="1350" w:type="dxa"/>
            <w:tcMar>
              <w:left w:w="72" w:type="dxa"/>
              <w:right w:w="72" w:type="dxa"/>
            </w:tcMar>
          </w:tcPr>
          <w:p w14:paraId="069072B2" w14:textId="625686C6"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6E8CCFD5" w14:textId="2C7D47A0" w:rsidR="0048307F" w:rsidRPr="00BC15AF" w:rsidRDefault="0048307F" w:rsidP="0048307F">
            <w:pPr>
              <w:rPr>
                <w:rFonts w:ascii="Arial" w:hAnsi="Arial" w:cs="Arial"/>
                <w:color w:val="000000"/>
                <w:sz w:val="16"/>
                <w:szCs w:val="16"/>
              </w:rPr>
            </w:pPr>
            <w:r>
              <w:rPr>
                <w:rFonts w:ascii="Arial" w:hAnsi="Arial" w:cs="Arial"/>
                <w:color w:val="000000"/>
                <w:sz w:val="16"/>
                <w:szCs w:val="16"/>
              </w:rPr>
              <w:t>TestPackage:Test:Segments:Segment:Pool:ItemGroup:Item:ItemScoreDimension:ItemScoreParameter</w:t>
            </w:r>
          </w:p>
        </w:tc>
        <w:tc>
          <w:tcPr>
            <w:tcW w:w="843" w:type="dxa"/>
            <w:tcMar>
              <w:left w:w="72" w:type="dxa"/>
              <w:right w:w="72" w:type="dxa"/>
            </w:tcMar>
          </w:tcPr>
          <w:p w14:paraId="2B0E0EEC" w14:textId="5D319BF7"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555F46FB" w14:textId="4CF19574" w:rsidR="0048307F" w:rsidRPr="00BC15AF" w:rsidRDefault="0048307F" w:rsidP="0048307F">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4332DD74" w14:textId="566F2C2E"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116695EB" w14:textId="01FEC651"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279205A1" w14:textId="260AD098"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r>
      <w:tr w:rsidR="00F53A3A" w:rsidRPr="00104454" w14:paraId="7B254087" w14:textId="77777777" w:rsidTr="00002D00">
        <w:trPr>
          <w:trHeight w:val="600"/>
        </w:trPr>
        <w:tc>
          <w:tcPr>
            <w:tcW w:w="1435" w:type="dxa"/>
            <w:tcMar>
              <w:left w:w="72" w:type="dxa"/>
              <w:right w:w="72" w:type="dxa"/>
            </w:tcMar>
          </w:tcPr>
          <w:p w14:paraId="1365FE03" w14:textId="07F10F6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4ACE763B" w14:textId="45E94F31" w:rsidR="00F53A3A" w:rsidRPr="00BC15AF" w:rsidRDefault="00F53A3A" w:rsidP="00F53A3A">
            <w:pPr>
              <w:rPr>
                <w:rFonts w:ascii="Arial" w:hAnsi="Arial" w:cs="Arial"/>
                <w:color w:val="000000"/>
                <w:sz w:val="16"/>
                <w:szCs w:val="16"/>
              </w:rPr>
            </w:pPr>
            <w:r>
              <w:rPr>
                <w:rFonts w:ascii="Arial" w:hAnsi="Arial" w:cs="Arial"/>
                <w:color w:val="000000"/>
                <w:sz w:val="16"/>
                <w:szCs w:val="16"/>
              </w:rPr>
              <w:t>measurementParameter</w:t>
            </w:r>
          </w:p>
        </w:tc>
        <w:tc>
          <w:tcPr>
            <w:tcW w:w="2487" w:type="dxa"/>
            <w:tcMar>
              <w:left w:w="72" w:type="dxa"/>
              <w:right w:w="72" w:type="dxa"/>
            </w:tcMar>
          </w:tcPr>
          <w:p w14:paraId="6D9A97AA" w14:textId="228FE40B"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5EB9339E" w14:textId="052C3A4A" w:rsidR="00F53A3A" w:rsidRPr="00BC15AF" w:rsidRDefault="00F53A3A" w:rsidP="00F53A3A">
            <w:pPr>
              <w:rPr>
                <w:rFonts w:ascii="Arial" w:hAnsi="Arial" w:cs="Arial"/>
                <w:color w:val="000000"/>
                <w:sz w:val="16"/>
                <w:szCs w:val="16"/>
              </w:rPr>
            </w:pPr>
            <w:r>
              <w:rPr>
                <w:rFonts w:ascii="Arial" w:hAnsi="Arial" w:cs="Arial"/>
                <w:color w:val="000000"/>
                <w:sz w:val="16"/>
                <w:szCs w:val="16"/>
              </w:rPr>
              <w:t>50</w:t>
            </w:r>
          </w:p>
        </w:tc>
        <w:tc>
          <w:tcPr>
            <w:tcW w:w="990" w:type="dxa"/>
            <w:tcMar>
              <w:left w:w="72" w:type="dxa"/>
              <w:right w:w="72" w:type="dxa"/>
            </w:tcMar>
          </w:tcPr>
          <w:p w14:paraId="01FE0CBE" w14:textId="0CC4D685"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0A3B8E6C" w14:textId="7666512E" w:rsidR="00F53A3A" w:rsidRPr="00BC15AF" w:rsidRDefault="00F53A3A" w:rsidP="00F53A3A">
            <w:pPr>
              <w:rPr>
                <w:rFonts w:ascii="Arial" w:hAnsi="Arial" w:cs="Arial"/>
                <w:color w:val="000000"/>
                <w:sz w:val="16"/>
                <w:szCs w:val="16"/>
              </w:rPr>
            </w:pPr>
            <w:r>
              <w:rPr>
                <w:rFonts w:ascii="Arial" w:hAnsi="Arial" w:cs="Arial"/>
                <w:color w:val="000000"/>
                <w:sz w:val="16"/>
                <w:szCs w:val="16"/>
              </w:rPr>
              <w:t>A parameter within a dimension. e.g. for IRT3pl there are 3 parameters, named a, b, and c.</w:t>
            </w:r>
          </w:p>
        </w:tc>
        <w:tc>
          <w:tcPr>
            <w:tcW w:w="3213" w:type="dxa"/>
            <w:tcMar>
              <w:left w:w="72" w:type="dxa"/>
              <w:right w:w="72" w:type="dxa"/>
            </w:tcMar>
          </w:tcPr>
          <w:p w14:paraId="29D37DF6" w14:textId="4E4539A3" w:rsidR="00F53A3A" w:rsidRPr="00BC15AF" w:rsidRDefault="00F53A3A" w:rsidP="00F53A3A">
            <w:pPr>
              <w:rPr>
                <w:rFonts w:ascii="Arial" w:hAnsi="Arial" w:cs="Arial"/>
                <w:color w:val="000000"/>
                <w:sz w:val="16"/>
                <w:szCs w:val="16"/>
              </w:rPr>
            </w:pPr>
            <w:r>
              <w:rPr>
                <w:rFonts w:ascii="Arial" w:hAnsi="Arial" w:cs="Arial"/>
                <w:color w:val="000000"/>
                <w:sz w:val="16"/>
                <w:szCs w:val="16"/>
              </w:rPr>
              <w:t>a, b, c, b0, b1, b2, b3, b4, b5….</w:t>
            </w:r>
          </w:p>
        </w:tc>
        <w:tc>
          <w:tcPr>
            <w:tcW w:w="1350" w:type="dxa"/>
            <w:tcMar>
              <w:left w:w="72" w:type="dxa"/>
              <w:right w:w="72" w:type="dxa"/>
            </w:tcMar>
          </w:tcPr>
          <w:p w14:paraId="3193FDBB" w14:textId="50C0F9A8"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45D05B8F" w14:textId="77777777" w:rsidTr="00002D00">
        <w:trPr>
          <w:trHeight w:val="300"/>
        </w:trPr>
        <w:tc>
          <w:tcPr>
            <w:tcW w:w="1435" w:type="dxa"/>
            <w:tcMar>
              <w:left w:w="72" w:type="dxa"/>
              <w:right w:w="72" w:type="dxa"/>
            </w:tcMar>
          </w:tcPr>
          <w:p w14:paraId="5F296A92" w14:textId="16367AE6"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52EA5E72" w14:textId="43158D5D" w:rsidR="00F53A3A" w:rsidRPr="00BC15AF" w:rsidRDefault="00F53A3A" w:rsidP="00F53A3A">
            <w:pPr>
              <w:rPr>
                <w:rFonts w:ascii="Arial" w:hAnsi="Arial" w:cs="Arial"/>
                <w:color w:val="000000"/>
                <w:sz w:val="16"/>
                <w:szCs w:val="16"/>
              </w:rPr>
            </w:pPr>
            <w:r>
              <w:rPr>
                <w:rFonts w:ascii="Arial" w:hAnsi="Arial" w:cs="Arial"/>
                <w:color w:val="000000"/>
                <w:sz w:val="16"/>
                <w:szCs w:val="16"/>
              </w:rPr>
              <w:t>value</w:t>
            </w:r>
          </w:p>
        </w:tc>
        <w:tc>
          <w:tcPr>
            <w:tcW w:w="2487" w:type="dxa"/>
            <w:tcMar>
              <w:left w:w="72" w:type="dxa"/>
              <w:right w:w="72" w:type="dxa"/>
            </w:tcMar>
          </w:tcPr>
          <w:p w14:paraId="04361B7A" w14:textId="2CDD116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2AC8C58D" w14:textId="37F0CC52"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734F8ED5" w14:textId="2BDB38F6"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4E276EB3" w14:textId="142500AC" w:rsidR="00F53A3A" w:rsidRPr="00BC15AF" w:rsidRDefault="00F53A3A" w:rsidP="00F53A3A">
            <w:pPr>
              <w:rPr>
                <w:rFonts w:ascii="Arial" w:hAnsi="Arial" w:cs="Arial"/>
                <w:color w:val="000000"/>
                <w:sz w:val="16"/>
                <w:szCs w:val="16"/>
              </w:rPr>
            </w:pPr>
            <w:r>
              <w:rPr>
                <w:rFonts w:ascii="Arial" w:hAnsi="Arial" w:cs="Arial"/>
                <w:color w:val="000000"/>
                <w:sz w:val="16"/>
                <w:szCs w:val="16"/>
              </w:rPr>
              <w:t>The value of the measurement parameter</w:t>
            </w:r>
          </w:p>
        </w:tc>
        <w:tc>
          <w:tcPr>
            <w:tcW w:w="3213" w:type="dxa"/>
            <w:tcMar>
              <w:left w:w="72" w:type="dxa"/>
              <w:right w:w="72" w:type="dxa"/>
            </w:tcMar>
          </w:tcPr>
          <w:p w14:paraId="59CEA377" w14:textId="6A978F0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6761EF49" w14:textId="53565FB3" w:rsidR="00F53A3A" w:rsidRPr="00BC15AF" w:rsidRDefault="00F53A3A" w:rsidP="00F53A3A">
            <w:pPr>
              <w:rPr>
                <w:rFonts w:ascii="Arial" w:hAnsi="Arial" w:cs="Arial"/>
                <w:color w:val="000000"/>
                <w:sz w:val="16"/>
                <w:szCs w:val="16"/>
              </w:rPr>
            </w:pPr>
            <w:r>
              <w:rPr>
                <w:rFonts w:ascii="Arial" w:hAnsi="Arial" w:cs="Arial"/>
                <w:color w:val="000000"/>
                <w:sz w:val="16"/>
                <w:szCs w:val="16"/>
              </w:rPr>
              <w:t>float</w:t>
            </w:r>
          </w:p>
        </w:tc>
      </w:tr>
      <w:tr w:rsidR="00D80837" w:rsidRPr="00104454" w14:paraId="4623666C" w14:textId="77777777" w:rsidTr="00002D00">
        <w:trPr>
          <w:trHeight w:val="300"/>
        </w:trPr>
        <w:tc>
          <w:tcPr>
            <w:tcW w:w="1435" w:type="dxa"/>
            <w:tcMar>
              <w:left w:w="72" w:type="dxa"/>
              <w:right w:w="72" w:type="dxa"/>
            </w:tcMar>
          </w:tcPr>
          <w:p w14:paraId="655552E4" w14:textId="33A2284D" w:rsidR="00D80837" w:rsidRPr="00BC15AF" w:rsidRDefault="00D80837" w:rsidP="00D80837">
            <w:pPr>
              <w:rPr>
                <w:rFonts w:ascii="Arial" w:hAnsi="Arial" w:cs="Arial"/>
                <w:color w:val="000000"/>
                <w:sz w:val="16"/>
                <w:szCs w:val="16"/>
              </w:rPr>
            </w:pPr>
            <w:r>
              <w:rPr>
                <w:rFonts w:ascii="Arial" w:hAnsi="Arial" w:cs="Arial"/>
                <w:color w:val="000000"/>
                <w:sz w:val="16"/>
                <w:szCs w:val="16"/>
              </w:rPr>
              <w:t>Presentations</w:t>
            </w:r>
          </w:p>
        </w:tc>
        <w:tc>
          <w:tcPr>
            <w:tcW w:w="1350" w:type="dxa"/>
            <w:tcMar>
              <w:left w:w="72" w:type="dxa"/>
              <w:right w:w="72" w:type="dxa"/>
            </w:tcMar>
          </w:tcPr>
          <w:p w14:paraId="1559DBC8" w14:textId="6EF0D661"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33515129" w14:textId="285D4139"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TestPackage:Test:Segments:Segment:Pool:ItemGroup:Item:Presentations</w:t>
            </w:r>
          </w:p>
        </w:tc>
        <w:tc>
          <w:tcPr>
            <w:tcW w:w="843" w:type="dxa"/>
            <w:tcMar>
              <w:left w:w="72" w:type="dxa"/>
              <w:right w:w="72" w:type="dxa"/>
            </w:tcMar>
          </w:tcPr>
          <w:p w14:paraId="51A37300" w14:textId="1C9BF676"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067FB06E" w14:textId="08FE1642"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6BA00EE0" w14:textId="1C34E7FB" w:rsidR="00D80837" w:rsidRPr="00BC15AF" w:rsidRDefault="00D80837" w:rsidP="00D80837">
            <w:pPr>
              <w:rPr>
                <w:rFonts w:ascii="Arial" w:hAnsi="Arial" w:cs="Arial"/>
                <w:color w:val="000000"/>
                <w:sz w:val="16"/>
                <w:szCs w:val="16"/>
              </w:rPr>
            </w:pPr>
            <w:r>
              <w:rPr>
                <w:rFonts w:ascii="Arial" w:hAnsi="Arial" w:cs="Arial"/>
                <w:color w:val="000000"/>
                <w:sz w:val="16"/>
                <w:szCs w:val="16"/>
              </w:rPr>
              <w:t>The list of presentations/languages (codes) compatible with the given item or form. For fixed form item selection, an item MUST contain the language of the form it belongs to in order to be compatible.</w:t>
            </w:r>
          </w:p>
        </w:tc>
        <w:tc>
          <w:tcPr>
            <w:tcW w:w="3213" w:type="dxa"/>
            <w:tcMar>
              <w:left w:w="72" w:type="dxa"/>
              <w:right w:w="72" w:type="dxa"/>
            </w:tcMar>
          </w:tcPr>
          <w:p w14:paraId="766799F0" w14:textId="34B44553"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F89820C" w14:textId="02D46363"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D80837" w:rsidRPr="00104454" w14:paraId="6967341D" w14:textId="77777777" w:rsidTr="00002D00">
        <w:trPr>
          <w:trHeight w:val="300"/>
        </w:trPr>
        <w:tc>
          <w:tcPr>
            <w:tcW w:w="1435" w:type="dxa"/>
            <w:tcMar>
              <w:left w:w="72" w:type="dxa"/>
              <w:right w:w="72" w:type="dxa"/>
            </w:tcMar>
          </w:tcPr>
          <w:p w14:paraId="571D2755" w14:textId="28F58576" w:rsidR="00D80837" w:rsidRPr="00BC15AF" w:rsidRDefault="00D80837" w:rsidP="00D80837">
            <w:pPr>
              <w:rPr>
                <w:rFonts w:ascii="Arial" w:hAnsi="Arial" w:cs="Arial"/>
                <w:color w:val="000000"/>
                <w:sz w:val="16"/>
                <w:szCs w:val="16"/>
              </w:rPr>
            </w:pPr>
            <w:r>
              <w:rPr>
                <w:rFonts w:ascii="Arial" w:hAnsi="Arial" w:cs="Arial"/>
                <w:color w:val="000000"/>
                <w:sz w:val="16"/>
                <w:szCs w:val="16"/>
              </w:rPr>
              <w:t>Presentation</w:t>
            </w:r>
          </w:p>
        </w:tc>
        <w:tc>
          <w:tcPr>
            <w:tcW w:w="1350" w:type="dxa"/>
            <w:tcMar>
              <w:left w:w="72" w:type="dxa"/>
              <w:right w:w="72" w:type="dxa"/>
            </w:tcMar>
          </w:tcPr>
          <w:p w14:paraId="147AC983" w14:textId="6E0DD80F"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45917411" w14:textId="2426A047"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TestPackage:Test:Segments:Segment:Pool:ItemGroup:Item:Presentations:Presentation</w:t>
            </w:r>
          </w:p>
        </w:tc>
        <w:tc>
          <w:tcPr>
            <w:tcW w:w="843" w:type="dxa"/>
            <w:tcMar>
              <w:left w:w="72" w:type="dxa"/>
              <w:right w:w="72" w:type="dxa"/>
            </w:tcMar>
          </w:tcPr>
          <w:p w14:paraId="781E82F8" w14:textId="78DF7BC3"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45935948" w14:textId="447C5320"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40D4FC4B" w14:textId="6652F4A3"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45DF9A9E" w14:textId="178003DC"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2E3B8347" w14:textId="2520BEF4"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F53A3A" w:rsidRPr="00104454" w14:paraId="22699A64" w14:textId="77777777" w:rsidTr="00002D00">
        <w:trPr>
          <w:trHeight w:val="600"/>
        </w:trPr>
        <w:tc>
          <w:tcPr>
            <w:tcW w:w="1435" w:type="dxa"/>
            <w:tcMar>
              <w:left w:w="72" w:type="dxa"/>
              <w:right w:w="72" w:type="dxa"/>
            </w:tcMar>
          </w:tcPr>
          <w:p w14:paraId="37473CF7" w14:textId="744A5AA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42FA8FF2" w14:textId="638575FD" w:rsidR="00F53A3A" w:rsidRPr="00BC15AF" w:rsidRDefault="00F53A3A" w:rsidP="00F53A3A">
            <w:pPr>
              <w:rPr>
                <w:rFonts w:ascii="Arial" w:hAnsi="Arial" w:cs="Arial"/>
                <w:color w:val="000000"/>
                <w:sz w:val="16"/>
                <w:szCs w:val="16"/>
              </w:rPr>
            </w:pPr>
            <w:r>
              <w:rPr>
                <w:rFonts w:ascii="Arial" w:hAnsi="Arial" w:cs="Arial"/>
                <w:color w:val="000000"/>
                <w:sz w:val="16"/>
                <w:szCs w:val="16"/>
              </w:rPr>
              <w:t>code</w:t>
            </w:r>
          </w:p>
        </w:tc>
        <w:tc>
          <w:tcPr>
            <w:tcW w:w="2487" w:type="dxa"/>
            <w:tcMar>
              <w:left w:w="72" w:type="dxa"/>
              <w:right w:w="72" w:type="dxa"/>
            </w:tcMar>
          </w:tcPr>
          <w:p w14:paraId="217103F1" w14:textId="120C4E58"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07B103E7" w14:textId="7D263ADD" w:rsidR="00F53A3A" w:rsidRPr="00BC15AF" w:rsidRDefault="00F53A3A" w:rsidP="00F53A3A">
            <w:pPr>
              <w:rPr>
                <w:rFonts w:ascii="Arial" w:hAnsi="Arial" w:cs="Arial"/>
                <w:color w:val="000000"/>
                <w:sz w:val="16"/>
                <w:szCs w:val="16"/>
              </w:rPr>
            </w:pPr>
            <w:r>
              <w:rPr>
                <w:rFonts w:ascii="Arial" w:hAnsi="Arial" w:cs="Arial"/>
                <w:color w:val="000000"/>
                <w:sz w:val="16"/>
                <w:szCs w:val="16"/>
              </w:rPr>
              <w:t>20</w:t>
            </w:r>
          </w:p>
        </w:tc>
        <w:tc>
          <w:tcPr>
            <w:tcW w:w="990" w:type="dxa"/>
            <w:tcMar>
              <w:left w:w="72" w:type="dxa"/>
              <w:right w:w="72" w:type="dxa"/>
            </w:tcMar>
          </w:tcPr>
          <w:p w14:paraId="2CEF761B" w14:textId="3EAD39A1"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7992C4B2" w14:textId="1688AD62" w:rsidR="00F53A3A" w:rsidRPr="00BC15AF" w:rsidRDefault="00F53A3A" w:rsidP="00F53A3A">
            <w:pPr>
              <w:rPr>
                <w:rFonts w:ascii="Arial" w:hAnsi="Arial" w:cs="Arial"/>
                <w:color w:val="000000"/>
                <w:sz w:val="16"/>
                <w:szCs w:val="16"/>
              </w:rPr>
            </w:pPr>
            <w:r>
              <w:rPr>
                <w:rFonts w:ascii="Arial" w:hAnsi="Arial" w:cs="Arial"/>
                <w:color w:val="000000"/>
                <w:sz w:val="16"/>
                <w:szCs w:val="16"/>
              </w:rPr>
              <w:t>The code of the presentation type</w:t>
            </w:r>
          </w:p>
        </w:tc>
        <w:tc>
          <w:tcPr>
            <w:tcW w:w="3213" w:type="dxa"/>
            <w:tcMar>
              <w:left w:w="72" w:type="dxa"/>
              <w:right w:w="72" w:type="dxa"/>
            </w:tcMar>
          </w:tcPr>
          <w:p w14:paraId="0E90C72B" w14:textId="14703E8E" w:rsidR="00F53A3A" w:rsidRPr="00BC15AF" w:rsidRDefault="00F53A3A" w:rsidP="00F53A3A">
            <w:pPr>
              <w:rPr>
                <w:rFonts w:ascii="Arial" w:hAnsi="Arial" w:cs="Arial"/>
                <w:color w:val="000000"/>
                <w:sz w:val="16"/>
                <w:szCs w:val="16"/>
              </w:rPr>
            </w:pPr>
            <w:r>
              <w:rPr>
                <w:rFonts w:ascii="Arial" w:hAnsi="Arial" w:cs="Arial"/>
                <w:color w:val="000000"/>
                <w:sz w:val="16"/>
                <w:szCs w:val="16"/>
              </w:rPr>
              <w:t>ENU, ENU-Braille, ESN</w:t>
            </w:r>
          </w:p>
        </w:tc>
        <w:tc>
          <w:tcPr>
            <w:tcW w:w="1350" w:type="dxa"/>
            <w:tcMar>
              <w:left w:w="72" w:type="dxa"/>
              <w:right w:w="72" w:type="dxa"/>
            </w:tcMar>
          </w:tcPr>
          <w:p w14:paraId="633582AD" w14:textId="311C78AC"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6D66DF91" w14:textId="77777777" w:rsidTr="00002D00">
        <w:trPr>
          <w:trHeight w:val="300"/>
        </w:trPr>
        <w:tc>
          <w:tcPr>
            <w:tcW w:w="1435" w:type="dxa"/>
            <w:tcMar>
              <w:left w:w="72" w:type="dxa"/>
              <w:right w:w="72" w:type="dxa"/>
            </w:tcMar>
          </w:tcPr>
          <w:p w14:paraId="4854A660" w14:textId="2C4E22F8" w:rsidR="00F53A3A" w:rsidRPr="00BC15AF" w:rsidRDefault="00F53A3A" w:rsidP="00F53A3A">
            <w:pPr>
              <w:rPr>
                <w:rFonts w:ascii="Arial" w:hAnsi="Arial" w:cs="Arial"/>
                <w:color w:val="000000"/>
                <w:sz w:val="16"/>
                <w:szCs w:val="16"/>
              </w:rPr>
            </w:pPr>
            <w:r>
              <w:rPr>
                <w:rFonts w:ascii="Arial" w:hAnsi="Arial" w:cs="Arial"/>
                <w:color w:val="000000"/>
                <w:sz w:val="16"/>
                <w:szCs w:val="16"/>
              </w:rPr>
              <w:lastRenderedPageBreak/>
              <w:t> </w:t>
            </w:r>
          </w:p>
        </w:tc>
        <w:tc>
          <w:tcPr>
            <w:tcW w:w="1350" w:type="dxa"/>
            <w:tcMar>
              <w:left w:w="72" w:type="dxa"/>
              <w:right w:w="72" w:type="dxa"/>
            </w:tcMar>
          </w:tcPr>
          <w:p w14:paraId="727F859E" w14:textId="4CA05EAE" w:rsidR="00F53A3A" w:rsidRPr="00BC15AF" w:rsidRDefault="00F53A3A" w:rsidP="00F53A3A">
            <w:pPr>
              <w:rPr>
                <w:rFonts w:ascii="Arial" w:hAnsi="Arial" w:cs="Arial"/>
                <w:color w:val="000000"/>
                <w:sz w:val="16"/>
                <w:szCs w:val="16"/>
              </w:rPr>
            </w:pPr>
            <w:r>
              <w:rPr>
                <w:rFonts w:ascii="Arial" w:hAnsi="Arial" w:cs="Arial"/>
                <w:color w:val="000000"/>
                <w:sz w:val="16"/>
                <w:szCs w:val="16"/>
              </w:rPr>
              <w:t>label</w:t>
            </w:r>
          </w:p>
        </w:tc>
        <w:tc>
          <w:tcPr>
            <w:tcW w:w="2487" w:type="dxa"/>
            <w:tcMar>
              <w:left w:w="72" w:type="dxa"/>
              <w:right w:w="72" w:type="dxa"/>
            </w:tcMar>
          </w:tcPr>
          <w:p w14:paraId="2135E8F3" w14:textId="3F5D2A34"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2C367125" w14:textId="7428E36E" w:rsidR="00F53A3A" w:rsidRPr="00BC15AF" w:rsidRDefault="00F53A3A" w:rsidP="00F53A3A">
            <w:pPr>
              <w:rPr>
                <w:rFonts w:ascii="Arial" w:hAnsi="Arial" w:cs="Arial"/>
                <w:color w:val="000000"/>
                <w:sz w:val="16"/>
                <w:szCs w:val="16"/>
              </w:rPr>
            </w:pPr>
            <w:r>
              <w:rPr>
                <w:rFonts w:ascii="Arial" w:hAnsi="Arial" w:cs="Arial"/>
                <w:color w:val="000000"/>
                <w:sz w:val="16"/>
                <w:szCs w:val="16"/>
              </w:rPr>
              <w:t>20</w:t>
            </w:r>
          </w:p>
        </w:tc>
        <w:tc>
          <w:tcPr>
            <w:tcW w:w="990" w:type="dxa"/>
            <w:tcMar>
              <w:left w:w="72" w:type="dxa"/>
              <w:right w:w="72" w:type="dxa"/>
            </w:tcMar>
          </w:tcPr>
          <w:p w14:paraId="3F9F5B21" w14:textId="5FA9EB4B"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5F77CDCA" w14:textId="14B491A9" w:rsidR="00F53A3A" w:rsidRPr="00BC15AF" w:rsidRDefault="00F53A3A" w:rsidP="00F53A3A">
            <w:pPr>
              <w:rPr>
                <w:rFonts w:ascii="Arial" w:hAnsi="Arial" w:cs="Arial"/>
                <w:color w:val="000000"/>
                <w:sz w:val="16"/>
                <w:szCs w:val="16"/>
              </w:rPr>
            </w:pPr>
            <w:r>
              <w:rPr>
                <w:rFonts w:ascii="Arial" w:hAnsi="Arial" w:cs="Arial"/>
                <w:color w:val="000000"/>
                <w:sz w:val="16"/>
                <w:szCs w:val="16"/>
              </w:rPr>
              <w:t>The human readable label of the presentation type (if not defined, the code will be used)</w:t>
            </w:r>
          </w:p>
        </w:tc>
        <w:tc>
          <w:tcPr>
            <w:tcW w:w="3213" w:type="dxa"/>
            <w:tcMar>
              <w:left w:w="72" w:type="dxa"/>
              <w:right w:w="72" w:type="dxa"/>
            </w:tcMar>
          </w:tcPr>
          <w:p w14:paraId="121E9F31" w14:textId="6E44CC12" w:rsidR="00F53A3A" w:rsidRPr="00BC15AF" w:rsidRDefault="00F53A3A" w:rsidP="00F53A3A">
            <w:pPr>
              <w:rPr>
                <w:rFonts w:ascii="Arial" w:hAnsi="Arial" w:cs="Arial"/>
                <w:color w:val="000000"/>
                <w:sz w:val="16"/>
                <w:szCs w:val="16"/>
              </w:rPr>
            </w:pPr>
            <w:r>
              <w:rPr>
                <w:rFonts w:ascii="Arial" w:hAnsi="Arial" w:cs="Arial"/>
                <w:color w:val="000000"/>
                <w:sz w:val="16"/>
                <w:szCs w:val="16"/>
              </w:rPr>
              <w:t>English, Braille, Spanish</w:t>
            </w:r>
          </w:p>
        </w:tc>
        <w:tc>
          <w:tcPr>
            <w:tcW w:w="1350" w:type="dxa"/>
            <w:tcMar>
              <w:left w:w="72" w:type="dxa"/>
              <w:right w:w="72" w:type="dxa"/>
            </w:tcMar>
          </w:tcPr>
          <w:p w14:paraId="3BCDE85A" w14:textId="6055B9E9"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48307F" w:rsidRPr="00104454" w14:paraId="2064C6D6" w14:textId="77777777" w:rsidTr="00002D00">
        <w:trPr>
          <w:trHeight w:val="300"/>
        </w:trPr>
        <w:tc>
          <w:tcPr>
            <w:tcW w:w="1435" w:type="dxa"/>
            <w:tcMar>
              <w:left w:w="72" w:type="dxa"/>
              <w:right w:w="72" w:type="dxa"/>
            </w:tcMar>
          </w:tcPr>
          <w:p w14:paraId="1E9BC18D" w14:textId="53CA04B9" w:rsidR="0048307F" w:rsidRPr="00BC15AF" w:rsidRDefault="0048307F" w:rsidP="0048307F">
            <w:pPr>
              <w:rPr>
                <w:rFonts w:ascii="Arial" w:hAnsi="Arial" w:cs="Arial"/>
                <w:color w:val="000000"/>
                <w:sz w:val="16"/>
                <w:szCs w:val="16"/>
              </w:rPr>
            </w:pPr>
            <w:r>
              <w:rPr>
                <w:rFonts w:ascii="Arial" w:hAnsi="Arial" w:cs="Arial"/>
                <w:color w:val="000000"/>
                <w:sz w:val="16"/>
                <w:szCs w:val="16"/>
              </w:rPr>
              <w:t>TeacherHandScoring</w:t>
            </w:r>
          </w:p>
        </w:tc>
        <w:tc>
          <w:tcPr>
            <w:tcW w:w="1350" w:type="dxa"/>
            <w:tcMar>
              <w:left w:w="72" w:type="dxa"/>
              <w:right w:w="72" w:type="dxa"/>
            </w:tcMar>
          </w:tcPr>
          <w:p w14:paraId="585D0C12" w14:textId="08240853"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04A5042E" w14:textId="696006D5" w:rsidR="0048307F" w:rsidRPr="00BC15AF" w:rsidRDefault="0048307F" w:rsidP="0048307F">
            <w:pPr>
              <w:rPr>
                <w:rFonts w:ascii="Arial" w:hAnsi="Arial" w:cs="Arial"/>
                <w:color w:val="000000"/>
                <w:sz w:val="16"/>
                <w:szCs w:val="16"/>
              </w:rPr>
            </w:pPr>
            <w:r>
              <w:rPr>
                <w:rFonts w:ascii="Arial" w:hAnsi="Arial" w:cs="Arial"/>
                <w:color w:val="000000"/>
                <w:sz w:val="16"/>
                <w:szCs w:val="16"/>
              </w:rPr>
              <w:t>TestPackage:Test:Segments:Segment:Pool:ItemGroup:Item:TeacherHandScoring</w:t>
            </w:r>
          </w:p>
        </w:tc>
        <w:tc>
          <w:tcPr>
            <w:tcW w:w="843" w:type="dxa"/>
            <w:tcMar>
              <w:left w:w="72" w:type="dxa"/>
              <w:right w:w="72" w:type="dxa"/>
            </w:tcMar>
          </w:tcPr>
          <w:p w14:paraId="499E12EE" w14:textId="23F2F970"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50491378" w14:textId="502708F1" w:rsidR="0048307F" w:rsidRPr="00BC15AF" w:rsidRDefault="0048307F" w:rsidP="0048307F">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1E7CC8B9" w14:textId="3CC230C5"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342D2ACA" w14:textId="00D5BC87"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43CF4918" w14:textId="22AE3B0C"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r>
      <w:tr w:rsidR="00F53A3A" w:rsidRPr="00104454" w14:paraId="50F23B4E" w14:textId="77777777" w:rsidTr="00002D00">
        <w:trPr>
          <w:trHeight w:val="1200"/>
        </w:trPr>
        <w:tc>
          <w:tcPr>
            <w:tcW w:w="1435" w:type="dxa"/>
            <w:tcMar>
              <w:left w:w="72" w:type="dxa"/>
              <w:right w:w="72" w:type="dxa"/>
            </w:tcMar>
          </w:tcPr>
          <w:p w14:paraId="552CC86D" w14:textId="111BF116"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211CF6C" w14:textId="77FCA108" w:rsidR="00F53A3A" w:rsidRPr="00BC15AF" w:rsidRDefault="00F53A3A" w:rsidP="00F53A3A">
            <w:pPr>
              <w:rPr>
                <w:rFonts w:ascii="Arial" w:hAnsi="Arial" w:cs="Arial"/>
                <w:color w:val="000000"/>
                <w:sz w:val="16"/>
                <w:szCs w:val="16"/>
              </w:rPr>
            </w:pPr>
            <w:r>
              <w:rPr>
                <w:rFonts w:ascii="Arial" w:hAnsi="Arial" w:cs="Arial"/>
                <w:color w:val="000000"/>
                <w:sz w:val="16"/>
                <w:szCs w:val="16"/>
              </w:rPr>
              <w:t>description</w:t>
            </w:r>
          </w:p>
        </w:tc>
        <w:tc>
          <w:tcPr>
            <w:tcW w:w="2487" w:type="dxa"/>
            <w:tcMar>
              <w:left w:w="72" w:type="dxa"/>
              <w:right w:w="72" w:type="dxa"/>
            </w:tcMar>
          </w:tcPr>
          <w:p w14:paraId="704F2332" w14:textId="31BAB5C4"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27062183" w14:textId="62DBFA3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31406B3E" w14:textId="2C1A0969"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0F5EFC66" w14:textId="7DE7D24A"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4A05847C" w14:textId="417B5639"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50B86210" w14:textId="33A78D91"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087FAEF8" w14:textId="77777777" w:rsidTr="00002D00">
        <w:trPr>
          <w:trHeight w:val="600"/>
        </w:trPr>
        <w:tc>
          <w:tcPr>
            <w:tcW w:w="1435" w:type="dxa"/>
            <w:tcMar>
              <w:left w:w="72" w:type="dxa"/>
              <w:right w:w="72" w:type="dxa"/>
            </w:tcMar>
          </w:tcPr>
          <w:p w14:paraId="77DA0FCD" w14:textId="3DEECABE"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039D1DF8" w14:textId="0CE4B76A" w:rsidR="00F53A3A" w:rsidRPr="00BC15AF" w:rsidRDefault="00F53A3A" w:rsidP="00F53A3A">
            <w:pPr>
              <w:rPr>
                <w:rFonts w:ascii="Arial" w:hAnsi="Arial" w:cs="Arial"/>
                <w:color w:val="000000"/>
                <w:sz w:val="16"/>
                <w:szCs w:val="16"/>
              </w:rPr>
            </w:pPr>
            <w:r>
              <w:rPr>
                <w:rFonts w:ascii="Arial" w:hAnsi="Arial" w:cs="Arial"/>
                <w:color w:val="000000"/>
                <w:sz w:val="16"/>
                <w:szCs w:val="16"/>
              </w:rPr>
              <w:t>exemplar</w:t>
            </w:r>
          </w:p>
        </w:tc>
        <w:tc>
          <w:tcPr>
            <w:tcW w:w="2487" w:type="dxa"/>
            <w:tcMar>
              <w:left w:w="72" w:type="dxa"/>
              <w:right w:w="72" w:type="dxa"/>
            </w:tcMar>
          </w:tcPr>
          <w:p w14:paraId="3D935530" w14:textId="3D5D0F8F"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5837DEB7" w14:textId="362AC7AD"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7267E8DF" w14:textId="223B12D0"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175D9D6A" w14:textId="4F4D7CAB"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7D6C9C48" w14:textId="6AB4946B"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4AB47FE0" w14:textId="2CAEC715"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60692774" w14:textId="77777777" w:rsidTr="00002D00">
        <w:trPr>
          <w:trHeight w:val="1200"/>
        </w:trPr>
        <w:tc>
          <w:tcPr>
            <w:tcW w:w="1435" w:type="dxa"/>
            <w:tcMar>
              <w:left w:w="72" w:type="dxa"/>
              <w:right w:w="72" w:type="dxa"/>
            </w:tcMar>
          </w:tcPr>
          <w:p w14:paraId="256808EE" w14:textId="48182DE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232B6C14" w14:textId="62A68089" w:rsidR="00F53A3A" w:rsidRPr="00BC15AF" w:rsidRDefault="00F53A3A" w:rsidP="00F53A3A">
            <w:pPr>
              <w:rPr>
                <w:rFonts w:ascii="Arial" w:hAnsi="Arial" w:cs="Arial"/>
                <w:color w:val="000000"/>
                <w:sz w:val="16"/>
                <w:szCs w:val="16"/>
              </w:rPr>
            </w:pPr>
            <w:r>
              <w:rPr>
                <w:rFonts w:ascii="Arial" w:hAnsi="Arial" w:cs="Arial"/>
                <w:color w:val="000000"/>
                <w:sz w:val="16"/>
                <w:szCs w:val="16"/>
              </w:rPr>
              <w:t>itemname</w:t>
            </w:r>
          </w:p>
        </w:tc>
        <w:tc>
          <w:tcPr>
            <w:tcW w:w="2487" w:type="dxa"/>
            <w:tcMar>
              <w:left w:w="72" w:type="dxa"/>
              <w:right w:w="72" w:type="dxa"/>
            </w:tcMar>
          </w:tcPr>
          <w:p w14:paraId="53DDF808" w14:textId="289E04C0"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058130AA" w14:textId="512912B0"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4834907F" w14:textId="2FBEDB15"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23982E75" w14:textId="47E772BF"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203AFB93" w14:textId="1529D31E"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11D1EB4E" w14:textId="0094F58D"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25C2AC1F" w14:textId="77777777" w:rsidTr="00002D00">
        <w:trPr>
          <w:trHeight w:val="300"/>
        </w:trPr>
        <w:tc>
          <w:tcPr>
            <w:tcW w:w="1435" w:type="dxa"/>
            <w:tcMar>
              <w:left w:w="72" w:type="dxa"/>
              <w:right w:w="72" w:type="dxa"/>
            </w:tcMar>
          </w:tcPr>
          <w:p w14:paraId="3D1B88D9" w14:textId="6D9CD8EB"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645DC266" w14:textId="353AA024" w:rsidR="00F53A3A" w:rsidRPr="00BC15AF" w:rsidRDefault="00F53A3A" w:rsidP="00F53A3A">
            <w:pPr>
              <w:rPr>
                <w:rFonts w:ascii="Arial" w:hAnsi="Arial" w:cs="Arial"/>
                <w:color w:val="000000"/>
                <w:sz w:val="16"/>
                <w:szCs w:val="16"/>
              </w:rPr>
            </w:pPr>
            <w:r>
              <w:rPr>
                <w:rFonts w:ascii="Arial" w:hAnsi="Arial" w:cs="Arial"/>
                <w:color w:val="000000"/>
                <w:sz w:val="16"/>
                <w:szCs w:val="16"/>
              </w:rPr>
              <w:t>layout</w:t>
            </w:r>
          </w:p>
        </w:tc>
        <w:tc>
          <w:tcPr>
            <w:tcW w:w="2487" w:type="dxa"/>
            <w:tcMar>
              <w:left w:w="72" w:type="dxa"/>
              <w:right w:w="72" w:type="dxa"/>
            </w:tcMar>
          </w:tcPr>
          <w:p w14:paraId="7BF7AD86" w14:textId="251E5255"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67C8F227" w14:textId="174944C6"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22FEA167" w14:textId="70E014C0"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1D82C117" w14:textId="5F890C20"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3C364C93" w14:textId="27A30390"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0A24663E" w14:textId="33CC8048"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1EE8C90D" w14:textId="77777777" w:rsidTr="00002D00">
        <w:trPr>
          <w:trHeight w:val="900"/>
        </w:trPr>
        <w:tc>
          <w:tcPr>
            <w:tcW w:w="1435" w:type="dxa"/>
            <w:tcMar>
              <w:left w:w="72" w:type="dxa"/>
              <w:right w:w="72" w:type="dxa"/>
            </w:tcMar>
          </w:tcPr>
          <w:p w14:paraId="3851EF90" w14:textId="4762233F"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A603A09" w14:textId="1AEF009B" w:rsidR="00F53A3A" w:rsidRPr="00BC15AF" w:rsidRDefault="00F53A3A" w:rsidP="00F53A3A">
            <w:pPr>
              <w:rPr>
                <w:rFonts w:ascii="Arial" w:hAnsi="Arial" w:cs="Arial"/>
                <w:color w:val="000000"/>
                <w:sz w:val="16"/>
                <w:szCs w:val="16"/>
              </w:rPr>
            </w:pPr>
            <w:r>
              <w:rPr>
                <w:rFonts w:ascii="Arial" w:hAnsi="Arial" w:cs="Arial"/>
                <w:color w:val="000000"/>
                <w:sz w:val="16"/>
                <w:szCs w:val="16"/>
              </w:rPr>
              <w:t>passage</w:t>
            </w:r>
          </w:p>
        </w:tc>
        <w:tc>
          <w:tcPr>
            <w:tcW w:w="2487" w:type="dxa"/>
            <w:tcMar>
              <w:left w:w="72" w:type="dxa"/>
              <w:right w:w="72" w:type="dxa"/>
            </w:tcMar>
          </w:tcPr>
          <w:p w14:paraId="189F3321" w14:textId="5DF6F02E"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2E7933E2" w14:textId="6569058D"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7AC83619" w14:textId="0906E132"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6DD0447B" w14:textId="67F9EF0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69E015FF" w14:textId="7A533A9A"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54B8C674" w14:textId="65FC1117"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2D69B9A5" w14:textId="77777777" w:rsidTr="00002D00">
        <w:trPr>
          <w:trHeight w:val="300"/>
        </w:trPr>
        <w:tc>
          <w:tcPr>
            <w:tcW w:w="1435" w:type="dxa"/>
            <w:tcMar>
              <w:left w:w="72" w:type="dxa"/>
              <w:right w:w="72" w:type="dxa"/>
            </w:tcMar>
          </w:tcPr>
          <w:p w14:paraId="6375BBC1" w14:textId="122895F8"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6B0D89E" w14:textId="3A0E132D" w:rsidR="00F53A3A" w:rsidRPr="00BC15AF" w:rsidRDefault="00F53A3A" w:rsidP="00F53A3A">
            <w:pPr>
              <w:rPr>
                <w:rFonts w:ascii="Arial" w:hAnsi="Arial" w:cs="Arial"/>
                <w:color w:val="000000"/>
                <w:sz w:val="16"/>
                <w:szCs w:val="16"/>
              </w:rPr>
            </w:pPr>
            <w:r>
              <w:rPr>
                <w:rFonts w:ascii="Arial" w:hAnsi="Arial" w:cs="Arial"/>
                <w:color w:val="000000"/>
                <w:sz w:val="16"/>
                <w:szCs w:val="16"/>
              </w:rPr>
              <w:t>trainingGuide</w:t>
            </w:r>
          </w:p>
        </w:tc>
        <w:tc>
          <w:tcPr>
            <w:tcW w:w="2487" w:type="dxa"/>
            <w:tcMar>
              <w:left w:w="72" w:type="dxa"/>
              <w:right w:w="72" w:type="dxa"/>
            </w:tcMar>
          </w:tcPr>
          <w:p w14:paraId="397308C1" w14:textId="49027525"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0D23A869" w14:textId="7E54F76F"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2C0084E2" w14:textId="1CA56C37"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2AF6A98B" w14:textId="11353C72"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53D3125C" w14:textId="425C9950"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63743D98" w14:textId="757258DE"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6ABC02BE" w14:textId="77777777" w:rsidTr="00002D00">
        <w:trPr>
          <w:trHeight w:val="300"/>
        </w:trPr>
        <w:tc>
          <w:tcPr>
            <w:tcW w:w="1435" w:type="dxa"/>
            <w:tcMar>
              <w:left w:w="72" w:type="dxa"/>
              <w:right w:w="72" w:type="dxa"/>
            </w:tcMar>
          </w:tcPr>
          <w:p w14:paraId="4C03C230" w14:textId="3EC82F70" w:rsidR="00F53A3A" w:rsidRPr="00BC15AF" w:rsidRDefault="00F53A3A" w:rsidP="00F53A3A">
            <w:pPr>
              <w:rPr>
                <w:rFonts w:ascii="Arial" w:hAnsi="Arial" w:cs="Arial"/>
                <w:color w:val="000000"/>
                <w:sz w:val="16"/>
                <w:szCs w:val="16"/>
              </w:rPr>
            </w:pPr>
            <w:r>
              <w:rPr>
                <w:rFonts w:ascii="Arial" w:hAnsi="Arial" w:cs="Arial"/>
                <w:color w:val="000000"/>
                <w:sz w:val="16"/>
                <w:szCs w:val="16"/>
              </w:rPr>
              <w:t>Dimensions</w:t>
            </w:r>
          </w:p>
        </w:tc>
        <w:tc>
          <w:tcPr>
            <w:tcW w:w="1350" w:type="dxa"/>
            <w:tcMar>
              <w:left w:w="72" w:type="dxa"/>
              <w:right w:w="72" w:type="dxa"/>
            </w:tcMar>
          </w:tcPr>
          <w:p w14:paraId="473D7DB5" w14:textId="20D0C005"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1D0C7387" w14:textId="03633B9D" w:rsidR="00F53A3A" w:rsidRPr="00BC15AF" w:rsidRDefault="00F53A3A" w:rsidP="00F53A3A">
            <w:pPr>
              <w:rPr>
                <w:rFonts w:ascii="Arial" w:hAnsi="Arial" w:cs="Arial"/>
                <w:color w:val="000000"/>
                <w:sz w:val="16"/>
                <w:szCs w:val="16"/>
              </w:rPr>
            </w:pPr>
            <w:r>
              <w:rPr>
                <w:rFonts w:ascii="Arial" w:hAnsi="Arial" w:cs="Arial"/>
                <w:color w:val="000000"/>
                <w:sz w:val="16"/>
                <w:szCs w:val="16"/>
              </w:rPr>
              <w:t>TestPackage:Test:Segments:Segment:Pool:ItemGroup:Item:TeacherHandScoring:Dimensions</w:t>
            </w:r>
          </w:p>
        </w:tc>
        <w:tc>
          <w:tcPr>
            <w:tcW w:w="843" w:type="dxa"/>
            <w:tcMar>
              <w:left w:w="72" w:type="dxa"/>
              <w:right w:w="72" w:type="dxa"/>
            </w:tcMar>
          </w:tcPr>
          <w:p w14:paraId="01B8D5AB" w14:textId="10F2A79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2AE9A982" w14:textId="48131BA0"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6118B665" w14:textId="20179A9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0C1A2D31" w14:textId="4491BDE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634464E0" w14:textId="262E880E" w:rsidR="00F53A3A" w:rsidRPr="00BC15AF" w:rsidRDefault="00F53A3A" w:rsidP="00F53A3A">
            <w:pPr>
              <w:rPr>
                <w:rFonts w:ascii="Arial" w:hAnsi="Arial" w:cs="Arial"/>
                <w:color w:val="000000"/>
                <w:sz w:val="16"/>
                <w:szCs w:val="16"/>
              </w:rPr>
            </w:pPr>
            <w:r>
              <w:rPr>
                <w:rFonts w:ascii="Arial" w:hAnsi="Arial" w:cs="Arial"/>
                <w:color w:val="000000"/>
                <w:sz w:val="16"/>
                <w:szCs w:val="16"/>
              </w:rPr>
              <w:t>String</w:t>
            </w:r>
          </w:p>
        </w:tc>
      </w:tr>
      <w:tr w:rsidR="0048307F" w:rsidRPr="00104454" w14:paraId="3FF057E1" w14:textId="77777777" w:rsidTr="00002D00">
        <w:trPr>
          <w:trHeight w:val="600"/>
        </w:trPr>
        <w:tc>
          <w:tcPr>
            <w:tcW w:w="1435" w:type="dxa"/>
            <w:tcMar>
              <w:left w:w="72" w:type="dxa"/>
              <w:right w:w="72" w:type="dxa"/>
            </w:tcMar>
          </w:tcPr>
          <w:p w14:paraId="49C22A9C" w14:textId="62264BB6" w:rsidR="0048307F" w:rsidRPr="00BC15AF" w:rsidRDefault="0048307F" w:rsidP="0048307F">
            <w:pPr>
              <w:rPr>
                <w:rFonts w:ascii="Arial" w:hAnsi="Arial" w:cs="Arial"/>
                <w:color w:val="000000"/>
                <w:sz w:val="16"/>
                <w:szCs w:val="16"/>
              </w:rPr>
            </w:pPr>
            <w:r>
              <w:rPr>
                <w:rFonts w:ascii="Arial" w:hAnsi="Arial" w:cs="Arial"/>
                <w:color w:val="000000"/>
                <w:sz w:val="16"/>
                <w:szCs w:val="16"/>
              </w:rPr>
              <w:t>Stimulus</w:t>
            </w:r>
          </w:p>
        </w:tc>
        <w:tc>
          <w:tcPr>
            <w:tcW w:w="1350" w:type="dxa"/>
            <w:tcMar>
              <w:left w:w="72" w:type="dxa"/>
              <w:right w:w="72" w:type="dxa"/>
            </w:tcMar>
          </w:tcPr>
          <w:p w14:paraId="38E9789E" w14:textId="72338205"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6FC505FC" w14:textId="3D0FF227" w:rsidR="0048307F" w:rsidRPr="00BC15AF" w:rsidRDefault="0048307F" w:rsidP="0048307F">
            <w:pPr>
              <w:rPr>
                <w:rFonts w:ascii="Arial" w:hAnsi="Arial" w:cs="Arial"/>
                <w:color w:val="000000"/>
                <w:sz w:val="16"/>
                <w:szCs w:val="16"/>
              </w:rPr>
            </w:pPr>
            <w:r>
              <w:rPr>
                <w:rFonts w:ascii="Arial" w:hAnsi="Arial" w:cs="Arial"/>
                <w:color w:val="000000"/>
                <w:sz w:val="16"/>
                <w:szCs w:val="16"/>
              </w:rPr>
              <w:t>TestPackage:Test:Segments:Segment:Pool:ItemGroup:Stimulus</w:t>
            </w:r>
          </w:p>
        </w:tc>
        <w:tc>
          <w:tcPr>
            <w:tcW w:w="843" w:type="dxa"/>
            <w:tcMar>
              <w:left w:w="72" w:type="dxa"/>
              <w:right w:w="72" w:type="dxa"/>
            </w:tcMar>
          </w:tcPr>
          <w:p w14:paraId="74838469" w14:textId="27C99138"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747BB7B0" w14:textId="4BBDB167" w:rsidR="0048307F" w:rsidRPr="00BC15AF" w:rsidRDefault="0048307F" w:rsidP="0048307F">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4942CB68" w14:textId="532FF430" w:rsidR="0048307F" w:rsidRPr="00BC15AF" w:rsidRDefault="0048307F" w:rsidP="0048307F">
            <w:pPr>
              <w:rPr>
                <w:rFonts w:ascii="Arial" w:hAnsi="Arial" w:cs="Arial"/>
                <w:color w:val="000000"/>
                <w:sz w:val="16"/>
                <w:szCs w:val="16"/>
              </w:rPr>
            </w:pPr>
            <w:r>
              <w:rPr>
                <w:rFonts w:ascii="Arial" w:hAnsi="Arial" w:cs="Arial"/>
                <w:color w:val="000000"/>
                <w:sz w:val="16"/>
                <w:szCs w:val="16"/>
              </w:rPr>
              <w:t>The stimulus associated with the item group items</w:t>
            </w:r>
          </w:p>
        </w:tc>
        <w:tc>
          <w:tcPr>
            <w:tcW w:w="3213" w:type="dxa"/>
            <w:tcMar>
              <w:left w:w="72" w:type="dxa"/>
              <w:right w:w="72" w:type="dxa"/>
            </w:tcMar>
          </w:tcPr>
          <w:p w14:paraId="228220FC" w14:textId="71B7BA83"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53832F8" w14:textId="307B3511"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r>
      <w:tr w:rsidR="00F53A3A" w:rsidRPr="00104454" w14:paraId="466C780A" w14:textId="77777777" w:rsidTr="00002D00">
        <w:trPr>
          <w:trHeight w:val="1800"/>
        </w:trPr>
        <w:tc>
          <w:tcPr>
            <w:tcW w:w="1435" w:type="dxa"/>
            <w:tcMar>
              <w:left w:w="72" w:type="dxa"/>
              <w:right w:w="72" w:type="dxa"/>
            </w:tcMar>
          </w:tcPr>
          <w:p w14:paraId="02681A39" w14:textId="01AFA239" w:rsidR="00F53A3A" w:rsidRPr="00BC15AF" w:rsidRDefault="00F53A3A" w:rsidP="00F53A3A">
            <w:pPr>
              <w:rPr>
                <w:rFonts w:ascii="Arial" w:hAnsi="Arial" w:cs="Arial"/>
                <w:color w:val="000000"/>
                <w:sz w:val="16"/>
                <w:szCs w:val="16"/>
              </w:rPr>
            </w:pPr>
            <w:r>
              <w:rPr>
                <w:rFonts w:ascii="Arial" w:hAnsi="Arial" w:cs="Arial"/>
                <w:color w:val="000000"/>
                <w:sz w:val="16"/>
                <w:szCs w:val="16"/>
              </w:rPr>
              <w:lastRenderedPageBreak/>
              <w:t> </w:t>
            </w:r>
          </w:p>
        </w:tc>
        <w:tc>
          <w:tcPr>
            <w:tcW w:w="1350" w:type="dxa"/>
            <w:tcMar>
              <w:left w:w="72" w:type="dxa"/>
              <w:right w:w="72" w:type="dxa"/>
            </w:tcMar>
          </w:tcPr>
          <w:p w14:paraId="6EC2BB1F" w14:textId="49EF1E67" w:rsidR="00F53A3A" w:rsidRPr="00BC15AF" w:rsidRDefault="00F53A3A" w:rsidP="00F53A3A">
            <w:pPr>
              <w:rPr>
                <w:rFonts w:ascii="Arial" w:hAnsi="Arial" w:cs="Arial"/>
                <w:color w:val="000000"/>
                <w:sz w:val="16"/>
                <w:szCs w:val="16"/>
              </w:rPr>
            </w:pPr>
            <w:r>
              <w:rPr>
                <w:rFonts w:ascii="Arial" w:hAnsi="Arial" w:cs="Arial"/>
                <w:color w:val="000000"/>
                <w:sz w:val="16"/>
                <w:szCs w:val="16"/>
              </w:rPr>
              <w:t>id</w:t>
            </w:r>
          </w:p>
        </w:tc>
        <w:tc>
          <w:tcPr>
            <w:tcW w:w="2487" w:type="dxa"/>
            <w:tcMar>
              <w:left w:w="72" w:type="dxa"/>
              <w:right w:w="72" w:type="dxa"/>
            </w:tcMar>
          </w:tcPr>
          <w:p w14:paraId="3F9179DE" w14:textId="756E2A0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4AFD0FE4" w14:textId="1E4EA8B5" w:rsidR="00F53A3A" w:rsidRPr="00BC15AF" w:rsidRDefault="00F53A3A" w:rsidP="00F53A3A">
            <w:pPr>
              <w:rPr>
                <w:rFonts w:ascii="Arial" w:hAnsi="Arial" w:cs="Arial"/>
                <w:color w:val="000000"/>
                <w:sz w:val="16"/>
                <w:szCs w:val="16"/>
              </w:rPr>
            </w:pPr>
            <w:r>
              <w:rPr>
                <w:rFonts w:ascii="Arial" w:hAnsi="Arial" w:cs="Arial"/>
                <w:color w:val="000000"/>
                <w:sz w:val="16"/>
                <w:szCs w:val="16"/>
              </w:rPr>
              <w:t>10</w:t>
            </w:r>
          </w:p>
        </w:tc>
        <w:tc>
          <w:tcPr>
            <w:tcW w:w="990" w:type="dxa"/>
            <w:tcMar>
              <w:left w:w="72" w:type="dxa"/>
              <w:right w:w="72" w:type="dxa"/>
            </w:tcMar>
          </w:tcPr>
          <w:p w14:paraId="69577A4A" w14:textId="4AAAE5B8"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5BFB4844" w14:textId="193BA601" w:rsidR="00F53A3A" w:rsidRPr="00BC15AF" w:rsidRDefault="00F53A3A" w:rsidP="00F53A3A">
            <w:pPr>
              <w:rPr>
                <w:rFonts w:ascii="Arial" w:hAnsi="Arial" w:cs="Arial"/>
                <w:color w:val="000000"/>
                <w:sz w:val="16"/>
                <w:szCs w:val="16"/>
              </w:rPr>
            </w:pPr>
            <w:r>
              <w:rPr>
                <w:rFonts w:ascii="Arial" w:hAnsi="Arial" w:cs="Arial"/>
                <w:color w:val="000000"/>
                <w:sz w:val="16"/>
                <w:szCs w:val="16"/>
              </w:rPr>
              <w:t>Thte identifier for the stimulus</w:t>
            </w:r>
          </w:p>
        </w:tc>
        <w:tc>
          <w:tcPr>
            <w:tcW w:w="3213" w:type="dxa"/>
            <w:tcMar>
              <w:left w:w="72" w:type="dxa"/>
              <w:right w:w="72" w:type="dxa"/>
            </w:tcMar>
          </w:tcPr>
          <w:p w14:paraId="52103B4F" w14:textId="205C25E5" w:rsidR="00F53A3A" w:rsidRPr="00BC15AF" w:rsidRDefault="00F53A3A" w:rsidP="00F53A3A">
            <w:pPr>
              <w:rPr>
                <w:rFonts w:ascii="Arial" w:hAnsi="Arial" w:cs="Arial"/>
                <w:color w:val="000000"/>
                <w:sz w:val="16"/>
                <w:szCs w:val="16"/>
              </w:rPr>
            </w:pPr>
            <w:r>
              <w:rPr>
                <w:rFonts w:ascii="Arial" w:hAnsi="Arial" w:cs="Arial"/>
                <w:color w:val="000000"/>
                <w:sz w:val="16"/>
                <w:szCs w:val="16"/>
              </w:rPr>
              <w:t>As of the publishing of this document, the Test Delivery System only supports integer/long values as an stimulus identifier</w:t>
            </w:r>
          </w:p>
        </w:tc>
        <w:tc>
          <w:tcPr>
            <w:tcW w:w="1350" w:type="dxa"/>
            <w:tcMar>
              <w:left w:w="72" w:type="dxa"/>
              <w:right w:w="72" w:type="dxa"/>
            </w:tcMar>
          </w:tcPr>
          <w:p w14:paraId="53C02109" w14:textId="0A267825"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34CA55A8" w14:textId="77777777" w:rsidTr="00002D00">
        <w:trPr>
          <w:trHeight w:val="300"/>
        </w:trPr>
        <w:tc>
          <w:tcPr>
            <w:tcW w:w="1435" w:type="dxa"/>
            <w:tcMar>
              <w:left w:w="72" w:type="dxa"/>
              <w:right w:w="72" w:type="dxa"/>
            </w:tcMar>
          </w:tcPr>
          <w:p w14:paraId="4A45ED5A" w14:textId="00DBCE88" w:rsidR="00F53A3A" w:rsidRPr="00BC15AF" w:rsidRDefault="00F53A3A" w:rsidP="00F53A3A">
            <w:pPr>
              <w:rPr>
                <w:rFonts w:ascii="Arial" w:hAnsi="Arial" w:cs="Arial"/>
                <w:color w:val="000000"/>
                <w:sz w:val="16"/>
                <w:szCs w:val="16"/>
              </w:rPr>
            </w:pPr>
            <w:r>
              <w:rPr>
                <w:rFonts w:ascii="Arial" w:hAnsi="Arial" w:cs="Arial"/>
                <w:color w:val="000000"/>
                <w:sz w:val="16"/>
                <w:szCs w:val="16"/>
              </w:rPr>
              <w:t>SegmentBlueprint</w:t>
            </w:r>
          </w:p>
        </w:tc>
        <w:tc>
          <w:tcPr>
            <w:tcW w:w="1350" w:type="dxa"/>
            <w:tcMar>
              <w:left w:w="72" w:type="dxa"/>
              <w:right w:w="72" w:type="dxa"/>
            </w:tcMar>
          </w:tcPr>
          <w:p w14:paraId="77AF67BD" w14:textId="0B8ED588"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1F2BB9E5" w14:textId="01A276A3" w:rsidR="00F53A3A" w:rsidRPr="00BC15AF" w:rsidRDefault="00F53A3A" w:rsidP="00F53A3A">
            <w:pPr>
              <w:rPr>
                <w:rFonts w:ascii="Arial" w:hAnsi="Arial" w:cs="Arial"/>
                <w:color w:val="000000"/>
                <w:sz w:val="16"/>
                <w:szCs w:val="16"/>
              </w:rPr>
            </w:pPr>
            <w:r>
              <w:rPr>
                <w:rFonts w:ascii="Arial" w:hAnsi="Arial" w:cs="Arial"/>
                <w:color w:val="000000"/>
                <w:sz w:val="16"/>
                <w:szCs w:val="16"/>
              </w:rPr>
              <w:t>TestPackage:Test:Segments:Segment:SegmentBlueprint</w:t>
            </w:r>
          </w:p>
        </w:tc>
        <w:tc>
          <w:tcPr>
            <w:tcW w:w="843" w:type="dxa"/>
            <w:tcMar>
              <w:left w:w="72" w:type="dxa"/>
              <w:right w:w="72" w:type="dxa"/>
            </w:tcMar>
          </w:tcPr>
          <w:p w14:paraId="6B873FF5" w14:textId="50ADFAFB"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3EAD9BEE" w14:textId="2161D1E6" w:rsidR="00F53A3A" w:rsidRPr="00BC15AF" w:rsidRDefault="0048307F"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2543D21A" w14:textId="4BEBC4C2" w:rsidR="00F53A3A" w:rsidRPr="00BC15AF" w:rsidRDefault="00F53A3A" w:rsidP="00F53A3A">
            <w:pPr>
              <w:rPr>
                <w:rFonts w:ascii="Arial" w:hAnsi="Arial" w:cs="Arial"/>
                <w:color w:val="000000"/>
                <w:sz w:val="16"/>
                <w:szCs w:val="16"/>
              </w:rPr>
            </w:pPr>
            <w:r>
              <w:rPr>
                <w:rFonts w:ascii="Arial" w:hAnsi="Arial" w:cs="Arial"/>
                <w:color w:val="000000"/>
                <w:sz w:val="16"/>
                <w:szCs w:val="16"/>
              </w:rPr>
              <w:t>A segment-level Blueprint that defines item selection rules for adaptive segments</w:t>
            </w:r>
            <w:r>
              <w:rPr>
                <w:rFonts w:ascii="Arial" w:hAnsi="Arial" w:cs="Arial"/>
                <w:color w:val="000000"/>
                <w:sz w:val="16"/>
                <w:szCs w:val="16"/>
              </w:rPr>
              <w:br/>
            </w:r>
            <w:r>
              <w:rPr>
                <w:rFonts w:ascii="Arial" w:hAnsi="Arial" w:cs="Arial"/>
                <w:color w:val="000000"/>
                <w:sz w:val="16"/>
                <w:szCs w:val="16"/>
              </w:rPr>
              <w:br/>
              <w:t>ATTRIBUTES:</w:t>
            </w:r>
            <w:r>
              <w:rPr>
                <w:rFonts w:ascii="Arial" w:hAnsi="Arial" w:cs="Arial"/>
                <w:color w:val="000000"/>
                <w:sz w:val="16"/>
                <w:szCs w:val="16"/>
              </w:rPr>
              <w:br/>
              <w:t>minExamItems/maxExamItems: the minimum and maximum operational items to administer from this blueprint category</w:t>
            </w:r>
            <w:r>
              <w:rPr>
                <w:rFonts w:ascii="Arial" w:hAnsi="Arial" w:cs="Arial"/>
                <w:color w:val="000000"/>
                <w:sz w:val="16"/>
                <w:szCs w:val="16"/>
              </w:rPr>
              <w:br/>
              <w:t>minFieldTestItems/maxFieldTestItems: (OPTIONAL) the minimum and maximum field test items to administer - default to "0"</w:t>
            </w:r>
          </w:p>
        </w:tc>
        <w:tc>
          <w:tcPr>
            <w:tcW w:w="3213" w:type="dxa"/>
            <w:tcMar>
              <w:left w:w="72" w:type="dxa"/>
              <w:right w:w="72" w:type="dxa"/>
            </w:tcMar>
          </w:tcPr>
          <w:p w14:paraId="35E004B7" w14:textId="2EE8372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6E21AF14" w14:textId="1D994DA8"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r>
      <w:tr w:rsidR="00D80837" w:rsidRPr="00104454" w14:paraId="7673E101" w14:textId="77777777" w:rsidTr="00002D00">
        <w:trPr>
          <w:trHeight w:val="300"/>
        </w:trPr>
        <w:tc>
          <w:tcPr>
            <w:tcW w:w="1435" w:type="dxa"/>
            <w:tcMar>
              <w:left w:w="72" w:type="dxa"/>
              <w:right w:w="72" w:type="dxa"/>
            </w:tcMar>
          </w:tcPr>
          <w:p w14:paraId="5144F0C9" w14:textId="1D44E220" w:rsidR="00D80837" w:rsidRPr="00BC15AF" w:rsidRDefault="00D80837" w:rsidP="00D80837">
            <w:pPr>
              <w:rPr>
                <w:rFonts w:ascii="Arial" w:hAnsi="Arial" w:cs="Arial"/>
                <w:color w:val="000000"/>
                <w:sz w:val="16"/>
                <w:szCs w:val="16"/>
              </w:rPr>
            </w:pPr>
            <w:r>
              <w:rPr>
                <w:rFonts w:ascii="Arial" w:hAnsi="Arial" w:cs="Arial"/>
                <w:color w:val="000000"/>
                <w:sz w:val="16"/>
                <w:szCs w:val="16"/>
              </w:rPr>
              <w:t>SegmentBlueprintElement</w:t>
            </w:r>
          </w:p>
        </w:tc>
        <w:tc>
          <w:tcPr>
            <w:tcW w:w="1350" w:type="dxa"/>
            <w:tcMar>
              <w:left w:w="72" w:type="dxa"/>
              <w:right w:w="72" w:type="dxa"/>
            </w:tcMar>
          </w:tcPr>
          <w:p w14:paraId="5CD6384B" w14:textId="76A3B306"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213A76F4" w14:textId="0117DF60"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TestPackage:Test:Segments:Segment:SegmentBlueprint:SegmentBlueprintElement</w:t>
            </w:r>
          </w:p>
        </w:tc>
        <w:tc>
          <w:tcPr>
            <w:tcW w:w="843" w:type="dxa"/>
            <w:tcMar>
              <w:left w:w="72" w:type="dxa"/>
              <w:right w:w="72" w:type="dxa"/>
            </w:tcMar>
          </w:tcPr>
          <w:p w14:paraId="5AF24315" w14:textId="0BE11276"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1B0471AB" w14:textId="283DC01F"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14897C53" w14:textId="6420E419" w:rsidR="00D80837" w:rsidRPr="00BC15AF" w:rsidRDefault="00D80837" w:rsidP="00D80837">
            <w:pPr>
              <w:rPr>
                <w:rFonts w:ascii="Arial" w:hAnsi="Arial" w:cs="Arial"/>
                <w:color w:val="000000"/>
                <w:sz w:val="16"/>
                <w:szCs w:val="16"/>
              </w:rPr>
            </w:pPr>
            <w:r>
              <w:rPr>
                <w:rFonts w:ascii="Arial" w:hAnsi="Arial" w:cs="Arial"/>
                <w:color w:val="000000"/>
                <w:sz w:val="16"/>
                <w:szCs w:val="16"/>
              </w:rPr>
              <w:t>BlueprintElement</w:t>
            </w:r>
            <w:r>
              <w:rPr>
                <w:rFonts w:ascii="Arial" w:hAnsi="Arial" w:cs="Arial"/>
                <w:color w:val="000000"/>
                <w:sz w:val="16"/>
                <w:szCs w:val="16"/>
              </w:rPr>
              <w:br/>
            </w:r>
            <w:r>
              <w:rPr>
                <w:rFonts w:ascii="Arial" w:hAnsi="Arial" w:cs="Arial"/>
                <w:color w:val="000000"/>
                <w:sz w:val="16"/>
                <w:szCs w:val="16"/>
              </w:rPr>
              <w:br/>
              <w:t xml:space="preserve"> ATTRIBUTES:minExamItems/maxExamItems: </w:t>
            </w:r>
          </w:p>
        </w:tc>
        <w:tc>
          <w:tcPr>
            <w:tcW w:w="3213" w:type="dxa"/>
            <w:tcMar>
              <w:left w:w="72" w:type="dxa"/>
              <w:right w:w="72" w:type="dxa"/>
            </w:tcMar>
          </w:tcPr>
          <w:p w14:paraId="79732F66" w14:textId="5CDB73E3"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52EE658C" w14:textId="69F9BF60"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F53A3A" w:rsidRPr="00104454" w14:paraId="0B4EF7C9" w14:textId="77777777" w:rsidTr="00002D00">
        <w:trPr>
          <w:trHeight w:val="300"/>
        </w:trPr>
        <w:tc>
          <w:tcPr>
            <w:tcW w:w="1435" w:type="dxa"/>
            <w:tcMar>
              <w:left w:w="72" w:type="dxa"/>
              <w:right w:w="72" w:type="dxa"/>
            </w:tcMar>
          </w:tcPr>
          <w:p w14:paraId="568BDBEC" w14:textId="2D2FC60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4E80D09D" w14:textId="1CCBDF12" w:rsidR="00F53A3A" w:rsidRPr="00BC15AF" w:rsidRDefault="00F53A3A" w:rsidP="00F53A3A">
            <w:pPr>
              <w:rPr>
                <w:rFonts w:ascii="Arial" w:hAnsi="Arial" w:cs="Arial"/>
                <w:color w:val="000000"/>
                <w:sz w:val="16"/>
                <w:szCs w:val="16"/>
              </w:rPr>
            </w:pPr>
            <w:r>
              <w:rPr>
                <w:rFonts w:ascii="Arial" w:hAnsi="Arial" w:cs="Arial"/>
                <w:color w:val="000000"/>
                <w:sz w:val="16"/>
                <w:szCs w:val="16"/>
              </w:rPr>
              <w:t>idRef</w:t>
            </w:r>
          </w:p>
        </w:tc>
        <w:tc>
          <w:tcPr>
            <w:tcW w:w="2487" w:type="dxa"/>
            <w:tcMar>
              <w:left w:w="72" w:type="dxa"/>
              <w:right w:w="72" w:type="dxa"/>
            </w:tcMar>
          </w:tcPr>
          <w:p w14:paraId="3ECFF5BF" w14:textId="54396CAF"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4B136AA4" w14:textId="3A0B69CA" w:rsidR="00F53A3A" w:rsidRPr="00BC15AF" w:rsidRDefault="00F53A3A" w:rsidP="00F53A3A">
            <w:pPr>
              <w:rPr>
                <w:rFonts w:ascii="Arial" w:hAnsi="Arial" w:cs="Arial"/>
                <w:color w:val="000000"/>
                <w:sz w:val="16"/>
                <w:szCs w:val="16"/>
              </w:rPr>
            </w:pPr>
            <w:r>
              <w:rPr>
                <w:rFonts w:ascii="Arial" w:hAnsi="Arial" w:cs="Arial"/>
                <w:color w:val="000000"/>
                <w:sz w:val="16"/>
                <w:szCs w:val="16"/>
              </w:rPr>
              <w:t>150</w:t>
            </w:r>
          </w:p>
        </w:tc>
        <w:tc>
          <w:tcPr>
            <w:tcW w:w="990" w:type="dxa"/>
            <w:tcMar>
              <w:left w:w="72" w:type="dxa"/>
              <w:right w:w="72" w:type="dxa"/>
            </w:tcMar>
          </w:tcPr>
          <w:p w14:paraId="42EEEFA4" w14:textId="62E639A8"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636C4D27" w14:textId="353EC29D" w:rsidR="00F53A3A" w:rsidRPr="00BC15AF" w:rsidRDefault="00F53A3A" w:rsidP="00F53A3A">
            <w:pPr>
              <w:rPr>
                <w:rFonts w:ascii="Arial" w:hAnsi="Arial" w:cs="Arial"/>
                <w:color w:val="000000"/>
                <w:sz w:val="16"/>
                <w:szCs w:val="16"/>
              </w:rPr>
            </w:pPr>
            <w:r>
              <w:rPr>
                <w:rFonts w:ascii="Arial" w:hAnsi="Arial" w:cs="Arial"/>
                <w:color w:val="000000"/>
                <w:sz w:val="16"/>
                <w:szCs w:val="16"/>
              </w:rPr>
              <w:t>The id of the test-package level blueprint element being referenced</w:t>
            </w:r>
          </w:p>
        </w:tc>
        <w:tc>
          <w:tcPr>
            <w:tcW w:w="3213" w:type="dxa"/>
            <w:tcMar>
              <w:left w:w="72" w:type="dxa"/>
              <w:right w:w="72" w:type="dxa"/>
            </w:tcMar>
          </w:tcPr>
          <w:p w14:paraId="4CD8C48F" w14:textId="43BCE00B"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32F9714D" w14:textId="3FEBEC20"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47B97CF4" w14:textId="77777777" w:rsidTr="00002D00">
        <w:trPr>
          <w:trHeight w:val="300"/>
        </w:trPr>
        <w:tc>
          <w:tcPr>
            <w:tcW w:w="1435" w:type="dxa"/>
            <w:tcMar>
              <w:left w:w="72" w:type="dxa"/>
              <w:right w:w="72" w:type="dxa"/>
            </w:tcMar>
          </w:tcPr>
          <w:p w14:paraId="6F849A28" w14:textId="58CE5134"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4D1ADCF4" w14:textId="7E0E1FF6" w:rsidR="00F53A3A" w:rsidRPr="00BC15AF" w:rsidRDefault="00F53A3A" w:rsidP="00F53A3A">
            <w:pPr>
              <w:rPr>
                <w:rFonts w:ascii="Arial" w:hAnsi="Arial" w:cs="Arial"/>
                <w:color w:val="000000"/>
                <w:sz w:val="16"/>
                <w:szCs w:val="16"/>
              </w:rPr>
            </w:pPr>
            <w:r>
              <w:rPr>
                <w:rFonts w:ascii="Arial" w:hAnsi="Arial" w:cs="Arial"/>
                <w:color w:val="000000"/>
                <w:sz w:val="16"/>
                <w:szCs w:val="16"/>
              </w:rPr>
              <w:t>maxExamItems</w:t>
            </w:r>
          </w:p>
        </w:tc>
        <w:tc>
          <w:tcPr>
            <w:tcW w:w="2487" w:type="dxa"/>
            <w:tcMar>
              <w:left w:w="72" w:type="dxa"/>
              <w:right w:w="72" w:type="dxa"/>
            </w:tcMar>
          </w:tcPr>
          <w:p w14:paraId="1A9B5030" w14:textId="7EED2C08"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53600938" w14:textId="6BBF1EE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264E83A2" w14:textId="1E1232DB"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2D1CB2F9" w14:textId="3B35BD6C" w:rsidR="00F53A3A" w:rsidRPr="00BC15AF" w:rsidRDefault="00F53A3A" w:rsidP="00F53A3A">
            <w:pPr>
              <w:rPr>
                <w:rFonts w:ascii="Arial" w:hAnsi="Arial" w:cs="Arial"/>
                <w:color w:val="000000"/>
                <w:sz w:val="16"/>
                <w:szCs w:val="16"/>
              </w:rPr>
            </w:pPr>
            <w:r>
              <w:rPr>
                <w:rFonts w:ascii="Arial" w:hAnsi="Arial" w:cs="Arial"/>
                <w:color w:val="000000"/>
                <w:sz w:val="16"/>
                <w:szCs w:val="16"/>
              </w:rPr>
              <w:t>The maximum operational items to administer from this blueprint element</w:t>
            </w:r>
          </w:p>
        </w:tc>
        <w:tc>
          <w:tcPr>
            <w:tcW w:w="3213" w:type="dxa"/>
            <w:tcMar>
              <w:left w:w="72" w:type="dxa"/>
              <w:right w:w="72" w:type="dxa"/>
            </w:tcMar>
          </w:tcPr>
          <w:p w14:paraId="410ABB1F" w14:textId="17B0A51D" w:rsidR="00F53A3A" w:rsidRPr="00BC15AF" w:rsidRDefault="00F53A3A" w:rsidP="00F53A3A">
            <w:pPr>
              <w:rPr>
                <w:rFonts w:ascii="Arial" w:hAnsi="Arial" w:cs="Arial"/>
                <w:color w:val="000000"/>
                <w:sz w:val="16"/>
                <w:szCs w:val="16"/>
              </w:rPr>
            </w:pPr>
            <w:r>
              <w:rPr>
                <w:rFonts w:ascii="Arial" w:hAnsi="Arial" w:cs="Arial"/>
                <w:color w:val="000000"/>
                <w:sz w:val="16"/>
                <w:szCs w:val="16"/>
              </w:rPr>
              <w:t>Integer &gt;= 0</w:t>
            </w:r>
          </w:p>
        </w:tc>
        <w:tc>
          <w:tcPr>
            <w:tcW w:w="1350" w:type="dxa"/>
            <w:tcMar>
              <w:left w:w="72" w:type="dxa"/>
              <w:right w:w="72" w:type="dxa"/>
            </w:tcMar>
          </w:tcPr>
          <w:p w14:paraId="53B964BC" w14:textId="6EBB0AF2" w:rsidR="00F53A3A" w:rsidRPr="00BC15AF" w:rsidRDefault="00F53A3A" w:rsidP="00F53A3A">
            <w:pPr>
              <w:rPr>
                <w:rFonts w:ascii="Arial" w:hAnsi="Arial" w:cs="Arial"/>
                <w:color w:val="000000"/>
                <w:sz w:val="16"/>
                <w:szCs w:val="16"/>
              </w:rPr>
            </w:pPr>
            <w:r>
              <w:rPr>
                <w:rFonts w:ascii="Arial" w:hAnsi="Arial" w:cs="Arial"/>
                <w:color w:val="000000"/>
                <w:sz w:val="16"/>
                <w:szCs w:val="16"/>
              </w:rPr>
              <w:t>integer</w:t>
            </w:r>
          </w:p>
        </w:tc>
      </w:tr>
      <w:tr w:rsidR="00F53A3A" w:rsidRPr="00104454" w14:paraId="077F2905" w14:textId="77777777" w:rsidTr="00002D00">
        <w:trPr>
          <w:trHeight w:val="1500"/>
        </w:trPr>
        <w:tc>
          <w:tcPr>
            <w:tcW w:w="1435" w:type="dxa"/>
            <w:tcMar>
              <w:left w:w="72" w:type="dxa"/>
              <w:right w:w="72" w:type="dxa"/>
            </w:tcMar>
          </w:tcPr>
          <w:p w14:paraId="31FB88C3" w14:textId="189FD5B6"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19BA7ECD" w14:textId="46D65AE4" w:rsidR="00F53A3A" w:rsidRPr="00BC15AF" w:rsidRDefault="00F53A3A" w:rsidP="00F53A3A">
            <w:pPr>
              <w:rPr>
                <w:rFonts w:ascii="Arial" w:hAnsi="Arial" w:cs="Arial"/>
                <w:color w:val="000000"/>
                <w:sz w:val="16"/>
                <w:szCs w:val="16"/>
              </w:rPr>
            </w:pPr>
            <w:r>
              <w:rPr>
                <w:rFonts w:ascii="Arial" w:hAnsi="Arial" w:cs="Arial"/>
                <w:color w:val="000000"/>
                <w:sz w:val="16"/>
                <w:szCs w:val="16"/>
              </w:rPr>
              <w:t>maxFieldTestItems</w:t>
            </w:r>
          </w:p>
        </w:tc>
        <w:tc>
          <w:tcPr>
            <w:tcW w:w="2487" w:type="dxa"/>
            <w:tcMar>
              <w:left w:w="72" w:type="dxa"/>
              <w:right w:w="72" w:type="dxa"/>
            </w:tcMar>
          </w:tcPr>
          <w:p w14:paraId="229F4FC6" w14:textId="2869CA60"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54C4157A" w14:textId="7D858DC7"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0178CC28" w14:textId="079D0162"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123CBE0D" w14:textId="2D4ACA45" w:rsidR="00F53A3A" w:rsidRPr="00BC15AF" w:rsidRDefault="00F53A3A" w:rsidP="00F53A3A">
            <w:pPr>
              <w:rPr>
                <w:rFonts w:ascii="Arial" w:hAnsi="Arial" w:cs="Arial"/>
                <w:color w:val="000000"/>
                <w:sz w:val="16"/>
                <w:szCs w:val="16"/>
              </w:rPr>
            </w:pPr>
            <w:r>
              <w:rPr>
                <w:rFonts w:ascii="Arial" w:hAnsi="Arial" w:cs="Arial"/>
                <w:color w:val="000000"/>
                <w:sz w:val="16"/>
                <w:szCs w:val="16"/>
              </w:rPr>
              <w:t>The maximum field test items to administer from this blueprint element. If not present, the default value is "0"</w:t>
            </w:r>
          </w:p>
        </w:tc>
        <w:tc>
          <w:tcPr>
            <w:tcW w:w="3213" w:type="dxa"/>
            <w:tcMar>
              <w:left w:w="72" w:type="dxa"/>
              <w:right w:w="72" w:type="dxa"/>
            </w:tcMar>
          </w:tcPr>
          <w:p w14:paraId="3F53AFF2" w14:textId="293E7F5A" w:rsidR="00F53A3A" w:rsidRPr="00BC15AF" w:rsidRDefault="00F53A3A" w:rsidP="00F53A3A">
            <w:pPr>
              <w:rPr>
                <w:rFonts w:ascii="Arial" w:hAnsi="Arial" w:cs="Arial"/>
                <w:color w:val="000000"/>
                <w:sz w:val="16"/>
                <w:szCs w:val="16"/>
              </w:rPr>
            </w:pPr>
            <w:r>
              <w:rPr>
                <w:rFonts w:ascii="Arial" w:hAnsi="Arial" w:cs="Arial"/>
                <w:color w:val="000000"/>
                <w:sz w:val="16"/>
                <w:szCs w:val="16"/>
              </w:rPr>
              <w:t>Integer &gt;= 0</w:t>
            </w:r>
          </w:p>
        </w:tc>
        <w:tc>
          <w:tcPr>
            <w:tcW w:w="1350" w:type="dxa"/>
            <w:tcMar>
              <w:left w:w="72" w:type="dxa"/>
              <w:right w:w="72" w:type="dxa"/>
            </w:tcMar>
          </w:tcPr>
          <w:p w14:paraId="0891B73D" w14:textId="5DA861B5" w:rsidR="00F53A3A" w:rsidRPr="00BC15AF" w:rsidRDefault="00F53A3A" w:rsidP="00F53A3A">
            <w:pPr>
              <w:rPr>
                <w:rFonts w:ascii="Arial" w:hAnsi="Arial" w:cs="Arial"/>
                <w:color w:val="000000"/>
                <w:sz w:val="16"/>
                <w:szCs w:val="16"/>
              </w:rPr>
            </w:pPr>
            <w:r>
              <w:rPr>
                <w:rFonts w:ascii="Arial" w:hAnsi="Arial" w:cs="Arial"/>
                <w:color w:val="000000"/>
                <w:sz w:val="16"/>
                <w:szCs w:val="16"/>
              </w:rPr>
              <w:t>integer</w:t>
            </w:r>
          </w:p>
        </w:tc>
      </w:tr>
      <w:tr w:rsidR="00F53A3A" w:rsidRPr="00104454" w14:paraId="7BC21C97" w14:textId="77777777" w:rsidTr="00002D00">
        <w:trPr>
          <w:trHeight w:val="300"/>
        </w:trPr>
        <w:tc>
          <w:tcPr>
            <w:tcW w:w="1435" w:type="dxa"/>
            <w:tcMar>
              <w:left w:w="72" w:type="dxa"/>
              <w:right w:w="72" w:type="dxa"/>
            </w:tcMar>
          </w:tcPr>
          <w:p w14:paraId="34555BF7" w14:textId="1FB93792"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49B5E095" w14:textId="1F959536" w:rsidR="00F53A3A" w:rsidRPr="00BC15AF" w:rsidRDefault="00F53A3A" w:rsidP="00F53A3A">
            <w:pPr>
              <w:rPr>
                <w:rFonts w:ascii="Arial" w:hAnsi="Arial" w:cs="Arial"/>
                <w:color w:val="000000"/>
                <w:sz w:val="16"/>
                <w:szCs w:val="16"/>
              </w:rPr>
            </w:pPr>
            <w:r>
              <w:rPr>
                <w:rFonts w:ascii="Arial" w:hAnsi="Arial" w:cs="Arial"/>
                <w:color w:val="000000"/>
                <w:sz w:val="16"/>
                <w:szCs w:val="16"/>
              </w:rPr>
              <w:t>minExamItems</w:t>
            </w:r>
          </w:p>
        </w:tc>
        <w:tc>
          <w:tcPr>
            <w:tcW w:w="2487" w:type="dxa"/>
            <w:tcMar>
              <w:left w:w="72" w:type="dxa"/>
              <w:right w:w="72" w:type="dxa"/>
            </w:tcMar>
          </w:tcPr>
          <w:p w14:paraId="61758367" w14:textId="488A02C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743EE6FF" w14:textId="719A1F34"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2C30CA03" w14:textId="40ABF897"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66C294DA" w14:textId="206C8582" w:rsidR="00F53A3A" w:rsidRPr="00BC15AF" w:rsidRDefault="00F53A3A" w:rsidP="00F53A3A">
            <w:pPr>
              <w:rPr>
                <w:rFonts w:ascii="Arial" w:hAnsi="Arial" w:cs="Arial"/>
                <w:color w:val="000000"/>
                <w:sz w:val="16"/>
                <w:szCs w:val="16"/>
              </w:rPr>
            </w:pPr>
            <w:r>
              <w:rPr>
                <w:rFonts w:ascii="Arial" w:hAnsi="Arial" w:cs="Arial"/>
                <w:color w:val="000000"/>
                <w:sz w:val="16"/>
                <w:szCs w:val="16"/>
              </w:rPr>
              <w:t>The minimum  operational items to administer from this blueprint element</w:t>
            </w:r>
          </w:p>
        </w:tc>
        <w:tc>
          <w:tcPr>
            <w:tcW w:w="3213" w:type="dxa"/>
            <w:tcMar>
              <w:left w:w="72" w:type="dxa"/>
              <w:right w:w="72" w:type="dxa"/>
            </w:tcMar>
          </w:tcPr>
          <w:p w14:paraId="51D55F23" w14:textId="7E4A9F18" w:rsidR="00F53A3A" w:rsidRPr="00BC15AF" w:rsidRDefault="00F53A3A" w:rsidP="00F53A3A">
            <w:pPr>
              <w:rPr>
                <w:rFonts w:ascii="Arial" w:hAnsi="Arial" w:cs="Arial"/>
                <w:color w:val="000000"/>
                <w:sz w:val="16"/>
                <w:szCs w:val="16"/>
              </w:rPr>
            </w:pPr>
            <w:r>
              <w:rPr>
                <w:rFonts w:ascii="Arial" w:hAnsi="Arial" w:cs="Arial"/>
                <w:color w:val="000000"/>
                <w:sz w:val="16"/>
                <w:szCs w:val="16"/>
              </w:rPr>
              <w:t>Integer &gt;= 0</w:t>
            </w:r>
          </w:p>
        </w:tc>
        <w:tc>
          <w:tcPr>
            <w:tcW w:w="1350" w:type="dxa"/>
            <w:tcMar>
              <w:left w:w="72" w:type="dxa"/>
              <w:right w:w="72" w:type="dxa"/>
            </w:tcMar>
          </w:tcPr>
          <w:p w14:paraId="01AFA9CB" w14:textId="0FC657E1" w:rsidR="00F53A3A" w:rsidRPr="00BC15AF" w:rsidRDefault="00F53A3A" w:rsidP="00F53A3A">
            <w:pPr>
              <w:rPr>
                <w:rFonts w:ascii="Arial" w:hAnsi="Arial" w:cs="Arial"/>
                <w:color w:val="000000"/>
                <w:sz w:val="16"/>
                <w:szCs w:val="16"/>
              </w:rPr>
            </w:pPr>
            <w:r>
              <w:rPr>
                <w:rFonts w:ascii="Arial" w:hAnsi="Arial" w:cs="Arial"/>
                <w:color w:val="000000"/>
                <w:sz w:val="16"/>
                <w:szCs w:val="16"/>
              </w:rPr>
              <w:t>integer</w:t>
            </w:r>
          </w:p>
        </w:tc>
      </w:tr>
      <w:tr w:rsidR="00F53A3A" w:rsidRPr="00104454" w14:paraId="4C908FE1" w14:textId="77777777" w:rsidTr="00002D00">
        <w:trPr>
          <w:trHeight w:val="300"/>
        </w:trPr>
        <w:tc>
          <w:tcPr>
            <w:tcW w:w="1435" w:type="dxa"/>
            <w:tcMar>
              <w:left w:w="72" w:type="dxa"/>
              <w:right w:w="72" w:type="dxa"/>
            </w:tcMar>
          </w:tcPr>
          <w:p w14:paraId="60CFD2E7" w14:textId="47260577" w:rsidR="00F53A3A" w:rsidRPr="00BC15AF" w:rsidRDefault="00F53A3A" w:rsidP="00F53A3A">
            <w:pPr>
              <w:rPr>
                <w:rFonts w:ascii="Arial" w:hAnsi="Arial" w:cs="Arial"/>
                <w:color w:val="000000"/>
                <w:sz w:val="16"/>
                <w:szCs w:val="16"/>
              </w:rPr>
            </w:pPr>
            <w:r>
              <w:rPr>
                <w:rFonts w:ascii="Arial" w:hAnsi="Arial" w:cs="Arial"/>
                <w:color w:val="000000"/>
                <w:sz w:val="16"/>
                <w:szCs w:val="16"/>
              </w:rPr>
              <w:lastRenderedPageBreak/>
              <w:t> </w:t>
            </w:r>
          </w:p>
        </w:tc>
        <w:tc>
          <w:tcPr>
            <w:tcW w:w="1350" w:type="dxa"/>
            <w:tcMar>
              <w:left w:w="72" w:type="dxa"/>
              <w:right w:w="72" w:type="dxa"/>
            </w:tcMar>
          </w:tcPr>
          <w:p w14:paraId="1FDAC01C" w14:textId="18AC7EF3" w:rsidR="00F53A3A" w:rsidRPr="00BC15AF" w:rsidRDefault="00F53A3A" w:rsidP="00F53A3A">
            <w:pPr>
              <w:rPr>
                <w:rFonts w:ascii="Arial" w:hAnsi="Arial" w:cs="Arial"/>
                <w:color w:val="000000"/>
                <w:sz w:val="16"/>
                <w:szCs w:val="16"/>
              </w:rPr>
            </w:pPr>
            <w:r>
              <w:rPr>
                <w:rFonts w:ascii="Arial" w:hAnsi="Arial" w:cs="Arial"/>
                <w:color w:val="000000"/>
                <w:sz w:val="16"/>
                <w:szCs w:val="16"/>
              </w:rPr>
              <w:t>minFieldTestItems</w:t>
            </w:r>
          </w:p>
        </w:tc>
        <w:tc>
          <w:tcPr>
            <w:tcW w:w="2487" w:type="dxa"/>
            <w:tcMar>
              <w:left w:w="72" w:type="dxa"/>
              <w:right w:w="72" w:type="dxa"/>
            </w:tcMar>
          </w:tcPr>
          <w:p w14:paraId="2608C3FF" w14:textId="2C8EE627"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3953CE9A" w14:textId="012030A7"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5F29AFED" w14:textId="4AF718E9"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5D4F09F6" w14:textId="04837CDD" w:rsidR="00F53A3A" w:rsidRPr="00BC15AF" w:rsidRDefault="00F53A3A" w:rsidP="00F53A3A">
            <w:pPr>
              <w:rPr>
                <w:rFonts w:ascii="Arial" w:hAnsi="Arial" w:cs="Arial"/>
                <w:color w:val="000000"/>
                <w:sz w:val="16"/>
                <w:szCs w:val="16"/>
              </w:rPr>
            </w:pPr>
            <w:r>
              <w:rPr>
                <w:rFonts w:ascii="Arial" w:hAnsi="Arial" w:cs="Arial"/>
                <w:color w:val="000000"/>
                <w:sz w:val="16"/>
                <w:szCs w:val="16"/>
              </w:rPr>
              <w:t>The minimum field test items to administer from this blueprint element. If not present, the default value is "0"</w:t>
            </w:r>
          </w:p>
        </w:tc>
        <w:tc>
          <w:tcPr>
            <w:tcW w:w="3213" w:type="dxa"/>
            <w:tcMar>
              <w:left w:w="72" w:type="dxa"/>
              <w:right w:w="72" w:type="dxa"/>
            </w:tcMar>
          </w:tcPr>
          <w:p w14:paraId="3C3E0DAA" w14:textId="4359DD89" w:rsidR="00F53A3A" w:rsidRPr="00BC15AF" w:rsidRDefault="00F53A3A" w:rsidP="00F53A3A">
            <w:pPr>
              <w:rPr>
                <w:rFonts w:ascii="Arial" w:hAnsi="Arial" w:cs="Arial"/>
                <w:color w:val="000000"/>
                <w:sz w:val="16"/>
                <w:szCs w:val="16"/>
              </w:rPr>
            </w:pPr>
            <w:r>
              <w:rPr>
                <w:rFonts w:ascii="Arial" w:hAnsi="Arial" w:cs="Arial"/>
                <w:color w:val="000000"/>
                <w:sz w:val="16"/>
                <w:szCs w:val="16"/>
              </w:rPr>
              <w:t>Integer &gt;= 0</w:t>
            </w:r>
          </w:p>
        </w:tc>
        <w:tc>
          <w:tcPr>
            <w:tcW w:w="1350" w:type="dxa"/>
            <w:tcMar>
              <w:left w:w="72" w:type="dxa"/>
              <w:right w:w="72" w:type="dxa"/>
            </w:tcMar>
          </w:tcPr>
          <w:p w14:paraId="339F10CB" w14:textId="6994B3E6" w:rsidR="00F53A3A" w:rsidRPr="00BC15AF" w:rsidRDefault="00F53A3A" w:rsidP="00F53A3A">
            <w:pPr>
              <w:rPr>
                <w:rFonts w:ascii="Arial" w:hAnsi="Arial" w:cs="Arial"/>
                <w:color w:val="000000"/>
                <w:sz w:val="16"/>
                <w:szCs w:val="16"/>
              </w:rPr>
            </w:pPr>
            <w:r>
              <w:rPr>
                <w:rFonts w:ascii="Arial" w:hAnsi="Arial" w:cs="Arial"/>
                <w:color w:val="000000"/>
                <w:sz w:val="16"/>
                <w:szCs w:val="16"/>
              </w:rPr>
              <w:t>integer</w:t>
            </w:r>
          </w:p>
        </w:tc>
      </w:tr>
      <w:tr w:rsidR="0048307F" w:rsidRPr="00104454" w14:paraId="26F25500" w14:textId="77777777" w:rsidTr="00002D00">
        <w:trPr>
          <w:trHeight w:val="300"/>
        </w:trPr>
        <w:tc>
          <w:tcPr>
            <w:tcW w:w="1435" w:type="dxa"/>
            <w:tcMar>
              <w:left w:w="72" w:type="dxa"/>
              <w:right w:w="72" w:type="dxa"/>
            </w:tcMar>
          </w:tcPr>
          <w:p w14:paraId="60EC8E04" w14:textId="08C66450" w:rsidR="0048307F" w:rsidRPr="00BC15AF" w:rsidRDefault="0048307F" w:rsidP="0048307F">
            <w:pPr>
              <w:rPr>
                <w:rFonts w:ascii="Arial" w:hAnsi="Arial" w:cs="Arial"/>
                <w:color w:val="000000"/>
                <w:sz w:val="16"/>
                <w:szCs w:val="16"/>
              </w:rPr>
            </w:pPr>
            <w:r>
              <w:rPr>
                <w:rFonts w:ascii="Arial" w:hAnsi="Arial" w:cs="Arial"/>
                <w:color w:val="000000"/>
                <w:sz w:val="16"/>
                <w:szCs w:val="16"/>
              </w:rPr>
              <w:t>ItemSelection</w:t>
            </w:r>
          </w:p>
        </w:tc>
        <w:tc>
          <w:tcPr>
            <w:tcW w:w="1350" w:type="dxa"/>
            <w:tcMar>
              <w:left w:w="72" w:type="dxa"/>
              <w:right w:w="72" w:type="dxa"/>
            </w:tcMar>
          </w:tcPr>
          <w:p w14:paraId="6E112324" w14:textId="3E02F7CD"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227E074D" w14:textId="12E949CB" w:rsidR="0048307F" w:rsidRPr="00BC15AF" w:rsidRDefault="0048307F" w:rsidP="0048307F">
            <w:pPr>
              <w:rPr>
                <w:rFonts w:ascii="Arial" w:hAnsi="Arial" w:cs="Arial"/>
                <w:color w:val="000000"/>
                <w:sz w:val="16"/>
                <w:szCs w:val="16"/>
              </w:rPr>
            </w:pPr>
            <w:r>
              <w:rPr>
                <w:rFonts w:ascii="Arial" w:hAnsi="Arial" w:cs="Arial"/>
                <w:color w:val="000000"/>
                <w:sz w:val="16"/>
                <w:szCs w:val="16"/>
              </w:rPr>
              <w:t>TestPackage:Test:Segments:Segment:SegmentBlueprint:SegmentBlueprintElement:ItemSelection</w:t>
            </w:r>
          </w:p>
        </w:tc>
        <w:tc>
          <w:tcPr>
            <w:tcW w:w="843" w:type="dxa"/>
            <w:tcMar>
              <w:left w:w="72" w:type="dxa"/>
              <w:right w:w="72" w:type="dxa"/>
            </w:tcMar>
          </w:tcPr>
          <w:p w14:paraId="57EAEC1D" w14:textId="1AC0ADD1"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6A70F7E3" w14:textId="4AD95CB2" w:rsidR="0048307F" w:rsidRPr="00BC15AF" w:rsidRDefault="0048307F" w:rsidP="0048307F">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0AE2BA20" w14:textId="570F84A2" w:rsidR="0048307F" w:rsidRPr="00BC15AF" w:rsidRDefault="0048307F" w:rsidP="0048307F">
            <w:pPr>
              <w:rPr>
                <w:rFonts w:ascii="Arial" w:hAnsi="Arial" w:cs="Arial"/>
                <w:color w:val="000000"/>
                <w:sz w:val="16"/>
                <w:szCs w:val="16"/>
              </w:rPr>
            </w:pPr>
            <w:r>
              <w:rPr>
                <w:rFonts w:ascii="Arial" w:hAnsi="Arial" w:cs="Arial"/>
                <w:color w:val="000000"/>
                <w:sz w:val="16"/>
                <w:szCs w:val="16"/>
              </w:rPr>
              <w:t>The item selection element</w:t>
            </w:r>
          </w:p>
        </w:tc>
        <w:tc>
          <w:tcPr>
            <w:tcW w:w="3213" w:type="dxa"/>
            <w:tcMar>
              <w:left w:w="72" w:type="dxa"/>
              <w:right w:w="72" w:type="dxa"/>
            </w:tcMar>
          </w:tcPr>
          <w:p w14:paraId="370B1E5D" w14:textId="096012BF"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4098AD3A" w14:textId="45BBDF56"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r>
      <w:tr w:rsidR="00D80837" w:rsidRPr="00104454" w14:paraId="79D89DE6" w14:textId="77777777" w:rsidTr="00002D00">
        <w:trPr>
          <w:trHeight w:val="300"/>
        </w:trPr>
        <w:tc>
          <w:tcPr>
            <w:tcW w:w="1435" w:type="dxa"/>
            <w:tcMar>
              <w:left w:w="72" w:type="dxa"/>
              <w:right w:w="72" w:type="dxa"/>
            </w:tcMar>
          </w:tcPr>
          <w:p w14:paraId="39B3A33D" w14:textId="5373B7B0" w:rsidR="00D80837" w:rsidRPr="00BC15AF" w:rsidRDefault="00D80837" w:rsidP="00D80837">
            <w:pPr>
              <w:rPr>
                <w:rFonts w:ascii="Arial" w:hAnsi="Arial" w:cs="Arial"/>
                <w:color w:val="000000"/>
                <w:sz w:val="16"/>
                <w:szCs w:val="16"/>
              </w:rPr>
            </w:pPr>
            <w:r>
              <w:rPr>
                <w:rFonts w:ascii="Arial" w:hAnsi="Arial" w:cs="Arial"/>
                <w:color w:val="000000"/>
                <w:sz w:val="16"/>
                <w:szCs w:val="16"/>
              </w:rPr>
              <w:t>Property</w:t>
            </w:r>
          </w:p>
        </w:tc>
        <w:tc>
          <w:tcPr>
            <w:tcW w:w="1350" w:type="dxa"/>
            <w:tcMar>
              <w:left w:w="72" w:type="dxa"/>
              <w:right w:w="72" w:type="dxa"/>
            </w:tcMar>
          </w:tcPr>
          <w:p w14:paraId="3B8A2484" w14:textId="195AC5CA"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3DA7AF20" w14:textId="4A628A9C"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TestPackage:Test:Segments:Segment:SegmentBlueprint:SegmentBlueprintElement:ItemSelection:Property</w:t>
            </w:r>
          </w:p>
        </w:tc>
        <w:tc>
          <w:tcPr>
            <w:tcW w:w="843" w:type="dxa"/>
            <w:tcMar>
              <w:left w:w="72" w:type="dxa"/>
              <w:right w:w="72" w:type="dxa"/>
            </w:tcMar>
          </w:tcPr>
          <w:p w14:paraId="64F629ED" w14:textId="416C4D4D"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52B357FE" w14:textId="0722B673"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45437E85" w14:textId="571CEEEC"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49598696" w14:textId="0C06C927"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0A8D1345" w14:textId="7B5F827B"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F53A3A" w:rsidRPr="00104454" w14:paraId="6EC40BB3" w14:textId="77777777" w:rsidTr="00002D00">
        <w:trPr>
          <w:trHeight w:val="300"/>
        </w:trPr>
        <w:tc>
          <w:tcPr>
            <w:tcW w:w="1435" w:type="dxa"/>
            <w:tcMar>
              <w:left w:w="72" w:type="dxa"/>
              <w:right w:w="72" w:type="dxa"/>
            </w:tcMar>
          </w:tcPr>
          <w:p w14:paraId="062E7D17" w14:textId="1A1D940F"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40818AA3" w14:textId="7BC5C229" w:rsidR="00F53A3A" w:rsidRPr="00BC15AF" w:rsidRDefault="00F53A3A" w:rsidP="00F53A3A">
            <w:pPr>
              <w:rPr>
                <w:rFonts w:ascii="Arial" w:hAnsi="Arial" w:cs="Arial"/>
                <w:color w:val="000000"/>
                <w:sz w:val="16"/>
                <w:szCs w:val="16"/>
              </w:rPr>
            </w:pPr>
            <w:r>
              <w:rPr>
                <w:rFonts w:ascii="Arial" w:hAnsi="Arial" w:cs="Arial"/>
                <w:color w:val="000000"/>
                <w:sz w:val="16"/>
                <w:szCs w:val="16"/>
              </w:rPr>
              <w:t>name</w:t>
            </w:r>
          </w:p>
        </w:tc>
        <w:tc>
          <w:tcPr>
            <w:tcW w:w="2487" w:type="dxa"/>
            <w:tcMar>
              <w:left w:w="72" w:type="dxa"/>
              <w:right w:w="72" w:type="dxa"/>
            </w:tcMar>
          </w:tcPr>
          <w:p w14:paraId="44B05A4B" w14:textId="6CB6A05E"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3C84C93C" w14:textId="3533318E" w:rsidR="00F53A3A" w:rsidRPr="00BC15AF" w:rsidRDefault="00F53A3A" w:rsidP="00F53A3A">
            <w:pPr>
              <w:rPr>
                <w:rFonts w:ascii="Arial" w:hAnsi="Arial" w:cs="Arial"/>
                <w:color w:val="000000"/>
                <w:sz w:val="16"/>
                <w:szCs w:val="16"/>
              </w:rPr>
            </w:pPr>
            <w:r>
              <w:rPr>
                <w:rFonts w:ascii="Arial" w:hAnsi="Arial" w:cs="Arial"/>
                <w:color w:val="000000"/>
                <w:sz w:val="16"/>
                <w:szCs w:val="16"/>
              </w:rPr>
              <w:t>200</w:t>
            </w:r>
          </w:p>
        </w:tc>
        <w:tc>
          <w:tcPr>
            <w:tcW w:w="990" w:type="dxa"/>
            <w:tcMar>
              <w:left w:w="72" w:type="dxa"/>
              <w:right w:w="72" w:type="dxa"/>
            </w:tcMar>
          </w:tcPr>
          <w:p w14:paraId="4D28E268" w14:textId="0800F4B9"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348280EE" w14:textId="27B91268" w:rsidR="00F53A3A" w:rsidRPr="00BC15AF" w:rsidRDefault="00F53A3A" w:rsidP="00F53A3A">
            <w:pPr>
              <w:rPr>
                <w:rFonts w:ascii="Arial" w:hAnsi="Arial" w:cs="Arial"/>
                <w:color w:val="000000"/>
                <w:sz w:val="16"/>
                <w:szCs w:val="16"/>
              </w:rPr>
            </w:pPr>
            <w:r>
              <w:rPr>
                <w:rFonts w:ascii="Arial" w:hAnsi="Arial" w:cs="Arial"/>
                <w:color w:val="000000"/>
                <w:sz w:val="16"/>
                <w:szCs w:val="16"/>
              </w:rPr>
              <w:t>The property code name</w:t>
            </w:r>
          </w:p>
        </w:tc>
        <w:tc>
          <w:tcPr>
            <w:tcW w:w="3213" w:type="dxa"/>
            <w:tcMar>
              <w:left w:w="72" w:type="dxa"/>
              <w:right w:w="72" w:type="dxa"/>
            </w:tcMar>
          </w:tcPr>
          <w:p w14:paraId="0D98F970" w14:textId="0203F847" w:rsidR="00F53A3A" w:rsidRPr="00BC15AF" w:rsidRDefault="00F53A3A" w:rsidP="00F53A3A">
            <w:pPr>
              <w:rPr>
                <w:rFonts w:ascii="Arial" w:hAnsi="Arial" w:cs="Arial"/>
                <w:color w:val="000000"/>
                <w:sz w:val="16"/>
                <w:szCs w:val="16"/>
              </w:rPr>
            </w:pPr>
            <w:r>
              <w:rPr>
                <w:rFonts w:ascii="Arial" w:hAnsi="Arial" w:cs="Arial"/>
                <w:color w:val="000000"/>
                <w:sz w:val="16"/>
                <w:szCs w:val="16"/>
              </w:rPr>
              <w:t>Fixed form values include: slope,</w:t>
            </w:r>
            <w:r>
              <w:rPr>
                <w:rFonts w:ascii="Arial" w:hAnsi="Arial" w:cs="Arial"/>
                <w:color w:val="000000"/>
                <w:sz w:val="16"/>
                <w:szCs w:val="16"/>
              </w:rPr>
              <w:br/>
              <w:t>intercept. Adaptive values include:</w:t>
            </w:r>
            <w:r>
              <w:rPr>
                <w:rFonts w:ascii="Arial" w:hAnsi="Arial" w:cs="Arial"/>
                <w:color w:val="000000"/>
                <w:sz w:val="16"/>
                <w:szCs w:val="16"/>
              </w:rPr>
              <w:br/>
              <w:t>isstrictmax, bpweight, adaptivecut,</w:t>
            </w:r>
            <w:r>
              <w:rPr>
                <w:rFonts w:ascii="Arial" w:hAnsi="Arial" w:cs="Arial"/>
                <w:color w:val="000000"/>
                <w:sz w:val="16"/>
                <w:szCs w:val="16"/>
              </w:rPr>
              <w:br/>
              <w:t>startability, startinfo, scalar, …</w:t>
            </w:r>
          </w:p>
        </w:tc>
        <w:tc>
          <w:tcPr>
            <w:tcW w:w="1350" w:type="dxa"/>
            <w:tcMar>
              <w:left w:w="72" w:type="dxa"/>
              <w:right w:w="72" w:type="dxa"/>
            </w:tcMar>
          </w:tcPr>
          <w:p w14:paraId="40A60266" w14:textId="6D585CC2"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1FC7BC1C" w14:textId="77777777" w:rsidTr="00002D00">
        <w:trPr>
          <w:trHeight w:val="1800"/>
        </w:trPr>
        <w:tc>
          <w:tcPr>
            <w:tcW w:w="1435" w:type="dxa"/>
            <w:tcMar>
              <w:left w:w="72" w:type="dxa"/>
              <w:right w:w="72" w:type="dxa"/>
            </w:tcMar>
          </w:tcPr>
          <w:p w14:paraId="7201D00E" w14:textId="71EB7BAE"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4A979701" w14:textId="71F4C70E" w:rsidR="00F53A3A" w:rsidRPr="00BC15AF" w:rsidRDefault="00F53A3A" w:rsidP="00F53A3A">
            <w:pPr>
              <w:rPr>
                <w:rFonts w:ascii="Arial" w:hAnsi="Arial" w:cs="Arial"/>
                <w:color w:val="000000"/>
                <w:sz w:val="16"/>
                <w:szCs w:val="16"/>
              </w:rPr>
            </w:pPr>
            <w:r>
              <w:rPr>
                <w:rFonts w:ascii="Arial" w:hAnsi="Arial" w:cs="Arial"/>
                <w:color w:val="000000"/>
                <w:sz w:val="16"/>
                <w:szCs w:val="16"/>
              </w:rPr>
              <w:t>value</w:t>
            </w:r>
          </w:p>
        </w:tc>
        <w:tc>
          <w:tcPr>
            <w:tcW w:w="2487" w:type="dxa"/>
            <w:tcMar>
              <w:left w:w="72" w:type="dxa"/>
              <w:right w:w="72" w:type="dxa"/>
            </w:tcMar>
          </w:tcPr>
          <w:p w14:paraId="3488ED30" w14:textId="5685663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04000C87" w14:textId="56AFF944" w:rsidR="00F53A3A" w:rsidRPr="00BC15AF" w:rsidRDefault="00F53A3A" w:rsidP="00F53A3A">
            <w:pPr>
              <w:rPr>
                <w:rFonts w:ascii="Arial" w:hAnsi="Arial" w:cs="Arial"/>
                <w:color w:val="000000"/>
                <w:sz w:val="16"/>
                <w:szCs w:val="16"/>
              </w:rPr>
            </w:pPr>
            <w:r>
              <w:rPr>
                <w:rFonts w:ascii="Arial" w:hAnsi="Arial" w:cs="Arial"/>
                <w:color w:val="000000"/>
                <w:sz w:val="16"/>
                <w:szCs w:val="16"/>
              </w:rPr>
              <w:t>100</w:t>
            </w:r>
          </w:p>
        </w:tc>
        <w:tc>
          <w:tcPr>
            <w:tcW w:w="990" w:type="dxa"/>
            <w:tcMar>
              <w:left w:w="72" w:type="dxa"/>
              <w:right w:w="72" w:type="dxa"/>
            </w:tcMar>
          </w:tcPr>
          <w:p w14:paraId="10ED5277" w14:textId="37FA8E01"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7B815447" w14:textId="22269036" w:rsidR="00F53A3A" w:rsidRPr="00BC15AF" w:rsidRDefault="00F53A3A" w:rsidP="00F53A3A">
            <w:pPr>
              <w:rPr>
                <w:rFonts w:ascii="Arial" w:hAnsi="Arial" w:cs="Arial"/>
                <w:color w:val="000000"/>
                <w:sz w:val="16"/>
                <w:szCs w:val="16"/>
              </w:rPr>
            </w:pPr>
            <w:r>
              <w:rPr>
                <w:rFonts w:ascii="Arial" w:hAnsi="Arial" w:cs="Arial"/>
                <w:color w:val="000000"/>
                <w:sz w:val="16"/>
                <w:szCs w:val="16"/>
              </w:rPr>
              <w:t>The value of the property</w:t>
            </w:r>
          </w:p>
        </w:tc>
        <w:tc>
          <w:tcPr>
            <w:tcW w:w="3213" w:type="dxa"/>
            <w:tcMar>
              <w:left w:w="72" w:type="dxa"/>
              <w:right w:w="72" w:type="dxa"/>
            </w:tcMar>
          </w:tcPr>
          <w:p w14:paraId="2B8B18B6" w14:textId="3C7724E9"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123FCDC5" w14:textId="41CFC873"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D80837" w:rsidRPr="00104454" w14:paraId="38011895" w14:textId="77777777" w:rsidTr="00002D00">
        <w:trPr>
          <w:trHeight w:val="1500"/>
        </w:trPr>
        <w:tc>
          <w:tcPr>
            <w:tcW w:w="1435" w:type="dxa"/>
            <w:tcMar>
              <w:left w:w="72" w:type="dxa"/>
              <w:right w:w="72" w:type="dxa"/>
            </w:tcMar>
          </w:tcPr>
          <w:p w14:paraId="4C883FCF" w14:textId="5B49BA65" w:rsidR="00D80837" w:rsidRPr="00BC15AF" w:rsidRDefault="00D80837" w:rsidP="00D80837">
            <w:pPr>
              <w:rPr>
                <w:rFonts w:ascii="Arial" w:hAnsi="Arial" w:cs="Arial"/>
                <w:color w:val="000000"/>
                <w:sz w:val="16"/>
                <w:szCs w:val="16"/>
              </w:rPr>
            </w:pPr>
            <w:r>
              <w:rPr>
                <w:rFonts w:ascii="Arial" w:hAnsi="Arial" w:cs="Arial"/>
                <w:color w:val="000000"/>
                <w:sz w:val="16"/>
                <w:szCs w:val="16"/>
              </w:rPr>
              <w:t>SegmentForms</w:t>
            </w:r>
          </w:p>
        </w:tc>
        <w:tc>
          <w:tcPr>
            <w:tcW w:w="1350" w:type="dxa"/>
            <w:tcMar>
              <w:left w:w="72" w:type="dxa"/>
              <w:right w:w="72" w:type="dxa"/>
            </w:tcMar>
          </w:tcPr>
          <w:p w14:paraId="2204C689" w14:textId="36808DA2"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2C41438C" w14:textId="7CC64AA0"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TestPackage:Test:Segments:Segment:SegmentForms</w:t>
            </w:r>
          </w:p>
        </w:tc>
        <w:tc>
          <w:tcPr>
            <w:tcW w:w="843" w:type="dxa"/>
            <w:tcMar>
              <w:left w:w="72" w:type="dxa"/>
              <w:right w:w="72" w:type="dxa"/>
            </w:tcMar>
          </w:tcPr>
          <w:p w14:paraId="5EC91A2A" w14:textId="5E29E6F7"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63FDA1F6" w14:textId="342199A4"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143B3901" w14:textId="5E1A2B2C" w:rsidR="00D80837" w:rsidRPr="00BC15AF" w:rsidRDefault="00D80837" w:rsidP="00D80837">
            <w:pPr>
              <w:rPr>
                <w:rFonts w:ascii="Arial" w:hAnsi="Arial" w:cs="Arial"/>
                <w:color w:val="000000"/>
                <w:sz w:val="16"/>
                <w:szCs w:val="16"/>
              </w:rPr>
            </w:pPr>
            <w:r>
              <w:rPr>
                <w:rFonts w:ascii="Arial" w:hAnsi="Arial" w:cs="Arial"/>
                <w:color w:val="000000"/>
                <w:sz w:val="16"/>
                <w:szCs w:val="16"/>
              </w:rPr>
              <w:t>The forms available form selection for this assessment (typically based on subject and the form cohort), at least one form is required per-segment, for fixed-form segments.</w:t>
            </w:r>
          </w:p>
        </w:tc>
        <w:tc>
          <w:tcPr>
            <w:tcW w:w="3213" w:type="dxa"/>
            <w:tcMar>
              <w:left w:w="72" w:type="dxa"/>
              <w:right w:w="72" w:type="dxa"/>
            </w:tcMar>
          </w:tcPr>
          <w:p w14:paraId="3F069EA6" w14:textId="2CF70FED"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C01247C" w14:textId="1D2AC1E1"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D80837" w:rsidRPr="00104454" w14:paraId="2862B2F4" w14:textId="77777777" w:rsidTr="00002D00">
        <w:trPr>
          <w:trHeight w:val="300"/>
        </w:trPr>
        <w:tc>
          <w:tcPr>
            <w:tcW w:w="1435" w:type="dxa"/>
            <w:tcMar>
              <w:left w:w="72" w:type="dxa"/>
              <w:right w:w="72" w:type="dxa"/>
            </w:tcMar>
          </w:tcPr>
          <w:p w14:paraId="1D18F016" w14:textId="0C5C92DB" w:rsidR="00D80837" w:rsidRPr="00BC15AF" w:rsidRDefault="00D80837" w:rsidP="00D80837">
            <w:pPr>
              <w:rPr>
                <w:rFonts w:ascii="Arial" w:hAnsi="Arial" w:cs="Arial"/>
                <w:color w:val="000000"/>
                <w:sz w:val="16"/>
                <w:szCs w:val="16"/>
              </w:rPr>
            </w:pPr>
            <w:r>
              <w:rPr>
                <w:rFonts w:ascii="Arial" w:hAnsi="Arial" w:cs="Arial"/>
                <w:color w:val="000000"/>
                <w:sz w:val="16"/>
                <w:szCs w:val="16"/>
              </w:rPr>
              <w:t>SegmentForm</w:t>
            </w:r>
          </w:p>
        </w:tc>
        <w:tc>
          <w:tcPr>
            <w:tcW w:w="1350" w:type="dxa"/>
            <w:tcMar>
              <w:left w:w="72" w:type="dxa"/>
              <w:right w:w="72" w:type="dxa"/>
            </w:tcMar>
          </w:tcPr>
          <w:p w14:paraId="60BF3B4E" w14:textId="567AA549"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23530BD6" w14:textId="3A23D788"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TestPackage:Test:Segments:Segment:SegmentForms:SegmentForm</w:t>
            </w:r>
          </w:p>
        </w:tc>
        <w:tc>
          <w:tcPr>
            <w:tcW w:w="843" w:type="dxa"/>
            <w:tcMar>
              <w:left w:w="72" w:type="dxa"/>
              <w:right w:w="72" w:type="dxa"/>
            </w:tcMar>
          </w:tcPr>
          <w:p w14:paraId="43F9C4D1" w14:textId="0C105978"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600068FB" w14:textId="5B466EC1"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0AC843F9" w14:textId="782990A2" w:rsidR="00D80837" w:rsidRPr="00BC15AF" w:rsidRDefault="00D80837" w:rsidP="00D80837">
            <w:pPr>
              <w:rPr>
                <w:rFonts w:ascii="Arial" w:hAnsi="Arial" w:cs="Arial"/>
                <w:color w:val="000000"/>
                <w:sz w:val="16"/>
                <w:szCs w:val="16"/>
              </w:rPr>
            </w:pPr>
            <w:r>
              <w:rPr>
                <w:rFonts w:ascii="Arial" w:hAnsi="Arial" w:cs="Arial"/>
                <w:color w:val="000000"/>
                <w:sz w:val="16"/>
                <w:szCs w:val="16"/>
              </w:rPr>
              <w:t>Segment-level form definition. (Only required when segments use the 'fixed form' item selection algorithm)</w:t>
            </w:r>
            <w:r>
              <w:rPr>
                <w:rFonts w:ascii="Arial" w:hAnsi="Arial" w:cs="Arial"/>
                <w:color w:val="000000"/>
                <w:sz w:val="16"/>
                <w:szCs w:val="16"/>
              </w:rPr>
              <w:br/>
            </w:r>
            <w:r>
              <w:rPr>
                <w:rFonts w:ascii="Arial" w:hAnsi="Arial" w:cs="Arial"/>
                <w:color w:val="000000"/>
                <w:sz w:val="16"/>
                <w:szCs w:val="16"/>
              </w:rPr>
              <w:br/>
              <w:t>This is used by the test registration/administration module to pre-assign specific forms to examinees.</w:t>
            </w:r>
            <w:r>
              <w:rPr>
                <w:rFonts w:ascii="Arial" w:hAnsi="Arial" w:cs="Arial"/>
                <w:color w:val="000000"/>
                <w:sz w:val="16"/>
                <w:szCs w:val="16"/>
              </w:rPr>
              <w:br/>
              <w:t xml:space="preserve">It also is used to establish the defined and finite set of cohorts to which </w:t>
            </w:r>
            <w:r>
              <w:rPr>
                <w:rFonts w:ascii="Arial" w:hAnsi="Arial" w:cs="Arial"/>
                <w:color w:val="000000"/>
                <w:sz w:val="16"/>
                <w:szCs w:val="16"/>
              </w:rPr>
              <w:lastRenderedPageBreak/>
              <w:t>every segment fixed form must belong.</w:t>
            </w:r>
            <w:r>
              <w:rPr>
                <w:rFonts w:ascii="Arial" w:hAnsi="Arial" w:cs="Arial"/>
                <w:color w:val="000000"/>
                <w:sz w:val="16"/>
                <w:szCs w:val="16"/>
              </w:rPr>
              <w:br/>
            </w:r>
            <w:r>
              <w:rPr>
                <w:rFonts w:ascii="Arial" w:hAnsi="Arial" w:cs="Arial"/>
                <w:color w:val="000000"/>
                <w:sz w:val="16"/>
                <w:szCs w:val="16"/>
              </w:rPr>
              <w:br/>
              <w:t>Example: The Test containts two Segments, each with two possibles forms about music:</w:t>
            </w:r>
            <w:r>
              <w:rPr>
                <w:rFonts w:ascii="Arial" w:hAnsi="Arial" w:cs="Arial"/>
                <w:color w:val="000000"/>
                <w:sz w:val="16"/>
                <w:szCs w:val="16"/>
              </w:rPr>
              <w:br/>
            </w:r>
            <w:r>
              <w:rPr>
                <w:rFonts w:ascii="Arial" w:hAnsi="Arial" w:cs="Arial"/>
                <w:color w:val="000000"/>
                <w:sz w:val="16"/>
                <w:szCs w:val="16"/>
              </w:rPr>
              <w:br/>
              <w:t>SEGMENT 1:</w:t>
            </w:r>
            <w:r>
              <w:rPr>
                <w:rFonts w:ascii="Arial" w:hAnsi="Arial" w:cs="Arial"/>
                <w:color w:val="000000"/>
                <w:sz w:val="16"/>
                <w:szCs w:val="16"/>
              </w:rPr>
              <w:br/>
              <w:t>Form 1 has an id of "Music1-HM" and a cohort of "Heavy Metal"</w:t>
            </w:r>
            <w:r>
              <w:rPr>
                <w:rFonts w:ascii="Arial" w:hAnsi="Arial" w:cs="Arial"/>
                <w:color w:val="000000"/>
                <w:sz w:val="16"/>
                <w:szCs w:val="16"/>
              </w:rPr>
              <w:br/>
              <w:t>Form 2 has an id of "Music1-J" and a cohort of "Jazz"</w:t>
            </w:r>
            <w:r>
              <w:rPr>
                <w:rFonts w:ascii="Arial" w:hAnsi="Arial" w:cs="Arial"/>
                <w:color w:val="000000"/>
                <w:sz w:val="16"/>
                <w:szCs w:val="16"/>
              </w:rPr>
              <w:br/>
              <w:t>SEGMENT 2:</w:t>
            </w:r>
            <w:r>
              <w:rPr>
                <w:rFonts w:ascii="Arial" w:hAnsi="Arial" w:cs="Arial"/>
                <w:color w:val="000000"/>
                <w:sz w:val="16"/>
                <w:szCs w:val="16"/>
              </w:rPr>
              <w:br/>
              <w:t>Form 3 has an id of "Music2-HM" and a cohort of "Heavy Metal"</w:t>
            </w:r>
            <w:r>
              <w:rPr>
                <w:rFonts w:ascii="Arial" w:hAnsi="Arial" w:cs="Arial"/>
                <w:color w:val="000000"/>
                <w:sz w:val="16"/>
                <w:szCs w:val="16"/>
              </w:rPr>
              <w:br/>
              <w:t>Form 4 has an id of "Music2-J" and a cohort of "Jazz"</w:t>
            </w:r>
            <w:r>
              <w:rPr>
                <w:rFonts w:ascii="Arial" w:hAnsi="Arial" w:cs="Arial"/>
                <w:color w:val="000000"/>
                <w:sz w:val="16"/>
                <w:szCs w:val="16"/>
              </w:rPr>
              <w:br/>
            </w:r>
            <w:r>
              <w:rPr>
                <w:rFonts w:ascii="Arial" w:hAnsi="Arial" w:cs="Arial"/>
                <w:color w:val="000000"/>
                <w:sz w:val="16"/>
                <w:szCs w:val="16"/>
              </w:rPr>
              <w:br/>
              <w:t>If "Music1-HM" is selected for the examinee's first segment, then the linked cohort will ensure that Form 3 is ALWAYS selected for the second segment.</w:t>
            </w:r>
            <w:r>
              <w:rPr>
                <w:rFonts w:ascii="Arial" w:hAnsi="Arial" w:cs="Arial"/>
                <w:color w:val="000000"/>
                <w:sz w:val="16"/>
                <w:szCs w:val="16"/>
              </w:rPr>
              <w:br/>
              <w:t>Likewise, if Form 2 is selected for the first segment, Form 4 will always follow in the second segment.</w:t>
            </w:r>
          </w:p>
        </w:tc>
        <w:tc>
          <w:tcPr>
            <w:tcW w:w="3213" w:type="dxa"/>
            <w:tcMar>
              <w:left w:w="72" w:type="dxa"/>
              <w:right w:w="72" w:type="dxa"/>
            </w:tcMar>
          </w:tcPr>
          <w:p w14:paraId="3FE45251" w14:textId="6D9E9B8C" w:rsidR="00D80837" w:rsidRPr="00BC15AF" w:rsidRDefault="00D80837" w:rsidP="00D80837">
            <w:pPr>
              <w:rPr>
                <w:rFonts w:ascii="Arial" w:hAnsi="Arial" w:cs="Arial"/>
                <w:color w:val="000000"/>
                <w:sz w:val="16"/>
                <w:szCs w:val="16"/>
              </w:rPr>
            </w:pPr>
            <w:r>
              <w:rPr>
                <w:rFonts w:ascii="Arial" w:hAnsi="Arial" w:cs="Arial"/>
                <w:color w:val="000000"/>
                <w:sz w:val="16"/>
                <w:szCs w:val="16"/>
              </w:rPr>
              <w:lastRenderedPageBreak/>
              <w:t> </w:t>
            </w:r>
          </w:p>
        </w:tc>
        <w:tc>
          <w:tcPr>
            <w:tcW w:w="1350" w:type="dxa"/>
            <w:tcMar>
              <w:left w:w="72" w:type="dxa"/>
              <w:right w:w="72" w:type="dxa"/>
            </w:tcMar>
          </w:tcPr>
          <w:p w14:paraId="3536C35F" w14:textId="78C23E12"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F53A3A" w:rsidRPr="00104454" w14:paraId="38319070" w14:textId="77777777" w:rsidTr="00002D00">
        <w:trPr>
          <w:trHeight w:val="1200"/>
        </w:trPr>
        <w:tc>
          <w:tcPr>
            <w:tcW w:w="1435" w:type="dxa"/>
            <w:tcMar>
              <w:left w:w="72" w:type="dxa"/>
              <w:right w:w="72" w:type="dxa"/>
            </w:tcMar>
          </w:tcPr>
          <w:p w14:paraId="6D77F562" w14:textId="4ED42E40"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2E0D9A07" w14:textId="3CFF34E0" w:rsidR="00F53A3A" w:rsidRPr="00BC15AF" w:rsidRDefault="00F53A3A" w:rsidP="00F53A3A">
            <w:pPr>
              <w:rPr>
                <w:rFonts w:ascii="Arial" w:hAnsi="Arial" w:cs="Arial"/>
                <w:color w:val="000000"/>
                <w:sz w:val="16"/>
                <w:szCs w:val="16"/>
              </w:rPr>
            </w:pPr>
            <w:r>
              <w:rPr>
                <w:rFonts w:ascii="Arial" w:hAnsi="Arial" w:cs="Arial"/>
                <w:color w:val="000000"/>
                <w:sz w:val="16"/>
                <w:szCs w:val="16"/>
              </w:rPr>
              <w:t>cohort</w:t>
            </w:r>
          </w:p>
        </w:tc>
        <w:tc>
          <w:tcPr>
            <w:tcW w:w="2487" w:type="dxa"/>
            <w:tcMar>
              <w:left w:w="72" w:type="dxa"/>
              <w:right w:w="72" w:type="dxa"/>
            </w:tcMar>
          </w:tcPr>
          <w:p w14:paraId="5ADAC7E5" w14:textId="259C573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163395BA" w14:textId="79CB54D0" w:rsidR="00F53A3A" w:rsidRPr="00BC15AF" w:rsidRDefault="00F53A3A" w:rsidP="00F53A3A">
            <w:pPr>
              <w:rPr>
                <w:rFonts w:ascii="Arial" w:hAnsi="Arial" w:cs="Arial"/>
                <w:color w:val="000000"/>
                <w:sz w:val="16"/>
                <w:szCs w:val="16"/>
              </w:rPr>
            </w:pPr>
            <w:r>
              <w:rPr>
                <w:rFonts w:ascii="Arial" w:hAnsi="Arial" w:cs="Arial"/>
                <w:color w:val="000000"/>
                <w:sz w:val="16"/>
                <w:szCs w:val="16"/>
              </w:rPr>
              <w:t>20</w:t>
            </w:r>
          </w:p>
        </w:tc>
        <w:tc>
          <w:tcPr>
            <w:tcW w:w="990" w:type="dxa"/>
            <w:tcMar>
              <w:left w:w="72" w:type="dxa"/>
              <w:right w:w="72" w:type="dxa"/>
            </w:tcMar>
          </w:tcPr>
          <w:p w14:paraId="5403CBDF" w14:textId="08819C5D"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30B118E8" w14:textId="6F58455E" w:rsidR="00F53A3A" w:rsidRPr="00BC15AF" w:rsidRDefault="00F53A3A" w:rsidP="00F53A3A">
            <w:pPr>
              <w:rPr>
                <w:rFonts w:ascii="Arial" w:hAnsi="Arial" w:cs="Arial"/>
                <w:color w:val="000000"/>
                <w:sz w:val="16"/>
                <w:szCs w:val="16"/>
              </w:rPr>
            </w:pPr>
            <w:r>
              <w:rPr>
                <w:rFonts w:ascii="Arial" w:hAnsi="Arial" w:cs="Arial"/>
                <w:color w:val="000000"/>
                <w:sz w:val="16"/>
                <w:szCs w:val="16"/>
              </w:rPr>
              <w:t>The form cohort - A string used to link forms of different segments</w:t>
            </w:r>
          </w:p>
        </w:tc>
        <w:tc>
          <w:tcPr>
            <w:tcW w:w="3213" w:type="dxa"/>
            <w:tcMar>
              <w:left w:w="72" w:type="dxa"/>
              <w:right w:w="72" w:type="dxa"/>
            </w:tcMar>
          </w:tcPr>
          <w:p w14:paraId="15154F88" w14:textId="286A2016"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6D98C050" w14:textId="0A5DA611"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0B536107" w14:textId="77777777" w:rsidTr="00002D00">
        <w:trPr>
          <w:trHeight w:val="1200"/>
        </w:trPr>
        <w:tc>
          <w:tcPr>
            <w:tcW w:w="1435" w:type="dxa"/>
            <w:tcMar>
              <w:left w:w="72" w:type="dxa"/>
              <w:right w:w="72" w:type="dxa"/>
            </w:tcMar>
          </w:tcPr>
          <w:p w14:paraId="607EEE67" w14:textId="45B884E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008CDDD5" w14:textId="52CEC078" w:rsidR="00F53A3A" w:rsidRPr="00BC15AF" w:rsidRDefault="00F53A3A" w:rsidP="00F53A3A">
            <w:pPr>
              <w:rPr>
                <w:rFonts w:ascii="Arial" w:hAnsi="Arial" w:cs="Arial"/>
                <w:color w:val="000000"/>
                <w:sz w:val="16"/>
                <w:szCs w:val="16"/>
              </w:rPr>
            </w:pPr>
            <w:r>
              <w:rPr>
                <w:rFonts w:ascii="Arial" w:hAnsi="Arial" w:cs="Arial"/>
                <w:color w:val="000000"/>
                <w:sz w:val="16"/>
                <w:szCs w:val="16"/>
              </w:rPr>
              <w:t>id</w:t>
            </w:r>
          </w:p>
        </w:tc>
        <w:tc>
          <w:tcPr>
            <w:tcW w:w="2487" w:type="dxa"/>
            <w:tcMar>
              <w:left w:w="72" w:type="dxa"/>
              <w:right w:w="72" w:type="dxa"/>
            </w:tcMar>
          </w:tcPr>
          <w:p w14:paraId="3726E3E2" w14:textId="60BAAAC9"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6A013515" w14:textId="7436D023" w:rsidR="00F53A3A" w:rsidRPr="00BC15AF" w:rsidRDefault="00F53A3A" w:rsidP="00F53A3A">
            <w:pPr>
              <w:rPr>
                <w:rFonts w:ascii="Arial" w:hAnsi="Arial" w:cs="Arial"/>
                <w:color w:val="000000"/>
                <w:sz w:val="16"/>
                <w:szCs w:val="16"/>
              </w:rPr>
            </w:pPr>
            <w:r>
              <w:rPr>
                <w:rFonts w:ascii="Arial" w:hAnsi="Arial" w:cs="Arial"/>
                <w:color w:val="000000"/>
                <w:sz w:val="16"/>
                <w:szCs w:val="16"/>
              </w:rPr>
              <w:t>150</w:t>
            </w:r>
          </w:p>
        </w:tc>
        <w:tc>
          <w:tcPr>
            <w:tcW w:w="990" w:type="dxa"/>
            <w:tcMar>
              <w:left w:w="72" w:type="dxa"/>
              <w:right w:w="72" w:type="dxa"/>
            </w:tcMar>
          </w:tcPr>
          <w:p w14:paraId="4B5E6615" w14:textId="75DBB6DD"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7F7F0C57" w14:textId="090328B6" w:rsidR="00F53A3A" w:rsidRPr="00BC15AF" w:rsidRDefault="00F53A3A" w:rsidP="00F53A3A">
            <w:pPr>
              <w:rPr>
                <w:rFonts w:ascii="Arial" w:hAnsi="Arial" w:cs="Arial"/>
                <w:color w:val="000000"/>
                <w:sz w:val="16"/>
                <w:szCs w:val="16"/>
              </w:rPr>
            </w:pPr>
            <w:r>
              <w:rPr>
                <w:rFonts w:ascii="Arial" w:hAnsi="Arial" w:cs="Arial"/>
                <w:color w:val="000000"/>
                <w:sz w:val="16"/>
                <w:szCs w:val="16"/>
              </w:rPr>
              <w:t>The form identifier</w:t>
            </w:r>
          </w:p>
        </w:tc>
        <w:tc>
          <w:tcPr>
            <w:tcW w:w="3213" w:type="dxa"/>
            <w:tcMar>
              <w:left w:w="72" w:type="dxa"/>
              <w:right w:w="72" w:type="dxa"/>
            </w:tcMar>
          </w:tcPr>
          <w:p w14:paraId="48096835" w14:textId="593D7B4C"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2BEF83CF" w14:textId="26B000C1"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D80837" w:rsidRPr="00104454" w14:paraId="2DBB8C89" w14:textId="77777777" w:rsidTr="00002D00">
        <w:trPr>
          <w:trHeight w:val="1200"/>
        </w:trPr>
        <w:tc>
          <w:tcPr>
            <w:tcW w:w="1435" w:type="dxa"/>
            <w:tcMar>
              <w:left w:w="72" w:type="dxa"/>
              <w:right w:w="72" w:type="dxa"/>
            </w:tcMar>
          </w:tcPr>
          <w:p w14:paraId="18BDF1B5" w14:textId="4919C667" w:rsidR="00D80837" w:rsidRPr="00BC15AF" w:rsidRDefault="00D80837" w:rsidP="00D80837">
            <w:pPr>
              <w:rPr>
                <w:rFonts w:ascii="Arial" w:hAnsi="Arial" w:cs="Arial"/>
                <w:color w:val="000000"/>
                <w:sz w:val="16"/>
                <w:szCs w:val="16"/>
              </w:rPr>
            </w:pPr>
            <w:r>
              <w:rPr>
                <w:rFonts w:ascii="Arial" w:hAnsi="Arial" w:cs="Arial"/>
                <w:color w:val="000000"/>
                <w:sz w:val="16"/>
                <w:szCs w:val="16"/>
              </w:rPr>
              <w:t>ItemGroup</w:t>
            </w:r>
          </w:p>
        </w:tc>
        <w:tc>
          <w:tcPr>
            <w:tcW w:w="1350" w:type="dxa"/>
            <w:tcMar>
              <w:left w:w="72" w:type="dxa"/>
              <w:right w:w="72" w:type="dxa"/>
            </w:tcMar>
          </w:tcPr>
          <w:p w14:paraId="49EE6E04" w14:textId="7CDD3288"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5AFF714F" w14:textId="4CE898CC"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TestPackage:Test:Segments:Segment:SegmentForms:SegmentForm:ItemGroup</w:t>
            </w:r>
          </w:p>
        </w:tc>
        <w:tc>
          <w:tcPr>
            <w:tcW w:w="843" w:type="dxa"/>
            <w:tcMar>
              <w:left w:w="72" w:type="dxa"/>
              <w:right w:w="72" w:type="dxa"/>
            </w:tcMar>
          </w:tcPr>
          <w:p w14:paraId="14AAC615" w14:textId="123A9AA9"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767DDA0F" w14:textId="3E566042"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552367C3" w14:textId="181B633A" w:rsidR="00D80837" w:rsidRPr="00BC15AF" w:rsidRDefault="00D80837" w:rsidP="00D80837">
            <w:pPr>
              <w:rPr>
                <w:rFonts w:ascii="Arial" w:hAnsi="Arial" w:cs="Arial"/>
                <w:color w:val="000000"/>
                <w:sz w:val="16"/>
                <w:szCs w:val="16"/>
              </w:rPr>
            </w:pPr>
            <w:r>
              <w:rPr>
                <w:rFonts w:ascii="Arial" w:hAnsi="Arial" w:cs="Arial"/>
                <w:color w:val="000000"/>
                <w:sz w:val="16"/>
                <w:szCs w:val="16"/>
              </w:rPr>
              <w:t>A grouping of one or more items. The item group items must always be presented in the test together in a single page</w:t>
            </w:r>
          </w:p>
        </w:tc>
        <w:tc>
          <w:tcPr>
            <w:tcW w:w="3213" w:type="dxa"/>
            <w:tcMar>
              <w:left w:w="72" w:type="dxa"/>
              <w:right w:w="72" w:type="dxa"/>
            </w:tcMar>
          </w:tcPr>
          <w:p w14:paraId="4A50767C" w14:textId="6DBA6E47"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0BDE5A4D" w14:textId="24257B34"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F53A3A" w:rsidRPr="00104454" w14:paraId="020D32D6" w14:textId="77777777" w:rsidTr="00002D00">
        <w:trPr>
          <w:trHeight w:val="600"/>
        </w:trPr>
        <w:tc>
          <w:tcPr>
            <w:tcW w:w="1435" w:type="dxa"/>
            <w:tcMar>
              <w:left w:w="72" w:type="dxa"/>
              <w:right w:w="72" w:type="dxa"/>
            </w:tcMar>
          </w:tcPr>
          <w:p w14:paraId="0F0B2855" w14:textId="4CF43276" w:rsidR="00F53A3A" w:rsidRPr="00BC15AF" w:rsidRDefault="00F53A3A" w:rsidP="00F53A3A">
            <w:pPr>
              <w:rPr>
                <w:rFonts w:ascii="Arial" w:hAnsi="Arial" w:cs="Arial"/>
                <w:color w:val="000000"/>
                <w:sz w:val="16"/>
                <w:szCs w:val="16"/>
              </w:rPr>
            </w:pPr>
            <w:r>
              <w:rPr>
                <w:rFonts w:ascii="Arial" w:hAnsi="Arial" w:cs="Arial"/>
                <w:color w:val="000000"/>
                <w:sz w:val="16"/>
                <w:szCs w:val="16"/>
              </w:rPr>
              <w:lastRenderedPageBreak/>
              <w:t> </w:t>
            </w:r>
          </w:p>
        </w:tc>
        <w:tc>
          <w:tcPr>
            <w:tcW w:w="1350" w:type="dxa"/>
            <w:tcMar>
              <w:left w:w="72" w:type="dxa"/>
              <w:right w:w="72" w:type="dxa"/>
            </w:tcMar>
          </w:tcPr>
          <w:p w14:paraId="3A170013" w14:textId="4F40B807" w:rsidR="00F53A3A" w:rsidRPr="00BC15AF" w:rsidRDefault="00F53A3A" w:rsidP="00F53A3A">
            <w:pPr>
              <w:rPr>
                <w:rFonts w:ascii="Arial" w:hAnsi="Arial" w:cs="Arial"/>
                <w:color w:val="000000"/>
                <w:sz w:val="16"/>
                <w:szCs w:val="16"/>
              </w:rPr>
            </w:pPr>
            <w:r>
              <w:rPr>
                <w:rFonts w:ascii="Arial" w:hAnsi="Arial" w:cs="Arial"/>
                <w:color w:val="000000"/>
                <w:sz w:val="16"/>
                <w:szCs w:val="16"/>
              </w:rPr>
              <w:t>id</w:t>
            </w:r>
          </w:p>
        </w:tc>
        <w:tc>
          <w:tcPr>
            <w:tcW w:w="2487" w:type="dxa"/>
            <w:tcMar>
              <w:left w:w="72" w:type="dxa"/>
              <w:right w:w="72" w:type="dxa"/>
            </w:tcMar>
          </w:tcPr>
          <w:p w14:paraId="1F6A9F6A" w14:textId="00E0B23F"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5872560F" w14:textId="4722DC39" w:rsidR="00F53A3A" w:rsidRPr="00BC15AF" w:rsidRDefault="00F53A3A" w:rsidP="00F53A3A">
            <w:pPr>
              <w:rPr>
                <w:rFonts w:ascii="Arial" w:hAnsi="Arial" w:cs="Arial"/>
                <w:color w:val="000000"/>
                <w:sz w:val="16"/>
                <w:szCs w:val="16"/>
              </w:rPr>
            </w:pPr>
            <w:r>
              <w:rPr>
                <w:rFonts w:ascii="Arial" w:hAnsi="Arial" w:cs="Arial"/>
                <w:color w:val="000000"/>
                <w:sz w:val="16"/>
                <w:szCs w:val="16"/>
              </w:rPr>
              <w:t>10</w:t>
            </w:r>
          </w:p>
        </w:tc>
        <w:tc>
          <w:tcPr>
            <w:tcW w:w="990" w:type="dxa"/>
            <w:tcMar>
              <w:left w:w="72" w:type="dxa"/>
              <w:right w:w="72" w:type="dxa"/>
            </w:tcMar>
          </w:tcPr>
          <w:p w14:paraId="355C7243" w14:textId="1F675F89"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36985500" w14:textId="5BC8CE21" w:rsidR="00F53A3A" w:rsidRPr="00BC15AF" w:rsidRDefault="00F53A3A" w:rsidP="00F53A3A">
            <w:pPr>
              <w:rPr>
                <w:rFonts w:ascii="Arial" w:hAnsi="Arial" w:cs="Arial"/>
                <w:color w:val="000000"/>
                <w:sz w:val="16"/>
                <w:szCs w:val="16"/>
              </w:rPr>
            </w:pPr>
            <w:r>
              <w:rPr>
                <w:rFonts w:ascii="Arial" w:hAnsi="Arial" w:cs="Arial"/>
                <w:color w:val="000000"/>
                <w:sz w:val="16"/>
                <w:szCs w:val="16"/>
              </w:rPr>
              <w:t>The identifier of the item group</w:t>
            </w:r>
          </w:p>
        </w:tc>
        <w:tc>
          <w:tcPr>
            <w:tcW w:w="3213" w:type="dxa"/>
            <w:tcMar>
              <w:left w:w="72" w:type="dxa"/>
              <w:right w:w="72" w:type="dxa"/>
            </w:tcMar>
          </w:tcPr>
          <w:p w14:paraId="0D01A09E" w14:textId="4198AD24" w:rsidR="00F53A3A" w:rsidRPr="00BC15AF" w:rsidRDefault="00F53A3A" w:rsidP="00F53A3A">
            <w:pPr>
              <w:rPr>
                <w:rFonts w:ascii="Arial" w:hAnsi="Arial" w:cs="Arial"/>
                <w:color w:val="000000"/>
                <w:sz w:val="16"/>
                <w:szCs w:val="16"/>
              </w:rPr>
            </w:pPr>
            <w:r>
              <w:rPr>
                <w:rFonts w:ascii="Arial" w:hAnsi="Arial" w:cs="Arial"/>
                <w:color w:val="000000"/>
                <w:sz w:val="16"/>
                <w:szCs w:val="16"/>
              </w:rPr>
              <w:t>As of the publishing of this document, the Test Delivery System only supports integer/long values as an item group identifier</w:t>
            </w:r>
          </w:p>
        </w:tc>
        <w:tc>
          <w:tcPr>
            <w:tcW w:w="1350" w:type="dxa"/>
            <w:tcMar>
              <w:left w:w="72" w:type="dxa"/>
              <w:right w:w="72" w:type="dxa"/>
            </w:tcMar>
          </w:tcPr>
          <w:p w14:paraId="127B890B" w14:textId="19372029"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26CE9352" w14:textId="77777777" w:rsidTr="00002D00">
        <w:trPr>
          <w:trHeight w:val="300"/>
        </w:trPr>
        <w:tc>
          <w:tcPr>
            <w:tcW w:w="1435" w:type="dxa"/>
            <w:tcMar>
              <w:left w:w="72" w:type="dxa"/>
              <w:right w:w="72" w:type="dxa"/>
            </w:tcMar>
          </w:tcPr>
          <w:p w14:paraId="4F63E613" w14:textId="72D995D0"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467E58CC" w14:textId="2055535C" w:rsidR="00F53A3A" w:rsidRPr="00BC15AF" w:rsidRDefault="00F53A3A" w:rsidP="00F53A3A">
            <w:pPr>
              <w:rPr>
                <w:rFonts w:ascii="Arial" w:hAnsi="Arial" w:cs="Arial"/>
                <w:color w:val="000000"/>
                <w:sz w:val="16"/>
                <w:szCs w:val="16"/>
              </w:rPr>
            </w:pPr>
            <w:r>
              <w:rPr>
                <w:rFonts w:ascii="Arial" w:hAnsi="Arial" w:cs="Arial"/>
                <w:color w:val="000000"/>
                <w:sz w:val="16"/>
                <w:szCs w:val="16"/>
              </w:rPr>
              <w:t>maxItems</w:t>
            </w:r>
          </w:p>
        </w:tc>
        <w:tc>
          <w:tcPr>
            <w:tcW w:w="2487" w:type="dxa"/>
            <w:tcMar>
              <w:left w:w="72" w:type="dxa"/>
              <w:right w:w="72" w:type="dxa"/>
            </w:tcMar>
          </w:tcPr>
          <w:p w14:paraId="7821582E" w14:textId="046BC19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3240E741" w14:textId="34EDCD04" w:rsidR="00F53A3A" w:rsidRPr="00BC15AF" w:rsidRDefault="00F53A3A" w:rsidP="00F53A3A">
            <w:pPr>
              <w:rPr>
                <w:rFonts w:ascii="Arial" w:hAnsi="Arial" w:cs="Arial"/>
                <w:color w:val="000000"/>
                <w:sz w:val="16"/>
                <w:szCs w:val="16"/>
              </w:rPr>
            </w:pPr>
            <w:r>
              <w:rPr>
                <w:rFonts w:ascii="Arial" w:hAnsi="Arial" w:cs="Arial"/>
                <w:color w:val="000000"/>
                <w:sz w:val="16"/>
                <w:szCs w:val="16"/>
              </w:rPr>
              <w:t>10</w:t>
            </w:r>
          </w:p>
        </w:tc>
        <w:tc>
          <w:tcPr>
            <w:tcW w:w="990" w:type="dxa"/>
            <w:tcMar>
              <w:left w:w="72" w:type="dxa"/>
              <w:right w:w="72" w:type="dxa"/>
            </w:tcMar>
          </w:tcPr>
          <w:p w14:paraId="7EF47CE7" w14:textId="21DED72A"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0468B763" w14:textId="7CF12F62" w:rsidR="00F53A3A" w:rsidRPr="00BC15AF" w:rsidRDefault="00F53A3A" w:rsidP="00F53A3A">
            <w:pPr>
              <w:rPr>
                <w:rFonts w:ascii="Arial" w:hAnsi="Arial" w:cs="Arial"/>
                <w:color w:val="000000"/>
                <w:sz w:val="16"/>
                <w:szCs w:val="16"/>
              </w:rPr>
            </w:pPr>
            <w:r>
              <w:rPr>
                <w:rFonts w:ascii="Arial" w:hAnsi="Arial" w:cs="Arial"/>
                <w:color w:val="000000"/>
                <w:sz w:val="16"/>
                <w:szCs w:val="16"/>
              </w:rPr>
              <w:t>Maximum number of items in this</w:t>
            </w:r>
            <w:r>
              <w:rPr>
                <w:rFonts w:ascii="Arial" w:hAnsi="Arial" w:cs="Arial"/>
                <w:color w:val="000000"/>
                <w:sz w:val="16"/>
                <w:szCs w:val="16"/>
              </w:rPr>
              <w:br/>
              <w:t>form partition</w:t>
            </w:r>
          </w:p>
        </w:tc>
        <w:tc>
          <w:tcPr>
            <w:tcW w:w="3213" w:type="dxa"/>
            <w:tcMar>
              <w:left w:w="72" w:type="dxa"/>
              <w:right w:w="72" w:type="dxa"/>
            </w:tcMar>
          </w:tcPr>
          <w:p w14:paraId="4050020B" w14:textId="4BB3CD98" w:rsidR="00F53A3A" w:rsidRPr="00BC15AF" w:rsidRDefault="00F53A3A" w:rsidP="00F53A3A">
            <w:pPr>
              <w:rPr>
                <w:rFonts w:ascii="Arial" w:hAnsi="Arial" w:cs="Arial"/>
                <w:color w:val="000000"/>
                <w:sz w:val="16"/>
                <w:szCs w:val="16"/>
              </w:rPr>
            </w:pPr>
            <w:r>
              <w:rPr>
                <w:rFonts w:ascii="Arial" w:hAnsi="Arial" w:cs="Arial"/>
                <w:color w:val="000000"/>
                <w:sz w:val="16"/>
                <w:szCs w:val="16"/>
              </w:rPr>
              <w:t>ALL or an integer &gt;= 0</w:t>
            </w:r>
          </w:p>
        </w:tc>
        <w:tc>
          <w:tcPr>
            <w:tcW w:w="1350" w:type="dxa"/>
            <w:tcMar>
              <w:left w:w="72" w:type="dxa"/>
              <w:right w:w="72" w:type="dxa"/>
            </w:tcMar>
          </w:tcPr>
          <w:p w14:paraId="586B38DC" w14:textId="4BE317F6"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6796E4B2" w14:textId="77777777" w:rsidTr="00002D00">
        <w:trPr>
          <w:trHeight w:val="300"/>
        </w:trPr>
        <w:tc>
          <w:tcPr>
            <w:tcW w:w="1435" w:type="dxa"/>
            <w:tcMar>
              <w:left w:w="72" w:type="dxa"/>
              <w:right w:w="72" w:type="dxa"/>
            </w:tcMar>
          </w:tcPr>
          <w:p w14:paraId="5DF67A24" w14:textId="621B06BE"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53B8B09C" w14:textId="41DE80B6" w:rsidR="00F53A3A" w:rsidRPr="00BC15AF" w:rsidRDefault="00F53A3A" w:rsidP="00F53A3A">
            <w:pPr>
              <w:rPr>
                <w:rFonts w:ascii="Arial" w:hAnsi="Arial" w:cs="Arial"/>
                <w:color w:val="000000"/>
                <w:sz w:val="16"/>
                <w:szCs w:val="16"/>
              </w:rPr>
            </w:pPr>
            <w:r>
              <w:rPr>
                <w:rFonts w:ascii="Arial" w:hAnsi="Arial" w:cs="Arial"/>
                <w:color w:val="000000"/>
                <w:sz w:val="16"/>
                <w:szCs w:val="16"/>
              </w:rPr>
              <w:t>maxResponses</w:t>
            </w:r>
          </w:p>
        </w:tc>
        <w:tc>
          <w:tcPr>
            <w:tcW w:w="2487" w:type="dxa"/>
            <w:tcMar>
              <w:left w:w="72" w:type="dxa"/>
              <w:right w:w="72" w:type="dxa"/>
            </w:tcMar>
          </w:tcPr>
          <w:p w14:paraId="6F5C4256" w14:textId="0FFCB038"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4169CC23" w14:textId="6C010F9C" w:rsidR="00F53A3A" w:rsidRPr="00BC15AF" w:rsidRDefault="00F53A3A" w:rsidP="00F53A3A">
            <w:pPr>
              <w:rPr>
                <w:rFonts w:ascii="Arial" w:hAnsi="Arial" w:cs="Arial"/>
                <w:color w:val="000000"/>
                <w:sz w:val="16"/>
                <w:szCs w:val="16"/>
              </w:rPr>
            </w:pPr>
            <w:r>
              <w:rPr>
                <w:rFonts w:ascii="Arial" w:hAnsi="Arial" w:cs="Arial"/>
                <w:color w:val="000000"/>
                <w:sz w:val="16"/>
                <w:szCs w:val="16"/>
              </w:rPr>
              <w:t>10</w:t>
            </w:r>
          </w:p>
        </w:tc>
        <w:tc>
          <w:tcPr>
            <w:tcW w:w="990" w:type="dxa"/>
            <w:tcMar>
              <w:left w:w="72" w:type="dxa"/>
              <w:right w:w="72" w:type="dxa"/>
            </w:tcMar>
          </w:tcPr>
          <w:p w14:paraId="12C92DF7" w14:textId="7FC0C782"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4AF508A3" w14:textId="21B2BF8A" w:rsidR="00F53A3A" w:rsidRPr="00BC15AF" w:rsidRDefault="00F53A3A" w:rsidP="00F53A3A">
            <w:pPr>
              <w:rPr>
                <w:rFonts w:ascii="Arial" w:hAnsi="Arial" w:cs="Arial"/>
                <w:color w:val="000000"/>
                <w:sz w:val="16"/>
                <w:szCs w:val="16"/>
              </w:rPr>
            </w:pPr>
            <w:r>
              <w:rPr>
                <w:rFonts w:ascii="Arial" w:hAnsi="Arial" w:cs="Arial"/>
                <w:color w:val="000000"/>
                <w:sz w:val="16"/>
                <w:szCs w:val="16"/>
              </w:rPr>
              <w:t>Maximum responses for this form partition</w:t>
            </w:r>
          </w:p>
        </w:tc>
        <w:tc>
          <w:tcPr>
            <w:tcW w:w="3213" w:type="dxa"/>
            <w:tcMar>
              <w:left w:w="72" w:type="dxa"/>
              <w:right w:w="72" w:type="dxa"/>
            </w:tcMar>
          </w:tcPr>
          <w:p w14:paraId="35593FFD" w14:textId="616AC79B" w:rsidR="00F53A3A" w:rsidRPr="00BC15AF" w:rsidRDefault="00F53A3A" w:rsidP="00F53A3A">
            <w:pPr>
              <w:rPr>
                <w:rFonts w:ascii="Arial" w:hAnsi="Arial" w:cs="Arial"/>
                <w:color w:val="000000"/>
                <w:sz w:val="16"/>
                <w:szCs w:val="16"/>
              </w:rPr>
            </w:pPr>
            <w:r>
              <w:rPr>
                <w:rFonts w:ascii="Arial" w:hAnsi="Arial" w:cs="Arial"/>
                <w:color w:val="000000"/>
                <w:sz w:val="16"/>
                <w:szCs w:val="16"/>
              </w:rPr>
              <w:t>ALL or an integer &gt;= 0</w:t>
            </w:r>
          </w:p>
        </w:tc>
        <w:tc>
          <w:tcPr>
            <w:tcW w:w="1350" w:type="dxa"/>
            <w:tcMar>
              <w:left w:w="72" w:type="dxa"/>
              <w:right w:w="72" w:type="dxa"/>
            </w:tcMar>
          </w:tcPr>
          <w:p w14:paraId="3BF8A088" w14:textId="5878612B"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D80837" w:rsidRPr="00104454" w14:paraId="78B47D3D" w14:textId="77777777" w:rsidTr="00002D00">
        <w:trPr>
          <w:trHeight w:val="300"/>
        </w:trPr>
        <w:tc>
          <w:tcPr>
            <w:tcW w:w="1435" w:type="dxa"/>
            <w:tcMar>
              <w:left w:w="72" w:type="dxa"/>
              <w:right w:w="72" w:type="dxa"/>
            </w:tcMar>
          </w:tcPr>
          <w:p w14:paraId="22D07C86" w14:textId="1D34A2FD" w:rsidR="00D80837" w:rsidRPr="00BC15AF" w:rsidRDefault="00D80837" w:rsidP="00D80837">
            <w:pPr>
              <w:rPr>
                <w:rFonts w:ascii="Arial" w:hAnsi="Arial" w:cs="Arial"/>
                <w:color w:val="000000"/>
                <w:sz w:val="16"/>
                <w:szCs w:val="16"/>
              </w:rPr>
            </w:pPr>
            <w:r>
              <w:rPr>
                <w:rFonts w:ascii="Arial" w:hAnsi="Arial" w:cs="Arial"/>
                <w:color w:val="000000"/>
                <w:sz w:val="16"/>
                <w:szCs w:val="16"/>
              </w:rPr>
              <w:t>Item</w:t>
            </w:r>
          </w:p>
        </w:tc>
        <w:tc>
          <w:tcPr>
            <w:tcW w:w="1350" w:type="dxa"/>
            <w:tcMar>
              <w:left w:w="72" w:type="dxa"/>
              <w:right w:w="72" w:type="dxa"/>
            </w:tcMar>
          </w:tcPr>
          <w:p w14:paraId="3345DDD3" w14:textId="075D7AC3"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1A5BA386" w14:textId="283B3CD2"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TestPackage:Test:Segments:Segment:SegmentForms:SegmentForm:ItemGroup:Item</w:t>
            </w:r>
          </w:p>
        </w:tc>
        <w:tc>
          <w:tcPr>
            <w:tcW w:w="843" w:type="dxa"/>
            <w:tcMar>
              <w:left w:w="72" w:type="dxa"/>
              <w:right w:w="72" w:type="dxa"/>
            </w:tcMar>
          </w:tcPr>
          <w:p w14:paraId="489D042D" w14:textId="0398FDB0"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4AB60A8A" w14:textId="2322C5DB"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44BF21F4" w14:textId="4ED17720"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738674F7" w14:textId="54D3F272"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08421415" w14:textId="6208E7DD"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F53A3A" w:rsidRPr="00104454" w14:paraId="303EA76A" w14:textId="77777777" w:rsidTr="00002D00">
        <w:trPr>
          <w:trHeight w:val="300"/>
        </w:trPr>
        <w:tc>
          <w:tcPr>
            <w:tcW w:w="1435" w:type="dxa"/>
            <w:tcMar>
              <w:left w:w="72" w:type="dxa"/>
              <w:right w:w="72" w:type="dxa"/>
            </w:tcMar>
          </w:tcPr>
          <w:p w14:paraId="3F358951" w14:textId="0AB3EB12"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03E1C185" w14:textId="334DC697" w:rsidR="00F53A3A" w:rsidRPr="00BC15AF" w:rsidRDefault="00F53A3A" w:rsidP="00F53A3A">
            <w:pPr>
              <w:rPr>
                <w:rFonts w:ascii="Arial" w:hAnsi="Arial" w:cs="Arial"/>
                <w:color w:val="000000"/>
                <w:sz w:val="16"/>
                <w:szCs w:val="16"/>
              </w:rPr>
            </w:pPr>
            <w:r>
              <w:rPr>
                <w:rFonts w:ascii="Arial" w:hAnsi="Arial" w:cs="Arial"/>
                <w:color w:val="000000"/>
                <w:sz w:val="16"/>
                <w:szCs w:val="16"/>
              </w:rPr>
              <w:t>active</w:t>
            </w:r>
          </w:p>
        </w:tc>
        <w:tc>
          <w:tcPr>
            <w:tcW w:w="2487" w:type="dxa"/>
            <w:tcMar>
              <w:left w:w="72" w:type="dxa"/>
              <w:right w:w="72" w:type="dxa"/>
            </w:tcMar>
          </w:tcPr>
          <w:p w14:paraId="06C9BDAC" w14:textId="49C85969"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047E255D" w14:textId="261AE0B8" w:rsidR="00F53A3A" w:rsidRPr="00BC15AF" w:rsidRDefault="00F53A3A" w:rsidP="00F53A3A">
            <w:pPr>
              <w:rPr>
                <w:rFonts w:ascii="Arial" w:hAnsi="Arial" w:cs="Arial"/>
                <w:color w:val="000000"/>
                <w:sz w:val="16"/>
                <w:szCs w:val="16"/>
              </w:rPr>
            </w:pPr>
            <w:r>
              <w:rPr>
                <w:rFonts w:ascii="Arial" w:hAnsi="Arial" w:cs="Arial"/>
                <w:color w:val="000000"/>
                <w:sz w:val="16"/>
                <w:szCs w:val="16"/>
              </w:rPr>
              <w:t>5</w:t>
            </w:r>
          </w:p>
        </w:tc>
        <w:tc>
          <w:tcPr>
            <w:tcW w:w="990" w:type="dxa"/>
            <w:tcMar>
              <w:left w:w="72" w:type="dxa"/>
              <w:right w:w="72" w:type="dxa"/>
            </w:tcMar>
          </w:tcPr>
          <w:p w14:paraId="766C04E6" w14:textId="702BC8EF"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2904DA86" w14:textId="5AC86DB6" w:rsidR="00F53A3A" w:rsidRPr="00BC15AF" w:rsidRDefault="00F53A3A" w:rsidP="00F53A3A">
            <w:pPr>
              <w:rPr>
                <w:rFonts w:ascii="Arial" w:hAnsi="Arial" w:cs="Arial"/>
                <w:color w:val="000000"/>
                <w:sz w:val="16"/>
                <w:szCs w:val="16"/>
              </w:rPr>
            </w:pPr>
            <w:r>
              <w:rPr>
                <w:rFonts w:ascii="Arial" w:hAnsi="Arial" w:cs="Arial"/>
                <w:color w:val="000000"/>
                <w:sz w:val="16"/>
                <w:szCs w:val="16"/>
              </w:rPr>
              <w:t>Flag indicating whether the item should not be scored (default is "false")</w:t>
            </w:r>
          </w:p>
        </w:tc>
        <w:tc>
          <w:tcPr>
            <w:tcW w:w="3213" w:type="dxa"/>
            <w:tcMar>
              <w:left w:w="72" w:type="dxa"/>
              <w:right w:w="72" w:type="dxa"/>
            </w:tcMar>
          </w:tcPr>
          <w:p w14:paraId="3A4020F8" w14:textId="5625C6BE" w:rsidR="00F53A3A" w:rsidRPr="00BC15AF" w:rsidRDefault="00F53A3A" w:rsidP="00F53A3A">
            <w:pPr>
              <w:rPr>
                <w:rFonts w:ascii="Arial" w:hAnsi="Arial" w:cs="Arial"/>
                <w:color w:val="000000"/>
                <w:sz w:val="16"/>
                <w:szCs w:val="16"/>
              </w:rPr>
            </w:pPr>
            <w:r>
              <w:rPr>
                <w:rFonts w:ascii="Arial" w:hAnsi="Arial" w:cs="Arial"/>
                <w:color w:val="000000"/>
                <w:sz w:val="16"/>
                <w:szCs w:val="16"/>
              </w:rPr>
              <w:t>true, false, 0, 1</w:t>
            </w:r>
          </w:p>
        </w:tc>
        <w:tc>
          <w:tcPr>
            <w:tcW w:w="1350" w:type="dxa"/>
            <w:tcMar>
              <w:left w:w="72" w:type="dxa"/>
              <w:right w:w="72" w:type="dxa"/>
            </w:tcMar>
          </w:tcPr>
          <w:p w14:paraId="493D9F36" w14:textId="024648E2" w:rsidR="00F53A3A" w:rsidRPr="00BC15AF" w:rsidRDefault="00F53A3A" w:rsidP="00F53A3A">
            <w:pPr>
              <w:rPr>
                <w:rFonts w:ascii="Arial" w:hAnsi="Arial" w:cs="Arial"/>
                <w:color w:val="000000"/>
                <w:sz w:val="16"/>
                <w:szCs w:val="16"/>
              </w:rPr>
            </w:pPr>
            <w:r>
              <w:rPr>
                <w:rFonts w:ascii="Arial" w:hAnsi="Arial" w:cs="Arial"/>
                <w:color w:val="000000"/>
                <w:sz w:val="16"/>
                <w:szCs w:val="16"/>
              </w:rPr>
              <w:t>boolean</w:t>
            </w:r>
          </w:p>
        </w:tc>
      </w:tr>
      <w:tr w:rsidR="00F53A3A" w:rsidRPr="00104454" w14:paraId="6DECCF33" w14:textId="77777777" w:rsidTr="00002D00">
        <w:trPr>
          <w:trHeight w:val="600"/>
        </w:trPr>
        <w:tc>
          <w:tcPr>
            <w:tcW w:w="1435" w:type="dxa"/>
            <w:tcMar>
              <w:left w:w="72" w:type="dxa"/>
              <w:right w:w="72" w:type="dxa"/>
            </w:tcMar>
          </w:tcPr>
          <w:p w14:paraId="6EA96A7E" w14:textId="5D66C21E"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4674D92" w14:textId="4A31E5B2" w:rsidR="00F53A3A" w:rsidRPr="00BC15AF" w:rsidRDefault="00F53A3A" w:rsidP="00F53A3A">
            <w:pPr>
              <w:rPr>
                <w:rFonts w:ascii="Arial" w:hAnsi="Arial" w:cs="Arial"/>
                <w:color w:val="000000"/>
                <w:sz w:val="16"/>
                <w:szCs w:val="16"/>
              </w:rPr>
            </w:pPr>
            <w:r>
              <w:rPr>
                <w:rFonts w:ascii="Arial" w:hAnsi="Arial" w:cs="Arial"/>
                <w:color w:val="000000"/>
                <w:sz w:val="16"/>
                <w:szCs w:val="16"/>
              </w:rPr>
              <w:t>administrationRequired</w:t>
            </w:r>
          </w:p>
        </w:tc>
        <w:tc>
          <w:tcPr>
            <w:tcW w:w="2487" w:type="dxa"/>
            <w:tcMar>
              <w:left w:w="72" w:type="dxa"/>
              <w:right w:w="72" w:type="dxa"/>
            </w:tcMar>
          </w:tcPr>
          <w:p w14:paraId="3A17C629" w14:textId="7745C49D"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3D19F0EE" w14:textId="4A94AAE7" w:rsidR="00F53A3A" w:rsidRPr="00BC15AF" w:rsidRDefault="00F53A3A" w:rsidP="00F53A3A">
            <w:pPr>
              <w:rPr>
                <w:rFonts w:ascii="Arial" w:hAnsi="Arial" w:cs="Arial"/>
                <w:color w:val="000000"/>
                <w:sz w:val="16"/>
                <w:szCs w:val="16"/>
              </w:rPr>
            </w:pPr>
            <w:r>
              <w:rPr>
                <w:rFonts w:ascii="Arial" w:hAnsi="Arial" w:cs="Arial"/>
                <w:color w:val="000000"/>
                <w:sz w:val="16"/>
                <w:szCs w:val="16"/>
              </w:rPr>
              <w:t>5</w:t>
            </w:r>
          </w:p>
        </w:tc>
        <w:tc>
          <w:tcPr>
            <w:tcW w:w="990" w:type="dxa"/>
            <w:tcMar>
              <w:left w:w="72" w:type="dxa"/>
              <w:right w:w="72" w:type="dxa"/>
            </w:tcMar>
          </w:tcPr>
          <w:p w14:paraId="273CB2BA" w14:textId="446D411A"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5EA1625C" w14:textId="2E674C7A" w:rsidR="00F53A3A" w:rsidRPr="00BC15AF" w:rsidRDefault="00F53A3A" w:rsidP="00F53A3A">
            <w:pPr>
              <w:rPr>
                <w:rFonts w:ascii="Arial" w:hAnsi="Arial" w:cs="Arial"/>
                <w:color w:val="000000"/>
                <w:sz w:val="16"/>
                <w:szCs w:val="16"/>
              </w:rPr>
            </w:pPr>
            <w:r>
              <w:rPr>
                <w:rFonts w:ascii="Arial" w:hAnsi="Arial" w:cs="Arial"/>
                <w:color w:val="000000"/>
                <w:sz w:val="16"/>
                <w:szCs w:val="16"/>
              </w:rPr>
              <w:t>Flag indicating whether the item must be administered (default is "true")</w:t>
            </w:r>
          </w:p>
        </w:tc>
        <w:tc>
          <w:tcPr>
            <w:tcW w:w="3213" w:type="dxa"/>
            <w:tcMar>
              <w:left w:w="72" w:type="dxa"/>
              <w:right w:w="72" w:type="dxa"/>
            </w:tcMar>
          </w:tcPr>
          <w:p w14:paraId="704746A0" w14:textId="4BEDA97B" w:rsidR="00F53A3A" w:rsidRPr="00BC15AF" w:rsidRDefault="00F53A3A" w:rsidP="00F53A3A">
            <w:pPr>
              <w:rPr>
                <w:rFonts w:ascii="Arial" w:hAnsi="Arial" w:cs="Arial"/>
                <w:color w:val="000000"/>
                <w:sz w:val="16"/>
                <w:szCs w:val="16"/>
              </w:rPr>
            </w:pPr>
            <w:r>
              <w:rPr>
                <w:rFonts w:ascii="Arial" w:hAnsi="Arial" w:cs="Arial"/>
                <w:color w:val="000000"/>
                <w:sz w:val="16"/>
                <w:szCs w:val="16"/>
              </w:rPr>
              <w:t>true, false, 0, 1</w:t>
            </w:r>
          </w:p>
        </w:tc>
        <w:tc>
          <w:tcPr>
            <w:tcW w:w="1350" w:type="dxa"/>
            <w:tcMar>
              <w:left w:w="72" w:type="dxa"/>
              <w:right w:w="72" w:type="dxa"/>
            </w:tcMar>
          </w:tcPr>
          <w:p w14:paraId="796D54D8" w14:textId="778BA042" w:rsidR="00F53A3A" w:rsidRPr="00BC15AF" w:rsidRDefault="00F53A3A" w:rsidP="00F53A3A">
            <w:pPr>
              <w:rPr>
                <w:rFonts w:ascii="Arial" w:hAnsi="Arial" w:cs="Arial"/>
                <w:color w:val="000000"/>
                <w:sz w:val="16"/>
                <w:szCs w:val="16"/>
              </w:rPr>
            </w:pPr>
            <w:r>
              <w:rPr>
                <w:rFonts w:ascii="Arial" w:hAnsi="Arial" w:cs="Arial"/>
                <w:color w:val="000000"/>
                <w:sz w:val="16"/>
                <w:szCs w:val="16"/>
              </w:rPr>
              <w:t>boolean</w:t>
            </w:r>
          </w:p>
        </w:tc>
      </w:tr>
      <w:tr w:rsidR="00F53A3A" w:rsidRPr="00104454" w14:paraId="62B47E6B" w14:textId="77777777" w:rsidTr="00002D00">
        <w:trPr>
          <w:trHeight w:val="600"/>
        </w:trPr>
        <w:tc>
          <w:tcPr>
            <w:tcW w:w="1435" w:type="dxa"/>
            <w:tcMar>
              <w:left w:w="72" w:type="dxa"/>
              <w:right w:w="72" w:type="dxa"/>
            </w:tcMar>
          </w:tcPr>
          <w:p w14:paraId="30D5BA5C" w14:textId="428FF63E"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125B2561" w14:textId="27E68284" w:rsidR="00F53A3A" w:rsidRPr="00BC15AF" w:rsidRDefault="00F53A3A" w:rsidP="00F53A3A">
            <w:pPr>
              <w:rPr>
                <w:rFonts w:ascii="Arial" w:hAnsi="Arial" w:cs="Arial"/>
                <w:color w:val="000000"/>
                <w:sz w:val="16"/>
                <w:szCs w:val="16"/>
              </w:rPr>
            </w:pPr>
            <w:r>
              <w:rPr>
                <w:rFonts w:ascii="Arial" w:hAnsi="Arial" w:cs="Arial"/>
                <w:color w:val="000000"/>
                <w:sz w:val="16"/>
                <w:szCs w:val="16"/>
              </w:rPr>
              <w:t>doNotScore</w:t>
            </w:r>
          </w:p>
        </w:tc>
        <w:tc>
          <w:tcPr>
            <w:tcW w:w="2487" w:type="dxa"/>
            <w:tcMar>
              <w:left w:w="72" w:type="dxa"/>
              <w:right w:w="72" w:type="dxa"/>
            </w:tcMar>
          </w:tcPr>
          <w:p w14:paraId="4DB5B86E" w14:textId="5129BB3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4F7124A8" w14:textId="48FF64AD" w:rsidR="00F53A3A" w:rsidRPr="00BC15AF" w:rsidRDefault="00F53A3A" w:rsidP="00F53A3A">
            <w:pPr>
              <w:rPr>
                <w:rFonts w:ascii="Arial" w:hAnsi="Arial" w:cs="Arial"/>
                <w:color w:val="000000"/>
                <w:sz w:val="16"/>
                <w:szCs w:val="16"/>
              </w:rPr>
            </w:pPr>
            <w:r>
              <w:rPr>
                <w:rFonts w:ascii="Arial" w:hAnsi="Arial" w:cs="Arial"/>
                <w:color w:val="000000"/>
                <w:sz w:val="16"/>
                <w:szCs w:val="16"/>
              </w:rPr>
              <w:t>5</w:t>
            </w:r>
          </w:p>
        </w:tc>
        <w:tc>
          <w:tcPr>
            <w:tcW w:w="990" w:type="dxa"/>
            <w:tcMar>
              <w:left w:w="72" w:type="dxa"/>
              <w:right w:w="72" w:type="dxa"/>
            </w:tcMar>
          </w:tcPr>
          <w:p w14:paraId="429832EC" w14:textId="08C60FD3"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63E6652B" w14:textId="3159D65D" w:rsidR="00F53A3A" w:rsidRPr="00BC15AF" w:rsidRDefault="00F53A3A" w:rsidP="00F53A3A">
            <w:pPr>
              <w:rPr>
                <w:rFonts w:ascii="Arial" w:hAnsi="Arial" w:cs="Arial"/>
                <w:color w:val="000000"/>
                <w:sz w:val="16"/>
                <w:szCs w:val="16"/>
              </w:rPr>
            </w:pPr>
            <w:r>
              <w:rPr>
                <w:rFonts w:ascii="Arial" w:hAnsi="Arial" w:cs="Arial"/>
                <w:color w:val="000000"/>
                <w:sz w:val="16"/>
                <w:szCs w:val="16"/>
              </w:rPr>
              <w:t>Flag indicating whether the item should not be scored (default is "false")</w:t>
            </w:r>
          </w:p>
        </w:tc>
        <w:tc>
          <w:tcPr>
            <w:tcW w:w="3213" w:type="dxa"/>
            <w:tcMar>
              <w:left w:w="72" w:type="dxa"/>
              <w:right w:w="72" w:type="dxa"/>
            </w:tcMar>
          </w:tcPr>
          <w:p w14:paraId="18C40FDF" w14:textId="5E8176EA" w:rsidR="00F53A3A" w:rsidRPr="00BC15AF" w:rsidRDefault="00F53A3A" w:rsidP="00F53A3A">
            <w:pPr>
              <w:rPr>
                <w:rFonts w:ascii="Arial" w:hAnsi="Arial" w:cs="Arial"/>
                <w:color w:val="000000"/>
                <w:sz w:val="16"/>
                <w:szCs w:val="16"/>
              </w:rPr>
            </w:pPr>
            <w:r>
              <w:rPr>
                <w:rFonts w:ascii="Arial" w:hAnsi="Arial" w:cs="Arial"/>
                <w:color w:val="000000"/>
                <w:sz w:val="16"/>
                <w:szCs w:val="16"/>
              </w:rPr>
              <w:t>true, false, 0, 1</w:t>
            </w:r>
          </w:p>
        </w:tc>
        <w:tc>
          <w:tcPr>
            <w:tcW w:w="1350" w:type="dxa"/>
            <w:tcMar>
              <w:left w:w="72" w:type="dxa"/>
              <w:right w:w="72" w:type="dxa"/>
            </w:tcMar>
          </w:tcPr>
          <w:p w14:paraId="34A18B0B" w14:textId="27BBD3A3" w:rsidR="00F53A3A" w:rsidRPr="00BC15AF" w:rsidRDefault="00F53A3A" w:rsidP="00F53A3A">
            <w:pPr>
              <w:rPr>
                <w:rFonts w:ascii="Arial" w:hAnsi="Arial" w:cs="Arial"/>
                <w:color w:val="000000"/>
                <w:sz w:val="16"/>
                <w:szCs w:val="16"/>
              </w:rPr>
            </w:pPr>
            <w:r>
              <w:rPr>
                <w:rFonts w:ascii="Arial" w:hAnsi="Arial" w:cs="Arial"/>
                <w:color w:val="000000"/>
                <w:sz w:val="16"/>
                <w:szCs w:val="16"/>
              </w:rPr>
              <w:t>boolean</w:t>
            </w:r>
          </w:p>
        </w:tc>
      </w:tr>
      <w:tr w:rsidR="00F53A3A" w:rsidRPr="00104454" w14:paraId="08F8F8DC" w14:textId="77777777" w:rsidTr="00002D00">
        <w:trPr>
          <w:trHeight w:val="300"/>
        </w:trPr>
        <w:tc>
          <w:tcPr>
            <w:tcW w:w="1435" w:type="dxa"/>
            <w:tcMar>
              <w:left w:w="72" w:type="dxa"/>
              <w:right w:w="72" w:type="dxa"/>
            </w:tcMar>
          </w:tcPr>
          <w:p w14:paraId="4162C99B" w14:textId="6BB2EBE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05DD0705" w14:textId="4A100482" w:rsidR="00F53A3A" w:rsidRPr="00BC15AF" w:rsidRDefault="00F53A3A" w:rsidP="00F53A3A">
            <w:pPr>
              <w:rPr>
                <w:rFonts w:ascii="Arial" w:hAnsi="Arial" w:cs="Arial"/>
                <w:color w:val="000000"/>
                <w:sz w:val="16"/>
                <w:szCs w:val="16"/>
              </w:rPr>
            </w:pPr>
            <w:r>
              <w:rPr>
                <w:rFonts w:ascii="Arial" w:hAnsi="Arial" w:cs="Arial"/>
                <w:color w:val="000000"/>
                <w:sz w:val="16"/>
                <w:szCs w:val="16"/>
              </w:rPr>
              <w:t>fieldTest</w:t>
            </w:r>
          </w:p>
        </w:tc>
        <w:tc>
          <w:tcPr>
            <w:tcW w:w="2487" w:type="dxa"/>
            <w:tcMar>
              <w:left w:w="72" w:type="dxa"/>
              <w:right w:w="72" w:type="dxa"/>
            </w:tcMar>
          </w:tcPr>
          <w:p w14:paraId="0B62F7C7" w14:textId="6389CD1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6EC8402B" w14:textId="388E9BDD" w:rsidR="00F53A3A" w:rsidRPr="00BC15AF" w:rsidRDefault="00F53A3A" w:rsidP="00F53A3A">
            <w:pPr>
              <w:rPr>
                <w:rFonts w:ascii="Arial" w:hAnsi="Arial" w:cs="Arial"/>
                <w:color w:val="000000"/>
                <w:sz w:val="16"/>
                <w:szCs w:val="16"/>
              </w:rPr>
            </w:pPr>
            <w:r>
              <w:rPr>
                <w:rFonts w:ascii="Arial" w:hAnsi="Arial" w:cs="Arial"/>
                <w:color w:val="000000"/>
                <w:sz w:val="16"/>
                <w:szCs w:val="16"/>
              </w:rPr>
              <w:t>5</w:t>
            </w:r>
          </w:p>
        </w:tc>
        <w:tc>
          <w:tcPr>
            <w:tcW w:w="990" w:type="dxa"/>
            <w:tcMar>
              <w:left w:w="72" w:type="dxa"/>
              <w:right w:w="72" w:type="dxa"/>
            </w:tcMar>
          </w:tcPr>
          <w:p w14:paraId="13529847" w14:textId="51FE4E51"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62A88993" w14:textId="240F5BE2" w:rsidR="00F53A3A" w:rsidRPr="00BC15AF" w:rsidRDefault="00F53A3A" w:rsidP="00F53A3A">
            <w:pPr>
              <w:rPr>
                <w:rFonts w:ascii="Arial" w:hAnsi="Arial" w:cs="Arial"/>
                <w:color w:val="000000"/>
                <w:sz w:val="16"/>
                <w:szCs w:val="16"/>
              </w:rPr>
            </w:pPr>
            <w:r>
              <w:rPr>
                <w:rFonts w:ascii="Arial" w:hAnsi="Arial" w:cs="Arial"/>
                <w:color w:val="000000"/>
                <w:sz w:val="16"/>
                <w:szCs w:val="16"/>
              </w:rPr>
              <w:t>Flag indicating whether the item is a field test item (default is "false")</w:t>
            </w:r>
          </w:p>
        </w:tc>
        <w:tc>
          <w:tcPr>
            <w:tcW w:w="3213" w:type="dxa"/>
            <w:tcMar>
              <w:left w:w="72" w:type="dxa"/>
              <w:right w:w="72" w:type="dxa"/>
            </w:tcMar>
          </w:tcPr>
          <w:p w14:paraId="76B2A590" w14:textId="7C44BA80" w:rsidR="00F53A3A" w:rsidRPr="00BC15AF" w:rsidRDefault="00F53A3A" w:rsidP="00F53A3A">
            <w:pPr>
              <w:rPr>
                <w:rFonts w:ascii="Arial" w:hAnsi="Arial" w:cs="Arial"/>
                <w:color w:val="000000"/>
                <w:sz w:val="16"/>
                <w:szCs w:val="16"/>
              </w:rPr>
            </w:pPr>
            <w:r>
              <w:rPr>
                <w:rFonts w:ascii="Arial" w:hAnsi="Arial" w:cs="Arial"/>
                <w:color w:val="000000"/>
                <w:sz w:val="16"/>
                <w:szCs w:val="16"/>
              </w:rPr>
              <w:t>true, false, 0, 1</w:t>
            </w:r>
          </w:p>
        </w:tc>
        <w:tc>
          <w:tcPr>
            <w:tcW w:w="1350" w:type="dxa"/>
            <w:tcMar>
              <w:left w:w="72" w:type="dxa"/>
              <w:right w:w="72" w:type="dxa"/>
            </w:tcMar>
          </w:tcPr>
          <w:p w14:paraId="3E868B5C" w14:textId="73B3B2B0" w:rsidR="00F53A3A" w:rsidRPr="00BC15AF" w:rsidRDefault="00F53A3A" w:rsidP="00F53A3A">
            <w:pPr>
              <w:rPr>
                <w:rFonts w:ascii="Arial" w:hAnsi="Arial" w:cs="Arial"/>
                <w:color w:val="000000"/>
                <w:sz w:val="16"/>
                <w:szCs w:val="16"/>
              </w:rPr>
            </w:pPr>
            <w:r>
              <w:rPr>
                <w:rFonts w:ascii="Arial" w:hAnsi="Arial" w:cs="Arial"/>
                <w:color w:val="000000"/>
                <w:sz w:val="16"/>
                <w:szCs w:val="16"/>
              </w:rPr>
              <w:t>boolean</w:t>
            </w:r>
          </w:p>
        </w:tc>
      </w:tr>
      <w:tr w:rsidR="00F53A3A" w:rsidRPr="00104454" w14:paraId="2923130E" w14:textId="77777777" w:rsidTr="00002D00">
        <w:trPr>
          <w:trHeight w:val="900"/>
        </w:trPr>
        <w:tc>
          <w:tcPr>
            <w:tcW w:w="1435" w:type="dxa"/>
            <w:tcMar>
              <w:left w:w="72" w:type="dxa"/>
              <w:right w:w="72" w:type="dxa"/>
            </w:tcMar>
          </w:tcPr>
          <w:p w14:paraId="526FD0E2" w14:textId="4FDB033F"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26AD5A73" w14:textId="201864BA" w:rsidR="00F53A3A" w:rsidRPr="00BC15AF" w:rsidRDefault="00F53A3A" w:rsidP="00F53A3A">
            <w:pPr>
              <w:rPr>
                <w:rFonts w:ascii="Arial" w:hAnsi="Arial" w:cs="Arial"/>
                <w:color w:val="000000"/>
                <w:sz w:val="16"/>
                <w:szCs w:val="16"/>
              </w:rPr>
            </w:pPr>
            <w:r>
              <w:rPr>
                <w:rFonts w:ascii="Arial" w:hAnsi="Arial" w:cs="Arial"/>
                <w:color w:val="000000"/>
                <w:sz w:val="16"/>
                <w:szCs w:val="16"/>
              </w:rPr>
              <w:t>handScored</w:t>
            </w:r>
          </w:p>
        </w:tc>
        <w:tc>
          <w:tcPr>
            <w:tcW w:w="2487" w:type="dxa"/>
            <w:tcMar>
              <w:left w:w="72" w:type="dxa"/>
              <w:right w:w="72" w:type="dxa"/>
            </w:tcMar>
          </w:tcPr>
          <w:p w14:paraId="6373BA47" w14:textId="62DCE91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69BE2117" w14:textId="4FE6258A" w:rsidR="00F53A3A" w:rsidRPr="00BC15AF" w:rsidRDefault="00F53A3A" w:rsidP="00F53A3A">
            <w:pPr>
              <w:rPr>
                <w:rFonts w:ascii="Arial" w:hAnsi="Arial" w:cs="Arial"/>
                <w:color w:val="000000"/>
                <w:sz w:val="16"/>
                <w:szCs w:val="16"/>
              </w:rPr>
            </w:pPr>
            <w:r>
              <w:rPr>
                <w:rFonts w:ascii="Arial" w:hAnsi="Arial" w:cs="Arial"/>
                <w:color w:val="000000"/>
                <w:sz w:val="16"/>
                <w:szCs w:val="16"/>
              </w:rPr>
              <w:t>5</w:t>
            </w:r>
          </w:p>
        </w:tc>
        <w:tc>
          <w:tcPr>
            <w:tcW w:w="990" w:type="dxa"/>
            <w:tcMar>
              <w:left w:w="72" w:type="dxa"/>
              <w:right w:w="72" w:type="dxa"/>
            </w:tcMar>
          </w:tcPr>
          <w:p w14:paraId="3E084D64" w14:textId="4B3AFC58"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5F8DCD98" w14:textId="30EF944F" w:rsidR="00F53A3A" w:rsidRPr="00BC15AF" w:rsidRDefault="00F53A3A" w:rsidP="00F53A3A">
            <w:pPr>
              <w:rPr>
                <w:rFonts w:ascii="Arial" w:hAnsi="Arial" w:cs="Arial"/>
                <w:color w:val="000000"/>
                <w:sz w:val="16"/>
                <w:szCs w:val="16"/>
              </w:rPr>
            </w:pPr>
            <w:r>
              <w:rPr>
                <w:rFonts w:ascii="Arial" w:hAnsi="Arial" w:cs="Arial"/>
                <w:color w:val="000000"/>
                <w:sz w:val="16"/>
                <w:szCs w:val="16"/>
              </w:rPr>
              <w:t>Flag indicating whether the item must be handscored (default is "false")</w:t>
            </w:r>
          </w:p>
        </w:tc>
        <w:tc>
          <w:tcPr>
            <w:tcW w:w="3213" w:type="dxa"/>
            <w:tcMar>
              <w:left w:w="72" w:type="dxa"/>
              <w:right w:w="72" w:type="dxa"/>
            </w:tcMar>
          </w:tcPr>
          <w:p w14:paraId="5E151902" w14:textId="72197A74" w:rsidR="00F53A3A" w:rsidRPr="00BC15AF" w:rsidRDefault="00F53A3A" w:rsidP="00F53A3A">
            <w:pPr>
              <w:rPr>
                <w:rFonts w:ascii="Arial" w:hAnsi="Arial" w:cs="Arial"/>
                <w:color w:val="000000"/>
                <w:sz w:val="16"/>
                <w:szCs w:val="16"/>
              </w:rPr>
            </w:pPr>
            <w:r>
              <w:rPr>
                <w:rFonts w:ascii="Arial" w:hAnsi="Arial" w:cs="Arial"/>
                <w:color w:val="000000"/>
                <w:sz w:val="16"/>
                <w:szCs w:val="16"/>
              </w:rPr>
              <w:t>true, false, 0, 1</w:t>
            </w:r>
          </w:p>
        </w:tc>
        <w:tc>
          <w:tcPr>
            <w:tcW w:w="1350" w:type="dxa"/>
            <w:tcMar>
              <w:left w:w="72" w:type="dxa"/>
              <w:right w:w="72" w:type="dxa"/>
            </w:tcMar>
          </w:tcPr>
          <w:p w14:paraId="6A6D44EE" w14:textId="567BB996" w:rsidR="00F53A3A" w:rsidRPr="00BC15AF" w:rsidRDefault="00F53A3A" w:rsidP="00F53A3A">
            <w:pPr>
              <w:rPr>
                <w:rFonts w:ascii="Arial" w:hAnsi="Arial" w:cs="Arial"/>
                <w:color w:val="000000"/>
                <w:sz w:val="16"/>
                <w:szCs w:val="16"/>
              </w:rPr>
            </w:pPr>
            <w:r>
              <w:rPr>
                <w:rFonts w:ascii="Arial" w:hAnsi="Arial" w:cs="Arial"/>
                <w:color w:val="000000"/>
                <w:sz w:val="16"/>
                <w:szCs w:val="16"/>
              </w:rPr>
              <w:t>boolean</w:t>
            </w:r>
          </w:p>
        </w:tc>
      </w:tr>
      <w:tr w:rsidR="00F53A3A" w:rsidRPr="00104454" w14:paraId="0D9D69B3" w14:textId="77777777" w:rsidTr="00002D00">
        <w:trPr>
          <w:trHeight w:val="600"/>
        </w:trPr>
        <w:tc>
          <w:tcPr>
            <w:tcW w:w="1435" w:type="dxa"/>
            <w:tcMar>
              <w:left w:w="72" w:type="dxa"/>
              <w:right w:w="72" w:type="dxa"/>
            </w:tcMar>
          </w:tcPr>
          <w:p w14:paraId="419ED6EE" w14:textId="638B9CA9"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05A82FF2" w14:textId="7E05F22E" w:rsidR="00F53A3A" w:rsidRPr="00BC15AF" w:rsidRDefault="00F53A3A" w:rsidP="00F53A3A">
            <w:pPr>
              <w:rPr>
                <w:rFonts w:ascii="Arial" w:hAnsi="Arial" w:cs="Arial"/>
                <w:color w:val="000000"/>
                <w:sz w:val="16"/>
                <w:szCs w:val="16"/>
              </w:rPr>
            </w:pPr>
            <w:r>
              <w:rPr>
                <w:rFonts w:ascii="Arial" w:hAnsi="Arial" w:cs="Arial"/>
                <w:color w:val="000000"/>
                <w:sz w:val="16"/>
                <w:szCs w:val="16"/>
              </w:rPr>
              <w:t>id</w:t>
            </w:r>
          </w:p>
        </w:tc>
        <w:tc>
          <w:tcPr>
            <w:tcW w:w="2487" w:type="dxa"/>
            <w:tcMar>
              <w:left w:w="72" w:type="dxa"/>
              <w:right w:w="72" w:type="dxa"/>
            </w:tcMar>
          </w:tcPr>
          <w:p w14:paraId="20441555" w14:textId="4528D967"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6EF31D1E" w14:textId="4B2926A6" w:rsidR="00F53A3A" w:rsidRPr="00BC15AF" w:rsidRDefault="00F53A3A" w:rsidP="00F53A3A">
            <w:pPr>
              <w:rPr>
                <w:rFonts w:ascii="Arial" w:hAnsi="Arial" w:cs="Arial"/>
                <w:color w:val="000000"/>
                <w:sz w:val="16"/>
                <w:szCs w:val="16"/>
              </w:rPr>
            </w:pPr>
            <w:r>
              <w:rPr>
                <w:rFonts w:ascii="Arial" w:hAnsi="Arial" w:cs="Arial"/>
                <w:color w:val="000000"/>
                <w:sz w:val="16"/>
                <w:szCs w:val="16"/>
              </w:rPr>
              <w:t>10</w:t>
            </w:r>
          </w:p>
        </w:tc>
        <w:tc>
          <w:tcPr>
            <w:tcW w:w="990" w:type="dxa"/>
            <w:tcMar>
              <w:left w:w="72" w:type="dxa"/>
              <w:right w:w="72" w:type="dxa"/>
            </w:tcMar>
          </w:tcPr>
          <w:p w14:paraId="7FB0ED6C" w14:textId="04BC8D2B"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41914D3B" w14:textId="50805C73" w:rsidR="00F53A3A" w:rsidRPr="00BC15AF" w:rsidRDefault="00F53A3A" w:rsidP="00F53A3A">
            <w:pPr>
              <w:rPr>
                <w:rFonts w:ascii="Arial" w:hAnsi="Arial" w:cs="Arial"/>
                <w:color w:val="000000"/>
                <w:sz w:val="16"/>
                <w:szCs w:val="16"/>
              </w:rPr>
            </w:pPr>
            <w:r>
              <w:rPr>
                <w:rFonts w:ascii="Arial" w:hAnsi="Arial" w:cs="Arial"/>
                <w:color w:val="000000"/>
                <w:sz w:val="16"/>
                <w:szCs w:val="16"/>
              </w:rPr>
              <w:t>The identifier for the item</w:t>
            </w:r>
          </w:p>
        </w:tc>
        <w:tc>
          <w:tcPr>
            <w:tcW w:w="3213" w:type="dxa"/>
            <w:tcMar>
              <w:left w:w="72" w:type="dxa"/>
              <w:right w:w="72" w:type="dxa"/>
            </w:tcMar>
          </w:tcPr>
          <w:p w14:paraId="7E4CBA27" w14:textId="67677999" w:rsidR="00F53A3A" w:rsidRPr="00BC15AF" w:rsidRDefault="00F53A3A" w:rsidP="00F53A3A">
            <w:pPr>
              <w:rPr>
                <w:rFonts w:ascii="Arial" w:hAnsi="Arial" w:cs="Arial"/>
                <w:color w:val="000000"/>
                <w:sz w:val="16"/>
                <w:szCs w:val="16"/>
              </w:rPr>
            </w:pPr>
            <w:r>
              <w:rPr>
                <w:rFonts w:ascii="Arial" w:hAnsi="Arial" w:cs="Arial"/>
                <w:color w:val="000000"/>
                <w:sz w:val="16"/>
                <w:szCs w:val="16"/>
              </w:rPr>
              <w:t>As of the publishing of this document, the Test Delivery System only supports integer/long values as an item identifier</w:t>
            </w:r>
          </w:p>
        </w:tc>
        <w:tc>
          <w:tcPr>
            <w:tcW w:w="1350" w:type="dxa"/>
            <w:tcMar>
              <w:left w:w="72" w:type="dxa"/>
              <w:right w:w="72" w:type="dxa"/>
            </w:tcMar>
          </w:tcPr>
          <w:p w14:paraId="608E75AF" w14:textId="07B0C9E9"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138AEF94" w14:textId="77777777" w:rsidTr="00002D00">
        <w:trPr>
          <w:trHeight w:val="300"/>
        </w:trPr>
        <w:tc>
          <w:tcPr>
            <w:tcW w:w="1435" w:type="dxa"/>
            <w:tcMar>
              <w:left w:w="72" w:type="dxa"/>
              <w:right w:w="72" w:type="dxa"/>
            </w:tcMar>
          </w:tcPr>
          <w:p w14:paraId="6AECA9DA" w14:textId="243EB5A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143D0862" w14:textId="14CAADFE" w:rsidR="00F53A3A" w:rsidRPr="00BC15AF" w:rsidRDefault="00F53A3A" w:rsidP="00F53A3A">
            <w:pPr>
              <w:rPr>
                <w:rFonts w:ascii="Arial" w:hAnsi="Arial" w:cs="Arial"/>
                <w:color w:val="000000"/>
                <w:sz w:val="16"/>
                <w:szCs w:val="16"/>
              </w:rPr>
            </w:pPr>
            <w:r>
              <w:rPr>
                <w:rFonts w:ascii="Arial" w:hAnsi="Arial" w:cs="Arial"/>
                <w:color w:val="000000"/>
                <w:sz w:val="16"/>
                <w:szCs w:val="16"/>
              </w:rPr>
              <w:t>responseRequired</w:t>
            </w:r>
          </w:p>
        </w:tc>
        <w:tc>
          <w:tcPr>
            <w:tcW w:w="2487" w:type="dxa"/>
            <w:tcMar>
              <w:left w:w="72" w:type="dxa"/>
              <w:right w:w="72" w:type="dxa"/>
            </w:tcMar>
          </w:tcPr>
          <w:p w14:paraId="04775891" w14:textId="3E81AE35"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718D78A8" w14:textId="1005054B" w:rsidR="00F53A3A" w:rsidRPr="00BC15AF" w:rsidRDefault="00F53A3A" w:rsidP="00F53A3A">
            <w:pPr>
              <w:rPr>
                <w:rFonts w:ascii="Arial" w:hAnsi="Arial" w:cs="Arial"/>
                <w:color w:val="000000"/>
                <w:sz w:val="16"/>
                <w:szCs w:val="16"/>
              </w:rPr>
            </w:pPr>
            <w:r>
              <w:rPr>
                <w:rFonts w:ascii="Arial" w:hAnsi="Arial" w:cs="Arial"/>
                <w:color w:val="000000"/>
                <w:sz w:val="16"/>
                <w:szCs w:val="16"/>
              </w:rPr>
              <w:t>5</w:t>
            </w:r>
          </w:p>
        </w:tc>
        <w:tc>
          <w:tcPr>
            <w:tcW w:w="990" w:type="dxa"/>
            <w:tcMar>
              <w:left w:w="72" w:type="dxa"/>
              <w:right w:w="72" w:type="dxa"/>
            </w:tcMar>
          </w:tcPr>
          <w:p w14:paraId="5B5AB7E5" w14:textId="2BA8C026"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424DB790" w14:textId="03E04A99" w:rsidR="00F53A3A" w:rsidRPr="00BC15AF" w:rsidRDefault="00F53A3A" w:rsidP="00F53A3A">
            <w:pPr>
              <w:rPr>
                <w:rFonts w:ascii="Arial" w:hAnsi="Arial" w:cs="Arial"/>
                <w:color w:val="000000"/>
                <w:sz w:val="16"/>
                <w:szCs w:val="16"/>
              </w:rPr>
            </w:pPr>
            <w:r>
              <w:rPr>
                <w:rFonts w:ascii="Arial" w:hAnsi="Arial" w:cs="Arial"/>
                <w:color w:val="000000"/>
                <w:sz w:val="16"/>
                <w:szCs w:val="16"/>
              </w:rPr>
              <w:t>Flag indicating whether the item is required to be responded to before proceeding with the test (default is "true")</w:t>
            </w:r>
          </w:p>
        </w:tc>
        <w:tc>
          <w:tcPr>
            <w:tcW w:w="3213" w:type="dxa"/>
            <w:tcMar>
              <w:left w:w="72" w:type="dxa"/>
              <w:right w:w="72" w:type="dxa"/>
            </w:tcMar>
          </w:tcPr>
          <w:p w14:paraId="3A87F451" w14:textId="4E9A8C6C" w:rsidR="00F53A3A" w:rsidRPr="00BC15AF" w:rsidRDefault="00F53A3A" w:rsidP="00F53A3A">
            <w:pPr>
              <w:rPr>
                <w:rFonts w:ascii="Arial" w:hAnsi="Arial" w:cs="Arial"/>
                <w:color w:val="000000"/>
                <w:sz w:val="16"/>
                <w:szCs w:val="16"/>
              </w:rPr>
            </w:pPr>
            <w:r>
              <w:rPr>
                <w:rFonts w:ascii="Arial" w:hAnsi="Arial" w:cs="Arial"/>
                <w:color w:val="000000"/>
                <w:sz w:val="16"/>
                <w:szCs w:val="16"/>
              </w:rPr>
              <w:t>true, false, 0, 1</w:t>
            </w:r>
          </w:p>
        </w:tc>
        <w:tc>
          <w:tcPr>
            <w:tcW w:w="1350" w:type="dxa"/>
            <w:tcMar>
              <w:left w:w="72" w:type="dxa"/>
              <w:right w:w="72" w:type="dxa"/>
            </w:tcMar>
          </w:tcPr>
          <w:p w14:paraId="0CB49B93" w14:textId="1A09F7F5" w:rsidR="00F53A3A" w:rsidRPr="00BC15AF" w:rsidRDefault="00F53A3A" w:rsidP="00F53A3A">
            <w:pPr>
              <w:rPr>
                <w:rFonts w:ascii="Arial" w:hAnsi="Arial" w:cs="Arial"/>
                <w:color w:val="000000"/>
                <w:sz w:val="16"/>
                <w:szCs w:val="16"/>
              </w:rPr>
            </w:pPr>
            <w:r>
              <w:rPr>
                <w:rFonts w:ascii="Arial" w:hAnsi="Arial" w:cs="Arial"/>
                <w:color w:val="000000"/>
                <w:sz w:val="16"/>
                <w:szCs w:val="16"/>
              </w:rPr>
              <w:t>boolean</w:t>
            </w:r>
          </w:p>
        </w:tc>
      </w:tr>
      <w:tr w:rsidR="00F53A3A" w:rsidRPr="00104454" w14:paraId="2226DF05" w14:textId="77777777" w:rsidTr="00002D00">
        <w:trPr>
          <w:trHeight w:val="300"/>
        </w:trPr>
        <w:tc>
          <w:tcPr>
            <w:tcW w:w="1435" w:type="dxa"/>
            <w:tcMar>
              <w:left w:w="72" w:type="dxa"/>
              <w:right w:w="72" w:type="dxa"/>
            </w:tcMar>
          </w:tcPr>
          <w:p w14:paraId="5415B284" w14:textId="0B7A3AFD"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5F6E632B" w14:textId="6B35AC3D" w:rsidR="00F53A3A" w:rsidRPr="00BC15AF" w:rsidRDefault="00F53A3A" w:rsidP="00F53A3A">
            <w:pPr>
              <w:rPr>
                <w:rFonts w:ascii="Arial" w:hAnsi="Arial" w:cs="Arial"/>
                <w:color w:val="000000"/>
                <w:sz w:val="16"/>
                <w:szCs w:val="16"/>
              </w:rPr>
            </w:pPr>
            <w:r>
              <w:rPr>
                <w:rFonts w:ascii="Arial" w:hAnsi="Arial" w:cs="Arial"/>
                <w:color w:val="000000"/>
                <w:sz w:val="16"/>
                <w:szCs w:val="16"/>
              </w:rPr>
              <w:t>type</w:t>
            </w:r>
          </w:p>
        </w:tc>
        <w:tc>
          <w:tcPr>
            <w:tcW w:w="2487" w:type="dxa"/>
            <w:tcMar>
              <w:left w:w="72" w:type="dxa"/>
              <w:right w:w="72" w:type="dxa"/>
            </w:tcMar>
          </w:tcPr>
          <w:p w14:paraId="28DF5412" w14:textId="051D801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1AA8FC26" w14:textId="57C6F932" w:rsidR="00F53A3A" w:rsidRPr="00BC15AF" w:rsidRDefault="00F53A3A" w:rsidP="00F53A3A">
            <w:pPr>
              <w:rPr>
                <w:rFonts w:ascii="Arial" w:hAnsi="Arial" w:cs="Arial"/>
                <w:color w:val="000000"/>
                <w:sz w:val="16"/>
                <w:szCs w:val="16"/>
              </w:rPr>
            </w:pPr>
            <w:r>
              <w:rPr>
                <w:rFonts w:ascii="Arial" w:hAnsi="Arial" w:cs="Arial"/>
                <w:color w:val="000000"/>
                <w:sz w:val="16"/>
                <w:szCs w:val="16"/>
              </w:rPr>
              <w:t>50</w:t>
            </w:r>
          </w:p>
        </w:tc>
        <w:tc>
          <w:tcPr>
            <w:tcW w:w="990" w:type="dxa"/>
            <w:tcMar>
              <w:left w:w="72" w:type="dxa"/>
              <w:right w:w="72" w:type="dxa"/>
            </w:tcMar>
          </w:tcPr>
          <w:p w14:paraId="5FDE0DD4" w14:textId="0752D805"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64C5578E" w14:textId="1035FE07" w:rsidR="00F53A3A" w:rsidRPr="00BC15AF" w:rsidRDefault="00F53A3A" w:rsidP="00F53A3A">
            <w:pPr>
              <w:rPr>
                <w:rFonts w:ascii="Arial" w:hAnsi="Arial" w:cs="Arial"/>
                <w:color w:val="000000"/>
                <w:sz w:val="16"/>
                <w:szCs w:val="16"/>
              </w:rPr>
            </w:pPr>
            <w:r>
              <w:rPr>
                <w:rFonts w:ascii="Arial" w:hAnsi="Arial" w:cs="Arial"/>
                <w:color w:val="000000"/>
                <w:sz w:val="16"/>
                <w:szCs w:val="16"/>
              </w:rPr>
              <w:t>The type of item</w:t>
            </w:r>
          </w:p>
        </w:tc>
        <w:tc>
          <w:tcPr>
            <w:tcW w:w="3213" w:type="dxa"/>
            <w:tcMar>
              <w:left w:w="72" w:type="dxa"/>
              <w:right w:w="72" w:type="dxa"/>
            </w:tcMar>
          </w:tcPr>
          <w:p w14:paraId="01BCBEC0" w14:textId="025F0D97" w:rsidR="00F53A3A" w:rsidRPr="00BC15AF" w:rsidRDefault="00F53A3A" w:rsidP="00F53A3A">
            <w:pPr>
              <w:rPr>
                <w:rFonts w:ascii="Arial" w:hAnsi="Arial" w:cs="Arial"/>
                <w:color w:val="000000"/>
                <w:sz w:val="16"/>
                <w:szCs w:val="16"/>
              </w:rPr>
            </w:pPr>
            <w:r>
              <w:rPr>
                <w:rFonts w:ascii="Arial" w:hAnsi="Arial" w:cs="Arial"/>
                <w:color w:val="000000"/>
                <w:sz w:val="16"/>
                <w:szCs w:val="16"/>
              </w:rPr>
              <w:t>MC, ER, SA, WER, TI, EQ, GI, HTQ, MI, etc</w:t>
            </w:r>
          </w:p>
        </w:tc>
        <w:tc>
          <w:tcPr>
            <w:tcW w:w="1350" w:type="dxa"/>
            <w:tcMar>
              <w:left w:w="72" w:type="dxa"/>
              <w:right w:w="72" w:type="dxa"/>
            </w:tcMar>
          </w:tcPr>
          <w:p w14:paraId="40EE8F43" w14:textId="1399126E"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D80837" w:rsidRPr="00104454" w14:paraId="55FBB4BB" w14:textId="77777777" w:rsidTr="00002D00">
        <w:trPr>
          <w:trHeight w:val="300"/>
        </w:trPr>
        <w:tc>
          <w:tcPr>
            <w:tcW w:w="1435" w:type="dxa"/>
            <w:tcMar>
              <w:left w:w="72" w:type="dxa"/>
              <w:right w:w="72" w:type="dxa"/>
            </w:tcMar>
          </w:tcPr>
          <w:p w14:paraId="48468B6C" w14:textId="7264BEC2" w:rsidR="00D80837" w:rsidRPr="00BC15AF" w:rsidRDefault="00D80837" w:rsidP="00D80837">
            <w:pPr>
              <w:rPr>
                <w:rFonts w:ascii="Arial" w:hAnsi="Arial" w:cs="Arial"/>
                <w:color w:val="000000"/>
                <w:sz w:val="16"/>
                <w:szCs w:val="16"/>
              </w:rPr>
            </w:pPr>
            <w:r>
              <w:rPr>
                <w:rFonts w:ascii="Arial" w:hAnsi="Arial" w:cs="Arial"/>
                <w:color w:val="000000"/>
                <w:sz w:val="16"/>
                <w:szCs w:val="16"/>
              </w:rPr>
              <w:t>BlueprintReferences</w:t>
            </w:r>
          </w:p>
        </w:tc>
        <w:tc>
          <w:tcPr>
            <w:tcW w:w="1350" w:type="dxa"/>
            <w:tcMar>
              <w:left w:w="72" w:type="dxa"/>
              <w:right w:w="72" w:type="dxa"/>
            </w:tcMar>
          </w:tcPr>
          <w:p w14:paraId="555F8872" w14:textId="1DF6FD2F"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4D0271ED" w14:textId="275BAC59"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TestPackage:Test:Segments:Segment:SegmentForms:Segment</w:t>
            </w:r>
            <w:r>
              <w:rPr>
                <w:rFonts w:ascii="Arial" w:hAnsi="Arial" w:cs="Arial"/>
                <w:color w:val="000000"/>
                <w:sz w:val="16"/>
                <w:szCs w:val="16"/>
              </w:rPr>
              <w:lastRenderedPageBreak/>
              <w:t>Form:ItemGroup:Item:BlueprintReferences</w:t>
            </w:r>
          </w:p>
        </w:tc>
        <w:tc>
          <w:tcPr>
            <w:tcW w:w="843" w:type="dxa"/>
            <w:tcMar>
              <w:left w:w="72" w:type="dxa"/>
              <w:right w:w="72" w:type="dxa"/>
            </w:tcMar>
          </w:tcPr>
          <w:p w14:paraId="71D97C3E" w14:textId="02EF959F" w:rsidR="00D80837" w:rsidRPr="00BC15AF" w:rsidRDefault="00D80837" w:rsidP="00D80837">
            <w:pPr>
              <w:rPr>
                <w:rFonts w:ascii="Arial" w:hAnsi="Arial" w:cs="Arial"/>
                <w:color w:val="000000"/>
                <w:sz w:val="16"/>
                <w:szCs w:val="16"/>
              </w:rPr>
            </w:pPr>
            <w:r>
              <w:rPr>
                <w:rFonts w:ascii="Arial" w:hAnsi="Arial" w:cs="Arial"/>
                <w:color w:val="000000"/>
                <w:sz w:val="16"/>
                <w:szCs w:val="16"/>
              </w:rPr>
              <w:lastRenderedPageBreak/>
              <w:t> </w:t>
            </w:r>
          </w:p>
        </w:tc>
        <w:tc>
          <w:tcPr>
            <w:tcW w:w="990" w:type="dxa"/>
            <w:tcMar>
              <w:left w:w="72" w:type="dxa"/>
              <w:right w:w="72" w:type="dxa"/>
            </w:tcMar>
          </w:tcPr>
          <w:p w14:paraId="3F804CFC" w14:textId="1F9BE607"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38164021" w14:textId="3E28B655"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48A710FF" w14:textId="3AE7C26E"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4C43ECC3" w14:textId="681AD0D9"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D80837" w:rsidRPr="00104454" w14:paraId="3FB5814C" w14:textId="77777777" w:rsidTr="00002D00">
        <w:trPr>
          <w:trHeight w:val="300"/>
        </w:trPr>
        <w:tc>
          <w:tcPr>
            <w:tcW w:w="1435" w:type="dxa"/>
            <w:tcMar>
              <w:left w:w="72" w:type="dxa"/>
              <w:right w:w="72" w:type="dxa"/>
            </w:tcMar>
          </w:tcPr>
          <w:p w14:paraId="34514F3D" w14:textId="67CAFB55" w:rsidR="00D80837" w:rsidRPr="00BC15AF" w:rsidRDefault="00D80837" w:rsidP="00D80837">
            <w:pPr>
              <w:rPr>
                <w:rFonts w:ascii="Arial" w:hAnsi="Arial" w:cs="Arial"/>
                <w:color w:val="000000"/>
                <w:sz w:val="16"/>
                <w:szCs w:val="16"/>
              </w:rPr>
            </w:pPr>
            <w:r>
              <w:rPr>
                <w:rFonts w:ascii="Arial" w:hAnsi="Arial" w:cs="Arial"/>
                <w:color w:val="000000"/>
                <w:sz w:val="16"/>
                <w:szCs w:val="16"/>
              </w:rPr>
              <w:t>BlueprintReference</w:t>
            </w:r>
          </w:p>
        </w:tc>
        <w:tc>
          <w:tcPr>
            <w:tcW w:w="1350" w:type="dxa"/>
            <w:tcMar>
              <w:left w:w="72" w:type="dxa"/>
              <w:right w:w="72" w:type="dxa"/>
            </w:tcMar>
          </w:tcPr>
          <w:p w14:paraId="2E59A0D1" w14:textId="7118D84C"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3F7B3A9B" w14:textId="612ED571"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TestPackage:Test:Segments:Segment:SegmentForms:SegmentForm:ItemGroup:Item:BlueprintReferences:BlueprintReference</w:t>
            </w:r>
          </w:p>
        </w:tc>
        <w:tc>
          <w:tcPr>
            <w:tcW w:w="843" w:type="dxa"/>
            <w:tcMar>
              <w:left w:w="72" w:type="dxa"/>
              <w:right w:w="72" w:type="dxa"/>
            </w:tcMar>
          </w:tcPr>
          <w:p w14:paraId="75842D7D" w14:textId="5CBF3760"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6AD204CD" w14:textId="1DF669FE"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160F17FF" w14:textId="08783936" w:rsidR="00D80837" w:rsidRPr="00BC15AF" w:rsidRDefault="00D80837" w:rsidP="00D80837">
            <w:pPr>
              <w:rPr>
                <w:rFonts w:ascii="Arial" w:hAnsi="Arial" w:cs="Arial"/>
                <w:color w:val="000000"/>
                <w:sz w:val="16"/>
                <w:szCs w:val="16"/>
              </w:rPr>
            </w:pPr>
            <w:r>
              <w:rPr>
                <w:rFonts w:ascii="Arial" w:hAnsi="Arial" w:cs="Arial"/>
                <w:color w:val="000000"/>
                <w:sz w:val="16"/>
                <w:szCs w:val="16"/>
              </w:rPr>
              <w:t>A reference to a blueprint element. At least one BlueprintElement reference is required for each item</w:t>
            </w:r>
          </w:p>
        </w:tc>
        <w:tc>
          <w:tcPr>
            <w:tcW w:w="3213" w:type="dxa"/>
            <w:tcMar>
              <w:left w:w="72" w:type="dxa"/>
              <w:right w:w="72" w:type="dxa"/>
            </w:tcMar>
          </w:tcPr>
          <w:p w14:paraId="5C185E49" w14:textId="0737918E"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2DE60FC1" w14:textId="79D7AC41"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F53A3A" w:rsidRPr="00104454" w14:paraId="04CC437D" w14:textId="77777777" w:rsidTr="00002D00">
        <w:trPr>
          <w:trHeight w:val="300"/>
        </w:trPr>
        <w:tc>
          <w:tcPr>
            <w:tcW w:w="1435" w:type="dxa"/>
            <w:tcMar>
              <w:left w:w="72" w:type="dxa"/>
              <w:right w:w="72" w:type="dxa"/>
            </w:tcMar>
          </w:tcPr>
          <w:p w14:paraId="312E125B" w14:textId="61F8383E"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4F830D6A" w14:textId="0A927B78" w:rsidR="00F53A3A" w:rsidRPr="00BC15AF" w:rsidRDefault="00F53A3A" w:rsidP="00F53A3A">
            <w:pPr>
              <w:rPr>
                <w:rFonts w:ascii="Arial" w:hAnsi="Arial" w:cs="Arial"/>
                <w:color w:val="000000"/>
                <w:sz w:val="16"/>
                <w:szCs w:val="16"/>
              </w:rPr>
            </w:pPr>
            <w:r>
              <w:rPr>
                <w:rFonts w:ascii="Arial" w:hAnsi="Arial" w:cs="Arial"/>
                <w:color w:val="000000"/>
                <w:sz w:val="16"/>
                <w:szCs w:val="16"/>
              </w:rPr>
              <w:t>idRef</w:t>
            </w:r>
          </w:p>
        </w:tc>
        <w:tc>
          <w:tcPr>
            <w:tcW w:w="2487" w:type="dxa"/>
            <w:tcMar>
              <w:left w:w="72" w:type="dxa"/>
              <w:right w:w="72" w:type="dxa"/>
            </w:tcMar>
          </w:tcPr>
          <w:p w14:paraId="71A68BF9" w14:textId="30974F0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1D54C1F3" w14:textId="37BEE435"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57A14FBB" w14:textId="31458EFC"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627CAB92" w14:textId="548B2932"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63CEFCCB" w14:textId="79B84039"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16C4E226" w14:textId="2C84BB7A"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5BC778DA" w14:textId="77777777" w:rsidTr="00002D00">
        <w:trPr>
          <w:trHeight w:val="300"/>
        </w:trPr>
        <w:tc>
          <w:tcPr>
            <w:tcW w:w="1435" w:type="dxa"/>
            <w:tcMar>
              <w:left w:w="72" w:type="dxa"/>
              <w:right w:w="72" w:type="dxa"/>
            </w:tcMar>
          </w:tcPr>
          <w:p w14:paraId="2B45C058" w14:textId="7B18F907" w:rsidR="00F53A3A" w:rsidRPr="00BC15AF" w:rsidRDefault="00F53A3A" w:rsidP="00F53A3A">
            <w:pPr>
              <w:rPr>
                <w:rFonts w:ascii="Arial" w:hAnsi="Arial" w:cs="Arial"/>
                <w:color w:val="000000"/>
                <w:sz w:val="16"/>
                <w:szCs w:val="16"/>
              </w:rPr>
            </w:pPr>
            <w:r>
              <w:rPr>
                <w:rFonts w:ascii="Arial" w:hAnsi="Arial" w:cs="Arial"/>
                <w:color w:val="000000"/>
                <w:sz w:val="16"/>
                <w:szCs w:val="16"/>
              </w:rPr>
              <w:t>ItemScoreDimension</w:t>
            </w:r>
          </w:p>
        </w:tc>
        <w:tc>
          <w:tcPr>
            <w:tcW w:w="1350" w:type="dxa"/>
            <w:tcMar>
              <w:left w:w="72" w:type="dxa"/>
              <w:right w:w="72" w:type="dxa"/>
            </w:tcMar>
          </w:tcPr>
          <w:p w14:paraId="2DF0B0B5" w14:textId="08168D37"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05B7E733" w14:textId="64341A45" w:rsidR="00F53A3A" w:rsidRPr="00BC15AF" w:rsidRDefault="00F53A3A" w:rsidP="00F53A3A">
            <w:pPr>
              <w:rPr>
                <w:rFonts w:ascii="Arial" w:hAnsi="Arial" w:cs="Arial"/>
                <w:color w:val="000000"/>
                <w:sz w:val="16"/>
                <w:szCs w:val="16"/>
              </w:rPr>
            </w:pPr>
            <w:r>
              <w:rPr>
                <w:rFonts w:ascii="Arial" w:hAnsi="Arial" w:cs="Arial"/>
                <w:color w:val="000000"/>
                <w:sz w:val="16"/>
                <w:szCs w:val="16"/>
              </w:rPr>
              <w:t>TestPackage:Test:Segments:Segment:SegmentForms:SegmentForm:ItemGroup:Item:ItemScoreDimension</w:t>
            </w:r>
          </w:p>
        </w:tc>
        <w:tc>
          <w:tcPr>
            <w:tcW w:w="843" w:type="dxa"/>
            <w:tcMar>
              <w:left w:w="72" w:type="dxa"/>
              <w:right w:w="72" w:type="dxa"/>
            </w:tcMar>
          </w:tcPr>
          <w:p w14:paraId="7B2D4207" w14:textId="3DE0B81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124AF0B8" w14:textId="7103EB5A"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2817" w:type="dxa"/>
            <w:tcMar>
              <w:left w:w="72" w:type="dxa"/>
              <w:right w:w="72" w:type="dxa"/>
            </w:tcMar>
          </w:tcPr>
          <w:p w14:paraId="60018527" w14:textId="3E68CC17" w:rsidR="00F53A3A" w:rsidRPr="00BC15AF" w:rsidRDefault="00F53A3A" w:rsidP="00F53A3A">
            <w:pPr>
              <w:rPr>
                <w:rFonts w:ascii="Arial" w:hAnsi="Arial" w:cs="Arial"/>
                <w:color w:val="000000"/>
                <w:sz w:val="16"/>
                <w:szCs w:val="16"/>
              </w:rPr>
            </w:pPr>
            <w:r>
              <w:rPr>
                <w:rFonts w:ascii="Arial" w:hAnsi="Arial" w:cs="Arial"/>
                <w:color w:val="000000"/>
                <w:sz w:val="16"/>
                <w:szCs w:val="16"/>
              </w:rPr>
              <w:t>A dimension along which an item may be scored.</w:t>
            </w:r>
            <w:r>
              <w:rPr>
                <w:rFonts w:ascii="Arial" w:hAnsi="Arial" w:cs="Arial"/>
                <w:color w:val="000000"/>
                <w:sz w:val="16"/>
                <w:szCs w:val="16"/>
              </w:rPr>
              <w:br/>
            </w:r>
            <w:r>
              <w:rPr>
                <w:rFonts w:ascii="Arial" w:hAnsi="Arial" w:cs="Arial"/>
                <w:color w:val="000000"/>
                <w:sz w:val="16"/>
                <w:szCs w:val="16"/>
              </w:rPr>
              <w:br/>
              <w:t>ATTRIBUTES:</w:t>
            </w:r>
            <w:r>
              <w:rPr>
                <w:rFonts w:ascii="Arial" w:hAnsi="Arial" w:cs="Arial"/>
                <w:color w:val="000000"/>
                <w:sz w:val="16"/>
                <w:szCs w:val="16"/>
              </w:rPr>
              <w:br/>
              <w:t>- measurementModel: e.g. IRT3PL, IRTPCL (must be recognizable by the test scoring engine; simulator may also need this info)</w:t>
            </w:r>
            <w:r>
              <w:rPr>
                <w:rFonts w:ascii="Arial" w:hAnsi="Arial" w:cs="Arial"/>
                <w:color w:val="000000"/>
                <w:sz w:val="16"/>
                <w:szCs w:val="16"/>
              </w:rPr>
              <w:br/>
              <w:t>- scorePoints: Maximum number of points an examinee may received for this item</w:t>
            </w:r>
            <w:r>
              <w:rPr>
                <w:rFonts w:ascii="Arial" w:hAnsi="Arial" w:cs="Arial"/>
                <w:color w:val="000000"/>
                <w:sz w:val="16"/>
                <w:szCs w:val="16"/>
              </w:rPr>
              <w:br/>
              <w:t>- dimension: An item may have scores on multiple dimensions, each with its own scales and rules. Typically, however, there is a single dimension</w:t>
            </w:r>
            <w:r>
              <w:rPr>
                <w:rFonts w:ascii="Arial" w:hAnsi="Arial" w:cs="Arial"/>
                <w:color w:val="000000"/>
                <w:sz w:val="16"/>
                <w:szCs w:val="16"/>
              </w:rPr>
              <w:br/>
              <w:t xml:space="preserve"> - weight: Where an item is scored separately on multiple dimensions, a composite score may be computed from a weighted combination of the dimension scores</w:t>
            </w:r>
          </w:p>
        </w:tc>
        <w:tc>
          <w:tcPr>
            <w:tcW w:w="3213" w:type="dxa"/>
            <w:tcMar>
              <w:left w:w="72" w:type="dxa"/>
              <w:right w:w="72" w:type="dxa"/>
            </w:tcMar>
          </w:tcPr>
          <w:p w14:paraId="355E1FDB" w14:textId="556A538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6F8E39B" w14:textId="6B12BB87"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r>
      <w:tr w:rsidR="00F53A3A" w:rsidRPr="00104454" w14:paraId="1B0D9444" w14:textId="77777777" w:rsidTr="00002D00">
        <w:trPr>
          <w:trHeight w:val="300"/>
        </w:trPr>
        <w:tc>
          <w:tcPr>
            <w:tcW w:w="1435" w:type="dxa"/>
            <w:tcMar>
              <w:left w:w="72" w:type="dxa"/>
              <w:right w:w="72" w:type="dxa"/>
            </w:tcMar>
          </w:tcPr>
          <w:p w14:paraId="0E743623" w14:textId="48B11C4F"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1B4DA89F" w14:textId="4D97DCB0" w:rsidR="00F53A3A" w:rsidRPr="00BC15AF" w:rsidRDefault="00F53A3A" w:rsidP="00F53A3A">
            <w:pPr>
              <w:rPr>
                <w:rFonts w:ascii="Arial" w:hAnsi="Arial" w:cs="Arial"/>
                <w:color w:val="000000"/>
                <w:sz w:val="16"/>
                <w:szCs w:val="16"/>
              </w:rPr>
            </w:pPr>
            <w:r>
              <w:rPr>
                <w:rFonts w:ascii="Arial" w:hAnsi="Arial" w:cs="Arial"/>
                <w:color w:val="000000"/>
                <w:sz w:val="16"/>
                <w:szCs w:val="16"/>
              </w:rPr>
              <w:t>dimension</w:t>
            </w:r>
          </w:p>
        </w:tc>
        <w:tc>
          <w:tcPr>
            <w:tcW w:w="2487" w:type="dxa"/>
            <w:tcMar>
              <w:left w:w="72" w:type="dxa"/>
              <w:right w:w="72" w:type="dxa"/>
            </w:tcMar>
          </w:tcPr>
          <w:p w14:paraId="0D4A8F51" w14:textId="55FA2B8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0068C8B5" w14:textId="79656B01" w:rsidR="00F53A3A" w:rsidRPr="00BC15AF" w:rsidRDefault="00F53A3A" w:rsidP="00F53A3A">
            <w:pPr>
              <w:rPr>
                <w:rFonts w:ascii="Arial" w:hAnsi="Arial" w:cs="Arial"/>
                <w:color w:val="000000"/>
                <w:sz w:val="16"/>
                <w:szCs w:val="16"/>
              </w:rPr>
            </w:pPr>
            <w:r>
              <w:rPr>
                <w:rFonts w:ascii="Arial" w:hAnsi="Arial" w:cs="Arial"/>
                <w:color w:val="000000"/>
                <w:sz w:val="16"/>
                <w:szCs w:val="16"/>
              </w:rPr>
              <w:t>200</w:t>
            </w:r>
          </w:p>
        </w:tc>
        <w:tc>
          <w:tcPr>
            <w:tcW w:w="990" w:type="dxa"/>
            <w:tcMar>
              <w:left w:w="72" w:type="dxa"/>
              <w:right w:w="72" w:type="dxa"/>
            </w:tcMar>
          </w:tcPr>
          <w:p w14:paraId="4EE876A9" w14:textId="42C6FAB3"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471CFFFF" w14:textId="668C903F" w:rsidR="00F53A3A" w:rsidRPr="00BC15AF" w:rsidRDefault="00F53A3A" w:rsidP="00F53A3A">
            <w:pPr>
              <w:rPr>
                <w:rFonts w:ascii="Arial" w:hAnsi="Arial" w:cs="Arial"/>
                <w:color w:val="000000"/>
                <w:sz w:val="16"/>
                <w:szCs w:val="16"/>
              </w:rPr>
            </w:pPr>
            <w:r>
              <w:rPr>
                <w:rFonts w:ascii="Arial" w:hAnsi="Arial" w:cs="Arial"/>
                <w:color w:val="000000"/>
                <w:sz w:val="16"/>
                <w:szCs w:val="16"/>
              </w:rPr>
              <w:t>The dimension type</w:t>
            </w:r>
          </w:p>
        </w:tc>
        <w:tc>
          <w:tcPr>
            <w:tcW w:w="3213" w:type="dxa"/>
            <w:tcMar>
              <w:left w:w="72" w:type="dxa"/>
              <w:right w:w="72" w:type="dxa"/>
            </w:tcMar>
          </w:tcPr>
          <w:p w14:paraId="3E95B041" w14:textId="3986BE51"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0F97868E" w14:textId="014005D1"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6F5EA941" w14:textId="77777777" w:rsidTr="00002D00">
        <w:trPr>
          <w:trHeight w:val="300"/>
        </w:trPr>
        <w:tc>
          <w:tcPr>
            <w:tcW w:w="1435" w:type="dxa"/>
            <w:tcMar>
              <w:left w:w="72" w:type="dxa"/>
              <w:right w:w="72" w:type="dxa"/>
            </w:tcMar>
          </w:tcPr>
          <w:p w14:paraId="72FDBE6E" w14:textId="102BD4FB"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0B7F77FA" w14:textId="7C96618B" w:rsidR="00F53A3A" w:rsidRPr="00BC15AF" w:rsidRDefault="00F53A3A" w:rsidP="00F53A3A">
            <w:pPr>
              <w:rPr>
                <w:rFonts w:ascii="Arial" w:hAnsi="Arial" w:cs="Arial"/>
                <w:color w:val="000000"/>
                <w:sz w:val="16"/>
                <w:szCs w:val="16"/>
              </w:rPr>
            </w:pPr>
            <w:r>
              <w:rPr>
                <w:rFonts w:ascii="Arial" w:hAnsi="Arial" w:cs="Arial"/>
                <w:color w:val="000000"/>
                <w:sz w:val="16"/>
                <w:szCs w:val="16"/>
              </w:rPr>
              <w:t>measurementModel</w:t>
            </w:r>
          </w:p>
        </w:tc>
        <w:tc>
          <w:tcPr>
            <w:tcW w:w="2487" w:type="dxa"/>
            <w:tcMar>
              <w:left w:w="72" w:type="dxa"/>
              <w:right w:w="72" w:type="dxa"/>
            </w:tcMar>
          </w:tcPr>
          <w:p w14:paraId="342A6898" w14:textId="30291E5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59FB6097" w14:textId="347D2BF2" w:rsidR="00F53A3A" w:rsidRPr="00BC15AF" w:rsidRDefault="00F53A3A" w:rsidP="00F53A3A">
            <w:pPr>
              <w:rPr>
                <w:rFonts w:ascii="Arial" w:hAnsi="Arial" w:cs="Arial"/>
                <w:color w:val="000000"/>
                <w:sz w:val="16"/>
                <w:szCs w:val="16"/>
              </w:rPr>
            </w:pPr>
            <w:r>
              <w:rPr>
                <w:rFonts w:ascii="Arial" w:hAnsi="Arial" w:cs="Arial"/>
                <w:color w:val="000000"/>
                <w:sz w:val="16"/>
                <w:szCs w:val="16"/>
              </w:rPr>
              <w:t>50</w:t>
            </w:r>
          </w:p>
        </w:tc>
        <w:tc>
          <w:tcPr>
            <w:tcW w:w="990" w:type="dxa"/>
            <w:tcMar>
              <w:left w:w="72" w:type="dxa"/>
              <w:right w:w="72" w:type="dxa"/>
            </w:tcMar>
          </w:tcPr>
          <w:p w14:paraId="1BB564BD" w14:textId="410BBBEE"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18E65F02" w14:textId="7A356B34" w:rsidR="00F53A3A" w:rsidRPr="00BC15AF" w:rsidRDefault="00F53A3A" w:rsidP="00F53A3A">
            <w:pPr>
              <w:rPr>
                <w:rFonts w:ascii="Arial" w:hAnsi="Arial" w:cs="Arial"/>
                <w:color w:val="000000"/>
                <w:sz w:val="16"/>
                <w:szCs w:val="16"/>
              </w:rPr>
            </w:pPr>
            <w:r>
              <w:rPr>
                <w:rFonts w:ascii="Arial" w:hAnsi="Arial" w:cs="Arial"/>
                <w:color w:val="000000"/>
                <w:sz w:val="16"/>
                <w:szCs w:val="16"/>
              </w:rPr>
              <w:t>The scoring measurement model</w:t>
            </w:r>
          </w:p>
        </w:tc>
        <w:tc>
          <w:tcPr>
            <w:tcW w:w="3213" w:type="dxa"/>
            <w:tcMar>
              <w:left w:w="72" w:type="dxa"/>
              <w:right w:w="72" w:type="dxa"/>
            </w:tcMar>
          </w:tcPr>
          <w:p w14:paraId="58D799FB" w14:textId="6E5EB09C" w:rsidR="00F53A3A" w:rsidRPr="00BC15AF" w:rsidRDefault="00F53A3A" w:rsidP="00F53A3A">
            <w:pPr>
              <w:rPr>
                <w:rFonts w:ascii="Arial" w:hAnsi="Arial" w:cs="Arial"/>
                <w:color w:val="000000"/>
                <w:sz w:val="16"/>
                <w:szCs w:val="16"/>
              </w:rPr>
            </w:pPr>
            <w:r>
              <w:rPr>
                <w:rFonts w:ascii="Arial" w:hAnsi="Arial" w:cs="Arial"/>
                <w:color w:val="000000"/>
                <w:sz w:val="16"/>
                <w:szCs w:val="16"/>
              </w:rPr>
              <w:t>IRT3pln, IRTPCL, RAW, IRT3PL, IRTGPC</w:t>
            </w:r>
          </w:p>
        </w:tc>
        <w:tc>
          <w:tcPr>
            <w:tcW w:w="1350" w:type="dxa"/>
            <w:tcMar>
              <w:left w:w="72" w:type="dxa"/>
              <w:right w:w="72" w:type="dxa"/>
            </w:tcMar>
          </w:tcPr>
          <w:p w14:paraId="623B0C3F" w14:textId="41AA414A"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565BD02B" w14:textId="77777777" w:rsidTr="00002D00">
        <w:trPr>
          <w:trHeight w:val="300"/>
        </w:trPr>
        <w:tc>
          <w:tcPr>
            <w:tcW w:w="1435" w:type="dxa"/>
            <w:tcMar>
              <w:left w:w="72" w:type="dxa"/>
              <w:right w:w="72" w:type="dxa"/>
            </w:tcMar>
          </w:tcPr>
          <w:p w14:paraId="1D901854" w14:textId="3B978E06"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C020FC7" w14:textId="4030435D" w:rsidR="00F53A3A" w:rsidRPr="00BC15AF" w:rsidRDefault="00F53A3A" w:rsidP="00F53A3A">
            <w:pPr>
              <w:rPr>
                <w:rFonts w:ascii="Arial" w:hAnsi="Arial" w:cs="Arial"/>
                <w:color w:val="000000"/>
                <w:sz w:val="16"/>
                <w:szCs w:val="16"/>
              </w:rPr>
            </w:pPr>
            <w:r>
              <w:rPr>
                <w:rFonts w:ascii="Arial" w:hAnsi="Arial" w:cs="Arial"/>
                <w:color w:val="000000"/>
                <w:sz w:val="16"/>
                <w:szCs w:val="16"/>
              </w:rPr>
              <w:t>scorePoints</w:t>
            </w:r>
          </w:p>
        </w:tc>
        <w:tc>
          <w:tcPr>
            <w:tcW w:w="2487" w:type="dxa"/>
            <w:tcMar>
              <w:left w:w="72" w:type="dxa"/>
              <w:right w:w="72" w:type="dxa"/>
            </w:tcMar>
          </w:tcPr>
          <w:p w14:paraId="36242726" w14:textId="16950FB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23FEBF30" w14:textId="6F87C906" w:rsidR="00F53A3A" w:rsidRPr="00BC15AF" w:rsidRDefault="00F53A3A" w:rsidP="00F53A3A">
            <w:pPr>
              <w:rPr>
                <w:rFonts w:ascii="Arial" w:hAnsi="Arial" w:cs="Arial"/>
                <w:color w:val="000000"/>
                <w:sz w:val="16"/>
                <w:szCs w:val="16"/>
              </w:rPr>
            </w:pPr>
            <w:r>
              <w:rPr>
                <w:rFonts w:ascii="Arial" w:hAnsi="Arial" w:cs="Arial"/>
                <w:color w:val="000000"/>
                <w:sz w:val="16"/>
                <w:szCs w:val="16"/>
              </w:rPr>
              <w:t>10</w:t>
            </w:r>
          </w:p>
        </w:tc>
        <w:tc>
          <w:tcPr>
            <w:tcW w:w="990" w:type="dxa"/>
            <w:tcMar>
              <w:left w:w="72" w:type="dxa"/>
              <w:right w:w="72" w:type="dxa"/>
            </w:tcMar>
          </w:tcPr>
          <w:p w14:paraId="7EF95ADE" w14:textId="4737CF35"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3F1FECF6" w14:textId="431510FA" w:rsidR="00F53A3A" w:rsidRPr="00BC15AF" w:rsidRDefault="00F53A3A" w:rsidP="00F53A3A">
            <w:pPr>
              <w:rPr>
                <w:rFonts w:ascii="Arial" w:hAnsi="Arial" w:cs="Arial"/>
                <w:color w:val="000000"/>
                <w:sz w:val="16"/>
                <w:szCs w:val="16"/>
              </w:rPr>
            </w:pPr>
            <w:r>
              <w:rPr>
                <w:rFonts w:ascii="Arial" w:hAnsi="Arial" w:cs="Arial"/>
                <w:color w:val="000000"/>
                <w:sz w:val="16"/>
                <w:szCs w:val="16"/>
              </w:rPr>
              <w:t>Scoring points for this scoring dimension</w:t>
            </w:r>
          </w:p>
        </w:tc>
        <w:tc>
          <w:tcPr>
            <w:tcW w:w="3213" w:type="dxa"/>
            <w:tcMar>
              <w:left w:w="72" w:type="dxa"/>
              <w:right w:w="72" w:type="dxa"/>
            </w:tcMar>
          </w:tcPr>
          <w:p w14:paraId="46D26C03" w14:textId="1A390FCE" w:rsidR="00F53A3A" w:rsidRPr="00BC15AF" w:rsidRDefault="00F53A3A" w:rsidP="00F53A3A">
            <w:pPr>
              <w:rPr>
                <w:rFonts w:ascii="Arial" w:hAnsi="Arial" w:cs="Arial"/>
                <w:color w:val="000000"/>
                <w:sz w:val="16"/>
                <w:szCs w:val="16"/>
              </w:rPr>
            </w:pPr>
            <w:r>
              <w:rPr>
                <w:rFonts w:ascii="Arial" w:hAnsi="Arial" w:cs="Arial"/>
                <w:color w:val="000000"/>
                <w:sz w:val="16"/>
                <w:szCs w:val="16"/>
              </w:rPr>
              <w:t>Integer &gt;= 0</w:t>
            </w:r>
          </w:p>
        </w:tc>
        <w:tc>
          <w:tcPr>
            <w:tcW w:w="1350" w:type="dxa"/>
            <w:tcMar>
              <w:left w:w="72" w:type="dxa"/>
              <w:right w:w="72" w:type="dxa"/>
            </w:tcMar>
          </w:tcPr>
          <w:p w14:paraId="11869658" w14:textId="1A20022B" w:rsidR="00F53A3A" w:rsidRPr="00BC15AF" w:rsidRDefault="00F53A3A" w:rsidP="00F53A3A">
            <w:pPr>
              <w:rPr>
                <w:rFonts w:ascii="Arial" w:hAnsi="Arial" w:cs="Arial"/>
                <w:color w:val="000000"/>
                <w:sz w:val="16"/>
                <w:szCs w:val="16"/>
              </w:rPr>
            </w:pPr>
            <w:r>
              <w:rPr>
                <w:rFonts w:ascii="Arial" w:hAnsi="Arial" w:cs="Arial"/>
                <w:color w:val="000000"/>
                <w:sz w:val="16"/>
                <w:szCs w:val="16"/>
              </w:rPr>
              <w:t>integer</w:t>
            </w:r>
          </w:p>
        </w:tc>
      </w:tr>
      <w:tr w:rsidR="00F53A3A" w:rsidRPr="00104454" w14:paraId="1A9636F9" w14:textId="77777777" w:rsidTr="00002D00">
        <w:trPr>
          <w:trHeight w:val="1200"/>
        </w:trPr>
        <w:tc>
          <w:tcPr>
            <w:tcW w:w="1435" w:type="dxa"/>
            <w:tcMar>
              <w:left w:w="72" w:type="dxa"/>
              <w:right w:w="72" w:type="dxa"/>
            </w:tcMar>
          </w:tcPr>
          <w:p w14:paraId="1B4DEC8C" w14:textId="58FFE52A"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1778720E" w14:textId="6C076947" w:rsidR="00F53A3A" w:rsidRPr="00BC15AF" w:rsidRDefault="00F53A3A" w:rsidP="00F53A3A">
            <w:pPr>
              <w:rPr>
                <w:rFonts w:ascii="Arial" w:hAnsi="Arial" w:cs="Arial"/>
                <w:color w:val="000000"/>
                <w:sz w:val="16"/>
                <w:szCs w:val="16"/>
              </w:rPr>
            </w:pPr>
            <w:r>
              <w:rPr>
                <w:rFonts w:ascii="Arial" w:hAnsi="Arial" w:cs="Arial"/>
                <w:color w:val="000000"/>
                <w:sz w:val="16"/>
                <w:szCs w:val="16"/>
              </w:rPr>
              <w:t>weight</w:t>
            </w:r>
          </w:p>
        </w:tc>
        <w:tc>
          <w:tcPr>
            <w:tcW w:w="2487" w:type="dxa"/>
            <w:tcMar>
              <w:left w:w="72" w:type="dxa"/>
              <w:right w:w="72" w:type="dxa"/>
            </w:tcMar>
          </w:tcPr>
          <w:p w14:paraId="02BC4999" w14:textId="735EADA5"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0C602324" w14:textId="12387FAA" w:rsidR="00F53A3A" w:rsidRPr="00BC15AF" w:rsidRDefault="00F53A3A" w:rsidP="00F53A3A">
            <w:pPr>
              <w:rPr>
                <w:rFonts w:ascii="Arial" w:hAnsi="Arial" w:cs="Arial"/>
                <w:color w:val="000000"/>
                <w:sz w:val="16"/>
                <w:szCs w:val="16"/>
              </w:rPr>
            </w:pPr>
            <w:r>
              <w:rPr>
                <w:rFonts w:ascii="Arial" w:hAnsi="Arial" w:cs="Arial"/>
                <w:color w:val="000000"/>
                <w:sz w:val="16"/>
                <w:szCs w:val="16"/>
              </w:rPr>
              <w:t>30</w:t>
            </w:r>
          </w:p>
        </w:tc>
        <w:tc>
          <w:tcPr>
            <w:tcW w:w="990" w:type="dxa"/>
            <w:tcMar>
              <w:left w:w="72" w:type="dxa"/>
              <w:right w:w="72" w:type="dxa"/>
            </w:tcMar>
          </w:tcPr>
          <w:p w14:paraId="5F30C42A" w14:textId="1C8665D1"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6CE276E8" w14:textId="6AFCBA38" w:rsidR="00F53A3A" w:rsidRPr="00BC15AF" w:rsidRDefault="00F53A3A" w:rsidP="00F53A3A">
            <w:pPr>
              <w:rPr>
                <w:rFonts w:ascii="Arial" w:hAnsi="Arial" w:cs="Arial"/>
                <w:color w:val="000000"/>
                <w:sz w:val="16"/>
                <w:szCs w:val="16"/>
              </w:rPr>
            </w:pPr>
            <w:r>
              <w:rPr>
                <w:rFonts w:ascii="Arial" w:hAnsi="Arial" w:cs="Arial"/>
                <w:color w:val="000000"/>
                <w:sz w:val="16"/>
                <w:szCs w:val="16"/>
              </w:rPr>
              <w:t>Weight applied for the scoring dimension</w:t>
            </w:r>
          </w:p>
        </w:tc>
        <w:tc>
          <w:tcPr>
            <w:tcW w:w="3213" w:type="dxa"/>
            <w:tcMar>
              <w:left w:w="72" w:type="dxa"/>
              <w:right w:w="72" w:type="dxa"/>
            </w:tcMar>
          </w:tcPr>
          <w:p w14:paraId="46F89645" w14:textId="7C80F87E"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49A9B5CC" w14:textId="7AC9E73E" w:rsidR="00F53A3A" w:rsidRPr="00BC15AF" w:rsidRDefault="00F53A3A" w:rsidP="00F53A3A">
            <w:pPr>
              <w:rPr>
                <w:rFonts w:ascii="Arial" w:hAnsi="Arial" w:cs="Arial"/>
                <w:color w:val="000000"/>
                <w:sz w:val="16"/>
                <w:szCs w:val="16"/>
              </w:rPr>
            </w:pPr>
            <w:r>
              <w:rPr>
                <w:rFonts w:ascii="Arial" w:hAnsi="Arial" w:cs="Arial"/>
                <w:color w:val="000000"/>
                <w:sz w:val="16"/>
                <w:szCs w:val="16"/>
              </w:rPr>
              <w:t>float</w:t>
            </w:r>
          </w:p>
        </w:tc>
      </w:tr>
      <w:tr w:rsidR="00D80837" w:rsidRPr="00104454" w14:paraId="6FF8187B" w14:textId="77777777" w:rsidTr="00002D00">
        <w:trPr>
          <w:trHeight w:val="1200"/>
        </w:trPr>
        <w:tc>
          <w:tcPr>
            <w:tcW w:w="1435" w:type="dxa"/>
            <w:tcMar>
              <w:left w:w="72" w:type="dxa"/>
              <w:right w:w="72" w:type="dxa"/>
            </w:tcMar>
          </w:tcPr>
          <w:p w14:paraId="0FC7B8CA" w14:textId="2EB91DE6" w:rsidR="00D80837" w:rsidRPr="00BC15AF" w:rsidRDefault="00D80837" w:rsidP="00D80837">
            <w:pPr>
              <w:rPr>
                <w:rFonts w:ascii="Arial" w:hAnsi="Arial" w:cs="Arial"/>
                <w:color w:val="000000"/>
                <w:sz w:val="16"/>
                <w:szCs w:val="16"/>
              </w:rPr>
            </w:pPr>
            <w:r>
              <w:rPr>
                <w:rFonts w:ascii="Arial" w:hAnsi="Arial" w:cs="Arial"/>
                <w:color w:val="000000"/>
                <w:sz w:val="16"/>
                <w:szCs w:val="16"/>
              </w:rPr>
              <w:lastRenderedPageBreak/>
              <w:t>ItemScoreParameter</w:t>
            </w:r>
          </w:p>
        </w:tc>
        <w:tc>
          <w:tcPr>
            <w:tcW w:w="1350" w:type="dxa"/>
            <w:tcMar>
              <w:left w:w="72" w:type="dxa"/>
              <w:right w:w="72" w:type="dxa"/>
            </w:tcMar>
          </w:tcPr>
          <w:p w14:paraId="7C08D80C" w14:textId="0EBCDB72"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7A554D2D" w14:textId="7E3B648D"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TestPackage:Test:Segments:Segment:SegmentForms:SegmentForm:ItemGroup:Item:ItemScoreDimension:ItemScoreParameter</w:t>
            </w:r>
          </w:p>
        </w:tc>
        <w:tc>
          <w:tcPr>
            <w:tcW w:w="843" w:type="dxa"/>
            <w:tcMar>
              <w:left w:w="72" w:type="dxa"/>
              <w:right w:w="72" w:type="dxa"/>
            </w:tcMar>
          </w:tcPr>
          <w:p w14:paraId="357EAB43" w14:textId="478D61A5"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577D032E" w14:textId="7C017699"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71EFCD61" w14:textId="784FE530" w:rsidR="00D80837" w:rsidRPr="00BC15AF" w:rsidRDefault="00D80837" w:rsidP="00D80837">
            <w:pPr>
              <w:rPr>
                <w:rFonts w:ascii="Arial" w:hAnsi="Arial" w:cs="Arial"/>
                <w:color w:val="000000"/>
                <w:sz w:val="16"/>
                <w:szCs w:val="16"/>
              </w:rPr>
            </w:pPr>
            <w:r>
              <w:rPr>
                <w:rFonts w:ascii="Arial" w:hAnsi="Arial" w:cs="Arial"/>
                <w:color w:val="000000"/>
                <w:sz w:val="16"/>
                <w:szCs w:val="16"/>
              </w:rPr>
              <w:t>A parameter within a dimension. e.g. for IRT3pl there are 3 parameters, named a, b, and c.</w:t>
            </w:r>
          </w:p>
        </w:tc>
        <w:tc>
          <w:tcPr>
            <w:tcW w:w="3213" w:type="dxa"/>
            <w:tcMar>
              <w:left w:w="72" w:type="dxa"/>
              <w:right w:w="72" w:type="dxa"/>
            </w:tcMar>
          </w:tcPr>
          <w:p w14:paraId="17A701FE" w14:textId="2C186317"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D043B92" w14:textId="3E9E3E8D"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F53A3A" w:rsidRPr="00104454" w14:paraId="154654F9" w14:textId="77777777" w:rsidTr="00002D00">
        <w:trPr>
          <w:trHeight w:val="1200"/>
        </w:trPr>
        <w:tc>
          <w:tcPr>
            <w:tcW w:w="1435" w:type="dxa"/>
            <w:tcMar>
              <w:left w:w="72" w:type="dxa"/>
              <w:right w:w="72" w:type="dxa"/>
            </w:tcMar>
          </w:tcPr>
          <w:p w14:paraId="1BD007F1" w14:textId="57D26EDA"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16CD79B3" w14:textId="3EF393E9" w:rsidR="00F53A3A" w:rsidRPr="00BC15AF" w:rsidRDefault="00F53A3A" w:rsidP="00F53A3A">
            <w:pPr>
              <w:rPr>
                <w:rFonts w:ascii="Arial" w:hAnsi="Arial" w:cs="Arial"/>
                <w:color w:val="000000"/>
                <w:sz w:val="16"/>
                <w:szCs w:val="16"/>
              </w:rPr>
            </w:pPr>
            <w:r>
              <w:rPr>
                <w:rFonts w:ascii="Arial" w:hAnsi="Arial" w:cs="Arial"/>
                <w:color w:val="000000"/>
                <w:sz w:val="16"/>
                <w:szCs w:val="16"/>
              </w:rPr>
              <w:t>measurementParameter</w:t>
            </w:r>
          </w:p>
        </w:tc>
        <w:tc>
          <w:tcPr>
            <w:tcW w:w="2487" w:type="dxa"/>
            <w:tcMar>
              <w:left w:w="72" w:type="dxa"/>
              <w:right w:w="72" w:type="dxa"/>
            </w:tcMar>
          </w:tcPr>
          <w:p w14:paraId="63C29700" w14:textId="217E2F02"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3B27C613" w14:textId="00DE1FA5" w:rsidR="00F53A3A" w:rsidRPr="00BC15AF" w:rsidRDefault="00F53A3A" w:rsidP="00F53A3A">
            <w:pPr>
              <w:rPr>
                <w:rFonts w:ascii="Arial" w:hAnsi="Arial" w:cs="Arial"/>
                <w:color w:val="000000"/>
                <w:sz w:val="16"/>
                <w:szCs w:val="16"/>
              </w:rPr>
            </w:pPr>
            <w:r>
              <w:rPr>
                <w:rFonts w:ascii="Arial" w:hAnsi="Arial" w:cs="Arial"/>
                <w:color w:val="000000"/>
                <w:sz w:val="16"/>
                <w:szCs w:val="16"/>
              </w:rPr>
              <w:t>50</w:t>
            </w:r>
          </w:p>
        </w:tc>
        <w:tc>
          <w:tcPr>
            <w:tcW w:w="990" w:type="dxa"/>
            <w:tcMar>
              <w:left w:w="72" w:type="dxa"/>
              <w:right w:w="72" w:type="dxa"/>
            </w:tcMar>
          </w:tcPr>
          <w:p w14:paraId="7FE69007" w14:textId="6470AE18"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4B306789" w14:textId="51D3AE8D" w:rsidR="00F53A3A" w:rsidRPr="00BC15AF" w:rsidRDefault="00F53A3A" w:rsidP="00F53A3A">
            <w:pPr>
              <w:rPr>
                <w:rFonts w:ascii="Arial" w:hAnsi="Arial" w:cs="Arial"/>
                <w:color w:val="000000"/>
                <w:sz w:val="16"/>
                <w:szCs w:val="16"/>
              </w:rPr>
            </w:pPr>
            <w:r>
              <w:rPr>
                <w:rFonts w:ascii="Arial" w:hAnsi="Arial" w:cs="Arial"/>
                <w:color w:val="000000"/>
                <w:sz w:val="16"/>
                <w:szCs w:val="16"/>
              </w:rPr>
              <w:t>A parameter within a dimension. e.g. for IRT3pl there are 3 parameters, named a, b, and c.</w:t>
            </w:r>
          </w:p>
        </w:tc>
        <w:tc>
          <w:tcPr>
            <w:tcW w:w="3213" w:type="dxa"/>
            <w:tcMar>
              <w:left w:w="72" w:type="dxa"/>
              <w:right w:w="72" w:type="dxa"/>
            </w:tcMar>
          </w:tcPr>
          <w:p w14:paraId="1B00CA83" w14:textId="40DC48BD" w:rsidR="00F53A3A" w:rsidRPr="00BC15AF" w:rsidRDefault="00F53A3A" w:rsidP="00F53A3A">
            <w:pPr>
              <w:rPr>
                <w:rFonts w:ascii="Arial" w:hAnsi="Arial" w:cs="Arial"/>
                <w:color w:val="000000"/>
                <w:sz w:val="16"/>
                <w:szCs w:val="16"/>
              </w:rPr>
            </w:pPr>
            <w:r>
              <w:rPr>
                <w:rFonts w:ascii="Arial" w:hAnsi="Arial" w:cs="Arial"/>
                <w:color w:val="000000"/>
                <w:sz w:val="16"/>
                <w:szCs w:val="16"/>
              </w:rPr>
              <w:t>a, b, c, b0, b1, b2, b3, b4, b5….</w:t>
            </w:r>
          </w:p>
        </w:tc>
        <w:tc>
          <w:tcPr>
            <w:tcW w:w="1350" w:type="dxa"/>
            <w:tcMar>
              <w:left w:w="72" w:type="dxa"/>
              <w:right w:w="72" w:type="dxa"/>
            </w:tcMar>
          </w:tcPr>
          <w:p w14:paraId="0865D1F8" w14:textId="5DDF5B9E"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70DD4E38" w14:textId="77777777" w:rsidTr="00002D00">
        <w:trPr>
          <w:trHeight w:val="300"/>
        </w:trPr>
        <w:tc>
          <w:tcPr>
            <w:tcW w:w="1435" w:type="dxa"/>
            <w:tcMar>
              <w:left w:w="72" w:type="dxa"/>
              <w:right w:w="72" w:type="dxa"/>
            </w:tcMar>
          </w:tcPr>
          <w:p w14:paraId="46368FBA" w14:textId="5CCA97E2"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634A00C" w14:textId="6331B0FC" w:rsidR="00F53A3A" w:rsidRPr="00BC15AF" w:rsidRDefault="00F53A3A" w:rsidP="00F53A3A">
            <w:pPr>
              <w:rPr>
                <w:rFonts w:ascii="Arial" w:hAnsi="Arial" w:cs="Arial"/>
                <w:color w:val="000000"/>
                <w:sz w:val="16"/>
                <w:szCs w:val="16"/>
              </w:rPr>
            </w:pPr>
            <w:r>
              <w:rPr>
                <w:rFonts w:ascii="Arial" w:hAnsi="Arial" w:cs="Arial"/>
                <w:color w:val="000000"/>
                <w:sz w:val="16"/>
                <w:szCs w:val="16"/>
              </w:rPr>
              <w:t>value</w:t>
            </w:r>
          </w:p>
        </w:tc>
        <w:tc>
          <w:tcPr>
            <w:tcW w:w="2487" w:type="dxa"/>
            <w:tcMar>
              <w:left w:w="72" w:type="dxa"/>
              <w:right w:w="72" w:type="dxa"/>
            </w:tcMar>
          </w:tcPr>
          <w:p w14:paraId="1BECBF28" w14:textId="045FA55E"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646E305B" w14:textId="6457B740"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7241F031" w14:textId="141E039F"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66A87F89" w14:textId="5E7D976B" w:rsidR="00F53A3A" w:rsidRPr="00BC15AF" w:rsidRDefault="00F53A3A" w:rsidP="00F53A3A">
            <w:pPr>
              <w:rPr>
                <w:rFonts w:ascii="Arial" w:hAnsi="Arial" w:cs="Arial"/>
                <w:color w:val="000000"/>
                <w:sz w:val="16"/>
                <w:szCs w:val="16"/>
              </w:rPr>
            </w:pPr>
            <w:r>
              <w:rPr>
                <w:rFonts w:ascii="Arial" w:hAnsi="Arial" w:cs="Arial"/>
                <w:color w:val="000000"/>
                <w:sz w:val="16"/>
                <w:szCs w:val="16"/>
              </w:rPr>
              <w:t>The value of the measurement parameter</w:t>
            </w:r>
          </w:p>
        </w:tc>
        <w:tc>
          <w:tcPr>
            <w:tcW w:w="3213" w:type="dxa"/>
            <w:tcMar>
              <w:left w:w="72" w:type="dxa"/>
              <w:right w:w="72" w:type="dxa"/>
            </w:tcMar>
          </w:tcPr>
          <w:p w14:paraId="69318ECC" w14:textId="1326C79B"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2D4014C2" w14:textId="51C42FB8" w:rsidR="00F53A3A" w:rsidRPr="00BC15AF" w:rsidRDefault="00F53A3A" w:rsidP="00F53A3A">
            <w:pPr>
              <w:rPr>
                <w:rFonts w:ascii="Arial" w:hAnsi="Arial" w:cs="Arial"/>
                <w:color w:val="000000"/>
                <w:sz w:val="16"/>
                <w:szCs w:val="16"/>
              </w:rPr>
            </w:pPr>
            <w:r>
              <w:rPr>
                <w:rFonts w:ascii="Arial" w:hAnsi="Arial" w:cs="Arial"/>
                <w:color w:val="000000"/>
                <w:sz w:val="16"/>
                <w:szCs w:val="16"/>
              </w:rPr>
              <w:t>float</w:t>
            </w:r>
          </w:p>
        </w:tc>
      </w:tr>
      <w:tr w:rsidR="00D80837" w:rsidRPr="00104454" w14:paraId="250A3BC8" w14:textId="77777777" w:rsidTr="00002D00">
        <w:trPr>
          <w:trHeight w:val="300"/>
        </w:trPr>
        <w:tc>
          <w:tcPr>
            <w:tcW w:w="1435" w:type="dxa"/>
            <w:tcMar>
              <w:left w:w="72" w:type="dxa"/>
              <w:right w:w="72" w:type="dxa"/>
            </w:tcMar>
          </w:tcPr>
          <w:p w14:paraId="750EC03D" w14:textId="6E677856" w:rsidR="00D80837" w:rsidRPr="00BC15AF" w:rsidRDefault="00D80837" w:rsidP="00D80837">
            <w:pPr>
              <w:rPr>
                <w:rFonts w:ascii="Arial" w:hAnsi="Arial" w:cs="Arial"/>
                <w:color w:val="000000"/>
                <w:sz w:val="16"/>
                <w:szCs w:val="16"/>
              </w:rPr>
            </w:pPr>
            <w:r>
              <w:rPr>
                <w:rFonts w:ascii="Arial" w:hAnsi="Arial" w:cs="Arial"/>
                <w:color w:val="000000"/>
                <w:sz w:val="16"/>
                <w:szCs w:val="16"/>
              </w:rPr>
              <w:t>Presentations</w:t>
            </w:r>
          </w:p>
        </w:tc>
        <w:tc>
          <w:tcPr>
            <w:tcW w:w="1350" w:type="dxa"/>
            <w:tcMar>
              <w:left w:w="72" w:type="dxa"/>
              <w:right w:w="72" w:type="dxa"/>
            </w:tcMar>
          </w:tcPr>
          <w:p w14:paraId="51F1D4C7" w14:textId="12807AEC"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457CB06F" w14:textId="65F876FD"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TestPackage:Test:Segments:Segment:SegmentForms:SegmentForm:ItemGroup:Item:Presentations</w:t>
            </w:r>
          </w:p>
        </w:tc>
        <w:tc>
          <w:tcPr>
            <w:tcW w:w="843" w:type="dxa"/>
            <w:tcMar>
              <w:left w:w="72" w:type="dxa"/>
              <w:right w:w="72" w:type="dxa"/>
            </w:tcMar>
          </w:tcPr>
          <w:p w14:paraId="5B895981" w14:textId="07F9BE27"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3F3B9922" w14:textId="154A6C7E"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6C6E7D13" w14:textId="15BE1130"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65C125EE" w14:textId="37A62133"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DD9082F" w14:textId="7B54754B"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D80837" w:rsidRPr="00104454" w14:paraId="660E115E" w14:textId="77777777" w:rsidTr="00002D00">
        <w:trPr>
          <w:trHeight w:val="300"/>
        </w:trPr>
        <w:tc>
          <w:tcPr>
            <w:tcW w:w="1435" w:type="dxa"/>
            <w:tcMar>
              <w:left w:w="72" w:type="dxa"/>
              <w:right w:w="72" w:type="dxa"/>
            </w:tcMar>
          </w:tcPr>
          <w:p w14:paraId="14A42134" w14:textId="7224C14B" w:rsidR="00D80837" w:rsidRPr="00BC15AF" w:rsidRDefault="00D80837" w:rsidP="00D80837">
            <w:pPr>
              <w:rPr>
                <w:rFonts w:ascii="Arial" w:hAnsi="Arial" w:cs="Arial"/>
                <w:color w:val="000000"/>
                <w:sz w:val="16"/>
                <w:szCs w:val="16"/>
              </w:rPr>
            </w:pPr>
            <w:r>
              <w:rPr>
                <w:rFonts w:ascii="Arial" w:hAnsi="Arial" w:cs="Arial"/>
                <w:color w:val="000000"/>
                <w:sz w:val="16"/>
                <w:szCs w:val="16"/>
              </w:rPr>
              <w:t>Presentation</w:t>
            </w:r>
          </w:p>
        </w:tc>
        <w:tc>
          <w:tcPr>
            <w:tcW w:w="1350" w:type="dxa"/>
            <w:tcMar>
              <w:left w:w="72" w:type="dxa"/>
              <w:right w:w="72" w:type="dxa"/>
            </w:tcMar>
          </w:tcPr>
          <w:p w14:paraId="779A8E8C" w14:textId="07184E9D"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7F5B75B6" w14:textId="4A8C93F5"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TestPackage:Test:Segments:Segment:SegmentForms:SegmentForm:ItemGroup:Item:Presentations:Presentation</w:t>
            </w:r>
          </w:p>
        </w:tc>
        <w:tc>
          <w:tcPr>
            <w:tcW w:w="843" w:type="dxa"/>
            <w:tcMar>
              <w:left w:w="72" w:type="dxa"/>
              <w:right w:w="72" w:type="dxa"/>
            </w:tcMar>
          </w:tcPr>
          <w:p w14:paraId="72BFB3D6" w14:textId="0E14FD51"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3F630829" w14:textId="4CAACFE6"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553CEAA1" w14:textId="7381CF7C"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1D02053F" w14:textId="5601B19F"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19004CC" w14:textId="1A07F80E"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F53A3A" w:rsidRPr="00104454" w14:paraId="31F5A4C9" w14:textId="77777777" w:rsidTr="00002D00">
        <w:trPr>
          <w:trHeight w:val="1200"/>
        </w:trPr>
        <w:tc>
          <w:tcPr>
            <w:tcW w:w="1435" w:type="dxa"/>
            <w:tcMar>
              <w:left w:w="72" w:type="dxa"/>
              <w:right w:w="72" w:type="dxa"/>
            </w:tcMar>
          </w:tcPr>
          <w:p w14:paraId="44BD3830" w14:textId="3EC3FC04"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2A2158A3" w14:textId="7FA7F180" w:rsidR="00F53A3A" w:rsidRPr="00BC15AF" w:rsidRDefault="00F53A3A" w:rsidP="00F53A3A">
            <w:pPr>
              <w:rPr>
                <w:rFonts w:ascii="Arial" w:hAnsi="Arial" w:cs="Arial"/>
                <w:color w:val="000000"/>
                <w:sz w:val="16"/>
                <w:szCs w:val="16"/>
              </w:rPr>
            </w:pPr>
            <w:r>
              <w:rPr>
                <w:rFonts w:ascii="Arial" w:hAnsi="Arial" w:cs="Arial"/>
                <w:color w:val="000000"/>
                <w:sz w:val="16"/>
                <w:szCs w:val="16"/>
              </w:rPr>
              <w:t>code</w:t>
            </w:r>
          </w:p>
        </w:tc>
        <w:tc>
          <w:tcPr>
            <w:tcW w:w="2487" w:type="dxa"/>
            <w:tcMar>
              <w:left w:w="72" w:type="dxa"/>
              <w:right w:w="72" w:type="dxa"/>
            </w:tcMar>
          </w:tcPr>
          <w:p w14:paraId="5C523ED4" w14:textId="68E8C9B6"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5A412E25" w14:textId="458F4207"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990" w:type="dxa"/>
            <w:tcMar>
              <w:left w:w="72" w:type="dxa"/>
              <w:right w:w="72" w:type="dxa"/>
            </w:tcMar>
          </w:tcPr>
          <w:p w14:paraId="11942732" w14:textId="23E4EA80" w:rsidR="00F53A3A" w:rsidRPr="00BC15AF" w:rsidRDefault="00F53A3A" w:rsidP="00F53A3A">
            <w:pPr>
              <w:rPr>
                <w:rFonts w:ascii="Arial" w:hAnsi="Arial" w:cs="Arial"/>
                <w:color w:val="000000"/>
                <w:sz w:val="16"/>
                <w:szCs w:val="16"/>
              </w:rPr>
            </w:pPr>
            <w:r>
              <w:rPr>
                <w:rFonts w:ascii="Arial" w:hAnsi="Arial" w:cs="Arial"/>
                <w:color w:val="000000"/>
                <w:sz w:val="16"/>
                <w:szCs w:val="16"/>
              </w:rPr>
              <w:t>"ENU", "ENU-Braille", "ESN"</w:t>
            </w:r>
          </w:p>
        </w:tc>
        <w:tc>
          <w:tcPr>
            <w:tcW w:w="2817" w:type="dxa"/>
            <w:tcMar>
              <w:left w:w="72" w:type="dxa"/>
              <w:right w:w="72" w:type="dxa"/>
            </w:tcMar>
          </w:tcPr>
          <w:p w14:paraId="7BB07643" w14:textId="2004EFD1" w:rsidR="00F53A3A" w:rsidRPr="00BC15AF" w:rsidRDefault="00F53A3A" w:rsidP="00F53A3A">
            <w:pPr>
              <w:rPr>
                <w:rFonts w:ascii="Arial" w:hAnsi="Arial" w:cs="Arial"/>
                <w:color w:val="000000"/>
                <w:sz w:val="16"/>
                <w:szCs w:val="16"/>
              </w:rPr>
            </w:pPr>
            <w:r>
              <w:rPr>
                <w:rFonts w:ascii="Arial" w:hAnsi="Arial" w:cs="Arial"/>
                <w:color w:val="000000"/>
                <w:sz w:val="16"/>
                <w:szCs w:val="16"/>
              </w:rPr>
              <w:t>The list of presentations/languages (codes) compatible with the given item or form. For fixed form item selection, an item MUST contain the language of the form it belongs to in order to be compatible.</w:t>
            </w:r>
          </w:p>
        </w:tc>
        <w:tc>
          <w:tcPr>
            <w:tcW w:w="3213" w:type="dxa"/>
            <w:tcMar>
              <w:left w:w="72" w:type="dxa"/>
              <w:right w:w="72" w:type="dxa"/>
            </w:tcMar>
          </w:tcPr>
          <w:p w14:paraId="3BB5E505" w14:textId="7870EB0E" w:rsidR="00F53A3A" w:rsidRPr="00BC15AF" w:rsidRDefault="00F53A3A" w:rsidP="00F53A3A">
            <w:pPr>
              <w:rPr>
                <w:rFonts w:ascii="Arial" w:hAnsi="Arial" w:cs="Arial"/>
                <w:color w:val="000000"/>
                <w:sz w:val="16"/>
                <w:szCs w:val="16"/>
              </w:rPr>
            </w:pPr>
            <w:r>
              <w:rPr>
                <w:rFonts w:ascii="Arial" w:hAnsi="Arial" w:cs="Arial"/>
                <w:color w:val="000000"/>
                <w:sz w:val="16"/>
                <w:szCs w:val="16"/>
              </w:rPr>
              <w:t>ENU, ENU-Braille, ESN</w:t>
            </w:r>
          </w:p>
        </w:tc>
        <w:tc>
          <w:tcPr>
            <w:tcW w:w="1350" w:type="dxa"/>
            <w:tcMar>
              <w:left w:w="72" w:type="dxa"/>
              <w:right w:w="72" w:type="dxa"/>
            </w:tcMar>
          </w:tcPr>
          <w:p w14:paraId="4C1FD43F" w14:textId="1EF678E4"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2C69F7BD" w14:textId="77777777" w:rsidTr="00002D00">
        <w:trPr>
          <w:trHeight w:val="300"/>
        </w:trPr>
        <w:tc>
          <w:tcPr>
            <w:tcW w:w="1435" w:type="dxa"/>
            <w:tcMar>
              <w:left w:w="72" w:type="dxa"/>
              <w:right w:w="72" w:type="dxa"/>
            </w:tcMar>
          </w:tcPr>
          <w:p w14:paraId="37BF8AE9" w14:textId="70887F98"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4A40E8F5" w14:textId="3F93CFF9" w:rsidR="00F53A3A" w:rsidRPr="00BC15AF" w:rsidRDefault="00F53A3A" w:rsidP="00F53A3A">
            <w:pPr>
              <w:rPr>
                <w:rFonts w:ascii="Arial" w:hAnsi="Arial" w:cs="Arial"/>
                <w:color w:val="000000"/>
                <w:sz w:val="16"/>
                <w:szCs w:val="16"/>
              </w:rPr>
            </w:pPr>
            <w:r>
              <w:rPr>
                <w:rFonts w:ascii="Arial" w:hAnsi="Arial" w:cs="Arial"/>
                <w:color w:val="000000"/>
                <w:sz w:val="16"/>
                <w:szCs w:val="16"/>
              </w:rPr>
              <w:t>label</w:t>
            </w:r>
          </w:p>
        </w:tc>
        <w:tc>
          <w:tcPr>
            <w:tcW w:w="2487" w:type="dxa"/>
            <w:tcMar>
              <w:left w:w="72" w:type="dxa"/>
              <w:right w:w="72" w:type="dxa"/>
            </w:tcMar>
          </w:tcPr>
          <w:p w14:paraId="3735D074" w14:textId="249E50B6"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268AB6A1" w14:textId="688B1401"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990" w:type="dxa"/>
            <w:tcMar>
              <w:left w:w="72" w:type="dxa"/>
              <w:right w:w="72" w:type="dxa"/>
            </w:tcMar>
          </w:tcPr>
          <w:p w14:paraId="328CF2B7" w14:textId="3A8B6BEA" w:rsidR="00F53A3A" w:rsidRPr="00BC15AF" w:rsidRDefault="00F53A3A" w:rsidP="00F53A3A">
            <w:pPr>
              <w:rPr>
                <w:rFonts w:ascii="Arial" w:hAnsi="Arial" w:cs="Arial"/>
                <w:color w:val="000000"/>
                <w:sz w:val="16"/>
                <w:szCs w:val="16"/>
              </w:rPr>
            </w:pPr>
            <w:r>
              <w:rPr>
                <w:rFonts w:ascii="Arial" w:hAnsi="Arial" w:cs="Arial"/>
                <w:color w:val="000000"/>
                <w:sz w:val="16"/>
                <w:szCs w:val="16"/>
              </w:rPr>
              <w:t>"English", "Braille", "Spanish"</w:t>
            </w:r>
          </w:p>
        </w:tc>
        <w:tc>
          <w:tcPr>
            <w:tcW w:w="2817" w:type="dxa"/>
            <w:tcMar>
              <w:left w:w="72" w:type="dxa"/>
              <w:right w:w="72" w:type="dxa"/>
            </w:tcMar>
          </w:tcPr>
          <w:p w14:paraId="6448211B" w14:textId="11B7CC06" w:rsidR="00F53A3A" w:rsidRPr="00BC15AF" w:rsidRDefault="00F53A3A" w:rsidP="00F53A3A">
            <w:pPr>
              <w:rPr>
                <w:rFonts w:ascii="Arial" w:hAnsi="Arial" w:cs="Arial"/>
                <w:color w:val="000000"/>
                <w:sz w:val="16"/>
                <w:szCs w:val="16"/>
              </w:rPr>
            </w:pPr>
            <w:r>
              <w:rPr>
                <w:rFonts w:ascii="Arial" w:hAnsi="Arial" w:cs="Arial"/>
                <w:color w:val="000000"/>
                <w:sz w:val="16"/>
                <w:szCs w:val="16"/>
              </w:rPr>
              <w:t>The human readable label of the presentation type (if not defined, the code will be used)</w:t>
            </w:r>
          </w:p>
        </w:tc>
        <w:tc>
          <w:tcPr>
            <w:tcW w:w="3213" w:type="dxa"/>
            <w:tcMar>
              <w:left w:w="72" w:type="dxa"/>
              <w:right w:w="72" w:type="dxa"/>
            </w:tcMar>
          </w:tcPr>
          <w:p w14:paraId="3E2B05B7" w14:textId="531AB7C1" w:rsidR="00F53A3A" w:rsidRPr="00BC15AF" w:rsidRDefault="00F53A3A" w:rsidP="00F53A3A">
            <w:pPr>
              <w:rPr>
                <w:rFonts w:ascii="Arial" w:hAnsi="Arial" w:cs="Arial"/>
                <w:color w:val="000000"/>
                <w:sz w:val="16"/>
                <w:szCs w:val="16"/>
              </w:rPr>
            </w:pPr>
            <w:r>
              <w:rPr>
                <w:rFonts w:ascii="Arial" w:hAnsi="Arial" w:cs="Arial"/>
                <w:color w:val="000000"/>
                <w:sz w:val="16"/>
                <w:szCs w:val="16"/>
              </w:rPr>
              <w:t>English, Braille, Spanish</w:t>
            </w:r>
          </w:p>
        </w:tc>
        <w:tc>
          <w:tcPr>
            <w:tcW w:w="1350" w:type="dxa"/>
            <w:tcMar>
              <w:left w:w="72" w:type="dxa"/>
              <w:right w:w="72" w:type="dxa"/>
            </w:tcMar>
          </w:tcPr>
          <w:p w14:paraId="13870F74" w14:textId="43083C15"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48307F" w:rsidRPr="00104454" w14:paraId="697744BD" w14:textId="77777777" w:rsidTr="00002D00">
        <w:trPr>
          <w:trHeight w:val="300"/>
        </w:trPr>
        <w:tc>
          <w:tcPr>
            <w:tcW w:w="1435" w:type="dxa"/>
            <w:tcMar>
              <w:left w:w="72" w:type="dxa"/>
              <w:right w:w="72" w:type="dxa"/>
            </w:tcMar>
          </w:tcPr>
          <w:p w14:paraId="7851DAE8" w14:textId="2DF5CAB8" w:rsidR="0048307F" w:rsidRPr="00BC15AF" w:rsidRDefault="0048307F" w:rsidP="0048307F">
            <w:pPr>
              <w:rPr>
                <w:rFonts w:ascii="Arial" w:hAnsi="Arial" w:cs="Arial"/>
                <w:color w:val="000000"/>
                <w:sz w:val="16"/>
                <w:szCs w:val="16"/>
              </w:rPr>
            </w:pPr>
            <w:r>
              <w:rPr>
                <w:rFonts w:ascii="Arial" w:hAnsi="Arial" w:cs="Arial"/>
                <w:color w:val="000000"/>
                <w:sz w:val="16"/>
                <w:szCs w:val="16"/>
              </w:rPr>
              <w:t>TeacherHandScoring</w:t>
            </w:r>
          </w:p>
        </w:tc>
        <w:tc>
          <w:tcPr>
            <w:tcW w:w="1350" w:type="dxa"/>
            <w:tcMar>
              <w:left w:w="72" w:type="dxa"/>
              <w:right w:w="72" w:type="dxa"/>
            </w:tcMar>
          </w:tcPr>
          <w:p w14:paraId="774800E5" w14:textId="496ECD8F"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205752E5" w14:textId="3AD0C330" w:rsidR="0048307F" w:rsidRPr="00BC15AF" w:rsidRDefault="0048307F" w:rsidP="0048307F">
            <w:pPr>
              <w:rPr>
                <w:rFonts w:ascii="Arial" w:hAnsi="Arial" w:cs="Arial"/>
                <w:color w:val="000000"/>
                <w:sz w:val="16"/>
                <w:szCs w:val="16"/>
              </w:rPr>
            </w:pPr>
            <w:r>
              <w:rPr>
                <w:rFonts w:ascii="Arial" w:hAnsi="Arial" w:cs="Arial"/>
                <w:color w:val="000000"/>
                <w:sz w:val="16"/>
                <w:szCs w:val="16"/>
              </w:rPr>
              <w:t>TestPackage:Test:Segments:Segment:SegmentForms:SegmentForm:ItemGroup:Item:TeacherHandScoring</w:t>
            </w:r>
          </w:p>
        </w:tc>
        <w:tc>
          <w:tcPr>
            <w:tcW w:w="843" w:type="dxa"/>
            <w:tcMar>
              <w:left w:w="72" w:type="dxa"/>
              <w:right w:w="72" w:type="dxa"/>
            </w:tcMar>
          </w:tcPr>
          <w:p w14:paraId="5113DEDA" w14:textId="75DCD2EA"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02592BDD" w14:textId="1ECB4487" w:rsidR="0048307F" w:rsidRPr="00BC15AF" w:rsidRDefault="0048307F" w:rsidP="0048307F">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31F46885" w14:textId="5AE6D61C" w:rsidR="0048307F" w:rsidRPr="00BC15AF" w:rsidRDefault="0048307F" w:rsidP="0048307F">
            <w:pPr>
              <w:rPr>
                <w:rFonts w:ascii="Arial" w:hAnsi="Arial" w:cs="Arial"/>
                <w:color w:val="000000"/>
                <w:sz w:val="16"/>
                <w:szCs w:val="16"/>
              </w:rPr>
            </w:pPr>
            <w:r>
              <w:rPr>
                <w:rFonts w:ascii="Arial" w:hAnsi="Arial" w:cs="Arial"/>
                <w:color w:val="000000"/>
                <w:sz w:val="16"/>
                <w:szCs w:val="16"/>
              </w:rPr>
              <w:t>Teacher Hand Scoring System configuration. Reference https://github.com/SmarterApp/TDS_TeacherHandScoringSystem</w:t>
            </w:r>
          </w:p>
        </w:tc>
        <w:tc>
          <w:tcPr>
            <w:tcW w:w="3213" w:type="dxa"/>
            <w:tcMar>
              <w:left w:w="72" w:type="dxa"/>
              <w:right w:w="72" w:type="dxa"/>
            </w:tcMar>
          </w:tcPr>
          <w:p w14:paraId="085A88BE" w14:textId="64B0C54A"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143CA403" w14:textId="6C8D8EE8"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r>
      <w:tr w:rsidR="00F53A3A" w:rsidRPr="00104454" w14:paraId="1091E221" w14:textId="77777777" w:rsidTr="00002D00">
        <w:trPr>
          <w:trHeight w:val="300"/>
        </w:trPr>
        <w:tc>
          <w:tcPr>
            <w:tcW w:w="1435" w:type="dxa"/>
            <w:tcMar>
              <w:left w:w="72" w:type="dxa"/>
              <w:right w:w="72" w:type="dxa"/>
            </w:tcMar>
          </w:tcPr>
          <w:p w14:paraId="1F94FC13" w14:textId="0DB0511F"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1973095" w14:textId="4024C909" w:rsidR="00F53A3A" w:rsidRPr="00BC15AF" w:rsidRDefault="00F53A3A" w:rsidP="00F53A3A">
            <w:pPr>
              <w:rPr>
                <w:rFonts w:ascii="Arial" w:hAnsi="Arial" w:cs="Arial"/>
                <w:color w:val="000000"/>
                <w:sz w:val="16"/>
                <w:szCs w:val="16"/>
              </w:rPr>
            </w:pPr>
            <w:r>
              <w:rPr>
                <w:rFonts w:ascii="Arial" w:hAnsi="Arial" w:cs="Arial"/>
                <w:color w:val="000000"/>
                <w:sz w:val="16"/>
                <w:szCs w:val="16"/>
              </w:rPr>
              <w:t>description</w:t>
            </w:r>
          </w:p>
        </w:tc>
        <w:tc>
          <w:tcPr>
            <w:tcW w:w="2487" w:type="dxa"/>
            <w:tcMar>
              <w:left w:w="72" w:type="dxa"/>
              <w:right w:w="72" w:type="dxa"/>
            </w:tcMar>
          </w:tcPr>
          <w:p w14:paraId="102F8924" w14:textId="5E412FA4"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0AACE8B9" w14:textId="05CD8A76"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2668AEFD" w14:textId="39458937"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190DF914" w14:textId="3BADCD3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48192D96" w14:textId="15A750DD"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08F6AB9D" w14:textId="4ED5EE80"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37325DDB" w14:textId="77777777" w:rsidTr="00002D00">
        <w:trPr>
          <w:trHeight w:val="600"/>
        </w:trPr>
        <w:tc>
          <w:tcPr>
            <w:tcW w:w="1435" w:type="dxa"/>
            <w:tcMar>
              <w:left w:w="72" w:type="dxa"/>
              <w:right w:w="72" w:type="dxa"/>
            </w:tcMar>
          </w:tcPr>
          <w:p w14:paraId="479CD1BF" w14:textId="002B7188"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66276A58" w14:textId="1DAF1765" w:rsidR="00F53A3A" w:rsidRPr="00BC15AF" w:rsidRDefault="00F53A3A" w:rsidP="00F53A3A">
            <w:pPr>
              <w:rPr>
                <w:rFonts w:ascii="Arial" w:hAnsi="Arial" w:cs="Arial"/>
                <w:color w:val="000000"/>
                <w:sz w:val="16"/>
                <w:szCs w:val="16"/>
              </w:rPr>
            </w:pPr>
            <w:r>
              <w:rPr>
                <w:rFonts w:ascii="Arial" w:hAnsi="Arial" w:cs="Arial"/>
                <w:color w:val="000000"/>
                <w:sz w:val="16"/>
                <w:szCs w:val="16"/>
              </w:rPr>
              <w:t>exemplar</w:t>
            </w:r>
          </w:p>
        </w:tc>
        <w:tc>
          <w:tcPr>
            <w:tcW w:w="2487" w:type="dxa"/>
            <w:tcMar>
              <w:left w:w="72" w:type="dxa"/>
              <w:right w:w="72" w:type="dxa"/>
            </w:tcMar>
          </w:tcPr>
          <w:p w14:paraId="1127A9A2" w14:textId="61213EE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39A36266" w14:textId="5376270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4C02C5E2" w14:textId="76C37FCB"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216E5F59" w14:textId="450A898E"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224C908E" w14:textId="404BDB56"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6E526C67" w14:textId="392A4869"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1A9961A1" w14:textId="77777777" w:rsidTr="00002D00">
        <w:trPr>
          <w:trHeight w:val="300"/>
        </w:trPr>
        <w:tc>
          <w:tcPr>
            <w:tcW w:w="1435" w:type="dxa"/>
            <w:tcMar>
              <w:left w:w="72" w:type="dxa"/>
              <w:right w:w="72" w:type="dxa"/>
            </w:tcMar>
          </w:tcPr>
          <w:p w14:paraId="22477D17" w14:textId="2628B9A4"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2B96AFBA" w14:textId="036685B9" w:rsidR="00F53A3A" w:rsidRPr="00BC15AF" w:rsidRDefault="00F53A3A" w:rsidP="00F53A3A">
            <w:pPr>
              <w:rPr>
                <w:rFonts w:ascii="Arial" w:hAnsi="Arial" w:cs="Arial"/>
                <w:color w:val="000000"/>
                <w:sz w:val="16"/>
                <w:szCs w:val="16"/>
              </w:rPr>
            </w:pPr>
            <w:r>
              <w:rPr>
                <w:rFonts w:ascii="Arial" w:hAnsi="Arial" w:cs="Arial"/>
                <w:color w:val="000000"/>
                <w:sz w:val="16"/>
                <w:szCs w:val="16"/>
              </w:rPr>
              <w:t>itemname</w:t>
            </w:r>
          </w:p>
        </w:tc>
        <w:tc>
          <w:tcPr>
            <w:tcW w:w="2487" w:type="dxa"/>
            <w:tcMar>
              <w:left w:w="72" w:type="dxa"/>
              <w:right w:w="72" w:type="dxa"/>
            </w:tcMar>
          </w:tcPr>
          <w:p w14:paraId="4EE03A47" w14:textId="0F24C614"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0B28891E" w14:textId="10CFA5C4"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2D20F6C7" w14:textId="09170209"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64A7F094" w14:textId="52B5BEBA"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19C55820" w14:textId="2162CCE6"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42D28EDA" w14:textId="665B5989"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217731D7" w14:textId="77777777" w:rsidTr="00002D00">
        <w:trPr>
          <w:trHeight w:val="300"/>
        </w:trPr>
        <w:tc>
          <w:tcPr>
            <w:tcW w:w="1435" w:type="dxa"/>
            <w:tcMar>
              <w:left w:w="72" w:type="dxa"/>
              <w:right w:w="72" w:type="dxa"/>
            </w:tcMar>
          </w:tcPr>
          <w:p w14:paraId="09432F63" w14:textId="5986CFA2" w:rsidR="00F53A3A" w:rsidRPr="00BC15AF" w:rsidRDefault="00F53A3A" w:rsidP="00F53A3A">
            <w:pPr>
              <w:rPr>
                <w:rFonts w:ascii="Arial" w:hAnsi="Arial" w:cs="Arial"/>
                <w:color w:val="000000"/>
                <w:sz w:val="16"/>
                <w:szCs w:val="16"/>
              </w:rPr>
            </w:pPr>
            <w:r>
              <w:rPr>
                <w:rFonts w:ascii="Arial" w:hAnsi="Arial" w:cs="Arial"/>
                <w:color w:val="000000"/>
                <w:sz w:val="16"/>
                <w:szCs w:val="16"/>
              </w:rPr>
              <w:lastRenderedPageBreak/>
              <w:t> </w:t>
            </w:r>
          </w:p>
        </w:tc>
        <w:tc>
          <w:tcPr>
            <w:tcW w:w="1350" w:type="dxa"/>
            <w:tcMar>
              <w:left w:w="72" w:type="dxa"/>
              <w:right w:w="72" w:type="dxa"/>
            </w:tcMar>
          </w:tcPr>
          <w:p w14:paraId="717DB0E5" w14:textId="23D86527" w:rsidR="00F53A3A" w:rsidRPr="00BC15AF" w:rsidRDefault="00F53A3A" w:rsidP="00F53A3A">
            <w:pPr>
              <w:rPr>
                <w:rFonts w:ascii="Arial" w:hAnsi="Arial" w:cs="Arial"/>
                <w:color w:val="000000"/>
                <w:sz w:val="16"/>
                <w:szCs w:val="16"/>
              </w:rPr>
            </w:pPr>
            <w:r>
              <w:rPr>
                <w:rFonts w:ascii="Arial" w:hAnsi="Arial" w:cs="Arial"/>
                <w:color w:val="000000"/>
                <w:sz w:val="16"/>
                <w:szCs w:val="16"/>
              </w:rPr>
              <w:t>layout</w:t>
            </w:r>
          </w:p>
        </w:tc>
        <w:tc>
          <w:tcPr>
            <w:tcW w:w="2487" w:type="dxa"/>
            <w:tcMar>
              <w:left w:w="72" w:type="dxa"/>
              <w:right w:w="72" w:type="dxa"/>
            </w:tcMar>
          </w:tcPr>
          <w:p w14:paraId="7DF8296A" w14:textId="3FAD40D7"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3459BAD3" w14:textId="749D505E"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7160F91B" w14:textId="5221254D"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30417373" w14:textId="5CA0DE40"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59F6D951" w14:textId="227B30F1"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6DFBF0C2" w14:textId="6B115268"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659F85D0" w14:textId="77777777" w:rsidTr="00002D00">
        <w:trPr>
          <w:trHeight w:val="600"/>
        </w:trPr>
        <w:tc>
          <w:tcPr>
            <w:tcW w:w="1435" w:type="dxa"/>
            <w:tcMar>
              <w:left w:w="72" w:type="dxa"/>
              <w:right w:w="72" w:type="dxa"/>
            </w:tcMar>
          </w:tcPr>
          <w:p w14:paraId="74BFD966" w14:textId="12935D37"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F040527" w14:textId="3A6BBD27" w:rsidR="00F53A3A" w:rsidRPr="00BC15AF" w:rsidRDefault="00F53A3A" w:rsidP="00F53A3A">
            <w:pPr>
              <w:rPr>
                <w:rFonts w:ascii="Arial" w:hAnsi="Arial" w:cs="Arial"/>
                <w:color w:val="000000"/>
                <w:sz w:val="16"/>
                <w:szCs w:val="16"/>
              </w:rPr>
            </w:pPr>
            <w:r>
              <w:rPr>
                <w:rFonts w:ascii="Arial" w:hAnsi="Arial" w:cs="Arial"/>
                <w:color w:val="000000"/>
                <w:sz w:val="16"/>
                <w:szCs w:val="16"/>
              </w:rPr>
              <w:t>passage</w:t>
            </w:r>
          </w:p>
        </w:tc>
        <w:tc>
          <w:tcPr>
            <w:tcW w:w="2487" w:type="dxa"/>
            <w:tcMar>
              <w:left w:w="72" w:type="dxa"/>
              <w:right w:w="72" w:type="dxa"/>
            </w:tcMar>
          </w:tcPr>
          <w:p w14:paraId="5846A6F9" w14:textId="52446785"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29807766" w14:textId="254437CE"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40714ED5" w14:textId="451D8F2F"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55EA25DB" w14:textId="1A0AE48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12BB32A8" w14:textId="2EECE7F4"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32930051" w14:textId="518B533B"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5871A2D2" w14:textId="77777777" w:rsidTr="00002D00">
        <w:trPr>
          <w:trHeight w:val="300"/>
        </w:trPr>
        <w:tc>
          <w:tcPr>
            <w:tcW w:w="1435" w:type="dxa"/>
            <w:tcMar>
              <w:left w:w="72" w:type="dxa"/>
              <w:right w:w="72" w:type="dxa"/>
            </w:tcMar>
          </w:tcPr>
          <w:p w14:paraId="33DD6490" w14:textId="6904E53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4F67C6A6" w14:textId="7BDB10BA" w:rsidR="00F53A3A" w:rsidRPr="00BC15AF" w:rsidRDefault="00F53A3A" w:rsidP="00F53A3A">
            <w:pPr>
              <w:rPr>
                <w:rFonts w:ascii="Arial" w:hAnsi="Arial" w:cs="Arial"/>
                <w:color w:val="000000"/>
                <w:sz w:val="16"/>
                <w:szCs w:val="16"/>
              </w:rPr>
            </w:pPr>
            <w:r>
              <w:rPr>
                <w:rFonts w:ascii="Arial" w:hAnsi="Arial" w:cs="Arial"/>
                <w:color w:val="000000"/>
                <w:sz w:val="16"/>
                <w:szCs w:val="16"/>
              </w:rPr>
              <w:t>trainingGuide</w:t>
            </w:r>
          </w:p>
        </w:tc>
        <w:tc>
          <w:tcPr>
            <w:tcW w:w="2487" w:type="dxa"/>
            <w:tcMar>
              <w:left w:w="72" w:type="dxa"/>
              <w:right w:w="72" w:type="dxa"/>
            </w:tcMar>
          </w:tcPr>
          <w:p w14:paraId="5B3C9C14" w14:textId="1E1D98E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3F3C99EF" w14:textId="7080583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12EA4A88" w14:textId="06C4546D"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4139FBAD" w14:textId="34E7A08E"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6879057F" w14:textId="350741F3"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05D4B753" w14:textId="7279E35D"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48307F" w:rsidRPr="00104454" w14:paraId="5AA2F83F" w14:textId="77777777" w:rsidTr="00002D00">
        <w:trPr>
          <w:trHeight w:val="300"/>
        </w:trPr>
        <w:tc>
          <w:tcPr>
            <w:tcW w:w="1435" w:type="dxa"/>
            <w:tcMar>
              <w:left w:w="72" w:type="dxa"/>
              <w:right w:w="72" w:type="dxa"/>
            </w:tcMar>
          </w:tcPr>
          <w:p w14:paraId="1A80363F" w14:textId="491449B1" w:rsidR="0048307F" w:rsidRPr="00BC15AF" w:rsidRDefault="0048307F" w:rsidP="0048307F">
            <w:pPr>
              <w:rPr>
                <w:rFonts w:ascii="Arial" w:hAnsi="Arial" w:cs="Arial"/>
                <w:color w:val="000000"/>
                <w:sz w:val="16"/>
                <w:szCs w:val="16"/>
              </w:rPr>
            </w:pPr>
            <w:r>
              <w:rPr>
                <w:rFonts w:ascii="Arial" w:hAnsi="Arial" w:cs="Arial"/>
                <w:color w:val="000000"/>
                <w:sz w:val="16"/>
                <w:szCs w:val="16"/>
              </w:rPr>
              <w:t>Dimensions</w:t>
            </w:r>
          </w:p>
        </w:tc>
        <w:tc>
          <w:tcPr>
            <w:tcW w:w="1350" w:type="dxa"/>
            <w:tcMar>
              <w:left w:w="72" w:type="dxa"/>
              <w:right w:w="72" w:type="dxa"/>
            </w:tcMar>
          </w:tcPr>
          <w:p w14:paraId="43ADCE34" w14:textId="2A5BDC26"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7DCC6705" w14:textId="21197745" w:rsidR="0048307F" w:rsidRPr="00BC15AF" w:rsidRDefault="0048307F" w:rsidP="0048307F">
            <w:pPr>
              <w:rPr>
                <w:rFonts w:ascii="Arial" w:hAnsi="Arial" w:cs="Arial"/>
                <w:color w:val="000000"/>
                <w:sz w:val="16"/>
                <w:szCs w:val="16"/>
              </w:rPr>
            </w:pPr>
            <w:r>
              <w:rPr>
                <w:rFonts w:ascii="Arial" w:hAnsi="Arial" w:cs="Arial"/>
                <w:color w:val="000000"/>
                <w:sz w:val="16"/>
                <w:szCs w:val="16"/>
              </w:rPr>
              <w:t>TestPackage:Test:Segments:Segment:SegmentForms:SegmentForm:ItemGroup:Item:TeacherHandScoring:Dimensions</w:t>
            </w:r>
          </w:p>
        </w:tc>
        <w:tc>
          <w:tcPr>
            <w:tcW w:w="843" w:type="dxa"/>
            <w:tcMar>
              <w:left w:w="72" w:type="dxa"/>
              <w:right w:w="72" w:type="dxa"/>
            </w:tcMar>
          </w:tcPr>
          <w:p w14:paraId="25992B9F" w14:textId="69016742"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002B2F88" w14:textId="25DC40D5" w:rsidR="0048307F" w:rsidRPr="00BC15AF" w:rsidRDefault="0048307F" w:rsidP="0048307F">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13CB33CC" w14:textId="29A6E8D0"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758EE636" w14:textId="033E2AA4"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06228A4E" w14:textId="02F6761A"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r>
      <w:tr w:rsidR="0048307F" w:rsidRPr="00104454" w14:paraId="1022F1B9" w14:textId="77777777" w:rsidTr="00002D00">
        <w:trPr>
          <w:trHeight w:val="300"/>
        </w:trPr>
        <w:tc>
          <w:tcPr>
            <w:tcW w:w="1435" w:type="dxa"/>
            <w:tcMar>
              <w:left w:w="72" w:type="dxa"/>
              <w:right w:w="72" w:type="dxa"/>
            </w:tcMar>
          </w:tcPr>
          <w:p w14:paraId="391A7E9A" w14:textId="441D707B" w:rsidR="0048307F" w:rsidRPr="00BC15AF" w:rsidRDefault="0048307F" w:rsidP="0048307F">
            <w:pPr>
              <w:rPr>
                <w:rFonts w:ascii="Arial" w:hAnsi="Arial" w:cs="Arial"/>
                <w:color w:val="000000"/>
                <w:sz w:val="16"/>
                <w:szCs w:val="16"/>
              </w:rPr>
            </w:pPr>
            <w:r>
              <w:rPr>
                <w:rFonts w:ascii="Arial" w:hAnsi="Arial" w:cs="Arial"/>
                <w:color w:val="000000"/>
                <w:sz w:val="16"/>
                <w:szCs w:val="16"/>
              </w:rPr>
              <w:t>Stimulus</w:t>
            </w:r>
          </w:p>
        </w:tc>
        <w:tc>
          <w:tcPr>
            <w:tcW w:w="1350" w:type="dxa"/>
            <w:tcMar>
              <w:left w:w="72" w:type="dxa"/>
              <w:right w:w="72" w:type="dxa"/>
            </w:tcMar>
          </w:tcPr>
          <w:p w14:paraId="48779B22" w14:textId="3870EF87"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2F87423E" w14:textId="5FA1DFDD" w:rsidR="0048307F" w:rsidRPr="00BC15AF" w:rsidRDefault="0048307F" w:rsidP="0048307F">
            <w:pPr>
              <w:rPr>
                <w:rFonts w:ascii="Arial" w:hAnsi="Arial" w:cs="Arial"/>
                <w:color w:val="000000"/>
                <w:sz w:val="16"/>
                <w:szCs w:val="16"/>
              </w:rPr>
            </w:pPr>
            <w:r>
              <w:rPr>
                <w:rFonts w:ascii="Arial" w:hAnsi="Arial" w:cs="Arial"/>
                <w:color w:val="000000"/>
                <w:sz w:val="16"/>
                <w:szCs w:val="16"/>
              </w:rPr>
              <w:t>TestPackage:Test:Segments:Segment:SegmentForms:SegmentForm:ItemGroup:Stimulus</w:t>
            </w:r>
          </w:p>
        </w:tc>
        <w:tc>
          <w:tcPr>
            <w:tcW w:w="843" w:type="dxa"/>
            <w:tcMar>
              <w:left w:w="72" w:type="dxa"/>
              <w:right w:w="72" w:type="dxa"/>
            </w:tcMar>
          </w:tcPr>
          <w:p w14:paraId="730504A9" w14:textId="6016089C"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2290B3D1" w14:textId="30D21CDC" w:rsidR="0048307F" w:rsidRPr="00BC15AF" w:rsidRDefault="0048307F" w:rsidP="0048307F">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244F2C79" w14:textId="07DFCD52" w:rsidR="0048307F" w:rsidRPr="00BC15AF" w:rsidRDefault="0048307F" w:rsidP="0048307F">
            <w:pPr>
              <w:rPr>
                <w:rFonts w:ascii="Arial" w:hAnsi="Arial" w:cs="Arial"/>
                <w:color w:val="000000"/>
                <w:sz w:val="16"/>
                <w:szCs w:val="16"/>
              </w:rPr>
            </w:pPr>
            <w:r>
              <w:rPr>
                <w:rFonts w:ascii="Arial" w:hAnsi="Arial" w:cs="Arial"/>
                <w:color w:val="000000"/>
                <w:sz w:val="16"/>
                <w:szCs w:val="16"/>
              </w:rPr>
              <w:t xml:space="preserve">The stimuli of the item group, also known as the "passage". An item group may not necessarily contain a </w:t>
            </w:r>
            <w:proofErr w:type="gramStart"/>
            <w:r>
              <w:rPr>
                <w:rFonts w:ascii="Arial" w:hAnsi="Arial" w:cs="Arial"/>
                <w:color w:val="000000"/>
                <w:sz w:val="16"/>
                <w:szCs w:val="16"/>
              </w:rPr>
              <w:t>stimuli</w:t>
            </w:r>
            <w:proofErr w:type="gramEnd"/>
            <w:r>
              <w:rPr>
                <w:rFonts w:ascii="Arial" w:hAnsi="Arial" w:cs="Arial"/>
                <w:color w:val="000000"/>
                <w:sz w:val="16"/>
                <w:szCs w:val="16"/>
              </w:rPr>
              <w:t>, such as in case where the item group is a singular, self-contained item.</w:t>
            </w:r>
            <w:r>
              <w:rPr>
                <w:rFonts w:ascii="Arial" w:hAnsi="Arial" w:cs="Arial"/>
                <w:color w:val="000000"/>
                <w:sz w:val="16"/>
                <w:szCs w:val="16"/>
              </w:rPr>
              <w:br/>
            </w:r>
            <w:r>
              <w:rPr>
                <w:rFonts w:ascii="Arial" w:hAnsi="Arial" w:cs="Arial"/>
                <w:color w:val="000000"/>
                <w:sz w:val="16"/>
                <w:szCs w:val="16"/>
              </w:rPr>
              <w:br/>
              <w:t>ATTRIBUTES:</w:t>
            </w:r>
            <w:r>
              <w:rPr>
                <w:rFonts w:ascii="Arial" w:hAnsi="Arial" w:cs="Arial"/>
                <w:color w:val="000000"/>
                <w:sz w:val="16"/>
                <w:szCs w:val="16"/>
              </w:rPr>
              <w:br/>
              <w:t>- id: The stimuli identifier, also referred to as the "passage key". This is an integer value (e.g., 187-&lt;b&gt;1234&lt;/b&gt;)</w:t>
            </w:r>
          </w:p>
        </w:tc>
        <w:tc>
          <w:tcPr>
            <w:tcW w:w="3213" w:type="dxa"/>
            <w:tcMar>
              <w:left w:w="72" w:type="dxa"/>
              <w:right w:w="72" w:type="dxa"/>
            </w:tcMar>
          </w:tcPr>
          <w:p w14:paraId="0C69E5BE" w14:textId="2FD487B9"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559F5DF3" w14:textId="0767A23F"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r>
      <w:tr w:rsidR="00F53A3A" w:rsidRPr="00104454" w14:paraId="032EFE71" w14:textId="77777777" w:rsidTr="00002D00">
        <w:trPr>
          <w:trHeight w:val="1500"/>
        </w:trPr>
        <w:tc>
          <w:tcPr>
            <w:tcW w:w="1435" w:type="dxa"/>
            <w:tcMar>
              <w:left w:w="72" w:type="dxa"/>
              <w:right w:w="72" w:type="dxa"/>
            </w:tcMar>
          </w:tcPr>
          <w:p w14:paraId="279FF052" w14:textId="2DC7FCCA"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DD3306A" w14:textId="6C39AA2C" w:rsidR="00F53A3A" w:rsidRPr="00BC15AF" w:rsidRDefault="00F53A3A" w:rsidP="00F53A3A">
            <w:pPr>
              <w:rPr>
                <w:rFonts w:ascii="Arial" w:hAnsi="Arial" w:cs="Arial"/>
                <w:color w:val="000000"/>
                <w:sz w:val="16"/>
                <w:szCs w:val="16"/>
              </w:rPr>
            </w:pPr>
            <w:r>
              <w:rPr>
                <w:rFonts w:ascii="Arial" w:hAnsi="Arial" w:cs="Arial"/>
                <w:color w:val="000000"/>
                <w:sz w:val="16"/>
                <w:szCs w:val="16"/>
              </w:rPr>
              <w:t>id</w:t>
            </w:r>
          </w:p>
        </w:tc>
        <w:tc>
          <w:tcPr>
            <w:tcW w:w="2487" w:type="dxa"/>
            <w:tcMar>
              <w:left w:w="72" w:type="dxa"/>
              <w:right w:w="72" w:type="dxa"/>
            </w:tcMar>
          </w:tcPr>
          <w:p w14:paraId="69F515F1" w14:textId="7B423D30"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7A57AAAB" w14:textId="37324729"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103B6673" w14:textId="1EE0B8F4"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51D5F4DC" w14:textId="2E241FF0"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181F86C6" w14:textId="3AEA15FA"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0C820E28" w14:textId="4159DEDA"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D80837" w:rsidRPr="00104454" w14:paraId="2005548C" w14:textId="77777777" w:rsidTr="00002D00">
        <w:trPr>
          <w:trHeight w:val="600"/>
        </w:trPr>
        <w:tc>
          <w:tcPr>
            <w:tcW w:w="1435" w:type="dxa"/>
            <w:tcMar>
              <w:left w:w="72" w:type="dxa"/>
              <w:right w:w="72" w:type="dxa"/>
            </w:tcMar>
          </w:tcPr>
          <w:p w14:paraId="3CE3E0BC" w14:textId="2FC73287" w:rsidR="00D80837" w:rsidRPr="00BC15AF" w:rsidRDefault="00D80837" w:rsidP="00D80837">
            <w:pPr>
              <w:rPr>
                <w:rFonts w:ascii="Arial" w:hAnsi="Arial" w:cs="Arial"/>
                <w:color w:val="000000"/>
                <w:sz w:val="16"/>
                <w:szCs w:val="16"/>
              </w:rPr>
            </w:pPr>
            <w:r>
              <w:rPr>
                <w:rFonts w:ascii="Arial" w:hAnsi="Arial" w:cs="Arial"/>
                <w:color w:val="000000"/>
                <w:sz w:val="16"/>
                <w:szCs w:val="16"/>
              </w:rPr>
              <w:t>Presentations</w:t>
            </w:r>
          </w:p>
        </w:tc>
        <w:tc>
          <w:tcPr>
            <w:tcW w:w="1350" w:type="dxa"/>
            <w:tcMar>
              <w:left w:w="72" w:type="dxa"/>
              <w:right w:w="72" w:type="dxa"/>
            </w:tcMar>
          </w:tcPr>
          <w:p w14:paraId="0D31622C" w14:textId="07EA3D03"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3A8FDC3F" w14:textId="40335902"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TestPackage:Test:Segments:Segment:SegmentForms:SegmentForm:Presentations</w:t>
            </w:r>
          </w:p>
        </w:tc>
        <w:tc>
          <w:tcPr>
            <w:tcW w:w="843" w:type="dxa"/>
            <w:tcMar>
              <w:left w:w="72" w:type="dxa"/>
              <w:right w:w="72" w:type="dxa"/>
            </w:tcMar>
          </w:tcPr>
          <w:p w14:paraId="3C012172" w14:textId="0CEA6F0E"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126CF3F9" w14:textId="2D099554"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78D85DF6" w14:textId="2D698AFB" w:rsidR="00D80837" w:rsidRPr="00BC15AF" w:rsidRDefault="00D80837" w:rsidP="00D80837">
            <w:pPr>
              <w:rPr>
                <w:rFonts w:ascii="Arial" w:hAnsi="Arial" w:cs="Arial"/>
                <w:color w:val="000000"/>
                <w:sz w:val="16"/>
                <w:szCs w:val="16"/>
              </w:rPr>
            </w:pPr>
            <w:r>
              <w:rPr>
                <w:rFonts w:ascii="Arial" w:hAnsi="Arial" w:cs="Arial"/>
                <w:color w:val="000000"/>
                <w:sz w:val="16"/>
                <w:szCs w:val="16"/>
              </w:rPr>
              <w:t>The list of presentations/languages (codes) compatible with the given item or form. For fixed form item selection, an item MUST contain the language of the form it belongs to in order to be compatible.</w:t>
            </w:r>
          </w:p>
        </w:tc>
        <w:tc>
          <w:tcPr>
            <w:tcW w:w="3213" w:type="dxa"/>
            <w:tcMar>
              <w:left w:w="72" w:type="dxa"/>
              <w:right w:w="72" w:type="dxa"/>
            </w:tcMar>
          </w:tcPr>
          <w:p w14:paraId="1F99A3A6" w14:textId="45059B92"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6427E5C1" w14:textId="032E0875"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D80837" w:rsidRPr="00104454" w14:paraId="0356BC25" w14:textId="77777777" w:rsidTr="00002D00">
        <w:trPr>
          <w:trHeight w:val="1200"/>
        </w:trPr>
        <w:tc>
          <w:tcPr>
            <w:tcW w:w="1435" w:type="dxa"/>
            <w:tcMar>
              <w:left w:w="72" w:type="dxa"/>
              <w:right w:w="72" w:type="dxa"/>
            </w:tcMar>
          </w:tcPr>
          <w:p w14:paraId="07893A82" w14:textId="180730DF" w:rsidR="00D80837" w:rsidRPr="00BC15AF" w:rsidRDefault="00D80837" w:rsidP="00D80837">
            <w:pPr>
              <w:rPr>
                <w:rFonts w:ascii="Arial" w:hAnsi="Arial" w:cs="Arial"/>
                <w:color w:val="000000"/>
                <w:sz w:val="16"/>
                <w:szCs w:val="16"/>
              </w:rPr>
            </w:pPr>
            <w:r>
              <w:rPr>
                <w:rFonts w:ascii="Arial" w:hAnsi="Arial" w:cs="Arial"/>
                <w:color w:val="000000"/>
                <w:sz w:val="16"/>
                <w:szCs w:val="16"/>
              </w:rPr>
              <w:t>Presentation</w:t>
            </w:r>
          </w:p>
        </w:tc>
        <w:tc>
          <w:tcPr>
            <w:tcW w:w="1350" w:type="dxa"/>
            <w:tcMar>
              <w:left w:w="72" w:type="dxa"/>
              <w:right w:w="72" w:type="dxa"/>
            </w:tcMar>
          </w:tcPr>
          <w:p w14:paraId="369630D2" w14:textId="66EA8F9D"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3ADBA67B" w14:textId="4F945825"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TestPackage:Test:Segments:Segment:SegmentForms:SegmentForm:Presentations:Presentation</w:t>
            </w:r>
          </w:p>
        </w:tc>
        <w:tc>
          <w:tcPr>
            <w:tcW w:w="843" w:type="dxa"/>
            <w:tcMar>
              <w:left w:w="72" w:type="dxa"/>
              <w:right w:w="72" w:type="dxa"/>
            </w:tcMar>
          </w:tcPr>
          <w:p w14:paraId="178E8D62" w14:textId="090662AE"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52D2B421" w14:textId="135071BD"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7855336C" w14:textId="2337BA89"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77A2A37A" w14:textId="2BFBDC9B"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566793B" w14:textId="784B010B"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F53A3A" w:rsidRPr="00104454" w14:paraId="3E727153" w14:textId="77777777" w:rsidTr="00002D00">
        <w:trPr>
          <w:trHeight w:val="300"/>
        </w:trPr>
        <w:tc>
          <w:tcPr>
            <w:tcW w:w="1435" w:type="dxa"/>
            <w:tcMar>
              <w:left w:w="72" w:type="dxa"/>
              <w:right w:w="72" w:type="dxa"/>
            </w:tcMar>
          </w:tcPr>
          <w:p w14:paraId="317C8214" w14:textId="707401E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1096FA4E" w14:textId="2D7AAF8D" w:rsidR="00F53A3A" w:rsidRPr="00BC15AF" w:rsidRDefault="00F53A3A" w:rsidP="00F53A3A">
            <w:pPr>
              <w:rPr>
                <w:rFonts w:ascii="Arial" w:hAnsi="Arial" w:cs="Arial"/>
                <w:color w:val="000000"/>
                <w:sz w:val="16"/>
                <w:szCs w:val="16"/>
              </w:rPr>
            </w:pPr>
            <w:r>
              <w:rPr>
                <w:rFonts w:ascii="Arial" w:hAnsi="Arial" w:cs="Arial"/>
                <w:color w:val="000000"/>
                <w:sz w:val="16"/>
                <w:szCs w:val="16"/>
              </w:rPr>
              <w:t>code</w:t>
            </w:r>
          </w:p>
        </w:tc>
        <w:tc>
          <w:tcPr>
            <w:tcW w:w="2487" w:type="dxa"/>
            <w:tcMar>
              <w:left w:w="72" w:type="dxa"/>
              <w:right w:w="72" w:type="dxa"/>
            </w:tcMar>
          </w:tcPr>
          <w:p w14:paraId="0B0D4F4A" w14:textId="56AD6E97"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18A79244" w14:textId="567883CD"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6FA30002" w14:textId="68652D5B"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5B444D9A" w14:textId="0C89ECC1" w:rsidR="00F53A3A" w:rsidRPr="00BC15AF" w:rsidRDefault="00F53A3A" w:rsidP="00F53A3A">
            <w:pPr>
              <w:rPr>
                <w:rFonts w:ascii="Arial" w:hAnsi="Arial" w:cs="Arial"/>
                <w:color w:val="000000"/>
                <w:sz w:val="16"/>
                <w:szCs w:val="16"/>
              </w:rPr>
            </w:pPr>
            <w:r>
              <w:rPr>
                <w:rFonts w:ascii="Arial" w:hAnsi="Arial" w:cs="Arial"/>
                <w:color w:val="000000"/>
                <w:sz w:val="16"/>
                <w:szCs w:val="16"/>
              </w:rPr>
              <w:t>The code of the presentation type</w:t>
            </w:r>
          </w:p>
        </w:tc>
        <w:tc>
          <w:tcPr>
            <w:tcW w:w="3213" w:type="dxa"/>
            <w:tcMar>
              <w:left w:w="72" w:type="dxa"/>
              <w:right w:w="72" w:type="dxa"/>
            </w:tcMar>
          </w:tcPr>
          <w:p w14:paraId="6661F6F8" w14:textId="224C62C9" w:rsidR="00F53A3A" w:rsidRPr="00BC15AF" w:rsidRDefault="00F53A3A" w:rsidP="00F53A3A">
            <w:pPr>
              <w:rPr>
                <w:rFonts w:ascii="Arial" w:hAnsi="Arial" w:cs="Arial"/>
                <w:color w:val="000000"/>
                <w:sz w:val="16"/>
                <w:szCs w:val="16"/>
              </w:rPr>
            </w:pPr>
            <w:r>
              <w:rPr>
                <w:rFonts w:ascii="Arial" w:hAnsi="Arial" w:cs="Arial"/>
                <w:color w:val="000000"/>
                <w:sz w:val="16"/>
                <w:szCs w:val="16"/>
              </w:rPr>
              <w:t>ENU, ENU-Braille, ESN</w:t>
            </w:r>
          </w:p>
        </w:tc>
        <w:tc>
          <w:tcPr>
            <w:tcW w:w="1350" w:type="dxa"/>
            <w:tcMar>
              <w:left w:w="72" w:type="dxa"/>
              <w:right w:w="72" w:type="dxa"/>
            </w:tcMar>
          </w:tcPr>
          <w:p w14:paraId="574C62C2" w14:textId="6776751C"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7C27BF28" w14:textId="77777777" w:rsidTr="00002D00">
        <w:trPr>
          <w:trHeight w:val="300"/>
        </w:trPr>
        <w:tc>
          <w:tcPr>
            <w:tcW w:w="1435" w:type="dxa"/>
            <w:tcMar>
              <w:left w:w="72" w:type="dxa"/>
              <w:right w:w="72" w:type="dxa"/>
            </w:tcMar>
          </w:tcPr>
          <w:p w14:paraId="47724F80" w14:textId="4677A6F0" w:rsidR="00F53A3A" w:rsidRPr="00BC15AF" w:rsidRDefault="00F53A3A" w:rsidP="00F53A3A">
            <w:pPr>
              <w:rPr>
                <w:rFonts w:ascii="Arial" w:hAnsi="Arial" w:cs="Arial"/>
                <w:color w:val="000000"/>
                <w:sz w:val="16"/>
                <w:szCs w:val="16"/>
              </w:rPr>
            </w:pPr>
            <w:r>
              <w:rPr>
                <w:rFonts w:ascii="Arial" w:hAnsi="Arial" w:cs="Arial"/>
                <w:color w:val="000000"/>
                <w:sz w:val="16"/>
                <w:szCs w:val="16"/>
              </w:rPr>
              <w:lastRenderedPageBreak/>
              <w:t> </w:t>
            </w:r>
          </w:p>
        </w:tc>
        <w:tc>
          <w:tcPr>
            <w:tcW w:w="1350" w:type="dxa"/>
            <w:tcMar>
              <w:left w:w="72" w:type="dxa"/>
              <w:right w:w="72" w:type="dxa"/>
            </w:tcMar>
          </w:tcPr>
          <w:p w14:paraId="0760ACE2" w14:textId="774C1103" w:rsidR="00F53A3A" w:rsidRPr="00BC15AF" w:rsidRDefault="00F53A3A" w:rsidP="00F53A3A">
            <w:pPr>
              <w:rPr>
                <w:rFonts w:ascii="Arial" w:hAnsi="Arial" w:cs="Arial"/>
                <w:color w:val="000000"/>
                <w:sz w:val="16"/>
                <w:szCs w:val="16"/>
              </w:rPr>
            </w:pPr>
            <w:r>
              <w:rPr>
                <w:rFonts w:ascii="Arial" w:hAnsi="Arial" w:cs="Arial"/>
                <w:color w:val="000000"/>
                <w:sz w:val="16"/>
                <w:szCs w:val="16"/>
              </w:rPr>
              <w:t>label</w:t>
            </w:r>
          </w:p>
        </w:tc>
        <w:tc>
          <w:tcPr>
            <w:tcW w:w="2487" w:type="dxa"/>
            <w:tcMar>
              <w:left w:w="72" w:type="dxa"/>
              <w:right w:w="72" w:type="dxa"/>
            </w:tcMar>
          </w:tcPr>
          <w:p w14:paraId="22D5033D" w14:textId="3C359966"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60EA0A48" w14:textId="6F4ABAE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0D99652B" w14:textId="20F098B1"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50CAE382" w14:textId="491E8C7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1286D79C" w14:textId="33FF02ED" w:rsidR="00F53A3A" w:rsidRPr="00BC15AF" w:rsidRDefault="00F53A3A" w:rsidP="00F53A3A">
            <w:pPr>
              <w:rPr>
                <w:rFonts w:ascii="Arial" w:hAnsi="Arial" w:cs="Arial"/>
                <w:color w:val="000000"/>
                <w:sz w:val="16"/>
                <w:szCs w:val="16"/>
              </w:rPr>
            </w:pPr>
            <w:r>
              <w:rPr>
                <w:rFonts w:ascii="Arial" w:hAnsi="Arial" w:cs="Arial"/>
                <w:color w:val="000000"/>
                <w:sz w:val="16"/>
                <w:szCs w:val="16"/>
              </w:rPr>
              <w:t>English, Braille, Spanish</w:t>
            </w:r>
          </w:p>
        </w:tc>
        <w:tc>
          <w:tcPr>
            <w:tcW w:w="1350" w:type="dxa"/>
            <w:tcMar>
              <w:left w:w="72" w:type="dxa"/>
              <w:right w:w="72" w:type="dxa"/>
            </w:tcMar>
          </w:tcPr>
          <w:p w14:paraId="5A0A25EE" w14:textId="59200E32"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48307F" w:rsidRPr="00104454" w14:paraId="7DBE3AB4" w14:textId="77777777" w:rsidTr="00002D00">
        <w:trPr>
          <w:trHeight w:val="300"/>
        </w:trPr>
        <w:tc>
          <w:tcPr>
            <w:tcW w:w="1435" w:type="dxa"/>
            <w:tcMar>
              <w:left w:w="72" w:type="dxa"/>
              <w:right w:w="72" w:type="dxa"/>
            </w:tcMar>
          </w:tcPr>
          <w:p w14:paraId="1BDD4E68" w14:textId="3DCD74AC" w:rsidR="0048307F" w:rsidRPr="00BC15AF" w:rsidRDefault="0048307F" w:rsidP="0048307F">
            <w:pPr>
              <w:rPr>
                <w:rFonts w:ascii="Arial" w:hAnsi="Arial" w:cs="Arial"/>
                <w:color w:val="000000"/>
                <w:sz w:val="16"/>
                <w:szCs w:val="16"/>
              </w:rPr>
            </w:pPr>
            <w:r>
              <w:rPr>
                <w:rFonts w:ascii="Arial" w:hAnsi="Arial" w:cs="Arial"/>
                <w:color w:val="000000"/>
                <w:sz w:val="16"/>
                <w:szCs w:val="16"/>
              </w:rPr>
              <w:t>Tools</w:t>
            </w:r>
          </w:p>
        </w:tc>
        <w:tc>
          <w:tcPr>
            <w:tcW w:w="1350" w:type="dxa"/>
            <w:tcMar>
              <w:left w:w="72" w:type="dxa"/>
              <w:right w:w="72" w:type="dxa"/>
            </w:tcMar>
          </w:tcPr>
          <w:p w14:paraId="14159C6A" w14:textId="0E01C287"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1C1E3D91" w14:textId="749078ED" w:rsidR="0048307F" w:rsidRPr="00BC15AF" w:rsidRDefault="0048307F" w:rsidP="0048307F">
            <w:pPr>
              <w:rPr>
                <w:rFonts w:ascii="Arial" w:hAnsi="Arial" w:cs="Arial"/>
                <w:color w:val="000000"/>
                <w:sz w:val="16"/>
                <w:szCs w:val="16"/>
              </w:rPr>
            </w:pPr>
            <w:r>
              <w:rPr>
                <w:rFonts w:ascii="Arial" w:hAnsi="Arial" w:cs="Arial"/>
                <w:color w:val="000000"/>
                <w:sz w:val="16"/>
                <w:szCs w:val="16"/>
              </w:rPr>
              <w:t>TestPackage:Test:Segments:Segment:Tools</w:t>
            </w:r>
          </w:p>
        </w:tc>
        <w:tc>
          <w:tcPr>
            <w:tcW w:w="843" w:type="dxa"/>
            <w:tcMar>
              <w:left w:w="72" w:type="dxa"/>
              <w:right w:w="72" w:type="dxa"/>
            </w:tcMar>
          </w:tcPr>
          <w:p w14:paraId="4F2C99D9" w14:textId="657C0BAA"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7D17002E" w14:textId="7CA67D69" w:rsidR="0048307F" w:rsidRPr="00BC15AF" w:rsidRDefault="0048307F" w:rsidP="0048307F">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766EE98E" w14:textId="2291AA7A"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1802EEBD" w14:textId="4945CDFB"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438D8FC4" w14:textId="15FBF0DA"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r>
      <w:tr w:rsidR="00D80837" w:rsidRPr="00104454" w14:paraId="0EA4ABC6" w14:textId="77777777" w:rsidTr="00002D00">
        <w:trPr>
          <w:trHeight w:val="600"/>
        </w:trPr>
        <w:tc>
          <w:tcPr>
            <w:tcW w:w="1435" w:type="dxa"/>
            <w:tcMar>
              <w:left w:w="72" w:type="dxa"/>
              <w:right w:w="72" w:type="dxa"/>
            </w:tcMar>
          </w:tcPr>
          <w:p w14:paraId="05DF156A" w14:textId="7D53866D" w:rsidR="00D80837" w:rsidRPr="00BC15AF" w:rsidRDefault="00D80837" w:rsidP="00D80837">
            <w:pPr>
              <w:rPr>
                <w:rFonts w:ascii="Arial" w:hAnsi="Arial" w:cs="Arial"/>
                <w:color w:val="000000"/>
                <w:sz w:val="16"/>
                <w:szCs w:val="16"/>
              </w:rPr>
            </w:pPr>
            <w:r>
              <w:rPr>
                <w:rFonts w:ascii="Arial" w:hAnsi="Arial" w:cs="Arial"/>
                <w:color w:val="000000"/>
                <w:sz w:val="16"/>
                <w:szCs w:val="16"/>
              </w:rPr>
              <w:t>Tool</w:t>
            </w:r>
          </w:p>
        </w:tc>
        <w:tc>
          <w:tcPr>
            <w:tcW w:w="1350" w:type="dxa"/>
            <w:tcMar>
              <w:left w:w="72" w:type="dxa"/>
              <w:right w:w="72" w:type="dxa"/>
            </w:tcMar>
          </w:tcPr>
          <w:p w14:paraId="5A452719" w14:textId="0858FC63"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29F9CEA3" w14:textId="58D70DF2"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TestPackage:Test:Segments:Segment:Tools:Tool</w:t>
            </w:r>
          </w:p>
        </w:tc>
        <w:tc>
          <w:tcPr>
            <w:tcW w:w="843" w:type="dxa"/>
            <w:tcMar>
              <w:left w:w="72" w:type="dxa"/>
              <w:right w:w="72" w:type="dxa"/>
            </w:tcMar>
          </w:tcPr>
          <w:p w14:paraId="6F7913E9" w14:textId="4D3EEEA8"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12FDC38A" w14:textId="3C4CE703"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2C433C35" w14:textId="49749A88" w:rsidR="00D80837" w:rsidRPr="00BC15AF" w:rsidRDefault="00D80837" w:rsidP="00D80837">
            <w:pPr>
              <w:rPr>
                <w:rFonts w:ascii="Arial" w:hAnsi="Arial" w:cs="Arial"/>
                <w:color w:val="000000"/>
                <w:sz w:val="16"/>
                <w:szCs w:val="16"/>
              </w:rPr>
            </w:pPr>
            <w:r>
              <w:rPr>
                <w:rFonts w:ascii="Arial" w:hAnsi="Arial" w:cs="Arial"/>
                <w:color w:val="000000"/>
                <w:sz w:val="16"/>
                <w:szCs w:val="16"/>
              </w:rPr>
              <w:t>A "Tool" is a general term for any universal tools, designated supports, or accommodations. Each Tool respresents a type of tool, such as "Zoom", "American Sign Language", "Masking", and "Calculator" and contains a list of its possible options and dependency rules. Tools can be defined at the assessment-level as well as the segment-level</w:t>
            </w:r>
            <w:r>
              <w:rPr>
                <w:rFonts w:ascii="Arial" w:hAnsi="Arial" w:cs="Arial"/>
                <w:color w:val="000000"/>
                <w:sz w:val="16"/>
                <w:szCs w:val="16"/>
              </w:rPr>
              <w:br/>
            </w:r>
            <w:r>
              <w:rPr>
                <w:rFonts w:ascii="Arial" w:hAnsi="Arial" w:cs="Arial"/>
                <w:color w:val="000000"/>
                <w:sz w:val="16"/>
                <w:szCs w:val="16"/>
              </w:rPr>
              <w:br/>
              <w:t>SUBELEMENTS:</w:t>
            </w:r>
            <w:r>
              <w:rPr>
                <w:rFonts w:ascii="Arial" w:hAnsi="Arial" w:cs="Arial"/>
                <w:color w:val="000000"/>
                <w:sz w:val="16"/>
                <w:szCs w:val="16"/>
              </w:rPr>
              <w:br/>
              <w:t>The Options for the Tool</w:t>
            </w:r>
          </w:p>
        </w:tc>
        <w:tc>
          <w:tcPr>
            <w:tcW w:w="3213" w:type="dxa"/>
            <w:tcMar>
              <w:left w:w="72" w:type="dxa"/>
              <w:right w:w="72" w:type="dxa"/>
            </w:tcMar>
          </w:tcPr>
          <w:p w14:paraId="2A698423" w14:textId="1959260F"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2CFF061D" w14:textId="0C15BEFB"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F53A3A" w:rsidRPr="00104454" w14:paraId="081A7EC1" w14:textId="77777777" w:rsidTr="00002D00">
        <w:trPr>
          <w:trHeight w:val="600"/>
        </w:trPr>
        <w:tc>
          <w:tcPr>
            <w:tcW w:w="1435" w:type="dxa"/>
            <w:tcMar>
              <w:left w:w="72" w:type="dxa"/>
              <w:right w:w="72" w:type="dxa"/>
            </w:tcMar>
          </w:tcPr>
          <w:p w14:paraId="5E5E78EF" w14:textId="394C5922"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695256E4" w14:textId="41043ECD" w:rsidR="00F53A3A" w:rsidRPr="00BC15AF" w:rsidRDefault="00F53A3A" w:rsidP="00F53A3A">
            <w:pPr>
              <w:rPr>
                <w:rFonts w:ascii="Arial" w:hAnsi="Arial" w:cs="Arial"/>
                <w:color w:val="000000"/>
                <w:sz w:val="16"/>
                <w:szCs w:val="16"/>
              </w:rPr>
            </w:pPr>
            <w:r>
              <w:rPr>
                <w:rFonts w:ascii="Arial" w:hAnsi="Arial" w:cs="Arial"/>
                <w:color w:val="000000"/>
                <w:sz w:val="16"/>
                <w:szCs w:val="16"/>
              </w:rPr>
              <w:t>allowChange</w:t>
            </w:r>
          </w:p>
        </w:tc>
        <w:tc>
          <w:tcPr>
            <w:tcW w:w="2487" w:type="dxa"/>
            <w:tcMar>
              <w:left w:w="72" w:type="dxa"/>
              <w:right w:w="72" w:type="dxa"/>
            </w:tcMar>
          </w:tcPr>
          <w:p w14:paraId="16DC6284" w14:textId="5AEA02F5"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1FBC14D5" w14:textId="5E804B97" w:rsidR="00F53A3A" w:rsidRPr="00BC15AF" w:rsidRDefault="00F53A3A" w:rsidP="00F53A3A">
            <w:pPr>
              <w:rPr>
                <w:rFonts w:ascii="Arial" w:hAnsi="Arial" w:cs="Arial"/>
                <w:color w:val="000000"/>
                <w:sz w:val="16"/>
                <w:szCs w:val="16"/>
              </w:rPr>
            </w:pPr>
            <w:r>
              <w:rPr>
                <w:rFonts w:ascii="Arial" w:hAnsi="Arial" w:cs="Arial"/>
                <w:color w:val="000000"/>
                <w:sz w:val="16"/>
                <w:szCs w:val="16"/>
              </w:rPr>
              <w:t>5</w:t>
            </w:r>
          </w:p>
        </w:tc>
        <w:tc>
          <w:tcPr>
            <w:tcW w:w="990" w:type="dxa"/>
            <w:tcMar>
              <w:left w:w="72" w:type="dxa"/>
              <w:right w:w="72" w:type="dxa"/>
            </w:tcMar>
          </w:tcPr>
          <w:p w14:paraId="0D77EFAC" w14:textId="7AE0D0D8"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4D32471D" w14:textId="1DB8EB60" w:rsidR="00F53A3A" w:rsidRPr="00BC15AF" w:rsidRDefault="00F53A3A" w:rsidP="00F53A3A">
            <w:pPr>
              <w:rPr>
                <w:rFonts w:ascii="Arial" w:hAnsi="Arial" w:cs="Arial"/>
                <w:color w:val="000000"/>
                <w:sz w:val="16"/>
                <w:szCs w:val="16"/>
              </w:rPr>
            </w:pPr>
            <w:r>
              <w:rPr>
                <w:rFonts w:ascii="Arial" w:hAnsi="Arial" w:cs="Arial"/>
                <w:color w:val="000000"/>
                <w:sz w:val="16"/>
                <w:szCs w:val="16"/>
              </w:rPr>
              <w:t>A flag indicating whether or not the tool can be changed by the proctor when a student is waiting for approval to enter an assessment or segment</w:t>
            </w:r>
          </w:p>
        </w:tc>
        <w:tc>
          <w:tcPr>
            <w:tcW w:w="3213" w:type="dxa"/>
            <w:tcMar>
              <w:left w:w="72" w:type="dxa"/>
              <w:right w:w="72" w:type="dxa"/>
            </w:tcMar>
          </w:tcPr>
          <w:p w14:paraId="1CDF1521" w14:textId="5A2A93EC" w:rsidR="00F53A3A" w:rsidRPr="00BC15AF" w:rsidRDefault="00F53A3A" w:rsidP="00F53A3A">
            <w:pPr>
              <w:rPr>
                <w:rFonts w:ascii="Arial" w:hAnsi="Arial" w:cs="Arial"/>
                <w:color w:val="000000"/>
                <w:sz w:val="16"/>
                <w:szCs w:val="16"/>
              </w:rPr>
            </w:pPr>
            <w:r>
              <w:rPr>
                <w:rFonts w:ascii="Arial" w:hAnsi="Arial" w:cs="Arial"/>
                <w:color w:val="000000"/>
                <w:sz w:val="16"/>
                <w:szCs w:val="16"/>
              </w:rPr>
              <w:t>true, false, 0, 1</w:t>
            </w:r>
          </w:p>
        </w:tc>
        <w:tc>
          <w:tcPr>
            <w:tcW w:w="1350" w:type="dxa"/>
            <w:tcMar>
              <w:left w:w="72" w:type="dxa"/>
              <w:right w:w="72" w:type="dxa"/>
            </w:tcMar>
          </w:tcPr>
          <w:p w14:paraId="353A548D" w14:textId="2E799A9B" w:rsidR="00F53A3A" w:rsidRPr="00BC15AF" w:rsidRDefault="00F53A3A" w:rsidP="00F53A3A">
            <w:pPr>
              <w:rPr>
                <w:rFonts w:ascii="Arial" w:hAnsi="Arial" w:cs="Arial"/>
                <w:color w:val="000000"/>
                <w:sz w:val="16"/>
                <w:szCs w:val="16"/>
              </w:rPr>
            </w:pPr>
            <w:r>
              <w:rPr>
                <w:rFonts w:ascii="Arial" w:hAnsi="Arial" w:cs="Arial"/>
                <w:color w:val="000000"/>
                <w:sz w:val="16"/>
                <w:szCs w:val="16"/>
              </w:rPr>
              <w:t>boolean</w:t>
            </w:r>
          </w:p>
        </w:tc>
      </w:tr>
      <w:tr w:rsidR="00F53A3A" w:rsidRPr="00104454" w14:paraId="24DC5DBB" w14:textId="77777777" w:rsidTr="00002D00">
        <w:trPr>
          <w:trHeight w:val="900"/>
        </w:trPr>
        <w:tc>
          <w:tcPr>
            <w:tcW w:w="1435" w:type="dxa"/>
            <w:tcMar>
              <w:left w:w="72" w:type="dxa"/>
              <w:right w:w="72" w:type="dxa"/>
            </w:tcMar>
          </w:tcPr>
          <w:p w14:paraId="7B7D7A0B" w14:textId="0A2CE5EF"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17BFE039" w14:textId="777DA915" w:rsidR="00F53A3A" w:rsidRPr="00BC15AF" w:rsidRDefault="00F53A3A" w:rsidP="00F53A3A">
            <w:pPr>
              <w:rPr>
                <w:rFonts w:ascii="Arial" w:hAnsi="Arial" w:cs="Arial"/>
                <w:color w:val="000000"/>
                <w:sz w:val="16"/>
                <w:szCs w:val="16"/>
              </w:rPr>
            </w:pPr>
            <w:r>
              <w:rPr>
                <w:rFonts w:ascii="Arial" w:hAnsi="Arial" w:cs="Arial"/>
                <w:color w:val="000000"/>
                <w:sz w:val="16"/>
                <w:szCs w:val="16"/>
              </w:rPr>
              <w:t>allowMultiple</w:t>
            </w:r>
          </w:p>
        </w:tc>
        <w:tc>
          <w:tcPr>
            <w:tcW w:w="2487" w:type="dxa"/>
            <w:tcMar>
              <w:left w:w="72" w:type="dxa"/>
              <w:right w:w="72" w:type="dxa"/>
            </w:tcMar>
          </w:tcPr>
          <w:p w14:paraId="3709B7A9" w14:textId="2ACC91BA"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0AD796C7" w14:textId="04FF533B" w:rsidR="00F53A3A" w:rsidRPr="00BC15AF" w:rsidRDefault="00F53A3A" w:rsidP="00F53A3A">
            <w:pPr>
              <w:rPr>
                <w:rFonts w:ascii="Arial" w:hAnsi="Arial" w:cs="Arial"/>
                <w:color w:val="000000"/>
                <w:sz w:val="16"/>
                <w:szCs w:val="16"/>
              </w:rPr>
            </w:pPr>
            <w:r>
              <w:rPr>
                <w:rFonts w:ascii="Arial" w:hAnsi="Arial" w:cs="Arial"/>
                <w:color w:val="000000"/>
                <w:sz w:val="16"/>
                <w:szCs w:val="16"/>
              </w:rPr>
              <w:t>5</w:t>
            </w:r>
          </w:p>
        </w:tc>
        <w:tc>
          <w:tcPr>
            <w:tcW w:w="990" w:type="dxa"/>
            <w:tcMar>
              <w:left w:w="72" w:type="dxa"/>
              <w:right w:w="72" w:type="dxa"/>
            </w:tcMar>
          </w:tcPr>
          <w:p w14:paraId="0BC0159B" w14:textId="5228BCEC"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63098F75" w14:textId="7FE4964D" w:rsidR="00F53A3A" w:rsidRPr="00BC15AF" w:rsidRDefault="00F53A3A" w:rsidP="00F53A3A">
            <w:pPr>
              <w:rPr>
                <w:rFonts w:ascii="Arial" w:hAnsi="Arial" w:cs="Arial"/>
                <w:color w:val="000000"/>
                <w:sz w:val="16"/>
                <w:szCs w:val="16"/>
              </w:rPr>
            </w:pPr>
            <w:r>
              <w:rPr>
                <w:rFonts w:ascii="Arial" w:hAnsi="Arial" w:cs="Arial"/>
                <w:color w:val="000000"/>
                <w:sz w:val="16"/>
                <w:szCs w:val="16"/>
              </w:rPr>
              <w:t>A flag indicating whether a tool type can have more than one option selected</w:t>
            </w:r>
          </w:p>
        </w:tc>
        <w:tc>
          <w:tcPr>
            <w:tcW w:w="3213" w:type="dxa"/>
            <w:tcMar>
              <w:left w:w="72" w:type="dxa"/>
              <w:right w:w="72" w:type="dxa"/>
            </w:tcMar>
          </w:tcPr>
          <w:p w14:paraId="00D16588" w14:textId="7F670FBD" w:rsidR="00F53A3A" w:rsidRPr="00BC15AF" w:rsidRDefault="00F53A3A" w:rsidP="00F53A3A">
            <w:pPr>
              <w:rPr>
                <w:rFonts w:ascii="Arial" w:hAnsi="Arial" w:cs="Arial"/>
                <w:color w:val="000000"/>
                <w:sz w:val="16"/>
                <w:szCs w:val="16"/>
              </w:rPr>
            </w:pPr>
            <w:r>
              <w:rPr>
                <w:rFonts w:ascii="Arial" w:hAnsi="Arial" w:cs="Arial"/>
                <w:color w:val="000000"/>
                <w:sz w:val="16"/>
                <w:szCs w:val="16"/>
              </w:rPr>
              <w:t>true, false, 0, 1</w:t>
            </w:r>
          </w:p>
        </w:tc>
        <w:tc>
          <w:tcPr>
            <w:tcW w:w="1350" w:type="dxa"/>
            <w:tcMar>
              <w:left w:w="72" w:type="dxa"/>
              <w:right w:w="72" w:type="dxa"/>
            </w:tcMar>
          </w:tcPr>
          <w:p w14:paraId="7C30C6B4" w14:textId="2FD3CAF5" w:rsidR="00F53A3A" w:rsidRPr="00BC15AF" w:rsidRDefault="00F53A3A" w:rsidP="00F53A3A">
            <w:pPr>
              <w:rPr>
                <w:rFonts w:ascii="Arial" w:hAnsi="Arial" w:cs="Arial"/>
                <w:color w:val="000000"/>
                <w:sz w:val="16"/>
                <w:szCs w:val="16"/>
              </w:rPr>
            </w:pPr>
            <w:r>
              <w:rPr>
                <w:rFonts w:ascii="Arial" w:hAnsi="Arial" w:cs="Arial"/>
                <w:color w:val="000000"/>
                <w:sz w:val="16"/>
                <w:szCs w:val="16"/>
              </w:rPr>
              <w:t>boolean</w:t>
            </w:r>
          </w:p>
        </w:tc>
      </w:tr>
      <w:tr w:rsidR="00F53A3A" w:rsidRPr="00104454" w14:paraId="737053D8" w14:textId="77777777" w:rsidTr="00002D00">
        <w:trPr>
          <w:trHeight w:val="1500"/>
        </w:trPr>
        <w:tc>
          <w:tcPr>
            <w:tcW w:w="1435" w:type="dxa"/>
            <w:tcMar>
              <w:left w:w="72" w:type="dxa"/>
              <w:right w:w="72" w:type="dxa"/>
            </w:tcMar>
          </w:tcPr>
          <w:p w14:paraId="3504A746" w14:textId="6B1DF83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0E920831" w14:textId="77C910D3" w:rsidR="00F53A3A" w:rsidRPr="00BC15AF" w:rsidRDefault="00F53A3A" w:rsidP="00F53A3A">
            <w:pPr>
              <w:rPr>
                <w:rFonts w:ascii="Arial" w:hAnsi="Arial" w:cs="Arial"/>
                <w:color w:val="000000"/>
                <w:sz w:val="16"/>
                <w:szCs w:val="16"/>
              </w:rPr>
            </w:pPr>
            <w:r>
              <w:rPr>
                <w:rFonts w:ascii="Arial" w:hAnsi="Arial" w:cs="Arial"/>
                <w:color w:val="000000"/>
                <w:sz w:val="16"/>
                <w:szCs w:val="16"/>
              </w:rPr>
              <w:t>disableOnGuest</w:t>
            </w:r>
          </w:p>
        </w:tc>
        <w:tc>
          <w:tcPr>
            <w:tcW w:w="2487" w:type="dxa"/>
            <w:tcMar>
              <w:left w:w="72" w:type="dxa"/>
              <w:right w:w="72" w:type="dxa"/>
            </w:tcMar>
          </w:tcPr>
          <w:p w14:paraId="1350F886" w14:textId="779778BE"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245AF36A" w14:textId="0900083D" w:rsidR="00F53A3A" w:rsidRPr="00BC15AF" w:rsidRDefault="00F53A3A" w:rsidP="00F53A3A">
            <w:pPr>
              <w:rPr>
                <w:rFonts w:ascii="Arial" w:hAnsi="Arial" w:cs="Arial"/>
                <w:color w:val="000000"/>
                <w:sz w:val="16"/>
                <w:szCs w:val="16"/>
              </w:rPr>
            </w:pPr>
            <w:r>
              <w:rPr>
                <w:rFonts w:ascii="Arial" w:hAnsi="Arial" w:cs="Arial"/>
                <w:color w:val="000000"/>
                <w:sz w:val="16"/>
                <w:szCs w:val="16"/>
              </w:rPr>
              <w:t>5</w:t>
            </w:r>
          </w:p>
        </w:tc>
        <w:tc>
          <w:tcPr>
            <w:tcW w:w="990" w:type="dxa"/>
            <w:tcMar>
              <w:left w:w="72" w:type="dxa"/>
              <w:right w:w="72" w:type="dxa"/>
            </w:tcMar>
          </w:tcPr>
          <w:p w14:paraId="5038EEF7" w14:textId="6148BF56"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3334622E" w14:textId="3EE12268" w:rsidR="00F53A3A" w:rsidRPr="00BC15AF" w:rsidRDefault="00F53A3A" w:rsidP="00F53A3A">
            <w:pPr>
              <w:rPr>
                <w:rFonts w:ascii="Arial" w:hAnsi="Arial" w:cs="Arial"/>
                <w:color w:val="000000"/>
                <w:sz w:val="16"/>
                <w:szCs w:val="16"/>
              </w:rPr>
            </w:pPr>
            <w:r>
              <w:rPr>
                <w:rFonts w:ascii="Arial" w:hAnsi="Arial" w:cs="Arial"/>
                <w:color w:val="000000"/>
                <w:sz w:val="16"/>
                <w:szCs w:val="16"/>
              </w:rPr>
              <w:t xml:space="preserve"> A flag indicating whether or not an accommodation should be disabled for guest students (default is "false")</w:t>
            </w:r>
          </w:p>
        </w:tc>
        <w:tc>
          <w:tcPr>
            <w:tcW w:w="3213" w:type="dxa"/>
            <w:tcMar>
              <w:left w:w="72" w:type="dxa"/>
              <w:right w:w="72" w:type="dxa"/>
            </w:tcMar>
          </w:tcPr>
          <w:p w14:paraId="7BA7607D" w14:textId="5DF1B34A" w:rsidR="00F53A3A" w:rsidRPr="00BC15AF" w:rsidRDefault="00F53A3A" w:rsidP="00F53A3A">
            <w:pPr>
              <w:rPr>
                <w:rFonts w:ascii="Arial" w:hAnsi="Arial" w:cs="Arial"/>
                <w:color w:val="000000"/>
                <w:sz w:val="16"/>
                <w:szCs w:val="16"/>
              </w:rPr>
            </w:pPr>
            <w:r>
              <w:rPr>
                <w:rFonts w:ascii="Arial" w:hAnsi="Arial" w:cs="Arial"/>
                <w:color w:val="000000"/>
                <w:sz w:val="16"/>
                <w:szCs w:val="16"/>
              </w:rPr>
              <w:t>true, false, 0, 1</w:t>
            </w:r>
          </w:p>
        </w:tc>
        <w:tc>
          <w:tcPr>
            <w:tcW w:w="1350" w:type="dxa"/>
            <w:tcMar>
              <w:left w:w="72" w:type="dxa"/>
              <w:right w:w="72" w:type="dxa"/>
            </w:tcMar>
          </w:tcPr>
          <w:p w14:paraId="5F2D9D2F" w14:textId="1C7810FA" w:rsidR="00F53A3A" w:rsidRPr="00BC15AF" w:rsidRDefault="00F53A3A" w:rsidP="00F53A3A">
            <w:pPr>
              <w:rPr>
                <w:rFonts w:ascii="Arial" w:hAnsi="Arial" w:cs="Arial"/>
                <w:color w:val="000000"/>
                <w:sz w:val="16"/>
                <w:szCs w:val="16"/>
              </w:rPr>
            </w:pPr>
            <w:r>
              <w:rPr>
                <w:rFonts w:ascii="Arial" w:hAnsi="Arial" w:cs="Arial"/>
                <w:color w:val="000000"/>
                <w:sz w:val="16"/>
                <w:szCs w:val="16"/>
              </w:rPr>
              <w:t>boolean</w:t>
            </w:r>
          </w:p>
        </w:tc>
      </w:tr>
      <w:tr w:rsidR="00F53A3A" w:rsidRPr="00104454" w14:paraId="3D6E1C6C" w14:textId="77777777" w:rsidTr="00002D00">
        <w:trPr>
          <w:trHeight w:val="300"/>
        </w:trPr>
        <w:tc>
          <w:tcPr>
            <w:tcW w:w="1435" w:type="dxa"/>
            <w:tcMar>
              <w:left w:w="72" w:type="dxa"/>
              <w:right w:w="72" w:type="dxa"/>
            </w:tcMar>
          </w:tcPr>
          <w:p w14:paraId="374D8213" w14:textId="452FFA4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383EF71" w14:textId="5CA20748" w:rsidR="00F53A3A" w:rsidRPr="00BC15AF" w:rsidRDefault="00F53A3A" w:rsidP="00F53A3A">
            <w:pPr>
              <w:rPr>
                <w:rFonts w:ascii="Arial" w:hAnsi="Arial" w:cs="Arial"/>
                <w:color w:val="000000"/>
                <w:sz w:val="16"/>
                <w:szCs w:val="16"/>
              </w:rPr>
            </w:pPr>
            <w:r>
              <w:rPr>
                <w:rFonts w:ascii="Arial" w:hAnsi="Arial" w:cs="Arial"/>
                <w:color w:val="000000"/>
                <w:sz w:val="16"/>
                <w:szCs w:val="16"/>
              </w:rPr>
              <w:t>name</w:t>
            </w:r>
          </w:p>
        </w:tc>
        <w:tc>
          <w:tcPr>
            <w:tcW w:w="2487" w:type="dxa"/>
            <w:tcMar>
              <w:left w:w="72" w:type="dxa"/>
              <w:right w:w="72" w:type="dxa"/>
            </w:tcMar>
          </w:tcPr>
          <w:p w14:paraId="6785820A" w14:textId="4EFE2E8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07DA981F" w14:textId="084C7F17" w:rsidR="00F53A3A" w:rsidRPr="00BC15AF" w:rsidRDefault="00F53A3A" w:rsidP="00F53A3A">
            <w:pPr>
              <w:rPr>
                <w:rFonts w:ascii="Arial" w:hAnsi="Arial" w:cs="Arial"/>
                <w:color w:val="000000"/>
                <w:sz w:val="16"/>
                <w:szCs w:val="16"/>
              </w:rPr>
            </w:pPr>
            <w:r>
              <w:rPr>
                <w:rFonts w:ascii="Arial" w:hAnsi="Arial" w:cs="Arial"/>
                <w:color w:val="000000"/>
                <w:sz w:val="16"/>
                <w:szCs w:val="16"/>
              </w:rPr>
              <w:t>255</w:t>
            </w:r>
          </w:p>
        </w:tc>
        <w:tc>
          <w:tcPr>
            <w:tcW w:w="990" w:type="dxa"/>
            <w:tcMar>
              <w:left w:w="72" w:type="dxa"/>
              <w:right w:w="72" w:type="dxa"/>
            </w:tcMar>
          </w:tcPr>
          <w:p w14:paraId="680A929C" w14:textId="79B43ABE"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78A75119" w14:textId="123E7D5E" w:rsidR="00F53A3A" w:rsidRPr="00BC15AF" w:rsidRDefault="00F53A3A" w:rsidP="00F53A3A">
            <w:pPr>
              <w:rPr>
                <w:rFonts w:ascii="Arial" w:hAnsi="Arial" w:cs="Arial"/>
                <w:color w:val="000000"/>
                <w:sz w:val="16"/>
                <w:szCs w:val="16"/>
              </w:rPr>
            </w:pPr>
            <w:r>
              <w:rPr>
                <w:rFonts w:ascii="Arial" w:hAnsi="Arial" w:cs="Arial"/>
                <w:color w:val="000000"/>
                <w:sz w:val="16"/>
                <w:szCs w:val="16"/>
              </w:rPr>
              <w:t>The tool type "name". This is the string identifying the tool type. The tool type name may contain spaces.</w:t>
            </w:r>
          </w:p>
        </w:tc>
        <w:tc>
          <w:tcPr>
            <w:tcW w:w="3213" w:type="dxa"/>
            <w:tcMar>
              <w:left w:w="72" w:type="dxa"/>
              <w:right w:w="72" w:type="dxa"/>
            </w:tcMar>
          </w:tcPr>
          <w:p w14:paraId="45DF1189" w14:textId="025C39D2" w:rsidR="00F53A3A" w:rsidRPr="00BC15AF" w:rsidRDefault="00F53A3A" w:rsidP="00F53A3A">
            <w:pPr>
              <w:rPr>
                <w:rFonts w:ascii="Arial" w:hAnsi="Arial" w:cs="Arial"/>
                <w:color w:val="000000"/>
                <w:sz w:val="16"/>
                <w:szCs w:val="16"/>
              </w:rPr>
            </w:pPr>
            <w:r>
              <w:rPr>
                <w:rFonts w:ascii="Arial" w:hAnsi="Arial" w:cs="Arial"/>
                <w:color w:val="000000"/>
                <w:sz w:val="16"/>
                <w:szCs w:val="16"/>
              </w:rPr>
              <w:t>Masking, Calculator, Mark for Review, Braille Type, etc</w:t>
            </w:r>
          </w:p>
        </w:tc>
        <w:tc>
          <w:tcPr>
            <w:tcW w:w="1350" w:type="dxa"/>
            <w:tcMar>
              <w:left w:w="72" w:type="dxa"/>
              <w:right w:w="72" w:type="dxa"/>
            </w:tcMar>
          </w:tcPr>
          <w:p w14:paraId="19B08C83" w14:textId="2722E962"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629B299D" w14:textId="77777777" w:rsidTr="00002D00">
        <w:trPr>
          <w:trHeight w:val="1800"/>
        </w:trPr>
        <w:tc>
          <w:tcPr>
            <w:tcW w:w="1435" w:type="dxa"/>
            <w:tcMar>
              <w:left w:w="72" w:type="dxa"/>
              <w:right w:w="72" w:type="dxa"/>
            </w:tcMar>
          </w:tcPr>
          <w:p w14:paraId="44451EF8" w14:textId="01602202" w:rsidR="00F53A3A" w:rsidRPr="00BC15AF" w:rsidRDefault="00F53A3A" w:rsidP="00F53A3A">
            <w:pPr>
              <w:rPr>
                <w:rFonts w:ascii="Arial" w:hAnsi="Arial" w:cs="Arial"/>
                <w:color w:val="000000"/>
                <w:sz w:val="16"/>
                <w:szCs w:val="16"/>
              </w:rPr>
            </w:pPr>
            <w:r>
              <w:rPr>
                <w:rFonts w:ascii="Arial" w:hAnsi="Arial" w:cs="Arial"/>
                <w:color w:val="000000"/>
                <w:sz w:val="16"/>
                <w:szCs w:val="16"/>
              </w:rPr>
              <w:lastRenderedPageBreak/>
              <w:t> </w:t>
            </w:r>
          </w:p>
        </w:tc>
        <w:tc>
          <w:tcPr>
            <w:tcW w:w="1350" w:type="dxa"/>
            <w:tcMar>
              <w:left w:w="72" w:type="dxa"/>
              <w:right w:w="72" w:type="dxa"/>
            </w:tcMar>
          </w:tcPr>
          <w:p w14:paraId="2AC1F1BA" w14:textId="60056331" w:rsidR="00F53A3A" w:rsidRPr="00BC15AF" w:rsidRDefault="00F53A3A" w:rsidP="00F53A3A">
            <w:pPr>
              <w:rPr>
                <w:rFonts w:ascii="Arial" w:hAnsi="Arial" w:cs="Arial"/>
                <w:color w:val="000000"/>
                <w:sz w:val="16"/>
                <w:szCs w:val="16"/>
              </w:rPr>
            </w:pPr>
            <w:r>
              <w:rPr>
                <w:rFonts w:ascii="Arial" w:hAnsi="Arial" w:cs="Arial"/>
                <w:color w:val="000000"/>
                <w:sz w:val="16"/>
                <w:szCs w:val="16"/>
              </w:rPr>
              <w:t>required</w:t>
            </w:r>
          </w:p>
        </w:tc>
        <w:tc>
          <w:tcPr>
            <w:tcW w:w="2487" w:type="dxa"/>
            <w:tcMar>
              <w:left w:w="72" w:type="dxa"/>
              <w:right w:w="72" w:type="dxa"/>
            </w:tcMar>
          </w:tcPr>
          <w:p w14:paraId="6D633A0B" w14:textId="49BB3F0B"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12B6B129" w14:textId="2F6E720C" w:rsidR="00F53A3A" w:rsidRPr="00BC15AF" w:rsidRDefault="00F53A3A" w:rsidP="00F53A3A">
            <w:pPr>
              <w:rPr>
                <w:rFonts w:ascii="Arial" w:hAnsi="Arial" w:cs="Arial"/>
                <w:color w:val="000000"/>
                <w:sz w:val="16"/>
                <w:szCs w:val="16"/>
              </w:rPr>
            </w:pPr>
            <w:r>
              <w:rPr>
                <w:rFonts w:ascii="Arial" w:hAnsi="Arial" w:cs="Arial"/>
                <w:color w:val="000000"/>
                <w:sz w:val="16"/>
                <w:szCs w:val="16"/>
              </w:rPr>
              <w:t>5</w:t>
            </w:r>
          </w:p>
        </w:tc>
        <w:tc>
          <w:tcPr>
            <w:tcW w:w="990" w:type="dxa"/>
            <w:tcMar>
              <w:left w:w="72" w:type="dxa"/>
              <w:right w:w="72" w:type="dxa"/>
            </w:tcMar>
          </w:tcPr>
          <w:p w14:paraId="05B71A6F" w14:textId="3B1A0329"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5C7DD210" w14:textId="6FF81CB3" w:rsidR="00F53A3A" w:rsidRPr="00BC15AF" w:rsidRDefault="00F53A3A" w:rsidP="00F53A3A">
            <w:pPr>
              <w:rPr>
                <w:rFonts w:ascii="Arial" w:hAnsi="Arial" w:cs="Arial"/>
                <w:color w:val="000000"/>
                <w:sz w:val="16"/>
                <w:szCs w:val="16"/>
              </w:rPr>
            </w:pPr>
            <w:r>
              <w:rPr>
                <w:rFonts w:ascii="Arial" w:hAnsi="Arial" w:cs="Arial"/>
                <w:color w:val="000000"/>
                <w:sz w:val="16"/>
                <w:szCs w:val="16"/>
              </w:rPr>
              <w:t>required: A flag indicating whether or not a tool selection is required for this type of tool</w:t>
            </w:r>
          </w:p>
        </w:tc>
        <w:tc>
          <w:tcPr>
            <w:tcW w:w="3213" w:type="dxa"/>
            <w:tcMar>
              <w:left w:w="72" w:type="dxa"/>
              <w:right w:w="72" w:type="dxa"/>
            </w:tcMar>
          </w:tcPr>
          <w:p w14:paraId="61F0A36D" w14:textId="1C71F2F2" w:rsidR="00F53A3A" w:rsidRPr="00BC15AF" w:rsidRDefault="00F53A3A" w:rsidP="00F53A3A">
            <w:pPr>
              <w:rPr>
                <w:rFonts w:ascii="Arial" w:hAnsi="Arial" w:cs="Arial"/>
                <w:color w:val="000000"/>
                <w:sz w:val="16"/>
                <w:szCs w:val="16"/>
              </w:rPr>
            </w:pPr>
            <w:r>
              <w:rPr>
                <w:rFonts w:ascii="Arial" w:hAnsi="Arial" w:cs="Arial"/>
                <w:color w:val="000000"/>
                <w:sz w:val="16"/>
                <w:szCs w:val="16"/>
              </w:rPr>
              <w:t>true, false, 0, 1</w:t>
            </w:r>
          </w:p>
        </w:tc>
        <w:tc>
          <w:tcPr>
            <w:tcW w:w="1350" w:type="dxa"/>
            <w:tcMar>
              <w:left w:w="72" w:type="dxa"/>
              <w:right w:w="72" w:type="dxa"/>
            </w:tcMar>
          </w:tcPr>
          <w:p w14:paraId="67BA70DA" w14:textId="5A81E163" w:rsidR="00F53A3A" w:rsidRPr="00BC15AF" w:rsidRDefault="00F53A3A" w:rsidP="00F53A3A">
            <w:pPr>
              <w:rPr>
                <w:rFonts w:ascii="Arial" w:hAnsi="Arial" w:cs="Arial"/>
                <w:color w:val="000000"/>
                <w:sz w:val="16"/>
                <w:szCs w:val="16"/>
              </w:rPr>
            </w:pPr>
            <w:r>
              <w:rPr>
                <w:rFonts w:ascii="Arial" w:hAnsi="Arial" w:cs="Arial"/>
                <w:color w:val="000000"/>
                <w:sz w:val="16"/>
                <w:szCs w:val="16"/>
              </w:rPr>
              <w:t>boolean</w:t>
            </w:r>
          </w:p>
        </w:tc>
      </w:tr>
      <w:tr w:rsidR="00F53A3A" w:rsidRPr="00104454" w14:paraId="48D3EA5D" w14:textId="77777777" w:rsidTr="00002D00">
        <w:trPr>
          <w:trHeight w:val="300"/>
        </w:trPr>
        <w:tc>
          <w:tcPr>
            <w:tcW w:w="1435" w:type="dxa"/>
            <w:tcMar>
              <w:left w:w="72" w:type="dxa"/>
              <w:right w:w="72" w:type="dxa"/>
            </w:tcMar>
          </w:tcPr>
          <w:p w14:paraId="759847F8" w14:textId="43B08B00"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6E0DF06C" w14:textId="66D15863" w:rsidR="00F53A3A" w:rsidRPr="00BC15AF" w:rsidRDefault="00F53A3A" w:rsidP="00F53A3A">
            <w:pPr>
              <w:rPr>
                <w:rFonts w:ascii="Arial" w:hAnsi="Arial" w:cs="Arial"/>
                <w:color w:val="000000"/>
                <w:sz w:val="16"/>
                <w:szCs w:val="16"/>
              </w:rPr>
            </w:pPr>
            <w:r>
              <w:rPr>
                <w:rFonts w:ascii="Arial" w:hAnsi="Arial" w:cs="Arial"/>
                <w:color w:val="000000"/>
                <w:sz w:val="16"/>
                <w:szCs w:val="16"/>
              </w:rPr>
              <w:t>sortOrder</w:t>
            </w:r>
          </w:p>
        </w:tc>
        <w:tc>
          <w:tcPr>
            <w:tcW w:w="2487" w:type="dxa"/>
            <w:tcMar>
              <w:left w:w="72" w:type="dxa"/>
              <w:right w:w="72" w:type="dxa"/>
            </w:tcMar>
          </w:tcPr>
          <w:p w14:paraId="27CD5ED7" w14:textId="0838C28F"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0CBC1E79" w14:textId="048C8D58"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27E9BC8F" w14:textId="1F170E96"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4CF3810E" w14:textId="52974B03" w:rsidR="00F53A3A" w:rsidRPr="00BC15AF" w:rsidRDefault="00F53A3A" w:rsidP="00F53A3A">
            <w:pPr>
              <w:rPr>
                <w:rFonts w:ascii="Arial" w:hAnsi="Arial" w:cs="Arial"/>
                <w:color w:val="000000"/>
                <w:sz w:val="16"/>
                <w:szCs w:val="16"/>
              </w:rPr>
            </w:pPr>
            <w:r>
              <w:rPr>
                <w:rFonts w:ascii="Arial" w:hAnsi="Arial" w:cs="Arial"/>
                <w:color w:val="000000"/>
                <w:sz w:val="16"/>
                <w:szCs w:val="16"/>
              </w:rPr>
              <w:t xml:space="preserve"> An optional ordering of the type (ascending)</w:t>
            </w:r>
          </w:p>
        </w:tc>
        <w:tc>
          <w:tcPr>
            <w:tcW w:w="3213" w:type="dxa"/>
            <w:tcMar>
              <w:left w:w="72" w:type="dxa"/>
              <w:right w:w="72" w:type="dxa"/>
            </w:tcMar>
          </w:tcPr>
          <w:p w14:paraId="34AADE63" w14:textId="1125869D"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1A224FD0" w14:textId="67A9E450" w:rsidR="00F53A3A" w:rsidRPr="00BC15AF" w:rsidRDefault="00F53A3A" w:rsidP="00F53A3A">
            <w:pPr>
              <w:rPr>
                <w:rFonts w:ascii="Arial" w:hAnsi="Arial" w:cs="Arial"/>
                <w:color w:val="000000"/>
                <w:sz w:val="16"/>
                <w:szCs w:val="16"/>
              </w:rPr>
            </w:pPr>
            <w:r>
              <w:rPr>
                <w:rFonts w:ascii="Arial" w:hAnsi="Arial" w:cs="Arial"/>
                <w:color w:val="000000"/>
                <w:sz w:val="16"/>
                <w:szCs w:val="16"/>
              </w:rPr>
              <w:t>integer</w:t>
            </w:r>
          </w:p>
        </w:tc>
      </w:tr>
      <w:tr w:rsidR="00F53A3A" w:rsidRPr="00104454" w14:paraId="20743D24" w14:textId="77777777" w:rsidTr="00002D00">
        <w:trPr>
          <w:trHeight w:val="600"/>
        </w:trPr>
        <w:tc>
          <w:tcPr>
            <w:tcW w:w="1435" w:type="dxa"/>
            <w:tcMar>
              <w:left w:w="72" w:type="dxa"/>
              <w:right w:w="72" w:type="dxa"/>
            </w:tcMar>
          </w:tcPr>
          <w:p w14:paraId="04D2C868" w14:textId="7BA8C280"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255EF05C" w14:textId="143AA8DB" w:rsidR="00F53A3A" w:rsidRPr="00BC15AF" w:rsidRDefault="00F53A3A" w:rsidP="00F53A3A">
            <w:pPr>
              <w:rPr>
                <w:rFonts w:ascii="Arial" w:hAnsi="Arial" w:cs="Arial"/>
                <w:color w:val="000000"/>
                <w:sz w:val="16"/>
                <w:szCs w:val="16"/>
              </w:rPr>
            </w:pPr>
            <w:r>
              <w:rPr>
                <w:rFonts w:ascii="Arial" w:hAnsi="Arial" w:cs="Arial"/>
                <w:color w:val="000000"/>
                <w:sz w:val="16"/>
                <w:szCs w:val="16"/>
              </w:rPr>
              <w:t>studentPackageFieldName</w:t>
            </w:r>
          </w:p>
        </w:tc>
        <w:tc>
          <w:tcPr>
            <w:tcW w:w="2487" w:type="dxa"/>
            <w:tcMar>
              <w:left w:w="72" w:type="dxa"/>
              <w:right w:w="72" w:type="dxa"/>
            </w:tcMar>
          </w:tcPr>
          <w:p w14:paraId="4637C433" w14:textId="296C92E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646EBD01" w14:textId="454B99DB" w:rsidR="00F53A3A" w:rsidRPr="00BC15AF" w:rsidRDefault="00F53A3A" w:rsidP="00F53A3A">
            <w:pPr>
              <w:rPr>
                <w:rFonts w:ascii="Arial" w:hAnsi="Arial" w:cs="Arial"/>
                <w:color w:val="000000"/>
                <w:sz w:val="16"/>
                <w:szCs w:val="16"/>
              </w:rPr>
            </w:pPr>
            <w:r>
              <w:rPr>
                <w:rFonts w:ascii="Arial" w:hAnsi="Arial" w:cs="Arial"/>
                <w:color w:val="000000"/>
                <w:sz w:val="16"/>
                <w:szCs w:val="16"/>
              </w:rPr>
              <w:t>100</w:t>
            </w:r>
          </w:p>
        </w:tc>
        <w:tc>
          <w:tcPr>
            <w:tcW w:w="990" w:type="dxa"/>
            <w:tcMar>
              <w:left w:w="72" w:type="dxa"/>
              <w:right w:w="72" w:type="dxa"/>
            </w:tcMar>
          </w:tcPr>
          <w:p w14:paraId="0755BF76" w14:textId="005A316B"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7F9EBB26" w14:textId="1F267498" w:rsidR="00F53A3A" w:rsidRPr="00BC15AF" w:rsidRDefault="00F53A3A" w:rsidP="00F53A3A">
            <w:pPr>
              <w:rPr>
                <w:rFonts w:ascii="Arial" w:hAnsi="Arial" w:cs="Arial"/>
                <w:color w:val="000000"/>
                <w:sz w:val="16"/>
                <w:szCs w:val="16"/>
              </w:rPr>
            </w:pPr>
            <w:r>
              <w:rPr>
                <w:rFonts w:ascii="Arial" w:hAnsi="Arial" w:cs="Arial"/>
                <w:color w:val="000000"/>
                <w:sz w:val="16"/>
                <w:szCs w:val="16"/>
              </w:rPr>
              <w:t>The name/identifier of the tool/accommodation/designated supports used by ART.</w:t>
            </w:r>
          </w:p>
        </w:tc>
        <w:tc>
          <w:tcPr>
            <w:tcW w:w="3213" w:type="dxa"/>
            <w:tcMar>
              <w:left w:w="72" w:type="dxa"/>
              <w:right w:w="72" w:type="dxa"/>
            </w:tcMar>
          </w:tcPr>
          <w:p w14:paraId="077EA43C" w14:textId="2153B0D5" w:rsidR="00F53A3A" w:rsidRPr="00BC15AF" w:rsidRDefault="00F53A3A" w:rsidP="00F53A3A">
            <w:pPr>
              <w:rPr>
                <w:rFonts w:ascii="Arial" w:hAnsi="Arial" w:cs="Arial"/>
                <w:color w:val="000000"/>
                <w:sz w:val="16"/>
                <w:szCs w:val="16"/>
              </w:rPr>
            </w:pPr>
            <w:r>
              <w:rPr>
                <w:rFonts w:ascii="Arial" w:hAnsi="Arial" w:cs="Arial"/>
                <w:color w:val="000000"/>
                <w:sz w:val="16"/>
                <w:szCs w:val="16"/>
              </w:rPr>
              <w:t>TDSAcc-Masking, TDSAcc-Calculator, TDSAcc-MarkForReview, etc</w:t>
            </w:r>
          </w:p>
        </w:tc>
        <w:tc>
          <w:tcPr>
            <w:tcW w:w="1350" w:type="dxa"/>
            <w:tcMar>
              <w:left w:w="72" w:type="dxa"/>
              <w:right w:w="72" w:type="dxa"/>
            </w:tcMar>
          </w:tcPr>
          <w:p w14:paraId="206F35FD" w14:textId="22B3936D"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2D152DAF" w14:textId="77777777" w:rsidTr="00002D00">
        <w:trPr>
          <w:trHeight w:val="300"/>
        </w:trPr>
        <w:tc>
          <w:tcPr>
            <w:tcW w:w="1435" w:type="dxa"/>
            <w:tcMar>
              <w:left w:w="72" w:type="dxa"/>
              <w:right w:w="72" w:type="dxa"/>
            </w:tcMar>
          </w:tcPr>
          <w:p w14:paraId="265A5C9B" w14:textId="5E2B9157"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39F6791" w14:textId="4873A127" w:rsidR="00F53A3A" w:rsidRPr="00BC15AF" w:rsidRDefault="00F53A3A" w:rsidP="00F53A3A">
            <w:pPr>
              <w:rPr>
                <w:rFonts w:ascii="Arial" w:hAnsi="Arial" w:cs="Arial"/>
                <w:color w:val="000000"/>
                <w:sz w:val="16"/>
                <w:szCs w:val="16"/>
              </w:rPr>
            </w:pPr>
            <w:r>
              <w:rPr>
                <w:rFonts w:ascii="Arial" w:hAnsi="Arial" w:cs="Arial"/>
                <w:color w:val="000000"/>
                <w:sz w:val="16"/>
                <w:szCs w:val="16"/>
              </w:rPr>
              <w:t>type</w:t>
            </w:r>
          </w:p>
        </w:tc>
        <w:tc>
          <w:tcPr>
            <w:tcW w:w="2487" w:type="dxa"/>
            <w:tcMar>
              <w:left w:w="72" w:type="dxa"/>
              <w:right w:w="72" w:type="dxa"/>
            </w:tcMar>
          </w:tcPr>
          <w:p w14:paraId="45552DE5" w14:textId="16FA3A40"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6FCE8CB8" w14:textId="18995E0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61F96993" w14:textId="4EB7FB0B"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38541A9F" w14:textId="0326B50F" w:rsidR="00F53A3A" w:rsidRPr="00BC15AF" w:rsidRDefault="00F53A3A" w:rsidP="00F53A3A">
            <w:pPr>
              <w:rPr>
                <w:rFonts w:ascii="Arial" w:hAnsi="Arial" w:cs="Arial"/>
                <w:color w:val="000000"/>
                <w:sz w:val="16"/>
                <w:szCs w:val="16"/>
              </w:rPr>
            </w:pPr>
            <w:r>
              <w:rPr>
                <w:rFonts w:ascii="Arial" w:hAnsi="Arial" w:cs="Arial"/>
                <w:color w:val="000000"/>
                <w:sz w:val="16"/>
                <w:szCs w:val="16"/>
              </w:rPr>
              <w:t>The tool type</w:t>
            </w:r>
          </w:p>
        </w:tc>
        <w:tc>
          <w:tcPr>
            <w:tcW w:w="3213" w:type="dxa"/>
            <w:tcMar>
              <w:left w:w="72" w:type="dxa"/>
              <w:right w:w="72" w:type="dxa"/>
            </w:tcMar>
          </w:tcPr>
          <w:p w14:paraId="0D8E2706" w14:textId="7EFCAEAD" w:rsidR="00F53A3A" w:rsidRPr="00BC15AF" w:rsidRDefault="00F53A3A" w:rsidP="00F53A3A">
            <w:pPr>
              <w:rPr>
                <w:rFonts w:ascii="Arial" w:hAnsi="Arial" w:cs="Arial"/>
                <w:color w:val="000000"/>
                <w:sz w:val="16"/>
                <w:szCs w:val="16"/>
              </w:rPr>
            </w:pPr>
            <w:r>
              <w:rPr>
                <w:rFonts w:ascii="Arial" w:hAnsi="Arial" w:cs="Arial"/>
                <w:color w:val="000000"/>
                <w:sz w:val="16"/>
                <w:szCs w:val="16"/>
              </w:rPr>
              <w:t>Universal Tools, Designated Supports Accommodation</w:t>
            </w:r>
          </w:p>
        </w:tc>
        <w:tc>
          <w:tcPr>
            <w:tcW w:w="1350" w:type="dxa"/>
            <w:tcMar>
              <w:left w:w="72" w:type="dxa"/>
              <w:right w:w="72" w:type="dxa"/>
            </w:tcMar>
          </w:tcPr>
          <w:p w14:paraId="217BBBD1" w14:textId="3EC625D3"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48307F" w:rsidRPr="00104454" w14:paraId="526D69DD" w14:textId="77777777" w:rsidTr="00002D00">
        <w:trPr>
          <w:trHeight w:val="600"/>
        </w:trPr>
        <w:tc>
          <w:tcPr>
            <w:tcW w:w="1435" w:type="dxa"/>
            <w:tcMar>
              <w:left w:w="72" w:type="dxa"/>
              <w:right w:w="72" w:type="dxa"/>
            </w:tcMar>
          </w:tcPr>
          <w:p w14:paraId="20865AF5" w14:textId="52A5EDB0" w:rsidR="0048307F" w:rsidRPr="00BC15AF" w:rsidRDefault="0048307F" w:rsidP="0048307F">
            <w:pPr>
              <w:rPr>
                <w:rFonts w:ascii="Arial" w:hAnsi="Arial" w:cs="Arial"/>
                <w:color w:val="000000"/>
                <w:sz w:val="16"/>
                <w:szCs w:val="16"/>
              </w:rPr>
            </w:pPr>
            <w:r>
              <w:rPr>
                <w:rFonts w:ascii="Arial" w:hAnsi="Arial" w:cs="Arial"/>
                <w:color w:val="000000"/>
                <w:sz w:val="16"/>
                <w:szCs w:val="16"/>
              </w:rPr>
              <w:t>Options</w:t>
            </w:r>
          </w:p>
        </w:tc>
        <w:tc>
          <w:tcPr>
            <w:tcW w:w="1350" w:type="dxa"/>
            <w:tcMar>
              <w:left w:w="72" w:type="dxa"/>
              <w:right w:w="72" w:type="dxa"/>
            </w:tcMar>
          </w:tcPr>
          <w:p w14:paraId="5D5C2E50" w14:textId="429C5134"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34698D94" w14:textId="01E410AF" w:rsidR="0048307F" w:rsidRPr="00BC15AF" w:rsidRDefault="0048307F" w:rsidP="0048307F">
            <w:pPr>
              <w:rPr>
                <w:rFonts w:ascii="Arial" w:hAnsi="Arial" w:cs="Arial"/>
                <w:color w:val="000000"/>
                <w:sz w:val="16"/>
                <w:szCs w:val="16"/>
              </w:rPr>
            </w:pPr>
            <w:r>
              <w:rPr>
                <w:rFonts w:ascii="Arial" w:hAnsi="Arial" w:cs="Arial"/>
                <w:color w:val="000000"/>
                <w:sz w:val="16"/>
                <w:szCs w:val="16"/>
              </w:rPr>
              <w:t>TestPackage:Test:Segments:Segment:Tools:Tool:Options</w:t>
            </w:r>
          </w:p>
        </w:tc>
        <w:tc>
          <w:tcPr>
            <w:tcW w:w="843" w:type="dxa"/>
            <w:tcMar>
              <w:left w:w="72" w:type="dxa"/>
              <w:right w:w="72" w:type="dxa"/>
            </w:tcMar>
          </w:tcPr>
          <w:p w14:paraId="50692A6D" w14:textId="2560C66B"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6D8D7242" w14:textId="602ADE69" w:rsidR="0048307F" w:rsidRPr="00BC15AF" w:rsidRDefault="0048307F" w:rsidP="0048307F">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666545EF" w14:textId="4070606B" w:rsidR="0048307F" w:rsidRPr="00BC15AF" w:rsidRDefault="0048307F" w:rsidP="0048307F">
            <w:pPr>
              <w:rPr>
                <w:rFonts w:ascii="Arial" w:hAnsi="Arial" w:cs="Arial"/>
                <w:color w:val="000000"/>
                <w:sz w:val="16"/>
                <w:szCs w:val="16"/>
              </w:rPr>
            </w:pPr>
            <w:r>
              <w:rPr>
                <w:rFonts w:ascii="Arial" w:hAnsi="Arial" w:cs="Arial"/>
                <w:color w:val="000000"/>
                <w:sz w:val="16"/>
                <w:szCs w:val="16"/>
              </w:rPr>
              <w:t>A list of two or more Options for the given Tool. Typically, a tool will have at the very least an "ON" or "OFF" option</w:t>
            </w:r>
          </w:p>
        </w:tc>
        <w:tc>
          <w:tcPr>
            <w:tcW w:w="3213" w:type="dxa"/>
            <w:tcMar>
              <w:left w:w="72" w:type="dxa"/>
              <w:right w:w="72" w:type="dxa"/>
            </w:tcMar>
          </w:tcPr>
          <w:p w14:paraId="5638DAAF" w14:textId="322FB67F"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5E2A44E3" w14:textId="6B7906DE"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r>
      <w:tr w:rsidR="00D80837" w:rsidRPr="00104454" w14:paraId="3C4B7E20" w14:textId="77777777" w:rsidTr="00002D00">
        <w:trPr>
          <w:trHeight w:val="1800"/>
        </w:trPr>
        <w:tc>
          <w:tcPr>
            <w:tcW w:w="1435" w:type="dxa"/>
            <w:tcMar>
              <w:left w:w="72" w:type="dxa"/>
              <w:right w:w="72" w:type="dxa"/>
            </w:tcMar>
          </w:tcPr>
          <w:p w14:paraId="4A833540" w14:textId="1D095F99" w:rsidR="00D80837" w:rsidRPr="00BC15AF" w:rsidRDefault="00D80837" w:rsidP="00D80837">
            <w:pPr>
              <w:rPr>
                <w:rFonts w:ascii="Arial" w:hAnsi="Arial" w:cs="Arial"/>
                <w:color w:val="000000"/>
                <w:sz w:val="16"/>
                <w:szCs w:val="16"/>
              </w:rPr>
            </w:pPr>
            <w:r>
              <w:rPr>
                <w:rFonts w:ascii="Arial" w:hAnsi="Arial" w:cs="Arial"/>
                <w:color w:val="000000"/>
                <w:sz w:val="16"/>
                <w:szCs w:val="16"/>
              </w:rPr>
              <w:t>Option</w:t>
            </w:r>
          </w:p>
        </w:tc>
        <w:tc>
          <w:tcPr>
            <w:tcW w:w="1350" w:type="dxa"/>
            <w:tcMar>
              <w:left w:w="72" w:type="dxa"/>
              <w:right w:w="72" w:type="dxa"/>
            </w:tcMar>
          </w:tcPr>
          <w:p w14:paraId="269EBCA8" w14:textId="0BA52842"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32B83BCB" w14:textId="5A061DE1"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TestPackage:Test:Segments:Segment:Tools:Tool:Options:Option</w:t>
            </w:r>
          </w:p>
        </w:tc>
        <w:tc>
          <w:tcPr>
            <w:tcW w:w="843" w:type="dxa"/>
            <w:tcMar>
              <w:left w:w="72" w:type="dxa"/>
              <w:right w:w="72" w:type="dxa"/>
            </w:tcMar>
          </w:tcPr>
          <w:p w14:paraId="60DAAE84" w14:textId="37B51987"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4065DAA4" w14:textId="2C64D177"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1E819382" w14:textId="7837E49B" w:rsidR="00D80837" w:rsidRPr="00BC15AF" w:rsidRDefault="00D80837" w:rsidP="00D80837">
            <w:pPr>
              <w:rPr>
                <w:rFonts w:ascii="Arial" w:hAnsi="Arial" w:cs="Arial"/>
                <w:color w:val="000000"/>
                <w:sz w:val="16"/>
                <w:szCs w:val="16"/>
              </w:rPr>
            </w:pPr>
            <w:r>
              <w:rPr>
                <w:rFonts w:ascii="Arial" w:hAnsi="Arial" w:cs="Arial"/>
                <w:color w:val="000000"/>
                <w:sz w:val="16"/>
                <w:szCs w:val="16"/>
              </w:rPr>
              <w:t>An Option for a Tool. For some tools, the list of Options should contain at least two elements - an "ON" and an "OFF" Option.</w:t>
            </w:r>
          </w:p>
        </w:tc>
        <w:tc>
          <w:tcPr>
            <w:tcW w:w="3213" w:type="dxa"/>
            <w:tcMar>
              <w:left w:w="72" w:type="dxa"/>
              <w:right w:w="72" w:type="dxa"/>
            </w:tcMar>
          </w:tcPr>
          <w:p w14:paraId="6C04921A" w14:textId="1349FDA8"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0665F246" w14:textId="1894C683"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F53A3A" w:rsidRPr="00104454" w14:paraId="2CA292FF" w14:textId="77777777" w:rsidTr="00002D00">
        <w:trPr>
          <w:trHeight w:val="300"/>
        </w:trPr>
        <w:tc>
          <w:tcPr>
            <w:tcW w:w="1435" w:type="dxa"/>
            <w:tcMar>
              <w:left w:w="72" w:type="dxa"/>
              <w:right w:w="72" w:type="dxa"/>
            </w:tcMar>
          </w:tcPr>
          <w:p w14:paraId="373264B9" w14:textId="1E90571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234ED18B" w14:textId="22693252" w:rsidR="00F53A3A" w:rsidRPr="00BC15AF" w:rsidRDefault="00F53A3A" w:rsidP="00F53A3A">
            <w:pPr>
              <w:rPr>
                <w:rFonts w:ascii="Arial" w:hAnsi="Arial" w:cs="Arial"/>
                <w:color w:val="000000"/>
                <w:sz w:val="16"/>
                <w:szCs w:val="16"/>
              </w:rPr>
            </w:pPr>
            <w:r>
              <w:rPr>
                <w:rFonts w:ascii="Arial" w:hAnsi="Arial" w:cs="Arial"/>
                <w:color w:val="000000"/>
                <w:sz w:val="16"/>
                <w:szCs w:val="16"/>
              </w:rPr>
              <w:t>code</w:t>
            </w:r>
          </w:p>
        </w:tc>
        <w:tc>
          <w:tcPr>
            <w:tcW w:w="2487" w:type="dxa"/>
            <w:tcMar>
              <w:left w:w="72" w:type="dxa"/>
              <w:right w:w="72" w:type="dxa"/>
            </w:tcMar>
          </w:tcPr>
          <w:p w14:paraId="21C98E26" w14:textId="38BC3308"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4C5F1AAD" w14:textId="26FE7913" w:rsidR="00F53A3A" w:rsidRPr="00BC15AF" w:rsidRDefault="00F53A3A" w:rsidP="00F53A3A">
            <w:pPr>
              <w:rPr>
                <w:rFonts w:ascii="Arial" w:hAnsi="Arial" w:cs="Arial"/>
                <w:color w:val="000000"/>
                <w:sz w:val="16"/>
                <w:szCs w:val="16"/>
              </w:rPr>
            </w:pPr>
            <w:r>
              <w:rPr>
                <w:rFonts w:ascii="Arial" w:hAnsi="Arial" w:cs="Arial"/>
                <w:color w:val="000000"/>
                <w:sz w:val="16"/>
                <w:szCs w:val="16"/>
              </w:rPr>
              <w:t>255</w:t>
            </w:r>
          </w:p>
        </w:tc>
        <w:tc>
          <w:tcPr>
            <w:tcW w:w="990" w:type="dxa"/>
            <w:tcMar>
              <w:left w:w="72" w:type="dxa"/>
              <w:right w:w="72" w:type="dxa"/>
            </w:tcMar>
          </w:tcPr>
          <w:p w14:paraId="778F34A3" w14:textId="0B77861A"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4BE35098" w14:textId="03604FC4" w:rsidR="00F53A3A" w:rsidRPr="00BC15AF" w:rsidRDefault="00F53A3A" w:rsidP="00F53A3A">
            <w:pPr>
              <w:rPr>
                <w:rFonts w:ascii="Arial" w:hAnsi="Arial" w:cs="Arial"/>
                <w:color w:val="000000"/>
                <w:sz w:val="16"/>
                <w:szCs w:val="16"/>
              </w:rPr>
            </w:pPr>
            <w:r>
              <w:rPr>
                <w:rFonts w:ascii="Arial" w:hAnsi="Arial" w:cs="Arial"/>
                <w:color w:val="000000"/>
                <w:sz w:val="16"/>
                <w:szCs w:val="16"/>
              </w:rPr>
              <w:t>The ISAAP code corresponding to the Tool Option</w:t>
            </w:r>
          </w:p>
        </w:tc>
        <w:tc>
          <w:tcPr>
            <w:tcW w:w="3213" w:type="dxa"/>
            <w:tcMar>
              <w:left w:w="72" w:type="dxa"/>
              <w:right w:w="72" w:type="dxa"/>
            </w:tcMar>
          </w:tcPr>
          <w:p w14:paraId="6A97A8F7" w14:textId="20E0CE26" w:rsidR="00F53A3A" w:rsidRPr="00BC15AF" w:rsidRDefault="00F53A3A" w:rsidP="00F53A3A">
            <w:pPr>
              <w:rPr>
                <w:rFonts w:ascii="Arial" w:hAnsi="Arial" w:cs="Arial"/>
                <w:color w:val="000000"/>
                <w:sz w:val="16"/>
                <w:szCs w:val="16"/>
              </w:rPr>
            </w:pPr>
            <w:r>
              <w:rPr>
                <w:rFonts w:ascii="Arial" w:hAnsi="Arial" w:cs="Arial"/>
                <w:color w:val="000000"/>
                <w:sz w:val="16"/>
                <w:szCs w:val="16"/>
              </w:rPr>
              <w:t>TDS_MfR0, TDS_Masking1, TDS_ExpandablePassages0, etc</w:t>
            </w:r>
          </w:p>
        </w:tc>
        <w:tc>
          <w:tcPr>
            <w:tcW w:w="1350" w:type="dxa"/>
            <w:tcMar>
              <w:left w:w="72" w:type="dxa"/>
              <w:right w:w="72" w:type="dxa"/>
            </w:tcMar>
          </w:tcPr>
          <w:p w14:paraId="5739EC16" w14:textId="6B514744"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570F078F" w14:textId="77777777" w:rsidTr="00002D00">
        <w:trPr>
          <w:trHeight w:val="900"/>
        </w:trPr>
        <w:tc>
          <w:tcPr>
            <w:tcW w:w="1435" w:type="dxa"/>
            <w:tcMar>
              <w:left w:w="72" w:type="dxa"/>
              <w:right w:w="72" w:type="dxa"/>
            </w:tcMar>
          </w:tcPr>
          <w:p w14:paraId="73EE0917" w14:textId="2827F62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0DDFAA00" w14:textId="201A6F10" w:rsidR="00F53A3A" w:rsidRPr="00BC15AF" w:rsidRDefault="00F53A3A" w:rsidP="00F53A3A">
            <w:pPr>
              <w:rPr>
                <w:rFonts w:ascii="Arial" w:hAnsi="Arial" w:cs="Arial"/>
                <w:color w:val="000000"/>
                <w:sz w:val="16"/>
                <w:szCs w:val="16"/>
              </w:rPr>
            </w:pPr>
            <w:r>
              <w:rPr>
                <w:rFonts w:ascii="Arial" w:hAnsi="Arial" w:cs="Arial"/>
                <w:color w:val="000000"/>
                <w:sz w:val="16"/>
                <w:szCs w:val="16"/>
              </w:rPr>
              <w:t>default</w:t>
            </w:r>
          </w:p>
        </w:tc>
        <w:tc>
          <w:tcPr>
            <w:tcW w:w="2487" w:type="dxa"/>
            <w:tcMar>
              <w:left w:w="72" w:type="dxa"/>
              <w:right w:w="72" w:type="dxa"/>
            </w:tcMar>
          </w:tcPr>
          <w:p w14:paraId="5889722D" w14:textId="3123843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2BEE20AF" w14:textId="3A931B4D" w:rsidR="00F53A3A" w:rsidRPr="00BC15AF" w:rsidRDefault="00F53A3A" w:rsidP="00F53A3A">
            <w:pPr>
              <w:rPr>
                <w:rFonts w:ascii="Arial" w:hAnsi="Arial" w:cs="Arial"/>
                <w:color w:val="000000"/>
                <w:sz w:val="16"/>
                <w:szCs w:val="16"/>
              </w:rPr>
            </w:pPr>
            <w:r>
              <w:rPr>
                <w:rFonts w:ascii="Arial" w:hAnsi="Arial" w:cs="Arial"/>
                <w:color w:val="000000"/>
                <w:sz w:val="16"/>
                <w:szCs w:val="16"/>
              </w:rPr>
              <w:t>5</w:t>
            </w:r>
          </w:p>
        </w:tc>
        <w:tc>
          <w:tcPr>
            <w:tcW w:w="990" w:type="dxa"/>
            <w:tcMar>
              <w:left w:w="72" w:type="dxa"/>
              <w:right w:w="72" w:type="dxa"/>
            </w:tcMar>
          </w:tcPr>
          <w:p w14:paraId="6968A879" w14:textId="388B2819"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6F140E0F" w14:textId="4D8E19BA" w:rsidR="00F53A3A" w:rsidRPr="00BC15AF" w:rsidRDefault="00F53A3A" w:rsidP="00F53A3A">
            <w:pPr>
              <w:rPr>
                <w:rFonts w:ascii="Arial" w:hAnsi="Arial" w:cs="Arial"/>
                <w:color w:val="000000"/>
                <w:sz w:val="16"/>
                <w:szCs w:val="16"/>
              </w:rPr>
            </w:pPr>
            <w:r>
              <w:rPr>
                <w:rFonts w:ascii="Arial" w:hAnsi="Arial" w:cs="Arial"/>
                <w:color w:val="000000"/>
                <w:sz w:val="16"/>
                <w:szCs w:val="16"/>
              </w:rPr>
              <w:t>Flag indicating whether the option is the default selected option (default is "false")</w:t>
            </w:r>
          </w:p>
        </w:tc>
        <w:tc>
          <w:tcPr>
            <w:tcW w:w="3213" w:type="dxa"/>
            <w:tcMar>
              <w:left w:w="72" w:type="dxa"/>
              <w:right w:w="72" w:type="dxa"/>
            </w:tcMar>
          </w:tcPr>
          <w:p w14:paraId="6F6C4910" w14:textId="5F7DDBD2" w:rsidR="00F53A3A" w:rsidRPr="00BC15AF" w:rsidRDefault="00F53A3A" w:rsidP="00F53A3A">
            <w:pPr>
              <w:rPr>
                <w:rFonts w:ascii="Arial" w:hAnsi="Arial" w:cs="Arial"/>
                <w:color w:val="000000"/>
                <w:sz w:val="16"/>
                <w:szCs w:val="16"/>
              </w:rPr>
            </w:pPr>
            <w:r>
              <w:rPr>
                <w:rFonts w:ascii="Arial" w:hAnsi="Arial" w:cs="Arial"/>
                <w:color w:val="000000"/>
                <w:sz w:val="16"/>
                <w:szCs w:val="16"/>
              </w:rPr>
              <w:t>true, false, 0, 1</w:t>
            </w:r>
          </w:p>
        </w:tc>
        <w:tc>
          <w:tcPr>
            <w:tcW w:w="1350" w:type="dxa"/>
            <w:tcMar>
              <w:left w:w="72" w:type="dxa"/>
              <w:right w:w="72" w:type="dxa"/>
            </w:tcMar>
          </w:tcPr>
          <w:p w14:paraId="283BCF25" w14:textId="7A66ECAA" w:rsidR="00F53A3A" w:rsidRPr="00BC15AF" w:rsidRDefault="00F53A3A" w:rsidP="00F53A3A">
            <w:pPr>
              <w:rPr>
                <w:rFonts w:ascii="Arial" w:hAnsi="Arial" w:cs="Arial"/>
                <w:color w:val="000000"/>
                <w:sz w:val="16"/>
                <w:szCs w:val="16"/>
              </w:rPr>
            </w:pPr>
            <w:r>
              <w:rPr>
                <w:rFonts w:ascii="Arial" w:hAnsi="Arial" w:cs="Arial"/>
                <w:color w:val="000000"/>
                <w:sz w:val="16"/>
                <w:szCs w:val="16"/>
              </w:rPr>
              <w:t>boolean</w:t>
            </w:r>
          </w:p>
        </w:tc>
      </w:tr>
      <w:tr w:rsidR="00F53A3A" w:rsidRPr="00104454" w14:paraId="42357638" w14:textId="77777777" w:rsidTr="00002D00">
        <w:trPr>
          <w:trHeight w:val="300"/>
        </w:trPr>
        <w:tc>
          <w:tcPr>
            <w:tcW w:w="1435" w:type="dxa"/>
            <w:tcMar>
              <w:left w:w="72" w:type="dxa"/>
              <w:right w:w="72" w:type="dxa"/>
            </w:tcMar>
          </w:tcPr>
          <w:p w14:paraId="76A1D123" w14:textId="59922CBE"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8E123E7" w14:textId="57CB5FF2" w:rsidR="00F53A3A" w:rsidRPr="00BC15AF" w:rsidRDefault="00F53A3A" w:rsidP="00F53A3A">
            <w:pPr>
              <w:rPr>
                <w:rFonts w:ascii="Arial" w:hAnsi="Arial" w:cs="Arial"/>
                <w:color w:val="000000"/>
                <w:sz w:val="16"/>
                <w:szCs w:val="16"/>
              </w:rPr>
            </w:pPr>
            <w:r>
              <w:rPr>
                <w:rFonts w:ascii="Arial" w:hAnsi="Arial" w:cs="Arial"/>
                <w:color w:val="000000"/>
                <w:sz w:val="16"/>
                <w:szCs w:val="16"/>
              </w:rPr>
              <w:t>label</w:t>
            </w:r>
          </w:p>
        </w:tc>
        <w:tc>
          <w:tcPr>
            <w:tcW w:w="2487" w:type="dxa"/>
            <w:tcMar>
              <w:left w:w="72" w:type="dxa"/>
              <w:right w:w="72" w:type="dxa"/>
            </w:tcMar>
          </w:tcPr>
          <w:p w14:paraId="302B15E2" w14:textId="302CA879"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7FF34515" w14:textId="3C47F077"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32AE297F" w14:textId="2EE0DC26"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5E7AB225" w14:textId="036A6C42" w:rsidR="00F53A3A" w:rsidRPr="00BC15AF" w:rsidRDefault="00F53A3A" w:rsidP="00F53A3A">
            <w:pPr>
              <w:rPr>
                <w:rFonts w:ascii="Arial" w:hAnsi="Arial" w:cs="Arial"/>
                <w:color w:val="000000"/>
                <w:sz w:val="16"/>
                <w:szCs w:val="16"/>
              </w:rPr>
            </w:pPr>
            <w:r>
              <w:rPr>
                <w:rFonts w:ascii="Arial" w:hAnsi="Arial" w:cs="Arial"/>
                <w:color w:val="000000"/>
                <w:sz w:val="16"/>
                <w:szCs w:val="16"/>
              </w:rPr>
              <w:t>The label value in which the option should be displayed on the UI</w:t>
            </w:r>
          </w:p>
        </w:tc>
        <w:tc>
          <w:tcPr>
            <w:tcW w:w="3213" w:type="dxa"/>
            <w:tcMar>
              <w:left w:w="72" w:type="dxa"/>
              <w:right w:w="72" w:type="dxa"/>
            </w:tcMar>
          </w:tcPr>
          <w:p w14:paraId="24111A72" w14:textId="24C7DA46"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3F305B8F" w14:textId="220D6F0C"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05A02F85" w14:textId="77777777" w:rsidTr="00002D00">
        <w:trPr>
          <w:trHeight w:val="300"/>
        </w:trPr>
        <w:tc>
          <w:tcPr>
            <w:tcW w:w="1435" w:type="dxa"/>
            <w:tcMar>
              <w:left w:w="72" w:type="dxa"/>
              <w:right w:w="72" w:type="dxa"/>
            </w:tcMar>
          </w:tcPr>
          <w:p w14:paraId="18051A76" w14:textId="7869DB00"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16D4EBB9" w14:textId="10037F52" w:rsidR="00F53A3A" w:rsidRPr="00BC15AF" w:rsidRDefault="00F53A3A" w:rsidP="00F53A3A">
            <w:pPr>
              <w:rPr>
                <w:rFonts w:ascii="Arial" w:hAnsi="Arial" w:cs="Arial"/>
                <w:color w:val="000000"/>
                <w:sz w:val="16"/>
                <w:szCs w:val="16"/>
              </w:rPr>
            </w:pPr>
            <w:r>
              <w:rPr>
                <w:rFonts w:ascii="Arial" w:hAnsi="Arial" w:cs="Arial"/>
                <w:color w:val="000000"/>
                <w:sz w:val="16"/>
                <w:szCs w:val="16"/>
              </w:rPr>
              <w:t>sortOrder</w:t>
            </w:r>
          </w:p>
        </w:tc>
        <w:tc>
          <w:tcPr>
            <w:tcW w:w="2487" w:type="dxa"/>
            <w:tcMar>
              <w:left w:w="72" w:type="dxa"/>
              <w:right w:w="72" w:type="dxa"/>
            </w:tcMar>
          </w:tcPr>
          <w:p w14:paraId="0163DD4C" w14:textId="71382B0D"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6F2D4BDA" w14:textId="12D88FC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37C3E096" w14:textId="190FA6AC"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708B9934" w14:textId="0879D9DF" w:rsidR="00F53A3A" w:rsidRPr="00BC15AF" w:rsidRDefault="00F53A3A" w:rsidP="00F53A3A">
            <w:pPr>
              <w:rPr>
                <w:rFonts w:ascii="Arial" w:hAnsi="Arial" w:cs="Arial"/>
                <w:color w:val="000000"/>
                <w:sz w:val="16"/>
                <w:szCs w:val="16"/>
              </w:rPr>
            </w:pPr>
            <w:r>
              <w:rPr>
                <w:rFonts w:ascii="Arial" w:hAnsi="Arial" w:cs="Arial"/>
                <w:color w:val="000000"/>
                <w:sz w:val="16"/>
                <w:szCs w:val="16"/>
              </w:rPr>
              <w:t>The order value in which the option should be displayed on the UI</w:t>
            </w:r>
          </w:p>
        </w:tc>
        <w:tc>
          <w:tcPr>
            <w:tcW w:w="3213" w:type="dxa"/>
            <w:tcMar>
              <w:left w:w="72" w:type="dxa"/>
              <w:right w:w="72" w:type="dxa"/>
            </w:tcMar>
          </w:tcPr>
          <w:p w14:paraId="3681615E" w14:textId="45A7FB2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1C812832" w14:textId="585A06E4" w:rsidR="00F53A3A" w:rsidRPr="00BC15AF" w:rsidRDefault="00F53A3A" w:rsidP="00F53A3A">
            <w:pPr>
              <w:rPr>
                <w:rFonts w:ascii="Arial" w:hAnsi="Arial" w:cs="Arial"/>
                <w:color w:val="000000"/>
                <w:sz w:val="16"/>
                <w:szCs w:val="16"/>
              </w:rPr>
            </w:pPr>
            <w:r>
              <w:rPr>
                <w:rFonts w:ascii="Arial" w:hAnsi="Arial" w:cs="Arial"/>
                <w:color w:val="000000"/>
                <w:sz w:val="16"/>
                <w:szCs w:val="16"/>
              </w:rPr>
              <w:t>integer</w:t>
            </w:r>
          </w:p>
        </w:tc>
      </w:tr>
      <w:tr w:rsidR="0048307F" w:rsidRPr="00104454" w14:paraId="093B5E50" w14:textId="77777777" w:rsidTr="00002D00">
        <w:trPr>
          <w:trHeight w:val="600"/>
        </w:trPr>
        <w:tc>
          <w:tcPr>
            <w:tcW w:w="1435" w:type="dxa"/>
            <w:tcMar>
              <w:left w:w="72" w:type="dxa"/>
              <w:right w:w="72" w:type="dxa"/>
            </w:tcMar>
          </w:tcPr>
          <w:p w14:paraId="6D4BB790" w14:textId="10C733DF" w:rsidR="0048307F" w:rsidRPr="00BC15AF" w:rsidRDefault="0048307F" w:rsidP="0048307F">
            <w:pPr>
              <w:rPr>
                <w:rFonts w:ascii="Arial" w:hAnsi="Arial" w:cs="Arial"/>
                <w:color w:val="000000"/>
                <w:sz w:val="16"/>
                <w:szCs w:val="16"/>
              </w:rPr>
            </w:pPr>
            <w:r>
              <w:rPr>
                <w:rFonts w:ascii="Arial" w:hAnsi="Arial" w:cs="Arial"/>
                <w:color w:val="000000"/>
                <w:sz w:val="16"/>
                <w:szCs w:val="16"/>
              </w:rPr>
              <w:lastRenderedPageBreak/>
              <w:t>Dependencies</w:t>
            </w:r>
          </w:p>
        </w:tc>
        <w:tc>
          <w:tcPr>
            <w:tcW w:w="1350" w:type="dxa"/>
            <w:tcMar>
              <w:left w:w="72" w:type="dxa"/>
              <w:right w:w="72" w:type="dxa"/>
            </w:tcMar>
          </w:tcPr>
          <w:p w14:paraId="0CCDFCA3" w14:textId="451D99B9"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5561AD4A" w14:textId="1B9F3264" w:rsidR="0048307F" w:rsidRPr="00BC15AF" w:rsidRDefault="0048307F" w:rsidP="0048307F">
            <w:pPr>
              <w:rPr>
                <w:rFonts w:ascii="Arial" w:hAnsi="Arial" w:cs="Arial"/>
                <w:color w:val="000000"/>
                <w:sz w:val="16"/>
                <w:szCs w:val="16"/>
              </w:rPr>
            </w:pPr>
            <w:r>
              <w:rPr>
                <w:rFonts w:ascii="Arial" w:hAnsi="Arial" w:cs="Arial"/>
                <w:color w:val="000000"/>
                <w:sz w:val="16"/>
                <w:szCs w:val="16"/>
              </w:rPr>
              <w:t>TestPackage:Test:Segments:Segment:Tools:Tool:Options:Option:Dependencies</w:t>
            </w:r>
          </w:p>
        </w:tc>
        <w:tc>
          <w:tcPr>
            <w:tcW w:w="843" w:type="dxa"/>
            <w:tcMar>
              <w:left w:w="72" w:type="dxa"/>
              <w:right w:w="72" w:type="dxa"/>
            </w:tcMar>
          </w:tcPr>
          <w:p w14:paraId="1F41D2F1" w14:textId="455CD42F"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3B461FF9" w14:textId="7F43611E" w:rsidR="0048307F" w:rsidRPr="00BC15AF" w:rsidRDefault="0048307F" w:rsidP="0048307F">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0C4564AF" w14:textId="10999FD2" w:rsidR="0048307F" w:rsidRPr="00BC15AF" w:rsidRDefault="0048307F" w:rsidP="0048307F">
            <w:pPr>
              <w:rPr>
                <w:rFonts w:ascii="Arial" w:hAnsi="Arial" w:cs="Arial"/>
                <w:color w:val="000000"/>
                <w:sz w:val="16"/>
                <w:szCs w:val="16"/>
              </w:rPr>
            </w:pPr>
            <w:r>
              <w:rPr>
                <w:rFonts w:ascii="Arial" w:hAnsi="Arial" w:cs="Arial"/>
                <w:color w:val="000000"/>
                <w:sz w:val="16"/>
                <w:szCs w:val="16"/>
              </w:rPr>
              <w:t>(OPTIONAL) A list of one or more dependencies indicating whether an Option(s) should be enabled based on other Tool selections</w:t>
            </w:r>
          </w:p>
        </w:tc>
        <w:tc>
          <w:tcPr>
            <w:tcW w:w="3213" w:type="dxa"/>
            <w:tcMar>
              <w:left w:w="72" w:type="dxa"/>
              <w:right w:w="72" w:type="dxa"/>
            </w:tcMar>
          </w:tcPr>
          <w:p w14:paraId="5D343D27" w14:textId="7094ED6A"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81AE81F" w14:textId="1C64E935" w:rsidR="0048307F" w:rsidRPr="00BC15AF" w:rsidRDefault="0048307F" w:rsidP="0048307F">
            <w:pPr>
              <w:rPr>
                <w:rFonts w:ascii="Arial" w:hAnsi="Arial" w:cs="Arial"/>
                <w:color w:val="000000"/>
                <w:sz w:val="16"/>
                <w:szCs w:val="16"/>
              </w:rPr>
            </w:pPr>
            <w:r>
              <w:rPr>
                <w:rFonts w:ascii="Arial" w:hAnsi="Arial" w:cs="Arial"/>
                <w:color w:val="000000"/>
                <w:sz w:val="16"/>
                <w:szCs w:val="16"/>
              </w:rPr>
              <w:t> </w:t>
            </w:r>
          </w:p>
        </w:tc>
      </w:tr>
      <w:tr w:rsidR="00D80837" w:rsidRPr="00104454" w14:paraId="66370050" w14:textId="77777777" w:rsidTr="00002D00">
        <w:trPr>
          <w:trHeight w:val="300"/>
        </w:trPr>
        <w:tc>
          <w:tcPr>
            <w:tcW w:w="1435" w:type="dxa"/>
            <w:tcMar>
              <w:left w:w="72" w:type="dxa"/>
              <w:right w:w="72" w:type="dxa"/>
            </w:tcMar>
          </w:tcPr>
          <w:p w14:paraId="459DE620" w14:textId="665346BB" w:rsidR="00D80837" w:rsidRPr="00BC15AF" w:rsidRDefault="00D80837" w:rsidP="00D80837">
            <w:pPr>
              <w:rPr>
                <w:rFonts w:ascii="Arial" w:hAnsi="Arial" w:cs="Arial"/>
                <w:color w:val="000000"/>
                <w:sz w:val="16"/>
                <w:szCs w:val="16"/>
              </w:rPr>
            </w:pPr>
            <w:r>
              <w:rPr>
                <w:rFonts w:ascii="Arial" w:hAnsi="Arial" w:cs="Arial"/>
                <w:color w:val="000000"/>
                <w:sz w:val="16"/>
                <w:szCs w:val="16"/>
              </w:rPr>
              <w:t>Dependency</w:t>
            </w:r>
          </w:p>
        </w:tc>
        <w:tc>
          <w:tcPr>
            <w:tcW w:w="1350" w:type="dxa"/>
            <w:tcMar>
              <w:left w:w="72" w:type="dxa"/>
              <w:right w:w="72" w:type="dxa"/>
            </w:tcMar>
          </w:tcPr>
          <w:p w14:paraId="559222E7" w14:textId="23CD61C8"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6251EA7B" w14:textId="192CF413"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TestPackage:Test:Segments:Segment:Tools:Tool:Options:Option:Dependencies:Dependency</w:t>
            </w:r>
          </w:p>
        </w:tc>
        <w:tc>
          <w:tcPr>
            <w:tcW w:w="843" w:type="dxa"/>
            <w:tcMar>
              <w:left w:w="72" w:type="dxa"/>
              <w:right w:w="72" w:type="dxa"/>
            </w:tcMar>
          </w:tcPr>
          <w:p w14:paraId="7B9D6678" w14:textId="6C9C3C24"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6070F81D" w14:textId="100764DA"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68EB4760" w14:textId="0ABC16F2" w:rsidR="00D80837" w:rsidRPr="00BC15AF" w:rsidRDefault="00D80837" w:rsidP="00D80837">
            <w:pPr>
              <w:rPr>
                <w:rFonts w:ascii="Arial" w:hAnsi="Arial" w:cs="Arial"/>
                <w:color w:val="000000"/>
                <w:sz w:val="16"/>
                <w:szCs w:val="16"/>
              </w:rPr>
            </w:pPr>
            <w:r>
              <w:rPr>
                <w:rFonts w:ascii="Arial" w:hAnsi="Arial" w:cs="Arial"/>
                <w:color w:val="000000"/>
                <w:sz w:val="16"/>
                <w:szCs w:val="16"/>
              </w:rPr>
              <w:t>A Dependency defines a rule for when a specific Tool Option should be enabled or available to an examinee.</w:t>
            </w:r>
            <w:r>
              <w:rPr>
                <w:rFonts w:ascii="Arial" w:hAnsi="Arial" w:cs="Arial"/>
                <w:color w:val="000000"/>
                <w:sz w:val="16"/>
                <w:szCs w:val="16"/>
              </w:rPr>
              <w:br/>
            </w:r>
            <w:r>
              <w:rPr>
                <w:rFonts w:ascii="Arial" w:hAnsi="Arial" w:cs="Arial"/>
                <w:color w:val="000000"/>
                <w:sz w:val="16"/>
                <w:szCs w:val="16"/>
              </w:rPr>
              <w:br/>
              <w:t>The Dependency can be read as:</w:t>
            </w:r>
            <w:r>
              <w:rPr>
                <w:rFonts w:ascii="Arial" w:hAnsi="Arial" w:cs="Arial"/>
                <w:color w:val="000000"/>
                <w:sz w:val="16"/>
                <w:szCs w:val="16"/>
              </w:rPr>
              <w:br/>
              <w:t xml:space="preserve">   if &lt;ifToolType&gt; is &lt;ifToolCode&gt;, then the option is enabled</w:t>
            </w:r>
            <w:r>
              <w:rPr>
                <w:rFonts w:ascii="Arial" w:hAnsi="Arial" w:cs="Arial"/>
                <w:color w:val="000000"/>
                <w:sz w:val="16"/>
                <w:szCs w:val="16"/>
              </w:rPr>
              <w:br/>
              <w:t xml:space="preserve">   e.g., "IF &lt;Language&gt; IS &lt;ENU&gt;, THEN &lt;'Emboss' option should be enabled&gt;"</w:t>
            </w:r>
          </w:p>
        </w:tc>
        <w:tc>
          <w:tcPr>
            <w:tcW w:w="3213" w:type="dxa"/>
            <w:tcMar>
              <w:left w:w="72" w:type="dxa"/>
              <w:right w:w="72" w:type="dxa"/>
            </w:tcMar>
          </w:tcPr>
          <w:p w14:paraId="251E1BB9" w14:textId="6CC90532"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0F1A46A0" w14:textId="76D953B6"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F53A3A" w:rsidRPr="00104454" w14:paraId="149C4A0D" w14:textId="77777777" w:rsidTr="00002D00">
        <w:trPr>
          <w:trHeight w:val="300"/>
        </w:trPr>
        <w:tc>
          <w:tcPr>
            <w:tcW w:w="1435" w:type="dxa"/>
            <w:tcMar>
              <w:left w:w="72" w:type="dxa"/>
              <w:right w:w="72" w:type="dxa"/>
            </w:tcMar>
          </w:tcPr>
          <w:p w14:paraId="6713DBB2" w14:textId="0A6D5366"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FE0254F" w14:textId="1F252149" w:rsidR="00F53A3A" w:rsidRPr="00BC15AF" w:rsidRDefault="00F53A3A" w:rsidP="00F53A3A">
            <w:pPr>
              <w:rPr>
                <w:rFonts w:ascii="Arial" w:hAnsi="Arial" w:cs="Arial"/>
                <w:color w:val="000000"/>
                <w:sz w:val="16"/>
                <w:szCs w:val="16"/>
              </w:rPr>
            </w:pPr>
            <w:r>
              <w:rPr>
                <w:rFonts w:ascii="Arial" w:hAnsi="Arial" w:cs="Arial"/>
                <w:color w:val="000000"/>
                <w:sz w:val="16"/>
                <w:szCs w:val="16"/>
              </w:rPr>
              <w:t>ifToolCode</w:t>
            </w:r>
          </w:p>
        </w:tc>
        <w:tc>
          <w:tcPr>
            <w:tcW w:w="2487" w:type="dxa"/>
            <w:tcMar>
              <w:left w:w="72" w:type="dxa"/>
              <w:right w:w="72" w:type="dxa"/>
            </w:tcMar>
          </w:tcPr>
          <w:p w14:paraId="55044C3F" w14:textId="6E7AADF5"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20EDF32B" w14:textId="737071EF" w:rsidR="00F53A3A" w:rsidRPr="00BC15AF" w:rsidRDefault="00F53A3A" w:rsidP="00F53A3A">
            <w:pPr>
              <w:rPr>
                <w:rFonts w:ascii="Arial" w:hAnsi="Arial" w:cs="Arial"/>
                <w:color w:val="000000"/>
                <w:sz w:val="16"/>
                <w:szCs w:val="16"/>
              </w:rPr>
            </w:pPr>
            <w:r>
              <w:rPr>
                <w:rFonts w:ascii="Arial" w:hAnsi="Arial" w:cs="Arial"/>
                <w:color w:val="000000"/>
                <w:sz w:val="16"/>
                <w:szCs w:val="16"/>
              </w:rPr>
              <w:t>255</w:t>
            </w:r>
          </w:p>
        </w:tc>
        <w:tc>
          <w:tcPr>
            <w:tcW w:w="990" w:type="dxa"/>
            <w:tcMar>
              <w:left w:w="72" w:type="dxa"/>
              <w:right w:w="72" w:type="dxa"/>
            </w:tcMar>
          </w:tcPr>
          <w:p w14:paraId="639669C6" w14:textId="3BCFC740"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1C64B0C4" w14:textId="2D1BAB9B" w:rsidR="00F53A3A" w:rsidRPr="00BC15AF" w:rsidRDefault="00F53A3A" w:rsidP="00F53A3A">
            <w:pPr>
              <w:rPr>
                <w:rFonts w:ascii="Arial" w:hAnsi="Arial" w:cs="Arial"/>
                <w:color w:val="000000"/>
                <w:sz w:val="16"/>
                <w:szCs w:val="16"/>
              </w:rPr>
            </w:pPr>
            <w:r>
              <w:rPr>
                <w:rFonts w:ascii="Arial" w:hAnsi="Arial" w:cs="Arial"/>
                <w:color w:val="000000"/>
                <w:sz w:val="16"/>
                <w:szCs w:val="16"/>
              </w:rPr>
              <w:t>The conditional tool code (option) of the rule</w:t>
            </w:r>
          </w:p>
        </w:tc>
        <w:tc>
          <w:tcPr>
            <w:tcW w:w="3213" w:type="dxa"/>
            <w:tcMar>
              <w:left w:w="72" w:type="dxa"/>
              <w:right w:w="72" w:type="dxa"/>
            </w:tcMar>
          </w:tcPr>
          <w:p w14:paraId="5DDE0EE4" w14:textId="19932C7B"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2AEE29CE" w14:textId="3E1E35FD"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063C14CC" w14:textId="77777777" w:rsidTr="00002D00">
        <w:trPr>
          <w:trHeight w:val="300"/>
        </w:trPr>
        <w:tc>
          <w:tcPr>
            <w:tcW w:w="1435" w:type="dxa"/>
            <w:tcMar>
              <w:left w:w="72" w:type="dxa"/>
              <w:right w:w="72" w:type="dxa"/>
            </w:tcMar>
          </w:tcPr>
          <w:p w14:paraId="4AD1A1E6" w14:textId="2809F37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673CD1D7" w14:textId="20CD094C" w:rsidR="00F53A3A" w:rsidRPr="00BC15AF" w:rsidRDefault="00F53A3A" w:rsidP="00F53A3A">
            <w:pPr>
              <w:rPr>
                <w:rFonts w:ascii="Arial" w:hAnsi="Arial" w:cs="Arial"/>
                <w:color w:val="000000"/>
                <w:sz w:val="16"/>
                <w:szCs w:val="16"/>
              </w:rPr>
            </w:pPr>
            <w:r>
              <w:rPr>
                <w:rFonts w:ascii="Arial" w:hAnsi="Arial" w:cs="Arial"/>
                <w:color w:val="000000"/>
                <w:sz w:val="16"/>
                <w:szCs w:val="16"/>
              </w:rPr>
              <w:t>ifToolType</w:t>
            </w:r>
          </w:p>
        </w:tc>
        <w:tc>
          <w:tcPr>
            <w:tcW w:w="2487" w:type="dxa"/>
            <w:tcMar>
              <w:left w:w="72" w:type="dxa"/>
              <w:right w:w="72" w:type="dxa"/>
            </w:tcMar>
          </w:tcPr>
          <w:p w14:paraId="234B046B" w14:textId="74EA7AE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0FF53226" w14:textId="6278F482" w:rsidR="00F53A3A" w:rsidRPr="00BC15AF" w:rsidRDefault="00F53A3A" w:rsidP="00F53A3A">
            <w:pPr>
              <w:rPr>
                <w:rFonts w:ascii="Arial" w:hAnsi="Arial" w:cs="Arial"/>
                <w:color w:val="000000"/>
                <w:sz w:val="16"/>
                <w:szCs w:val="16"/>
              </w:rPr>
            </w:pPr>
            <w:r>
              <w:rPr>
                <w:rFonts w:ascii="Arial" w:hAnsi="Arial" w:cs="Arial"/>
                <w:color w:val="000000"/>
                <w:sz w:val="16"/>
                <w:szCs w:val="16"/>
              </w:rPr>
              <w:t>255</w:t>
            </w:r>
          </w:p>
        </w:tc>
        <w:tc>
          <w:tcPr>
            <w:tcW w:w="990" w:type="dxa"/>
            <w:tcMar>
              <w:left w:w="72" w:type="dxa"/>
              <w:right w:w="72" w:type="dxa"/>
            </w:tcMar>
          </w:tcPr>
          <w:p w14:paraId="4C9194E6" w14:textId="55491949"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080A2522" w14:textId="705BDB3C" w:rsidR="00F53A3A" w:rsidRPr="00BC15AF" w:rsidRDefault="00F53A3A" w:rsidP="00F53A3A">
            <w:pPr>
              <w:rPr>
                <w:rFonts w:ascii="Arial" w:hAnsi="Arial" w:cs="Arial"/>
                <w:color w:val="000000"/>
                <w:sz w:val="16"/>
                <w:szCs w:val="16"/>
              </w:rPr>
            </w:pPr>
            <w:r>
              <w:rPr>
                <w:rFonts w:ascii="Arial" w:hAnsi="Arial" w:cs="Arial"/>
                <w:color w:val="000000"/>
                <w:sz w:val="16"/>
                <w:szCs w:val="16"/>
              </w:rPr>
              <w:t>The conditional tool type of the rule</w:t>
            </w:r>
          </w:p>
        </w:tc>
        <w:tc>
          <w:tcPr>
            <w:tcW w:w="3213" w:type="dxa"/>
            <w:tcMar>
              <w:left w:w="72" w:type="dxa"/>
              <w:right w:w="72" w:type="dxa"/>
            </w:tcMar>
          </w:tcPr>
          <w:p w14:paraId="083F3A35" w14:textId="0EF68536"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7CA8C736" w14:textId="22611833"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D80837" w:rsidRPr="00104454" w14:paraId="4DDCD656" w14:textId="77777777" w:rsidTr="00002D00">
        <w:trPr>
          <w:trHeight w:val="300"/>
        </w:trPr>
        <w:tc>
          <w:tcPr>
            <w:tcW w:w="1435" w:type="dxa"/>
            <w:tcMar>
              <w:left w:w="72" w:type="dxa"/>
              <w:right w:w="72" w:type="dxa"/>
            </w:tcMar>
          </w:tcPr>
          <w:p w14:paraId="49F691AD" w14:textId="01EA1D1F" w:rsidR="00D80837" w:rsidRPr="00BC15AF" w:rsidRDefault="00D80837" w:rsidP="00D80837">
            <w:pPr>
              <w:rPr>
                <w:rFonts w:ascii="Arial" w:hAnsi="Arial" w:cs="Arial"/>
                <w:color w:val="000000"/>
                <w:sz w:val="16"/>
                <w:szCs w:val="16"/>
              </w:rPr>
            </w:pPr>
            <w:r>
              <w:rPr>
                <w:rFonts w:ascii="Arial" w:hAnsi="Arial" w:cs="Arial"/>
                <w:color w:val="000000"/>
                <w:sz w:val="16"/>
                <w:szCs w:val="16"/>
              </w:rPr>
              <w:t>Tools</w:t>
            </w:r>
          </w:p>
        </w:tc>
        <w:tc>
          <w:tcPr>
            <w:tcW w:w="1350" w:type="dxa"/>
            <w:tcMar>
              <w:left w:w="72" w:type="dxa"/>
              <w:right w:w="72" w:type="dxa"/>
            </w:tcMar>
          </w:tcPr>
          <w:p w14:paraId="133F8333" w14:textId="0D6BD168"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0698FDD8" w14:textId="7C4D3D86"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TestPackage:Test:Tools</w:t>
            </w:r>
          </w:p>
        </w:tc>
        <w:tc>
          <w:tcPr>
            <w:tcW w:w="843" w:type="dxa"/>
            <w:tcMar>
              <w:left w:w="72" w:type="dxa"/>
              <w:right w:w="72" w:type="dxa"/>
            </w:tcMar>
          </w:tcPr>
          <w:p w14:paraId="364EF16E" w14:textId="3A3E3E1C"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0D90D804" w14:textId="2AF6F149" w:rsidR="00D80837" w:rsidRPr="00BC15AF" w:rsidRDefault="00D80837" w:rsidP="00D80837">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08BBB6C5" w14:textId="64D9FABB"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3213" w:type="dxa"/>
            <w:tcMar>
              <w:left w:w="72" w:type="dxa"/>
              <w:right w:w="72" w:type="dxa"/>
            </w:tcMar>
          </w:tcPr>
          <w:p w14:paraId="245F6894" w14:textId="1974C568"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B3BB467" w14:textId="2FC5F42F"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D80837" w:rsidRPr="00104454" w14:paraId="61255B18" w14:textId="77777777" w:rsidTr="00002D00">
        <w:trPr>
          <w:trHeight w:val="600"/>
        </w:trPr>
        <w:tc>
          <w:tcPr>
            <w:tcW w:w="1435" w:type="dxa"/>
            <w:tcMar>
              <w:left w:w="72" w:type="dxa"/>
              <w:right w:w="72" w:type="dxa"/>
            </w:tcMar>
          </w:tcPr>
          <w:p w14:paraId="2C1787E5" w14:textId="58357AE7" w:rsidR="00D80837" w:rsidRPr="00BC15AF" w:rsidRDefault="00D80837" w:rsidP="00D80837">
            <w:pPr>
              <w:rPr>
                <w:rFonts w:ascii="Arial" w:hAnsi="Arial" w:cs="Arial"/>
                <w:color w:val="000000"/>
                <w:sz w:val="16"/>
                <w:szCs w:val="16"/>
              </w:rPr>
            </w:pPr>
            <w:r>
              <w:rPr>
                <w:rFonts w:ascii="Arial" w:hAnsi="Arial" w:cs="Arial"/>
                <w:color w:val="000000"/>
                <w:sz w:val="16"/>
                <w:szCs w:val="16"/>
              </w:rPr>
              <w:t>Tool</w:t>
            </w:r>
          </w:p>
        </w:tc>
        <w:tc>
          <w:tcPr>
            <w:tcW w:w="1350" w:type="dxa"/>
            <w:tcMar>
              <w:left w:w="72" w:type="dxa"/>
              <w:right w:w="72" w:type="dxa"/>
            </w:tcMar>
          </w:tcPr>
          <w:p w14:paraId="1DC53030" w14:textId="16B8C2DE"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30D66CAB" w14:textId="4918750C"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TestPackage:Test:Tools:Tool</w:t>
            </w:r>
          </w:p>
        </w:tc>
        <w:tc>
          <w:tcPr>
            <w:tcW w:w="843" w:type="dxa"/>
            <w:tcMar>
              <w:left w:w="72" w:type="dxa"/>
              <w:right w:w="72" w:type="dxa"/>
            </w:tcMar>
          </w:tcPr>
          <w:p w14:paraId="2D139DAF" w14:textId="4A4F2241"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649519F0" w14:textId="6ED028A8"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47110473" w14:textId="6DD0AE21" w:rsidR="00D80837" w:rsidRPr="00BC15AF" w:rsidRDefault="00D80837" w:rsidP="00D80837">
            <w:pPr>
              <w:rPr>
                <w:rFonts w:ascii="Arial" w:hAnsi="Arial" w:cs="Arial"/>
                <w:color w:val="000000"/>
                <w:sz w:val="16"/>
                <w:szCs w:val="16"/>
              </w:rPr>
            </w:pPr>
            <w:r>
              <w:rPr>
                <w:rFonts w:ascii="Arial" w:hAnsi="Arial" w:cs="Arial"/>
                <w:color w:val="000000"/>
                <w:sz w:val="16"/>
                <w:szCs w:val="16"/>
              </w:rPr>
              <w:t>A "Tool" is a general term for any universal tools, designated supports, or accommodations. Each Tool respresents a type of tool, such as "Zoom", "American Sign Language", "Masking", and "Calculator" and contains a list of its possible options and dependency rules. Tools can be defined at the assessment-level as well as the segment-level</w:t>
            </w:r>
            <w:r>
              <w:rPr>
                <w:rFonts w:ascii="Arial" w:hAnsi="Arial" w:cs="Arial"/>
                <w:color w:val="000000"/>
                <w:sz w:val="16"/>
                <w:szCs w:val="16"/>
              </w:rPr>
              <w:br/>
            </w:r>
            <w:r>
              <w:rPr>
                <w:rFonts w:ascii="Arial" w:hAnsi="Arial" w:cs="Arial"/>
                <w:color w:val="000000"/>
                <w:sz w:val="16"/>
                <w:szCs w:val="16"/>
              </w:rPr>
              <w:br/>
              <w:t>SUBELEMENTS:</w:t>
            </w:r>
            <w:r>
              <w:rPr>
                <w:rFonts w:ascii="Arial" w:hAnsi="Arial" w:cs="Arial"/>
                <w:color w:val="000000"/>
                <w:sz w:val="16"/>
                <w:szCs w:val="16"/>
              </w:rPr>
              <w:br/>
              <w:t>The Options for the Tool</w:t>
            </w:r>
          </w:p>
        </w:tc>
        <w:tc>
          <w:tcPr>
            <w:tcW w:w="3213" w:type="dxa"/>
            <w:tcMar>
              <w:left w:w="72" w:type="dxa"/>
              <w:right w:w="72" w:type="dxa"/>
            </w:tcMar>
          </w:tcPr>
          <w:p w14:paraId="72E477B5" w14:textId="79B52A36"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41D142FB" w14:textId="36214E22"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F53A3A" w:rsidRPr="00104454" w14:paraId="039B98A7" w14:textId="77777777" w:rsidTr="00002D00">
        <w:trPr>
          <w:trHeight w:val="1200"/>
        </w:trPr>
        <w:tc>
          <w:tcPr>
            <w:tcW w:w="1435" w:type="dxa"/>
            <w:tcMar>
              <w:left w:w="72" w:type="dxa"/>
              <w:right w:w="72" w:type="dxa"/>
            </w:tcMar>
          </w:tcPr>
          <w:p w14:paraId="71249363" w14:textId="36BF3336"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23373DD8" w14:textId="601C75AF" w:rsidR="00F53A3A" w:rsidRPr="00BC15AF" w:rsidRDefault="00F53A3A" w:rsidP="00F53A3A">
            <w:pPr>
              <w:rPr>
                <w:rFonts w:ascii="Arial" w:hAnsi="Arial" w:cs="Arial"/>
                <w:color w:val="000000"/>
                <w:sz w:val="16"/>
                <w:szCs w:val="16"/>
              </w:rPr>
            </w:pPr>
            <w:r>
              <w:rPr>
                <w:rFonts w:ascii="Arial" w:hAnsi="Arial" w:cs="Arial"/>
                <w:color w:val="000000"/>
                <w:sz w:val="16"/>
                <w:szCs w:val="16"/>
              </w:rPr>
              <w:t>allowChange</w:t>
            </w:r>
          </w:p>
        </w:tc>
        <w:tc>
          <w:tcPr>
            <w:tcW w:w="2487" w:type="dxa"/>
            <w:tcMar>
              <w:left w:w="72" w:type="dxa"/>
              <w:right w:w="72" w:type="dxa"/>
            </w:tcMar>
          </w:tcPr>
          <w:p w14:paraId="194C4B22" w14:textId="3EDB96F6"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1EEB0BA7" w14:textId="093B33C9" w:rsidR="00F53A3A" w:rsidRPr="00BC15AF" w:rsidRDefault="00F53A3A" w:rsidP="00F53A3A">
            <w:pPr>
              <w:rPr>
                <w:rFonts w:ascii="Arial" w:hAnsi="Arial" w:cs="Arial"/>
                <w:color w:val="000000"/>
                <w:sz w:val="16"/>
                <w:szCs w:val="16"/>
              </w:rPr>
            </w:pPr>
            <w:r>
              <w:rPr>
                <w:rFonts w:ascii="Arial" w:hAnsi="Arial" w:cs="Arial"/>
                <w:color w:val="000000"/>
                <w:sz w:val="16"/>
                <w:szCs w:val="16"/>
              </w:rPr>
              <w:t>5</w:t>
            </w:r>
          </w:p>
        </w:tc>
        <w:tc>
          <w:tcPr>
            <w:tcW w:w="990" w:type="dxa"/>
            <w:tcMar>
              <w:left w:w="72" w:type="dxa"/>
              <w:right w:w="72" w:type="dxa"/>
            </w:tcMar>
          </w:tcPr>
          <w:p w14:paraId="3A2AD744" w14:textId="3F3E6662"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18911E21" w14:textId="57EA9890" w:rsidR="00F53A3A" w:rsidRPr="00BC15AF" w:rsidRDefault="00F53A3A" w:rsidP="00F53A3A">
            <w:pPr>
              <w:rPr>
                <w:rFonts w:ascii="Arial" w:hAnsi="Arial" w:cs="Arial"/>
                <w:color w:val="000000"/>
                <w:sz w:val="16"/>
                <w:szCs w:val="16"/>
              </w:rPr>
            </w:pPr>
            <w:r>
              <w:rPr>
                <w:rFonts w:ascii="Arial" w:hAnsi="Arial" w:cs="Arial"/>
                <w:color w:val="000000"/>
                <w:sz w:val="16"/>
                <w:szCs w:val="16"/>
              </w:rPr>
              <w:t>A flag indicating whether or not the tool can be changed by the proctor when a student is waiting for approval to enter an assessment or segment</w:t>
            </w:r>
          </w:p>
        </w:tc>
        <w:tc>
          <w:tcPr>
            <w:tcW w:w="3213" w:type="dxa"/>
            <w:tcMar>
              <w:left w:w="72" w:type="dxa"/>
              <w:right w:w="72" w:type="dxa"/>
            </w:tcMar>
          </w:tcPr>
          <w:p w14:paraId="123D83F9" w14:textId="5DEBB9C8" w:rsidR="00F53A3A" w:rsidRPr="00BC15AF" w:rsidRDefault="00F53A3A" w:rsidP="00F53A3A">
            <w:pPr>
              <w:rPr>
                <w:rFonts w:ascii="Arial" w:hAnsi="Arial" w:cs="Arial"/>
                <w:color w:val="000000"/>
                <w:sz w:val="16"/>
                <w:szCs w:val="16"/>
              </w:rPr>
            </w:pPr>
            <w:r>
              <w:rPr>
                <w:rFonts w:ascii="Arial" w:hAnsi="Arial" w:cs="Arial"/>
                <w:color w:val="000000"/>
                <w:sz w:val="16"/>
                <w:szCs w:val="16"/>
              </w:rPr>
              <w:t>true, false, 0, 1</w:t>
            </w:r>
          </w:p>
        </w:tc>
        <w:tc>
          <w:tcPr>
            <w:tcW w:w="1350" w:type="dxa"/>
            <w:tcMar>
              <w:left w:w="72" w:type="dxa"/>
              <w:right w:w="72" w:type="dxa"/>
            </w:tcMar>
          </w:tcPr>
          <w:p w14:paraId="5CFCB2D5" w14:textId="374315F5" w:rsidR="00F53A3A" w:rsidRPr="00BC15AF" w:rsidRDefault="00F53A3A" w:rsidP="00F53A3A">
            <w:pPr>
              <w:rPr>
                <w:rFonts w:ascii="Arial" w:hAnsi="Arial" w:cs="Arial"/>
                <w:color w:val="000000"/>
                <w:sz w:val="16"/>
                <w:szCs w:val="16"/>
              </w:rPr>
            </w:pPr>
            <w:r>
              <w:rPr>
                <w:rFonts w:ascii="Arial" w:hAnsi="Arial" w:cs="Arial"/>
                <w:color w:val="000000"/>
                <w:sz w:val="16"/>
                <w:szCs w:val="16"/>
              </w:rPr>
              <w:t>boolean</w:t>
            </w:r>
          </w:p>
        </w:tc>
      </w:tr>
      <w:tr w:rsidR="00F53A3A" w:rsidRPr="00104454" w14:paraId="41F64A85" w14:textId="77777777" w:rsidTr="00002D00">
        <w:trPr>
          <w:trHeight w:val="600"/>
        </w:trPr>
        <w:tc>
          <w:tcPr>
            <w:tcW w:w="1435" w:type="dxa"/>
            <w:tcMar>
              <w:left w:w="72" w:type="dxa"/>
              <w:right w:w="72" w:type="dxa"/>
            </w:tcMar>
          </w:tcPr>
          <w:p w14:paraId="033BEAF4" w14:textId="23AE2BDA"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2CB15388" w14:textId="6BD5077C" w:rsidR="00F53A3A" w:rsidRPr="00BC15AF" w:rsidRDefault="00F53A3A" w:rsidP="00F53A3A">
            <w:pPr>
              <w:rPr>
                <w:rFonts w:ascii="Arial" w:hAnsi="Arial" w:cs="Arial"/>
                <w:color w:val="000000"/>
                <w:sz w:val="16"/>
                <w:szCs w:val="16"/>
              </w:rPr>
            </w:pPr>
            <w:r>
              <w:rPr>
                <w:rFonts w:ascii="Arial" w:hAnsi="Arial" w:cs="Arial"/>
                <w:color w:val="000000"/>
                <w:sz w:val="16"/>
                <w:szCs w:val="16"/>
              </w:rPr>
              <w:t>allowMultiple</w:t>
            </w:r>
          </w:p>
        </w:tc>
        <w:tc>
          <w:tcPr>
            <w:tcW w:w="2487" w:type="dxa"/>
            <w:tcMar>
              <w:left w:w="72" w:type="dxa"/>
              <w:right w:w="72" w:type="dxa"/>
            </w:tcMar>
          </w:tcPr>
          <w:p w14:paraId="29DE476D" w14:textId="668D1036"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4F66E1DC" w14:textId="4CB3E4AC" w:rsidR="00F53A3A" w:rsidRPr="00BC15AF" w:rsidRDefault="00F53A3A" w:rsidP="00F53A3A">
            <w:pPr>
              <w:rPr>
                <w:rFonts w:ascii="Arial" w:hAnsi="Arial" w:cs="Arial"/>
                <w:color w:val="000000"/>
                <w:sz w:val="16"/>
                <w:szCs w:val="16"/>
              </w:rPr>
            </w:pPr>
            <w:r>
              <w:rPr>
                <w:rFonts w:ascii="Arial" w:hAnsi="Arial" w:cs="Arial"/>
                <w:color w:val="000000"/>
                <w:sz w:val="16"/>
                <w:szCs w:val="16"/>
              </w:rPr>
              <w:t>5</w:t>
            </w:r>
          </w:p>
        </w:tc>
        <w:tc>
          <w:tcPr>
            <w:tcW w:w="990" w:type="dxa"/>
            <w:tcMar>
              <w:left w:w="72" w:type="dxa"/>
              <w:right w:w="72" w:type="dxa"/>
            </w:tcMar>
          </w:tcPr>
          <w:p w14:paraId="38F396C7" w14:textId="2C587A65"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73EC32AC" w14:textId="595C3B59" w:rsidR="00F53A3A" w:rsidRPr="00BC15AF" w:rsidRDefault="00F53A3A" w:rsidP="00F53A3A">
            <w:pPr>
              <w:rPr>
                <w:rFonts w:ascii="Arial" w:hAnsi="Arial" w:cs="Arial"/>
                <w:color w:val="000000"/>
                <w:sz w:val="16"/>
                <w:szCs w:val="16"/>
              </w:rPr>
            </w:pPr>
            <w:r>
              <w:rPr>
                <w:rFonts w:ascii="Arial" w:hAnsi="Arial" w:cs="Arial"/>
                <w:color w:val="000000"/>
                <w:sz w:val="16"/>
                <w:szCs w:val="16"/>
              </w:rPr>
              <w:t>A flag indicating whether a tool type can have more than one option selected</w:t>
            </w:r>
          </w:p>
        </w:tc>
        <w:tc>
          <w:tcPr>
            <w:tcW w:w="3213" w:type="dxa"/>
            <w:tcMar>
              <w:left w:w="72" w:type="dxa"/>
              <w:right w:w="72" w:type="dxa"/>
            </w:tcMar>
          </w:tcPr>
          <w:p w14:paraId="4760DD48" w14:textId="425DAA30" w:rsidR="00F53A3A" w:rsidRPr="00BC15AF" w:rsidRDefault="00F53A3A" w:rsidP="00F53A3A">
            <w:pPr>
              <w:rPr>
                <w:rFonts w:ascii="Arial" w:hAnsi="Arial" w:cs="Arial"/>
                <w:color w:val="000000"/>
                <w:sz w:val="16"/>
                <w:szCs w:val="16"/>
              </w:rPr>
            </w:pPr>
            <w:r>
              <w:rPr>
                <w:rFonts w:ascii="Arial" w:hAnsi="Arial" w:cs="Arial"/>
                <w:color w:val="000000"/>
                <w:sz w:val="16"/>
                <w:szCs w:val="16"/>
              </w:rPr>
              <w:t>true, false, 0, 1</w:t>
            </w:r>
          </w:p>
        </w:tc>
        <w:tc>
          <w:tcPr>
            <w:tcW w:w="1350" w:type="dxa"/>
            <w:tcMar>
              <w:left w:w="72" w:type="dxa"/>
              <w:right w:w="72" w:type="dxa"/>
            </w:tcMar>
          </w:tcPr>
          <w:p w14:paraId="6A15E31A" w14:textId="1E56B9A6" w:rsidR="00F53A3A" w:rsidRPr="00BC15AF" w:rsidRDefault="00F53A3A" w:rsidP="00F53A3A">
            <w:pPr>
              <w:rPr>
                <w:rFonts w:ascii="Arial" w:hAnsi="Arial" w:cs="Arial"/>
                <w:color w:val="000000"/>
                <w:sz w:val="16"/>
                <w:szCs w:val="16"/>
              </w:rPr>
            </w:pPr>
            <w:r>
              <w:rPr>
                <w:rFonts w:ascii="Arial" w:hAnsi="Arial" w:cs="Arial"/>
                <w:color w:val="000000"/>
                <w:sz w:val="16"/>
                <w:szCs w:val="16"/>
              </w:rPr>
              <w:t>boolean</w:t>
            </w:r>
          </w:p>
        </w:tc>
      </w:tr>
      <w:tr w:rsidR="00F53A3A" w:rsidRPr="00104454" w14:paraId="13B069D9" w14:textId="77777777" w:rsidTr="00002D00">
        <w:trPr>
          <w:trHeight w:val="1500"/>
        </w:trPr>
        <w:tc>
          <w:tcPr>
            <w:tcW w:w="1435" w:type="dxa"/>
            <w:tcMar>
              <w:left w:w="72" w:type="dxa"/>
              <w:right w:w="72" w:type="dxa"/>
            </w:tcMar>
          </w:tcPr>
          <w:p w14:paraId="2095B9D1" w14:textId="001CD05A" w:rsidR="00F53A3A" w:rsidRPr="00BC15AF" w:rsidRDefault="00F53A3A" w:rsidP="00F53A3A">
            <w:pPr>
              <w:rPr>
                <w:rFonts w:ascii="Arial" w:hAnsi="Arial" w:cs="Arial"/>
                <w:color w:val="000000"/>
                <w:sz w:val="16"/>
                <w:szCs w:val="16"/>
              </w:rPr>
            </w:pPr>
            <w:r>
              <w:rPr>
                <w:rFonts w:ascii="Arial" w:hAnsi="Arial" w:cs="Arial"/>
                <w:color w:val="000000"/>
                <w:sz w:val="16"/>
                <w:szCs w:val="16"/>
              </w:rPr>
              <w:lastRenderedPageBreak/>
              <w:t> </w:t>
            </w:r>
          </w:p>
        </w:tc>
        <w:tc>
          <w:tcPr>
            <w:tcW w:w="1350" w:type="dxa"/>
            <w:tcMar>
              <w:left w:w="72" w:type="dxa"/>
              <w:right w:w="72" w:type="dxa"/>
            </w:tcMar>
          </w:tcPr>
          <w:p w14:paraId="2B06572D" w14:textId="6C71C544" w:rsidR="00F53A3A" w:rsidRPr="00BC15AF" w:rsidRDefault="00F53A3A" w:rsidP="00F53A3A">
            <w:pPr>
              <w:rPr>
                <w:rFonts w:ascii="Arial" w:hAnsi="Arial" w:cs="Arial"/>
                <w:color w:val="000000"/>
                <w:sz w:val="16"/>
                <w:szCs w:val="16"/>
              </w:rPr>
            </w:pPr>
            <w:r>
              <w:rPr>
                <w:rFonts w:ascii="Arial" w:hAnsi="Arial" w:cs="Arial"/>
                <w:color w:val="000000"/>
                <w:sz w:val="16"/>
                <w:szCs w:val="16"/>
              </w:rPr>
              <w:t>disableOnGuest</w:t>
            </w:r>
          </w:p>
        </w:tc>
        <w:tc>
          <w:tcPr>
            <w:tcW w:w="2487" w:type="dxa"/>
            <w:tcMar>
              <w:left w:w="72" w:type="dxa"/>
              <w:right w:w="72" w:type="dxa"/>
            </w:tcMar>
          </w:tcPr>
          <w:p w14:paraId="2D4B216E" w14:textId="63A9A0DD"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364E48C3" w14:textId="7D8D1A5E" w:rsidR="00F53A3A" w:rsidRPr="00BC15AF" w:rsidRDefault="00F53A3A" w:rsidP="00F53A3A">
            <w:pPr>
              <w:rPr>
                <w:rFonts w:ascii="Arial" w:hAnsi="Arial" w:cs="Arial"/>
                <w:color w:val="000000"/>
                <w:sz w:val="16"/>
                <w:szCs w:val="16"/>
              </w:rPr>
            </w:pPr>
            <w:r>
              <w:rPr>
                <w:rFonts w:ascii="Arial" w:hAnsi="Arial" w:cs="Arial"/>
                <w:color w:val="000000"/>
                <w:sz w:val="16"/>
                <w:szCs w:val="16"/>
              </w:rPr>
              <w:t>5</w:t>
            </w:r>
          </w:p>
        </w:tc>
        <w:tc>
          <w:tcPr>
            <w:tcW w:w="990" w:type="dxa"/>
            <w:tcMar>
              <w:left w:w="72" w:type="dxa"/>
              <w:right w:w="72" w:type="dxa"/>
            </w:tcMar>
          </w:tcPr>
          <w:p w14:paraId="744A2579" w14:textId="2939916B"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5B8C7B7B" w14:textId="208C86B9" w:rsidR="00F53A3A" w:rsidRPr="00BC15AF" w:rsidRDefault="00F53A3A" w:rsidP="00F53A3A">
            <w:pPr>
              <w:rPr>
                <w:rFonts w:ascii="Arial" w:hAnsi="Arial" w:cs="Arial"/>
                <w:color w:val="000000"/>
                <w:sz w:val="16"/>
                <w:szCs w:val="16"/>
              </w:rPr>
            </w:pPr>
            <w:r>
              <w:rPr>
                <w:rFonts w:ascii="Arial" w:hAnsi="Arial" w:cs="Arial"/>
                <w:color w:val="000000"/>
                <w:sz w:val="16"/>
                <w:szCs w:val="16"/>
              </w:rPr>
              <w:t xml:space="preserve"> A flag indicating whether or not an accommodation should be disabled for guest students (default is "false")</w:t>
            </w:r>
          </w:p>
        </w:tc>
        <w:tc>
          <w:tcPr>
            <w:tcW w:w="3213" w:type="dxa"/>
            <w:tcMar>
              <w:left w:w="72" w:type="dxa"/>
              <w:right w:w="72" w:type="dxa"/>
            </w:tcMar>
          </w:tcPr>
          <w:p w14:paraId="376A0682" w14:textId="4A191A4F" w:rsidR="00F53A3A" w:rsidRPr="00BC15AF" w:rsidRDefault="00F53A3A" w:rsidP="00F53A3A">
            <w:pPr>
              <w:rPr>
                <w:rFonts w:ascii="Arial" w:hAnsi="Arial" w:cs="Arial"/>
                <w:color w:val="000000"/>
                <w:sz w:val="16"/>
                <w:szCs w:val="16"/>
              </w:rPr>
            </w:pPr>
            <w:r>
              <w:rPr>
                <w:rFonts w:ascii="Arial" w:hAnsi="Arial" w:cs="Arial"/>
                <w:color w:val="000000"/>
                <w:sz w:val="16"/>
                <w:szCs w:val="16"/>
              </w:rPr>
              <w:t>true, false, 0, 1</w:t>
            </w:r>
          </w:p>
        </w:tc>
        <w:tc>
          <w:tcPr>
            <w:tcW w:w="1350" w:type="dxa"/>
            <w:tcMar>
              <w:left w:w="72" w:type="dxa"/>
              <w:right w:w="72" w:type="dxa"/>
            </w:tcMar>
          </w:tcPr>
          <w:p w14:paraId="7988877C" w14:textId="40131DE5" w:rsidR="00F53A3A" w:rsidRPr="00BC15AF" w:rsidRDefault="00F53A3A" w:rsidP="00F53A3A">
            <w:pPr>
              <w:rPr>
                <w:rFonts w:ascii="Arial" w:hAnsi="Arial" w:cs="Arial"/>
                <w:color w:val="000000"/>
                <w:sz w:val="16"/>
                <w:szCs w:val="16"/>
              </w:rPr>
            </w:pPr>
            <w:r>
              <w:rPr>
                <w:rFonts w:ascii="Arial" w:hAnsi="Arial" w:cs="Arial"/>
                <w:color w:val="000000"/>
                <w:sz w:val="16"/>
                <w:szCs w:val="16"/>
              </w:rPr>
              <w:t>boolean</w:t>
            </w:r>
          </w:p>
        </w:tc>
      </w:tr>
      <w:tr w:rsidR="00F53A3A" w:rsidRPr="00104454" w14:paraId="5E0A6B50" w14:textId="77777777" w:rsidTr="00002D00">
        <w:trPr>
          <w:trHeight w:val="300"/>
        </w:trPr>
        <w:tc>
          <w:tcPr>
            <w:tcW w:w="1435" w:type="dxa"/>
            <w:tcMar>
              <w:left w:w="72" w:type="dxa"/>
              <w:right w:w="72" w:type="dxa"/>
            </w:tcMar>
          </w:tcPr>
          <w:p w14:paraId="71D96EC3" w14:textId="386EA1D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D7B333D" w14:textId="0742E802" w:rsidR="00F53A3A" w:rsidRPr="00BC15AF" w:rsidRDefault="00F53A3A" w:rsidP="00F53A3A">
            <w:pPr>
              <w:rPr>
                <w:rFonts w:ascii="Arial" w:hAnsi="Arial" w:cs="Arial"/>
                <w:color w:val="000000"/>
                <w:sz w:val="16"/>
                <w:szCs w:val="16"/>
              </w:rPr>
            </w:pPr>
            <w:r>
              <w:rPr>
                <w:rFonts w:ascii="Arial" w:hAnsi="Arial" w:cs="Arial"/>
                <w:color w:val="000000"/>
                <w:sz w:val="16"/>
                <w:szCs w:val="16"/>
              </w:rPr>
              <w:t>name</w:t>
            </w:r>
          </w:p>
        </w:tc>
        <w:tc>
          <w:tcPr>
            <w:tcW w:w="2487" w:type="dxa"/>
            <w:tcMar>
              <w:left w:w="72" w:type="dxa"/>
              <w:right w:w="72" w:type="dxa"/>
            </w:tcMar>
          </w:tcPr>
          <w:p w14:paraId="3A698380" w14:textId="2CCB4BBA"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7CE6A541" w14:textId="0E24DE7D" w:rsidR="00F53A3A" w:rsidRPr="00BC15AF" w:rsidRDefault="00F53A3A" w:rsidP="00F53A3A">
            <w:pPr>
              <w:rPr>
                <w:rFonts w:ascii="Arial" w:hAnsi="Arial" w:cs="Arial"/>
                <w:color w:val="000000"/>
                <w:sz w:val="16"/>
                <w:szCs w:val="16"/>
              </w:rPr>
            </w:pPr>
            <w:r>
              <w:rPr>
                <w:rFonts w:ascii="Arial" w:hAnsi="Arial" w:cs="Arial"/>
                <w:color w:val="000000"/>
                <w:sz w:val="16"/>
                <w:szCs w:val="16"/>
              </w:rPr>
              <w:t>255</w:t>
            </w:r>
          </w:p>
        </w:tc>
        <w:tc>
          <w:tcPr>
            <w:tcW w:w="990" w:type="dxa"/>
            <w:tcMar>
              <w:left w:w="72" w:type="dxa"/>
              <w:right w:w="72" w:type="dxa"/>
            </w:tcMar>
          </w:tcPr>
          <w:p w14:paraId="375EB410" w14:textId="37781290"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472E909F" w14:textId="146CFE26" w:rsidR="00F53A3A" w:rsidRPr="00BC15AF" w:rsidRDefault="00F53A3A" w:rsidP="00F53A3A">
            <w:pPr>
              <w:rPr>
                <w:rFonts w:ascii="Arial" w:hAnsi="Arial" w:cs="Arial"/>
                <w:color w:val="000000"/>
                <w:sz w:val="16"/>
                <w:szCs w:val="16"/>
              </w:rPr>
            </w:pPr>
            <w:r>
              <w:rPr>
                <w:rFonts w:ascii="Arial" w:hAnsi="Arial" w:cs="Arial"/>
                <w:color w:val="000000"/>
                <w:sz w:val="16"/>
                <w:szCs w:val="16"/>
              </w:rPr>
              <w:t>The tool type "name". This is the string identifying the tool type. The tool type name may contain spaces.</w:t>
            </w:r>
          </w:p>
        </w:tc>
        <w:tc>
          <w:tcPr>
            <w:tcW w:w="3213" w:type="dxa"/>
            <w:tcMar>
              <w:left w:w="72" w:type="dxa"/>
              <w:right w:w="72" w:type="dxa"/>
            </w:tcMar>
          </w:tcPr>
          <w:p w14:paraId="606EF030" w14:textId="345EB77F" w:rsidR="00F53A3A" w:rsidRPr="00BC15AF" w:rsidRDefault="00F53A3A" w:rsidP="00F53A3A">
            <w:pPr>
              <w:rPr>
                <w:rFonts w:ascii="Arial" w:hAnsi="Arial" w:cs="Arial"/>
                <w:color w:val="000000"/>
                <w:sz w:val="16"/>
                <w:szCs w:val="16"/>
              </w:rPr>
            </w:pPr>
            <w:r>
              <w:rPr>
                <w:rFonts w:ascii="Arial" w:hAnsi="Arial" w:cs="Arial"/>
                <w:color w:val="000000"/>
                <w:sz w:val="16"/>
                <w:szCs w:val="16"/>
              </w:rPr>
              <w:t>Masking, Calculator, Mark for Review, Braille Type, etc</w:t>
            </w:r>
          </w:p>
        </w:tc>
        <w:tc>
          <w:tcPr>
            <w:tcW w:w="1350" w:type="dxa"/>
            <w:tcMar>
              <w:left w:w="72" w:type="dxa"/>
              <w:right w:w="72" w:type="dxa"/>
            </w:tcMar>
          </w:tcPr>
          <w:p w14:paraId="1B0145C5" w14:textId="30B245C0"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09B2227B" w14:textId="77777777" w:rsidTr="00002D00">
        <w:trPr>
          <w:trHeight w:val="600"/>
        </w:trPr>
        <w:tc>
          <w:tcPr>
            <w:tcW w:w="1435" w:type="dxa"/>
            <w:tcMar>
              <w:left w:w="72" w:type="dxa"/>
              <w:right w:w="72" w:type="dxa"/>
            </w:tcMar>
          </w:tcPr>
          <w:p w14:paraId="50C3B860" w14:textId="422A9C95"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F850C52" w14:textId="77C5E50E" w:rsidR="00F53A3A" w:rsidRPr="00BC15AF" w:rsidRDefault="00F53A3A" w:rsidP="00F53A3A">
            <w:pPr>
              <w:rPr>
                <w:rFonts w:ascii="Arial" w:hAnsi="Arial" w:cs="Arial"/>
                <w:color w:val="000000"/>
                <w:sz w:val="16"/>
                <w:szCs w:val="16"/>
              </w:rPr>
            </w:pPr>
            <w:r>
              <w:rPr>
                <w:rFonts w:ascii="Arial" w:hAnsi="Arial" w:cs="Arial"/>
                <w:color w:val="000000"/>
                <w:sz w:val="16"/>
                <w:szCs w:val="16"/>
              </w:rPr>
              <w:t>required</w:t>
            </w:r>
          </w:p>
        </w:tc>
        <w:tc>
          <w:tcPr>
            <w:tcW w:w="2487" w:type="dxa"/>
            <w:tcMar>
              <w:left w:w="72" w:type="dxa"/>
              <w:right w:w="72" w:type="dxa"/>
            </w:tcMar>
          </w:tcPr>
          <w:p w14:paraId="2E3690A3" w14:textId="7DF13D9F"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7E5797F3" w14:textId="2AD60090" w:rsidR="00F53A3A" w:rsidRPr="00BC15AF" w:rsidRDefault="00F53A3A" w:rsidP="00F53A3A">
            <w:pPr>
              <w:rPr>
                <w:rFonts w:ascii="Arial" w:hAnsi="Arial" w:cs="Arial"/>
                <w:color w:val="000000"/>
                <w:sz w:val="16"/>
                <w:szCs w:val="16"/>
              </w:rPr>
            </w:pPr>
            <w:r>
              <w:rPr>
                <w:rFonts w:ascii="Arial" w:hAnsi="Arial" w:cs="Arial"/>
                <w:color w:val="000000"/>
                <w:sz w:val="16"/>
                <w:szCs w:val="16"/>
              </w:rPr>
              <w:t>5</w:t>
            </w:r>
          </w:p>
        </w:tc>
        <w:tc>
          <w:tcPr>
            <w:tcW w:w="990" w:type="dxa"/>
            <w:tcMar>
              <w:left w:w="72" w:type="dxa"/>
              <w:right w:w="72" w:type="dxa"/>
            </w:tcMar>
          </w:tcPr>
          <w:p w14:paraId="016D4436" w14:textId="6EE05B44"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57DE73B4" w14:textId="301A406E" w:rsidR="00F53A3A" w:rsidRPr="00BC15AF" w:rsidRDefault="00F53A3A" w:rsidP="00F53A3A">
            <w:pPr>
              <w:rPr>
                <w:rFonts w:ascii="Arial" w:hAnsi="Arial" w:cs="Arial"/>
                <w:color w:val="000000"/>
                <w:sz w:val="16"/>
                <w:szCs w:val="16"/>
              </w:rPr>
            </w:pPr>
            <w:r>
              <w:rPr>
                <w:rFonts w:ascii="Arial" w:hAnsi="Arial" w:cs="Arial"/>
                <w:color w:val="000000"/>
                <w:sz w:val="16"/>
                <w:szCs w:val="16"/>
              </w:rPr>
              <w:t>required: A flag indicating whether or not a tool selection is required for this type of tool</w:t>
            </w:r>
          </w:p>
        </w:tc>
        <w:tc>
          <w:tcPr>
            <w:tcW w:w="3213" w:type="dxa"/>
            <w:tcMar>
              <w:left w:w="72" w:type="dxa"/>
              <w:right w:w="72" w:type="dxa"/>
            </w:tcMar>
          </w:tcPr>
          <w:p w14:paraId="0C09A10E" w14:textId="7A269832" w:rsidR="00F53A3A" w:rsidRPr="00BC15AF" w:rsidRDefault="00F53A3A" w:rsidP="00F53A3A">
            <w:pPr>
              <w:rPr>
                <w:rFonts w:ascii="Arial" w:hAnsi="Arial" w:cs="Arial"/>
                <w:color w:val="000000"/>
                <w:sz w:val="16"/>
                <w:szCs w:val="16"/>
              </w:rPr>
            </w:pPr>
            <w:r>
              <w:rPr>
                <w:rFonts w:ascii="Arial" w:hAnsi="Arial" w:cs="Arial"/>
                <w:color w:val="000000"/>
                <w:sz w:val="16"/>
                <w:szCs w:val="16"/>
              </w:rPr>
              <w:t>true, false, 0, 1</w:t>
            </w:r>
          </w:p>
        </w:tc>
        <w:tc>
          <w:tcPr>
            <w:tcW w:w="1350" w:type="dxa"/>
            <w:tcMar>
              <w:left w:w="72" w:type="dxa"/>
              <w:right w:w="72" w:type="dxa"/>
            </w:tcMar>
          </w:tcPr>
          <w:p w14:paraId="68743ACC" w14:textId="35A9A702" w:rsidR="00F53A3A" w:rsidRPr="00BC15AF" w:rsidRDefault="00F53A3A" w:rsidP="00F53A3A">
            <w:pPr>
              <w:rPr>
                <w:rFonts w:ascii="Arial" w:hAnsi="Arial" w:cs="Arial"/>
                <w:color w:val="000000"/>
                <w:sz w:val="16"/>
                <w:szCs w:val="16"/>
              </w:rPr>
            </w:pPr>
            <w:r>
              <w:rPr>
                <w:rFonts w:ascii="Arial" w:hAnsi="Arial" w:cs="Arial"/>
                <w:color w:val="000000"/>
                <w:sz w:val="16"/>
                <w:szCs w:val="16"/>
              </w:rPr>
              <w:t>boolean</w:t>
            </w:r>
          </w:p>
        </w:tc>
      </w:tr>
      <w:tr w:rsidR="00F53A3A" w:rsidRPr="00104454" w14:paraId="2293E1B3" w14:textId="77777777" w:rsidTr="00002D00">
        <w:trPr>
          <w:trHeight w:val="900"/>
        </w:trPr>
        <w:tc>
          <w:tcPr>
            <w:tcW w:w="1435" w:type="dxa"/>
            <w:tcMar>
              <w:left w:w="72" w:type="dxa"/>
              <w:right w:w="72" w:type="dxa"/>
            </w:tcMar>
          </w:tcPr>
          <w:p w14:paraId="11E17379" w14:textId="4878C07B"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11179192" w14:textId="5B7D16D5" w:rsidR="00F53A3A" w:rsidRPr="00BC15AF" w:rsidRDefault="00F53A3A" w:rsidP="00F53A3A">
            <w:pPr>
              <w:rPr>
                <w:rFonts w:ascii="Arial" w:hAnsi="Arial" w:cs="Arial"/>
                <w:color w:val="000000"/>
                <w:sz w:val="16"/>
                <w:szCs w:val="16"/>
              </w:rPr>
            </w:pPr>
            <w:r>
              <w:rPr>
                <w:rFonts w:ascii="Arial" w:hAnsi="Arial" w:cs="Arial"/>
                <w:color w:val="000000"/>
                <w:sz w:val="16"/>
                <w:szCs w:val="16"/>
              </w:rPr>
              <w:t>sortOrder</w:t>
            </w:r>
          </w:p>
        </w:tc>
        <w:tc>
          <w:tcPr>
            <w:tcW w:w="2487" w:type="dxa"/>
            <w:tcMar>
              <w:left w:w="72" w:type="dxa"/>
              <w:right w:w="72" w:type="dxa"/>
            </w:tcMar>
          </w:tcPr>
          <w:p w14:paraId="503852BF" w14:textId="68E1D5A6"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1BCB58E2" w14:textId="3ACE2D34"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631D945D" w14:textId="12A8ECF3"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00D1B1D2" w14:textId="7596DD92" w:rsidR="00F53A3A" w:rsidRPr="00BC15AF" w:rsidRDefault="00F53A3A" w:rsidP="00F53A3A">
            <w:pPr>
              <w:rPr>
                <w:rFonts w:ascii="Arial" w:hAnsi="Arial" w:cs="Arial"/>
                <w:color w:val="000000"/>
                <w:sz w:val="16"/>
                <w:szCs w:val="16"/>
              </w:rPr>
            </w:pPr>
            <w:r>
              <w:rPr>
                <w:rFonts w:ascii="Arial" w:hAnsi="Arial" w:cs="Arial"/>
                <w:color w:val="000000"/>
                <w:sz w:val="16"/>
                <w:szCs w:val="16"/>
              </w:rPr>
              <w:t xml:space="preserve"> An optional ordering of the type (ascending)</w:t>
            </w:r>
          </w:p>
        </w:tc>
        <w:tc>
          <w:tcPr>
            <w:tcW w:w="3213" w:type="dxa"/>
            <w:tcMar>
              <w:left w:w="72" w:type="dxa"/>
              <w:right w:w="72" w:type="dxa"/>
            </w:tcMar>
          </w:tcPr>
          <w:p w14:paraId="079F6656" w14:textId="37BF2C31"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0925A8B2" w14:textId="3C0F1AE9" w:rsidR="00F53A3A" w:rsidRPr="00BC15AF" w:rsidRDefault="00F53A3A" w:rsidP="00F53A3A">
            <w:pPr>
              <w:rPr>
                <w:rFonts w:ascii="Arial" w:hAnsi="Arial" w:cs="Arial"/>
                <w:color w:val="000000"/>
                <w:sz w:val="16"/>
                <w:szCs w:val="16"/>
              </w:rPr>
            </w:pPr>
            <w:r>
              <w:rPr>
                <w:rFonts w:ascii="Arial" w:hAnsi="Arial" w:cs="Arial"/>
                <w:color w:val="000000"/>
                <w:sz w:val="16"/>
                <w:szCs w:val="16"/>
              </w:rPr>
              <w:t>integer</w:t>
            </w:r>
          </w:p>
        </w:tc>
      </w:tr>
      <w:tr w:rsidR="00F53A3A" w:rsidRPr="00104454" w14:paraId="5FC80F42" w14:textId="77777777" w:rsidTr="00002D00">
        <w:trPr>
          <w:trHeight w:val="1200"/>
        </w:trPr>
        <w:tc>
          <w:tcPr>
            <w:tcW w:w="1435" w:type="dxa"/>
            <w:tcMar>
              <w:left w:w="72" w:type="dxa"/>
              <w:right w:w="72" w:type="dxa"/>
            </w:tcMar>
          </w:tcPr>
          <w:p w14:paraId="1E464C29" w14:textId="2A881E95"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09E47E9A" w14:textId="430A0DF9" w:rsidR="00F53A3A" w:rsidRPr="00BC15AF" w:rsidRDefault="00F53A3A" w:rsidP="00F53A3A">
            <w:pPr>
              <w:rPr>
                <w:rFonts w:ascii="Arial" w:hAnsi="Arial" w:cs="Arial"/>
                <w:color w:val="000000"/>
                <w:sz w:val="16"/>
                <w:szCs w:val="16"/>
              </w:rPr>
            </w:pPr>
            <w:r>
              <w:rPr>
                <w:rFonts w:ascii="Arial" w:hAnsi="Arial" w:cs="Arial"/>
                <w:color w:val="000000"/>
                <w:sz w:val="16"/>
                <w:szCs w:val="16"/>
              </w:rPr>
              <w:t>studentPackageFieldName</w:t>
            </w:r>
          </w:p>
        </w:tc>
        <w:tc>
          <w:tcPr>
            <w:tcW w:w="2487" w:type="dxa"/>
            <w:tcMar>
              <w:left w:w="72" w:type="dxa"/>
              <w:right w:w="72" w:type="dxa"/>
            </w:tcMar>
          </w:tcPr>
          <w:p w14:paraId="1DD99088" w14:textId="73C6ED1C"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3E8A848A" w14:textId="31833B57" w:rsidR="00F53A3A" w:rsidRPr="00BC15AF" w:rsidRDefault="00F53A3A" w:rsidP="00F53A3A">
            <w:pPr>
              <w:rPr>
                <w:rFonts w:ascii="Arial" w:hAnsi="Arial" w:cs="Arial"/>
                <w:color w:val="000000"/>
                <w:sz w:val="16"/>
                <w:szCs w:val="16"/>
              </w:rPr>
            </w:pPr>
            <w:r>
              <w:rPr>
                <w:rFonts w:ascii="Arial" w:hAnsi="Arial" w:cs="Arial"/>
                <w:color w:val="000000"/>
                <w:sz w:val="16"/>
                <w:szCs w:val="16"/>
              </w:rPr>
              <w:t>100</w:t>
            </w:r>
          </w:p>
        </w:tc>
        <w:tc>
          <w:tcPr>
            <w:tcW w:w="990" w:type="dxa"/>
            <w:tcMar>
              <w:left w:w="72" w:type="dxa"/>
              <w:right w:w="72" w:type="dxa"/>
            </w:tcMar>
          </w:tcPr>
          <w:p w14:paraId="630B7D22" w14:textId="12884F4D"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4ACC5F29" w14:textId="1256F685" w:rsidR="00F53A3A" w:rsidRPr="00BC15AF" w:rsidRDefault="00F53A3A" w:rsidP="00F53A3A">
            <w:pPr>
              <w:rPr>
                <w:rFonts w:ascii="Arial" w:hAnsi="Arial" w:cs="Arial"/>
                <w:color w:val="000000"/>
                <w:sz w:val="16"/>
                <w:szCs w:val="16"/>
              </w:rPr>
            </w:pPr>
            <w:r>
              <w:rPr>
                <w:rFonts w:ascii="Arial" w:hAnsi="Arial" w:cs="Arial"/>
                <w:color w:val="000000"/>
                <w:sz w:val="16"/>
                <w:szCs w:val="16"/>
              </w:rPr>
              <w:t>The name/identifier of the tool/accommodation/designated supports used by ART.</w:t>
            </w:r>
          </w:p>
        </w:tc>
        <w:tc>
          <w:tcPr>
            <w:tcW w:w="3213" w:type="dxa"/>
            <w:tcMar>
              <w:left w:w="72" w:type="dxa"/>
              <w:right w:w="72" w:type="dxa"/>
            </w:tcMar>
          </w:tcPr>
          <w:p w14:paraId="1D6B919F" w14:textId="2D3C12FA" w:rsidR="00F53A3A" w:rsidRPr="00BC15AF" w:rsidRDefault="00F53A3A" w:rsidP="00F53A3A">
            <w:pPr>
              <w:rPr>
                <w:rFonts w:ascii="Arial" w:hAnsi="Arial" w:cs="Arial"/>
                <w:color w:val="000000"/>
                <w:sz w:val="16"/>
                <w:szCs w:val="16"/>
              </w:rPr>
            </w:pPr>
            <w:r>
              <w:rPr>
                <w:rFonts w:ascii="Arial" w:hAnsi="Arial" w:cs="Arial"/>
                <w:color w:val="000000"/>
                <w:sz w:val="16"/>
                <w:szCs w:val="16"/>
              </w:rPr>
              <w:t>TDSAcc-Masking, TDSAcc-Calculator, TDSAcc-MarkForReview, etc</w:t>
            </w:r>
          </w:p>
        </w:tc>
        <w:tc>
          <w:tcPr>
            <w:tcW w:w="1350" w:type="dxa"/>
            <w:tcMar>
              <w:left w:w="72" w:type="dxa"/>
              <w:right w:w="72" w:type="dxa"/>
            </w:tcMar>
          </w:tcPr>
          <w:p w14:paraId="42BE3F8D" w14:textId="74B0BF4F"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5C964CB7" w14:textId="77777777" w:rsidTr="00002D00">
        <w:trPr>
          <w:trHeight w:val="900"/>
        </w:trPr>
        <w:tc>
          <w:tcPr>
            <w:tcW w:w="1435" w:type="dxa"/>
            <w:tcMar>
              <w:left w:w="72" w:type="dxa"/>
              <w:right w:w="72" w:type="dxa"/>
            </w:tcMar>
          </w:tcPr>
          <w:p w14:paraId="18FE3769" w14:textId="3BA82645"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6BA08837" w14:textId="3CD1068C" w:rsidR="00F53A3A" w:rsidRPr="00BC15AF" w:rsidRDefault="00F53A3A" w:rsidP="00F53A3A">
            <w:pPr>
              <w:rPr>
                <w:rFonts w:ascii="Arial" w:hAnsi="Arial" w:cs="Arial"/>
                <w:color w:val="000000"/>
                <w:sz w:val="16"/>
                <w:szCs w:val="16"/>
              </w:rPr>
            </w:pPr>
            <w:r>
              <w:rPr>
                <w:rFonts w:ascii="Arial" w:hAnsi="Arial" w:cs="Arial"/>
                <w:color w:val="000000"/>
                <w:sz w:val="16"/>
                <w:szCs w:val="16"/>
              </w:rPr>
              <w:t>type</w:t>
            </w:r>
          </w:p>
        </w:tc>
        <w:tc>
          <w:tcPr>
            <w:tcW w:w="2487" w:type="dxa"/>
            <w:tcMar>
              <w:left w:w="72" w:type="dxa"/>
              <w:right w:w="72" w:type="dxa"/>
            </w:tcMar>
          </w:tcPr>
          <w:p w14:paraId="0896945B" w14:textId="39F50EC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13C6099B" w14:textId="094429E2"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2F6B28AC" w14:textId="17076AD1"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3D040C27" w14:textId="129991BF" w:rsidR="00F53A3A" w:rsidRPr="00BC15AF" w:rsidRDefault="00F53A3A" w:rsidP="00F53A3A">
            <w:pPr>
              <w:rPr>
                <w:rFonts w:ascii="Arial" w:hAnsi="Arial" w:cs="Arial"/>
                <w:color w:val="000000"/>
                <w:sz w:val="16"/>
                <w:szCs w:val="16"/>
              </w:rPr>
            </w:pPr>
            <w:r>
              <w:rPr>
                <w:rFonts w:ascii="Arial" w:hAnsi="Arial" w:cs="Arial"/>
                <w:color w:val="000000"/>
                <w:sz w:val="16"/>
                <w:szCs w:val="16"/>
              </w:rPr>
              <w:t>The tool type</w:t>
            </w:r>
          </w:p>
        </w:tc>
        <w:tc>
          <w:tcPr>
            <w:tcW w:w="3213" w:type="dxa"/>
            <w:tcMar>
              <w:left w:w="72" w:type="dxa"/>
              <w:right w:w="72" w:type="dxa"/>
            </w:tcMar>
          </w:tcPr>
          <w:p w14:paraId="5F52FA73" w14:textId="2878FA3F" w:rsidR="00F53A3A" w:rsidRPr="00BC15AF" w:rsidRDefault="00F53A3A" w:rsidP="00F53A3A">
            <w:pPr>
              <w:rPr>
                <w:rFonts w:ascii="Arial" w:hAnsi="Arial" w:cs="Arial"/>
                <w:color w:val="000000"/>
                <w:sz w:val="16"/>
                <w:szCs w:val="16"/>
              </w:rPr>
            </w:pPr>
            <w:r>
              <w:rPr>
                <w:rFonts w:ascii="Arial" w:hAnsi="Arial" w:cs="Arial"/>
                <w:color w:val="000000"/>
                <w:sz w:val="16"/>
                <w:szCs w:val="16"/>
              </w:rPr>
              <w:t>Universal Tools, Designated Supports Accommodation</w:t>
            </w:r>
          </w:p>
        </w:tc>
        <w:tc>
          <w:tcPr>
            <w:tcW w:w="1350" w:type="dxa"/>
            <w:tcMar>
              <w:left w:w="72" w:type="dxa"/>
              <w:right w:w="72" w:type="dxa"/>
            </w:tcMar>
          </w:tcPr>
          <w:p w14:paraId="0D5EF628" w14:textId="4424FCA8"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D80837" w:rsidRPr="00104454" w14:paraId="147F8AC4" w14:textId="77777777" w:rsidTr="00002D00">
        <w:trPr>
          <w:trHeight w:val="600"/>
        </w:trPr>
        <w:tc>
          <w:tcPr>
            <w:tcW w:w="1435" w:type="dxa"/>
            <w:tcMar>
              <w:left w:w="72" w:type="dxa"/>
              <w:right w:w="72" w:type="dxa"/>
            </w:tcMar>
          </w:tcPr>
          <w:p w14:paraId="0D09F907" w14:textId="59FD9498" w:rsidR="00D80837" w:rsidRPr="00BC15AF" w:rsidRDefault="00D80837" w:rsidP="00D80837">
            <w:pPr>
              <w:rPr>
                <w:rFonts w:ascii="Arial" w:hAnsi="Arial" w:cs="Arial"/>
                <w:color w:val="000000"/>
                <w:sz w:val="16"/>
                <w:szCs w:val="16"/>
              </w:rPr>
            </w:pPr>
            <w:r>
              <w:rPr>
                <w:rFonts w:ascii="Arial" w:hAnsi="Arial" w:cs="Arial"/>
                <w:color w:val="000000"/>
                <w:sz w:val="16"/>
                <w:szCs w:val="16"/>
              </w:rPr>
              <w:t>Options</w:t>
            </w:r>
          </w:p>
        </w:tc>
        <w:tc>
          <w:tcPr>
            <w:tcW w:w="1350" w:type="dxa"/>
            <w:tcMar>
              <w:left w:w="72" w:type="dxa"/>
              <w:right w:w="72" w:type="dxa"/>
            </w:tcMar>
          </w:tcPr>
          <w:p w14:paraId="52A32E46" w14:textId="703A63B5"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59331E20" w14:textId="0B100474"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TestPackage:Test:Tools:Tool:Options</w:t>
            </w:r>
          </w:p>
        </w:tc>
        <w:tc>
          <w:tcPr>
            <w:tcW w:w="843" w:type="dxa"/>
            <w:tcMar>
              <w:left w:w="72" w:type="dxa"/>
              <w:right w:w="72" w:type="dxa"/>
            </w:tcMar>
          </w:tcPr>
          <w:p w14:paraId="1917A4A5" w14:textId="008786A0"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3B13FA73" w14:textId="00BED808"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087BE393" w14:textId="58BAB44D" w:rsidR="00D80837" w:rsidRPr="00BC15AF" w:rsidRDefault="00D80837" w:rsidP="00D80837">
            <w:pPr>
              <w:rPr>
                <w:rFonts w:ascii="Arial" w:hAnsi="Arial" w:cs="Arial"/>
                <w:color w:val="000000"/>
                <w:sz w:val="16"/>
                <w:szCs w:val="16"/>
              </w:rPr>
            </w:pPr>
            <w:r>
              <w:rPr>
                <w:rFonts w:ascii="Arial" w:hAnsi="Arial" w:cs="Arial"/>
                <w:color w:val="000000"/>
                <w:sz w:val="16"/>
                <w:szCs w:val="16"/>
              </w:rPr>
              <w:t>A list of two or more Options for the given Tool. Typically, a tool will have at the very least an "ON" or "OFF" option</w:t>
            </w:r>
          </w:p>
        </w:tc>
        <w:tc>
          <w:tcPr>
            <w:tcW w:w="3213" w:type="dxa"/>
            <w:tcMar>
              <w:left w:w="72" w:type="dxa"/>
              <w:right w:w="72" w:type="dxa"/>
            </w:tcMar>
          </w:tcPr>
          <w:p w14:paraId="13D6310F" w14:textId="0DA3DF0B"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1B24B7D6" w14:textId="62B06024"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D80837" w:rsidRPr="00104454" w14:paraId="3EA69320" w14:textId="77777777" w:rsidTr="00002D00">
        <w:trPr>
          <w:trHeight w:val="300"/>
        </w:trPr>
        <w:tc>
          <w:tcPr>
            <w:tcW w:w="1435" w:type="dxa"/>
            <w:tcMar>
              <w:left w:w="72" w:type="dxa"/>
              <w:right w:w="72" w:type="dxa"/>
            </w:tcMar>
          </w:tcPr>
          <w:p w14:paraId="7BFB4D54" w14:textId="2365394B" w:rsidR="00D80837" w:rsidRPr="00BC15AF" w:rsidRDefault="00D80837" w:rsidP="00D80837">
            <w:pPr>
              <w:rPr>
                <w:rFonts w:ascii="Arial" w:hAnsi="Arial" w:cs="Arial"/>
                <w:color w:val="000000"/>
                <w:sz w:val="16"/>
                <w:szCs w:val="16"/>
              </w:rPr>
            </w:pPr>
            <w:r>
              <w:rPr>
                <w:rFonts w:ascii="Arial" w:hAnsi="Arial" w:cs="Arial"/>
                <w:color w:val="000000"/>
                <w:sz w:val="16"/>
                <w:szCs w:val="16"/>
              </w:rPr>
              <w:t>Option</w:t>
            </w:r>
          </w:p>
        </w:tc>
        <w:tc>
          <w:tcPr>
            <w:tcW w:w="1350" w:type="dxa"/>
            <w:tcMar>
              <w:left w:w="72" w:type="dxa"/>
              <w:right w:w="72" w:type="dxa"/>
            </w:tcMar>
          </w:tcPr>
          <w:p w14:paraId="72D27E55" w14:textId="7D53C184"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10457599" w14:textId="1133EBE7"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TestPackage:Test:Tools:Tool:Options:Option</w:t>
            </w:r>
          </w:p>
        </w:tc>
        <w:tc>
          <w:tcPr>
            <w:tcW w:w="843" w:type="dxa"/>
            <w:tcMar>
              <w:left w:w="72" w:type="dxa"/>
              <w:right w:w="72" w:type="dxa"/>
            </w:tcMar>
          </w:tcPr>
          <w:p w14:paraId="53BD25A7" w14:textId="0FEDB5A4"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1A5A64EB" w14:textId="271F90BB"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18DE3868" w14:textId="0E4A9186" w:rsidR="00D80837" w:rsidRPr="00BC15AF" w:rsidRDefault="00D80837" w:rsidP="00D80837">
            <w:pPr>
              <w:rPr>
                <w:rFonts w:ascii="Arial" w:hAnsi="Arial" w:cs="Arial"/>
                <w:color w:val="000000"/>
                <w:sz w:val="16"/>
                <w:szCs w:val="16"/>
              </w:rPr>
            </w:pPr>
            <w:r>
              <w:rPr>
                <w:rFonts w:ascii="Arial" w:hAnsi="Arial" w:cs="Arial"/>
                <w:color w:val="000000"/>
                <w:sz w:val="16"/>
                <w:szCs w:val="16"/>
              </w:rPr>
              <w:t>An Option for a Tool. For some tools, the list of Options should contain at least two elements - an "ON" and an "OFF" Option.</w:t>
            </w:r>
          </w:p>
        </w:tc>
        <w:tc>
          <w:tcPr>
            <w:tcW w:w="3213" w:type="dxa"/>
            <w:tcMar>
              <w:left w:w="72" w:type="dxa"/>
              <w:right w:w="72" w:type="dxa"/>
            </w:tcMar>
          </w:tcPr>
          <w:p w14:paraId="2026A7A1" w14:textId="5DBD83C4"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05F987A9" w14:textId="4A74D7FC"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F53A3A" w:rsidRPr="00104454" w14:paraId="44E6D854" w14:textId="77777777" w:rsidTr="00002D00">
        <w:trPr>
          <w:trHeight w:val="300"/>
        </w:trPr>
        <w:tc>
          <w:tcPr>
            <w:tcW w:w="1435" w:type="dxa"/>
            <w:tcMar>
              <w:left w:w="72" w:type="dxa"/>
              <w:right w:w="72" w:type="dxa"/>
            </w:tcMar>
          </w:tcPr>
          <w:p w14:paraId="176705F3" w14:textId="7F8EB9F5"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665BEE27" w14:textId="2180DCEC" w:rsidR="00F53A3A" w:rsidRPr="00BC15AF" w:rsidRDefault="00F53A3A" w:rsidP="00F53A3A">
            <w:pPr>
              <w:rPr>
                <w:rFonts w:ascii="Arial" w:hAnsi="Arial" w:cs="Arial"/>
                <w:color w:val="000000"/>
                <w:sz w:val="16"/>
                <w:szCs w:val="16"/>
              </w:rPr>
            </w:pPr>
            <w:r>
              <w:rPr>
                <w:rFonts w:ascii="Arial" w:hAnsi="Arial" w:cs="Arial"/>
                <w:color w:val="000000"/>
                <w:sz w:val="16"/>
                <w:szCs w:val="16"/>
              </w:rPr>
              <w:t>code</w:t>
            </w:r>
          </w:p>
        </w:tc>
        <w:tc>
          <w:tcPr>
            <w:tcW w:w="2487" w:type="dxa"/>
            <w:tcMar>
              <w:left w:w="72" w:type="dxa"/>
              <w:right w:w="72" w:type="dxa"/>
            </w:tcMar>
          </w:tcPr>
          <w:p w14:paraId="6FCC34D1" w14:textId="67A81962"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0813304A" w14:textId="36E2A1AA" w:rsidR="00F53A3A" w:rsidRPr="00BC15AF" w:rsidRDefault="00F53A3A" w:rsidP="00F53A3A">
            <w:pPr>
              <w:rPr>
                <w:rFonts w:ascii="Arial" w:hAnsi="Arial" w:cs="Arial"/>
                <w:color w:val="000000"/>
                <w:sz w:val="16"/>
                <w:szCs w:val="16"/>
              </w:rPr>
            </w:pPr>
            <w:r>
              <w:rPr>
                <w:rFonts w:ascii="Arial" w:hAnsi="Arial" w:cs="Arial"/>
                <w:color w:val="000000"/>
                <w:sz w:val="16"/>
                <w:szCs w:val="16"/>
              </w:rPr>
              <w:t>255</w:t>
            </w:r>
          </w:p>
        </w:tc>
        <w:tc>
          <w:tcPr>
            <w:tcW w:w="990" w:type="dxa"/>
            <w:tcMar>
              <w:left w:w="72" w:type="dxa"/>
              <w:right w:w="72" w:type="dxa"/>
            </w:tcMar>
          </w:tcPr>
          <w:p w14:paraId="63302BD2" w14:textId="2F60C12A"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4A0E062F" w14:textId="2DDF29E5" w:rsidR="00F53A3A" w:rsidRPr="00BC15AF" w:rsidRDefault="00F53A3A" w:rsidP="00F53A3A">
            <w:pPr>
              <w:rPr>
                <w:rFonts w:ascii="Arial" w:hAnsi="Arial" w:cs="Arial"/>
                <w:color w:val="000000"/>
                <w:sz w:val="16"/>
                <w:szCs w:val="16"/>
              </w:rPr>
            </w:pPr>
            <w:r>
              <w:rPr>
                <w:rFonts w:ascii="Arial" w:hAnsi="Arial" w:cs="Arial"/>
                <w:color w:val="000000"/>
                <w:sz w:val="16"/>
                <w:szCs w:val="16"/>
              </w:rPr>
              <w:t>The ISAAP code corresponding to the Tool Option</w:t>
            </w:r>
          </w:p>
        </w:tc>
        <w:tc>
          <w:tcPr>
            <w:tcW w:w="3213" w:type="dxa"/>
            <w:tcMar>
              <w:left w:w="72" w:type="dxa"/>
              <w:right w:w="72" w:type="dxa"/>
            </w:tcMar>
          </w:tcPr>
          <w:p w14:paraId="17100C53" w14:textId="65571486" w:rsidR="00F53A3A" w:rsidRPr="00BC15AF" w:rsidRDefault="00F53A3A" w:rsidP="00F53A3A">
            <w:pPr>
              <w:rPr>
                <w:rFonts w:ascii="Arial" w:hAnsi="Arial" w:cs="Arial"/>
                <w:color w:val="000000"/>
                <w:sz w:val="16"/>
                <w:szCs w:val="16"/>
              </w:rPr>
            </w:pPr>
            <w:r>
              <w:rPr>
                <w:rFonts w:ascii="Arial" w:hAnsi="Arial" w:cs="Arial"/>
                <w:color w:val="000000"/>
                <w:sz w:val="16"/>
                <w:szCs w:val="16"/>
              </w:rPr>
              <w:t>TDS_MfR0, TDS_Masking1, TDS_ExpandablePassages0, etc</w:t>
            </w:r>
          </w:p>
        </w:tc>
        <w:tc>
          <w:tcPr>
            <w:tcW w:w="1350" w:type="dxa"/>
            <w:tcMar>
              <w:left w:w="72" w:type="dxa"/>
              <w:right w:w="72" w:type="dxa"/>
            </w:tcMar>
          </w:tcPr>
          <w:p w14:paraId="5DB5780F" w14:textId="58BB4CD1"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460D9AD3" w14:textId="77777777" w:rsidTr="00002D00">
        <w:trPr>
          <w:trHeight w:val="600"/>
        </w:trPr>
        <w:tc>
          <w:tcPr>
            <w:tcW w:w="1435" w:type="dxa"/>
            <w:tcMar>
              <w:left w:w="72" w:type="dxa"/>
              <w:right w:w="72" w:type="dxa"/>
            </w:tcMar>
          </w:tcPr>
          <w:p w14:paraId="6705DD43" w14:textId="247EDC99" w:rsidR="00F53A3A" w:rsidRPr="00BC15AF" w:rsidRDefault="00F53A3A" w:rsidP="00F53A3A">
            <w:pPr>
              <w:rPr>
                <w:rFonts w:ascii="Arial" w:hAnsi="Arial" w:cs="Arial"/>
                <w:color w:val="000000"/>
                <w:sz w:val="16"/>
                <w:szCs w:val="16"/>
              </w:rPr>
            </w:pPr>
            <w:r>
              <w:rPr>
                <w:rFonts w:ascii="Arial" w:hAnsi="Arial" w:cs="Arial"/>
                <w:color w:val="000000"/>
                <w:sz w:val="16"/>
                <w:szCs w:val="16"/>
              </w:rPr>
              <w:lastRenderedPageBreak/>
              <w:t> </w:t>
            </w:r>
          </w:p>
        </w:tc>
        <w:tc>
          <w:tcPr>
            <w:tcW w:w="1350" w:type="dxa"/>
            <w:tcMar>
              <w:left w:w="72" w:type="dxa"/>
              <w:right w:w="72" w:type="dxa"/>
            </w:tcMar>
          </w:tcPr>
          <w:p w14:paraId="67064FDE" w14:textId="31E197EC" w:rsidR="00F53A3A" w:rsidRPr="00BC15AF" w:rsidRDefault="00F53A3A" w:rsidP="00F53A3A">
            <w:pPr>
              <w:rPr>
                <w:rFonts w:ascii="Arial" w:hAnsi="Arial" w:cs="Arial"/>
                <w:color w:val="000000"/>
                <w:sz w:val="16"/>
                <w:szCs w:val="16"/>
              </w:rPr>
            </w:pPr>
            <w:r>
              <w:rPr>
                <w:rFonts w:ascii="Arial" w:hAnsi="Arial" w:cs="Arial"/>
                <w:color w:val="000000"/>
                <w:sz w:val="16"/>
                <w:szCs w:val="16"/>
              </w:rPr>
              <w:t>default</w:t>
            </w:r>
          </w:p>
        </w:tc>
        <w:tc>
          <w:tcPr>
            <w:tcW w:w="2487" w:type="dxa"/>
            <w:tcMar>
              <w:left w:w="72" w:type="dxa"/>
              <w:right w:w="72" w:type="dxa"/>
            </w:tcMar>
          </w:tcPr>
          <w:p w14:paraId="7832F380" w14:textId="368E175F"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55B47F5E" w14:textId="04235ACD" w:rsidR="00F53A3A" w:rsidRPr="00BC15AF" w:rsidRDefault="00F53A3A" w:rsidP="00F53A3A">
            <w:pPr>
              <w:rPr>
                <w:rFonts w:ascii="Arial" w:hAnsi="Arial" w:cs="Arial"/>
                <w:color w:val="000000"/>
                <w:sz w:val="16"/>
                <w:szCs w:val="16"/>
              </w:rPr>
            </w:pPr>
            <w:r>
              <w:rPr>
                <w:rFonts w:ascii="Arial" w:hAnsi="Arial" w:cs="Arial"/>
                <w:color w:val="000000"/>
                <w:sz w:val="16"/>
                <w:szCs w:val="16"/>
              </w:rPr>
              <w:t>5</w:t>
            </w:r>
          </w:p>
        </w:tc>
        <w:tc>
          <w:tcPr>
            <w:tcW w:w="990" w:type="dxa"/>
            <w:tcMar>
              <w:left w:w="72" w:type="dxa"/>
              <w:right w:w="72" w:type="dxa"/>
            </w:tcMar>
          </w:tcPr>
          <w:p w14:paraId="08871B62" w14:textId="5B5F224B"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42323719" w14:textId="6BB37D72" w:rsidR="00F53A3A" w:rsidRPr="00BC15AF" w:rsidRDefault="00F53A3A" w:rsidP="00F53A3A">
            <w:pPr>
              <w:rPr>
                <w:rFonts w:ascii="Arial" w:hAnsi="Arial" w:cs="Arial"/>
                <w:color w:val="000000"/>
                <w:sz w:val="16"/>
                <w:szCs w:val="16"/>
              </w:rPr>
            </w:pPr>
            <w:r>
              <w:rPr>
                <w:rFonts w:ascii="Arial" w:hAnsi="Arial" w:cs="Arial"/>
                <w:color w:val="000000"/>
                <w:sz w:val="16"/>
                <w:szCs w:val="16"/>
              </w:rPr>
              <w:t>Flag indicating whether the option is the default selected option (default is "false")</w:t>
            </w:r>
          </w:p>
        </w:tc>
        <w:tc>
          <w:tcPr>
            <w:tcW w:w="3213" w:type="dxa"/>
            <w:tcMar>
              <w:left w:w="72" w:type="dxa"/>
              <w:right w:w="72" w:type="dxa"/>
            </w:tcMar>
          </w:tcPr>
          <w:p w14:paraId="1B789246" w14:textId="5FE07553" w:rsidR="00F53A3A" w:rsidRPr="00BC15AF" w:rsidRDefault="00F53A3A" w:rsidP="00F53A3A">
            <w:pPr>
              <w:rPr>
                <w:rFonts w:ascii="Arial" w:hAnsi="Arial" w:cs="Arial"/>
                <w:color w:val="000000"/>
                <w:sz w:val="16"/>
                <w:szCs w:val="16"/>
              </w:rPr>
            </w:pPr>
            <w:r>
              <w:rPr>
                <w:rFonts w:ascii="Arial" w:hAnsi="Arial" w:cs="Arial"/>
                <w:color w:val="000000"/>
                <w:sz w:val="16"/>
                <w:szCs w:val="16"/>
              </w:rPr>
              <w:t>true, false, 0, 1</w:t>
            </w:r>
          </w:p>
        </w:tc>
        <w:tc>
          <w:tcPr>
            <w:tcW w:w="1350" w:type="dxa"/>
            <w:tcMar>
              <w:left w:w="72" w:type="dxa"/>
              <w:right w:w="72" w:type="dxa"/>
            </w:tcMar>
          </w:tcPr>
          <w:p w14:paraId="7B905940" w14:textId="4101D52F" w:rsidR="00F53A3A" w:rsidRPr="00BC15AF" w:rsidRDefault="00F53A3A" w:rsidP="00F53A3A">
            <w:pPr>
              <w:rPr>
                <w:rFonts w:ascii="Arial" w:hAnsi="Arial" w:cs="Arial"/>
                <w:color w:val="000000"/>
                <w:sz w:val="16"/>
                <w:szCs w:val="16"/>
              </w:rPr>
            </w:pPr>
            <w:r>
              <w:rPr>
                <w:rFonts w:ascii="Arial" w:hAnsi="Arial" w:cs="Arial"/>
                <w:color w:val="000000"/>
                <w:sz w:val="16"/>
                <w:szCs w:val="16"/>
              </w:rPr>
              <w:t>boolean</w:t>
            </w:r>
          </w:p>
        </w:tc>
      </w:tr>
      <w:tr w:rsidR="00F53A3A" w:rsidRPr="00104454" w14:paraId="44ED0C44" w14:textId="77777777" w:rsidTr="00002D00">
        <w:trPr>
          <w:trHeight w:val="300"/>
        </w:trPr>
        <w:tc>
          <w:tcPr>
            <w:tcW w:w="1435" w:type="dxa"/>
            <w:tcMar>
              <w:left w:w="72" w:type="dxa"/>
              <w:right w:w="72" w:type="dxa"/>
            </w:tcMar>
          </w:tcPr>
          <w:p w14:paraId="12F96433" w14:textId="7E5C325A"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0485C050" w14:textId="3204B56F" w:rsidR="00F53A3A" w:rsidRPr="00BC15AF" w:rsidRDefault="00F53A3A" w:rsidP="00F53A3A">
            <w:pPr>
              <w:rPr>
                <w:rFonts w:ascii="Arial" w:hAnsi="Arial" w:cs="Arial"/>
                <w:color w:val="000000"/>
                <w:sz w:val="16"/>
                <w:szCs w:val="16"/>
              </w:rPr>
            </w:pPr>
            <w:r>
              <w:rPr>
                <w:rFonts w:ascii="Arial" w:hAnsi="Arial" w:cs="Arial"/>
                <w:color w:val="000000"/>
                <w:sz w:val="16"/>
                <w:szCs w:val="16"/>
              </w:rPr>
              <w:t>label</w:t>
            </w:r>
          </w:p>
        </w:tc>
        <w:tc>
          <w:tcPr>
            <w:tcW w:w="2487" w:type="dxa"/>
            <w:tcMar>
              <w:left w:w="72" w:type="dxa"/>
              <w:right w:w="72" w:type="dxa"/>
            </w:tcMar>
          </w:tcPr>
          <w:p w14:paraId="1A2F70FE" w14:textId="79B13E36"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290E6F08" w14:textId="1FAC841F"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29C64692" w14:textId="38555F52" w:rsidR="00F53A3A" w:rsidRPr="00BC15AF" w:rsidRDefault="00F53A3A" w:rsidP="00F53A3A">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368E1F83" w14:textId="3E36A042" w:rsidR="00F53A3A" w:rsidRPr="00BC15AF" w:rsidRDefault="00F53A3A" w:rsidP="00F53A3A">
            <w:pPr>
              <w:rPr>
                <w:rFonts w:ascii="Arial" w:hAnsi="Arial" w:cs="Arial"/>
                <w:color w:val="000000"/>
                <w:sz w:val="16"/>
                <w:szCs w:val="16"/>
              </w:rPr>
            </w:pPr>
            <w:r>
              <w:rPr>
                <w:rFonts w:ascii="Arial" w:hAnsi="Arial" w:cs="Arial"/>
                <w:color w:val="000000"/>
                <w:sz w:val="16"/>
                <w:szCs w:val="16"/>
              </w:rPr>
              <w:t>The label value in which the option should be displayed on the UI</w:t>
            </w:r>
          </w:p>
        </w:tc>
        <w:tc>
          <w:tcPr>
            <w:tcW w:w="3213" w:type="dxa"/>
            <w:tcMar>
              <w:left w:w="72" w:type="dxa"/>
              <w:right w:w="72" w:type="dxa"/>
            </w:tcMar>
          </w:tcPr>
          <w:p w14:paraId="055BC194" w14:textId="50AEEB27"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2C1E0E34" w14:textId="61801593"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50ABA081" w14:textId="77777777" w:rsidTr="00002D00">
        <w:trPr>
          <w:trHeight w:val="300"/>
        </w:trPr>
        <w:tc>
          <w:tcPr>
            <w:tcW w:w="1435" w:type="dxa"/>
            <w:tcMar>
              <w:left w:w="72" w:type="dxa"/>
              <w:right w:w="72" w:type="dxa"/>
            </w:tcMar>
          </w:tcPr>
          <w:p w14:paraId="54FC5E00" w14:textId="09C8A38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70AF02E9" w14:textId="71359CC6" w:rsidR="00F53A3A" w:rsidRPr="00BC15AF" w:rsidRDefault="00F53A3A" w:rsidP="00F53A3A">
            <w:pPr>
              <w:rPr>
                <w:rFonts w:ascii="Arial" w:hAnsi="Arial" w:cs="Arial"/>
                <w:color w:val="000000"/>
                <w:sz w:val="16"/>
                <w:szCs w:val="16"/>
              </w:rPr>
            </w:pPr>
            <w:r>
              <w:rPr>
                <w:rFonts w:ascii="Arial" w:hAnsi="Arial" w:cs="Arial"/>
                <w:color w:val="000000"/>
                <w:sz w:val="16"/>
                <w:szCs w:val="16"/>
              </w:rPr>
              <w:t>sortOrder</w:t>
            </w:r>
          </w:p>
        </w:tc>
        <w:tc>
          <w:tcPr>
            <w:tcW w:w="2487" w:type="dxa"/>
            <w:tcMar>
              <w:left w:w="72" w:type="dxa"/>
              <w:right w:w="72" w:type="dxa"/>
            </w:tcMar>
          </w:tcPr>
          <w:p w14:paraId="050F877B" w14:textId="30CC3D02"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3FCD1D46" w14:textId="264D50EB"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3AE8EAFC" w14:textId="7F25FD04"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148B963F" w14:textId="6F6884C0" w:rsidR="00F53A3A" w:rsidRPr="00BC15AF" w:rsidRDefault="00F53A3A" w:rsidP="00F53A3A">
            <w:pPr>
              <w:rPr>
                <w:rFonts w:ascii="Arial" w:hAnsi="Arial" w:cs="Arial"/>
                <w:color w:val="000000"/>
                <w:sz w:val="16"/>
                <w:szCs w:val="16"/>
              </w:rPr>
            </w:pPr>
            <w:r>
              <w:rPr>
                <w:rFonts w:ascii="Arial" w:hAnsi="Arial" w:cs="Arial"/>
                <w:color w:val="000000"/>
                <w:sz w:val="16"/>
                <w:szCs w:val="16"/>
              </w:rPr>
              <w:t>The order value in which the option should be displayed on the UI</w:t>
            </w:r>
          </w:p>
        </w:tc>
        <w:tc>
          <w:tcPr>
            <w:tcW w:w="3213" w:type="dxa"/>
            <w:tcMar>
              <w:left w:w="72" w:type="dxa"/>
              <w:right w:w="72" w:type="dxa"/>
            </w:tcMar>
          </w:tcPr>
          <w:p w14:paraId="4A0FBA6A" w14:textId="17B9B529"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586F51F1" w14:textId="4A679FAA" w:rsidR="00F53A3A" w:rsidRPr="00BC15AF" w:rsidRDefault="00F53A3A" w:rsidP="00F53A3A">
            <w:pPr>
              <w:rPr>
                <w:rFonts w:ascii="Arial" w:hAnsi="Arial" w:cs="Arial"/>
                <w:color w:val="000000"/>
                <w:sz w:val="16"/>
                <w:szCs w:val="16"/>
              </w:rPr>
            </w:pPr>
            <w:r>
              <w:rPr>
                <w:rFonts w:ascii="Arial" w:hAnsi="Arial" w:cs="Arial"/>
                <w:color w:val="000000"/>
                <w:sz w:val="16"/>
                <w:szCs w:val="16"/>
              </w:rPr>
              <w:t>integer</w:t>
            </w:r>
          </w:p>
        </w:tc>
      </w:tr>
      <w:tr w:rsidR="00D80837" w:rsidRPr="00104454" w14:paraId="0FD7D72F" w14:textId="77777777" w:rsidTr="00002D00">
        <w:trPr>
          <w:trHeight w:val="300"/>
        </w:trPr>
        <w:tc>
          <w:tcPr>
            <w:tcW w:w="1435" w:type="dxa"/>
            <w:tcMar>
              <w:left w:w="72" w:type="dxa"/>
              <w:right w:w="72" w:type="dxa"/>
            </w:tcMar>
          </w:tcPr>
          <w:p w14:paraId="63395512" w14:textId="04651853" w:rsidR="00D80837" w:rsidRPr="00BC15AF" w:rsidRDefault="00D80837" w:rsidP="00D80837">
            <w:pPr>
              <w:rPr>
                <w:rFonts w:ascii="Arial" w:hAnsi="Arial" w:cs="Arial"/>
                <w:color w:val="000000"/>
                <w:sz w:val="16"/>
                <w:szCs w:val="16"/>
              </w:rPr>
            </w:pPr>
            <w:r>
              <w:rPr>
                <w:rFonts w:ascii="Arial" w:hAnsi="Arial" w:cs="Arial"/>
                <w:color w:val="000000"/>
                <w:sz w:val="16"/>
                <w:szCs w:val="16"/>
              </w:rPr>
              <w:t>Dependencies</w:t>
            </w:r>
          </w:p>
        </w:tc>
        <w:tc>
          <w:tcPr>
            <w:tcW w:w="1350" w:type="dxa"/>
            <w:tcMar>
              <w:left w:w="72" w:type="dxa"/>
              <w:right w:w="72" w:type="dxa"/>
            </w:tcMar>
          </w:tcPr>
          <w:p w14:paraId="29817612" w14:textId="3562DA48"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669B64E8" w14:textId="2C5CC37D"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TestPackage:Test:Tools:Tool:Options:Option:Dependencies</w:t>
            </w:r>
          </w:p>
        </w:tc>
        <w:tc>
          <w:tcPr>
            <w:tcW w:w="843" w:type="dxa"/>
            <w:tcMar>
              <w:left w:w="72" w:type="dxa"/>
              <w:right w:w="72" w:type="dxa"/>
            </w:tcMar>
          </w:tcPr>
          <w:p w14:paraId="727B0659" w14:textId="7DC46940"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74AF7E03" w14:textId="71FEA1A1" w:rsidR="00D80837" w:rsidRPr="00BC15AF" w:rsidRDefault="00D80837" w:rsidP="00D80837">
            <w:pPr>
              <w:rPr>
                <w:rFonts w:ascii="Arial" w:hAnsi="Arial" w:cs="Arial"/>
                <w:color w:val="000000"/>
                <w:sz w:val="16"/>
                <w:szCs w:val="16"/>
              </w:rPr>
            </w:pPr>
            <w:r>
              <w:rPr>
                <w:rFonts w:ascii="Arial" w:hAnsi="Arial" w:cs="Arial"/>
                <w:color w:val="000000"/>
                <w:sz w:val="16"/>
                <w:szCs w:val="16"/>
              </w:rPr>
              <w:t>Optional</w:t>
            </w:r>
          </w:p>
        </w:tc>
        <w:tc>
          <w:tcPr>
            <w:tcW w:w="2817" w:type="dxa"/>
            <w:tcMar>
              <w:left w:w="72" w:type="dxa"/>
              <w:right w:w="72" w:type="dxa"/>
            </w:tcMar>
          </w:tcPr>
          <w:p w14:paraId="0B8238B2" w14:textId="61B83FA5" w:rsidR="00D80837" w:rsidRPr="00BC15AF" w:rsidRDefault="00D80837" w:rsidP="00D80837">
            <w:pPr>
              <w:rPr>
                <w:rFonts w:ascii="Arial" w:hAnsi="Arial" w:cs="Arial"/>
                <w:color w:val="000000"/>
                <w:sz w:val="16"/>
                <w:szCs w:val="16"/>
              </w:rPr>
            </w:pPr>
            <w:r>
              <w:rPr>
                <w:rFonts w:ascii="Arial" w:hAnsi="Arial" w:cs="Arial"/>
                <w:color w:val="000000"/>
                <w:sz w:val="16"/>
                <w:szCs w:val="16"/>
              </w:rPr>
              <w:t>(OPTIONAL) A list of one or more dependencies indicating whether an Option(s) should be enabled based on other Tool selections</w:t>
            </w:r>
          </w:p>
        </w:tc>
        <w:tc>
          <w:tcPr>
            <w:tcW w:w="3213" w:type="dxa"/>
            <w:tcMar>
              <w:left w:w="72" w:type="dxa"/>
              <w:right w:w="72" w:type="dxa"/>
            </w:tcMar>
          </w:tcPr>
          <w:p w14:paraId="1DC5C508" w14:textId="746E908E"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47247881" w14:textId="50AC7BD7"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D80837" w:rsidRPr="00104454" w14:paraId="72A1607D" w14:textId="77777777" w:rsidTr="00002D00">
        <w:trPr>
          <w:trHeight w:val="600"/>
        </w:trPr>
        <w:tc>
          <w:tcPr>
            <w:tcW w:w="1435" w:type="dxa"/>
            <w:tcMar>
              <w:left w:w="72" w:type="dxa"/>
              <w:right w:w="72" w:type="dxa"/>
            </w:tcMar>
          </w:tcPr>
          <w:p w14:paraId="6666D38E" w14:textId="0417C272" w:rsidR="00D80837" w:rsidRPr="00BC15AF" w:rsidRDefault="00D80837" w:rsidP="00D80837">
            <w:pPr>
              <w:rPr>
                <w:rFonts w:ascii="Arial" w:hAnsi="Arial" w:cs="Arial"/>
                <w:color w:val="000000"/>
                <w:sz w:val="16"/>
                <w:szCs w:val="16"/>
              </w:rPr>
            </w:pPr>
            <w:r>
              <w:rPr>
                <w:rFonts w:ascii="Arial" w:hAnsi="Arial" w:cs="Arial"/>
                <w:color w:val="000000"/>
                <w:sz w:val="16"/>
                <w:szCs w:val="16"/>
              </w:rPr>
              <w:t>Dependency</w:t>
            </w:r>
          </w:p>
        </w:tc>
        <w:tc>
          <w:tcPr>
            <w:tcW w:w="1350" w:type="dxa"/>
            <w:tcMar>
              <w:left w:w="72" w:type="dxa"/>
              <w:right w:w="72" w:type="dxa"/>
            </w:tcMar>
          </w:tcPr>
          <w:p w14:paraId="11CED23E" w14:textId="1E8B5300"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2487" w:type="dxa"/>
            <w:tcMar>
              <w:left w:w="72" w:type="dxa"/>
              <w:right w:w="72" w:type="dxa"/>
            </w:tcMar>
          </w:tcPr>
          <w:p w14:paraId="46645E54" w14:textId="61FBFAB1" w:rsidR="00D80837" w:rsidRPr="00BC15AF" w:rsidRDefault="00D80837" w:rsidP="00D80837">
            <w:pPr>
              <w:rPr>
                <w:rFonts w:ascii="Arial" w:hAnsi="Arial" w:cs="Arial"/>
                <w:color w:val="000000"/>
                <w:sz w:val="16"/>
                <w:szCs w:val="16"/>
              </w:rPr>
            </w:pPr>
            <w:r>
              <w:rPr>
                <w:rFonts w:ascii="Arial" w:hAnsi="Arial" w:cs="Arial"/>
                <w:color w:val="000000"/>
                <w:sz w:val="16"/>
                <w:szCs w:val="16"/>
              </w:rPr>
              <w:t>TestPackage:Test:Tools:Tool:Options:Option:Dependencies:Dependency</w:t>
            </w:r>
          </w:p>
        </w:tc>
        <w:tc>
          <w:tcPr>
            <w:tcW w:w="843" w:type="dxa"/>
            <w:tcMar>
              <w:left w:w="72" w:type="dxa"/>
              <w:right w:w="72" w:type="dxa"/>
            </w:tcMar>
          </w:tcPr>
          <w:p w14:paraId="13839323" w14:textId="1ACD5462"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990" w:type="dxa"/>
            <w:tcMar>
              <w:left w:w="72" w:type="dxa"/>
              <w:right w:w="72" w:type="dxa"/>
            </w:tcMar>
          </w:tcPr>
          <w:p w14:paraId="39B0584B" w14:textId="53397254" w:rsidR="00D80837" w:rsidRPr="00BC15AF" w:rsidRDefault="00D80837" w:rsidP="00D80837">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3D380006" w14:textId="5784872C" w:rsidR="00D80837" w:rsidRPr="00BC15AF" w:rsidRDefault="00D80837" w:rsidP="00D80837">
            <w:pPr>
              <w:rPr>
                <w:rFonts w:ascii="Arial" w:hAnsi="Arial" w:cs="Arial"/>
                <w:color w:val="000000"/>
                <w:sz w:val="16"/>
                <w:szCs w:val="16"/>
              </w:rPr>
            </w:pPr>
            <w:r>
              <w:rPr>
                <w:rFonts w:ascii="Arial" w:hAnsi="Arial" w:cs="Arial"/>
                <w:color w:val="000000"/>
                <w:sz w:val="16"/>
                <w:szCs w:val="16"/>
              </w:rPr>
              <w:t>A Dependency defines a rule for when a specific Tool Option should be enabled or available to an examinee.</w:t>
            </w:r>
            <w:r>
              <w:rPr>
                <w:rFonts w:ascii="Arial" w:hAnsi="Arial" w:cs="Arial"/>
                <w:color w:val="000000"/>
                <w:sz w:val="16"/>
                <w:szCs w:val="16"/>
              </w:rPr>
              <w:br/>
            </w:r>
            <w:r>
              <w:rPr>
                <w:rFonts w:ascii="Arial" w:hAnsi="Arial" w:cs="Arial"/>
                <w:color w:val="000000"/>
                <w:sz w:val="16"/>
                <w:szCs w:val="16"/>
              </w:rPr>
              <w:br/>
              <w:t>The Dependency can be read as:</w:t>
            </w:r>
            <w:r>
              <w:rPr>
                <w:rFonts w:ascii="Arial" w:hAnsi="Arial" w:cs="Arial"/>
                <w:color w:val="000000"/>
                <w:sz w:val="16"/>
                <w:szCs w:val="16"/>
              </w:rPr>
              <w:br/>
              <w:t xml:space="preserve">   if &lt;ifToolType&gt; is &lt;ifToolCode&gt;, then the option is enabled</w:t>
            </w:r>
            <w:r>
              <w:rPr>
                <w:rFonts w:ascii="Arial" w:hAnsi="Arial" w:cs="Arial"/>
                <w:color w:val="000000"/>
                <w:sz w:val="16"/>
                <w:szCs w:val="16"/>
              </w:rPr>
              <w:br/>
              <w:t xml:space="preserve">   e.g., "IF &lt;Language&gt; IS &lt;ENU&gt;, THEN &lt;'Emboss' option should be enabled&gt;"</w:t>
            </w:r>
          </w:p>
        </w:tc>
        <w:tc>
          <w:tcPr>
            <w:tcW w:w="3213" w:type="dxa"/>
            <w:tcMar>
              <w:left w:w="72" w:type="dxa"/>
              <w:right w:w="72" w:type="dxa"/>
            </w:tcMar>
          </w:tcPr>
          <w:p w14:paraId="2865CAA9" w14:textId="124282F8"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641C7F1F" w14:textId="1CA731B9" w:rsidR="00D80837" w:rsidRPr="00BC15AF" w:rsidRDefault="00D80837" w:rsidP="00D80837">
            <w:pPr>
              <w:rPr>
                <w:rFonts w:ascii="Arial" w:hAnsi="Arial" w:cs="Arial"/>
                <w:color w:val="000000"/>
                <w:sz w:val="16"/>
                <w:szCs w:val="16"/>
              </w:rPr>
            </w:pPr>
            <w:r>
              <w:rPr>
                <w:rFonts w:ascii="Arial" w:hAnsi="Arial" w:cs="Arial"/>
                <w:color w:val="000000"/>
                <w:sz w:val="16"/>
                <w:szCs w:val="16"/>
              </w:rPr>
              <w:t> </w:t>
            </w:r>
          </w:p>
        </w:tc>
      </w:tr>
      <w:tr w:rsidR="00F53A3A" w:rsidRPr="00104454" w14:paraId="00D4B3B9" w14:textId="77777777" w:rsidTr="00002D00">
        <w:trPr>
          <w:trHeight w:val="1200"/>
        </w:trPr>
        <w:tc>
          <w:tcPr>
            <w:tcW w:w="1435" w:type="dxa"/>
            <w:tcMar>
              <w:left w:w="72" w:type="dxa"/>
              <w:right w:w="72" w:type="dxa"/>
            </w:tcMar>
          </w:tcPr>
          <w:p w14:paraId="218595DC" w14:textId="552B4093"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1CD2CB6D" w14:textId="77593458" w:rsidR="00F53A3A" w:rsidRPr="00BC15AF" w:rsidRDefault="00F53A3A" w:rsidP="00F53A3A">
            <w:pPr>
              <w:rPr>
                <w:rFonts w:ascii="Arial" w:hAnsi="Arial" w:cs="Arial"/>
                <w:color w:val="000000"/>
                <w:sz w:val="16"/>
                <w:szCs w:val="16"/>
              </w:rPr>
            </w:pPr>
            <w:r>
              <w:rPr>
                <w:rFonts w:ascii="Arial" w:hAnsi="Arial" w:cs="Arial"/>
                <w:color w:val="000000"/>
                <w:sz w:val="16"/>
                <w:szCs w:val="16"/>
              </w:rPr>
              <w:t>ifToolCode</w:t>
            </w:r>
          </w:p>
        </w:tc>
        <w:tc>
          <w:tcPr>
            <w:tcW w:w="2487" w:type="dxa"/>
            <w:tcMar>
              <w:left w:w="72" w:type="dxa"/>
              <w:right w:w="72" w:type="dxa"/>
            </w:tcMar>
          </w:tcPr>
          <w:p w14:paraId="5DD2D868" w14:textId="343A1838"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7CC4F661" w14:textId="33BFE6C0" w:rsidR="00F53A3A" w:rsidRPr="00BC15AF" w:rsidRDefault="00F53A3A" w:rsidP="00F53A3A">
            <w:pPr>
              <w:rPr>
                <w:rFonts w:ascii="Arial" w:hAnsi="Arial" w:cs="Arial"/>
                <w:color w:val="000000"/>
                <w:sz w:val="16"/>
                <w:szCs w:val="16"/>
              </w:rPr>
            </w:pPr>
            <w:r>
              <w:rPr>
                <w:rFonts w:ascii="Arial" w:hAnsi="Arial" w:cs="Arial"/>
                <w:color w:val="000000"/>
                <w:sz w:val="16"/>
                <w:szCs w:val="16"/>
              </w:rPr>
              <w:t>255</w:t>
            </w:r>
          </w:p>
        </w:tc>
        <w:tc>
          <w:tcPr>
            <w:tcW w:w="990" w:type="dxa"/>
            <w:tcMar>
              <w:left w:w="72" w:type="dxa"/>
              <w:right w:w="72" w:type="dxa"/>
            </w:tcMar>
          </w:tcPr>
          <w:p w14:paraId="2B2CD6F5" w14:textId="64041563"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723F483F" w14:textId="0BB5554E" w:rsidR="00F53A3A" w:rsidRPr="00BC15AF" w:rsidRDefault="00F53A3A" w:rsidP="00F53A3A">
            <w:pPr>
              <w:rPr>
                <w:rFonts w:ascii="Arial" w:hAnsi="Arial" w:cs="Arial"/>
                <w:color w:val="000000"/>
                <w:sz w:val="16"/>
                <w:szCs w:val="16"/>
              </w:rPr>
            </w:pPr>
            <w:r>
              <w:rPr>
                <w:rFonts w:ascii="Arial" w:hAnsi="Arial" w:cs="Arial"/>
                <w:color w:val="000000"/>
                <w:sz w:val="16"/>
                <w:szCs w:val="16"/>
              </w:rPr>
              <w:t>The conditional tool code (option) of the rule</w:t>
            </w:r>
          </w:p>
        </w:tc>
        <w:tc>
          <w:tcPr>
            <w:tcW w:w="3213" w:type="dxa"/>
            <w:tcMar>
              <w:left w:w="72" w:type="dxa"/>
              <w:right w:w="72" w:type="dxa"/>
            </w:tcMar>
          </w:tcPr>
          <w:p w14:paraId="00C39187" w14:textId="469638C0"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69B2863D" w14:textId="0C0BE60F"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r w:rsidR="00F53A3A" w:rsidRPr="00104454" w14:paraId="1B8DB55A" w14:textId="77777777" w:rsidTr="00002D00">
        <w:trPr>
          <w:trHeight w:val="300"/>
        </w:trPr>
        <w:tc>
          <w:tcPr>
            <w:tcW w:w="1435" w:type="dxa"/>
            <w:tcMar>
              <w:left w:w="72" w:type="dxa"/>
              <w:right w:w="72" w:type="dxa"/>
            </w:tcMar>
          </w:tcPr>
          <w:p w14:paraId="7AFF6BD0" w14:textId="3F858BCA"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1350" w:type="dxa"/>
            <w:tcMar>
              <w:left w:w="72" w:type="dxa"/>
              <w:right w:w="72" w:type="dxa"/>
            </w:tcMar>
          </w:tcPr>
          <w:p w14:paraId="33D7FFD4" w14:textId="0150A305" w:rsidR="00F53A3A" w:rsidRPr="00BC15AF" w:rsidRDefault="00F53A3A" w:rsidP="00F53A3A">
            <w:pPr>
              <w:rPr>
                <w:rFonts w:ascii="Arial" w:hAnsi="Arial" w:cs="Arial"/>
                <w:color w:val="000000"/>
                <w:sz w:val="16"/>
                <w:szCs w:val="16"/>
              </w:rPr>
            </w:pPr>
            <w:r>
              <w:rPr>
                <w:rFonts w:ascii="Arial" w:hAnsi="Arial" w:cs="Arial"/>
                <w:color w:val="000000"/>
                <w:sz w:val="16"/>
                <w:szCs w:val="16"/>
              </w:rPr>
              <w:t>ifToolType</w:t>
            </w:r>
          </w:p>
        </w:tc>
        <w:tc>
          <w:tcPr>
            <w:tcW w:w="2487" w:type="dxa"/>
            <w:tcMar>
              <w:left w:w="72" w:type="dxa"/>
              <w:right w:w="72" w:type="dxa"/>
            </w:tcMar>
          </w:tcPr>
          <w:p w14:paraId="007E3160" w14:textId="0D8ABA1B" w:rsidR="00F53A3A" w:rsidRPr="00BC15AF" w:rsidRDefault="00F53A3A" w:rsidP="00F53A3A">
            <w:pPr>
              <w:rPr>
                <w:rFonts w:ascii="Arial" w:hAnsi="Arial" w:cs="Arial"/>
                <w:color w:val="000000"/>
                <w:sz w:val="16"/>
                <w:szCs w:val="16"/>
              </w:rPr>
            </w:pPr>
            <w:r>
              <w:rPr>
                <w:rFonts w:ascii="Arial" w:hAnsi="Arial" w:cs="Arial"/>
                <w:color w:val="000000"/>
                <w:sz w:val="16"/>
                <w:szCs w:val="16"/>
              </w:rPr>
              <w:t> </w:t>
            </w:r>
          </w:p>
        </w:tc>
        <w:tc>
          <w:tcPr>
            <w:tcW w:w="843" w:type="dxa"/>
            <w:tcMar>
              <w:left w:w="72" w:type="dxa"/>
              <w:right w:w="72" w:type="dxa"/>
            </w:tcMar>
          </w:tcPr>
          <w:p w14:paraId="0438DCB0" w14:textId="1E1255A2" w:rsidR="00F53A3A" w:rsidRPr="00BC15AF" w:rsidRDefault="00F53A3A" w:rsidP="00F53A3A">
            <w:pPr>
              <w:rPr>
                <w:rFonts w:ascii="Arial" w:hAnsi="Arial" w:cs="Arial"/>
                <w:color w:val="000000"/>
                <w:sz w:val="16"/>
                <w:szCs w:val="16"/>
              </w:rPr>
            </w:pPr>
            <w:r>
              <w:rPr>
                <w:rFonts w:ascii="Arial" w:hAnsi="Arial" w:cs="Arial"/>
                <w:color w:val="000000"/>
                <w:sz w:val="16"/>
                <w:szCs w:val="16"/>
              </w:rPr>
              <w:t>255</w:t>
            </w:r>
          </w:p>
        </w:tc>
        <w:tc>
          <w:tcPr>
            <w:tcW w:w="990" w:type="dxa"/>
            <w:tcMar>
              <w:left w:w="72" w:type="dxa"/>
              <w:right w:w="72" w:type="dxa"/>
            </w:tcMar>
          </w:tcPr>
          <w:p w14:paraId="1476F0E2" w14:textId="406BF331" w:rsidR="00F53A3A" w:rsidRPr="00BC15AF" w:rsidRDefault="00F53A3A" w:rsidP="00F53A3A">
            <w:pPr>
              <w:rPr>
                <w:rFonts w:ascii="Arial" w:hAnsi="Arial" w:cs="Arial"/>
                <w:color w:val="000000"/>
                <w:sz w:val="16"/>
                <w:szCs w:val="16"/>
              </w:rPr>
            </w:pPr>
            <w:r>
              <w:rPr>
                <w:rFonts w:ascii="Arial" w:hAnsi="Arial" w:cs="Arial"/>
                <w:color w:val="000000"/>
                <w:sz w:val="16"/>
                <w:szCs w:val="16"/>
              </w:rPr>
              <w:t>Always</w:t>
            </w:r>
          </w:p>
        </w:tc>
        <w:tc>
          <w:tcPr>
            <w:tcW w:w="2817" w:type="dxa"/>
            <w:tcMar>
              <w:left w:w="72" w:type="dxa"/>
              <w:right w:w="72" w:type="dxa"/>
            </w:tcMar>
          </w:tcPr>
          <w:p w14:paraId="3203BBC4" w14:textId="085D7E00" w:rsidR="00F53A3A" w:rsidRPr="00BC15AF" w:rsidRDefault="00F53A3A" w:rsidP="00F53A3A">
            <w:pPr>
              <w:rPr>
                <w:rFonts w:ascii="Arial" w:hAnsi="Arial" w:cs="Arial"/>
                <w:color w:val="000000"/>
                <w:sz w:val="16"/>
                <w:szCs w:val="16"/>
              </w:rPr>
            </w:pPr>
            <w:r>
              <w:rPr>
                <w:rFonts w:ascii="Arial" w:hAnsi="Arial" w:cs="Arial"/>
                <w:color w:val="000000"/>
                <w:sz w:val="16"/>
                <w:szCs w:val="16"/>
              </w:rPr>
              <w:t>The conditional tool type of the rule</w:t>
            </w:r>
          </w:p>
        </w:tc>
        <w:tc>
          <w:tcPr>
            <w:tcW w:w="3213" w:type="dxa"/>
            <w:tcMar>
              <w:left w:w="72" w:type="dxa"/>
              <w:right w:w="72" w:type="dxa"/>
            </w:tcMar>
          </w:tcPr>
          <w:p w14:paraId="54472879" w14:textId="05B7840B" w:rsidR="00F53A3A" w:rsidRPr="00BC15AF" w:rsidRDefault="00F53A3A" w:rsidP="00F53A3A">
            <w:pPr>
              <w:rPr>
                <w:rFonts w:ascii="Arial" w:hAnsi="Arial" w:cs="Arial"/>
                <w:color w:val="000000"/>
                <w:sz w:val="16"/>
                <w:szCs w:val="16"/>
              </w:rPr>
            </w:pPr>
            <w:r>
              <w:rPr>
                <w:rFonts w:ascii="Arial" w:hAnsi="Arial" w:cs="Arial"/>
                <w:color w:val="000000"/>
                <w:sz w:val="16"/>
                <w:szCs w:val="16"/>
              </w:rPr>
              <w:t>One or more printable ASCII characters</w:t>
            </w:r>
          </w:p>
        </w:tc>
        <w:tc>
          <w:tcPr>
            <w:tcW w:w="1350" w:type="dxa"/>
            <w:tcMar>
              <w:left w:w="72" w:type="dxa"/>
              <w:right w:w="72" w:type="dxa"/>
            </w:tcMar>
          </w:tcPr>
          <w:p w14:paraId="48E886F1" w14:textId="6C515CC1" w:rsidR="00F53A3A" w:rsidRPr="00BC15AF" w:rsidRDefault="00F53A3A" w:rsidP="00F53A3A">
            <w:pPr>
              <w:rPr>
                <w:rFonts w:ascii="Arial" w:hAnsi="Arial" w:cs="Arial"/>
                <w:color w:val="000000"/>
                <w:sz w:val="16"/>
                <w:szCs w:val="16"/>
              </w:rPr>
            </w:pPr>
            <w:r>
              <w:rPr>
                <w:rFonts w:ascii="Arial" w:hAnsi="Arial" w:cs="Arial"/>
                <w:color w:val="000000"/>
                <w:sz w:val="16"/>
                <w:szCs w:val="16"/>
              </w:rPr>
              <w:t>token</w:t>
            </w:r>
          </w:p>
        </w:tc>
      </w:tr>
    </w:tbl>
    <w:p w14:paraId="0DA4D352" w14:textId="635C3D12" w:rsidR="00CA3EEB" w:rsidRDefault="00CA3EEB" w:rsidP="00CC34FC">
      <w:pPr>
        <w:pStyle w:val="Heading1"/>
        <w:rPr>
          <w:rFonts w:ascii="Consolas" w:eastAsiaTheme="minorHAnsi" w:hAnsi="Consolas" w:cs="Lucida Sans Typewriter"/>
          <w:color w:val="268BD2"/>
          <w:sz w:val="16"/>
          <w:szCs w:val="16"/>
        </w:rPr>
      </w:pPr>
    </w:p>
    <w:p w14:paraId="649FB454" w14:textId="77777777" w:rsidR="00CA3EEB" w:rsidRDefault="00CA3EEB">
      <w:pPr>
        <w:spacing w:before="0" w:after="200" w:line="276" w:lineRule="auto"/>
        <w:rPr>
          <w:rFonts w:ascii="Consolas" w:eastAsiaTheme="minorHAnsi" w:hAnsi="Consolas" w:cs="Lucida Sans Typewriter"/>
          <w:b/>
          <w:bCs/>
          <w:color w:val="268BD2"/>
          <w:sz w:val="16"/>
          <w:szCs w:val="16"/>
        </w:rPr>
      </w:pPr>
      <w:r>
        <w:rPr>
          <w:rFonts w:ascii="Consolas" w:eastAsiaTheme="minorHAnsi" w:hAnsi="Consolas" w:cs="Lucida Sans Typewriter"/>
          <w:color w:val="268BD2"/>
          <w:sz w:val="16"/>
          <w:szCs w:val="16"/>
        </w:rPr>
        <w:br w:type="page"/>
      </w:r>
    </w:p>
    <w:p w14:paraId="7DE55E36" w14:textId="5DD5DDB8" w:rsidR="00CA3EEB" w:rsidRDefault="00CA3EEB">
      <w:pPr>
        <w:spacing w:before="0" w:after="200" w:line="276" w:lineRule="auto"/>
        <w:rPr>
          <w:rFonts w:ascii="Consolas" w:eastAsiaTheme="minorHAnsi" w:hAnsi="Consolas" w:cs="Lucida Sans Typewriter"/>
          <w:b/>
          <w:bCs/>
          <w:color w:val="268BD2"/>
          <w:sz w:val="16"/>
          <w:szCs w:val="16"/>
        </w:rPr>
      </w:pPr>
      <w:r>
        <w:rPr>
          <w:rFonts w:ascii="Consolas" w:eastAsiaTheme="minorHAnsi" w:hAnsi="Consolas" w:cs="Lucida Sans Typewriter"/>
          <w:color w:val="268BD2"/>
          <w:sz w:val="16"/>
          <w:szCs w:val="16"/>
        </w:rPr>
        <w:lastRenderedPageBreak/>
        <w:br w:type="page"/>
      </w:r>
    </w:p>
    <w:p w14:paraId="191CE069" w14:textId="77777777" w:rsidR="00CA3EEB" w:rsidRDefault="00CA3EEB" w:rsidP="00CC34FC">
      <w:pPr>
        <w:pStyle w:val="Heading1"/>
        <w:rPr>
          <w:rFonts w:ascii="Consolas" w:eastAsiaTheme="minorHAnsi" w:hAnsi="Consolas" w:cs="Lucida Sans Typewriter"/>
          <w:color w:val="268BD2"/>
          <w:sz w:val="16"/>
          <w:szCs w:val="16"/>
        </w:rPr>
      </w:pPr>
    </w:p>
    <w:p w14:paraId="68965B52" w14:textId="4556DE76" w:rsidR="00CA3EEB" w:rsidRDefault="00CA3EEB" w:rsidP="00CA3EEB">
      <w:pPr>
        <w:pStyle w:val="Heading1"/>
      </w:pPr>
      <w:bookmarkStart w:id="6" w:name="_Toc453066933"/>
      <w:bookmarkStart w:id="7" w:name="_Toc514102553"/>
      <w:r>
        <w:t xml:space="preserve">Sample XML </w:t>
      </w:r>
      <w:bookmarkEnd w:id="6"/>
      <w:r>
        <w:t>Files</w:t>
      </w:r>
      <w:bookmarkEnd w:id="7"/>
    </w:p>
    <w:p w14:paraId="6B3A4090" w14:textId="77777777" w:rsidR="00CA3EEB" w:rsidRDefault="00CA3EEB" w:rsidP="00CA3EEB">
      <w:r>
        <w:t>A couple of example of the Enhanced Adminstration Package Format files are listed below.</w:t>
      </w:r>
    </w:p>
    <w:p w14:paraId="55692534" w14:textId="09CDE18E" w:rsidR="0055487B" w:rsidRDefault="0055487B">
      <w:pPr>
        <w:spacing w:before="0" w:after="200" w:line="276" w:lineRule="auto"/>
      </w:pPr>
      <w:r>
        <w:br w:type="page"/>
      </w:r>
    </w:p>
    <w:p w14:paraId="34CBC41B" w14:textId="52187C70" w:rsidR="00CA3EEB" w:rsidRDefault="00933307" w:rsidP="00CA3EEB">
      <w:pPr>
        <w:pStyle w:val="Heading3"/>
        <w:ind w:left="0"/>
        <w:jc w:val="center"/>
      </w:pPr>
      <w:bookmarkStart w:id="8" w:name="_Toc453066934"/>
      <w:bookmarkStart w:id="9" w:name="_Toc514102554"/>
      <w:r>
        <w:lastRenderedPageBreak/>
        <w:t xml:space="preserve">IAB </w:t>
      </w:r>
      <w:r w:rsidR="00077E38">
        <w:t>Fixed Form Sample</w:t>
      </w:r>
      <w:r w:rsidR="00CA3EEB">
        <w:t xml:space="preserve"> XML </w:t>
      </w:r>
      <w:bookmarkEnd w:id="8"/>
      <w:r w:rsidR="00077E38">
        <w:t>File</w:t>
      </w:r>
      <w:bookmarkEnd w:id="9"/>
    </w:p>
    <w:p w14:paraId="636BC0BC" w14:textId="5FEDF0FC" w:rsidR="00077E38" w:rsidRDefault="00077E38" w:rsidP="00077E38">
      <w:r>
        <w:t xml:space="preserve">Below is an ELA 11 Performance Test Administration Package which is an example of a fixed form </w:t>
      </w:r>
      <w:r w:rsidR="00933307">
        <w:t xml:space="preserve">IAB </w:t>
      </w:r>
      <w:r>
        <w:t>test package</w:t>
      </w:r>
      <w:r w:rsidRPr="00077E38">
        <w:t xml:space="preserve"> </w:t>
      </w:r>
      <w:r>
        <w:t>in the Enhanced Adminstration Package Format:</w:t>
      </w:r>
    </w:p>
    <w:p w14:paraId="12034676" w14:textId="77777777" w:rsidR="00CA3EEB" w:rsidRPr="0003543B" w:rsidRDefault="00CA3EEB" w:rsidP="00CA3EEB"/>
    <w:p w14:paraId="22B2E5C6"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&lt;TestPackage publisher="SBAC" publishDate="2017-06-16T13:51:00Z" subject="ELA" type="interim" version="1" bankKey="200" academicYear="2018"&gt;</w:t>
      </w:r>
    </w:p>
    <w:p w14:paraId="4425ACA7"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t>&lt;Blueprint&gt;</w:t>
      </w:r>
    </w:p>
    <w:p w14:paraId="745D66B2"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&lt;BlueprintElement id="SBAC-IAB-FIXED-G11E-Perf-Explanatory-Marshmallow_QA" type="test"&gt;</w:t>
      </w:r>
    </w:p>
    <w:p w14:paraId="3E39A74F"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&lt;Scoring&gt;</w:t>
      </w:r>
    </w:p>
    <w:p w14:paraId="44D46A39"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&lt;PerformanceLevels&gt;</w:t>
      </w:r>
    </w:p>
    <w:p w14:paraId="23FBF575"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&lt;PerformanceLevel scaledLo="2299.0" scaledHi="2493.0" pLevel="1"/&gt;</w:t>
      </w:r>
    </w:p>
    <w:p w14:paraId="140460CC"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&lt;PerformanceLevel scaledLo="2493.0" scaledHi="2583.0" pLevel="2"/&gt;</w:t>
      </w:r>
    </w:p>
    <w:p w14:paraId="07023D0B"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&lt;PerformanceLevel scaledLo="2583.0" scaledHi="2682.0" pLevel="3"/&gt;</w:t>
      </w:r>
    </w:p>
    <w:p w14:paraId="7BEC74AF"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&lt;PerformanceLevel scaledLo="2682.0" scaledHi="2795.0" pLevel="4"/&gt;</w:t>
      </w:r>
    </w:p>
    <w:p w14:paraId="3945456D"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&lt;/PerformanceLevels&gt;</w:t>
      </w:r>
    </w:p>
    <w:p w14:paraId="31853726"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&lt;Rules&gt;</w:t>
      </w:r>
    </w:p>
    <w:p w14:paraId="5EA16A65"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&lt;Rule computationOrder="10" name="SBACIABAttemptedness"/&gt;</w:t>
      </w:r>
    </w:p>
    <w:p w14:paraId="717B8A5E"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&lt;Rule computationOrder="40" name="SEBasedPLWithRounding"&gt;</w:t>
      </w:r>
    </w:p>
    <w:p w14:paraId="2B7824A5"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&lt;Parameter name="seMultiple" id="7B19E304-3863-4F12-9A75-E311DD578EC1" type="double" position="1"&gt;</w:t>
      </w:r>
    </w:p>
    <w:p w14:paraId="3B22A861"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&lt;Value value="1.5"/&gt;</w:t>
      </w:r>
    </w:p>
    <w:p w14:paraId="3BA2744B"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&lt;/Parameter&gt;</w:t>
      </w:r>
    </w:p>
    <w:p w14:paraId="62544007"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&lt;Parameter name="proficientPerformanceLevel" id="2EE0DDB3-7AD5-495E-B1CE-72D4C2BB1AAC" type="int" position="2"&gt;</w:t>
      </w:r>
    </w:p>
    <w:p w14:paraId="55294421"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&lt;Value value="3"/&gt;</w:t>
      </w:r>
    </w:p>
    <w:p w14:paraId="2B277BEF"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&lt;/Parameter&gt;</w:t>
      </w:r>
    </w:p>
    <w:p w14:paraId="24CA406A"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&lt;Parameter name="LOT" id="4363F62B-647C-4831-B334-DA5A1B5EA596" type="double" position="3"&gt;</w:t>
      </w:r>
    </w:p>
    <w:p w14:paraId="7E15EC02"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&lt;Value value="-2.4375"/&gt;</w:t>
      </w:r>
    </w:p>
    <w:p w14:paraId="2A0C1033"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&lt;/Parameter&gt;</w:t>
      </w:r>
    </w:p>
    <w:p w14:paraId="2BD63797"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&lt;Parameter name="HOT" id="8191A641-6455-4AAF-840F-FF13BD6E5747" type="double" position="4"&gt;</w:t>
      </w:r>
    </w:p>
    <w:p w14:paraId="541F6522"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&lt;Value value="3.3392"/&gt;</w:t>
      </w:r>
    </w:p>
    <w:p w14:paraId="5377BBEB"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&lt;/Parameter&gt;</w:t>
      </w:r>
    </w:p>
    <w:p w14:paraId="3370F5CC"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&lt;/Rule&gt;</w:t>
      </w:r>
    </w:p>
    <w:p w14:paraId="0F925B45"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&lt;Rule computationOrder="20" name="SBACTheta"&gt;</w:t>
      </w:r>
    </w:p>
    <w:p w14:paraId="7CC41677"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&lt;Parameter name="LOT" id="933D98F3-34BC-4957-8FAE-0B66CB0AB41E" type="double" position="1"&gt;</w:t>
      </w:r>
    </w:p>
    <w:p w14:paraId="099EE079"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&lt;Value value="-2.4375"/&gt;</w:t>
      </w:r>
    </w:p>
    <w:p w14:paraId="2F164492"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&lt;/Parameter&gt;</w:t>
      </w:r>
    </w:p>
    <w:p w14:paraId="04515AE0"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&lt;Parameter name="HOT" id="11D307FC-7B83-4ECC-AAF8-C5E1445897C8" type="double" position="2"&gt;</w:t>
      </w:r>
    </w:p>
    <w:p w14:paraId="401801F1"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&lt;Value value="3.3392"/&gt;</w:t>
      </w:r>
    </w:p>
    <w:p w14:paraId="740F47B9"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&lt;/Parameter&gt;</w:t>
      </w:r>
    </w:p>
    <w:p w14:paraId="093F87DC"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&lt;Parameter name="seLimit" id="E766945F-93FF-4671-B21D-ADCEFDB02AF3" type="double" position="3"&gt;</w:t>
      </w:r>
    </w:p>
    <w:p w14:paraId="654BBBF1"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&lt;Value value="2.5"/&gt;</w:t>
      </w:r>
    </w:p>
    <w:p w14:paraId="2575EF29"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&lt;/Parameter&gt;</w:t>
      </w:r>
    </w:p>
    <w:p w14:paraId="3864ACDF"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&lt;/Rule&gt;</w:t>
      </w:r>
    </w:p>
    <w:p w14:paraId="0948AA9A"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&lt;Rule computationOrder="30" name="ScaleScore"/&gt;</w:t>
      </w:r>
    </w:p>
    <w:p w14:paraId="43C58347"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&lt;Rule computationOrder="50" name="SBACAccommodationUseCodes"&gt;</w:t>
      </w:r>
    </w:p>
    <w:p w14:paraId="0B4A1084"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&lt;Parameter name="accomNoCodes" id="A04CEA62-7A8C-4C39-859D-CEDA15FAA0AA" type="string" position="1"&gt;</w:t>
      </w:r>
    </w:p>
    <w:p w14:paraId="336843A3"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lastRenderedPageBreak/>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&lt;Property name="indextype" value="string"/&gt;</w:t>
      </w:r>
    </w:p>
    <w:p w14:paraId="41F79A15"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&lt;Value index="Print Size" value="TDS_PS_L0"/&gt;</w:t>
      </w:r>
    </w:p>
    <w:p w14:paraId="52DEF79C"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&lt;/Parameter&gt;</w:t>
      </w:r>
    </w:p>
    <w:p w14:paraId="4ECE0FA9"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&lt;/Rule&gt;</w:t>
      </w:r>
    </w:p>
    <w:p w14:paraId="523BA720"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&lt;/Rules&gt;</w:t>
      </w:r>
    </w:p>
    <w:p w14:paraId="55876392"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&lt;/Scoring&gt;</w:t>
      </w:r>
    </w:p>
    <w:p w14:paraId="4603B5ED"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&lt;BlueprintElement id="SBAC-IAB-FIXED-G11E-Perf-Exp-Marshmallow-1-ELA-11" type="segment"/&gt;</w:t>
      </w:r>
    </w:p>
    <w:p w14:paraId="17670F6E"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&lt;BlueprintElement id="SBAC-IAB-FIXED-G11E-Perf-Exp-Marshmallow-2-ELA-11" type="segment"/&gt;&lt;/BlueprintElement&gt;</w:t>
      </w:r>
    </w:p>
    <w:p w14:paraId="67C7A9A1"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&lt;BlueprintElement id="2-W" type="claim"&gt;</w:t>
      </w:r>
    </w:p>
    <w:p w14:paraId="71C367F1"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&lt;BlueprintElement id="2-W|4-11" type="target"/&gt;&lt;/BlueprintElement&gt;</w:t>
      </w:r>
    </w:p>
    <w:p w14:paraId="70777C50"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&lt;BlueprintElement id="4-CR" type="claim"&gt;</w:t>
      </w:r>
    </w:p>
    <w:p w14:paraId="32E8FB54"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&lt;BlueprintElement id="4-CR|2-11" type="target"/&gt;</w:t>
      </w:r>
    </w:p>
    <w:p w14:paraId="2EFE9F82"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&lt;BlueprintElement id="4-CR|4-11" type="target"/&gt;&lt;/BlueprintElement&gt;</w:t>
      </w:r>
    </w:p>
    <w:p w14:paraId="7939F778"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t>&lt;/Blueprint&gt;</w:t>
      </w:r>
    </w:p>
    <w:p w14:paraId="3FD7AE1B"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t>&lt;Test id="SBAC-IAB-FIXED-G11E-Perf-Explanatory-Marshmallow_QA" label="High School ELA Performance Task - How We Learn (IAB)_QA"&gt;</w:t>
      </w:r>
    </w:p>
    <w:p w14:paraId="503F10DB"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&lt;Segments&gt;</w:t>
      </w:r>
    </w:p>
    <w:p w14:paraId="1E76939A"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 position="1" id="SBAC-IAB-FIXED-G11E-Perf-Exp-Marshmallow-1-ELA-11" label="(SBAC)SBAC-IAB-FIXED-G11E-Perf-Exp-Marshmallow-1-ELA-11-Winter-2017-2018" algorithmImplementation="AIR FIXEDFORM1" algorithmType="fixedform"&gt;</w:t>
      </w:r>
    </w:p>
    <w:p w14:paraId="46093FF4"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&lt;SegmentBlueprint&gt;</w:t>
      </w:r>
    </w:p>
    <w:p w14:paraId="6BE758A4"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&lt;SegmentBlueprintElement minFieldTestItems="0" maxFieldTestItems="0" minExamItems="0" maxExamItems="3" idRef="4-CR"/&gt;</w:t>
      </w:r>
    </w:p>
    <w:p w14:paraId="25408616"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&lt;SegmentBlueprintElement minFieldTestItems="0" maxFieldTestItems="0" minExamItems="0" maxExamItems="3" idRef="4-CR|2-11"/&gt;</w:t>
      </w:r>
    </w:p>
    <w:p w14:paraId="3764D33C"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&lt;SegmentBlueprintElement minFieldTestItems="0" maxFieldTestItems="0" minExamItems="0" maxExamItems="3" idRef="4-CR|4-11"/&gt;</w:t>
      </w:r>
    </w:p>
    <w:p w14:paraId="32086516"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&lt;SegmentBlueprintElement minFieldTestItems="0" maxFieldTestItems="0" minExamItems="2" maxExamItems="2" idRef="SBAC-IAB-FIXED-G11E-Perf-Exp-Marshmallow-1-ELA-11"&gt;</w:t>
      </w:r>
    </w:p>
    <w:p w14:paraId="071AD0FE"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&lt;ItemSelection&gt;</w:t>
      </w:r>
    </w:p>
    <w:p w14:paraId="2AD04524"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&lt;Property name="slope" value="85.8"/&gt;</w:t>
      </w:r>
    </w:p>
    <w:p w14:paraId="12F937A5"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&lt;Property name="intercept" value="2508.2"/&gt;</w:t>
      </w:r>
    </w:p>
    <w:p w14:paraId="7DD865F1"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&lt;/ItemSelection&gt;</w:t>
      </w:r>
    </w:p>
    <w:p w14:paraId="71CBC6CF"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&lt;/SegmentBlueprintElement&gt;</w:t>
      </w:r>
    </w:p>
    <w:p w14:paraId="3196E192"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&lt;/SegmentBlueprint&gt;</w:t>
      </w:r>
    </w:p>
    <w:p w14:paraId="045866F3"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&lt;SegmentForms&gt;</w:t>
      </w:r>
    </w:p>
    <w:p w14:paraId="4E7221A3"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&lt;SegmentForm id="IAB-G11E-PT1-2018 ENG" cohort="Default"&gt;</w:t>
      </w:r>
    </w:p>
    <w:p w14:paraId="0B814E3F"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&lt;Presentations&gt;</w:t>
      </w:r>
    </w:p>
    <w:p w14:paraId="7AA38D2B"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 label="English" code="ENU"/&gt;</w:t>
      </w:r>
    </w:p>
    <w:p w14:paraId="6F6B92FE"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 label="Braille" code="ENU-Braille"/&gt;</w:t>
      </w:r>
    </w:p>
    <w:p w14:paraId="0CF31B87"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&lt;/Presentations&gt;</w:t>
      </w:r>
    </w:p>
    <w:p w14:paraId="6573CA41"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&lt;ItemGroup maxResponses="ALL" maxItems="ALL" id="2025"&gt;</w:t>
      </w:r>
    </w:p>
    <w:p w14:paraId="26231301"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&lt;Stimulus id="2025"/&gt;</w:t>
      </w:r>
    </w:p>
    <w:p w14:paraId="2A9CDCB7"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 administrationRequired="false" responseRequired="false" handScored="false" doNotScore="false" active="true" fieldTest="false" id="62023" type="SA"&gt;</w:t>
      </w:r>
    </w:p>
    <w:p w14:paraId="5ECC19AB"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&lt;BlueprintReferences&gt;</w:t>
      </w:r>
    </w:p>
    <w:p w14:paraId="57019002"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 idRef="SBAC-IAB-FIXED-G11E-Perf-Exp-Marshmallow-1-ELA-11"/&gt;</w:t>
      </w:r>
    </w:p>
    <w:p w14:paraId="71FE833A"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 idRef="4-CR"/&gt;</w:t>
      </w:r>
    </w:p>
    <w:p w14:paraId="4BFD347E"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 idRef="4-CR|2-11"/&gt;</w:t>
      </w:r>
    </w:p>
    <w:p w14:paraId="4BD39951"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&lt;/BlueprintReferences&gt;</w:t>
      </w:r>
    </w:p>
    <w:p w14:paraId="0FADA693"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&lt;ItemScoreDimension scorePoints="2" weight="1.0" measurementModel="IRTGPC"&gt;</w:t>
      </w:r>
    </w:p>
    <w:p w14:paraId="13DC0955"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lastRenderedPageBreak/>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&lt;ItemScoreParameter measurementParameter="a" value="0.7306200265884399"/&gt;</w:t>
      </w:r>
    </w:p>
    <w:p w14:paraId="7B5EB0A2"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&lt;ItemScoreParameter measurementParameter="b0" value="1.4085500240325928"/&gt;</w:t>
      </w:r>
    </w:p>
    <w:p w14:paraId="7AAB1DE0"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&lt;ItemScoreParameter measurementParameter="b1" value="2.455169916152954"/&gt;</w:t>
      </w:r>
    </w:p>
    <w:p w14:paraId="11A6114A"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&lt;/ItemScoreDimension&gt;</w:t>
      </w:r>
    </w:p>
    <w:p w14:paraId="2AF2018D"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&lt;Presentations&gt;</w:t>
      </w:r>
    </w:p>
    <w:p w14:paraId="21324482"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 label="English" code="ENU"/&gt;</w:t>
      </w:r>
    </w:p>
    <w:p w14:paraId="207AF13E"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 label="Braille" code="ENU-Braille"/&gt;</w:t>
      </w:r>
    </w:p>
    <w:p w14:paraId="27858BFA"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&lt;/Presentations&gt;</w:t>
      </w:r>
    </w:p>
    <w:p w14:paraId="4957AEFE"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&lt;/Item&gt;</w:t>
      </w:r>
    </w:p>
    <w:p w14:paraId="43E11074"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 administrationRequired="false" responseRequired="false" handScored="false" doNotScore="false" active="true" fieldTest="false" id="62025" type="SA"&gt;</w:t>
      </w:r>
    </w:p>
    <w:p w14:paraId="2C41053D"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&lt;BlueprintReferences&gt;</w:t>
      </w:r>
    </w:p>
    <w:p w14:paraId="5572B97E"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 idRef="SBAC-IAB-FIXED-G11E-Perf-Exp-Marshmallow-1-ELA-11"/&gt;</w:t>
      </w:r>
    </w:p>
    <w:p w14:paraId="2D4309CA"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 idRef="4-CR"/&gt;</w:t>
      </w:r>
    </w:p>
    <w:p w14:paraId="7FDB5D40"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 idRef="4-CR|4-11"/&gt;</w:t>
      </w:r>
    </w:p>
    <w:p w14:paraId="1D955C69"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&lt;/BlueprintReferences&gt;</w:t>
      </w:r>
    </w:p>
    <w:p w14:paraId="0606DAE0"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&lt;ItemScoreDimension scorePoints="2" weight="1.0" measurementModel="IRTGPC"&gt;</w:t>
      </w:r>
    </w:p>
    <w:p w14:paraId="500775BA"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&lt;ItemScoreParameter measurementParameter="a" value="0.6373000144958496"/&gt;</w:t>
      </w:r>
    </w:p>
    <w:p w14:paraId="493C3CCF"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&lt;ItemScoreParameter measurementParameter="b0" value="0.8460400104522705"/&gt;</w:t>
      </w:r>
    </w:p>
    <w:p w14:paraId="26F59BAE"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&lt;ItemScoreParameter measurementParameter="b1" value="1.5986000299453735"/&gt;</w:t>
      </w:r>
    </w:p>
    <w:p w14:paraId="37622AD1"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&lt;/ItemScoreDimension&gt;</w:t>
      </w:r>
    </w:p>
    <w:p w14:paraId="4C116E24"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&lt;Presentations&gt;</w:t>
      </w:r>
    </w:p>
    <w:p w14:paraId="53BB293A"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 label="English" code="ENU"/&gt;</w:t>
      </w:r>
    </w:p>
    <w:p w14:paraId="4E298138"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 label="Braille" code="ENU-Braille"/&gt;</w:t>
      </w:r>
    </w:p>
    <w:p w14:paraId="294F1172"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&lt;/Presentations&gt;</w:t>
      </w:r>
    </w:p>
    <w:p w14:paraId="595CFC8F"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&lt;/Item&gt;</w:t>
      </w:r>
    </w:p>
    <w:p w14:paraId="5F51D1FD"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&lt;/ItemGroup&gt;</w:t>
      </w:r>
    </w:p>
    <w:p w14:paraId="60F1C128"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&lt;/SegmentForm&gt;</w:t>
      </w:r>
    </w:p>
    <w:p w14:paraId="358C0B1A"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&lt;SegmentForm id="IAB-G11E-PT1-2018 BRL" cohort="Default-ENU"&gt;</w:t>
      </w:r>
    </w:p>
    <w:p w14:paraId="5892A9AE"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&lt;Presentations&gt;</w:t>
      </w:r>
    </w:p>
    <w:p w14:paraId="0D844BC2"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 label="English" code="ENU"/&gt;</w:t>
      </w:r>
    </w:p>
    <w:p w14:paraId="275B1942"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 label="Braille" code="ENU-Braille"/&gt;</w:t>
      </w:r>
    </w:p>
    <w:p w14:paraId="6CE4D343"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&lt;/Presentations&gt;</w:t>
      </w:r>
    </w:p>
    <w:p w14:paraId="2189ACD3"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&lt;ItemGroup maxResponses="ALL" maxItems="ALL" id="2025"&gt;</w:t>
      </w:r>
    </w:p>
    <w:p w14:paraId="39B7DB51"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&lt;Stimulus id="2025"/&gt;</w:t>
      </w:r>
    </w:p>
    <w:p w14:paraId="5D6582E6"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 administrationRequired="false" responseRequired="false" handScored="false" doNotScore="false" active="true" fieldTest="false" id="62023" type="SA"&gt;</w:t>
      </w:r>
    </w:p>
    <w:p w14:paraId="1A5B8E8B"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&lt;BlueprintReferences&gt;</w:t>
      </w:r>
    </w:p>
    <w:p w14:paraId="45782DEE"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 idRef="SBAC-IAB-FIXED-G11E-Perf-Exp-Marshmallow-1-ELA-11"/&gt;</w:t>
      </w:r>
    </w:p>
    <w:p w14:paraId="2E86EF95"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 idRef="4-CR"/&gt;</w:t>
      </w:r>
    </w:p>
    <w:p w14:paraId="09A20518"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 idRef="4-CR|2-11"/&gt;</w:t>
      </w:r>
    </w:p>
    <w:p w14:paraId="27AA14A8"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&lt;/BlueprintReferences&gt;</w:t>
      </w:r>
    </w:p>
    <w:p w14:paraId="42E72794"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&lt;ItemScoreDimension scorePoints="2" weight="1.0" measurementModel="IRTGPC"&gt;</w:t>
      </w:r>
    </w:p>
    <w:p w14:paraId="38E63B99"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&lt;ItemScoreParameter measurementParameter="a" value="0.7306200265884399"/&gt;</w:t>
      </w:r>
    </w:p>
    <w:p w14:paraId="73892675"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&lt;ItemScoreParameter measurementParameter="b0" value="1.4085500240325928"/&gt;</w:t>
      </w:r>
    </w:p>
    <w:p w14:paraId="6F955A73"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&lt;ItemScoreParameter measurementParameter="b1" value="2.455169916152954"/&gt;</w:t>
      </w:r>
    </w:p>
    <w:p w14:paraId="4FBBE909"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lastRenderedPageBreak/>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&lt;/ItemScoreDimension&gt;</w:t>
      </w:r>
    </w:p>
    <w:p w14:paraId="76E7D076"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&lt;Presentations&gt;</w:t>
      </w:r>
    </w:p>
    <w:p w14:paraId="36354909"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 label="English" code="ENU"/&gt;</w:t>
      </w:r>
    </w:p>
    <w:p w14:paraId="353FB603"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 label="Braille" code="ENU-Braille"/&gt;</w:t>
      </w:r>
    </w:p>
    <w:p w14:paraId="68365F76"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&lt;/Presentations&gt;</w:t>
      </w:r>
    </w:p>
    <w:p w14:paraId="08F931EC"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&lt;/Item&gt;</w:t>
      </w:r>
    </w:p>
    <w:p w14:paraId="5AFCEE78"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 administrationRequired="false" responseRequired="false" handScored="false" doNotScore="false" active="true" fieldTest="false" id="62025" type="SA"&gt;</w:t>
      </w:r>
    </w:p>
    <w:p w14:paraId="3455533A"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&lt;BlueprintReferences&gt;</w:t>
      </w:r>
    </w:p>
    <w:p w14:paraId="4866A58C"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 idRef="SBAC-IAB-FIXED-G11E-Perf-Exp-Marshmallow-1-ELA-11"/&gt;</w:t>
      </w:r>
    </w:p>
    <w:p w14:paraId="24E9BEA8"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 idRef="4-CR"/&gt;</w:t>
      </w:r>
    </w:p>
    <w:p w14:paraId="364401DB"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 idRef="4-CR|4-11"/&gt;</w:t>
      </w:r>
    </w:p>
    <w:p w14:paraId="6A080BB1"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&lt;/BlueprintReferences&gt;</w:t>
      </w:r>
    </w:p>
    <w:p w14:paraId="51B57D09"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&lt;ItemScoreDimension scorePoints="2" weight="1.0" measurementModel="IRTGPC"&gt;</w:t>
      </w:r>
    </w:p>
    <w:p w14:paraId="3A8AA626"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&lt;ItemScoreParameter measurementParameter="a" value="0.6373000144958496"/&gt;</w:t>
      </w:r>
    </w:p>
    <w:p w14:paraId="7414DE83"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&lt;ItemScoreParameter measurementParameter="b0" value="0.8460400104522705"/&gt;</w:t>
      </w:r>
    </w:p>
    <w:p w14:paraId="5FA93835"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&lt;ItemScoreParameter measurementParameter="b1" value="1.5986000299453735"/&gt;</w:t>
      </w:r>
    </w:p>
    <w:p w14:paraId="79DE2364"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&lt;/ItemScoreDimension&gt;</w:t>
      </w:r>
    </w:p>
    <w:p w14:paraId="5A00A0DF"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&lt;Presentations&gt;</w:t>
      </w:r>
    </w:p>
    <w:p w14:paraId="65287A6E"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 label="English" code="ENU"/&gt;</w:t>
      </w:r>
    </w:p>
    <w:p w14:paraId="5CEDAB9F"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 label="Braille" code="ENU-Braille"/&gt;</w:t>
      </w:r>
    </w:p>
    <w:p w14:paraId="24DDCE8D"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&lt;/Presentations&gt;</w:t>
      </w:r>
    </w:p>
    <w:p w14:paraId="6C49BE41"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&lt;/Item&gt;</w:t>
      </w:r>
    </w:p>
    <w:p w14:paraId="6414A4F1"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&lt;/ItemGroup&gt;</w:t>
      </w:r>
    </w:p>
    <w:p w14:paraId="0708AFF5"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&lt;/SegmentForm&gt;</w:t>
      </w:r>
    </w:p>
    <w:p w14:paraId="73530DE3"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&lt;/SegmentForms&gt;</w:t>
      </w:r>
    </w:p>
    <w:p w14:paraId="5448AD08"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&lt;/Segment&gt;</w:t>
      </w:r>
    </w:p>
    <w:p w14:paraId="0322F795"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 position="2" id="SBAC-IAB-FIXED-G11E-Perf-Exp-Marshmallow-2-ELA-11" label="(SBAC)SBAC-IAB-FIXED-G11E-Perf-Exp-Marshmallow-2-ELA-11-Winter-2017-2018" algorithmImplementation="AIR FIXEDFORM1" algorithmType="fixedform"&gt;</w:t>
      </w:r>
    </w:p>
    <w:p w14:paraId="6F80C347"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&lt;SegmentBlueprint&gt;</w:t>
      </w:r>
    </w:p>
    <w:p w14:paraId="39D064D2"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&lt;SegmentBlueprintElement minFieldTestItems="0" maxFieldTestItems="0" minExamItems="0" maxExamItems="1" idRef="2-W"/&gt;</w:t>
      </w:r>
    </w:p>
    <w:p w14:paraId="0AB89798"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&lt;SegmentBlueprintElement minFieldTestItems="0" maxFieldTestItems="0" minExamItems="0" maxExamItems="1" idRef="2-W|4-11"/&gt;</w:t>
      </w:r>
    </w:p>
    <w:p w14:paraId="669C6ABF"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&lt;SegmentBlueprintElement minFieldTestItems="0" maxFieldTestItems="0" minExamItems="1" maxExamItems="1" idRef="SBAC-IAB-FIXED-G11E-Perf-Exp-Marshmallow-2-ELA-11"&gt;</w:t>
      </w:r>
    </w:p>
    <w:p w14:paraId="19B81AFF"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&lt;ItemSelection&gt;</w:t>
      </w:r>
    </w:p>
    <w:p w14:paraId="46F07AE8"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&lt;Property name="slope" value="85.8"/&gt;</w:t>
      </w:r>
    </w:p>
    <w:p w14:paraId="12A8010F"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&lt;Property name="intercept" value="2508.2"/&gt;</w:t>
      </w:r>
    </w:p>
    <w:p w14:paraId="523D49B5"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&lt;/ItemSelection&gt;</w:t>
      </w:r>
    </w:p>
    <w:p w14:paraId="14417382"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&lt;/SegmentBlueprintElement&gt;</w:t>
      </w:r>
    </w:p>
    <w:p w14:paraId="2DF8F208"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&lt;/SegmentBlueprint&gt;</w:t>
      </w:r>
    </w:p>
    <w:p w14:paraId="4269F266"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&lt;SegmentForms&gt;</w:t>
      </w:r>
    </w:p>
    <w:p w14:paraId="7585168E"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&lt;SegmentForm id="IAB-G11E-PT2-2018 ENG" cohort="Default"&gt;</w:t>
      </w:r>
    </w:p>
    <w:p w14:paraId="0DBF4E2F"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&lt;Presentations&gt;</w:t>
      </w:r>
    </w:p>
    <w:p w14:paraId="7F2719A4"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 label="English" code="ENU"/&gt;</w:t>
      </w:r>
    </w:p>
    <w:p w14:paraId="1A0FAE1A"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 label="Braille" code="ENU-Braille"/&gt;</w:t>
      </w:r>
    </w:p>
    <w:p w14:paraId="6696E94B"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&lt;/Presentations&gt;</w:t>
      </w:r>
    </w:p>
    <w:p w14:paraId="4680D7E2"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lastRenderedPageBreak/>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&lt;ItemGroup maxResponses="ALL" maxItems="ALL" id="2025"&gt;</w:t>
      </w:r>
    </w:p>
    <w:p w14:paraId="57E6D9AF"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&lt;Stimulus id="2025"/&gt;</w:t>
      </w:r>
    </w:p>
    <w:p w14:paraId="4E39ED95"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 administrationRequired="false" responseRequired="false" handScored="false" doNotScore="false" active="true" fieldTest="false" id="62027" type="WER"&gt;</w:t>
      </w:r>
    </w:p>
    <w:p w14:paraId="1F5C5342"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&lt;BlueprintReferences&gt;</w:t>
      </w:r>
    </w:p>
    <w:p w14:paraId="33F2D48F"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 idRef="SBAC-IAB-FIXED-G11E-Perf-Exp-Marshmallow-2-ELA-11"/&gt;</w:t>
      </w:r>
    </w:p>
    <w:p w14:paraId="05D133AA"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 idRef="2-W"/&gt;</w:t>
      </w:r>
    </w:p>
    <w:p w14:paraId="45B7BFB3"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 idRef="2-W|4-11"/&gt;</w:t>
      </w:r>
    </w:p>
    <w:p w14:paraId="3541FFAF"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&lt;/BlueprintReferences&gt;</w:t>
      </w:r>
    </w:p>
    <w:p w14:paraId="3FFAA541"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&lt;ItemScoreDimension dimension="C" scorePoints="2" weight="1.0" measurementModel="IRTGPC"&gt;</w:t>
      </w:r>
    </w:p>
    <w:p w14:paraId="0DA28FCC"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&lt;ItemScoreParameter measurementParameter="a" value="0.5691199898719788"/&gt;</w:t>
      </w:r>
    </w:p>
    <w:p w14:paraId="30734F24"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&lt;ItemScoreParameter measurementParameter="b0" value="0.9350799918174744"/&gt;</w:t>
      </w:r>
    </w:p>
    <w:p w14:paraId="52AFDD3C"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&lt;ItemScoreParameter measurementParameter="b1" value="0.9502400159835815"/&gt;</w:t>
      </w:r>
    </w:p>
    <w:p w14:paraId="3FC739BD"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&lt;/ItemScoreDimension&gt;</w:t>
      </w:r>
    </w:p>
    <w:p w14:paraId="58FED390"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&lt;Presentations&gt;</w:t>
      </w:r>
    </w:p>
    <w:p w14:paraId="4307153A"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 label="English" code="ENU"/&gt;</w:t>
      </w:r>
    </w:p>
    <w:p w14:paraId="01C62AB7"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 label="Braille" code="ENU-Braille"/&gt;</w:t>
      </w:r>
    </w:p>
    <w:p w14:paraId="2A615D63"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&lt;/Presentations&gt;</w:t>
      </w:r>
    </w:p>
    <w:p w14:paraId="74486D90"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&lt;/Item&gt;</w:t>
      </w:r>
    </w:p>
    <w:p w14:paraId="19A032EA"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&lt;/ItemGroup&gt;</w:t>
      </w:r>
    </w:p>
    <w:p w14:paraId="31CDE964"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&lt;/SegmentForm&gt;</w:t>
      </w:r>
    </w:p>
    <w:p w14:paraId="437F6583"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&lt;SegmentForm id="IAB-G11E-PT2-2018 BRL" cohort="Default-ENU"&gt;</w:t>
      </w:r>
    </w:p>
    <w:p w14:paraId="096637AC"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&lt;Presentations&gt;</w:t>
      </w:r>
    </w:p>
    <w:p w14:paraId="3172763C"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 label="English" code="ENU"/&gt;</w:t>
      </w:r>
    </w:p>
    <w:p w14:paraId="0F2EB0D8"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 label="Braille" code="ENU-Braille"/&gt;</w:t>
      </w:r>
    </w:p>
    <w:p w14:paraId="0D43082B"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&lt;/Presentations&gt;</w:t>
      </w:r>
    </w:p>
    <w:p w14:paraId="5F9D07DA"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&lt;ItemGroup maxResponses="ALL" maxItems="ALL" id="2025"&gt;</w:t>
      </w:r>
    </w:p>
    <w:p w14:paraId="264312CF"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&lt;Stimulus id="2025"/&gt;</w:t>
      </w:r>
    </w:p>
    <w:p w14:paraId="76355627"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 administrationRequired="false" responseRequired="false" handScored="false" doNotScore="false" active="true" fieldTest="false" id="62027" type="WER"&gt;</w:t>
      </w:r>
    </w:p>
    <w:p w14:paraId="773716E4"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&lt;BlueprintReferences&gt;</w:t>
      </w:r>
    </w:p>
    <w:p w14:paraId="17762B6E"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 idRef="SBAC-IAB-FIXED-G11E-Perf-Exp-Marshmallow-2-ELA-11"/&gt;</w:t>
      </w:r>
    </w:p>
    <w:p w14:paraId="2B6CE584"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 idRef="2-W"/&gt;</w:t>
      </w:r>
    </w:p>
    <w:p w14:paraId="0BADC888"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 idRef="2-W|4-11"/&gt;</w:t>
      </w:r>
    </w:p>
    <w:p w14:paraId="24F2B923"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&lt;/BlueprintReferences&gt;</w:t>
      </w:r>
    </w:p>
    <w:p w14:paraId="0EB5423E"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&lt;ItemScoreDimension dimension="C" scorePoints="2" weight="1.0" measurementModel="IRTGPC"&gt;</w:t>
      </w:r>
    </w:p>
    <w:p w14:paraId="5ABB05C9"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&lt;ItemScoreParameter measurementParameter="a" value="0.5691199898719788"/&gt;</w:t>
      </w:r>
    </w:p>
    <w:p w14:paraId="53D9D1E0"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&lt;ItemScoreParameter measurementParameter="b0" value="0.9350799918174744"/&gt;</w:t>
      </w:r>
    </w:p>
    <w:p w14:paraId="665560C1"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&lt;ItemScoreParameter measurementParameter="b1" value="0.9502400159835815"/&gt;</w:t>
      </w:r>
    </w:p>
    <w:p w14:paraId="746DB8E8"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&lt;/ItemScoreDimension&gt;</w:t>
      </w:r>
    </w:p>
    <w:p w14:paraId="305B9298"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&lt;Presentations&gt;</w:t>
      </w:r>
    </w:p>
    <w:p w14:paraId="4413A3DD"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 label="English" code="ENU"/&gt;</w:t>
      </w:r>
    </w:p>
    <w:p w14:paraId="40823C89"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 label="Braille" code="ENU-Braille"/&gt;</w:t>
      </w:r>
    </w:p>
    <w:p w14:paraId="5F593925"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&lt;/Presentations&gt;</w:t>
      </w:r>
    </w:p>
    <w:p w14:paraId="7CF2376D"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&lt;/Item&gt;</w:t>
      </w:r>
    </w:p>
    <w:p w14:paraId="73453B84"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&lt;/ItemGroup&gt;</w:t>
      </w:r>
    </w:p>
    <w:p w14:paraId="42093EF3"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lastRenderedPageBreak/>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&lt;/SegmentForm&gt;</w:t>
      </w:r>
    </w:p>
    <w:p w14:paraId="77C0BDD3"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&lt;/SegmentForms&gt;</w:t>
      </w:r>
    </w:p>
    <w:p w14:paraId="383F47C8"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&lt;/Segment&gt;</w:t>
      </w:r>
    </w:p>
    <w:p w14:paraId="6EB18E82"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&lt;/Segments&gt;</w:t>
      </w:r>
    </w:p>
    <w:p w14:paraId="2CB4FCAD"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&lt;Grades&gt;</w:t>
      </w:r>
    </w:p>
    <w:p w14:paraId="364E3E9B"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&lt;Grade value="11" label="grade 11"/&gt;</w:t>
      </w:r>
    </w:p>
    <w:p w14:paraId="72C49E44"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&lt;/Grades&gt;</w:t>
      </w:r>
    </w:p>
    <w:p w14:paraId="7BF88E5C"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&lt;Tools&gt;</w:t>
      </w:r>
    </w:p>
    <w:p w14:paraId="097A62C6"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&lt;Tool name="Expandable Passages"&gt;</w:t>
      </w:r>
    </w:p>
    <w:p w14:paraId="372C0971"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&lt;Options&gt;</w:t>
      </w:r>
    </w:p>
    <w:p w14:paraId="2F7300C7"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 code="TDS_ExpandablePassages0" sortOrder="0" /&gt;</w:t>
      </w:r>
    </w:p>
    <w:p w14:paraId="69F1AC21"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 code="TDS_ExpandablePassages1" sortOrder="1" /&gt;</w:t>
      </w:r>
    </w:p>
    <w:p w14:paraId="77656605"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&lt;/Options&gt;</w:t>
      </w:r>
    </w:p>
    <w:p w14:paraId="0807CD93"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&lt;/Tool&gt;</w:t>
      </w:r>
    </w:p>
    <w:p w14:paraId="2E662857"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&lt;Tool name="Mark for Review"&gt;</w:t>
      </w:r>
    </w:p>
    <w:p w14:paraId="20266454"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&lt;Options&gt;</w:t>
      </w:r>
    </w:p>
    <w:p w14:paraId="7BE3B25E"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 code="TDS_MfR0" sortOrder="0" /&gt;</w:t>
      </w:r>
    </w:p>
    <w:p w14:paraId="693EC7C4"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 code="TDS_MfR1" sortOrder="1" /&gt;</w:t>
      </w:r>
    </w:p>
    <w:p w14:paraId="2882A1B7"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 xml:space="preserve">&lt;/Options&gt;    </w:t>
      </w:r>
    </w:p>
    <w:p w14:paraId="3682B875"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 xml:space="preserve">&lt;/Tool&gt; </w:t>
      </w:r>
    </w:p>
    <w:p w14:paraId="4FEB2536"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&lt;Tool name="Masking"&gt;</w:t>
      </w:r>
    </w:p>
    <w:p w14:paraId="0AFF781D"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&lt;Options&gt;</w:t>
      </w:r>
    </w:p>
    <w:p w14:paraId="05AFAECE"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 code="TDS_Masking0" sortOrder="0" /&gt;</w:t>
      </w:r>
    </w:p>
    <w:p w14:paraId="3FD1C624"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 code="TDS_Masking1" sortOrder="1" /&gt;</w:t>
      </w:r>
    </w:p>
    <w:p w14:paraId="6DAB1A7B"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 xml:space="preserve">&lt;/Options&gt;    </w:t>
      </w:r>
    </w:p>
    <w:p w14:paraId="5823E4DB"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 xml:space="preserve">&lt;/Tool&gt; </w:t>
      </w:r>
    </w:p>
    <w:p w14:paraId="740F8F48"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&lt;Tool name="American Sign Language"&gt;</w:t>
      </w:r>
    </w:p>
    <w:p w14:paraId="13F8A250"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&lt;Options&gt;</w:t>
      </w:r>
    </w:p>
    <w:p w14:paraId="447792EE"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 code="TDS_ASL0" sortOrder="0" /&gt;</w:t>
      </w:r>
    </w:p>
    <w:p w14:paraId="3A4C9352"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 code="TDS_ASL1" sortOrder="1" /&gt;</w:t>
      </w:r>
    </w:p>
    <w:p w14:paraId="26BC88FB"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 xml:space="preserve">&lt;/Options&gt;    </w:t>
      </w:r>
    </w:p>
    <w:p w14:paraId="29DFD702"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 xml:space="preserve">&lt;/Tool&gt; </w:t>
      </w:r>
    </w:p>
    <w:p w14:paraId="0B4828B1"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&lt;Tool name="Strikethrough"&gt;</w:t>
      </w:r>
    </w:p>
    <w:p w14:paraId="6A4DD448"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&lt;Options&gt;</w:t>
      </w:r>
    </w:p>
    <w:p w14:paraId="46D5C105"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 code="TDS_ST0" sortOrder="0" /&gt;</w:t>
      </w:r>
    </w:p>
    <w:p w14:paraId="115AC81E"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 code="TDS_ST1" sortOrder="1" /&gt;</w:t>
      </w:r>
    </w:p>
    <w:p w14:paraId="62BBDE92"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 xml:space="preserve">&lt;/Options&gt;    </w:t>
      </w:r>
    </w:p>
    <w:p w14:paraId="5C565F4E"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 xml:space="preserve">&lt;/Tool&gt; </w:t>
      </w:r>
    </w:p>
    <w:p w14:paraId="78930C1F"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&lt;Tool name="Streamlined Mode"&gt;</w:t>
      </w:r>
    </w:p>
    <w:p w14:paraId="3C450AD5"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&lt;Options&gt;</w:t>
      </w:r>
    </w:p>
    <w:p w14:paraId="3FBD53BD"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 code="TDS_SLM0" sortOrder="0" /&gt;</w:t>
      </w:r>
    </w:p>
    <w:p w14:paraId="5D4242A4"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 code="TDS_SLM1" sortOrder="1" /&gt;</w:t>
      </w:r>
    </w:p>
    <w:p w14:paraId="52036445"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 xml:space="preserve">&lt;/Options&gt;    </w:t>
      </w:r>
    </w:p>
    <w:p w14:paraId="672A8AF9"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 xml:space="preserve">&lt;/Tool&gt; </w:t>
      </w:r>
    </w:p>
    <w:p w14:paraId="66225F7A"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&lt;Tool name="Closed Captioning"&gt;</w:t>
      </w:r>
    </w:p>
    <w:p w14:paraId="4FB5B02C"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&lt;Options&gt;</w:t>
      </w:r>
    </w:p>
    <w:p w14:paraId="0834748F"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lastRenderedPageBreak/>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 code="TDS_ClosedCap0" sortOrder="0" /&gt;</w:t>
      </w:r>
    </w:p>
    <w:p w14:paraId="5F684CFE"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 code="TDS_ClosedCap1" sortOrder="1" /&gt;</w:t>
      </w:r>
    </w:p>
    <w:p w14:paraId="3F5E8B35"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&lt;/Options&gt;</w:t>
      </w:r>
    </w:p>
    <w:p w14:paraId="290F4F6A"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&lt;/Tool&gt;</w:t>
      </w:r>
    </w:p>
    <w:p w14:paraId="4B666335"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&lt;Tool name="Global Notes"&gt;</w:t>
      </w:r>
    </w:p>
    <w:p w14:paraId="31F8CFF5"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&lt;Options&gt;</w:t>
      </w:r>
    </w:p>
    <w:p w14:paraId="314EAC77"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 code="TDS_GN0" sortOrder="0" /&gt;</w:t>
      </w:r>
    </w:p>
    <w:p w14:paraId="323B2F7E"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 code="TDS_GN1" sortOrder="1" /&gt;</w:t>
      </w:r>
    </w:p>
    <w:p w14:paraId="2399BB95"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 xml:space="preserve">&lt;/Options&gt;    </w:t>
      </w:r>
    </w:p>
    <w:p w14:paraId="5BBE0F8E"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 xml:space="preserve">&lt;/Tool&gt; </w:t>
      </w:r>
    </w:p>
    <w:p w14:paraId="25679EEB"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&lt;Tool name="Student Comments"&gt;</w:t>
      </w:r>
    </w:p>
    <w:p w14:paraId="1348592B"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&lt;Options&gt;</w:t>
      </w:r>
    </w:p>
    <w:p w14:paraId="59917826"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 code="TDS_SC0" sortOrder="0" /&gt;</w:t>
      </w:r>
    </w:p>
    <w:p w14:paraId="3CBB261E"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 code="TDS_SCNotepad" sortOrder="1" /&gt;</w:t>
      </w:r>
    </w:p>
    <w:p w14:paraId="72B21E58"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 xml:space="preserve">&lt;/Options&gt;    </w:t>
      </w:r>
    </w:p>
    <w:p w14:paraId="364300D1"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 xml:space="preserve">&lt;/Tool&gt; </w:t>
      </w:r>
    </w:p>
    <w:p w14:paraId="43832CAA"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&lt;Tool name="Print on Request"&gt;</w:t>
      </w:r>
    </w:p>
    <w:p w14:paraId="1A554E53"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&lt;Options&gt;</w:t>
      </w:r>
    </w:p>
    <w:p w14:paraId="55AA9474"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 code="TDS_PoD0" sortOrder="0" /&gt;</w:t>
      </w:r>
    </w:p>
    <w:p w14:paraId="0C0DF8DD"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 code="TDS_PoD_Item" sortOrder="1" /&gt;</w:t>
      </w:r>
    </w:p>
    <w:p w14:paraId="0F10FE25"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 code="TDS_PoD_Stim" sortOrder="2" /&gt;</w:t>
      </w:r>
    </w:p>
    <w:p w14:paraId="19F28C56"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 code="TDS_PoD_Stim&amp;</w:t>
      </w:r>
      <w:proofErr w:type="gramStart"/>
      <w:r w:rsidRPr="002A3DD6">
        <w:rPr>
          <w:rFonts w:ascii="Consolas" w:eastAsiaTheme="minorHAnsi" w:hAnsi="Consolas" w:cs="Lucida Sans Typewriter"/>
          <w:color w:val="268BD2"/>
          <w:sz w:val="16"/>
          <w:szCs w:val="16"/>
        </w:rPr>
        <w:t>amp;TDS</w:t>
      </w:r>
      <w:proofErr w:type="gramEnd"/>
      <w:r w:rsidRPr="002A3DD6">
        <w:rPr>
          <w:rFonts w:ascii="Consolas" w:eastAsiaTheme="minorHAnsi" w:hAnsi="Consolas" w:cs="Lucida Sans Typewriter"/>
          <w:color w:val="268BD2"/>
          <w:sz w:val="16"/>
          <w:szCs w:val="16"/>
        </w:rPr>
        <w:t>_PoD_Item" sortOrder="3" /&gt;</w:t>
      </w:r>
    </w:p>
    <w:p w14:paraId="08FE903E"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 xml:space="preserve">&lt;/Options&gt;    </w:t>
      </w:r>
    </w:p>
    <w:p w14:paraId="28F05B90"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 xml:space="preserve">&lt;/Tool&gt; </w:t>
      </w:r>
    </w:p>
    <w:p w14:paraId="27F57044"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&lt;Tool name="Tutorial"&gt;</w:t>
      </w:r>
    </w:p>
    <w:p w14:paraId="0DE0A916"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&lt;Options&gt;</w:t>
      </w:r>
    </w:p>
    <w:p w14:paraId="7EC3764C"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 code="TDS_T0" sortOrder="0" /&gt;</w:t>
      </w:r>
    </w:p>
    <w:p w14:paraId="2B9E427D"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 code="TDS_T1" sortOrder="1" /&gt;</w:t>
      </w:r>
    </w:p>
    <w:p w14:paraId="71697911"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 xml:space="preserve">&lt;/Options&gt;    </w:t>
      </w:r>
    </w:p>
    <w:p w14:paraId="76568233"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 xml:space="preserve">&lt;/Tool&gt; </w:t>
      </w:r>
    </w:p>
    <w:p w14:paraId="6FCDD6A3"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&lt;Tool name="Highlight"&gt;</w:t>
      </w:r>
    </w:p>
    <w:p w14:paraId="46B00BA6"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&lt;Options&gt;</w:t>
      </w:r>
    </w:p>
    <w:p w14:paraId="6ABBB073"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 code="TDS_Highlight0" sortOrder="0" /&gt;</w:t>
      </w:r>
    </w:p>
    <w:p w14:paraId="3D6D211E"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&lt;Option code="TDS_Highlight1" sortOrder="1" /&gt;</w:t>
      </w:r>
    </w:p>
    <w:p w14:paraId="1E9C409C"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 xml:space="preserve">&lt;/Options&gt;    </w:t>
      </w:r>
    </w:p>
    <w:p w14:paraId="6B6769CD"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 xml:space="preserve">&lt;/Tool&gt; </w:t>
      </w:r>
    </w:p>
    <w:p w14:paraId="7952C219"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r>
      <w:r w:rsidRPr="002A3DD6">
        <w:rPr>
          <w:rFonts w:ascii="Consolas" w:eastAsiaTheme="minorHAnsi" w:hAnsi="Consolas" w:cs="Lucida Sans Typewriter"/>
          <w:color w:val="268BD2"/>
          <w:sz w:val="16"/>
          <w:szCs w:val="16"/>
        </w:rPr>
        <w:tab/>
        <w:t xml:space="preserve">&lt;/Tools&gt;  </w:t>
      </w:r>
    </w:p>
    <w:p w14:paraId="76ED372F" w14:textId="77777777" w:rsidR="00CA3EEB" w:rsidRPr="002A3DD6"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ab/>
        <w:t>&lt;/Test&gt;</w:t>
      </w:r>
    </w:p>
    <w:p w14:paraId="056AFAE4" w14:textId="77777777" w:rsidR="00CA3EEB" w:rsidRPr="005770B7" w:rsidRDefault="00CA3EEB" w:rsidP="00CA3EEB">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2A3DD6">
        <w:rPr>
          <w:rFonts w:ascii="Consolas" w:eastAsiaTheme="minorHAnsi" w:hAnsi="Consolas" w:cs="Lucida Sans Typewriter"/>
          <w:color w:val="268BD2"/>
          <w:sz w:val="16"/>
          <w:szCs w:val="16"/>
        </w:rPr>
        <w:t>&lt;/TestPackage&gt;</w:t>
      </w:r>
    </w:p>
    <w:p w14:paraId="7427B732" w14:textId="56964939" w:rsidR="0055487B" w:rsidRDefault="0055487B">
      <w:pPr>
        <w:spacing w:before="0" w:after="200" w:line="276" w:lineRule="auto"/>
      </w:pPr>
      <w:r>
        <w:br w:type="page"/>
      </w:r>
    </w:p>
    <w:p w14:paraId="27371529" w14:textId="4642D94D" w:rsidR="00077E38" w:rsidRDefault="00933307" w:rsidP="00077E38">
      <w:pPr>
        <w:pStyle w:val="Heading3"/>
        <w:ind w:left="0"/>
        <w:jc w:val="center"/>
      </w:pPr>
      <w:bookmarkStart w:id="10" w:name="_Toc514102555"/>
      <w:r>
        <w:lastRenderedPageBreak/>
        <w:t>ICA</w:t>
      </w:r>
      <w:r w:rsidR="00077E38">
        <w:t xml:space="preserve"> </w:t>
      </w:r>
      <w:r>
        <w:t xml:space="preserve">Fixed Form </w:t>
      </w:r>
      <w:r w:rsidR="00077E38">
        <w:t>Sample XML File</w:t>
      </w:r>
      <w:bookmarkEnd w:id="10"/>
    </w:p>
    <w:p w14:paraId="17A65D46" w14:textId="073DA443" w:rsidR="00077E38" w:rsidRDefault="00933307" w:rsidP="00077E38">
      <w:r>
        <w:t>Below is an ELA 6</w:t>
      </w:r>
      <w:r w:rsidR="00077E38">
        <w:t xml:space="preserve"> Performance Test Administration Package which is an example of a </w:t>
      </w:r>
      <w:r>
        <w:t>fixed form ICA</w:t>
      </w:r>
      <w:r w:rsidR="00077E38">
        <w:t xml:space="preserve"> test package</w:t>
      </w:r>
      <w:r w:rsidR="00077E38" w:rsidRPr="00077E38">
        <w:t xml:space="preserve"> </w:t>
      </w:r>
      <w:r w:rsidR="00077E38">
        <w:t>in the Enhanced Adminstration Package Format:</w:t>
      </w:r>
    </w:p>
    <w:p w14:paraId="115B29AD" w14:textId="77777777" w:rsidR="0055487B" w:rsidRPr="0003543B" w:rsidRDefault="0055487B" w:rsidP="0055487B"/>
    <w:p w14:paraId="313D320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&lt;TestPackage publisher="SBAC" publishDate="2017-06-14T18:56:00Z" subject="ELA" type="interim" version="1" bankKey="200" academicYear="2018"&gt;</w:t>
      </w:r>
    </w:p>
    <w:p w14:paraId="13B62D5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&lt;Blueprint&gt;</w:t>
      </w:r>
    </w:p>
    <w:p w14:paraId="4EF6057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id="SBAC-ICA-FIXED-G6E-COMBINED-2017" type="package"&gt;</w:t>
      </w:r>
    </w:p>
    <w:p w14:paraId="4F3BD20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&lt;Scoring&gt;</w:t>
      </w:r>
    </w:p>
    <w:p w14:paraId="44F490A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&lt;PerformanceLevels&gt;</w:t>
      </w:r>
    </w:p>
    <w:p w14:paraId="755D84F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&lt;PerformanceLevel pLevel="1" scaledLo="2210.0" scaledHi="2457.0"/&gt;</w:t>
      </w:r>
    </w:p>
    <w:p w14:paraId="1FC404E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&lt;PerformanceLevel pLevel="2" scaledLo="2457.0" scaledHi="2531.0"/&gt;</w:t>
      </w:r>
    </w:p>
    <w:p w14:paraId="3DFDCD4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&lt;PerformanceLevel pLevel="3" scaledLo="2531.0" scaledHi="2618.0"/&gt;</w:t>
      </w:r>
    </w:p>
    <w:p w14:paraId="4CB97DE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&lt;PerformanceLevel pLevel="4" scaledLo="2618.0" scaledHi="2724.0"/&gt;</w:t>
      </w:r>
    </w:p>
    <w:p w14:paraId="031EED1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&lt;/PerformanceLevels&gt;</w:t>
      </w:r>
    </w:p>
    <w:p w14:paraId="547A68B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&lt;Rules&gt;</w:t>
      </w:r>
    </w:p>
    <w:p w14:paraId="77101AC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name="SBACTheta" computationOrder="20"&gt;</w:t>
      </w:r>
    </w:p>
    <w:p w14:paraId="3FDF72F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name="LOT" id="933D98F3-34BC-4957-8FAE-0B66CB0AB41E" type="double" position="1"&gt;</w:t>
      </w:r>
    </w:p>
    <w:p w14:paraId="7A4B777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value="-3.4785"/&gt;</w:t>
      </w:r>
    </w:p>
    <w:p w14:paraId="3C33712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1C893D3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name="HOT" id="11D307FC-7B83-4ECC-AAF8-C5E1445897C8" type="double" position="2"&gt;</w:t>
      </w:r>
    </w:p>
    <w:p w14:paraId="57FD279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value="2.514"/&gt;</w:t>
      </w:r>
    </w:p>
    <w:p w14:paraId="25E58F5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72B81C1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name="seLimit" id="E766945F-93FF-4671-B21D-ADCEFDB02AF3" type="double" position="3"&gt;</w:t>
      </w:r>
    </w:p>
    <w:p w14:paraId="1C1AC6B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value="2.5"/&gt;</w:t>
      </w:r>
    </w:p>
    <w:p w14:paraId="4A46606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08EC336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&lt;/Rule&gt;</w:t>
      </w:r>
    </w:p>
    <w:p w14:paraId="687D62F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name="TestPerformanceLevel" computationOrder="35"/&gt;</w:t>
      </w:r>
    </w:p>
    <w:p w14:paraId="2D4A886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name="ScaleScore" computationOrder="30"/&gt;</w:t>
      </w:r>
    </w:p>
    <w:p w14:paraId="1F60B09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name="SBACAttemptedness" computationOrder="10"&gt;</w:t>
      </w:r>
    </w:p>
    <w:p w14:paraId="5B6449E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name="testPart" id="1511FAA2-FB95-4E48-ACA9-7E73AB947D33" type="int" position="1"&gt;</w:t>
      </w:r>
    </w:p>
    <w:p w14:paraId="31741F1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&lt;Property name="indextype" value="string"/&gt;</w:t>
      </w:r>
    </w:p>
    <w:p w14:paraId="4ED8F4E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value="1" index="SBAC-ICA-FIXED-G6E-COMBINED-ELA-6"/&gt;</w:t>
      </w:r>
    </w:p>
    <w:p w14:paraId="7438AD1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value="2" index="SBAC-ICA-FIXED-G6E-Perf-ImportofNutriA-COMBINED-ELA-6"/&gt;</w:t>
      </w:r>
    </w:p>
    <w:p w14:paraId="3D56384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value="2" index="SBAC-ICA-FIXED-G6E-Perf-ImportofNutriB-COMBINED-ELA-6"/&gt;</w:t>
      </w:r>
    </w:p>
    <w:p w14:paraId="2FB9063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6830DF7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&lt;/Rule&gt;</w:t>
      </w:r>
    </w:p>
    <w:p w14:paraId="35FAF1B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name="RawScore" computationOrder="110"/&gt;</w:t>
      </w:r>
    </w:p>
    <w:p w14:paraId="7717C68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name="ItemCountScored" computationOrder="100"/&gt;</w:t>
      </w:r>
    </w:p>
    <w:p w14:paraId="6627389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name="ItemCount" computationOrder="90"/&gt;</w:t>
      </w:r>
    </w:p>
    <w:p w14:paraId="09B2470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name="SBACAccommodationUseCodes" computationOrder="300"&gt;</w:t>
      </w:r>
    </w:p>
    <w:p w14:paraId="175BB96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name="accomNoCodes" id="A04CEA62-7A8C-4C39-859D-CEDA15FAA0AA" type="string" position="1"&gt;</w:t>
      </w:r>
    </w:p>
    <w:p w14:paraId="34E4607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&lt;Property name="indextype" value="string"/&gt;</w:t>
      </w:r>
    </w:p>
    <w:p w14:paraId="38546F1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value="TDS_PS_L0" index="Print Size"/&gt;</w:t>
      </w:r>
    </w:p>
    <w:p w14:paraId="1A37C83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6908923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lastRenderedPageBreak/>
        <w:t xml:space="preserve">          &lt;/Rule&gt;</w:t>
      </w:r>
    </w:p>
    <w:p w14:paraId="08DD1BB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&lt;/Rules&gt;</w:t>
      </w:r>
    </w:p>
    <w:p w14:paraId="257D4B5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&lt;/Scoring&gt;</w:t>
      </w:r>
    </w:p>
    <w:p w14:paraId="52C03F3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id="SBAC-ICA-FIXED-G6E-Perf-ImportanceOfNutrition" type="test"&gt;</w:t>
      </w:r>
    </w:p>
    <w:p w14:paraId="34460F6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id="SBAC-ICA-FIXED-G6E-Perf-ImportanceofNutritionA-ELA-6" type="segment"/&gt;</w:t>
      </w:r>
    </w:p>
    <w:p w14:paraId="7ECA986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id="SBAC-ICA-FIXED-G6E-Perf-ImportanceofNutritionB-ELA-6" type="segment"/&gt;</w:t>
      </w:r>
    </w:p>
    <w:p w14:paraId="3D4545B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&lt;/BlueprintElement&gt;</w:t>
      </w:r>
    </w:p>
    <w:p w14:paraId="258F597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id="SBAC-ICA-FIXED-G6E-ELA-6" type="test"/&gt;</w:t>
      </w:r>
    </w:p>
    <w:p w14:paraId="0767EC9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&lt;/BlueprintElement&gt;</w:t>
      </w:r>
    </w:p>
    <w:p w14:paraId="38ED40B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id="SOCK_R" type="sock"&gt;</w:t>
      </w:r>
    </w:p>
    <w:p w14:paraId="00D7913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&lt;Scoring&gt;</w:t>
      </w:r>
    </w:p>
    <w:p w14:paraId="68EB507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&lt;Rules&gt;</w:t>
      </w:r>
    </w:p>
    <w:p w14:paraId="267B8CE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name="MultipleStrandItemCountScored" computationOrder="132"&gt;</w:t>
      </w:r>
    </w:p>
    <w:p w14:paraId="6CD92F6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name="subscales" id="AE57944A-5F49-4849-8744-A0C5A3F3EC10" type="string" position="1"&gt;</w:t>
      </w:r>
    </w:p>
    <w:p w14:paraId="62FCE9D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&lt;Property name="indextype" value="int"/&gt;</w:t>
      </w:r>
    </w:p>
    <w:p w14:paraId="1BA4ED4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value="1-IT" index="1"/&gt;</w:t>
      </w:r>
    </w:p>
    <w:p w14:paraId="21305BE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value="1-LT" index="2"/&gt;</w:t>
      </w:r>
    </w:p>
    <w:p w14:paraId="5743220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457C862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&lt;/Rule&gt;</w:t>
      </w:r>
    </w:p>
    <w:p w14:paraId="5534A2A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name="SEBasedPLWithRounding" computationOrder="82"&gt;</w:t>
      </w:r>
    </w:p>
    <w:p w14:paraId="5F50918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name="seMultiple" id="7B19E304-3863-4F12-9A75-E311DD578EC1" type="double" position="1"&gt;</w:t>
      </w:r>
    </w:p>
    <w:p w14:paraId="30EB85A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value="1.5"/&gt;</w:t>
      </w:r>
    </w:p>
    <w:p w14:paraId="5672B4C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098D113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name="proficientPerformanceLevel" id="2EE0DDB3-7AD5-495E-B1CE-72D4C2BB1AAC" type="int" position="2"&gt;</w:t>
      </w:r>
    </w:p>
    <w:p w14:paraId="03DAB1F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value="3"/&gt;</w:t>
      </w:r>
    </w:p>
    <w:p w14:paraId="77EB218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12724A7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name="LOT" id="4363F62B-647C-4831-B334-DA5A1B5EA596" type="double" position="3"&gt;</w:t>
      </w:r>
    </w:p>
    <w:p w14:paraId="459F1B4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value="-3.4785"/&gt;</w:t>
      </w:r>
    </w:p>
    <w:p w14:paraId="03E67C8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3C4381E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name="HOT" id="8191A641-6455-4AAF-840F-FF13BD6E5747" type="double" position="4"&gt;</w:t>
      </w:r>
    </w:p>
    <w:p w14:paraId="04DAA23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value="2.514"/&gt;</w:t>
      </w:r>
    </w:p>
    <w:p w14:paraId="528D7C5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18E7A1B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&lt;/Rule&gt;</w:t>
      </w:r>
    </w:p>
    <w:p w14:paraId="0934E03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name="ScaleScore" computationOrder="52"/&gt;</w:t>
      </w:r>
    </w:p>
    <w:p w14:paraId="4C89C6C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name="SBACMultiStrandTheta" computationOrder="42"&gt;</w:t>
      </w:r>
    </w:p>
    <w:p w14:paraId="5C9B168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name="LOT" id="2BA8722F-BA15-42B1-B33B-88BC3578846D" type="double" position="1"&gt;</w:t>
      </w:r>
    </w:p>
    <w:p w14:paraId="44BD3F1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value="-3.4785"/&gt;</w:t>
      </w:r>
    </w:p>
    <w:p w14:paraId="2B2B539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3831AA3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name="HOT" id="7BBC58A2-CD87-4543-A9E1-A0EAC9021049" type="double" position="2"&gt;</w:t>
      </w:r>
    </w:p>
    <w:p w14:paraId="645B867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value="2.514"/&gt;</w:t>
      </w:r>
    </w:p>
    <w:p w14:paraId="2643AEC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0D94A65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name="seLimit" id="CD0140A4-FF7F-4B7D-946E-688695B29929" type="double" position="3"&gt;</w:t>
      </w:r>
    </w:p>
    <w:p w14:paraId="1ABE2B3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value="2.5"/&gt;</w:t>
      </w:r>
    </w:p>
    <w:p w14:paraId="0C8D1ED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1CE4347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name="strands" id="111B0A47-379F-49B2-B704-6D968C64DDCE" type="string" position="4"&gt;</w:t>
      </w:r>
    </w:p>
    <w:p w14:paraId="79BD41F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&lt;Property name="indextype" value="int"/&gt;</w:t>
      </w:r>
    </w:p>
    <w:p w14:paraId="6C99B72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lastRenderedPageBreak/>
        <w:t xml:space="preserve">              &lt;Value value="1-IT" index="1"/&gt;</w:t>
      </w:r>
    </w:p>
    <w:p w14:paraId="6013C24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value="1-LT" index="2"/&gt;</w:t>
      </w:r>
    </w:p>
    <w:p w14:paraId="71122FA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61BA390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&lt;/Rule&gt;</w:t>
      </w:r>
    </w:p>
    <w:p w14:paraId="4029F5F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name="MultiStrandRawScore" computationOrder="142"&gt;</w:t>
      </w:r>
    </w:p>
    <w:p w14:paraId="24CCEDD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name="subscales" id="0F564274-3BBC-4A78-A363-71ACFEB12D55" type="string" position="1"&gt;</w:t>
      </w:r>
    </w:p>
    <w:p w14:paraId="64CC983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&lt;Property name="indextype" value="int"/&gt;</w:t>
      </w:r>
    </w:p>
    <w:p w14:paraId="17F914C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value="1-IT" index="1"/&gt;</w:t>
      </w:r>
    </w:p>
    <w:p w14:paraId="49A008F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value="1-LT" index="2"/&gt;</w:t>
      </w:r>
    </w:p>
    <w:p w14:paraId="1B84B55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4D2C7FC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&lt;/Rule&gt;</w:t>
      </w:r>
    </w:p>
    <w:p w14:paraId="3F2EB43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name="MultipleStrandItemCount" computationOrder="122"&gt;</w:t>
      </w:r>
    </w:p>
    <w:p w14:paraId="7DC52B7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name="subscales" id="1360E978-9481-4AC6-A5D6-6A0E2042292B" type="string" position="1"&gt;</w:t>
      </w:r>
    </w:p>
    <w:p w14:paraId="1020C9D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&lt;Property name="indextype" value="int"/&gt;</w:t>
      </w:r>
    </w:p>
    <w:p w14:paraId="54EB5E9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value="1-IT" index="1"/&gt;</w:t>
      </w:r>
    </w:p>
    <w:p w14:paraId="6499D1B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value="1-LT" index="2"/&gt;</w:t>
      </w:r>
    </w:p>
    <w:p w14:paraId="7C0FAFD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00DA0B8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&lt;/Rule&gt;</w:t>
      </w:r>
    </w:p>
    <w:p w14:paraId="47F8D88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&lt;/Rules&gt;</w:t>
      </w:r>
    </w:p>
    <w:p w14:paraId="3097FD3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&lt;/Scoring&gt;</w:t>
      </w:r>
    </w:p>
    <w:p w14:paraId="51D9756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&lt;/BlueprintElement&gt;</w:t>
      </w:r>
    </w:p>
    <w:p w14:paraId="1E78DAA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id="SOCK_LS" type="sock"&gt;</w:t>
      </w:r>
    </w:p>
    <w:p w14:paraId="1D68753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&lt;Scoring&gt;</w:t>
      </w:r>
    </w:p>
    <w:p w14:paraId="4B66465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&lt;Rules&gt;</w:t>
      </w:r>
    </w:p>
    <w:p w14:paraId="2DA5D67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name="SEBasedPLWithRounding" computationOrder="83"&gt;</w:t>
      </w:r>
    </w:p>
    <w:p w14:paraId="4E208E8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name="seMultiple" id="7B19E304-3863-4F12-9A75-E311DD578EC1" type="double" position="1"&gt;</w:t>
      </w:r>
    </w:p>
    <w:p w14:paraId="5208DD4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value="1.5"/&gt;</w:t>
      </w:r>
    </w:p>
    <w:p w14:paraId="391EFAB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7485F2B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name="proficientPerformanceLevel" id="2EE0DDB3-7AD5-495E-B1CE-72D4C2BB1AAC" type="int" position="2"&gt;</w:t>
      </w:r>
    </w:p>
    <w:p w14:paraId="51BDFA7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value="3"/&gt;</w:t>
      </w:r>
    </w:p>
    <w:p w14:paraId="003EEE9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0954E42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name="LOT" id="4363F62B-647C-4831-B334-DA5A1B5EA596" type="double" position="3"&gt;</w:t>
      </w:r>
    </w:p>
    <w:p w14:paraId="18C0EA2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value="-3.4785"/&gt;</w:t>
      </w:r>
    </w:p>
    <w:p w14:paraId="3BE3E7C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313F6D1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name="HOT" id="8191A641-6455-4AAF-840F-FF13BD6E5747" type="double" position="4"&gt;</w:t>
      </w:r>
    </w:p>
    <w:p w14:paraId="6947BD9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value="2.514"/&gt;</w:t>
      </w:r>
    </w:p>
    <w:p w14:paraId="00419F0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707EA07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&lt;/Rule&gt;</w:t>
      </w:r>
    </w:p>
    <w:p w14:paraId="44DED5A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name="MultipleStrandItemCount" computationOrder="123"&gt;</w:t>
      </w:r>
    </w:p>
    <w:p w14:paraId="33B7BA4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name="subscales" id="1360E978-9481-4AC6-A5D6-6A0E2042292B" type="string" position="1"&gt;</w:t>
      </w:r>
    </w:p>
    <w:p w14:paraId="2A72996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&lt;Property name="indextype" value="int"/&gt;</w:t>
      </w:r>
    </w:p>
    <w:p w14:paraId="0974BDB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value="3-L" index="1"/&gt;</w:t>
      </w:r>
    </w:p>
    <w:p w14:paraId="5E9E19F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value="3-S" index="2"/&gt;</w:t>
      </w:r>
    </w:p>
    <w:p w14:paraId="72583EA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3E685F8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&lt;/Rule&gt;</w:t>
      </w:r>
    </w:p>
    <w:p w14:paraId="4526071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name="SBACMultiStrandTheta" computationOrder="43"&gt;</w:t>
      </w:r>
    </w:p>
    <w:p w14:paraId="5EEA4AD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lastRenderedPageBreak/>
        <w:t xml:space="preserve">            &lt;Parameter name="LOT" id="2BA8722F-BA15-42B1-B33B-88BC3578846D" type="double" position="1"&gt;</w:t>
      </w:r>
    </w:p>
    <w:p w14:paraId="5D467D1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value="-3.4785"/&gt;</w:t>
      </w:r>
    </w:p>
    <w:p w14:paraId="7438AFE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3DC1B3C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name="HOT" id="7BBC58A2-CD87-4543-A9E1-A0EAC9021049" type="double" position="2"&gt;</w:t>
      </w:r>
    </w:p>
    <w:p w14:paraId="4B1B627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value="2.514"/&gt;</w:t>
      </w:r>
    </w:p>
    <w:p w14:paraId="749D426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500934B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name="seLimit" id="CD0140A4-FF7F-4B7D-946E-688695B29929" type="double" position="3"&gt;</w:t>
      </w:r>
    </w:p>
    <w:p w14:paraId="0C3865D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value="2.5"/&gt;</w:t>
      </w:r>
    </w:p>
    <w:p w14:paraId="6AA6B6C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18BEBE7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name="strands" id="111B0A47-379F-49B2-B704-6D968C64DDCE" type="string" position="4"&gt;</w:t>
      </w:r>
    </w:p>
    <w:p w14:paraId="689CE03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&lt;Property name="indextype" value="int"/&gt;</w:t>
      </w:r>
    </w:p>
    <w:p w14:paraId="6551D4A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value="3-L" index="1"/&gt;</w:t>
      </w:r>
    </w:p>
    <w:p w14:paraId="0F56DEA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value="3-S" index="2"/&gt;</w:t>
      </w:r>
    </w:p>
    <w:p w14:paraId="12A7C4E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4939491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&lt;/Rule&gt;</w:t>
      </w:r>
    </w:p>
    <w:p w14:paraId="35B54D7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name="MultiStrandRawScore" computationOrder="143"&gt;</w:t>
      </w:r>
    </w:p>
    <w:p w14:paraId="0769E03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name="subscales" id="0F564274-3BBC-4A78-A363-71ACFEB12D55" type="string" position="1"&gt;</w:t>
      </w:r>
    </w:p>
    <w:p w14:paraId="03CA8B5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&lt;Property name="indextype" value="int"/&gt;</w:t>
      </w:r>
    </w:p>
    <w:p w14:paraId="0C509D1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value="3-L" index="1"/&gt;</w:t>
      </w:r>
    </w:p>
    <w:p w14:paraId="0BA83BD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value="3-S" index="2"/&gt;</w:t>
      </w:r>
    </w:p>
    <w:p w14:paraId="500BE2C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7307869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&lt;/Rule&gt;</w:t>
      </w:r>
    </w:p>
    <w:p w14:paraId="02C345B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name="ScaleScore" computationOrder="53"/&gt;</w:t>
      </w:r>
    </w:p>
    <w:p w14:paraId="1855747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name="MultipleStrandItemCountScored" computationOrder="133"&gt;</w:t>
      </w:r>
    </w:p>
    <w:p w14:paraId="2160BE1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name="subscales" id="AE57944A-5F49-4849-8744-A0C5A3F3EC10" type="string" position="1"&gt;</w:t>
      </w:r>
    </w:p>
    <w:p w14:paraId="1768405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&lt;Property name="indextype" value="int"/&gt;</w:t>
      </w:r>
    </w:p>
    <w:p w14:paraId="1578D28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value="3-L" index="1"/&gt;</w:t>
      </w:r>
    </w:p>
    <w:p w14:paraId="573129C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value="3-S" index="2"/&gt;</w:t>
      </w:r>
    </w:p>
    <w:p w14:paraId="141BD17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0A3FA1D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&lt;/Rule&gt;</w:t>
      </w:r>
    </w:p>
    <w:p w14:paraId="4630864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&lt;/Rules&gt;</w:t>
      </w:r>
    </w:p>
    <w:p w14:paraId="4E9B3A9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&lt;/Scoring&gt;</w:t>
      </w:r>
    </w:p>
    <w:p w14:paraId="3423779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&lt;/BlueprintElement&gt;</w:t>
      </w:r>
    </w:p>
    <w:p w14:paraId="4FAEBEC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id="2-W" type="claim"&gt;</w:t>
      </w:r>
    </w:p>
    <w:p w14:paraId="7DDAC97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&lt;Scoring&gt;</w:t>
      </w:r>
    </w:p>
    <w:p w14:paraId="4D6FB1E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&lt;Rules&gt;</w:t>
      </w:r>
    </w:p>
    <w:p w14:paraId="51088C1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name="ItemCount" computationOrder="120"/&gt;</w:t>
      </w:r>
    </w:p>
    <w:p w14:paraId="4FF3F9E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name="SEBasedPLWithRounding" computationOrder="80"&gt;</w:t>
      </w:r>
    </w:p>
    <w:p w14:paraId="5DC78DD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name="seMultiple" id="7B19E304-3863-4F12-9A75-E311DD578EC1" type="double" position="1"&gt;</w:t>
      </w:r>
    </w:p>
    <w:p w14:paraId="4B99CA1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value="1.5"/&gt;</w:t>
      </w:r>
    </w:p>
    <w:p w14:paraId="65EAFC1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02D6FF5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name="proficientPerformanceLevel" id="2EE0DDB3-7AD5-495E-B1CE-72D4C2BB1AAC" type="int" position="2"&gt;</w:t>
      </w:r>
    </w:p>
    <w:p w14:paraId="0D0E6A6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value="3"/&gt;</w:t>
      </w:r>
    </w:p>
    <w:p w14:paraId="7D15857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3DADAA4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name="LOT" id="4363F62B-647C-4831-B334-DA5A1B5EA596" type="double" position="3"&gt;</w:t>
      </w:r>
    </w:p>
    <w:p w14:paraId="4A69DC6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value="-3.4785"/&gt;</w:t>
      </w:r>
    </w:p>
    <w:p w14:paraId="5A3A26C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lastRenderedPageBreak/>
        <w:t xml:space="preserve">            &lt;/Parameter&gt;</w:t>
      </w:r>
    </w:p>
    <w:p w14:paraId="03ED75D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name="HOT" id="8191A641-6455-4AAF-840F-FF13BD6E5747" type="double" position="4"&gt;</w:t>
      </w:r>
    </w:p>
    <w:p w14:paraId="47CE3D4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value="2.514"/&gt;</w:t>
      </w:r>
    </w:p>
    <w:p w14:paraId="4E12936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39ADCDD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&lt;/Rule&gt;</w:t>
      </w:r>
    </w:p>
    <w:p w14:paraId="5BBF129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name="RawScore" computationOrder="140"/&gt;</w:t>
      </w:r>
    </w:p>
    <w:p w14:paraId="4C380D8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name="ItemCountScored" computationOrder="130"/&gt;</w:t>
      </w:r>
    </w:p>
    <w:p w14:paraId="1D6AFCF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name="ScaleScore" computationOrder="50"/&gt;</w:t>
      </w:r>
    </w:p>
    <w:p w14:paraId="2C78115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name="SBACTheta" computationOrder="40"&gt;</w:t>
      </w:r>
    </w:p>
    <w:p w14:paraId="153DD62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name="LOT" id="933D98F3-34BC-4957-8FAE-0B66CB0AB41E" type="double" position="1"&gt;</w:t>
      </w:r>
    </w:p>
    <w:p w14:paraId="004D5BB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value="-3.4785"/&gt;</w:t>
      </w:r>
    </w:p>
    <w:p w14:paraId="32C3D17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1D46E01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name="HOT" id="11D307FC-7B83-4ECC-AAF8-C5E1445897C8" type="double" position="2"&gt;</w:t>
      </w:r>
    </w:p>
    <w:p w14:paraId="430F231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value="2.514"/&gt;</w:t>
      </w:r>
    </w:p>
    <w:p w14:paraId="36C1788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3738B63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name="seLimit" id="E766945F-93FF-4671-B21D-ADCEFDB02AF3" type="double" position="3"&gt;</w:t>
      </w:r>
    </w:p>
    <w:p w14:paraId="15B3558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value="2.5"/&gt;</w:t>
      </w:r>
    </w:p>
    <w:p w14:paraId="1BE4744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264CD08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&lt;/Rule&gt;</w:t>
      </w:r>
    </w:p>
    <w:p w14:paraId="6BE7DE7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&lt;/Rules&gt;</w:t>
      </w:r>
    </w:p>
    <w:p w14:paraId="394E9A3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&lt;/Scoring&gt;</w:t>
      </w:r>
    </w:p>
    <w:p w14:paraId="177F8DF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id="2-W|7-6" type="target"&gt;</w:t>
      </w:r>
    </w:p>
    <w:p w14:paraId="13772AD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id="2-W|7-6|6.W.1a" type="target"/&gt;</w:t>
      </w:r>
    </w:p>
    <w:p w14:paraId="5DB2F3E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&lt;/BlueprintElement&gt;</w:t>
      </w:r>
    </w:p>
    <w:p w14:paraId="3543226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id="2-W|1-6" type="target"/&gt;</w:t>
      </w:r>
    </w:p>
    <w:p w14:paraId="6B8AD80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id="2-W|3-6" type="target"/&gt;</w:t>
      </w:r>
    </w:p>
    <w:p w14:paraId="488F4B6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id="2-W|8-6" type="target"/&gt;</w:t>
      </w:r>
    </w:p>
    <w:p w14:paraId="3C4BAE5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id="2-W|9-6" type="target"/&gt;</w:t>
      </w:r>
    </w:p>
    <w:p w14:paraId="3E6D15B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&lt;/BlueprintElement&gt;</w:t>
      </w:r>
    </w:p>
    <w:p w14:paraId="79E768A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id="4-CR" type="claim"&gt;</w:t>
      </w:r>
    </w:p>
    <w:p w14:paraId="3DA6673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&lt;Scoring&gt;</w:t>
      </w:r>
    </w:p>
    <w:p w14:paraId="33D3A58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&lt;Rules&gt;</w:t>
      </w:r>
    </w:p>
    <w:p w14:paraId="59828E2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name="SEBasedPLWithRounding" computationOrder="81"&gt;</w:t>
      </w:r>
    </w:p>
    <w:p w14:paraId="0095358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name="seMultiple" id="7B19E304-3863-4F12-9A75-E311DD578EC1" type="double" position="1"&gt;</w:t>
      </w:r>
    </w:p>
    <w:p w14:paraId="77336C6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value="1.5"/&gt;</w:t>
      </w:r>
    </w:p>
    <w:p w14:paraId="0AD3C9D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79F3620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name="proficientPerformanceLevel" id="2EE0DDB3-7AD5-495E-B1CE-72D4C2BB1AAC" type="int" position="2"&gt;</w:t>
      </w:r>
    </w:p>
    <w:p w14:paraId="0904520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value="3"/&gt;</w:t>
      </w:r>
    </w:p>
    <w:p w14:paraId="05CAB15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4C01A98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name="LOT" id="4363F62B-647C-4831-B334-DA5A1B5EA596" type="double" position="3"&gt;</w:t>
      </w:r>
    </w:p>
    <w:p w14:paraId="76D0600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value="-3.4785"/&gt;</w:t>
      </w:r>
    </w:p>
    <w:p w14:paraId="32FFCB4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1A2700A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name="HOT" id="8191A641-6455-4AAF-840F-FF13BD6E5747" type="double" position="4"&gt;</w:t>
      </w:r>
    </w:p>
    <w:p w14:paraId="6550923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value="2.514"/&gt;</w:t>
      </w:r>
    </w:p>
    <w:p w14:paraId="5F05D40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7DA48D3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&lt;/Rule&gt;</w:t>
      </w:r>
    </w:p>
    <w:p w14:paraId="2CC9CA4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lastRenderedPageBreak/>
        <w:t xml:space="preserve">          &lt;Rule name="SBACTheta" computationOrder="41"&gt;</w:t>
      </w:r>
    </w:p>
    <w:p w14:paraId="5460C24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name="LOT" id="933D98F3-34BC-4957-8FAE-0B66CB0AB41E" type="double" position="1"&gt;</w:t>
      </w:r>
    </w:p>
    <w:p w14:paraId="1F0B080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value="-3.4785"/&gt;</w:t>
      </w:r>
    </w:p>
    <w:p w14:paraId="053E9D6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4E2A25A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name="HOT" id="11D307FC-7B83-4ECC-AAF8-C5E1445897C8" type="double" position="2"&gt;</w:t>
      </w:r>
    </w:p>
    <w:p w14:paraId="41F272D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value="2.514"/&gt;</w:t>
      </w:r>
    </w:p>
    <w:p w14:paraId="0D2BBA4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619532E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 name="seLimit" id="E766945F-93FF-4671-B21D-ADCEFDB02AF3" type="double" position="3"&gt;</w:t>
      </w:r>
    </w:p>
    <w:p w14:paraId="33CE488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&lt;Value value="2.5"/&gt;</w:t>
      </w:r>
    </w:p>
    <w:p w14:paraId="0BC0DB2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&lt;/Parameter&gt;</w:t>
      </w:r>
    </w:p>
    <w:p w14:paraId="00A5246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&lt;/Rule&gt;</w:t>
      </w:r>
    </w:p>
    <w:p w14:paraId="5A72D2E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name="RawScore" computationOrder="141"/&gt;</w:t>
      </w:r>
    </w:p>
    <w:p w14:paraId="0211739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name="ItemCount" computationOrder="121"/&gt;</w:t>
      </w:r>
    </w:p>
    <w:p w14:paraId="728CF37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name="ItemCountScored" computationOrder="131"/&gt;</w:t>
      </w:r>
    </w:p>
    <w:p w14:paraId="2466487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 name="ScaleScore" computationOrder="51"/&gt;</w:t>
      </w:r>
    </w:p>
    <w:p w14:paraId="02F6312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&lt;/Rules&gt;</w:t>
      </w:r>
    </w:p>
    <w:p w14:paraId="39C97D8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&lt;/Scoring&gt;</w:t>
      </w:r>
    </w:p>
    <w:p w14:paraId="01E1EA1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id="4-CR|3-6" type="target"/&gt;</w:t>
      </w:r>
    </w:p>
    <w:p w14:paraId="52DDF50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id="4-CR|4-6" type="target"&gt;</w:t>
      </w:r>
    </w:p>
    <w:p w14:paraId="280DFFB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id="4-CR|4-6|6.W.9a" type="target"/&gt;</w:t>
      </w:r>
    </w:p>
    <w:p w14:paraId="3C18B93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&lt;/BlueprintElement&gt;</w:t>
      </w:r>
    </w:p>
    <w:p w14:paraId="1B87799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id="4-CR|2-6" type="target"/&gt;</w:t>
      </w:r>
    </w:p>
    <w:p w14:paraId="37501ED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&lt;/BlueprintElement&gt;</w:t>
      </w:r>
    </w:p>
    <w:p w14:paraId="17BC3CE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id="1-IT" type="claim"&gt;</w:t>
      </w:r>
    </w:p>
    <w:p w14:paraId="2B78599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id="1-IT|10-6" type="target"/&gt;</w:t>
      </w:r>
    </w:p>
    <w:p w14:paraId="43126F4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id="1-IT|11-6" type="target"/&gt;</w:t>
      </w:r>
    </w:p>
    <w:p w14:paraId="35445DD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id="1-IT|13-6" type="target"/&gt;</w:t>
      </w:r>
    </w:p>
    <w:p w14:paraId="1AD214B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id="1-IT|14-6" type="target"/&gt;</w:t>
      </w:r>
    </w:p>
    <w:p w14:paraId="0872A9F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id="1-IT|8-6" type="target"/&gt;</w:t>
      </w:r>
    </w:p>
    <w:p w14:paraId="31EF6CF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id="1-IT|9-6" type="target"/&gt;</w:t>
      </w:r>
    </w:p>
    <w:p w14:paraId="4934A38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&lt;/BlueprintElement&gt;</w:t>
      </w:r>
    </w:p>
    <w:p w14:paraId="0371B9A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id="1-LT" type="claim"&gt;</w:t>
      </w:r>
    </w:p>
    <w:p w14:paraId="3CEAEB3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id="1-LT|2-6" type="target"/&gt;</w:t>
      </w:r>
    </w:p>
    <w:p w14:paraId="1B4E90B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id="1-LT|3-6" type="target"/&gt;</w:t>
      </w:r>
    </w:p>
    <w:p w14:paraId="3013BB3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id="1-LT|4-6" type="target"/&gt;</w:t>
      </w:r>
    </w:p>
    <w:p w14:paraId="0001FFE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id="1-LT|5-6" type="target"/&gt;</w:t>
      </w:r>
    </w:p>
    <w:p w14:paraId="67C403D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id="1-LT|6-6" type="target"/&gt;</w:t>
      </w:r>
    </w:p>
    <w:p w14:paraId="65D4E3D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&lt;/BlueprintElement&gt;</w:t>
      </w:r>
    </w:p>
    <w:p w14:paraId="3334A8E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id="3-L" type="claim"&gt;</w:t>
      </w:r>
    </w:p>
    <w:p w14:paraId="0640C04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 id="3-L|4-6" type="target"/&gt;</w:t>
      </w:r>
    </w:p>
    <w:p w14:paraId="7D1CF7C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&lt;/BlueprintElement&gt;</w:t>
      </w:r>
    </w:p>
    <w:p w14:paraId="5B5B3A0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&lt;/Blueprint&gt;</w:t>
      </w:r>
    </w:p>
    <w:p w14:paraId="55CF091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&lt;Test id="SBAC-ICA-FIXED-G6E-Perf-ImportanceOfNutrition" label="Grade 06 ELA Performance Task - Multivitamins (ICA)"&gt;</w:t>
      </w:r>
    </w:p>
    <w:p w14:paraId="029DC28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&lt;Grades&gt;</w:t>
      </w:r>
    </w:p>
    <w:p w14:paraId="793C8DD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&lt;Grade value="6" label="grade 6"/&gt;</w:t>
      </w:r>
    </w:p>
    <w:p w14:paraId="231A079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&lt;/Grades&gt;</w:t>
      </w:r>
    </w:p>
    <w:p w14:paraId="38A1E2E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lastRenderedPageBreak/>
        <w:t xml:space="preserve">    &lt;Segments&gt;</w:t>
      </w:r>
    </w:p>
    <w:p w14:paraId="358B8B5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 position="1" id="SBAC-ICA-FIXED-G6E-Perf-ImportanceofNutritionA-ELA-6" label="(SBAC)SBAC-ICA-FIXED-G6E-Perf-ImportanceofNutritionA-ELA-6-Winter-2017-2018" algorithmType="fixedform" algorithmImplementation="AIR FIXEDFORM1"&gt;</w:t>
      </w:r>
    </w:p>
    <w:p w14:paraId="456D825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&lt;SegmentBlueprint&gt;</w:t>
      </w:r>
    </w:p>
    <w:p w14:paraId="152F09F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idRef="4-CR" minExamItems="0" maxExamItems="3"/&gt;</w:t>
      </w:r>
    </w:p>
    <w:p w14:paraId="489F37C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idRef="4-CR|3-6" minExamItems="0" maxExamItems="3"/&gt;</w:t>
      </w:r>
    </w:p>
    <w:p w14:paraId="1F2CAE3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idRef="4-CR|4-6" minExamItems="0" maxExamItems="3"/&gt;</w:t>
      </w:r>
    </w:p>
    <w:p w14:paraId="1023EEF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idRef="4-CR|4-6|6.W.9a" minExamItems="0" maxExamItems="3"/&gt;</w:t>
      </w:r>
    </w:p>
    <w:p w14:paraId="4D9326B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idRef="SBAC-ICA-FIXED-G6E-Perf-ImportanceofNutritionA-ELA-6" minExamItems="2" maxExamItems="2"&gt;</w:t>
      </w:r>
    </w:p>
    <w:p w14:paraId="2140072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&lt;ItemSelection&gt;</w:t>
      </w:r>
    </w:p>
    <w:p w14:paraId="3060300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&lt;Property name="slope" value="85.8"/&gt;</w:t>
      </w:r>
    </w:p>
    <w:p w14:paraId="751E43F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&lt;Property name="intercept" value="2508.2"/&gt;</w:t>
      </w:r>
    </w:p>
    <w:p w14:paraId="252358D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&lt;/ItemSelection&gt;</w:t>
      </w:r>
    </w:p>
    <w:p w14:paraId="5814FE3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&lt;/SegmentBlueprintElement&gt;</w:t>
      </w:r>
    </w:p>
    <w:p w14:paraId="386934F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&lt;/SegmentBlueprint&gt;</w:t>
      </w:r>
    </w:p>
    <w:p w14:paraId="3722797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&lt;SegmentForms&gt;</w:t>
      </w:r>
    </w:p>
    <w:p w14:paraId="4099D25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&lt;SegmentForm id="ELA ICA Perf G6a 2018 ENG" cohort="Default"&gt;</w:t>
      </w:r>
    </w:p>
    <w:p w14:paraId="6827623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49EEE50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6CD5986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5944BD9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3D298A8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 maxItems="ALL" maxResponses="ALL" id="1888"&gt;</w:t>
      </w:r>
    </w:p>
    <w:p w14:paraId="7DB4BDA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&lt;Stimulus id="1888"/&gt;</w:t>
      </w:r>
    </w:p>
    <w:p w14:paraId="19DD851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handScored="true" doNotScore="false" id="56557" type="SA"&gt;</w:t>
      </w:r>
    </w:p>
    <w:p w14:paraId="62489FB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17235AA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idRef="SBAC-ICA-FIXED-G6E-Perf-ImportanceofNutritionA-ELA-6"/&gt;</w:t>
      </w:r>
    </w:p>
    <w:p w14:paraId="4259EDE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idRef="4-CR"/&gt;</w:t>
      </w:r>
    </w:p>
    <w:p w14:paraId="0F09392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idRef="4-CR|4-6"/&gt;</w:t>
      </w:r>
    </w:p>
    <w:p w14:paraId="6FE1318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idRef="4-CR|4-6|6.W.9a"/&gt;</w:t>
      </w:r>
    </w:p>
    <w:p w14:paraId="2D36DF8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2D29970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measurementModel="IRTGPC" scorePoints="2" weight="1.0"&gt;</w:t>
      </w:r>
    </w:p>
    <w:p w14:paraId="2F92E93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value="0.8193399906158447" measurementParameter="a"/&gt;</w:t>
      </w:r>
    </w:p>
    <w:p w14:paraId="3209B36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value="1.0485199689865112" measurementParameter="b0"/&gt;</w:t>
      </w:r>
    </w:p>
    <w:p w14:paraId="3933664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value="1.427780032157898" measurementParameter="b1"/&gt;</w:t>
      </w:r>
    </w:p>
    <w:p w14:paraId="03E6B98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4568822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5555F3A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5D710D3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5514854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0F4A5C5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32C499F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handScored="true" doNotScore="false" id="70064" type="SA"&gt;</w:t>
      </w:r>
    </w:p>
    <w:p w14:paraId="3B53935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1047443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idRef="SBAC-ICA-FIXED-G6E-Perf-ImportanceofNutritionA-ELA-6"/&gt;</w:t>
      </w:r>
    </w:p>
    <w:p w14:paraId="19100DB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lastRenderedPageBreak/>
        <w:t xml:space="preserve">                  &lt;BlueprintReference idRef="4-CR"/&gt;</w:t>
      </w:r>
    </w:p>
    <w:p w14:paraId="17EB711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idRef="4-CR|3-6"/&gt;</w:t>
      </w:r>
    </w:p>
    <w:p w14:paraId="3E5D3A2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198C744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measurementModel="IRTGPC" scorePoints="2" weight="1.0"&gt;</w:t>
      </w:r>
    </w:p>
    <w:p w14:paraId="3C55DC0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value="0.7540599703788757" measurementParameter="a"/&gt;</w:t>
      </w:r>
    </w:p>
    <w:p w14:paraId="44E5D0C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value="1.7290899753570557" measurementParameter="b0"/&gt;</w:t>
      </w:r>
    </w:p>
    <w:p w14:paraId="3F8747E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value="1.7190500497817993" measurementParameter="b1"/&gt;</w:t>
      </w:r>
    </w:p>
    <w:p w14:paraId="43DE01B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36F4CE6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689F281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3CD2296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658AA0C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12475FD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5733A71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&lt;/ItemGroup&gt;</w:t>
      </w:r>
    </w:p>
    <w:p w14:paraId="739F341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&lt;/SegmentForm&gt;</w:t>
      </w:r>
    </w:p>
    <w:p w14:paraId="3D9D47E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&lt;/SegmentForms&gt;</w:t>
      </w:r>
    </w:p>
    <w:p w14:paraId="55DCD0D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&lt;/Segment&gt;</w:t>
      </w:r>
    </w:p>
    <w:p w14:paraId="1343E8F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 position="2" id="SBAC-ICA-FIXED-G6E-Perf-ImportanceofNutritionB-ELA-6" label="(SBAC)SBAC-ICA-FIXED-G6E-Perf-ImportanceofNutritionB-ELA-6-Winter-2017-2018" algorithmType="fixedform" algorithmImplementation="AIR FIXEDFORM1"&gt;</w:t>
      </w:r>
    </w:p>
    <w:p w14:paraId="2F4C71E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&lt;SegmentBlueprint&gt;</w:t>
      </w:r>
    </w:p>
    <w:p w14:paraId="22BA19D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idRef="2-W" minExamItems="0" maxExamItems="1"/&gt;</w:t>
      </w:r>
    </w:p>
    <w:p w14:paraId="587DF0B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idRef="2-W|7-6" minExamItems="0" maxExamItems="1"/&gt;</w:t>
      </w:r>
    </w:p>
    <w:p w14:paraId="7287C13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idRef="2-W|7-6|6.W.1a" minExamItems="0" maxExamItems="1"/&gt;</w:t>
      </w:r>
    </w:p>
    <w:p w14:paraId="5D0C520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idRef="SBAC-ICA-FIXED-G6E-Perf-ImportanceofNutritionB-ELA-6" minExamItems="1" maxExamItems="1"&gt;</w:t>
      </w:r>
    </w:p>
    <w:p w14:paraId="3CB43B9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&lt;ItemSelection&gt;</w:t>
      </w:r>
    </w:p>
    <w:p w14:paraId="695F40F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&lt;Property name="slope" value="85.8"/&gt;</w:t>
      </w:r>
    </w:p>
    <w:p w14:paraId="064CECA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&lt;Property name="intercept" value="2508.2"/&gt;</w:t>
      </w:r>
    </w:p>
    <w:p w14:paraId="5020564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&lt;/ItemSelection&gt;</w:t>
      </w:r>
    </w:p>
    <w:p w14:paraId="0399D84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&lt;/SegmentBlueprintElement&gt;</w:t>
      </w:r>
    </w:p>
    <w:p w14:paraId="400BCFE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&lt;/SegmentBlueprint&gt;</w:t>
      </w:r>
    </w:p>
    <w:p w14:paraId="203380C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&lt;SegmentForms&gt;</w:t>
      </w:r>
    </w:p>
    <w:p w14:paraId="72E0EE9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&lt;SegmentForm id="ELA ICA Perf G6b 2018 ENG" cohort="Default"&gt;</w:t>
      </w:r>
    </w:p>
    <w:p w14:paraId="3A2D366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738DAFE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1DA2865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7F0790E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604E4EE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 maxItems="ALL" maxResponses="ALL" id="1888"&gt;</w:t>
      </w:r>
    </w:p>
    <w:p w14:paraId="37359FE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&lt;Stimulus id="1888"/&gt;</w:t>
      </w:r>
    </w:p>
    <w:p w14:paraId="1F442C4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handScored="true" doNotScore="false" id="56561" type="WER"&gt;</w:t>
      </w:r>
    </w:p>
    <w:p w14:paraId="15642F1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3F70144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idRef="SBAC-ICA-FIXED-G6E-Perf-ImportanceofNutritionB-ELA-6"/&gt;</w:t>
      </w:r>
    </w:p>
    <w:p w14:paraId="49C77A4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idRef="2-W"/&gt;</w:t>
      </w:r>
    </w:p>
    <w:p w14:paraId="04A9F6D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idRef="2-W|7-6"/&gt;</w:t>
      </w:r>
    </w:p>
    <w:p w14:paraId="077061A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idRef="2-W|7-6|6.W.1a"/&gt;</w:t>
      </w:r>
    </w:p>
    <w:p w14:paraId="7D5F876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lastRenderedPageBreak/>
        <w:t xml:space="preserve">                &lt;/BlueprintReferences&gt;</w:t>
      </w:r>
    </w:p>
    <w:p w14:paraId="54D97F2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measurementModel="IRTGPC" scorePoints="2" weight="1.0" dimension="C"&gt;</w:t>
      </w:r>
    </w:p>
    <w:p w14:paraId="36F0298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value="1.2113800048828125" measurementParameter="a"/&gt;</w:t>
      </w:r>
    </w:p>
    <w:p w14:paraId="3675ED8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value="-0.6540700197219849" measurementParameter="b0"/&gt;</w:t>
      </w:r>
    </w:p>
    <w:p w14:paraId="6525DA1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value="0.11836999654769897" measurementParameter="b1"/&gt;</w:t>
      </w:r>
    </w:p>
    <w:p w14:paraId="782D595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7EC9FB8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25C46E6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7BCC039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5CB37F9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6D32B0E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4CB8663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&lt;/ItemGroup&gt;</w:t>
      </w:r>
    </w:p>
    <w:p w14:paraId="5936ABC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&lt;/SegmentForm&gt;</w:t>
      </w:r>
    </w:p>
    <w:p w14:paraId="216953B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&lt;/SegmentForms&gt;</w:t>
      </w:r>
    </w:p>
    <w:p w14:paraId="60BDDD4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&lt;/Segment&gt;</w:t>
      </w:r>
    </w:p>
    <w:p w14:paraId="6EDE333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&lt;/Segments&gt;</w:t>
      </w:r>
    </w:p>
    <w:p w14:paraId="5D60E4E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&lt;/Test&gt;</w:t>
      </w:r>
    </w:p>
    <w:p w14:paraId="693A7D3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&lt;Test id="SBAC-ICA-FIXED-G6E-ELA-6" label="Grade 06 ELA Interim Test (ICA)"&gt;</w:t>
      </w:r>
    </w:p>
    <w:p w14:paraId="03E24DC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&lt;Grades&gt;</w:t>
      </w:r>
    </w:p>
    <w:p w14:paraId="1BCF420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&lt;Grade value="6" label="grade 6"/&gt;</w:t>
      </w:r>
    </w:p>
    <w:p w14:paraId="79250C3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&lt;/Grades&gt;</w:t>
      </w:r>
    </w:p>
    <w:p w14:paraId="1D52759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&lt;Segments&gt;</w:t>
      </w:r>
    </w:p>
    <w:p w14:paraId="7F770DE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 position="1" id="SBAC-ICA-FIXED-G6E-ELA-6" label="(SBAC)SBAC-ICA-FIXED-G6E-ELA-6-Winter-2017-2018" algorithmType="fixedform" algorithmImplementation="AIR FIXEDFORM1"&gt;</w:t>
      </w:r>
    </w:p>
    <w:p w14:paraId="155E540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&lt;SegmentBlueprint&gt;</w:t>
      </w:r>
    </w:p>
    <w:p w14:paraId="5EC97D9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idRef="1-IT" minExamItems="0" maxExamItems="45"/&gt;</w:t>
      </w:r>
    </w:p>
    <w:p w14:paraId="72E49BF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idRef="1-LT" minExamItems="0" maxExamItems="45"/&gt;</w:t>
      </w:r>
    </w:p>
    <w:p w14:paraId="473F575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idRef="2-W" minExamItems="0" maxExamItems="45"/&gt;</w:t>
      </w:r>
    </w:p>
    <w:p w14:paraId="6405DED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idRef="3-L" minExamItems="0" maxExamItems="45"/&gt;</w:t>
      </w:r>
    </w:p>
    <w:p w14:paraId="5043008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idRef="4-CR" minExamItems="0" maxExamItems="45"/&gt;</w:t>
      </w:r>
    </w:p>
    <w:p w14:paraId="3578F34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idRef="1-IT|10-6" minExamItems="0" maxExamItems="45"/&gt;</w:t>
      </w:r>
    </w:p>
    <w:p w14:paraId="7C1973E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idRef="1-IT|11-6" minExamItems="0" maxExamItems="45"/&gt;</w:t>
      </w:r>
    </w:p>
    <w:p w14:paraId="778177C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idRef="1-IT|13-6" minExamItems="0" maxExamItems="45"/&gt;</w:t>
      </w:r>
    </w:p>
    <w:p w14:paraId="3CDE0DE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idRef="1-IT|14-6" minExamItems="0" maxExamItems="45"/&gt;</w:t>
      </w:r>
    </w:p>
    <w:p w14:paraId="2DC8185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idRef="1-IT|8-6" minExamItems="0" maxExamItems="45"/&gt;</w:t>
      </w:r>
    </w:p>
    <w:p w14:paraId="705A3E4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idRef="1-IT|9-6" minExamItems="0" maxExamItems="45"/&gt;</w:t>
      </w:r>
    </w:p>
    <w:p w14:paraId="511536D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idRef="1-LT|2-6" minExamItems="0" maxExamItems="45"/&gt;</w:t>
      </w:r>
    </w:p>
    <w:p w14:paraId="35E59D5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idRef="1-LT|3-6" minExamItems="0" maxExamItems="45"/&gt;</w:t>
      </w:r>
    </w:p>
    <w:p w14:paraId="44D2C8A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idRef="1-LT|4-6" minExamItems="0" maxExamItems="45"/&gt;</w:t>
      </w:r>
    </w:p>
    <w:p w14:paraId="6568C6F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idRef="1-LT|5-6" minExamItems="0" maxExamItems="45"/&gt;</w:t>
      </w:r>
    </w:p>
    <w:p w14:paraId="7FA7090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idRef="1-LT|6-6" minExamItems="0" maxExamItems="45"/&gt;</w:t>
      </w:r>
    </w:p>
    <w:p w14:paraId="4612ADC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idRef="2-W|1-6" minExamItems="0" maxExamItems="45"/&gt;</w:t>
      </w:r>
    </w:p>
    <w:p w14:paraId="55A0BF5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idRef="2-W|3-6" minExamItems="0" maxExamItems="45"/&gt;</w:t>
      </w:r>
    </w:p>
    <w:p w14:paraId="12D8907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idRef="2-W|8-6" minExamItems="0" maxExamItems="45"/&gt;</w:t>
      </w:r>
    </w:p>
    <w:p w14:paraId="192A2F3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idRef="2-W|9-6" minExamItems="0" maxExamItems="45"/&gt;</w:t>
      </w:r>
    </w:p>
    <w:p w14:paraId="02624DF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idRef="3-L|4-6" minExamItems="0" maxExamItems="45"/&gt;</w:t>
      </w:r>
    </w:p>
    <w:p w14:paraId="1055AF4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lastRenderedPageBreak/>
        <w:t xml:space="preserve">          &lt;SegmentBlueprintElement minFieldTestItems="0" maxFieldTestItems="0" idRef="4-CR|2-6" minExamItems="0" maxExamItems="45"/&gt;</w:t>
      </w:r>
    </w:p>
    <w:p w14:paraId="4233347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idRef="4-CR|3-6" minExamItems="0" maxExamItems="45"/&gt;</w:t>
      </w:r>
    </w:p>
    <w:p w14:paraId="417127C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idRef="4-CR|4-6" minExamItems="0" maxExamItems="45"/&gt;</w:t>
      </w:r>
    </w:p>
    <w:p w14:paraId="2D10CA8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 minFieldTestItems="0" maxFieldTestItems="0" idRef="SBAC-ICA-FIXED-G6E-ELA-6" minExamItems="45" maxExamItems="45"&gt;</w:t>
      </w:r>
    </w:p>
    <w:p w14:paraId="783560F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&lt;ItemSelection&gt;</w:t>
      </w:r>
    </w:p>
    <w:p w14:paraId="32D60D7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&lt;Property name="slope" value="85.8"/&gt;</w:t>
      </w:r>
    </w:p>
    <w:p w14:paraId="58CE91E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&lt;Property name="intercept" value="2508.2"/&gt;</w:t>
      </w:r>
    </w:p>
    <w:p w14:paraId="07C0FDD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&lt;/ItemSelection&gt;</w:t>
      </w:r>
    </w:p>
    <w:p w14:paraId="11D6617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&lt;/SegmentBlueprintElement&gt;</w:t>
      </w:r>
    </w:p>
    <w:p w14:paraId="6866F07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&lt;/SegmentBlueprint&gt;</w:t>
      </w:r>
    </w:p>
    <w:p w14:paraId="50231EC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&lt;SegmentForms&gt;</w:t>
      </w:r>
    </w:p>
    <w:p w14:paraId="6E61930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&lt;SegmentForm id="ELA ICA G6 2018 ENG" cohort="Default"&gt;</w:t>
      </w:r>
    </w:p>
    <w:p w14:paraId="3053989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1210BEB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2771CD6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53E278A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323AB4D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 maxItems="ALL" maxResponses="0" id="46849"&gt;</w:t>
      </w:r>
    </w:p>
    <w:p w14:paraId="1139969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administrationRequired="true" responseRequired="true" handScored="false" doNotScore="false" id="46849" type="MC"&gt;</w:t>
      </w:r>
    </w:p>
    <w:p w14:paraId="6952246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0F4C24B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7729666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idRef="2-W"/&gt;</w:t>
      </w:r>
    </w:p>
    <w:p w14:paraId="0A4998A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idRef="2-W|8-6"/&gt;</w:t>
      </w:r>
    </w:p>
    <w:p w14:paraId="447199B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55235FB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491BE5F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value="0.922950029373169" measurementParameter="a"/&gt;</w:t>
      </w:r>
    </w:p>
    <w:p w14:paraId="4E512F0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value="-1.927109956741333" measurementParameter="b"/&gt;</w:t>
      </w:r>
    </w:p>
    <w:p w14:paraId="1B872A7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2B75E7A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6545079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2441642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7BAD0C4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38BC07C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208277E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483F2F1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&lt;/ItemGroup&gt;</w:t>
      </w:r>
    </w:p>
    <w:p w14:paraId="3AFD579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 maxItems="ALL" maxResponses="0" id="41340"&gt;</w:t>
      </w:r>
    </w:p>
    <w:p w14:paraId="241659C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administrationRequired="true" responseRequired="true" handScored="false" doNotScore="false" id="41340" type="MC"&gt;</w:t>
      </w:r>
    </w:p>
    <w:p w14:paraId="088009C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3303FE3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3B3D806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idRef="4-CR"/&gt;</w:t>
      </w:r>
    </w:p>
    <w:p w14:paraId="41735D6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idRef="4-CR|2-6"/&gt;</w:t>
      </w:r>
    </w:p>
    <w:p w14:paraId="01D454C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49C4130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021AE61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value="0.6435199975967407" measurementParameter="a"/&gt;</w:t>
      </w:r>
    </w:p>
    <w:p w14:paraId="5CFAA69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value="-0.49959999322891235" measurementParameter="b"/&gt;</w:t>
      </w:r>
    </w:p>
    <w:p w14:paraId="16D6210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lastRenderedPageBreak/>
        <w:t xml:space="preserve">                  &lt;ItemScoreParameter value="0.0" measurementParameter="c"/&gt;</w:t>
      </w:r>
    </w:p>
    <w:p w14:paraId="2FBE44D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3164B00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7EC1929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6320D45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7D7DE2D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617453E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46C2CFA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&lt;/ItemGroup&gt;</w:t>
      </w:r>
    </w:p>
    <w:p w14:paraId="3AA52F9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 maxItems="ALL" maxResponses="0" id="45960"&gt;</w:t>
      </w:r>
    </w:p>
    <w:p w14:paraId="6E20236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administrationRequired="true" responseRequired="true" handScored="false" doNotScore="false" id="45960" type="MC"&gt;</w:t>
      </w:r>
    </w:p>
    <w:p w14:paraId="61FAF4F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7393A92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02CE053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idRef="2-W"/&gt;</w:t>
      </w:r>
    </w:p>
    <w:p w14:paraId="34AA7E6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idRef="2-W|9-6"/&gt;</w:t>
      </w:r>
    </w:p>
    <w:p w14:paraId="0BC0C99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7E031E0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58A3701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value="0.6062399744987488" measurementParameter="a"/&gt;</w:t>
      </w:r>
    </w:p>
    <w:p w14:paraId="110F3CA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value="-1.8554500341415405" measurementParameter="b"/&gt;</w:t>
      </w:r>
    </w:p>
    <w:p w14:paraId="1097A66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24D7399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6FC9724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1E32FE5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2555228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4E199E3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47D72DF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250A7CD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&lt;/ItemGroup&gt;</w:t>
      </w:r>
    </w:p>
    <w:p w14:paraId="1E63715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 maxItems="ALL" maxResponses="ALL" id="1175"&gt;</w:t>
      </w:r>
    </w:p>
    <w:p w14:paraId="67FEC88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&lt;Stimulus id="1175"/&gt;</w:t>
      </w:r>
    </w:p>
    <w:p w14:paraId="3460B5C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handScored="false" doNotScore="false" id="37113" type="HTQ"&gt;</w:t>
      </w:r>
    </w:p>
    <w:p w14:paraId="7D2B0E2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77CACD1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3A2B3DA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idRef="1-IT"/&gt;</w:t>
      </w:r>
    </w:p>
    <w:p w14:paraId="27EA10F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idRef="1-IT|8-6"/&gt;</w:t>
      </w:r>
    </w:p>
    <w:p w14:paraId="59994B3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68E6558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676B841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value="0.711899995803833" measurementParameter="a"/&gt;</w:t>
      </w:r>
    </w:p>
    <w:p w14:paraId="22B6553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value="-0.4957300126552582" measurementParameter="b"/&gt;</w:t>
      </w:r>
    </w:p>
    <w:p w14:paraId="47F0256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62D7B50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084810B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4FB5905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036F80B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67A908C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5AC190A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4ED74DE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lastRenderedPageBreak/>
        <w:t xml:space="preserve">              &lt;Item active="true" fieldTest="false" administrationRequired="false" responseRequired="false" handScored="false" doNotScore="false" id="37115" type="EBSR"&gt;</w:t>
      </w:r>
    </w:p>
    <w:p w14:paraId="34D38A3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3269C21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1E478DA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idRef="1-IT"/&gt;</w:t>
      </w:r>
    </w:p>
    <w:p w14:paraId="3A10FF7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idRef="1-IT|9-6"/&gt;</w:t>
      </w:r>
    </w:p>
    <w:p w14:paraId="3925C8A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7990A17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3C900FE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value="0.9812300205230713" measurementParameter="a"/&gt;</w:t>
      </w:r>
    </w:p>
    <w:p w14:paraId="7DBFD6E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value="-0.20586000382900238" measurementParameter="b"/&gt;</w:t>
      </w:r>
    </w:p>
    <w:p w14:paraId="43A54E8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37C1E0B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23D6A04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7BCE93E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3F0E2C1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1DBF2AC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49D8F0C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2298FB8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handScored="false" doNotScore="false" id="58821" type="MC"&gt;</w:t>
      </w:r>
    </w:p>
    <w:p w14:paraId="61F519B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12E9695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1F7BD85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idRef="1-IT"/&gt;</w:t>
      </w:r>
    </w:p>
    <w:p w14:paraId="6D28883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idRef="1-IT|14-6"/&gt;</w:t>
      </w:r>
    </w:p>
    <w:p w14:paraId="46FE2EF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205CD88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24EAA2B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value="0.5145599842071533" measurementParameter="a"/&gt;</w:t>
      </w:r>
    </w:p>
    <w:p w14:paraId="5871BFE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value="0.3761399984359741" measurementParameter="b"/&gt;</w:t>
      </w:r>
    </w:p>
    <w:p w14:paraId="1EDC680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088E825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5E2C3D1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62309F9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7E67C7A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6E62993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579DE86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5FEA255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handScored="false" doNotScore="false" id="37117" type="MS"&gt;</w:t>
      </w:r>
    </w:p>
    <w:p w14:paraId="34A6631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6E34ABA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75A9B28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idRef="1-IT"/&gt;</w:t>
      </w:r>
    </w:p>
    <w:p w14:paraId="0A33D4B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idRef="1-IT|10-6"/&gt;</w:t>
      </w:r>
    </w:p>
    <w:p w14:paraId="0174565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671FE8C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4E319FC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value="0.42048999667167664" measurementParameter="a"/&gt;</w:t>
      </w:r>
    </w:p>
    <w:p w14:paraId="60CAEB1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value="1.1564899682998657" measurementParameter="b"/&gt;</w:t>
      </w:r>
    </w:p>
    <w:p w14:paraId="63AA60E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1A54153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26BEF1F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lastRenderedPageBreak/>
        <w:t xml:space="preserve">                &lt;Presentations&gt;</w:t>
      </w:r>
    </w:p>
    <w:p w14:paraId="06565F4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3A924E5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19D3F26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730796A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052CB10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&lt;/ItemGroup&gt;</w:t>
      </w:r>
    </w:p>
    <w:p w14:paraId="1E906AA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 maxItems="ALL" maxResponses="0" id="58239"&gt;</w:t>
      </w:r>
    </w:p>
    <w:p w14:paraId="255968D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administrationRequired="true" responseRequired="true" handScored="false" doNotScore="false" id="58239" type="MC"&gt;</w:t>
      </w:r>
    </w:p>
    <w:p w14:paraId="7217822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0AE8022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01A78E2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idRef="2-W"/&gt;</w:t>
      </w:r>
    </w:p>
    <w:p w14:paraId="14061F6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idRef="2-W|1-6"/&gt;</w:t>
      </w:r>
    </w:p>
    <w:p w14:paraId="49F0729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2868CF9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57F126B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value="0.8944299817085266" measurementParameter="a"/&gt;</w:t>
      </w:r>
    </w:p>
    <w:p w14:paraId="5966A67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value="-0.7108500003814697" measurementParameter="b"/&gt;</w:t>
      </w:r>
    </w:p>
    <w:p w14:paraId="520D5D0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65B7A78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51A367F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04D790B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5CD6D81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392C41D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71E5E4D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1B89C86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&lt;/ItemGroup&gt;</w:t>
      </w:r>
    </w:p>
    <w:p w14:paraId="0FD8FFD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 maxItems="ALL" maxResponses="ALL" id="1081"&gt;</w:t>
      </w:r>
    </w:p>
    <w:p w14:paraId="12DBA35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&lt;Stimulus id="1081"/&gt;</w:t>
      </w:r>
    </w:p>
    <w:p w14:paraId="0F15F7F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handScored="false" doNotScore="false" id="35418" type="MC"&gt;</w:t>
      </w:r>
    </w:p>
    <w:p w14:paraId="58D7149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4E3D34A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1D1AB28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idRef="3-L"/&gt;</w:t>
      </w:r>
    </w:p>
    <w:p w14:paraId="2440C60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idRef="3-L|4-6"/&gt;</w:t>
      </w:r>
    </w:p>
    <w:p w14:paraId="63F9EF9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0668F65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03BECE2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value="0.3444100022315979" measurementParameter="a"/&gt;</w:t>
      </w:r>
    </w:p>
    <w:p w14:paraId="49F6AB1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value="-1.1092499494552612" measurementParameter="b"/&gt;</w:t>
      </w:r>
    </w:p>
    <w:p w14:paraId="170F83A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493A6AC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611EDDE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78330A8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5927DEA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6996294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40B9620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22F18D7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handScored="false" doNotScore="false" id="35421" type="MI"&gt;</w:t>
      </w:r>
    </w:p>
    <w:p w14:paraId="27CCE48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lastRenderedPageBreak/>
        <w:t xml:space="preserve">                &lt;BlueprintReferences&gt;</w:t>
      </w:r>
    </w:p>
    <w:p w14:paraId="7A68B24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1D8C9C2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idRef="3-L"/&gt;</w:t>
      </w:r>
    </w:p>
    <w:p w14:paraId="364F1A9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idRef="3-L|4-6"/&gt;</w:t>
      </w:r>
    </w:p>
    <w:p w14:paraId="13BB38C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107E90D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6287AB2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value="0.7599999904632568" measurementParameter="a"/&gt;</w:t>
      </w:r>
    </w:p>
    <w:p w14:paraId="09BDB43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value="-0.3429200053215027" measurementParameter="b"/&gt;</w:t>
      </w:r>
    </w:p>
    <w:p w14:paraId="4DB83D0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300B4B6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3C5992C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5360B1A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3F8B8FC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6817D62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757E8E1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131E345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handScored="false" doNotScore="false" id="37321" type="EBSR"&gt;</w:t>
      </w:r>
    </w:p>
    <w:p w14:paraId="08C9DC2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4310482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62AD7EB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idRef="3-L"/&gt;</w:t>
      </w:r>
    </w:p>
    <w:p w14:paraId="34E2742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idRef="3-L|4-6"/&gt;</w:t>
      </w:r>
    </w:p>
    <w:p w14:paraId="6E8E5E1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66BDAB5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15623D8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value="0.4512700140476227" measurementParameter="a"/&gt;</w:t>
      </w:r>
    </w:p>
    <w:p w14:paraId="74DF74F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value="1.8636000156402588" measurementParameter="b"/&gt;</w:t>
      </w:r>
    </w:p>
    <w:p w14:paraId="3B9699B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1B94030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184525E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2FCC844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53FC9FA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1D863C3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41C0BC5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1A05E51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&lt;/ItemGroup&gt;</w:t>
      </w:r>
    </w:p>
    <w:p w14:paraId="6F337A6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 maxItems="ALL" maxResponses="0" id="44973"&gt;</w:t>
      </w:r>
    </w:p>
    <w:p w14:paraId="24EAA3D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administrationRequired="true" responseRequired="true" handScored="false" doNotScore="false" id="44973" type="HTQ"&gt;</w:t>
      </w:r>
    </w:p>
    <w:p w14:paraId="589C6FC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04783A9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136CC04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idRef="4-CR"/&gt;</w:t>
      </w:r>
    </w:p>
    <w:p w14:paraId="4E18015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idRef="4-CR|4-6"/&gt;</w:t>
      </w:r>
    </w:p>
    <w:p w14:paraId="09F9036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3104969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181197E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value="0.9446700215339661" measurementParameter="a"/&gt;</w:t>
      </w:r>
    </w:p>
    <w:p w14:paraId="75FCBD6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value="-0.3443799912929535" measurementParameter="b"/&gt;</w:t>
      </w:r>
    </w:p>
    <w:p w14:paraId="7BFBCFE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0663612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2D93E53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lastRenderedPageBreak/>
        <w:t xml:space="preserve">                &lt;Presentations&gt;</w:t>
      </w:r>
    </w:p>
    <w:p w14:paraId="1DCD887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70F7E42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70F8F0E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193FB40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3BE9403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&lt;/ItemGroup&gt;</w:t>
      </w:r>
    </w:p>
    <w:p w14:paraId="7E522EA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 maxItems="ALL" maxResponses="0" id="36357"&gt;</w:t>
      </w:r>
    </w:p>
    <w:p w14:paraId="31D4122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administrationRequired="true" responseRequired="true" handScored="false" doNotScore="false" id="36357" type="MC"&gt;</w:t>
      </w:r>
    </w:p>
    <w:p w14:paraId="2FCA6F5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041F17E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37E4DFF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idRef="2-W"/&gt;</w:t>
      </w:r>
    </w:p>
    <w:p w14:paraId="6270176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idRef="2-W|9-6"/&gt;</w:t>
      </w:r>
    </w:p>
    <w:p w14:paraId="013E0DF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44AA0D1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4AC47E0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value="0.46219000220298767" measurementParameter="a"/&gt;</w:t>
      </w:r>
    </w:p>
    <w:p w14:paraId="6F23959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value="-0.855430006980896" measurementParameter="b"/&gt;</w:t>
      </w:r>
    </w:p>
    <w:p w14:paraId="432F249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029B813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22B8AB9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219C8C5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0DBFC79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115875E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09AFB91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355BAA1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&lt;/ItemGroup&gt;</w:t>
      </w:r>
    </w:p>
    <w:p w14:paraId="1898802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 maxItems="ALL" maxResponses="ALL" id="1692"&gt;</w:t>
      </w:r>
    </w:p>
    <w:p w14:paraId="2D785B0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&lt;Stimulus id="1692"/&gt;</w:t>
      </w:r>
    </w:p>
    <w:p w14:paraId="7D495B6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handScored="false" doNotScore="false" id="53850" type="MC"&gt;</w:t>
      </w:r>
    </w:p>
    <w:p w14:paraId="0245922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4203EFE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2C174AB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idRef="1-LT"/&gt;</w:t>
      </w:r>
    </w:p>
    <w:p w14:paraId="1498FD4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idRef="1-LT|6-6"/&gt;</w:t>
      </w:r>
    </w:p>
    <w:p w14:paraId="4C39879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5613ED9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558FBBF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value="0.43230000138282776" measurementParameter="a"/&gt;</w:t>
      </w:r>
    </w:p>
    <w:p w14:paraId="062AA5F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value="-0.535290002822876" measurementParameter="b"/&gt;</w:t>
      </w:r>
    </w:p>
    <w:p w14:paraId="2D2E715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69BDEFD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36A5F20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1742CCD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78B9F75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115312F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3B0B242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3576121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handScored="false" doNotScore="false" id="52500" type="MC"&gt;</w:t>
      </w:r>
    </w:p>
    <w:p w14:paraId="0DA162E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lastRenderedPageBreak/>
        <w:t xml:space="preserve">                &lt;BlueprintReferences&gt;</w:t>
      </w:r>
    </w:p>
    <w:p w14:paraId="035C5AF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091A72C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idRef="1-LT"/&gt;</w:t>
      </w:r>
    </w:p>
    <w:p w14:paraId="56B2D75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idRef="1-LT|3-6"/&gt;</w:t>
      </w:r>
    </w:p>
    <w:p w14:paraId="25FD3A7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7EB9CB9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38C4353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value="0.4336099922657013" measurementParameter="a"/&gt;</w:t>
      </w:r>
    </w:p>
    <w:p w14:paraId="5A39BB2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value="-0.17600999772548676" measurementParameter="b"/&gt;</w:t>
      </w:r>
    </w:p>
    <w:p w14:paraId="73CE520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4D2F09C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2097DD2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7D0C1FA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5526EE2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518B600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6AF0C5A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31DBD6A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handScored="false" doNotScore="false" id="52498" type="MC"&gt;</w:t>
      </w:r>
    </w:p>
    <w:p w14:paraId="59C6EB6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3F40EE3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38FF5EC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idRef="1-LT"/&gt;</w:t>
      </w:r>
    </w:p>
    <w:p w14:paraId="37E3542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idRef="1-LT|3-6"/&gt;</w:t>
      </w:r>
    </w:p>
    <w:p w14:paraId="27212D6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3ED8515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0BB6416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value="0.5470899939537048" measurementParameter="a"/&gt;</w:t>
      </w:r>
    </w:p>
    <w:p w14:paraId="69F8572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value="0.037700001150369644" measurementParameter="b"/&gt;</w:t>
      </w:r>
    </w:p>
    <w:p w14:paraId="773520C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4C3669E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5E8A6C7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7F6FA9A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79CC741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338F4D8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1B9E41E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21524F0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handScored="false" doNotScore="false" id="53858" type="MC"&gt;</w:t>
      </w:r>
    </w:p>
    <w:p w14:paraId="6DAE5D7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55437DB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193B6C7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idRef="1-LT"/&gt;</w:t>
      </w:r>
    </w:p>
    <w:p w14:paraId="17BBE80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idRef="1-LT|5-6"/&gt;</w:t>
      </w:r>
    </w:p>
    <w:p w14:paraId="1EC1C24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0A4777F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72D2D5F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value="0.3552800118923187" measurementParameter="a"/&gt;</w:t>
      </w:r>
    </w:p>
    <w:p w14:paraId="1D6823C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value="0.1764499992132187" measurementParameter="b"/&gt;</w:t>
      </w:r>
    </w:p>
    <w:p w14:paraId="3F314D4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616D86C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41D8B47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3191400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2C5343B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lastRenderedPageBreak/>
        <w:t xml:space="preserve">                  &lt;Presentation label="English" code="ENU"/&gt;</w:t>
      </w:r>
    </w:p>
    <w:p w14:paraId="115962C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2D30297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2BB38FA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handScored="false" doNotScore="false" id="52618" type="HTQ"&gt;</w:t>
      </w:r>
    </w:p>
    <w:p w14:paraId="229AAFD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2358B17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1C9CB3F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idRef="1-LT"/&gt;</w:t>
      </w:r>
    </w:p>
    <w:p w14:paraId="42B1CC9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idRef="1-LT|4-6"/&gt;</w:t>
      </w:r>
    </w:p>
    <w:p w14:paraId="3A03D63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403CD4E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78C0066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value="0.5529199838638306" measurementParameter="a"/&gt;</w:t>
      </w:r>
    </w:p>
    <w:p w14:paraId="79C31DA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value="3.0470399856567383" measurementParameter="b"/&gt;</w:t>
      </w:r>
    </w:p>
    <w:p w14:paraId="4D56316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7EB298E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24A1D21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6F06222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59595C4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5435100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12B5351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4CC2649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&lt;/ItemGroup&gt;</w:t>
      </w:r>
    </w:p>
    <w:p w14:paraId="58998EE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 maxItems="ALL" maxResponses="0" id="29321"&gt;</w:t>
      </w:r>
    </w:p>
    <w:p w14:paraId="160D226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administrationRequired="true" responseRequired="true" handScored="false" doNotScore="false" id="29321" type="MC"&gt;</w:t>
      </w:r>
    </w:p>
    <w:p w14:paraId="10ED3FA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78B0B88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2EA3BD0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idRef="2-W"/&gt;</w:t>
      </w:r>
    </w:p>
    <w:p w14:paraId="5A969E6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idRef="2-W|9-6"/&gt;</w:t>
      </w:r>
    </w:p>
    <w:p w14:paraId="5F48142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6B3B3A7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5A3E0C6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value="0.43015000224113464" measurementParameter="a"/&gt;</w:t>
      </w:r>
    </w:p>
    <w:p w14:paraId="196F390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value="-0.38405001163482666" measurementParameter="b"/&gt;</w:t>
      </w:r>
    </w:p>
    <w:p w14:paraId="5AEB279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0A5BB81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7BB1D5B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7061CB3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72BECEA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1D0BDC3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6B0C700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5732263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&lt;/ItemGroup&gt;</w:t>
      </w:r>
    </w:p>
    <w:p w14:paraId="39F0E10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 maxItems="ALL" maxResponses="ALL" id="958"&gt;</w:t>
      </w:r>
    </w:p>
    <w:p w14:paraId="68F5833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&lt;Stimulus id="958"/&gt;</w:t>
      </w:r>
    </w:p>
    <w:p w14:paraId="2DB88FC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handScored="false" doNotScore="false" id="32478" type="MC"&gt;</w:t>
      </w:r>
    </w:p>
    <w:p w14:paraId="1C6FBBB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0581958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5752366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lastRenderedPageBreak/>
        <w:t xml:space="preserve">                  &lt;BlueprintReference idRef="3-L"/&gt;</w:t>
      </w:r>
    </w:p>
    <w:p w14:paraId="07FE0FD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idRef="3-L|4-6"/&gt;</w:t>
      </w:r>
    </w:p>
    <w:p w14:paraId="38B39A8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5D3D0A6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09C61DC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value="0.4222800135612488" measurementParameter="a"/&gt;</w:t>
      </w:r>
    </w:p>
    <w:p w14:paraId="1071A39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value="-0.013399999588727951" measurementParameter="b"/&gt;</w:t>
      </w:r>
    </w:p>
    <w:p w14:paraId="729D2C6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12BD116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7A51A03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287C4B3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435EC39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25834C2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390E5B0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76C5E41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handScored="false" doNotScore="false" id="32474" type="MC"&gt;</w:t>
      </w:r>
    </w:p>
    <w:p w14:paraId="20CD39E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7C3409A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7362E2E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idRef="3-L"/&gt;</w:t>
      </w:r>
    </w:p>
    <w:p w14:paraId="33A7510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idRef="3-L|4-6"/&gt;</w:t>
      </w:r>
    </w:p>
    <w:p w14:paraId="34DC00F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771DB68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49F05F1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value="0.7635400295257568" measurementParameter="a"/&gt;</w:t>
      </w:r>
    </w:p>
    <w:p w14:paraId="257CCD8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value="0.34358999133110046" measurementParameter="b"/&gt;</w:t>
      </w:r>
    </w:p>
    <w:p w14:paraId="3FE645A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000C0B8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6923731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1004126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0742CBF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2898893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7ED4064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2702883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handScored="false" doNotScore="false" id="32476" type="EBSR"&gt;</w:t>
      </w:r>
    </w:p>
    <w:p w14:paraId="2730BAD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137D870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51B2E49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idRef="3-L"/&gt;</w:t>
      </w:r>
    </w:p>
    <w:p w14:paraId="56F8AA7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idRef="3-L|4-6"/&gt;</w:t>
      </w:r>
    </w:p>
    <w:p w14:paraId="1CB115E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50A274B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03639D7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value="0.6384400129318237" measurementParameter="a"/&gt;</w:t>
      </w:r>
    </w:p>
    <w:p w14:paraId="1F9CBF0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value="0.8782100081443787" measurementParameter="b"/&gt;</w:t>
      </w:r>
    </w:p>
    <w:p w14:paraId="5B59B02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1AC8D4D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259A06D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210410B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3401E3F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4793705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7E4AA6B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lastRenderedPageBreak/>
        <w:t xml:space="preserve">              &lt;/Item&gt;</w:t>
      </w:r>
    </w:p>
    <w:p w14:paraId="10EB32F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&lt;/ItemGroup&gt;</w:t>
      </w:r>
    </w:p>
    <w:p w14:paraId="2A0E2DA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 maxItems="ALL" maxResponses="0" id="37307"&gt;</w:t>
      </w:r>
    </w:p>
    <w:p w14:paraId="7CFB35C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administrationRequired="true" responseRequired="true" handScored="false" doNotScore="false" id="37307" type="HTQ"&gt;</w:t>
      </w:r>
    </w:p>
    <w:p w14:paraId="4C4B6E7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04D963E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22D9A5B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idRef="4-CR"/&gt;</w:t>
      </w:r>
    </w:p>
    <w:p w14:paraId="12B7952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idRef="4-CR|2-6"/&gt;</w:t>
      </w:r>
    </w:p>
    <w:p w14:paraId="27E0F48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7C12655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68C79E1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value="0.4582799971103668" measurementParameter="a"/&gt;</w:t>
      </w:r>
    </w:p>
    <w:p w14:paraId="4D07C0A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value="0.03540999814867973" measurementParameter="b"/&gt;</w:t>
      </w:r>
    </w:p>
    <w:p w14:paraId="3D759AC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63BFD0A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50B3B8D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19C799E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19670AE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211B1D2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283A796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665101A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&lt;/ItemGroup&gt;</w:t>
      </w:r>
    </w:p>
    <w:p w14:paraId="4CB9EA5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 maxItems="ALL" maxResponses="0" id="27511"&gt;</w:t>
      </w:r>
    </w:p>
    <w:p w14:paraId="1360EB8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administrationRequired="true" responseRequired="true" handScored="false" doNotScore="false" id="27511" type="MC"&gt;</w:t>
      </w:r>
    </w:p>
    <w:p w14:paraId="083913B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10B5C2E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2803AC1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idRef="2-W"/&gt;</w:t>
      </w:r>
    </w:p>
    <w:p w14:paraId="2FEE4F8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idRef="2-W|3-6"/&gt;</w:t>
      </w:r>
    </w:p>
    <w:p w14:paraId="646D4E4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5060ACA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27CD02C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value="0.3684900104999542" measurementParameter="a"/&gt;</w:t>
      </w:r>
    </w:p>
    <w:p w14:paraId="7EF039E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value="0.1561100035905838" measurementParameter="b"/&gt;</w:t>
      </w:r>
    </w:p>
    <w:p w14:paraId="60EB045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3311CC1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4CCEF2A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3A3F02C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1E5947A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621FC66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780C839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1320131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&lt;/ItemGroup&gt;</w:t>
      </w:r>
    </w:p>
    <w:p w14:paraId="508922D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 maxItems="ALL" maxResponses="ALL" id="877"&gt;</w:t>
      </w:r>
    </w:p>
    <w:p w14:paraId="380B330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&lt;Stimulus id="877"/&gt;</w:t>
      </w:r>
    </w:p>
    <w:p w14:paraId="20B17CF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handScored="false" doNotScore="false" id="37433" type="MC"&gt;</w:t>
      </w:r>
    </w:p>
    <w:p w14:paraId="5413FF5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1E38D21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04E018B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lastRenderedPageBreak/>
        <w:t xml:space="preserve">                  &lt;BlueprintReference idRef="1-LT"/&gt;</w:t>
      </w:r>
    </w:p>
    <w:p w14:paraId="2420067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idRef="1-LT|3-6"/&gt;</w:t>
      </w:r>
    </w:p>
    <w:p w14:paraId="7BA48D4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72CC76F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28FBE48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value="0.6109899878501892" measurementParameter="a"/&gt;</w:t>
      </w:r>
    </w:p>
    <w:p w14:paraId="627AD4F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value="-0.26677000522613525" measurementParameter="b"/&gt;</w:t>
      </w:r>
    </w:p>
    <w:p w14:paraId="1D485A2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7BB8396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657F021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547F953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3D8BC0D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3572910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0731F8C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2322D31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handScored="false" doNotScore="false" id="32448" type="HTQ"&gt;</w:t>
      </w:r>
    </w:p>
    <w:p w14:paraId="0A084A6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7B1A5A3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3D037D7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idRef="1-LT"/&gt;</w:t>
      </w:r>
    </w:p>
    <w:p w14:paraId="49F132B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idRef="1-LT|2-6"/&gt;</w:t>
      </w:r>
    </w:p>
    <w:p w14:paraId="45348E2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0C3EFE1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67A64C2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value="0.34672999382019043" measurementParameter="a"/&gt;</w:t>
      </w:r>
    </w:p>
    <w:p w14:paraId="71C3B2C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value="-0.12714999914169312" measurementParameter="b"/&gt;</w:t>
      </w:r>
    </w:p>
    <w:p w14:paraId="7BAD805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4A22392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1DF6ED5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24FB5B6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59EF290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4705055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26AAF61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07AF59C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handScored="false" doNotScore="false" id="37435" type="MC"&gt;</w:t>
      </w:r>
    </w:p>
    <w:p w14:paraId="6D14BC9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4F94437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05EC750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idRef="1-LT"/&gt;</w:t>
      </w:r>
    </w:p>
    <w:p w14:paraId="5B51AC9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idRef="1-LT|6-6"/&gt;</w:t>
      </w:r>
    </w:p>
    <w:p w14:paraId="6756CEA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0843E16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2F2AC70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value="0.4582900106906891" measurementParameter="a"/&gt;</w:t>
      </w:r>
    </w:p>
    <w:p w14:paraId="1721D0C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value="0.2901099920272827" measurementParameter="b"/&gt;</w:t>
      </w:r>
    </w:p>
    <w:p w14:paraId="075414F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3FB57FC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30F2ED2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7280A31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4BFCC25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3AB7F3C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3E10A67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lastRenderedPageBreak/>
        <w:t xml:space="preserve">              &lt;/Item&gt;</w:t>
      </w:r>
    </w:p>
    <w:p w14:paraId="1FCDDB8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handScored="true" doNotScore="false" id="31075" type="SA"&gt;</w:t>
      </w:r>
    </w:p>
    <w:p w14:paraId="376C60E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53CF407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50E9AD7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idRef="1-LT"/&gt;</w:t>
      </w:r>
    </w:p>
    <w:p w14:paraId="2FB06E9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idRef="1-LT|2-6"/&gt;</w:t>
      </w:r>
    </w:p>
    <w:p w14:paraId="1E8F982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05CE0A2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measurementModel="IRTGPC" scorePoints="2" weight="1.0"&gt;</w:t>
      </w:r>
    </w:p>
    <w:p w14:paraId="4C696F0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value="0.5985299944877625" measurementParameter="a"/&gt;</w:t>
      </w:r>
    </w:p>
    <w:p w14:paraId="03D499F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value="1.0836600065231323" measurementParameter="b0"/&gt;</w:t>
      </w:r>
    </w:p>
    <w:p w14:paraId="0E22497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value="2.2436599731445312" measurementParameter="b1"/&gt;</w:t>
      </w:r>
    </w:p>
    <w:p w14:paraId="5469BD7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77973B0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7FC0547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1075E3E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15B4DA1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561EFDD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7DFD135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&lt;/ItemGroup&gt;</w:t>
      </w:r>
    </w:p>
    <w:p w14:paraId="70DCFD6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 maxItems="ALL" maxResponses="0" id="36405"&gt;</w:t>
      </w:r>
    </w:p>
    <w:p w14:paraId="68F3173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administrationRequired="true" responseRequired="true" handScored="false" doNotScore="false" id="36405" type="MS"&gt;</w:t>
      </w:r>
    </w:p>
    <w:p w14:paraId="50CF548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3CE9AE6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6BD59C6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idRef="2-W"/&gt;</w:t>
      </w:r>
    </w:p>
    <w:p w14:paraId="7CDF2C6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idRef="2-W|8-6"/&gt;</w:t>
      </w:r>
    </w:p>
    <w:p w14:paraId="18B87D9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78B5ABB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6C888FD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value="0.8460800051689148" measurementParameter="a"/&gt;</w:t>
      </w:r>
    </w:p>
    <w:p w14:paraId="4E035D0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value="0.2981500029563904" measurementParameter="b"/&gt;</w:t>
      </w:r>
    </w:p>
    <w:p w14:paraId="7215F19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4EE1682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38663CD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4538202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1536462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5E2EBCD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420F0FB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56DAE59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&lt;/ItemGroup&gt;</w:t>
      </w:r>
    </w:p>
    <w:p w14:paraId="26A7240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 maxItems="ALL" maxResponses="ALL" id="568"&gt;</w:t>
      </w:r>
    </w:p>
    <w:p w14:paraId="751E0DA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&lt;Stimulus id="568"/&gt;</w:t>
      </w:r>
    </w:p>
    <w:p w14:paraId="1CFE120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handScored="false" doNotScore="false" id="25303" type="MC"&gt;</w:t>
      </w:r>
    </w:p>
    <w:p w14:paraId="5A06CBC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51C5137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1089C66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idRef="3-L"/&gt;</w:t>
      </w:r>
    </w:p>
    <w:p w14:paraId="108E34E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idRef="3-L|4-6"/&gt;</w:t>
      </w:r>
    </w:p>
    <w:p w14:paraId="3A8FDAE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lastRenderedPageBreak/>
        <w:t xml:space="preserve">                &lt;/BlueprintReferences&gt;</w:t>
      </w:r>
    </w:p>
    <w:p w14:paraId="3BCCD19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3B915E4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value="0.3564299941062927" measurementParameter="a"/&gt;</w:t>
      </w:r>
    </w:p>
    <w:p w14:paraId="52D9B9A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value="-0.16731999814510345" measurementParameter="b"/&gt;</w:t>
      </w:r>
    </w:p>
    <w:p w14:paraId="05B3436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492DD88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7ED8948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55C6BE9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448A352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052680B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312410D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4FA702B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handScored="false" doNotScore="false" id="25305" type="MC"&gt;</w:t>
      </w:r>
    </w:p>
    <w:p w14:paraId="551EFA1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206C601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78AF9DE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idRef="3-L"/&gt;</w:t>
      </w:r>
    </w:p>
    <w:p w14:paraId="044AC78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idRef="3-L|4-6"/&gt;</w:t>
      </w:r>
    </w:p>
    <w:p w14:paraId="43D5102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5FD9BC6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3F1C93A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value="0.17117999494075775" measurementParameter="a"/&gt;</w:t>
      </w:r>
    </w:p>
    <w:p w14:paraId="4659534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value="1.0774400234222412" measurementParameter="b"/&gt;</w:t>
      </w:r>
    </w:p>
    <w:p w14:paraId="6BDC639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00E59CC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03BC612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6CE6D28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6E2687F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573A2AD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6D8AC23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7F4A7E3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handScored="false" doNotScore="false" id="25307" type="MS"&gt;</w:t>
      </w:r>
    </w:p>
    <w:p w14:paraId="67D8FF1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0ABED99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56AF481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idRef="3-L"/&gt;</w:t>
      </w:r>
    </w:p>
    <w:p w14:paraId="1D6D24A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idRef="3-L|4-6"/&gt;</w:t>
      </w:r>
    </w:p>
    <w:p w14:paraId="7F22BD2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72C06A3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5AB8D95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value="0.8396700024604797" measurementParameter="a"/&gt;</w:t>
      </w:r>
    </w:p>
    <w:p w14:paraId="0075B79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value="0.6927800178527832" measurementParameter="b"/&gt;</w:t>
      </w:r>
    </w:p>
    <w:p w14:paraId="3F10FA6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0963973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4CABFA3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7CAAA11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38F1CC8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2F40890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59D487A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496637B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&lt;/ItemGroup&gt;</w:t>
      </w:r>
    </w:p>
    <w:p w14:paraId="71752E7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lastRenderedPageBreak/>
        <w:t xml:space="preserve">            &lt;ItemGroup maxItems="ALL" maxResponses="0" id="30482"&gt;</w:t>
      </w:r>
    </w:p>
    <w:p w14:paraId="37847F2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administrationRequired="true" responseRequired="true" handScored="false" doNotScore="false" id="30482" type="MC"&gt;</w:t>
      </w:r>
    </w:p>
    <w:p w14:paraId="710E884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558F03D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6A92B58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idRef="4-CR"/&gt;</w:t>
      </w:r>
    </w:p>
    <w:p w14:paraId="194BE4C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idRef="4-CR|3-6"/&gt;</w:t>
      </w:r>
    </w:p>
    <w:p w14:paraId="0F935D4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236DA01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3FA2860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value="0.41644999384880066" measurementParameter="a"/&gt;</w:t>
      </w:r>
    </w:p>
    <w:p w14:paraId="58FC192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value="0.3091700077056885" measurementParameter="b"/&gt;</w:t>
      </w:r>
    </w:p>
    <w:p w14:paraId="5A5CBA0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3258F9A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1A6F53F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3BF4F6B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3FA95EA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5FA067B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27B86CF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693824A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&lt;/ItemGroup&gt;</w:t>
      </w:r>
    </w:p>
    <w:p w14:paraId="29E20E7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 maxItems="ALL" maxResponses="0" id="32214"&gt;</w:t>
      </w:r>
    </w:p>
    <w:p w14:paraId="60523DE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administrationRequired="true" responseRequired="true" handScored="false" doNotScore="false" id="32214" type="HTQ"&gt;</w:t>
      </w:r>
    </w:p>
    <w:p w14:paraId="4E1EA49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089DC3A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27677C0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idRef="2-W"/&gt;</w:t>
      </w:r>
    </w:p>
    <w:p w14:paraId="480D6E9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idRef="2-W|9-6"/&gt;</w:t>
      </w:r>
    </w:p>
    <w:p w14:paraId="46582EC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4006A02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593A72D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value="0.6598700284957886" measurementParameter="a"/&gt;</w:t>
      </w:r>
    </w:p>
    <w:p w14:paraId="3254CCA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value="0.9365900158882141" measurementParameter="b"/&gt;</w:t>
      </w:r>
    </w:p>
    <w:p w14:paraId="7A3B994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5B75042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332C21D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3F1BAD6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23D8BA1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4C66C9A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1E52332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528231B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&lt;/ItemGroup&gt;</w:t>
      </w:r>
    </w:p>
    <w:p w14:paraId="67B9462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 maxItems="ALL" maxResponses="ALL" id="1164"&gt;</w:t>
      </w:r>
    </w:p>
    <w:p w14:paraId="49C5A48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&lt;Stimulus id="1164"/&gt;</w:t>
      </w:r>
    </w:p>
    <w:p w14:paraId="3E46B99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handScored="true" doNotScore="false" id="36951" type="SA"&gt;</w:t>
      </w:r>
    </w:p>
    <w:p w14:paraId="3A4BE10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0C04A25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28D47A1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idRef="1-IT"/&gt;</w:t>
      </w:r>
    </w:p>
    <w:p w14:paraId="7A5C645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idRef="1-IT|9-6"/&gt;</w:t>
      </w:r>
    </w:p>
    <w:p w14:paraId="458299A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lastRenderedPageBreak/>
        <w:t xml:space="preserve">                &lt;/BlueprintReferences&gt;</w:t>
      </w:r>
    </w:p>
    <w:p w14:paraId="3E4E58B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measurementModel="IRTGPC" scorePoints="2" weight="1.0"&gt;</w:t>
      </w:r>
    </w:p>
    <w:p w14:paraId="5EAD45C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value="0.6753900051116943" measurementParameter="a"/&gt;</w:t>
      </w:r>
    </w:p>
    <w:p w14:paraId="385AEE7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value="1.201069951057434" measurementParameter="b0"/&gt;</w:t>
      </w:r>
    </w:p>
    <w:p w14:paraId="1379FDE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value="2.6856300830841064" measurementParameter="b1"/&gt;</w:t>
      </w:r>
    </w:p>
    <w:p w14:paraId="4A0F52A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48E1A2A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132AF64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7235FDE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1C5B063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6B09A6A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6C4BEDA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handScored="false" doNotScore="false" id="36947" type="MS"&gt;</w:t>
      </w:r>
    </w:p>
    <w:p w14:paraId="37E8D92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7ADEF9D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57239D0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idRef="1-IT"/&gt;</w:t>
      </w:r>
    </w:p>
    <w:p w14:paraId="0C4CBD9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idRef="1-IT|8-6"/&gt;</w:t>
      </w:r>
    </w:p>
    <w:p w14:paraId="7711F05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063F2DE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40D1A69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value="0.32971999049186707" measurementParameter="a"/&gt;</w:t>
      </w:r>
    </w:p>
    <w:p w14:paraId="45F1430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value="2.652820110321045" measurementParameter="b"/&gt;</w:t>
      </w:r>
    </w:p>
    <w:p w14:paraId="53A6332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2A05021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1D2DD23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01E5979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5FF5440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5F3EFDD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0E9DB87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53B9808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handScored="false" doNotScore="false" id="58717" type="MC"&gt;</w:t>
      </w:r>
    </w:p>
    <w:p w14:paraId="0E84545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05A5832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39A4287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idRef="1-IT"/&gt;</w:t>
      </w:r>
    </w:p>
    <w:p w14:paraId="69B0F56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idRef="1-IT|14-6"/&gt;</w:t>
      </w:r>
    </w:p>
    <w:p w14:paraId="44C4708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3F1CBBC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4C5CED5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value="0.9799100160598755" measurementParameter="a"/&gt;</w:t>
      </w:r>
    </w:p>
    <w:p w14:paraId="24098B2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value="-0.6197599768638611" measurementParameter="b"/&gt;</w:t>
      </w:r>
    </w:p>
    <w:p w14:paraId="1D2C36A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443881B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46D4873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62553FD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7B7F380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5A9465D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0A13BD1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324A59A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handScored="false" doNotScore="false" id="36963" </w:t>
      </w:r>
      <w:r w:rsidRPr="00933307">
        <w:rPr>
          <w:rFonts w:ascii="Consolas" w:eastAsiaTheme="minorHAnsi" w:hAnsi="Consolas" w:cs="Lucida Sans Typewriter"/>
          <w:color w:val="268BD2"/>
          <w:sz w:val="16"/>
          <w:szCs w:val="16"/>
        </w:rPr>
        <w:lastRenderedPageBreak/>
        <w:t>type="MC"&gt;</w:t>
      </w:r>
    </w:p>
    <w:p w14:paraId="695F036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7D12AA8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5024357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idRef="1-IT"/&gt;</w:t>
      </w:r>
    </w:p>
    <w:p w14:paraId="1824C46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idRef="1-IT|13-6"/&gt;</w:t>
      </w:r>
    </w:p>
    <w:p w14:paraId="559005B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1137932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1C14DA9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value="0.4841800034046173" measurementParameter="a"/&gt;</w:t>
      </w:r>
    </w:p>
    <w:p w14:paraId="6712BF2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value="0.09876000136137009" measurementParameter="b"/&gt;</w:t>
      </w:r>
    </w:p>
    <w:p w14:paraId="553B1A8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57754FB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4A80BCF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47DDDEC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25B8D8C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3F612BA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0DD3711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03A662A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&lt;/ItemGroup&gt;</w:t>
      </w:r>
    </w:p>
    <w:p w14:paraId="2122D48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 maxItems="ALL" maxResponses="0" id="33244"&gt;</w:t>
      </w:r>
    </w:p>
    <w:p w14:paraId="50409D5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administrationRequired="true" responseRequired="true" handScored="true" doNotScore="false" id="33244" type="SA"&gt;</w:t>
      </w:r>
    </w:p>
    <w:p w14:paraId="59E1832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3B703F0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5C2E2E8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idRef="2-W"/&gt;</w:t>
      </w:r>
    </w:p>
    <w:p w14:paraId="72BAF19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idRef="2-W|1-6"/&gt;</w:t>
      </w:r>
    </w:p>
    <w:p w14:paraId="08D308D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2306278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measurementModel="IRTGPC" scorePoints="2" weight="1.0"&gt;</w:t>
      </w:r>
    </w:p>
    <w:p w14:paraId="3E27F5B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value="0.7210100293159485" measurementParameter="a"/&gt;</w:t>
      </w:r>
    </w:p>
    <w:p w14:paraId="1E0AF8E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value="0.385670006275177" measurementParameter="b0"/&gt;</w:t>
      </w:r>
    </w:p>
    <w:p w14:paraId="25FB73F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value="1.8433899879455566" measurementParameter="b1"/&gt;</w:t>
      </w:r>
    </w:p>
    <w:p w14:paraId="3A9C672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1D2D30C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69B45F2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47B39C2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507B8D5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2EE938E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44383BD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&lt;/ItemGroup&gt;</w:t>
      </w:r>
    </w:p>
    <w:p w14:paraId="3C5CD67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 maxItems="ALL" maxResponses="0" id="30973"&gt;</w:t>
      </w:r>
    </w:p>
    <w:p w14:paraId="509B620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administrationRequired="true" responseRequired="true" handScored="false" doNotScore="false" id="30973" type="HTQ"&gt;</w:t>
      </w:r>
    </w:p>
    <w:p w14:paraId="740C6A2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1B5047B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71DADA5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idRef="4-CR"/&gt;</w:t>
      </w:r>
    </w:p>
    <w:p w14:paraId="73F8212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idRef="4-CR|4-6"/&gt;</w:t>
      </w:r>
    </w:p>
    <w:p w14:paraId="111D1A0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247B78C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2FD5FB2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value="0.9556999802589417" measurementParameter="a"/&gt;</w:t>
      </w:r>
    </w:p>
    <w:p w14:paraId="3F12021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lastRenderedPageBreak/>
        <w:t xml:space="preserve">                  &lt;ItemScoreParameter value="0.7146700024604797" measurementParameter="b"/&gt;</w:t>
      </w:r>
    </w:p>
    <w:p w14:paraId="30E6A87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1BD97FA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0201DEE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1CD17CE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2BB208E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680C8C5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4470BA3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33A4132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&lt;/ItemGroup&gt;</w:t>
      </w:r>
    </w:p>
    <w:p w14:paraId="387F130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 maxItems="ALL" maxResponses="0" id="52424"&gt;</w:t>
      </w:r>
    </w:p>
    <w:p w14:paraId="7E0A1AA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administrationRequired="true" responseRequired="true" handScored="false" doNotScore="false" id="52424" type="MS"&gt;</w:t>
      </w:r>
    </w:p>
    <w:p w14:paraId="64AC94F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4BDA9E2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1CF2AF7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idRef="2-W"/&gt;</w:t>
      </w:r>
    </w:p>
    <w:p w14:paraId="2541310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idRef="2-W|8-6"/&gt;</w:t>
      </w:r>
    </w:p>
    <w:p w14:paraId="5102D57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74C46D6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2EA6F31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value="0.3297500014305115" measurementParameter="a"/&gt;</w:t>
      </w:r>
    </w:p>
    <w:p w14:paraId="55C7D8C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value="2.460439920425415" measurementParameter="b"/&gt;</w:t>
      </w:r>
    </w:p>
    <w:p w14:paraId="6ED3F89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54F4E92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52A1B32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20635A5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1E8D1CF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269CD80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6A18ED3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595070C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&lt;/ItemGroup&gt;</w:t>
      </w:r>
    </w:p>
    <w:p w14:paraId="7E03656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 maxItems="ALL" maxResponses="ALL" id="1181"&gt;</w:t>
      </w:r>
    </w:p>
    <w:p w14:paraId="6356C5F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&lt;Stimulus id="1181"/&gt;</w:t>
      </w:r>
    </w:p>
    <w:p w14:paraId="12F6482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handScored="false" doNotScore="false" id="37243" type="HTQ"&gt;</w:t>
      </w:r>
    </w:p>
    <w:p w14:paraId="0D3B312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32D959F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575E414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idRef="1-IT"/&gt;</w:t>
      </w:r>
    </w:p>
    <w:p w14:paraId="55FB697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idRef="1-IT|10-6"/&gt;</w:t>
      </w:r>
    </w:p>
    <w:p w14:paraId="2909827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6CDF350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4A02E61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value="0.45598000288009644" measurementParameter="a"/&gt;</w:t>
      </w:r>
    </w:p>
    <w:p w14:paraId="6C41432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value="-0.5648000240325928" measurementParameter="b"/&gt;</w:t>
      </w:r>
    </w:p>
    <w:p w14:paraId="1EB9868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4E6BE4B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1C31B58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3A0E5B6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53D56A5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3D5C6E7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1E07425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lastRenderedPageBreak/>
        <w:t xml:space="preserve">              &lt;/Item&gt;</w:t>
      </w:r>
    </w:p>
    <w:p w14:paraId="178905C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handScored="false" doNotScore="false" id="37241" type="MC"&gt;</w:t>
      </w:r>
    </w:p>
    <w:p w14:paraId="7EAEAA8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0DD01E9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04312BF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idRef="1-IT"/&gt;</w:t>
      </w:r>
    </w:p>
    <w:p w14:paraId="6D71732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idRef="1-IT|9-6"/&gt;</w:t>
      </w:r>
    </w:p>
    <w:p w14:paraId="345BB51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3D3F6BC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4515A5A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value="0.4042699933052063" measurementParameter="a"/&gt;</w:t>
      </w:r>
    </w:p>
    <w:p w14:paraId="6A7FD52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value="1.1329100131988525" measurementParameter="b"/&gt;</w:t>
      </w:r>
    </w:p>
    <w:p w14:paraId="4520ED7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1B42E63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7085B83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54F9350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7775258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642DF59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5233E01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2B29000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handScored="false" doNotScore="false" id="37245" type="EBSR"&gt;</w:t>
      </w:r>
    </w:p>
    <w:p w14:paraId="5EF35B1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38FB85C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24483B7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idRef="1-IT"/&gt;</w:t>
      </w:r>
    </w:p>
    <w:p w14:paraId="021E676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idRef="1-IT|11-6"/&gt;</w:t>
      </w:r>
    </w:p>
    <w:p w14:paraId="63728B99"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3C6265F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25EEAF7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value="0.447050005197525" measurementParameter="a"/&gt;</w:t>
      </w:r>
    </w:p>
    <w:p w14:paraId="50CE2FF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value="1.0210000276565552" measurementParameter="b"/&gt;</w:t>
      </w:r>
    </w:p>
    <w:p w14:paraId="1111DD83"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756B9D77"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&lt;/ItemScoreDimension&gt;</w:t>
      </w:r>
    </w:p>
    <w:p w14:paraId="3C84C4E2"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4C81E63F"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2E6AD80E"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53EF4A6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1E064FE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7333F568"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 active="true" fieldTest="false" administrationRequired="false" responseRequired="false" handScored="false" doNotScore="false" id="37251" type="MS"&gt;</w:t>
      </w:r>
    </w:p>
    <w:p w14:paraId="2B5A823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4A42D73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idRef="SBAC-ICA-FIXED-G6E-ELA-6"/&gt;</w:t>
      </w:r>
    </w:p>
    <w:p w14:paraId="014650C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idRef="1-IT"/&gt;</w:t>
      </w:r>
    </w:p>
    <w:p w14:paraId="01951A2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 idRef="1-IT|14-6"/&gt;</w:t>
      </w:r>
    </w:p>
    <w:p w14:paraId="50188DA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&lt;/BlueprintReferences&gt;</w:t>
      </w:r>
    </w:p>
    <w:p w14:paraId="58FE217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&lt;ItemScoreDimension measurementModel="IRT3PLn" scorePoints="1" weight="1.0"&gt;</w:t>
      </w:r>
    </w:p>
    <w:p w14:paraId="2856471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value="0.6685199737548828" measurementParameter="a"/&gt;</w:t>
      </w:r>
    </w:p>
    <w:p w14:paraId="10F12E8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value="1.3832900524139404" measurementParameter="b"/&gt;</w:t>
      </w:r>
    </w:p>
    <w:p w14:paraId="0F935C6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&lt;ItemScoreParameter value="0.0" measurementParameter="c"/&gt;</w:t>
      </w:r>
    </w:p>
    <w:p w14:paraId="234C56A0"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lastRenderedPageBreak/>
        <w:t xml:space="preserve">                &lt;/ItemScoreDimension&gt;</w:t>
      </w:r>
    </w:p>
    <w:p w14:paraId="42A3F9FD"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27BA2BC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label="Braille" code="ENU-Braille"/&gt;</w:t>
      </w:r>
    </w:p>
    <w:p w14:paraId="2C2EA5C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 label="English" code="ENU"/&gt;</w:t>
      </w:r>
    </w:p>
    <w:p w14:paraId="149B4C8B"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&lt;/Presentations&gt;</w:t>
      </w:r>
    </w:p>
    <w:p w14:paraId="24D42446"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&lt;/Item&gt;</w:t>
      </w:r>
    </w:p>
    <w:p w14:paraId="7980589C"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&lt;/ItemGroup&gt;</w:t>
      </w:r>
    </w:p>
    <w:p w14:paraId="4BD447F1"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&lt;/SegmentForm&gt;</w:t>
      </w:r>
    </w:p>
    <w:p w14:paraId="29D8B85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&lt;/SegmentForms&gt;</w:t>
      </w:r>
    </w:p>
    <w:p w14:paraId="7A251954"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&lt;/Segment&gt;</w:t>
      </w:r>
    </w:p>
    <w:p w14:paraId="7C49940A"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&lt;/Segments&gt;</w:t>
      </w:r>
    </w:p>
    <w:p w14:paraId="2DC12C75" w14:textId="77777777" w:rsidR="00933307" w:rsidRPr="0093330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 xml:space="preserve">  &lt;/Test&gt;</w:t>
      </w:r>
    </w:p>
    <w:p w14:paraId="55455313" w14:textId="66D362D6" w:rsidR="0055487B" w:rsidRPr="005770B7" w:rsidRDefault="00933307" w:rsidP="00933307">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933307">
        <w:rPr>
          <w:rFonts w:ascii="Consolas" w:eastAsiaTheme="minorHAnsi" w:hAnsi="Consolas" w:cs="Lucida Sans Typewriter"/>
          <w:color w:val="268BD2"/>
          <w:sz w:val="16"/>
          <w:szCs w:val="16"/>
        </w:rPr>
        <w:t>&lt;/TestPackage&gt;</w:t>
      </w:r>
    </w:p>
    <w:p w14:paraId="5F90F3D1" w14:textId="3D6A71CE" w:rsidR="001C3B8D" w:rsidRDefault="001C3B8D">
      <w:pPr>
        <w:spacing w:before="0" w:after="200" w:line="276" w:lineRule="auto"/>
      </w:pPr>
      <w:r>
        <w:br w:type="page"/>
      </w:r>
    </w:p>
    <w:p w14:paraId="130DD566" w14:textId="77F66405" w:rsidR="001C3B8D" w:rsidRDefault="001C3B8D" w:rsidP="001C3B8D">
      <w:pPr>
        <w:pStyle w:val="Heading3"/>
        <w:ind w:left="0"/>
        <w:jc w:val="center"/>
      </w:pPr>
      <w:bookmarkStart w:id="11" w:name="_Toc514102556"/>
      <w:r>
        <w:lastRenderedPageBreak/>
        <w:t>Enhanced Test Administration XSD File</w:t>
      </w:r>
      <w:bookmarkEnd w:id="11"/>
    </w:p>
    <w:p w14:paraId="14C06194" w14:textId="739A62B8" w:rsidR="001C3B8D" w:rsidRDefault="001C3B8D" w:rsidP="001C3B8D">
      <w:r>
        <w:t>Below is the Enhanced Adminstration Package Format XSD file:</w:t>
      </w:r>
    </w:p>
    <w:p w14:paraId="336C3518" w14:textId="77777777" w:rsidR="001C3B8D" w:rsidRPr="0003543B" w:rsidRDefault="001C3B8D" w:rsidP="001C3B8D"/>
    <w:p w14:paraId="02DD64D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&lt;?xml version="1.0" encoding="UTF-8"?&gt;</w:t>
      </w:r>
    </w:p>
    <w:p w14:paraId="027366B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&lt;</w:t>
      </w:r>
      <w:proofErr w:type="gramStart"/>
      <w:r w:rsidRPr="00C03923">
        <w:rPr>
          <w:rFonts w:ascii="Consolas" w:eastAsiaTheme="minorHAnsi" w:hAnsi="Consolas" w:cs="Lucida Sans Typewriter"/>
          <w:color w:val="268BD2"/>
          <w:sz w:val="16"/>
          <w:szCs w:val="16"/>
        </w:rPr>
        <w:t>xs:schema</w:t>
      </w:r>
      <w:proofErr w:type="gramEnd"/>
      <w:r w:rsidRPr="00C03923">
        <w:rPr>
          <w:rFonts w:ascii="Consolas" w:eastAsiaTheme="minorHAnsi" w:hAnsi="Consolas" w:cs="Lucida Sans Typewriter"/>
          <w:color w:val="268BD2"/>
          <w:sz w:val="16"/>
          <w:szCs w:val="16"/>
        </w:rPr>
        <w:t xml:space="preserve"> xmlns:xs="http://www.w3.org/2001/XMLSchema"</w:t>
      </w:r>
    </w:p>
    <w:p w14:paraId="2038AB6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xmlns:vc="http://www.w3.org/2007/XMLSchema-versioning" elementFormDefault="qualified"</w:t>
      </w:r>
    </w:p>
    <w:p w14:paraId="3913E02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w:t>
      </w:r>
      <w:proofErr w:type="gramStart"/>
      <w:r w:rsidRPr="00C03923">
        <w:rPr>
          <w:rFonts w:ascii="Consolas" w:eastAsiaTheme="minorHAnsi" w:hAnsi="Consolas" w:cs="Lucida Sans Typewriter"/>
          <w:color w:val="268BD2"/>
          <w:sz w:val="16"/>
          <w:szCs w:val="16"/>
        </w:rPr>
        <w:t>vc:minVersion</w:t>
      </w:r>
      <w:proofErr w:type="gramEnd"/>
      <w:r w:rsidRPr="00C03923">
        <w:rPr>
          <w:rFonts w:ascii="Consolas" w:eastAsiaTheme="minorHAnsi" w:hAnsi="Consolas" w:cs="Lucida Sans Typewriter"/>
          <w:color w:val="268BD2"/>
          <w:sz w:val="16"/>
          <w:szCs w:val="16"/>
        </w:rPr>
        <w:t>="1.1"&gt;</w:t>
      </w:r>
    </w:p>
    <w:p w14:paraId="4A8C3A7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name="TestPackage"&gt;</w:t>
      </w:r>
    </w:p>
    <w:p w14:paraId="00AD08A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0931EBC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&gt;&lt;![CDATA[</w:t>
      </w:r>
    </w:p>
    <w:p w14:paraId="5B2FD7F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The root element of the test package. The &lt;TestPackage&gt; element contains an optional &lt;Scoring&gt; element (for test packages that contain COMBINED scoring data, such as ICA assessments).</w:t>
      </w:r>
    </w:p>
    <w:p w14:paraId="557DD2F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]]&gt;</w:t>
      </w:r>
    </w:p>
    <w:p w14:paraId="571281C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7C089BE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7152087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731BC0B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0ABD976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name="Blueprint"&gt;</w:t>
      </w:r>
    </w:p>
    <w:p w14:paraId="26654F2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179AB97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&gt;The assessment-level Blueprint element contains the following attributes:</w:t>
      </w:r>
    </w:p>
    <w:p w14:paraId="25C95DA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391A803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minExamItems/maxExamItems: the minimum and maximum operational items to administer for this assessment</w:t>
      </w:r>
    </w:p>
    <w:p w14:paraId="48B5D92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minFieldTestItems/maxFieldTestItems: the minimum and maximum field test items to administer for this assessment</w:t>
      </w:r>
    </w:p>
    <w:p w14:paraId="0358B43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7D057B6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565C738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33C858E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2807A0D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maxOccurs="unbounded" ref="BlueprintElement"/&gt;</w:t>
      </w:r>
    </w:p>
    <w:p w14:paraId="47B2027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1314749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12C92F3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4B24A4C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maxOccurs="unbounded" ref="Test"&gt;</w:t>
      </w:r>
    </w:p>
    <w:p w14:paraId="57D2135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313C375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&gt;The Assessment node contains the following attributes:</w:t>
      </w:r>
    </w:p>
    <w:p w14:paraId="6E24A6F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0F25B30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key: The assessment key</w:t>
      </w:r>
    </w:p>
    <w:p w14:paraId="345141F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id: The assessment id</w:t>
      </w:r>
    </w:p>
    <w:p w14:paraId="2C5BC22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publisher: The publisher of the test package, also referred to as the "client name"</w:t>
      </w:r>
    </w:p>
    <w:p w14:paraId="5734E2F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publishDate: The creation/publish date of the test package</w:t>
      </w:r>
    </w:p>
    <w:p w14:paraId="22F49E9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label: A human-readable label to be displayed in the student and proctor application</w:t>
      </w:r>
    </w:p>
    <w:p w14:paraId="1D74AD7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subject: The subject of the assessment (e.g., "ELA", "MATH", "Student Help")</w:t>
      </w:r>
    </w:p>
    <w:p w14:paraId="202EB6C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type: The test type of the assessment (e.g., "interim", "summative")</w:t>
      </w:r>
    </w:p>
    <w:p w14:paraId="3B27756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version: The version of the test specification</w:t>
      </w:r>
    </w:p>
    <w:p w14:paraId="73D0646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bankKey: The item bank key for all forms and items, typically a 3-digit integer value (e.g., "187", "200")</w:t>
      </w:r>
    </w:p>
    <w:p w14:paraId="1CA7EDA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lastRenderedPageBreak/>
        <w:t xml:space="preserve">                            subType: (OPTIONAL) A subtype classification of the exam (e.g., "ICA", "IAB")</w:t>
      </w:r>
    </w:p>
    <w:p w14:paraId="7153EDD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3BD90FD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1141ECA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2920569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58A7118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name="bankKey" type="xs:int" use="required"/&gt;</w:t>
      </w:r>
    </w:p>
    <w:p w14:paraId="1C597CF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name="publisher" type="xs:token" use="required"/&gt;</w:t>
      </w:r>
    </w:p>
    <w:p w14:paraId="301B8CF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name="publishDate" type="xs:dateTime" use="required"/&gt;</w:t>
      </w:r>
    </w:p>
    <w:p w14:paraId="2BFB778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name="subject" type="xs:token" use="required"/&gt;</w:t>
      </w:r>
    </w:p>
    <w:p w14:paraId="692679A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name="type" type="xs:token" use="required"/&gt;</w:t>
      </w:r>
    </w:p>
    <w:p w14:paraId="0415A0D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name="version" type="xs:decimal" use="required"/&gt;</w:t>
      </w:r>
    </w:p>
    <w:p w14:paraId="4CC7E8D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name="academicYear" type="xs:token" use="required"/&gt;</w:t>
      </w:r>
    </w:p>
    <w:p w14:paraId="2C3B60C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name="subType" type="xs:token"/&gt;</w:t>
      </w:r>
    </w:p>
    <w:p w14:paraId="7CFDB89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2C9F7F6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xs:unique</w:t>
      </w:r>
      <w:proofErr w:type="gramEnd"/>
      <w:r w:rsidRPr="00C03923">
        <w:rPr>
          <w:rFonts w:ascii="Consolas" w:eastAsiaTheme="minorHAnsi" w:hAnsi="Consolas" w:cs="Lucida Sans Typewriter"/>
          <w:color w:val="268BD2"/>
          <w:sz w:val="16"/>
          <w:szCs w:val="16"/>
        </w:rPr>
        <w:t xml:space="preserve"> name="UniqueBlueprintElementKey"&gt;</w:t>
      </w:r>
    </w:p>
    <w:p w14:paraId="7DE85B2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xs:selector</w:t>
      </w:r>
      <w:proofErr w:type="gramEnd"/>
      <w:r w:rsidRPr="00C03923">
        <w:rPr>
          <w:rFonts w:ascii="Consolas" w:eastAsiaTheme="minorHAnsi" w:hAnsi="Consolas" w:cs="Lucida Sans Typewriter"/>
          <w:color w:val="268BD2"/>
          <w:sz w:val="16"/>
          <w:szCs w:val="16"/>
        </w:rPr>
        <w:t xml:space="preserve"> xpath=".//BlueprintElement"/&gt;</w:t>
      </w:r>
    </w:p>
    <w:p w14:paraId="55FCD55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xs:field</w:t>
      </w:r>
      <w:proofErr w:type="gramEnd"/>
      <w:r w:rsidRPr="00C03923">
        <w:rPr>
          <w:rFonts w:ascii="Consolas" w:eastAsiaTheme="minorHAnsi" w:hAnsi="Consolas" w:cs="Lucida Sans Typewriter"/>
          <w:color w:val="268BD2"/>
          <w:sz w:val="16"/>
          <w:szCs w:val="16"/>
        </w:rPr>
        <w:t xml:space="preserve"> xpath="@id"/&gt;</w:t>
      </w:r>
    </w:p>
    <w:p w14:paraId="5F91F24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xs:unique</w:t>
      </w:r>
      <w:proofErr w:type="gramEnd"/>
      <w:r w:rsidRPr="00C03923">
        <w:rPr>
          <w:rFonts w:ascii="Consolas" w:eastAsiaTheme="minorHAnsi" w:hAnsi="Consolas" w:cs="Lucida Sans Typewriter"/>
          <w:color w:val="268BD2"/>
          <w:sz w:val="16"/>
          <w:szCs w:val="16"/>
        </w:rPr>
        <w:t>&gt;</w:t>
      </w:r>
    </w:p>
    <w:p w14:paraId="7D086F0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&lt;xs:key name="BlueprintElementKey"&gt;</w:t>
      </w:r>
    </w:p>
    <w:p w14:paraId="479916B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xs:selector</w:t>
      </w:r>
      <w:proofErr w:type="gramEnd"/>
      <w:r w:rsidRPr="00C03923">
        <w:rPr>
          <w:rFonts w:ascii="Consolas" w:eastAsiaTheme="minorHAnsi" w:hAnsi="Consolas" w:cs="Lucida Sans Typewriter"/>
          <w:color w:val="268BD2"/>
          <w:sz w:val="16"/>
          <w:szCs w:val="16"/>
        </w:rPr>
        <w:t xml:space="preserve"> xpath=".//BlueprintElement"/&gt;</w:t>
      </w:r>
    </w:p>
    <w:p w14:paraId="5709785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xs:field</w:t>
      </w:r>
      <w:proofErr w:type="gramEnd"/>
      <w:r w:rsidRPr="00C03923">
        <w:rPr>
          <w:rFonts w:ascii="Consolas" w:eastAsiaTheme="minorHAnsi" w:hAnsi="Consolas" w:cs="Lucida Sans Typewriter"/>
          <w:color w:val="268BD2"/>
          <w:sz w:val="16"/>
          <w:szCs w:val="16"/>
        </w:rPr>
        <w:t xml:space="preserve"> id="blueprintid" xpath="@id"/&gt;</w:t>
      </w:r>
    </w:p>
    <w:p w14:paraId="2159B5B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&lt;/xs:key&gt;</w:t>
      </w:r>
    </w:p>
    <w:p w14:paraId="099CCB6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xs:keyref</w:t>
      </w:r>
      <w:proofErr w:type="gramEnd"/>
      <w:r w:rsidRPr="00C03923">
        <w:rPr>
          <w:rFonts w:ascii="Consolas" w:eastAsiaTheme="minorHAnsi" w:hAnsi="Consolas" w:cs="Lucida Sans Typewriter"/>
          <w:color w:val="268BD2"/>
          <w:sz w:val="16"/>
          <w:szCs w:val="16"/>
        </w:rPr>
        <w:t xml:space="preserve"> name="BlueprintRefKey" refer="BlueprintElementKey"&gt;</w:t>
      </w:r>
    </w:p>
    <w:p w14:paraId="5F330DE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xs:selector</w:t>
      </w:r>
      <w:proofErr w:type="gramEnd"/>
      <w:r w:rsidRPr="00C03923">
        <w:rPr>
          <w:rFonts w:ascii="Consolas" w:eastAsiaTheme="minorHAnsi" w:hAnsi="Consolas" w:cs="Lucida Sans Typewriter"/>
          <w:color w:val="268BD2"/>
          <w:sz w:val="16"/>
          <w:szCs w:val="16"/>
        </w:rPr>
        <w:t xml:space="preserve"> xpath=".//BlueprintReference"/&gt;</w:t>
      </w:r>
    </w:p>
    <w:p w14:paraId="44A9EDB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xs:field</w:t>
      </w:r>
      <w:proofErr w:type="gramEnd"/>
      <w:r w:rsidRPr="00C03923">
        <w:rPr>
          <w:rFonts w:ascii="Consolas" w:eastAsiaTheme="minorHAnsi" w:hAnsi="Consolas" w:cs="Lucida Sans Typewriter"/>
          <w:color w:val="268BD2"/>
          <w:sz w:val="16"/>
          <w:szCs w:val="16"/>
        </w:rPr>
        <w:t xml:space="preserve"> xpath="@idRef"/&gt;</w:t>
      </w:r>
    </w:p>
    <w:p w14:paraId="4611CDF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xs:keyref</w:t>
      </w:r>
      <w:proofErr w:type="gramEnd"/>
      <w:r w:rsidRPr="00C03923">
        <w:rPr>
          <w:rFonts w:ascii="Consolas" w:eastAsiaTheme="minorHAnsi" w:hAnsi="Consolas" w:cs="Lucida Sans Typewriter"/>
          <w:color w:val="268BD2"/>
          <w:sz w:val="16"/>
          <w:szCs w:val="16"/>
        </w:rPr>
        <w:t>&gt;</w:t>
      </w:r>
    </w:p>
    <w:p w14:paraId="34183F7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xs:keyref</w:t>
      </w:r>
      <w:proofErr w:type="gramEnd"/>
      <w:r w:rsidRPr="00C03923">
        <w:rPr>
          <w:rFonts w:ascii="Consolas" w:eastAsiaTheme="minorHAnsi" w:hAnsi="Consolas" w:cs="Lucida Sans Typewriter"/>
          <w:color w:val="268BD2"/>
          <w:sz w:val="16"/>
          <w:szCs w:val="16"/>
        </w:rPr>
        <w:t xml:space="preserve"> name="SegmentBlueprintRefKey" refer="BlueprintElementKey"&gt;</w:t>
      </w:r>
    </w:p>
    <w:p w14:paraId="2146DEC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xs:selector</w:t>
      </w:r>
      <w:proofErr w:type="gramEnd"/>
      <w:r w:rsidRPr="00C03923">
        <w:rPr>
          <w:rFonts w:ascii="Consolas" w:eastAsiaTheme="minorHAnsi" w:hAnsi="Consolas" w:cs="Lucida Sans Typewriter"/>
          <w:color w:val="268BD2"/>
          <w:sz w:val="16"/>
          <w:szCs w:val="16"/>
        </w:rPr>
        <w:t xml:space="preserve"> xpath=".//SegmentBlueprintElement"/&gt;</w:t>
      </w:r>
    </w:p>
    <w:p w14:paraId="36DCE3B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xs:field</w:t>
      </w:r>
      <w:proofErr w:type="gramEnd"/>
      <w:r w:rsidRPr="00C03923">
        <w:rPr>
          <w:rFonts w:ascii="Consolas" w:eastAsiaTheme="minorHAnsi" w:hAnsi="Consolas" w:cs="Lucida Sans Typewriter"/>
          <w:color w:val="268BD2"/>
          <w:sz w:val="16"/>
          <w:szCs w:val="16"/>
        </w:rPr>
        <w:t xml:space="preserve"> xpath="@idRef"/&gt;</w:t>
      </w:r>
    </w:p>
    <w:p w14:paraId="5317B2A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xs:keyref</w:t>
      </w:r>
      <w:proofErr w:type="gramEnd"/>
      <w:r w:rsidRPr="00C03923">
        <w:rPr>
          <w:rFonts w:ascii="Consolas" w:eastAsiaTheme="minorHAnsi" w:hAnsi="Consolas" w:cs="Lucida Sans Typewriter"/>
          <w:color w:val="268BD2"/>
          <w:sz w:val="16"/>
          <w:szCs w:val="16"/>
        </w:rPr>
        <w:t>&gt;</w:t>
      </w:r>
    </w:p>
    <w:p w14:paraId="4F2D70B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1D4A9B6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name="Test"&gt;</w:t>
      </w:r>
    </w:p>
    <w:p w14:paraId="5237FC8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48E0BA6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xs:all</w:t>
      </w:r>
      <w:proofErr w:type="gramEnd"/>
      <w:r w:rsidRPr="00C03923">
        <w:rPr>
          <w:rFonts w:ascii="Consolas" w:eastAsiaTheme="minorHAnsi" w:hAnsi="Consolas" w:cs="Lucida Sans Typewriter"/>
          <w:color w:val="268BD2"/>
          <w:sz w:val="16"/>
          <w:szCs w:val="16"/>
        </w:rPr>
        <w:t>&gt;</w:t>
      </w:r>
    </w:p>
    <w:p w14:paraId="705B49E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name="Grades"&gt;</w:t>
      </w:r>
    </w:p>
    <w:p w14:paraId="792EBF8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1176F9F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1C600A5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maxOccurs="unbounded" name="Grade"&gt;</w:t>
      </w:r>
    </w:p>
    <w:p w14:paraId="2B79796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6E326CE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&gt;The Grade element contains the following attributes:</w:t>
      </w:r>
    </w:p>
    <w:p w14:paraId="1F88E4F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61C5762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value: The grade code/integer value for the grade (e.g., "KR", "1", "12")</w:t>
      </w:r>
    </w:p>
    <w:p w14:paraId="6F53AC5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label: The human readable label of the grade (e.g., "Kindergarden", "Grade 12")</w:t>
      </w:r>
    </w:p>
    <w:p w14:paraId="7808239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6B4AD79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313D6D1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1C8EA58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lastRenderedPageBreak/>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name="value" type="xs:token" use="required"/&gt;</w:t>
      </w:r>
    </w:p>
    <w:p w14:paraId="27702EC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name="label" type="xs:token"/&gt;</w:t>
      </w:r>
    </w:p>
    <w:p w14:paraId="15BED41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54DA793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5C6972D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5468B5D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501406D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2B573FD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name="Segments"&gt;</w:t>
      </w:r>
    </w:p>
    <w:p w14:paraId="4D3A18B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48D301F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62003B1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name="Segment" maxOccurs="unbounded"&gt;</w:t>
      </w:r>
    </w:p>
    <w:p w14:paraId="3DE909E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302D9D2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&gt;Every Assessment must contain one or more segments (an "unsegmented" assessment is actually a single-segment assessment).</w:t>
      </w:r>
    </w:p>
    <w:p w14:paraId="60F226B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A segment defines a partition of a test wherein various presentational aspects may be controlled (such as isolating calculator</w:t>
      </w:r>
    </w:p>
    <w:p w14:paraId="44C46D5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items from non-calculator items)</w:t>
      </w:r>
    </w:p>
    <w:p w14:paraId="3EA345D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18BA715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The Segment node contains the following attributes:</w:t>
      </w:r>
    </w:p>
    <w:p w14:paraId="439BE21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4E3D560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key: The segment key</w:t>
      </w:r>
    </w:p>
    <w:p w14:paraId="221979C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id: The segment id</w:t>
      </w:r>
    </w:p>
    <w:p w14:paraId="46615BC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position: The position of the segment in the assessment (1-based)</w:t>
      </w:r>
    </w:p>
    <w:p w14:paraId="20099EC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label: (OPTIONAL) A human-readable label to be displayed in the student and proctor application - if no label is provided, the segment key will be used.</w:t>
      </w:r>
    </w:p>
    <w:p w14:paraId="2C1D23D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entryApproval/exitApproval: (OPTIONAL) A flag indicating that a student will require approval to enter or exit the segment</w:t>
      </w:r>
    </w:p>
    <w:p w14:paraId="74F3D58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495281C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The Segment contains the following sub-elements:</w:t>
      </w:r>
    </w:p>
    <w:p w14:paraId="7D49163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77E5356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Blueprint: The segment blueprint constraints for selecting items, each references an assessment-level BlueprintElement</w:t>
      </w:r>
    </w:p>
    <w:p w14:paraId="2F3ECE4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The Segment Blueprint is optional for fixed form segments, but required for adaptive segments</w:t>
      </w:r>
    </w:p>
    <w:p w14:paraId="177CE24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One of the folowing, depending on the item selection type:</w:t>
      </w:r>
    </w:p>
    <w:p w14:paraId="2D02494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Pool - The segment pool of items, for adaptive segments</w:t>
      </w:r>
    </w:p>
    <w:p w14:paraId="4BC260E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Forms - A list of forms for the segment, for fixed-form assessments</w:t>
      </w:r>
    </w:p>
    <w:p w14:paraId="7B0BEFD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ItemSelector: the method for selecting items for the segment (e.g. "fixedform", "adaptive")</w:t>
      </w:r>
    </w:p>
    <w:p w14:paraId="13FC928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Tools: A list of universal tools, accommodations, and designated supports along with various options and dependency rules</w:t>
      </w:r>
    </w:p>
    <w:p w14:paraId="5B8DF7E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706CD90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1ACE8F2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01577CA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1455DB3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name="SegmentBlueprint" minOccurs="0"&gt;</w:t>
      </w:r>
    </w:p>
    <w:p w14:paraId="3CC706C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3A5BB7B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&gt;A segment-level Blueprint that defines item selection rules for adaptive segments</w:t>
      </w:r>
    </w:p>
    <w:p w14:paraId="6BA3476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71F76AD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ATTRIBUTES:</w:t>
      </w:r>
    </w:p>
    <w:p w14:paraId="3BCBE43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minExamItems/maxExamItems: the minimum and maximum operational items to administer from this blueprint category</w:t>
      </w:r>
    </w:p>
    <w:p w14:paraId="17FF384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minFieldTestItems/maxFieldTestItems: (OPTIONAL) the minimum and maximum field test items to administer - default to "0"</w:t>
      </w:r>
    </w:p>
    <w:p w14:paraId="351DA50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lastRenderedPageBreak/>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4D51A73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5089758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446E6F8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5BB912F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maxOccurs="unbounded" name="SegmentBlueprintElement"&gt;</w:t>
      </w:r>
    </w:p>
    <w:p w14:paraId="661A4D4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1A14513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&gt;BlueprintElement</w:t>
      </w:r>
    </w:p>
    <w:p w14:paraId="187BDD4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62E4DF2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ATTRIBUTES:</w:t>
      </w:r>
    </w:p>
    <w:p w14:paraId="0150FC3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refId: The id of the assessment-level blueprint element reference</w:t>
      </w:r>
    </w:p>
    <w:p w14:paraId="1AE95E5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minExamItems/maxExamItems: the minimum and maximum operational items to administer from this segment</w:t>
      </w:r>
    </w:p>
    <w:p w14:paraId="05D41F1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35B8CC1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0D7B838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5671FED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6E49DF9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minOccurs="0" name="ItemSelection"&gt;</w:t>
      </w:r>
    </w:p>
    <w:p w14:paraId="2314404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5AF2F77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360CDDA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maxOccurs="unbounded" minOccurs="1" name="Property"&gt;</w:t>
      </w:r>
    </w:p>
    <w:p w14:paraId="26A15EA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17B95C4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name="name" type="xs:token" use="required"/&gt;</w:t>
      </w:r>
    </w:p>
    <w:p w14:paraId="3D16C6D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name="value" type="xs:token" use="required"/&gt;</w:t>
      </w:r>
    </w:p>
    <w:p w14:paraId="2DD63FC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0F58A44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56A4325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742BB33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4B87BBC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313C412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6F9D1A6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name="idRef" type="xs:token" use="required"/&gt;</w:t>
      </w:r>
    </w:p>
    <w:p w14:paraId="790C124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name="minExamItems" type="xs:int" use="required"/&gt;</w:t>
      </w:r>
    </w:p>
    <w:p w14:paraId="5F2614A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name="maxExamItems" type="xs:int" use="required"/&gt;</w:t>
      </w:r>
    </w:p>
    <w:p w14:paraId="52F3CD1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default="0" name="minFieldTestItems" type="xs:int"/&gt;</w:t>
      </w:r>
    </w:p>
    <w:p w14:paraId="6E0FFDE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default="0" name="maxFieldTestItems" type="xs:int"/&gt;</w:t>
      </w:r>
    </w:p>
    <w:p w14:paraId="768CDEE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15516A7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6F6D2F0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4AB18E9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18B8CEB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04DF065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xs:choice</w:t>
      </w:r>
      <w:proofErr w:type="gramEnd"/>
      <w:r w:rsidRPr="00C03923">
        <w:rPr>
          <w:rFonts w:ascii="Consolas" w:eastAsiaTheme="minorHAnsi" w:hAnsi="Consolas" w:cs="Lucida Sans Typewriter"/>
          <w:color w:val="268BD2"/>
          <w:sz w:val="16"/>
          <w:szCs w:val="16"/>
        </w:rPr>
        <w:t>&gt;</w:t>
      </w:r>
    </w:p>
    <w:p w14:paraId="7B040D5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name="Pool"&gt;</w:t>
      </w:r>
    </w:p>
    <w:p w14:paraId="6581214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25E70DC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&gt;The Segment's Pool - A list of items/itemgroups that is specific for adaptive segments.</w:t>
      </w:r>
    </w:p>
    <w:p w14:paraId="2C08EC8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6D66D15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A pool containing items that can be selected for a segment, based on adaptive algorithm calculations,</w:t>
      </w:r>
    </w:p>
    <w:p w14:paraId="1C797F0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min/max item constraits at the strand, contentlevel, segment, or assessment levels.</w:t>
      </w:r>
    </w:p>
    <w:p w14:paraId="7C09E3A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lastRenderedPageBreak/>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226FC13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3454D19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34F89F6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4108630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maxOccurs="unbounded" ref="ItemGroup" /&gt;</w:t>
      </w:r>
    </w:p>
    <w:p w14:paraId="79CBBBE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17F3E41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0281D3C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49A5F3B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name="SegmentForms"&gt;</w:t>
      </w:r>
    </w:p>
    <w:p w14:paraId="7E84D5A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490574C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&gt;The forms available form selection for this assessment (typically based on subject and the form cohort),</w:t>
      </w:r>
    </w:p>
    <w:p w14:paraId="715D118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at least one form is required per-segment, for fixed-form segments.</w:t>
      </w:r>
    </w:p>
    <w:p w14:paraId="1A75C30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32C7C7E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354B982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3019818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5D8A5AE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maxOccurs="unbounded" name="SegmentForm"&gt;</w:t>
      </w:r>
    </w:p>
    <w:p w14:paraId="1FCE215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41E2D7A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&gt;Segment-level form definition. (Only required when segments use the 'fixed form' item selection algorithm)</w:t>
      </w:r>
    </w:p>
    <w:p w14:paraId="36773C7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175685A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This is used by the test registration/administration module to pre-assign specific forms to examinees.</w:t>
      </w:r>
    </w:p>
    <w:p w14:paraId="6D533AC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It also is used to establish the defined and finite set of cohorts to which every segment fixed form must belong.</w:t>
      </w:r>
    </w:p>
    <w:p w14:paraId="2D01D01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3998AB0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ATTRIBUTES:</w:t>
      </w:r>
    </w:p>
    <w:p w14:paraId="30E690A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name: The form name/identifier</w:t>
      </w:r>
    </w:p>
    <w:p w14:paraId="184901D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cohort: A string used to link forms of different segments.</w:t>
      </w:r>
    </w:p>
    <w:p w14:paraId="43D9139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79D04F7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Example: The Assessment containts two Segments, each with two possibles forms about music:</w:t>
      </w:r>
    </w:p>
    <w:p w14:paraId="478514A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5776C3F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SEGMENT 1:</w:t>
      </w:r>
    </w:p>
    <w:p w14:paraId="02484DB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Form 1 has an id of "Music1-HM" and a cohort of "Heavy Metal"</w:t>
      </w:r>
    </w:p>
    <w:p w14:paraId="2AD9684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Form 2 has an id of "Music1-J" and a cohort of "Jazz"</w:t>
      </w:r>
    </w:p>
    <w:p w14:paraId="718231A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2AB6C30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SEGMENT 2:</w:t>
      </w:r>
    </w:p>
    <w:p w14:paraId="4065DAB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Form 3 has an id of "Music2-HM" and a cohort of "Heavy Metal"</w:t>
      </w:r>
    </w:p>
    <w:p w14:paraId="1E843DC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Form 4 has an id of "Music2-J" and a cohort of "Jazz"</w:t>
      </w:r>
    </w:p>
    <w:p w14:paraId="5243B87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0B0882A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If "Music1-HM" is selected for the examinee's first segment, then the linked cohort will ensure that Form 3 is ALWAYS selected for the second segment.</w:t>
      </w:r>
    </w:p>
    <w:p w14:paraId="6088F6D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Likewise, if Form 2 is selected for the first segment, Form 4 will always follow in the second segment.</w:t>
      </w:r>
    </w:p>
    <w:p w14:paraId="01727C7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201D72F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SUBELEMENTS:</w:t>
      </w:r>
    </w:p>
    <w:p w14:paraId="24D12FA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Languages: A list of language codes (e.g., "ENU", "ESN") that are compatible with this form. Typically, this list contains a single language,</w:t>
      </w:r>
    </w:p>
    <w:p w14:paraId="081CD8B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lastRenderedPageBreak/>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 xml:space="preserve">  but may contain more than one language with the identical set of ItemGroups. The test delivery system will treat these form/language combinations as individual forms internally</w:t>
      </w:r>
    </w:p>
    <w:p w14:paraId="55B1CC0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ItemGroups: One or more groups of items (containg one or more items and potentially a stimuli) that make up the items in the form</w:t>
      </w:r>
    </w:p>
    <w:p w14:paraId="20ED73A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507A07D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748B6B7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23A796F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6F56713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ref="Presentations"/&gt;</w:t>
      </w:r>
    </w:p>
    <w:p w14:paraId="6241563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maxOccurs="unbounded" ref="ItemGroup"</w:t>
      </w:r>
    </w:p>
    <w:p w14:paraId="7F9662A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/&gt;</w:t>
      </w:r>
    </w:p>
    <w:p w14:paraId="4753DAF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7703189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name="id" type="xs:token"</w:t>
      </w:r>
    </w:p>
    <w:p w14:paraId="4CD3CFF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use="required"/&gt;</w:t>
      </w:r>
    </w:p>
    <w:p w14:paraId="74DE390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default="Default" name="cohort"</w:t>
      </w:r>
    </w:p>
    <w:p w14:paraId="0C3EBCE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type="</w:t>
      </w:r>
      <w:proofErr w:type="gramStart"/>
      <w:r w:rsidRPr="00C03923">
        <w:rPr>
          <w:rFonts w:ascii="Consolas" w:eastAsiaTheme="minorHAnsi" w:hAnsi="Consolas" w:cs="Lucida Sans Typewriter"/>
          <w:color w:val="268BD2"/>
          <w:sz w:val="16"/>
          <w:szCs w:val="16"/>
        </w:rPr>
        <w:t>xs:token</w:t>
      </w:r>
      <w:proofErr w:type="gramEnd"/>
      <w:r w:rsidRPr="00C03923">
        <w:rPr>
          <w:rFonts w:ascii="Consolas" w:eastAsiaTheme="minorHAnsi" w:hAnsi="Consolas" w:cs="Lucida Sans Typewriter"/>
          <w:color w:val="268BD2"/>
          <w:sz w:val="16"/>
          <w:szCs w:val="16"/>
        </w:rPr>
        <w:t>" use="optional"/&gt;</w:t>
      </w:r>
    </w:p>
    <w:p w14:paraId="5DE0B69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10CA8BB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xs:unique</w:t>
      </w:r>
      <w:proofErr w:type="gramEnd"/>
      <w:r w:rsidRPr="00C03923">
        <w:rPr>
          <w:rFonts w:ascii="Consolas" w:eastAsiaTheme="minorHAnsi" w:hAnsi="Consolas" w:cs="Lucida Sans Typewriter"/>
          <w:color w:val="268BD2"/>
          <w:sz w:val="16"/>
          <w:szCs w:val="16"/>
        </w:rPr>
        <w:t xml:space="preserve"> name="UniqueItemGroupPositionInFormKey"&gt;</w:t>
      </w:r>
    </w:p>
    <w:p w14:paraId="455DB2E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xs:selector</w:t>
      </w:r>
      <w:proofErr w:type="gramEnd"/>
      <w:r w:rsidRPr="00C03923">
        <w:rPr>
          <w:rFonts w:ascii="Consolas" w:eastAsiaTheme="minorHAnsi" w:hAnsi="Consolas" w:cs="Lucida Sans Typewriter"/>
          <w:color w:val="268BD2"/>
          <w:sz w:val="16"/>
          <w:szCs w:val="16"/>
        </w:rPr>
        <w:t xml:space="preserve"> xpath="./ItemGroup"/&gt;</w:t>
      </w:r>
    </w:p>
    <w:p w14:paraId="36A6460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xs:field</w:t>
      </w:r>
      <w:proofErr w:type="gramEnd"/>
      <w:r w:rsidRPr="00C03923">
        <w:rPr>
          <w:rFonts w:ascii="Consolas" w:eastAsiaTheme="minorHAnsi" w:hAnsi="Consolas" w:cs="Lucida Sans Typewriter"/>
          <w:color w:val="268BD2"/>
          <w:sz w:val="16"/>
          <w:szCs w:val="16"/>
        </w:rPr>
        <w:t xml:space="preserve"> xpath="@position"/&gt;</w:t>
      </w:r>
    </w:p>
    <w:p w14:paraId="23DA48A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xs:unique</w:t>
      </w:r>
      <w:proofErr w:type="gramEnd"/>
      <w:r w:rsidRPr="00C03923">
        <w:rPr>
          <w:rFonts w:ascii="Consolas" w:eastAsiaTheme="minorHAnsi" w:hAnsi="Consolas" w:cs="Lucida Sans Typewriter"/>
          <w:color w:val="268BD2"/>
          <w:sz w:val="16"/>
          <w:szCs w:val="16"/>
        </w:rPr>
        <w:t>&gt;</w:t>
      </w:r>
    </w:p>
    <w:p w14:paraId="0821DFA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168E9B6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77EBC68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2B2C37A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5A5F0EC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xs:choice</w:t>
      </w:r>
      <w:proofErr w:type="gramEnd"/>
      <w:r w:rsidRPr="00C03923">
        <w:rPr>
          <w:rFonts w:ascii="Consolas" w:eastAsiaTheme="minorHAnsi" w:hAnsi="Consolas" w:cs="Lucida Sans Typewriter"/>
          <w:color w:val="268BD2"/>
          <w:sz w:val="16"/>
          <w:szCs w:val="16"/>
        </w:rPr>
        <w:t>&gt;</w:t>
      </w:r>
    </w:p>
    <w:p w14:paraId="0BC7BD3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minOccurs="0" ref="Tools"/&gt;</w:t>
      </w:r>
    </w:p>
    <w:p w14:paraId="08B2D2A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4F482B2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name="id" type="xs:token" use="required"/&gt;</w:t>
      </w:r>
    </w:p>
    <w:p w14:paraId="1EAD6DB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name="algorithmType" type="xs:token" use="required"/&gt;</w:t>
      </w:r>
    </w:p>
    <w:p w14:paraId="7E579FF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name="algorithmImplementation" type="xs:token" use="required"/&gt;</w:t>
      </w:r>
    </w:p>
    <w:p w14:paraId="02A071F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name="position" type="xs:short" use="optional" default="1"/&gt;</w:t>
      </w:r>
    </w:p>
    <w:p w14:paraId="6040E33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name="label" type="xs:token"/&gt;</w:t>
      </w:r>
    </w:p>
    <w:p w14:paraId="345A016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default="false" name="entryApproval" type="xs:boolean"/&gt;</w:t>
      </w:r>
    </w:p>
    <w:p w14:paraId="7BF4113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default="false" name="exitApproval" type="xs:boolean"/&gt;</w:t>
      </w:r>
    </w:p>
    <w:p w14:paraId="5D45A4E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53D3183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xs:unique</w:t>
      </w:r>
      <w:proofErr w:type="gramEnd"/>
      <w:r w:rsidRPr="00C03923">
        <w:rPr>
          <w:rFonts w:ascii="Consolas" w:eastAsiaTheme="minorHAnsi" w:hAnsi="Consolas" w:cs="Lucida Sans Typewriter"/>
          <w:color w:val="268BD2"/>
          <w:sz w:val="16"/>
          <w:szCs w:val="16"/>
        </w:rPr>
        <w:t xml:space="preserve"> name="SegmentPositionUniqueKey"&gt;</w:t>
      </w:r>
    </w:p>
    <w:p w14:paraId="6455C77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xs:selector</w:t>
      </w:r>
      <w:proofErr w:type="gramEnd"/>
      <w:r w:rsidRPr="00C03923">
        <w:rPr>
          <w:rFonts w:ascii="Consolas" w:eastAsiaTheme="minorHAnsi" w:hAnsi="Consolas" w:cs="Lucida Sans Typewriter"/>
          <w:color w:val="268BD2"/>
          <w:sz w:val="16"/>
          <w:szCs w:val="16"/>
        </w:rPr>
        <w:t xml:space="preserve"> xpath=".//Segment"/&gt;</w:t>
      </w:r>
    </w:p>
    <w:p w14:paraId="49D1B18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xs:field</w:t>
      </w:r>
      <w:proofErr w:type="gramEnd"/>
      <w:r w:rsidRPr="00C03923">
        <w:rPr>
          <w:rFonts w:ascii="Consolas" w:eastAsiaTheme="minorHAnsi" w:hAnsi="Consolas" w:cs="Lucida Sans Typewriter"/>
          <w:color w:val="268BD2"/>
          <w:sz w:val="16"/>
          <w:szCs w:val="16"/>
        </w:rPr>
        <w:t xml:space="preserve"> xpath="@position"/&gt;</w:t>
      </w:r>
    </w:p>
    <w:p w14:paraId="0C94D36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xs:unique</w:t>
      </w:r>
      <w:proofErr w:type="gramEnd"/>
      <w:r w:rsidRPr="00C03923">
        <w:rPr>
          <w:rFonts w:ascii="Consolas" w:eastAsiaTheme="minorHAnsi" w:hAnsi="Consolas" w:cs="Lucida Sans Typewriter"/>
          <w:color w:val="268BD2"/>
          <w:sz w:val="16"/>
          <w:szCs w:val="16"/>
        </w:rPr>
        <w:t>&gt;</w:t>
      </w:r>
    </w:p>
    <w:p w14:paraId="447EC8D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xs:unique</w:t>
      </w:r>
      <w:proofErr w:type="gramEnd"/>
      <w:r w:rsidRPr="00C03923">
        <w:rPr>
          <w:rFonts w:ascii="Consolas" w:eastAsiaTheme="minorHAnsi" w:hAnsi="Consolas" w:cs="Lucida Sans Typewriter"/>
          <w:color w:val="268BD2"/>
          <w:sz w:val="16"/>
          <w:szCs w:val="16"/>
        </w:rPr>
        <w:t xml:space="preserve"> name="SegmentKeyUniqueKey"&gt;</w:t>
      </w:r>
    </w:p>
    <w:p w14:paraId="4EEBE9A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xs:selector</w:t>
      </w:r>
      <w:proofErr w:type="gramEnd"/>
      <w:r w:rsidRPr="00C03923">
        <w:rPr>
          <w:rFonts w:ascii="Consolas" w:eastAsiaTheme="minorHAnsi" w:hAnsi="Consolas" w:cs="Lucida Sans Typewriter"/>
          <w:color w:val="268BD2"/>
          <w:sz w:val="16"/>
          <w:szCs w:val="16"/>
        </w:rPr>
        <w:t xml:space="preserve"> xpath=".//Segment"/&gt;</w:t>
      </w:r>
    </w:p>
    <w:p w14:paraId="4B70583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xs:field</w:t>
      </w:r>
      <w:proofErr w:type="gramEnd"/>
      <w:r w:rsidRPr="00C03923">
        <w:rPr>
          <w:rFonts w:ascii="Consolas" w:eastAsiaTheme="minorHAnsi" w:hAnsi="Consolas" w:cs="Lucida Sans Typewriter"/>
          <w:color w:val="268BD2"/>
          <w:sz w:val="16"/>
          <w:szCs w:val="16"/>
        </w:rPr>
        <w:t xml:space="preserve"> xpath="@key"/&gt;</w:t>
      </w:r>
    </w:p>
    <w:p w14:paraId="2FF4B23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xs:unique</w:t>
      </w:r>
      <w:proofErr w:type="gramEnd"/>
      <w:r w:rsidRPr="00C03923">
        <w:rPr>
          <w:rFonts w:ascii="Consolas" w:eastAsiaTheme="minorHAnsi" w:hAnsi="Consolas" w:cs="Lucida Sans Typewriter"/>
          <w:color w:val="268BD2"/>
          <w:sz w:val="16"/>
          <w:szCs w:val="16"/>
        </w:rPr>
        <w:t>&gt;</w:t>
      </w:r>
    </w:p>
    <w:p w14:paraId="59667E7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xs:unique</w:t>
      </w:r>
      <w:proofErr w:type="gramEnd"/>
      <w:r w:rsidRPr="00C03923">
        <w:rPr>
          <w:rFonts w:ascii="Consolas" w:eastAsiaTheme="minorHAnsi" w:hAnsi="Consolas" w:cs="Lucida Sans Typewriter"/>
          <w:color w:val="268BD2"/>
          <w:sz w:val="16"/>
          <w:szCs w:val="16"/>
        </w:rPr>
        <w:t xml:space="preserve"> name="SegmentIdUniqueKey"&gt;</w:t>
      </w:r>
    </w:p>
    <w:p w14:paraId="4C0F615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xs:selector</w:t>
      </w:r>
      <w:proofErr w:type="gramEnd"/>
      <w:r w:rsidRPr="00C03923">
        <w:rPr>
          <w:rFonts w:ascii="Consolas" w:eastAsiaTheme="minorHAnsi" w:hAnsi="Consolas" w:cs="Lucida Sans Typewriter"/>
          <w:color w:val="268BD2"/>
          <w:sz w:val="16"/>
          <w:szCs w:val="16"/>
        </w:rPr>
        <w:t xml:space="preserve"> xpath=".//Segment"/&gt;</w:t>
      </w:r>
    </w:p>
    <w:p w14:paraId="05154D7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lastRenderedPageBreak/>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xs:field</w:t>
      </w:r>
      <w:proofErr w:type="gramEnd"/>
      <w:r w:rsidRPr="00C03923">
        <w:rPr>
          <w:rFonts w:ascii="Consolas" w:eastAsiaTheme="minorHAnsi" w:hAnsi="Consolas" w:cs="Lucida Sans Typewriter"/>
          <w:color w:val="268BD2"/>
          <w:sz w:val="16"/>
          <w:szCs w:val="16"/>
        </w:rPr>
        <w:t xml:space="preserve"> xpath="@id"/&gt;</w:t>
      </w:r>
    </w:p>
    <w:p w14:paraId="1D48F34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xs:unique</w:t>
      </w:r>
      <w:proofErr w:type="gramEnd"/>
      <w:r w:rsidRPr="00C03923">
        <w:rPr>
          <w:rFonts w:ascii="Consolas" w:eastAsiaTheme="minorHAnsi" w:hAnsi="Consolas" w:cs="Lucida Sans Typewriter"/>
          <w:color w:val="268BD2"/>
          <w:sz w:val="16"/>
          <w:szCs w:val="16"/>
        </w:rPr>
        <w:t>&gt;</w:t>
      </w:r>
    </w:p>
    <w:p w14:paraId="12A9644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0778B2D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3C719AA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6D47BE0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7451206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ref="Tools" minOccurs="0"/&gt;</w:t>
      </w:r>
    </w:p>
    <w:p w14:paraId="6755DD5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xs:all</w:t>
      </w:r>
      <w:proofErr w:type="gramEnd"/>
      <w:r w:rsidRPr="00C03923">
        <w:rPr>
          <w:rFonts w:ascii="Consolas" w:eastAsiaTheme="minorHAnsi" w:hAnsi="Consolas" w:cs="Lucida Sans Typewriter"/>
          <w:color w:val="268BD2"/>
          <w:sz w:val="16"/>
          <w:szCs w:val="16"/>
        </w:rPr>
        <w:t>&gt;</w:t>
      </w:r>
    </w:p>
    <w:p w14:paraId="641A756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name="id" type="xs:token" use="required"/&gt;</w:t>
      </w:r>
    </w:p>
    <w:p w14:paraId="6615EB5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name="label" type="xs:token" use="required"/&gt;</w:t>
      </w:r>
    </w:p>
    <w:p w14:paraId="71F2786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7E0183F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1B30B3D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name="Tools"&gt;</w:t>
      </w:r>
    </w:p>
    <w:p w14:paraId="366EE9A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5805D91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7366677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maxOccurs="unbounded" name="Tool"&gt;</w:t>
      </w:r>
    </w:p>
    <w:p w14:paraId="3A9C938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23D4849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&gt;A "Tool" is a general term for any universal tools, designated supports, or accommodations.</w:t>
      </w:r>
    </w:p>
    <w:p w14:paraId="2AEECFC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Each Tool respresents a type of tool, such as "Zoom", "American Sign Language", "Masking", and "Calculator" and</w:t>
      </w:r>
    </w:p>
    <w:p w14:paraId="26A5A6A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contains a list of its possible options and dependency rules. Tools can be defined at the assessment-level as well as the segment-level</w:t>
      </w:r>
    </w:p>
    <w:p w14:paraId="3BF68E8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7CC6F70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ATTRIBUTES:</w:t>
      </w:r>
    </w:p>
    <w:p w14:paraId="77FEEE6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name: The tool type "name". This is the string identifying the tool type. The tool type name may contain spaces.</w:t>
      </w:r>
    </w:p>
    <w:p w14:paraId="0A0BD36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studentPackageFieldName: The name/identifier of the tool/accommodation/designated supports used by ART.</w:t>
      </w:r>
    </w:p>
    <w:p w14:paraId="02B92FD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allowChange: A flag indicating </w:t>
      </w:r>
      <w:proofErr w:type="gramStart"/>
      <w:r w:rsidRPr="00C03923">
        <w:rPr>
          <w:rFonts w:ascii="Consolas" w:eastAsiaTheme="minorHAnsi" w:hAnsi="Consolas" w:cs="Lucida Sans Typewriter"/>
          <w:color w:val="268BD2"/>
          <w:sz w:val="16"/>
          <w:szCs w:val="16"/>
        </w:rPr>
        <w:t>whether or not</w:t>
      </w:r>
      <w:proofErr w:type="gramEnd"/>
      <w:r w:rsidRPr="00C03923">
        <w:rPr>
          <w:rFonts w:ascii="Consolas" w:eastAsiaTheme="minorHAnsi" w:hAnsi="Consolas" w:cs="Lucida Sans Typewriter"/>
          <w:color w:val="268BD2"/>
          <w:sz w:val="16"/>
          <w:szCs w:val="16"/>
        </w:rPr>
        <w:t xml:space="preserve"> the tool can be changed by the proctor when a student is waiting</w:t>
      </w:r>
    </w:p>
    <w:p w14:paraId="156D31C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for approval to enter an assessment or segment</w:t>
      </w:r>
    </w:p>
    <w:p w14:paraId="191AB37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required: A flag indicating whether or not </w:t>
      </w:r>
      <w:proofErr w:type="gramStart"/>
      <w:r w:rsidRPr="00C03923">
        <w:rPr>
          <w:rFonts w:ascii="Consolas" w:eastAsiaTheme="minorHAnsi" w:hAnsi="Consolas" w:cs="Lucida Sans Typewriter"/>
          <w:color w:val="268BD2"/>
          <w:sz w:val="16"/>
          <w:szCs w:val="16"/>
        </w:rPr>
        <w:t>an</w:t>
      </w:r>
      <w:proofErr w:type="gramEnd"/>
      <w:r w:rsidRPr="00C03923">
        <w:rPr>
          <w:rFonts w:ascii="Consolas" w:eastAsiaTheme="minorHAnsi" w:hAnsi="Consolas" w:cs="Lucida Sans Typewriter"/>
          <w:color w:val="268BD2"/>
          <w:sz w:val="16"/>
          <w:szCs w:val="16"/>
        </w:rPr>
        <w:t xml:space="preserve"> tool selection is required for this type of tool</w:t>
      </w:r>
    </w:p>
    <w:p w14:paraId="30640B3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sortOrder: An optional ordering of the type (ascending)</w:t>
      </w:r>
    </w:p>
    <w:p w14:paraId="090E0F4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disableOnGuest: A flag indicating </w:t>
      </w:r>
      <w:proofErr w:type="gramStart"/>
      <w:r w:rsidRPr="00C03923">
        <w:rPr>
          <w:rFonts w:ascii="Consolas" w:eastAsiaTheme="minorHAnsi" w:hAnsi="Consolas" w:cs="Lucida Sans Typewriter"/>
          <w:color w:val="268BD2"/>
          <w:sz w:val="16"/>
          <w:szCs w:val="16"/>
        </w:rPr>
        <w:t>whether or not</w:t>
      </w:r>
      <w:proofErr w:type="gramEnd"/>
      <w:r w:rsidRPr="00C03923">
        <w:rPr>
          <w:rFonts w:ascii="Consolas" w:eastAsiaTheme="minorHAnsi" w:hAnsi="Consolas" w:cs="Lucida Sans Typewriter"/>
          <w:color w:val="268BD2"/>
          <w:sz w:val="16"/>
          <w:szCs w:val="16"/>
        </w:rPr>
        <w:t xml:space="preserve"> an accommodation should be disabled for guest students</w:t>
      </w:r>
    </w:p>
    <w:p w14:paraId="7B6DAEC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39D7C04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SUBELEMENTS:</w:t>
      </w:r>
    </w:p>
    <w:p w14:paraId="24F8E49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The Options for the Tool</w:t>
      </w:r>
    </w:p>
    <w:p w14:paraId="7B65A16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04ED1F7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17DD039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14E00FF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xs:all</w:t>
      </w:r>
      <w:proofErr w:type="gramEnd"/>
      <w:r w:rsidRPr="00C03923">
        <w:rPr>
          <w:rFonts w:ascii="Consolas" w:eastAsiaTheme="minorHAnsi" w:hAnsi="Consolas" w:cs="Lucida Sans Typewriter"/>
          <w:color w:val="268BD2"/>
          <w:sz w:val="16"/>
          <w:szCs w:val="16"/>
        </w:rPr>
        <w:t>&gt;</w:t>
      </w:r>
    </w:p>
    <w:p w14:paraId="72D0B16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name="Options"&gt;</w:t>
      </w:r>
    </w:p>
    <w:p w14:paraId="4B33556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0B6009E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&gt;A list of two or more Options for the given Tool. Typically, a tool will have at the very least an "ON" or "OFF" option</w:t>
      </w:r>
    </w:p>
    <w:p w14:paraId="7E682F8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7DF3C3E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0BB0475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04AECD2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40FFEE4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lastRenderedPageBreak/>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maxOccurs="unbounded" name="Option"&gt;</w:t>
      </w:r>
    </w:p>
    <w:p w14:paraId="3565400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08575B9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&gt;An Option for a Tool. For some tools, the list of Options should contain at least two elements - an "ON" and an "OFF" Option.</w:t>
      </w:r>
    </w:p>
    <w:p w14:paraId="1A62598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4A121C9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ATTRIBUTES:</w:t>
      </w:r>
    </w:p>
    <w:p w14:paraId="33DF805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code: The ISAAP code corresponding to the Tool Option</w:t>
      </w:r>
    </w:p>
    <w:p w14:paraId="204B0E8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sortOrder: The order in which the option should be displayed in the selection dropdown</w:t>
      </w:r>
    </w:p>
    <w:p w14:paraId="7A7A109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default: </w:t>
      </w:r>
      <w:proofErr w:type="gramStart"/>
      <w:r w:rsidRPr="00C03923">
        <w:rPr>
          <w:rFonts w:ascii="Consolas" w:eastAsiaTheme="minorHAnsi" w:hAnsi="Consolas" w:cs="Lucida Sans Typewriter"/>
          <w:color w:val="268BD2"/>
          <w:sz w:val="16"/>
          <w:szCs w:val="16"/>
        </w:rPr>
        <w:t>Whether or not</w:t>
      </w:r>
      <w:proofErr w:type="gramEnd"/>
      <w:r w:rsidRPr="00C03923">
        <w:rPr>
          <w:rFonts w:ascii="Consolas" w:eastAsiaTheme="minorHAnsi" w:hAnsi="Consolas" w:cs="Lucida Sans Typewriter"/>
          <w:color w:val="268BD2"/>
          <w:sz w:val="16"/>
          <w:szCs w:val="16"/>
        </w:rPr>
        <w:t xml:space="preserve"> the option should be the default Option. A tool cannot have more than one default option</w:t>
      </w:r>
    </w:p>
    <w:p w14:paraId="37DC254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138E471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SUBELEMENTS:</w:t>
      </w:r>
    </w:p>
    <w:p w14:paraId="544A2FB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Dependencies: (OPTIONAL) A list of one or more dependencies indicating whether an Option(s) should be enabled based on other Tool selections</w:t>
      </w:r>
    </w:p>
    <w:p w14:paraId="3D14A08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5B5FEF6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0A6F31E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66D9762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3F979CB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name="Dependencies" minOccurs="0"&gt;</w:t>
      </w:r>
    </w:p>
    <w:p w14:paraId="36635EA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1D32645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&gt;(OPTIONAL) A list of one or more dependencies indicating whether an Option(s)</w:t>
      </w:r>
    </w:p>
    <w:p w14:paraId="314112C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should be enabled based on other Tool selections</w:t>
      </w:r>
    </w:p>
    <w:p w14:paraId="2879878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5951F55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383E625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4C4EE1D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0939FCB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maxOccurs="unbounded" name="Dependency"&gt;</w:t>
      </w:r>
    </w:p>
    <w:p w14:paraId="10A0167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688B09A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&gt;&lt;![CDATA[</w:t>
      </w:r>
    </w:p>
    <w:p w14:paraId="38FF3D5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 Dependency defines a rule for when a specific Tool Option should be enabled or available to an examinee.</w:t>
      </w:r>
    </w:p>
    <w:p w14:paraId="32E1FAD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2261E79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ATTRIBUTES:</w:t>
      </w:r>
    </w:p>
    <w:p w14:paraId="20FDAC7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ifToolType: The conditional tool type of the rule</w:t>
      </w:r>
    </w:p>
    <w:p w14:paraId="3ECE6F0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ifToolCode: The conditional tool code (option) of the rule</w:t>
      </w:r>
    </w:p>
    <w:p w14:paraId="10864DE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enabled: (OPTIONAL, default TRUE) - Indicated whether the option should be ENABLED or DISABLED</w:t>
      </w:r>
    </w:p>
    <w:p w14:paraId="0B67D2D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default: </w:t>
      </w:r>
      <w:proofErr w:type="gramStart"/>
      <w:r w:rsidRPr="00C03923">
        <w:rPr>
          <w:rFonts w:ascii="Consolas" w:eastAsiaTheme="minorHAnsi" w:hAnsi="Consolas" w:cs="Lucida Sans Typewriter"/>
          <w:color w:val="268BD2"/>
          <w:sz w:val="16"/>
          <w:szCs w:val="16"/>
        </w:rPr>
        <w:t>Whether or not</w:t>
      </w:r>
      <w:proofErr w:type="gramEnd"/>
      <w:r w:rsidRPr="00C03923">
        <w:rPr>
          <w:rFonts w:ascii="Consolas" w:eastAsiaTheme="minorHAnsi" w:hAnsi="Consolas" w:cs="Lucida Sans Typewriter"/>
          <w:color w:val="268BD2"/>
          <w:sz w:val="16"/>
          <w:szCs w:val="16"/>
        </w:rPr>
        <w:t xml:space="preserve"> the option should now be marked as the default option, if the Dependency condition is true</w:t>
      </w:r>
    </w:p>
    <w:p w14:paraId="29104AD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7114C21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The Dependency can be read as:</w:t>
      </w:r>
    </w:p>
    <w:p w14:paraId="446618C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if &lt;ifToolType&gt; is &lt;ifToolCode&gt;, then the option is enabled (or disabled)</w:t>
      </w:r>
    </w:p>
    <w:p w14:paraId="1BD2A92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e.g., "IF &lt;Language&gt; IS &lt;ENU&gt;, THEN &lt;'Emboss' option should be disabled&gt;"</w:t>
      </w:r>
    </w:p>
    <w:p w14:paraId="7BB0CD0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]]&gt;</w:t>
      </w:r>
    </w:p>
    <w:p w14:paraId="48B59F4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7AABCFF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2C551B0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57FACAA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name="ifToolType" type="xs:token" use="required"/&gt;</w:t>
      </w:r>
    </w:p>
    <w:p w14:paraId="4B3D9D8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name="ifToolCode" type="xs:token" use="required"/&gt;</w:t>
      </w:r>
    </w:p>
    <w:p w14:paraId="15D1C9C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default="false" name="default" type="xs:boolean"/&gt;</w:t>
      </w:r>
    </w:p>
    <w:p w14:paraId="2C36501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lastRenderedPageBreak/>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3AABBE8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69B8122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559D8AA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17DE229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3FE275A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6DC7EC8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name="code" type="xs:token" use="required"/&gt;</w:t>
      </w:r>
    </w:p>
    <w:p w14:paraId="29CA73C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name="sortOrder" type="xs:int" use="required"/&gt;</w:t>
      </w:r>
    </w:p>
    <w:p w14:paraId="56C866B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default="false" name="default" type="xs:boolean"/&gt;</w:t>
      </w:r>
    </w:p>
    <w:p w14:paraId="6118867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name="label" type="xs:token"/&gt;</w:t>
      </w:r>
    </w:p>
    <w:p w14:paraId="04EC62B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7B94099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7941543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5A48211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1C2A2CE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xs:unique</w:t>
      </w:r>
      <w:proofErr w:type="gramEnd"/>
      <w:r w:rsidRPr="00C03923">
        <w:rPr>
          <w:rFonts w:ascii="Consolas" w:eastAsiaTheme="minorHAnsi" w:hAnsi="Consolas" w:cs="Lucida Sans Typewriter"/>
          <w:color w:val="268BD2"/>
          <w:sz w:val="16"/>
          <w:szCs w:val="16"/>
        </w:rPr>
        <w:t xml:space="preserve"> name="UniqueToolPosition"&gt;</w:t>
      </w:r>
    </w:p>
    <w:p w14:paraId="190845B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xs:selector</w:t>
      </w:r>
      <w:proofErr w:type="gramEnd"/>
      <w:r w:rsidRPr="00C03923">
        <w:rPr>
          <w:rFonts w:ascii="Consolas" w:eastAsiaTheme="minorHAnsi" w:hAnsi="Consolas" w:cs="Lucida Sans Typewriter"/>
          <w:color w:val="268BD2"/>
          <w:sz w:val="16"/>
          <w:szCs w:val="16"/>
        </w:rPr>
        <w:t xml:space="preserve"> xpath=".//Option"/&gt;</w:t>
      </w:r>
    </w:p>
    <w:p w14:paraId="6D67947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xs:field</w:t>
      </w:r>
      <w:proofErr w:type="gramEnd"/>
      <w:r w:rsidRPr="00C03923">
        <w:rPr>
          <w:rFonts w:ascii="Consolas" w:eastAsiaTheme="minorHAnsi" w:hAnsi="Consolas" w:cs="Lucida Sans Typewriter"/>
          <w:color w:val="268BD2"/>
          <w:sz w:val="16"/>
          <w:szCs w:val="16"/>
        </w:rPr>
        <w:t xml:space="preserve"> xpath="@sortOrder"/&gt;</w:t>
      </w:r>
    </w:p>
    <w:p w14:paraId="39B74CE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xs:unique</w:t>
      </w:r>
      <w:proofErr w:type="gramEnd"/>
      <w:r w:rsidRPr="00C03923">
        <w:rPr>
          <w:rFonts w:ascii="Consolas" w:eastAsiaTheme="minorHAnsi" w:hAnsi="Consolas" w:cs="Lucida Sans Typewriter"/>
          <w:color w:val="268BD2"/>
          <w:sz w:val="16"/>
          <w:szCs w:val="16"/>
        </w:rPr>
        <w:t>&gt;</w:t>
      </w:r>
    </w:p>
    <w:p w14:paraId="480F2D3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0945656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xs:all</w:t>
      </w:r>
      <w:proofErr w:type="gramEnd"/>
      <w:r w:rsidRPr="00C03923">
        <w:rPr>
          <w:rFonts w:ascii="Consolas" w:eastAsiaTheme="minorHAnsi" w:hAnsi="Consolas" w:cs="Lucida Sans Typewriter"/>
          <w:color w:val="268BD2"/>
          <w:sz w:val="16"/>
          <w:szCs w:val="16"/>
        </w:rPr>
        <w:t>&gt;</w:t>
      </w:r>
    </w:p>
    <w:p w14:paraId="464FE78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name="name" type="xs:token" use="required"/&gt;</w:t>
      </w:r>
    </w:p>
    <w:p w14:paraId="0271E7F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name="studentPackageFieldName" type="xs:token"/&gt;</w:t>
      </w:r>
    </w:p>
    <w:p w14:paraId="66DD5C0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default="true" name="allowChange" type="xs:boolean"/&gt;</w:t>
      </w:r>
    </w:p>
    <w:p w14:paraId="55205C3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default="false" name="required" type="xs:boolean"/&gt;</w:t>
      </w:r>
    </w:p>
    <w:p w14:paraId="557DF15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default="0" name="sortOrder" type="xs:int"/&gt;</w:t>
      </w:r>
    </w:p>
    <w:p w14:paraId="5BA03DC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default="false" name="disableOnGuest" type="xs:boolean"/&gt;</w:t>
      </w:r>
    </w:p>
    <w:p w14:paraId="2D6F6E8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name="type" type="xs:token"/&gt;</w:t>
      </w:r>
    </w:p>
    <w:p w14:paraId="26EF624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default="false" name="allowMultiple" type="xs:boolean"/&gt;</w:t>
      </w:r>
    </w:p>
    <w:p w14:paraId="489AB4C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7215445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34EB19C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3A493B1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266DB47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59B1B09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name="ItemGroup"&gt;</w:t>
      </w:r>
    </w:p>
    <w:p w14:paraId="10CF9B5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0788462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&gt;A collection of items and passages that are selected and administered as an atomic unit.</w:t>
      </w:r>
    </w:p>
    <w:p w14:paraId="11F9352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2079800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It is not necessarily the case that every item in an itemgroup will be administered every time.</w:t>
      </w:r>
    </w:p>
    <w:p w14:paraId="7031320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Beside the fact that an item may be inactive, other forces include item filtering due to examinee accommodations,</w:t>
      </w:r>
    </w:p>
    <w:p w14:paraId="2A5849A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itemgroup pruning by an adaptive algorithm to avoid violating test constraints, etc.</w:t>
      </w:r>
    </w:p>
    <w:p w14:paraId="180F285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188AADA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ATTRIBUTES:</w:t>
      </w:r>
    </w:p>
    <w:p w14:paraId="1B34ADA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maxResponses: the maximum number of responses an examinee is required to provide. 'ALL' means every item</w:t>
      </w:r>
    </w:p>
    <w:p w14:paraId="4EF7565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administered must be responded to.</w:t>
      </w:r>
    </w:p>
    <w:p w14:paraId="01B7D33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maxItems: for adaptive segments only, the maximum number of items to administer from this group.</w:t>
      </w:r>
    </w:p>
    <w:p w14:paraId="042EEB1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maxitems is useful for developing an excess of items to cover various ability levels,</w:t>
      </w:r>
    </w:p>
    <w:p w14:paraId="16FE238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lastRenderedPageBreak/>
        <w:t xml:space="preserve">                for example, and allowing the adaptive algorithm to choose among them as the situation indicates</w:t>
      </w:r>
    </w:p>
    <w:p w14:paraId="2EA5F62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(maxitems may be used in future hybrid fixed-form/adaptive algorithms where, for example, the adaptive algorithm </w:t>
      </w:r>
    </w:p>
    <w:p w14:paraId="2FE049D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keeps track of the examinee's ability estimate and selects 'maxitems' from the group accordingly)</w:t>
      </w:r>
    </w:p>
    <w:p w14:paraId="4A7E546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6B78BC9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SUBELEMENTS:</w:t>
      </w:r>
    </w:p>
    <w:p w14:paraId="11E79B7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An (optional) stimuli associated with the item group</w:t>
      </w:r>
    </w:p>
    <w:p w14:paraId="7D43D71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One or more Items associated with the ItemGroup</w:t>
      </w:r>
    </w:p>
    <w:p w14:paraId="2EA00D7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4D313C0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74D8184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2127554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7D001CC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minOccurs="0" name="Stimulus"&gt;</w:t>
      </w:r>
    </w:p>
    <w:p w14:paraId="085DB64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0E27429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&gt;The stimuli of the item group, also known as the "passage". An item group may not necessarily contain a stimuli,</w:t>
      </w:r>
    </w:p>
    <w:p w14:paraId="1331C76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such as in case where the item group is a singular, self-contained item.</w:t>
      </w:r>
    </w:p>
    <w:p w14:paraId="77BAED7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5934D98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ATTRIBUTES:</w:t>
      </w:r>
    </w:p>
    <w:p w14:paraId="5B89EE1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id: The stimuli identifier, also referred to as the "passage key". This is an integer value (e.g., 187-&lt;b&gt;1234&lt;/b&gt;)</w:t>
      </w:r>
    </w:p>
    <w:p w14:paraId="557F4D8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0FCE333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748EE85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29754AD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name="id" type="xs:token" use="required"/&gt;</w:t>
      </w:r>
    </w:p>
    <w:p w14:paraId="13C6161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314967D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6821588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maxOccurs="unbounded" name="Item"&gt;</w:t>
      </w:r>
    </w:p>
    <w:p w14:paraId="624E207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6A3F4A0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&gt;An Item within an ItemGroup</w:t>
      </w:r>
    </w:p>
    <w:p w14:paraId="190779C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4ED7D0F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ATTRIBUTES:</w:t>
      </w:r>
    </w:p>
    <w:p w14:paraId="4877548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id: The item identifier - an integer. For the item id "2112" and bank key "187", the full item key would be "187-2112"</w:t>
      </w:r>
    </w:p>
    <w:p w14:paraId="24F210D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position: (Optional) The item's relative position within its group (1-based). Position should be honored by the item renderer.</w:t>
      </w:r>
    </w:p>
    <w:p w14:paraId="757BD2A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 xml:space="preserve">  The default positional value is "1", but the item positions must be unique (and sequential) within the ItemGroup</w:t>
      </w:r>
    </w:p>
    <w:p w14:paraId="2A4C46E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fieldTest: (OPTIONAL, default false) A flag indicating </w:t>
      </w:r>
      <w:proofErr w:type="gramStart"/>
      <w:r w:rsidRPr="00C03923">
        <w:rPr>
          <w:rFonts w:ascii="Consolas" w:eastAsiaTheme="minorHAnsi" w:hAnsi="Consolas" w:cs="Lucida Sans Typewriter"/>
          <w:color w:val="268BD2"/>
          <w:sz w:val="16"/>
          <w:szCs w:val="16"/>
        </w:rPr>
        <w:t>whether or not</w:t>
      </w:r>
      <w:proofErr w:type="gramEnd"/>
      <w:r w:rsidRPr="00C03923">
        <w:rPr>
          <w:rFonts w:ascii="Consolas" w:eastAsiaTheme="minorHAnsi" w:hAnsi="Consolas" w:cs="Lucida Sans Typewriter"/>
          <w:color w:val="268BD2"/>
          <w:sz w:val="16"/>
          <w:szCs w:val="16"/>
        </w:rPr>
        <w:t xml:space="preserve"> the item is a field test item</w:t>
      </w:r>
    </w:p>
    <w:p w14:paraId="4B47D7D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administrationRequired: (OPTIONAL, default true) If true, the (adaptive) itemselector MUST administer</w:t>
      </w:r>
    </w:p>
    <w:p w14:paraId="1E3126F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 xml:space="preserve">  this item (it may not be pruned to meet the itemgroup's 'maxitems' constraint)</w:t>
      </w:r>
    </w:p>
    <w:p w14:paraId="5EB1420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responseRequired: If true, the examinee must respond to this item, if administered</w:t>
      </w:r>
    </w:p>
    <w:p w14:paraId="513ECE0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7172A0F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5595BC9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6C716BD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xs:all</w:t>
      </w:r>
      <w:proofErr w:type="gramEnd"/>
      <w:r w:rsidRPr="00C03923">
        <w:rPr>
          <w:rFonts w:ascii="Consolas" w:eastAsiaTheme="minorHAnsi" w:hAnsi="Consolas" w:cs="Lucida Sans Typewriter"/>
          <w:color w:val="268BD2"/>
          <w:sz w:val="16"/>
          <w:szCs w:val="16"/>
        </w:rPr>
        <w:t>&gt;</w:t>
      </w:r>
    </w:p>
    <w:p w14:paraId="5642CF4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ref="Presentations"/&gt;</w:t>
      </w:r>
    </w:p>
    <w:p w14:paraId="5C179FC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name="BlueprintReferences"&gt;</w:t>
      </w:r>
    </w:p>
    <w:p w14:paraId="115A6BB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54E3291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29AB45F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maxOccurs="unbounded" name="BlueprintReference"&gt;</w:t>
      </w:r>
    </w:p>
    <w:p w14:paraId="2AA912C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lastRenderedPageBreak/>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3342B05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&gt;A reference to a blueprint element. At least one BlueprintElement reference is required for each item</w:t>
      </w:r>
    </w:p>
    <w:p w14:paraId="2073D51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16C2CB3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49FBD4F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5D26514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name="idRef" type="xs:token" use="required"/&gt;</w:t>
      </w:r>
    </w:p>
    <w:p w14:paraId="22094EE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5A242D7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38F1D1C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3009901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79E8AEA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6E81D5C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name="ItemScoreDimension"&gt;</w:t>
      </w:r>
    </w:p>
    <w:p w14:paraId="05F3E0B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780135E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&gt;A dimension along which an item may be scored.</w:t>
      </w:r>
    </w:p>
    <w:p w14:paraId="617CF1A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115033E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ATTRIBUTES:</w:t>
      </w:r>
    </w:p>
    <w:p w14:paraId="4CE48F7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measurementmodel: e.g. IRT3PL, IRTPCL (must be recognizable by the test scoring engine; simulator may also need this info)</w:t>
      </w:r>
    </w:p>
    <w:p w14:paraId="775FD06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scorepoints: Maximum number of points an examinee may received for this item</w:t>
      </w:r>
    </w:p>
    <w:p w14:paraId="31CB881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dimension: An item may have scores on multiple dimensions, each with its own scales and rules. Typically, however, there is a single dimension</w:t>
      </w:r>
    </w:p>
    <w:p w14:paraId="682FBCE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weight: Where an item is scored separately on multiple dimensions, a composite score may be computed from a weighted combination of the dimension scores</w:t>
      </w:r>
    </w:p>
    <w:p w14:paraId="0A6FDE9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00BBF2F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4563F37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267F4BD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7C8D138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maxOccurs="unbounded" name="ItemScoreParameter" minOccurs="0"&gt;</w:t>
      </w:r>
    </w:p>
    <w:p w14:paraId="4B320FA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5A8E96B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&gt;A parameter within a dimension. e.g. for IRT3pl there are 3 parameters, named a, b, and c.</w:t>
      </w:r>
    </w:p>
    <w:p w14:paraId="2B37B9C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13DFBB7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0927EE2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5BE8BFF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name="measurementParameter" type="xs:token" use="required"/&gt;</w:t>
      </w:r>
    </w:p>
    <w:p w14:paraId="0B19202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name="value" type="xs:float" use="required"/&gt;</w:t>
      </w:r>
    </w:p>
    <w:p w14:paraId="5DF24AB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3328EED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445FE6A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2E207D1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name="measurementModel" type="xs:token" use="required"/&gt;</w:t>
      </w:r>
    </w:p>
    <w:p w14:paraId="2F6CC9A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name="scorePoints" type="xs:int" use="required"/&gt;</w:t>
      </w:r>
    </w:p>
    <w:p w14:paraId="7B81F39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name="weight" type="xs:float" use="required"/&gt;</w:t>
      </w:r>
    </w:p>
    <w:p w14:paraId="436C0BA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name="dimension" type="xs:token"/&gt;</w:t>
      </w:r>
    </w:p>
    <w:p w14:paraId="2308E1D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26CD91F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37663AF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name="TeacherHandScoring" minOccurs="0"&gt;</w:t>
      </w:r>
    </w:p>
    <w:p w14:paraId="67F0644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0C43D62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lastRenderedPageBreak/>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&gt;Teacher Hand Scoring System configuration. Reference https://github.com/SmarterApp/TDS_TeacherHandScoringSystem</w:t>
      </w:r>
    </w:p>
    <w:p w14:paraId="217A7DC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7337908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35AFAFE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2FFD1C1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 xml:space="preserve"> minOccurs="0"&gt;</w:t>
      </w:r>
    </w:p>
    <w:p w14:paraId="1C2BAE5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name="Dimensions" type="xs:string" /&gt;</w:t>
      </w:r>
    </w:p>
    <w:p w14:paraId="52CD2A5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23DDE51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name="exemplar" type="xs:token"/&gt;</w:t>
      </w:r>
    </w:p>
    <w:p w14:paraId="12AA272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name="trainingGuide" type="xs:token"/&gt;</w:t>
      </w:r>
    </w:p>
    <w:p w14:paraId="24ADCD4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default="WAI" name="layout" type="xs:token"/&gt;</w:t>
      </w:r>
    </w:p>
    <w:p w14:paraId="3AA9E8A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name="description" type="xs:token" use="required"/&gt;</w:t>
      </w:r>
    </w:p>
    <w:p w14:paraId="234F14C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name="passage" type="xs:token"/&gt;</w:t>
      </w:r>
    </w:p>
    <w:p w14:paraId="2BDDD6E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name="itemname" type="xs:token"/&gt;</w:t>
      </w:r>
    </w:p>
    <w:p w14:paraId="788A8BB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761E30C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7F436CD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xs:all</w:t>
      </w:r>
      <w:proofErr w:type="gramEnd"/>
      <w:r w:rsidRPr="00C03923">
        <w:rPr>
          <w:rFonts w:ascii="Consolas" w:eastAsiaTheme="minorHAnsi" w:hAnsi="Consolas" w:cs="Lucida Sans Typewriter"/>
          <w:color w:val="268BD2"/>
          <w:sz w:val="16"/>
          <w:szCs w:val="16"/>
        </w:rPr>
        <w:t>&gt;</w:t>
      </w:r>
    </w:p>
    <w:p w14:paraId="58B410E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name="id" type="xs:token" use="required"/&gt;</w:t>
      </w:r>
    </w:p>
    <w:p w14:paraId="0EF97E2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name="type" type="xs:token" use="required"/&gt;</w:t>
      </w:r>
    </w:p>
    <w:p w14:paraId="1469914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default="false" name="fieldTest" type="xs:boolean"/&gt;</w:t>
      </w:r>
    </w:p>
    <w:p w14:paraId="30F66AD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default="true" name="administrationRequired" type="xs:boolean"/&gt;</w:t>
      </w:r>
    </w:p>
    <w:p w14:paraId="786CA59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default="true" name="active" type="xs:boolean"/&gt;</w:t>
      </w:r>
    </w:p>
    <w:p w14:paraId="7B19B7F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default="true" name="responseRequired" type="xs:boolean"/&gt;</w:t>
      </w:r>
    </w:p>
    <w:p w14:paraId="24B399C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default="false" name="handScored" type="xs:boolean"/&gt;</w:t>
      </w:r>
    </w:p>
    <w:p w14:paraId="191E7A4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default="false" name="doNotScore" type="xs:boolean"/&gt;</w:t>
      </w:r>
    </w:p>
    <w:p w14:paraId="41459E4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26D500C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548A971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63D4642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name="id" type="xs:token" use="required"/&gt;</w:t>
      </w:r>
    </w:p>
    <w:p w14:paraId="661297C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default="ALL" name="maxItems" type="xs:token"/&gt;</w:t>
      </w:r>
    </w:p>
    <w:p w14:paraId="7255EAA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default="ALL" name="maxResponses" type="xs:token"/&gt;</w:t>
      </w:r>
    </w:p>
    <w:p w14:paraId="6517494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49630F8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xs:unique</w:t>
      </w:r>
      <w:proofErr w:type="gramEnd"/>
      <w:r w:rsidRPr="00C03923">
        <w:rPr>
          <w:rFonts w:ascii="Consolas" w:eastAsiaTheme="minorHAnsi" w:hAnsi="Consolas" w:cs="Lucida Sans Typewriter"/>
          <w:color w:val="268BD2"/>
          <w:sz w:val="16"/>
          <w:szCs w:val="16"/>
        </w:rPr>
        <w:t xml:space="preserve"> name="ItemPositionUniqueKey"&gt;</w:t>
      </w:r>
    </w:p>
    <w:p w14:paraId="78573C4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xs:selector</w:t>
      </w:r>
      <w:proofErr w:type="gramEnd"/>
      <w:r w:rsidRPr="00C03923">
        <w:rPr>
          <w:rFonts w:ascii="Consolas" w:eastAsiaTheme="minorHAnsi" w:hAnsi="Consolas" w:cs="Lucida Sans Typewriter"/>
          <w:color w:val="268BD2"/>
          <w:sz w:val="16"/>
          <w:szCs w:val="16"/>
        </w:rPr>
        <w:t xml:space="preserve"> xpath="./Item"/&gt;</w:t>
      </w:r>
    </w:p>
    <w:p w14:paraId="45B05D4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xs:field</w:t>
      </w:r>
      <w:proofErr w:type="gramEnd"/>
      <w:r w:rsidRPr="00C03923">
        <w:rPr>
          <w:rFonts w:ascii="Consolas" w:eastAsiaTheme="minorHAnsi" w:hAnsi="Consolas" w:cs="Lucida Sans Typewriter"/>
          <w:color w:val="268BD2"/>
          <w:sz w:val="16"/>
          <w:szCs w:val="16"/>
        </w:rPr>
        <w:t xml:space="preserve"> xpath="@position"/&gt;</w:t>
      </w:r>
    </w:p>
    <w:p w14:paraId="19F6BBB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xs:unique</w:t>
      </w:r>
      <w:proofErr w:type="gramEnd"/>
      <w:r w:rsidRPr="00C03923">
        <w:rPr>
          <w:rFonts w:ascii="Consolas" w:eastAsiaTheme="minorHAnsi" w:hAnsi="Consolas" w:cs="Lucida Sans Typewriter"/>
          <w:color w:val="268BD2"/>
          <w:sz w:val="16"/>
          <w:szCs w:val="16"/>
        </w:rPr>
        <w:t>&gt;</w:t>
      </w:r>
    </w:p>
    <w:p w14:paraId="298C364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030BBAC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name="BlueprintElement"&gt;</w:t>
      </w:r>
    </w:p>
    <w:p w14:paraId="740954D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250868D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&gt;Each element or component of a blueprint must have a corresponding BlueprintElement.</w:t>
      </w:r>
    </w:p>
    <w:p w14:paraId="4EAADB7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A BlueprintElement identifies a set of items for one or both of the following purposes:</w:t>
      </w:r>
    </w:p>
    <w:p w14:paraId="0BB1680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Creating a test 'form' adaptively,</w:t>
      </w:r>
    </w:p>
    <w:p w14:paraId="2FEF9BB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Scoring a test.</w:t>
      </w:r>
    </w:p>
    <w:p w14:paraId="1634D16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03516EA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In addition to a subject's taxonomy of content standards, the following are also BlueprintElements:</w:t>
      </w:r>
    </w:p>
    <w:p w14:paraId="660EAC2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The test itself (for establishing scoring and reporting features)</w:t>
      </w:r>
    </w:p>
    <w:p w14:paraId="5BEFF3F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lastRenderedPageBreak/>
        <w:t xml:space="preserve">                Every test segment (for item selection and administration)</w:t>
      </w:r>
    </w:p>
    <w:p w14:paraId="1F6F55B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Depth of Knowledge categories</w:t>
      </w:r>
    </w:p>
    <w:p w14:paraId="0D3871E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Other (arbitrary) sets of items (may be useful for ad hoc identification of sets)</w:t>
      </w:r>
    </w:p>
    <w:p w14:paraId="497565C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37CE877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Depth of Knowledge and other arbitrary sets of items are lumped into one object type called an 'AffinityGroup'.</w:t>
      </w:r>
    </w:p>
    <w:p w14:paraId="092FC9F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This is also used for the SBAC Content Standards Repository object called 'SOCK', an acronym for 'Some Other Category of Knowledge'</w:t>
      </w:r>
    </w:p>
    <w:p w14:paraId="09637AC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p>
    <w:p w14:paraId="486A9FD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ATTRIBUTES:</w:t>
      </w:r>
    </w:p>
    <w:p w14:paraId="3D8258F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id: The id of the blueprint element</w:t>
      </w:r>
    </w:p>
    <w:p w14:paraId="4C9ACF9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type: an arbitrary designation, usually from some aspect of a taxonomy defining the subject-area. (e.g., "strand", "contentlevel")</w:t>
      </w:r>
    </w:p>
    <w:p w14:paraId="6A1BD7D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Other elementtypes exist outside of the taxonomy</w:t>
      </w:r>
    </w:p>
    <w:p w14:paraId="4933F4B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parentId: the id of another bpelement, segment, or assessment, generally within the taxonomy.</w:t>
      </w:r>
    </w:p>
    <w:p w14:paraId="6941329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Since a BlueprintElement may have at most one parent, at most hierarchies may be expressed.</w:t>
      </w:r>
    </w:p>
    <w:p w14:paraId="053E46E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minExamItems/maxExamItems: the minimum and maximum operational items to administer from this blueprint category</w:t>
      </w:r>
    </w:p>
    <w:p w14:paraId="4132344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minFieldTestItems/maxFieldTestItems: (OPTIONAL) the minimum and maximum field test items to administer - default to "0"</w:t>
      </w:r>
    </w:p>
    <w:p w14:paraId="3E0B678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568F453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515F180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4829EEE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0BBFFC4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minOccurs="0" name="Scoring"&gt;</w:t>
      </w:r>
    </w:p>
    <w:p w14:paraId="5F3CEA4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3EF4AD7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4BB06C6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name="PerformanceLevels" minOccurs="0"&gt;</w:t>
      </w:r>
    </w:p>
    <w:p w14:paraId="4A3A822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41A005D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330D8DC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2A0508B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1E2C7D9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2BDB08A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maxOccurs="unbounded" name="PerformanceLevel"&gt;</w:t>
      </w:r>
    </w:p>
    <w:p w14:paraId="0CE7159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1833A9B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&gt;Cutscore that determines a coarse-grained level of skill-attainment.</w:t>
      </w:r>
    </w:p>
    <w:p w14:paraId="1103320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Performance levels are part of scoring and reporting.</w:t>
      </w:r>
    </w:p>
    <w:p w14:paraId="42A391E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182251A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77A3F0C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6758CC1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name="pLevel" type="xs:int" use="required"/&gt;</w:t>
      </w:r>
    </w:p>
    <w:p w14:paraId="549AB1C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name="scaledLo" type="xs:float" use="required"/&gt;</w:t>
      </w:r>
    </w:p>
    <w:p w14:paraId="4DA2D8D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name="scaledHi" type="xs:float" use="required"/&gt;</w:t>
      </w:r>
    </w:p>
    <w:p w14:paraId="7B6576C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7E89FBB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0E89A20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5119893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5BB2A07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6EC2844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name="Rules"&gt;</w:t>
      </w:r>
    </w:p>
    <w:p w14:paraId="3759F84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11969D2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&gt;Configurations for scoring the test, consisting of</w:t>
      </w:r>
    </w:p>
    <w:p w14:paraId="5A16AC9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lastRenderedPageBreak/>
        <w:t xml:space="preserve">                                    - rules for computation</w:t>
      </w:r>
    </w:p>
    <w:p w14:paraId="32E8002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score cut points for determining performance levels</w:t>
      </w:r>
    </w:p>
    <w:p w14:paraId="095A0C0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5E8CC6D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59B596A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2660548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5896FE0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maxOccurs="unbounded" name="Rule"&gt;</w:t>
      </w:r>
    </w:p>
    <w:p w14:paraId="339B531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68CF7451"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&gt;A rule for computing a score element, such as</w:t>
      </w:r>
    </w:p>
    <w:p w14:paraId="79AE34E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overall theta or scaled score</w:t>
      </w:r>
    </w:p>
    <w:p w14:paraId="2B301D7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strand score</w:t>
      </w:r>
    </w:p>
    <w:p w14:paraId="6FE83E9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 xml:space="preserve">                                          - benchmark score</w:t>
      </w:r>
    </w:p>
    <w:p w14:paraId="3BB7170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79FC3E0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5CE4EA2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54F9044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70263DF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maxOccurs="unbounded" name="Parameter" minOccurs="0"&gt;</w:t>
      </w:r>
    </w:p>
    <w:p w14:paraId="0624C1B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4B295DB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&gt;A parameter for a computation rule</w:t>
      </w:r>
    </w:p>
    <w:p w14:paraId="0CFDA24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794670D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1E6441D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073EF5F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156F50F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maxOccurs="unbounded" name="Property" minOccurs="0"&gt;</w:t>
      </w:r>
    </w:p>
    <w:p w14:paraId="6A82B33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3322B68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name="name" type="xs:token" use="required"/&gt;</w:t>
      </w:r>
    </w:p>
    <w:p w14:paraId="55C20A1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name="value" type="xs:token" use="required"/&gt;</w:t>
      </w:r>
    </w:p>
    <w:p w14:paraId="1009665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53A8504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7B1D905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maxOccurs="unbounded" name="Value"&gt;</w:t>
      </w:r>
    </w:p>
    <w:p w14:paraId="3837F2F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5570A39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name="index" type="xs:token"/&gt;</w:t>
      </w:r>
    </w:p>
    <w:p w14:paraId="5D413BC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name="value" type="xs:token" use="required"/&gt;</w:t>
      </w:r>
    </w:p>
    <w:p w14:paraId="2A9F7CF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438AD02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3F5F29C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40D27C1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name="id" type="xs:token" use="required"/&gt;</w:t>
      </w:r>
    </w:p>
    <w:p w14:paraId="65EEDB5D"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name="type" type="xs:token" use="required"/&gt;</w:t>
      </w:r>
    </w:p>
    <w:p w14:paraId="17625F4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name="position" type="xs:int" use="required"/&gt;</w:t>
      </w:r>
    </w:p>
    <w:p w14:paraId="33EE984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name="name" type="xs:token"/&gt;</w:t>
      </w:r>
    </w:p>
    <w:p w14:paraId="635512C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51BDD8C5"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7B31E92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44CAC3C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name="computationOrder" type="xs:int"/&gt;</w:t>
      </w:r>
    </w:p>
    <w:p w14:paraId="31C67DB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name="name" type="xs:token" use="required"/&gt;</w:t>
      </w:r>
    </w:p>
    <w:p w14:paraId="26D0D08F"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33DDCEF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lastRenderedPageBreak/>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5F59015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74944D6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78694A9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7A607B3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6263FBD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30C25C7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2B626C3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maxOccurs="unbounded" minOccurs="0" ref="BlueprintElement"/&gt;</w:t>
      </w:r>
    </w:p>
    <w:p w14:paraId="79DE672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64280F98"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name="id" type="xs:token" use="required"/&gt;</w:t>
      </w:r>
    </w:p>
    <w:p w14:paraId="6FEB1E8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name="type" type="xs:token" use="required"/&gt;</w:t>
      </w:r>
    </w:p>
    <w:p w14:paraId="29FFC30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name="level" type="xs:token"/&gt;</w:t>
      </w:r>
    </w:p>
    <w:p w14:paraId="53E9487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name="label" type="xs:token"/&gt;</w:t>
      </w:r>
    </w:p>
    <w:p w14:paraId="378EF40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name="description" type="xs:token"/&gt;</w:t>
      </w:r>
    </w:p>
    <w:p w14:paraId="0234536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2C6FC23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5679F21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name="Presentations"&gt;</w:t>
      </w:r>
    </w:p>
    <w:p w14:paraId="1F48A1B0"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406FAE29"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&gt;The list of presentations/languages (codes) compatible with the given item or form. For fixed form item selection,</w:t>
      </w:r>
    </w:p>
    <w:p w14:paraId="177930D7"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 xml:space="preserve">an item MUST contain the language of the form it belongs to </w:t>
      </w:r>
      <w:proofErr w:type="gramStart"/>
      <w:r w:rsidRPr="00C03923">
        <w:rPr>
          <w:rFonts w:ascii="Consolas" w:eastAsiaTheme="minorHAnsi" w:hAnsi="Consolas" w:cs="Lucida Sans Typewriter"/>
          <w:color w:val="268BD2"/>
          <w:sz w:val="16"/>
          <w:szCs w:val="16"/>
        </w:rPr>
        <w:t>in order to</w:t>
      </w:r>
      <w:proofErr w:type="gramEnd"/>
      <w:r w:rsidRPr="00C03923">
        <w:rPr>
          <w:rFonts w:ascii="Consolas" w:eastAsiaTheme="minorHAnsi" w:hAnsi="Consolas" w:cs="Lucida Sans Typewriter"/>
          <w:color w:val="268BD2"/>
          <w:sz w:val="16"/>
          <w:szCs w:val="16"/>
        </w:rPr>
        <w:t xml:space="preserve"> be compatible.</w:t>
      </w:r>
    </w:p>
    <w:p w14:paraId="1F5368B2"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xs:documentation</w:t>
      </w:r>
      <w:proofErr w:type="gramEnd"/>
      <w:r w:rsidRPr="00C03923">
        <w:rPr>
          <w:rFonts w:ascii="Consolas" w:eastAsiaTheme="minorHAnsi" w:hAnsi="Consolas" w:cs="Lucida Sans Typewriter"/>
          <w:color w:val="268BD2"/>
          <w:sz w:val="16"/>
          <w:szCs w:val="16"/>
        </w:rPr>
        <w:t>&gt;</w:t>
      </w:r>
    </w:p>
    <w:p w14:paraId="5DE43E2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xs:annotation</w:t>
      </w:r>
      <w:proofErr w:type="gramEnd"/>
      <w:r w:rsidRPr="00C03923">
        <w:rPr>
          <w:rFonts w:ascii="Consolas" w:eastAsiaTheme="minorHAnsi" w:hAnsi="Consolas" w:cs="Lucida Sans Typewriter"/>
          <w:color w:val="268BD2"/>
          <w:sz w:val="16"/>
          <w:szCs w:val="16"/>
        </w:rPr>
        <w:t>&gt;</w:t>
      </w:r>
    </w:p>
    <w:p w14:paraId="1831D8B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4B5440F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7A4E3FEA"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 xml:space="preserve"> maxOccurs="unbounded" name="Presentation"&gt;</w:t>
      </w:r>
    </w:p>
    <w:p w14:paraId="26F6E69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68F864E6"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name="code" type="xs:token" use="required"/&gt;</w:t>
      </w:r>
    </w:p>
    <w:p w14:paraId="1C43C10B"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xs:attribute</w:t>
      </w:r>
      <w:proofErr w:type="gramEnd"/>
      <w:r w:rsidRPr="00C03923">
        <w:rPr>
          <w:rFonts w:ascii="Consolas" w:eastAsiaTheme="minorHAnsi" w:hAnsi="Consolas" w:cs="Lucida Sans Typewriter"/>
          <w:color w:val="268BD2"/>
          <w:sz w:val="16"/>
          <w:szCs w:val="16"/>
        </w:rPr>
        <w:t xml:space="preserve"> name="label" type="xs:token"/&gt;</w:t>
      </w:r>
    </w:p>
    <w:p w14:paraId="6E5195A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4AE69BD4"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0BF4F98C"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xs:sequence</w:t>
      </w:r>
      <w:proofErr w:type="gramEnd"/>
      <w:r w:rsidRPr="00C03923">
        <w:rPr>
          <w:rFonts w:ascii="Consolas" w:eastAsiaTheme="minorHAnsi" w:hAnsi="Consolas" w:cs="Lucida Sans Typewriter"/>
          <w:color w:val="268BD2"/>
          <w:sz w:val="16"/>
          <w:szCs w:val="16"/>
        </w:rPr>
        <w:t>&gt;</w:t>
      </w:r>
    </w:p>
    <w:p w14:paraId="5016280E"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xs:complexType</w:t>
      </w:r>
      <w:proofErr w:type="gramEnd"/>
      <w:r w:rsidRPr="00C03923">
        <w:rPr>
          <w:rFonts w:ascii="Consolas" w:eastAsiaTheme="minorHAnsi" w:hAnsi="Consolas" w:cs="Lucida Sans Typewriter"/>
          <w:color w:val="268BD2"/>
          <w:sz w:val="16"/>
          <w:szCs w:val="16"/>
        </w:rPr>
        <w:t>&gt;</w:t>
      </w:r>
    </w:p>
    <w:p w14:paraId="7D0B83C3" w14:textId="77777777" w:rsidR="00C03923" w:rsidRPr="00C03923"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ab/>
        <w:t>&lt;/</w:t>
      </w:r>
      <w:proofErr w:type="gramStart"/>
      <w:r w:rsidRPr="00C03923">
        <w:rPr>
          <w:rFonts w:ascii="Consolas" w:eastAsiaTheme="minorHAnsi" w:hAnsi="Consolas" w:cs="Lucida Sans Typewriter"/>
          <w:color w:val="268BD2"/>
          <w:sz w:val="16"/>
          <w:szCs w:val="16"/>
        </w:rPr>
        <w:t>xs:element</w:t>
      </w:r>
      <w:proofErr w:type="gramEnd"/>
      <w:r w:rsidRPr="00C03923">
        <w:rPr>
          <w:rFonts w:ascii="Consolas" w:eastAsiaTheme="minorHAnsi" w:hAnsi="Consolas" w:cs="Lucida Sans Typewriter"/>
          <w:color w:val="268BD2"/>
          <w:sz w:val="16"/>
          <w:szCs w:val="16"/>
        </w:rPr>
        <w:t>&gt;</w:t>
      </w:r>
    </w:p>
    <w:p w14:paraId="564E4DB7" w14:textId="3DCAD882" w:rsidR="001C3B8D" w:rsidRPr="005770B7" w:rsidRDefault="00C03923" w:rsidP="00C03923">
      <w:pPr>
        <w:widowControl w:val="0"/>
        <w:pBdr>
          <w:top w:val="single" w:sz="4" w:space="1" w:color="auto"/>
          <w:left w:val="single" w:sz="4" w:space="0"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spacing w:before="0"/>
        <w:rPr>
          <w:rFonts w:ascii="Consolas" w:eastAsiaTheme="minorHAnsi" w:hAnsi="Consolas" w:cs="Lucida Sans Typewriter"/>
          <w:color w:val="268BD2"/>
          <w:sz w:val="16"/>
          <w:szCs w:val="16"/>
        </w:rPr>
      </w:pPr>
      <w:r w:rsidRPr="00C03923">
        <w:rPr>
          <w:rFonts w:ascii="Consolas" w:eastAsiaTheme="minorHAnsi" w:hAnsi="Consolas" w:cs="Lucida Sans Typewriter"/>
          <w:color w:val="268BD2"/>
          <w:sz w:val="16"/>
          <w:szCs w:val="16"/>
        </w:rPr>
        <w:t>&lt;/</w:t>
      </w:r>
      <w:proofErr w:type="gramStart"/>
      <w:r w:rsidRPr="00C03923">
        <w:rPr>
          <w:rFonts w:ascii="Consolas" w:eastAsiaTheme="minorHAnsi" w:hAnsi="Consolas" w:cs="Lucida Sans Typewriter"/>
          <w:color w:val="268BD2"/>
          <w:sz w:val="16"/>
          <w:szCs w:val="16"/>
        </w:rPr>
        <w:t>xs:schema</w:t>
      </w:r>
      <w:proofErr w:type="gramEnd"/>
      <w:r w:rsidRPr="00C03923">
        <w:rPr>
          <w:rFonts w:ascii="Consolas" w:eastAsiaTheme="minorHAnsi" w:hAnsi="Consolas" w:cs="Lucida Sans Typewriter"/>
          <w:color w:val="268BD2"/>
          <w:sz w:val="16"/>
          <w:szCs w:val="16"/>
        </w:rPr>
        <w:t>&gt;</w:t>
      </w:r>
    </w:p>
    <w:p w14:paraId="379CBD10" w14:textId="77777777" w:rsidR="0055487B" w:rsidRDefault="0055487B" w:rsidP="0055487B"/>
    <w:sectPr w:rsidR="0055487B" w:rsidSect="008949C3">
      <w:headerReference w:type="even" r:id="rId15"/>
      <w:headerReference w:type="default" r:id="rId16"/>
      <w:headerReference w:type="first" r:id="rId17"/>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4E15A" w14:textId="77777777" w:rsidR="00854C52" w:rsidRDefault="00854C52" w:rsidP="00567046">
      <w:r>
        <w:separator/>
      </w:r>
    </w:p>
  </w:endnote>
  <w:endnote w:type="continuationSeparator" w:id="0">
    <w:p w14:paraId="495ECD6E" w14:textId="77777777" w:rsidR="00854C52" w:rsidRDefault="00854C52"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1161473"/>
      <w:docPartObj>
        <w:docPartGallery w:val="Page Numbers (Bottom of Page)"/>
        <w:docPartUnique/>
      </w:docPartObj>
    </w:sdtPr>
    <w:sdtEndPr/>
    <w:sdtContent>
      <w:sdt>
        <w:sdtPr>
          <w:id w:val="-566887165"/>
          <w:docPartObj>
            <w:docPartGallery w:val="Page Numbers (Top of Page)"/>
            <w:docPartUnique/>
          </w:docPartObj>
        </w:sdtPr>
        <w:sdtEndPr/>
        <w:sdtContent>
          <w:p w14:paraId="6E5DE45C" w14:textId="33908837" w:rsidR="0048307F" w:rsidRPr="00B232B1" w:rsidRDefault="0048307F">
            <w:pPr>
              <w:pStyle w:val="Footer"/>
              <w:jc w:val="right"/>
            </w:pPr>
            <w:r w:rsidRPr="00B232B1">
              <w:t xml:space="preserve">Page </w:t>
            </w:r>
            <w:r w:rsidRPr="00B232B1">
              <w:rPr>
                <w:bCs/>
                <w:sz w:val="24"/>
                <w:szCs w:val="24"/>
              </w:rPr>
              <w:fldChar w:fldCharType="begin"/>
            </w:r>
            <w:r w:rsidRPr="00B232B1">
              <w:rPr>
                <w:bCs/>
              </w:rPr>
              <w:instrText xml:space="preserve"> PAGE </w:instrText>
            </w:r>
            <w:r w:rsidRPr="00B232B1">
              <w:rPr>
                <w:bCs/>
                <w:sz w:val="24"/>
                <w:szCs w:val="24"/>
              </w:rPr>
              <w:fldChar w:fldCharType="separate"/>
            </w:r>
            <w:r w:rsidR="00F53105">
              <w:rPr>
                <w:bCs/>
                <w:noProof/>
              </w:rPr>
              <w:t>12</w:t>
            </w:r>
            <w:r w:rsidRPr="00B232B1">
              <w:rPr>
                <w:bCs/>
                <w:sz w:val="24"/>
                <w:szCs w:val="24"/>
              </w:rPr>
              <w:fldChar w:fldCharType="end"/>
            </w:r>
            <w:r w:rsidRPr="00B232B1">
              <w:t xml:space="preserve"> of </w:t>
            </w:r>
            <w:r w:rsidRPr="00B232B1">
              <w:rPr>
                <w:bCs/>
                <w:sz w:val="24"/>
                <w:szCs w:val="24"/>
              </w:rPr>
              <w:fldChar w:fldCharType="begin"/>
            </w:r>
            <w:r w:rsidRPr="00B232B1">
              <w:rPr>
                <w:bCs/>
              </w:rPr>
              <w:instrText xml:space="preserve"> NUMPAGES  </w:instrText>
            </w:r>
            <w:r w:rsidRPr="00B232B1">
              <w:rPr>
                <w:bCs/>
                <w:sz w:val="24"/>
                <w:szCs w:val="24"/>
              </w:rPr>
              <w:fldChar w:fldCharType="separate"/>
            </w:r>
            <w:r w:rsidR="00F53105">
              <w:rPr>
                <w:bCs/>
                <w:noProof/>
              </w:rPr>
              <w:t>76</w:t>
            </w:r>
            <w:r w:rsidRPr="00B232B1">
              <w:rPr>
                <w:bCs/>
                <w:sz w:val="24"/>
                <w:szCs w:val="24"/>
              </w:rPr>
              <w:fldChar w:fldCharType="end"/>
            </w:r>
          </w:p>
        </w:sdtContent>
      </w:sdt>
    </w:sdtContent>
  </w:sdt>
  <w:p w14:paraId="7CE44549" w14:textId="77777777" w:rsidR="0048307F" w:rsidRDefault="0048307F" w:rsidP="005670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93E2D" w14:textId="77777777" w:rsidR="0048307F" w:rsidRDefault="0048307F" w:rsidP="00567046">
    <w:pPr>
      <w:pStyle w:val="Footer"/>
    </w:pPr>
  </w:p>
  <w:p w14:paraId="49833065" w14:textId="77777777" w:rsidR="0048307F" w:rsidRDefault="0048307F" w:rsidP="00567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00F9D" w14:textId="77777777" w:rsidR="00854C52" w:rsidRDefault="00854C52" w:rsidP="00567046">
      <w:r>
        <w:separator/>
      </w:r>
    </w:p>
  </w:footnote>
  <w:footnote w:type="continuationSeparator" w:id="0">
    <w:p w14:paraId="1BDD4726" w14:textId="77777777" w:rsidR="00854C52" w:rsidRDefault="00854C52" w:rsidP="00567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Look w:val="04A0" w:firstRow="1" w:lastRow="0" w:firstColumn="1" w:lastColumn="0" w:noHBand="0" w:noVBand="1"/>
    </w:tblPr>
    <w:tblGrid>
      <w:gridCol w:w="3438"/>
      <w:gridCol w:w="6390"/>
    </w:tblGrid>
    <w:tr w:rsidR="0048307F" w14:paraId="7B7CDCDF" w14:textId="77777777" w:rsidTr="0026467B">
      <w:trPr>
        <w:trHeight w:val="908"/>
      </w:trPr>
      <w:tc>
        <w:tcPr>
          <w:tcW w:w="3438" w:type="dxa"/>
          <w:vAlign w:val="center"/>
        </w:tcPr>
        <w:p w14:paraId="3EB1AF9C" w14:textId="339C1470" w:rsidR="0048307F" w:rsidRDefault="0048307F" w:rsidP="00C56047">
          <w:pPr>
            <w:pStyle w:val="Header"/>
            <w:spacing w:before="0"/>
          </w:pPr>
          <w:r w:rsidRPr="00E50BBA">
            <w:rPr>
              <w:noProof/>
            </w:rPr>
            <w:drawing>
              <wp:inline distT="0" distB="0" distL="0" distR="0" wp14:anchorId="54DF4797" wp14:editId="14CA5309">
                <wp:extent cx="1801495" cy="574040"/>
                <wp:effectExtent l="0" t="0" r="8255" b="0"/>
                <wp:docPr id="5"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41AADB73" w14:textId="568D1234" w:rsidR="0048307F" w:rsidRDefault="0048307F" w:rsidP="0026467B">
          <w:pPr>
            <w:pStyle w:val="Header"/>
            <w:spacing w:before="0"/>
            <w:ind w:left="-529" w:firstLine="529"/>
            <w:jc w:val="right"/>
          </w:pPr>
          <w:r>
            <w:t xml:space="preserve">SmarterApp Interface Specification: </w:t>
          </w:r>
          <w:r>
            <w:br/>
            <w:t xml:space="preserve">Enhanced </w:t>
          </w:r>
          <w:r w:rsidR="00CC398C">
            <w:t xml:space="preserve">Test </w:t>
          </w:r>
          <w:r>
            <w:t xml:space="preserve">Administration Package Format </w:t>
          </w:r>
        </w:p>
        <w:p w14:paraId="52B19435" w14:textId="4C1C4651" w:rsidR="0048307F" w:rsidRDefault="0048307F" w:rsidP="0026467B">
          <w:pPr>
            <w:pStyle w:val="Header"/>
            <w:spacing w:before="0"/>
            <w:ind w:left="-529" w:firstLine="529"/>
            <w:jc w:val="right"/>
          </w:pPr>
          <w:r>
            <w:t>Smarter Balanced Assessment Consortium</w:t>
          </w:r>
        </w:p>
        <w:p w14:paraId="018F8F66" w14:textId="77777777" w:rsidR="0048307F" w:rsidRDefault="0048307F" w:rsidP="0026467B">
          <w:pPr>
            <w:pStyle w:val="Header"/>
            <w:spacing w:before="0"/>
            <w:ind w:left="-529" w:firstLine="529"/>
            <w:jc w:val="right"/>
          </w:pPr>
          <w:r>
            <w:t>Test Delivery System</w:t>
          </w:r>
        </w:p>
      </w:tc>
    </w:tr>
  </w:tbl>
  <w:p w14:paraId="00324649" w14:textId="1342E33F" w:rsidR="0048307F" w:rsidRDefault="0048307F" w:rsidP="00C560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2B738" w14:textId="4CE979F4" w:rsidR="0048307F" w:rsidRDefault="0048307F" w:rsidP="00567046">
    <w:pPr>
      <w:pStyle w:val="Header"/>
    </w:pPr>
    <w:r>
      <w:rPr>
        <w:noProof/>
      </w:rPr>
      <w:drawing>
        <wp:inline distT="0" distB="0" distL="0" distR="0" wp14:anchorId="30E03851" wp14:editId="24DD502C">
          <wp:extent cx="1801495" cy="574040"/>
          <wp:effectExtent l="0" t="0" r="8255" b="0"/>
          <wp:docPr id="7"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CA95F" w14:textId="6F3F1176" w:rsidR="0048307F" w:rsidRDefault="0048307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878" w:type="dxa"/>
      <w:tblLook w:val="04A0" w:firstRow="1" w:lastRow="0" w:firstColumn="1" w:lastColumn="0" w:noHBand="0" w:noVBand="1"/>
    </w:tblPr>
    <w:tblGrid>
      <w:gridCol w:w="3438"/>
      <w:gridCol w:w="10440"/>
    </w:tblGrid>
    <w:tr w:rsidR="0048307F" w14:paraId="1DB9668F" w14:textId="77777777" w:rsidTr="007835AF">
      <w:trPr>
        <w:trHeight w:val="908"/>
      </w:trPr>
      <w:tc>
        <w:tcPr>
          <w:tcW w:w="3438" w:type="dxa"/>
          <w:vAlign w:val="center"/>
        </w:tcPr>
        <w:p w14:paraId="3FE5691B" w14:textId="575F0B90" w:rsidR="0048307F" w:rsidRDefault="0048307F" w:rsidP="00C56047">
          <w:pPr>
            <w:pStyle w:val="Header"/>
            <w:spacing w:before="0"/>
          </w:pPr>
          <w:r w:rsidRPr="00E50BBA">
            <w:rPr>
              <w:noProof/>
            </w:rPr>
            <w:drawing>
              <wp:inline distT="0" distB="0" distL="0" distR="0" wp14:anchorId="5B7E5548" wp14:editId="189A8F30">
                <wp:extent cx="1801495" cy="574040"/>
                <wp:effectExtent l="0" t="0" r="8255" b="0"/>
                <wp:docPr id="1"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5EFE1895" w14:textId="507F7618" w:rsidR="0048307F" w:rsidRDefault="0048307F" w:rsidP="0026467B">
          <w:pPr>
            <w:pStyle w:val="Header"/>
            <w:spacing w:before="0"/>
            <w:ind w:left="-529" w:firstLine="529"/>
            <w:jc w:val="right"/>
          </w:pPr>
          <w:r>
            <w:t>SmarterApp Interface Specification: Enhanced Administration Test Package</w:t>
          </w:r>
        </w:p>
        <w:p w14:paraId="482A66DF" w14:textId="77777777" w:rsidR="0048307F" w:rsidRDefault="0048307F" w:rsidP="0026467B">
          <w:pPr>
            <w:pStyle w:val="Header"/>
            <w:spacing w:before="0"/>
            <w:ind w:left="-529" w:firstLine="529"/>
            <w:jc w:val="right"/>
          </w:pPr>
          <w:r>
            <w:t>Test Delivery System</w:t>
          </w:r>
        </w:p>
      </w:tc>
    </w:tr>
  </w:tbl>
  <w:p w14:paraId="6CA044DA" w14:textId="618DD04E" w:rsidR="0048307F" w:rsidRDefault="0048307F" w:rsidP="00C5604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423F7" w14:textId="19D72F52" w:rsidR="0048307F" w:rsidRDefault="004830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2" w15:restartNumberingAfterBreak="0">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1"/>
  </w:num>
  <w:num w:numId="5">
    <w:abstractNumId w:val="16"/>
  </w:num>
  <w:num w:numId="6">
    <w:abstractNumId w:val="7"/>
  </w:num>
  <w:num w:numId="7">
    <w:abstractNumId w:val="10"/>
  </w:num>
  <w:num w:numId="8">
    <w:abstractNumId w:val="15"/>
  </w:num>
  <w:num w:numId="9">
    <w:abstractNumId w:val="8"/>
  </w:num>
  <w:num w:numId="10">
    <w:abstractNumId w:val="9"/>
  </w:num>
  <w:num w:numId="11">
    <w:abstractNumId w:val="2"/>
  </w:num>
  <w:num w:numId="12">
    <w:abstractNumId w:val="17"/>
  </w:num>
  <w:num w:numId="13">
    <w:abstractNumId w:val="3"/>
  </w:num>
  <w:num w:numId="14">
    <w:abstractNumId w:val="14"/>
  </w:num>
  <w:num w:numId="15">
    <w:abstractNumId w:val="4"/>
  </w:num>
  <w:num w:numId="16">
    <w:abstractNumId w:val="6"/>
  </w:num>
  <w:num w:numId="17">
    <w:abstractNumId w:val="19"/>
  </w:num>
  <w:num w:numId="18">
    <w:abstractNumId w:val="0"/>
  </w:num>
  <w:num w:numId="19">
    <w:abstractNumId w:val="1"/>
  </w:num>
  <w:num w:numId="20">
    <w:abstractNumId w:val="12"/>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attachedTemplate r:id="rId1"/>
  <w:defaultTabStop w:val="28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216"/>
    <w:rsid w:val="00000FC1"/>
    <w:rsid w:val="00002D00"/>
    <w:rsid w:val="00003548"/>
    <w:rsid w:val="00003BC9"/>
    <w:rsid w:val="00004943"/>
    <w:rsid w:val="000060A7"/>
    <w:rsid w:val="000060B0"/>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5013"/>
    <w:rsid w:val="00025019"/>
    <w:rsid w:val="00025CF6"/>
    <w:rsid w:val="00026200"/>
    <w:rsid w:val="0002682A"/>
    <w:rsid w:val="0002732D"/>
    <w:rsid w:val="0003036D"/>
    <w:rsid w:val="00031E7B"/>
    <w:rsid w:val="00032E58"/>
    <w:rsid w:val="00033696"/>
    <w:rsid w:val="0003438D"/>
    <w:rsid w:val="0003543B"/>
    <w:rsid w:val="000354CE"/>
    <w:rsid w:val="00036487"/>
    <w:rsid w:val="0004096A"/>
    <w:rsid w:val="00042FF7"/>
    <w:rsid w:val="00043392"/>
    <w:rsid w:val="00044C57"/>
    <w:rsid w:val="00044F46"/>
    <w:rsid w:val="000501D2"/>
    <w:rsid w:val="00050BE1"/>
    <w:rsid w:val="000538D1"/>
    <w:rsid w:val="00053A88"/>
    <w:rsid w:val="000541E7"/>
    <w:rsid w:val="00054E2E"/>
    <w:rsid w:val="00056ECB"/>
    <w:rsid w:val="000606E5"/>
    <w:rsid w:val="00064285"/>
    <w:rsid w:val="00064839"/>
    <w:rsid w:val="00064A62"/>
    <w:rsid w:val="00064C0A"/>
    <w:rsid w:val="00064F5D"/>
    <w:rsid w:val="000651D3"/>
    <w:rsid w:val="000679FE"/>
    <w:rsid w:val="00067B82"/>
    <w:rsid w:val="000711AD"/>
    <w:rsid w:val="00071874"/>
    <w:rsid w:val="00072861"/>
    <w:rsid w:val="0007456C"/>
    <w:rsid w:val="00074A94"/>
    <w:rsid w:val="0007609B"/>
    <w:rsid w:val="00076533"/>
    <w:rsid w:val="00076B2A"/>
    <w:rsid w:val="00077E38"/>
    <w:rsid w:val="00080162"/>
    <w:rsid w:val="00080B6B"/>
    <w:rsid w:val="00090561"/>
    <w:rsid w:val="000907BC"/>
    <w:rsid w:val="00090F8D"/>
    <w:rsid w:val="00091BBD"/>
    <w:rsid w:val="00091BCA"/>
    <w:rsid w:val="00093668"/>
    <w:rsid w:val="00094697"/>
    <w:rsid w:val="000961D0"/>
    <w:rsid w:val="0009626D"/>
    <w:rsid w:val="000A1CEF"/>
    <w:rsid w:val="000A494F"/>
    <w:rsid w:val="000A4E7B"/>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136B"/>
    <w:rsid w:val="000D3362"/>
    <w:rsid w:val="000D35DC"/>
    <w:rsid w:val="000D3E3D"/>
    <w:rsid w:val="000D3E7C"/>
    <w:rsid w:val="000D6699"/>
    <w:rsid w:val="000E0776"/>
    <w:rsid w:val="000E15FB"/>
    <w:rsid w:val="000E2C1C"/>
    <w:rsid w:val="000E317B"/>
    <w:rsid w:val="000E328F"/>
    <w:rsid w:val="000E399F"/>
    <w:rsid w:val="000E47A8"/>
    <w:rsid w:val="000E4BED"/>
    <w:rsid w:val="000E4F57"/>
    <w:rsid w:val="000E4FE5"/>
    <w:rsid w:val="000E69DC"/>
    <w:rsid w:val="000E6A0F"/>
    <w:rsid w:val="000E7E62"/>
    <w:rsid w:val="000F0573"/>
    <w:rsid w:val="000F1E5E"/>
    <w:rsid w:val="000F2BEF"/>
    <w:rsid w:val="000F495C"/>
    <w:rsid w:val="000F77FC"/>
    <w:rsid w:val="00100555"/>
    <w:rsid w:val="0010056A"/>
    <w:rsid w:val="00102338"/>
    <w:rsid w:val="00102B92"/>
    <w:rsid w:val="00102DCC"/>
    <w:rsid w:val="00103FB4"/>
    <w:rsid w:val="00104040"/>
    <w:rsid w:val="00104454"/>
    <w:rsid w:val="00104907"/>
    <w:rsid w:val="00106521"/>
    <w:rsid w:val="001067AC"/>
    <w:rsid w:val="0010704B"/>
    <w:rsid w:val="001074F5"/>
    <w:rsid w:val="00110259"/>
    <w:rsid w:val="0011079D"/>
    <w:rsid w:val="00111FB2"/>
    <w:rsid w:val="00113307"/>
    <w:rsid w:val="00113A67"/>
    <w:rsid w:val="00113B06"/>
    <w:rsid w:val="00113FD5"/>
    <w:rsid w:val="001147F3"/>
    <w:rsid w:val="001155D2"/>
    <w:rsid w:val="0011566A"/>
    <w:rsid w:val="00116329"/>
    <w:rsid w:val="00116428"/>
    <w:rsid w:val="00117B45"/>
    <w:rsid w:val="0012040B"/>
    <w:rsid w:val="001207EA"/>
    <w:rsid w:val="0012156A"/>
    <w:rsid w:val="00124098"/>
    <w:rsid w:val="001255B2"/>
    <w:rsid w:val="0012586A"/>
    <w:rsid w:val="001267C6"/>
    <w:rsid w:val="00126D5D"/>
    <w:rsid w:val="0013024E"/>
    <w:rsid w:val="00136393"/>
    <w:rsid w:val="00136B0A"/>
    <w:rsid w:val="0014065C"/>
    <w:rsid w:val="001408B0"/>
    <w:rsid w:val="00140C22"/>
    <w:rsid w:val="00141768"/>
    <w:rsid w:val="00141BA4"/>
    <w:rsid w:val="001442C0"/>
    <w:rsid w:val="00145DFF"/>
    <w:rsid w:val="001468F1"/>
    <w:rsid w:val="00150813"/>
    <w:rsid w:val="00150B1C"/>
    <w:rsid w:val="0015176F"/>
    <w:rsid w:val="00151D0B"/>
    <w:rsid w:val="00151F7B"/>
    <w:rsid w:val="00152740"/>
    <w:rsid w:val="00152CAF"/>
    <w:rsid w:val="001530E6"/>
    <w:rsid w:val="00153D48"/>
    <w:rsid w:val="0015420A"/>
    <w:rsid w:val="00155963"/>
    <w:rsid w:val="00156217"/>
    <w:rsid w:val="00156F20"/>
    <w:rsid w:val="0015791D"/>
    <w:rsid w:val="0016233E"/>
    <w:rsid w:val="00162C22"/>
    <w:rsid w:val="0016306F"/>
    <w:rsid w:val="00163711"/>
    <w:rsid w:val="001647B6"/>
    <w:rsid w:val="001652F6"/>
    <w:rsid w:val="001656B1"/>
    <w:rsid w:val="00166F5C"/>
    <w:rsid w:val="00166F96"/>
    <w:rsid w:val="00167D66"/>
    <w:rsid w:val="0017022B"/>
    <w:rsid w:val="001712D8"/>
    <w:rsid w:val="00171F61"/>
    <w:rsid w:val="001727CA"/>
    <w:rsid w:val="001736AD"/>
    <w:rsid w:val="00174529"/>
    <w:rsid w:val="00174951"/>
    <w:rsid w:val="00175619"/>
    <w:rsid w:val="001757F5"/>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419"/>
    <w:rsid w:val="00193A28"/>
    <w:rsid w:val="0019400B"/>
    <w:rsid w:val="00194718"/>
    <w:rsid w:val="00196279"/>
    <w:rsid w:val="001A01CE"/>
    <w:rsid w:val="001A0778"/>
    <w:rsid w:val="001A0D16"/>
    <w:rsid w:val="001A15A8"/>
    <w:rsid w:val="001A3F7D"/>
    <w:rsid w:val="001A3FA2"/>
    <w:rsid w:val="001A5A12"/>
    <w:rsid w:val="001A65B2"/>
    <w:rsid w:val="001A6BD4"/>
    <w:rsid w:val="001A7259"/>
    <w:rsid w:val="001A796A"/>
    <w:rsid w:val="001B21F3"/>
    <w:rsid w:val="001B360A"/>
    <w:rsid w:val="001B4071"/>
    <w:rsid w:val="001B4C0C"/>
    <w:rsid w:val="001B4FA5"/>
    <w:rsid w:val="001B5396"/>
    <w:rsid w:val="001C040E"/>
    <w:rsid w:val="001C36D0"/>
    <w:rsid w:val="001C3B8D"/>
    <w:rsid w:val="001C3C3B"/>
    <w:rsid w:val="001C52B8"/>
    <w:rsid w:val="001C5A0B"/>
    <w:rsid w:val="001C5D26"/>
    <w:rsid w:val="001C66BF"/>
    <w:rsid w:val="001C7223"/>
    <w:rsid w:val="001C737C"/>
    <w:rsid w:val="001C7F13"/>
    <w:rsid w:val="001D099A"/>
    <w:rsid w:val="001D10FA"/>
    <w:rsid w:val="001D1843"/>
    <w:rsid w:val="001D1A2F"/>
    <w:rsid w:val="001D1DD5"/>
    <w:rsid w:val="001D38E2"/>
    <w:rsid w:val="001D408C"/>
    <w:rsid w:val="001D45BE"/>
    <w:rsid w:val="001D6ACB"/>
    <w:rsid w:val="001E1CF6"/>
    <w:rsid w:val="001E2E58"/>
    <w:rsid w:val="001E4DD6"/>
    <w:rsid w:val="001E5A97"/>
    <w:rsid w:val="001E7758"/>
    <w:rsid w:val="001F3FEC"/>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3C65"/>
    <w:rsid w:val="00215115"/>
    <w:rsid w:val="00215892"/>
    <w:rsid w:val="002201D5"/>
    <w:rsid w:val="00223D2D"/>
    <w:rsid w:val="002260ED"/>
    <w:rsid w:val="0023016D"/>
    <w:rsid w:val="00230720"/>
    <w:rsid w:val="002307E4"/>
    <w:rsid w:val="00230CC1"/>
    <w:rsid w:val="00231400"/>
    <w:rsid w:val="00231CE9"/>
    <w:rsid w:val="002337C4"/>
    <w:rsid w:val="002338DB"/>
    <w:rsid w:val="00233A32"/>
    <w:rsid w:val="00234700"/>
    <w:rsid w:val="002355C6"/>
    <w:rsid w:val="002366B9"/>
    <w:rsid w:val="0023715A"/>
    <w:rsid w:val="00240094"/>
    <w:rsid w:val="0024012A"/>
    <w:rsid w:val="0024128C"/>
    <w:rsid w:val="0024129A"/>
    <w:rsid w:val="00241A39"/>
    <w:rsid w:val="002431D3"/>
    <w:rsid w:val="00243CD6"/>
    <w:rsid w:val="00245071"/>
    <w:rsid w:val="00245297"/>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734"/>
    <w:rsid w:val="0026584E"/>
    <w:rsid w:val="002662BE"/>
    <w:rsid w:val="00266FFF"/>
    <w:rsid w:val="002676AB"/>
    <w:rsid w:val="00267991"/>
    <w:rsid w:val="00270235"/>
    <w:rsid w:val="002708E9"/>
    <w:rsid w:val="00270EFB"/>
    <w:rsid w:val="00271809"/>
    <w:rsid w:val="00273C65"/>
    <w:rsid w:val="00274856"/>
    <w:rsid w:val="002807BC"/>
    <w:rsid w:val="0028228C"/>
    <w:rsid w:val="0028284F"/>
    <w:rsid w:val="00282880"/>
    <w:rsid w:val="00282B99"/>
    <w:rsid w:val="00283383"/>
    <w:rsid w:val="00283CC6"/>
    <w:rsid w:val="00283E3D"/>
    <w:rsid w:val="00285A74"/>
    <w:rsid w:val="002867D7"/>
    <w:rsid w:val="0028773E"/>
    <w:rsid w:val="002916A7"/>
    <w:rsid w:val="002918C6"/>
    <w:rsid w:val="00292F5E"/>
    <w:rsid w:val="002938D4"/>
    <w:rsid w:val="00294EBA"/>
    <w:rsid w:val="00295D0F"/>
    <w:rsid w:val="0029609D"/>
    <w:rsid w:val="002969EC"/>
    <w:rsid w:val="00296A6B"/>
    <w:rsid w:val="0029764A"/>
    <w:rsid w:val="002A3773"/>
    <w:rsid w:val="002A3A88"/>
    <w:rsid w:val="002A3DD6"/>
    <w:rsid w:val="002A48A6"/>
    <w:rsid w:val="002A60AA"/>
    <w:rsid w:val="002A7B4D"/>
    <w:rsid w:val="002B00F2"/>
    <w:rsid w:val="002B0171"/>
    <w:rsid w:val="002B0351"/>
    <w:rsid w:val="002B3B49"/>
    <w:rsid w:val="002B76BC"/>
    <w:rsid w:val="002C06CF"/>
    <w:rsid w:val="002C0A13"/>
    <w:rsid w:val="002C2383"/>
    <w:rsid w:val="002C2CC5"/>
    <w:rsid w:val="002C3278"/>
    <w:rsid w:val="002C4123"/>
    <w:rsid w:val="002C4AEC"/>
    <w:rsid w:val="002C548B"/>
    <w:rsid w:val="002C587F"/>
    <w:rsid w:val="002C5914"/>
    <w:rsid w:val="002C6ACE"/>
    <w:rsid w:val="002C6FFB"/>
    <w:rsid w:val="002D1A09"/>
    <w:rsid w:val="002D2E7F"/>
    <w:rsid w:val="002D2F2C"/>
    <w:rsid w:val="002D6D4E"/>
    <w:rsid w:val="002E0AC2"/>
    <w:rsid w:val="002E173D"/>
    <w:rsid w:val="002E2318"/>
    <w:rsid w:val="002E26D9"/>
    <w:rsid w:val="002E3786"/>
    <w:rsid w:val="002E3A9B"/>
    <w:rsid w:val="002E3B91"/>
    <w:rsid w:val="002E40E3"/>
    <w:rsid w:val="002E4355"/>
    <w:rsid w:val="002E53FA"/>
    <w:rsid w:val="002E765D"/>
    <w:rsid w:val="002F0077"/>
    <w:rsid w:val="002F0674"/>
    <w:rsid w:val="002F33B5"/>
    <w:rsid w:val="002F586B"/>
    <w:rsid w:val="003004AF"/>
    <w:rsid w:val="00301797"/>
    <w:rsid w:val="00302329"/>
    <w:rsid w:val="00304732"/>
    <w:rsid w:val="003049A0"/>
    <w:rsid w:val="0030502C"/>
    <w:rsid w:val="003066DA"/>
    <w:rsid w:val="003106E2"/>
    <w:rsid w:val="003123BD"/>
    <w:rsid w:val="003128BF"/>
    <w:rsid w:val="003128FC"/>
    <w:rsid w:val="00313965"/>
    <w:rsid w:val="00313BCE"/>
    <w:rsid w:val="00314E0E"/>
    <w:rsid w:val="00316E43"/>
    <w:rsid w:val="003171AA"/>
    <w:rsid w:val="00320A9F"/>
    <w:rsid w:val="003215B2"/>
    <w:rsid w:val="003217CA"/>
    <w:rsid w:val="0032410E"/>
    <w:rsid w:val="003244A7"/>
    <w:rsid w:val="00324993"/>
    <w:rsid w:val="00324E8B"/>
    <w:rsid w:val="003259D8"/>
    <w:rsid w:val="003269EB"/>
    <w:rsid w:val="003279B1"/>
    <w:rsid w:val="0033051A"/>
    <w:rsid w:val="00330661"/>
    <w:rsid w:val="00331BB4"/>
    <w:rsid w:val="00332B5D"/>
    <w:rsid w:val="00332EBB"/>
    <w:rsid w:val="00334769"/>
    <w:rsid w:val="00337632"/>
    <w:rsid w:val="00340F93"/>
    <w:rsid w:val="00341CB4"/>
    <w:rsid w:val="00342F00"/>
    <w:rsid w:val="0034310C"/>
    <w:rsid w:val="0034344F"/>
    <w:rsid w:val="00346D17"/>
    <w:rsid w:val="0034725B"/>
    <w:rsid w:val="00347680"/>
    <w:rsid w:val="00350EAC"/>
    <w:rsid w:val="00351FB1"/>
    <w:rsid w:val="00352ECB"/>
    <w:rsid w:val="00354C46"/>
    <w:rsid w:val="0035503D"/>
    <w:rsid w:val="00356B89"/>
    <w:rsid w:val="00356D09"/>
    <w:rsid w:val="00357DFA"/>
    <w:rsid w:val="00360062"/>
    <w:rsid w:val="003602ED"/>
    <w:rsid w:val="00362094"/>
    <w:rsid w:val="00362B0C"/>
    <w:rsid w:val="00362EDE"/>
    <w:rsid w:val="0037072F"/>
    <w:rsid w:val="003710D4"/>
    <w:rsid w:val="00371872"/>
    <w:rsid w:val="003718DE"/>
    <w:rsid w:val="00374930"/>
    <w:rsid w:val="0037544B"/>
    <w:rsid w:val="00376C26"/>
    <w:rsid w:val="0037726C"/>
    <w:rsid w:val="003779B0"/>
    <w:rsid w:val="00377D7E"/>
    <w:rsid w:val="00380538"/>
    <w:rsid w:val="0038097C"/>
    <w:rsid w:val="003824B5"/>
    <w:rsid w:val="0038326D"/>
    <w:rsid w:val="00383DEC"/>
    <w:rsid w:val="00384FBE"/>
    <w:rsid w:val="00386207"/>
    <w:rsid w:val="00386669"/>
    <w:rsid w:val="00386C79"/>
    <w:rsid w:val="0038719C"/>
    <w:rsid w:val="003902A6"/>
    <w:rsid w:val="00390440"/>
    <w:rsid w:val="003906F9"/>
    <w:rsid w:val="0039222B"/>
    <w:rsid w:val="00392C77"/>
    <w:rsid w:val="00393154"/>
    <w:rsid w:val="0039509B"/>
    <w:rsid w:val="00397C27"/>
    <w:rsid w:val="003A014C"/>
    <w:rsid w:val="003A1ACF"/>
    <w:rsid w:val="003A2214"/>
    <w:rsid w:val="003A2AC6"/>
    <w:rsid w:val="003A638A"/>
    <w:rsid w:val="003A66A7"/>
    <w:rsid w:val="003A66AF"/>
    <w:rsid w:val="003A696C"/>
    <w:rsid w:val="003A6976"/>
    <w:rsid w:val="003A777C"/>
    <w:rsid w:val="003A7B87"/>
    <w:rsid w:val="003A7BAC"/>
    <w:rsid w:val="003A7D57"/>
    <w:rsid w:val="003B239D"/>
    <w:rsid w:val="003B35F5"/>
    <w:rsid w:val="003B361B"/>
    <w:rsid w:val="003B5828"/>
    <w:rsid w:val="003B58C1"/>
    <w:rsid w:val="003B6EF7"/>
    <w:rsid w:val="003B7D79"/>
    <w:rsid w:val="003B7F3E"/>
    <w:rsid w:val="003C0CDB"/>
    <w:rsid w:val="003C1E69"/>
    <w:rsid w:val="003C2A0B"/>
    <w:rsid w:val="003C3438"/>
    <w:rsid w:val="003C3880"/>
    <w:rsid w:val="003C442E"/>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5E84"/>
    <w:rsid w:val="003E71EF"/>
    <w:rsid w:val="003E7B04"/>
    <w:rsid w:val="003E7B83"/>
    <w:rsid w:val="003F1355"/>
    <w:rsid w:val="003F16A4"/>
    <w:rsid w:val="003F3822"/>
    <w:rsid w:val="003F4B58"/>
    <w:rsid w:val="003F55ED"/>
    <w:rsid w:val="003F5E07"/>
    <w:rsid w:val="003F7825"/>
    <w:rsid w:val="003F7F25"/>
    <w:rsid w:val="00400757"/>
    <w:rsid w:val="004011B6"/>
    <w:rsid w:val="00401552"/>
    <w:rsid w:val="00401935"/>
    <w:rsid w:val="00401E7C"/>
    <w:rsid w:val="00401F44"/>
    <w:rsid w:val="00402E38"/>
    <w:rsid w:val="00403D63"/>
    <w:rsid w:val="00404E5B"/>
    <w:rsid w:val="004058CF"/>
    <w:rsid w:val="00406496"/>
    <w:rsid w:val="004064C1"/>
    <w:rsid w:val="00406EC9"/>
    <w:rsid w:val="00407DCE"/>
    <w:rsid w:val="00410278"/>
    <w:rsid w:val="00410484"/>
    <w:rsid w:val="00410E22"/>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BCA"/>
    <w:rsid w:val="00433CBB"/>
    <w:rsid w:val="004354EF"/>
    <w:rsid w:val="00435B0B"/>
    <w:rsid w:val="0044097F"/>
    <w:rsid w:val="00440BCA"/>
    <w:rsid w:val="0044129A"/>
    <w:rsid w:val="00441FF7"/>
    <w:rsid w:val="004427F6"/>
    <w:rsid w:val="00443452"/>
    <w:rsid w:val="00444B7B"/>
    <w:rsid w:val="00445B1F"/>
    <w:rsid w:val="004460E4"/>
    <w:rsid w:val="00447752"/>
    <w:rsid w:val="004504FE"/>
    <w:rsid w:val="0045052C"/>
    <w:rsid w:val="004511F1"/>
    <w:rsid w:val="0045148E"/>
    <w:rsid w:val="00453695"/>
    <w:rsid w:val="004549E1"/>
    <w:rsid w:val="0045504E"/>
    <w:rsid w:val="00456243"/>
    <w:rsid w:val="004571BB"/>
    <w:rsid w:val="00461928"/>
    <w:rsid w:val="004624A9"/>
    <w:rsid w:val="00464647"/>
    <w:rsid w:val="00465B7A"/>
    <w:rsid w:val="00466320"/>
    <w:rsid w:val="004664D0"/>
    <w:rsid w:val="00467809"/>
    <w:rsid w:val="00467C96"/>
    <w:rsid w:val="00467ED2"/>
    <w:rsid w:val="00470456"/>
    <w:rsid w:val="004711E7"/>
    <w:rsid w:val="004714AC"/>
    <w:rsid w:val="004717CE"/>
    <w:rsid w:val="00472001"/>
    <w:rsid w:val="00473740"/>
    <w:rsid w:val="0047500F"/>
    <w:rsid w:val="00476B3D"/>
    <w:rsid w:val="00477EFF"/>
    <w:rsid w:val="0048042B"/>
    <w:rsid w:val="00480EE2"/>
    <w:rsid w:val="00482A98"/>
    <w:rsid w:val="0048307F"/>
    <w:rsid w:val="004846CD"/>
    <w:rsid w:val="00484E64"/>
    <w:rsid w:val="00486E69"/>
    <w:rsid w:val="00487031"/>
    <w:rsid w:val="0049080A"/>
    <w:rsid w:val="004913CB"/>
    <w:rsid w:val="004919AF"/>
    <w:rsid w:val="0049300C"/>
    <w:rsid w:val="0049317A"/>
    <w:rsid w:val="00495BC0"/>
    <w:rsid w:val="00495BC3"/>
    <w:rsid w:val="00495DCE"/>
    <w:rsid w:val="00496BC6"/>
    <w:rsid w:val="004A1CD1"/>
    <w:rsid w:val="004A5263"/>
    <w:rsid w:val="004A68E7"/>
    <w:rsid w:val="004A6A75"/>
    <w:rsid w:val="004A6DC2"/>
    <w:rsid w:val="004B2499"/>
    <w:rsid w:val="004B26DC"/>
    <w:rsid w:val="004B3382"/>
    <w:rsid w:val="004B45B5"/>
    <w:rsid w:val="004B4B5A"/>
    <w:rsid w:val="004B5884"/>
    <w:rsid w:val="004B7C53"/>
    <w:rsid w:val="004C00BB"/>
    <w:rsid w:val="004C257A"/>
    <w:rsid w:val="004C3D68"/>
    <w:rsid w:val="004C3F14"/>
    <w:rsid w:val="004C45C5"/>
    <w:rsid w:val="004C486A"/>
    <w:rsid w:val="004C69B6"/>
    <w:rsid w:val="004D04B5"/>
    <w:rsid w:val="004D0FC4"/>
    <w:rsid w:val="004D20C6"/>
    <w:rsid w:val="004D26F4"/>
    <w:rsid w:val="004D2BE9"/>
    <w:rsid w:val="004D3C2A"/>
    <w:rsid w:val="004D46F1"/>
    <w:rsid w:val="004D516A"/>
    <w:rsid w:val="004D6F5C"/>
    <w:rsid w:val="004D7358"/>
    <w:rsid w:val="004E06B1"/>
    <w:rsid w:val="004E19EA"/>
    <w:rsid w:val="004E1A69"/>
    <w:rsid w:val="004E1CD6"/>
    <w:rsid w:val="004E3061"/>
    <w:rsid w:val="004E36CF"/>
    <w:rsid w:val="004E3856"/>
    <w:rsid w:val="004E4CD8"/>
    <w:rsid w:val="004E4E8F"/>
    <w:rsid w:val="004E5148"/>
    <w:rsid w:val="004E522E"/>
    <w:rsid w:val="004E6478"/>
    <w:rsid w:val="004E648B"/>
    <w:rsid w:val="004E66F3"/>
    <w:rsid w:val="004F38DE"/>
    <w:rsid w:val="004F392A"/>
    <w:rsid w:val="004F3E5D"/>
    <w:rsid w:val="004F3F0B"/>
    <w:rsid w:val="004F410B"/>
    <w:rsid w:val="004F5F8E"/>
    <w:rsid w:val="004F6A02"/>
    <w:rsid w:val="004F73BF"/>
    <w:rsid w:val="004F7AE7"/>
    <w:rsid w:val="004F7F53"/>
    <w:rsid w:val="00500B97"/>
    <w:rsid w:val="00500D42"/>
    <w:rsid w:val="0050177E"/>
    <w:rsid w:val="00501A4E"/>
    <w:rsid w:val="005022E3"/>
    <w:rsid w:val="0050324E"/>
    <w:rsid w:val="00504BE0"/>
    <w:rsid w:val="005061C0"/>
    <w:rsid w:val="00506BA9"/>
    <w:rsid w:val="00506DCD"/>
    <w:rsid w:val="00506E8E"/>
    <w:rsid w:val="005076CA"/>
    <w:rsid w:val="00510BDC"/>
    <w:rsid w:val="005121D7"/>
    <w:rsid w:val="00515208"/>
    <w:rsid w:val="00516273"/>
    <w:rsid w:val="00517213"/>
    <w:rsid w:val="005173B5"/>
    <w:rsid w:val="005179B2"/>
    <w:rsid w:val="00520912"/>
    <w:rsid w:val="0052228F"/>
    <w:rsid w:val="0052231A"/>
    <w:rsid w:val="00524250"/>
    <w:rsid w:val="00524C12"/>
    <w:rsid w:val="00525932"/>
    <w:rsid w:val="00526126"/>
    <w:rsid w:val="00526AD1"/>
    <w:rsid w:val="00527627"/>
    <w:rsid w:val="005278A5"/>
    <w:rsid w:val="0053067F"/>
    <w:rsid w:val="00532654"/>
    <w:rsid w:val="00532D61"/>
    <w:rsid w:val="005334C9"/>
    <w:rsid w:val="00533AD3"/>
    <w:rsid w:val="005342F0"/>
    <w:rsid w:val="005358F6"/>
    <w:rsid w:val="00536157"/>
    <w:rsid w:val="00536A59"/>
    <w:rsid w:val="00536E65"/>
    <w:rsid w:val="00536EF2"/>
    <w:rsid w:val="00540C3D"/>
    <w:rsid w:val="00541C1C"/>
    <w:rsid w:val="005424C8"/>
    <w:rsid w:val="0054347E"/>
    <w:rsid w:val="00546726"/>
    <w:rsid w:val="005474E6"/>
    <w:rsid w:val="005474E8"/>
    <w:rsid w:val="00547ACE"/>
    <w:rsid w:val="0055487B"/>
    <w:rsid w:val="00555E30"/>
    <w:rsid w:val="00567046"/>
    <w:rsid w:val="005708C3"/>
    <w:rsid w:val="0057128B"/>
    <w:rsid w:val="00571C65"/>
    <w:rsid w:val="00571E55"/>
    <w:rsid w:val="005736BD"/>
    <w:rsid w:val="00573D50"/>
    <w:rsid w:val="00573ECF"/>
    <w:rsid w:val="00574355"/>
    <w:rsid w:val="00574494"/>
    <w:rsid w:val="00575DCD"/>
    <w:rsid w:val="00575F3C"/>
    <w:rsid w:val="00576F1D"/>
    <w:rsid w:val="005770B7"/>
    <w:rsid w:val="00577300"/>
    <w:rsid w:val="00580850"/>
    <w:rsid w:val="00580EAA"/>
    <w:rsid w:val="0058242F"/>
    <w:rsid w:val="00582863"/>
    <w:rsid w:val="005828C4"/>
    <w:rsid w:val="00582BD1"/>
    <w:rsid w:val="00587FFE"/>
    <w:rsid w:val="00594240"/>
    <w:rsid w:val="00594831"/>
    <w:rsid w:val="00596491"/>
    <w:rsid w:val="00596CF5"/>
    <w:rsid w:val="0059791F"/>
    <w:rsid w:val="00597DC4"/>
    <w:rsid w:val="005A0891"/>
    <w:rsid w:val="005A11A0"/>
    <w:rsid w:val="005A1CAE"/>
    <w:rsid w:val="005A2CA0"/>
    <w:rsid w:val="005A32F3"/>
    <w:rsid w:val="005A3653"/>
    <w:rsid w:val="005A376C"/>
    <w:rsid w:val="005A3C28"/>
    <w:rsid w:val="005A3CA0"/>
    <w:rsid w:val="005A4084"/>
    <w:rsid w:val="005A6616"/>
    <w:rsid w:val="005A66A6"/>
    <w:rsid w:val="005A749D"/>
    <w:rsid w:val="005A7CC9"/>
    <w:rsid w:val="005A7E86"/>
    <w:rsid w:val="005B2D77"/>
    <w:rsid w:val="005B3DB9"/>
    <w:rsid w:val="005B41DD"/>
    <w:rsid w:val="005B51FC"/>
    <w:rsid w:val="005B585B"/>
    <w:rsid w:val="005B6250"/>
    <w:rsid w:val="005B6A82"/>
    <w:rsid w:val="005B6BFB"/>
    <w:rsid w:val="005B7B90"/>
    <w:rsid w:val="005B7E73"/>
    <w:rsid w:val="005C1801"/>
    <w:rsid w:val="005C1FBE"/>
    <w:rsid w:val="005C2D82"/>
    <w:rsid w:val="005C3322"/>
    <w:rsid w:val="005C3AC4"/>
    <w:rsid w:val="005C3FFA"/>
    <w:rsid w:val="005C498A"/>
    <w:rsid w:val="005C749A"/>
    <w:rsid w:val="005D0C87"/>
    <w:rsid w:val="005D0EDF"/>
    <w:rsid w:val="005D0FE0"/>
    <w:rsid w:val="005D3224"/>
    <w:rsid w:val="005D384E"/>
    <w:rsid w:val="005D48DE"/>
    <w:rsid w:val="005D6551"/>
    <w:rsid w:val="005D6A66"/>
    <w:rsid w:val="005D72B5"/>
    <w:rsid w:val="005D76DD"/>
    <w:rsid w:val="005E0F9F"/>
    <w:rsid w:val="005E264A"/>
    <w:rsid w:val="005E3294"/>
    <w:rsid w:val="005E3C99"/>
    <w:rsid w:val="005E4066"/>
    <w:rsid w:val="005E550F"/>
    <w:rsid w:val="005E6239"/>
    <w:rsid w:val="005E7658"/>
    <w:rsid w:val="005E7902"/>
    <w:rsid w:val="005F0CE8"/>
    <w:rsid w:val="005F1CA8"/>
    <w:rsid w:val="005F2542"/>
    <w:rsid w:val="005F26BD"/>
    <w:rsid w:val="005F4BDD"/>
    <w:rsid w:val="005F5074"/>
    <w:rsid w:val="005F5FCC"/>
    <w:rsid w:val="005F5FFF"/>
    <w:rsid w:val="005F6A95"/>
    <w:rsid w:val="005F6DAA"/>
    <w:rsid w:val="005F76D6"/>
    <w:rsid w:val="005F77B6"/>
    <w:rsid w:val="005F7C03"/>
    <w:rsid w:val="0060208A"/>
    <w:rsid w:val="006039E8"/>
    <w:rsid w:val="00603D77"/>
    <w:rsid w:val="00604031"/>
    <w:rsid w:val="00606571"/>
    <w:rsid w:val="00606A43"/>
    <w:rsid w:val="00612EB8"/>
    <w:rsid w:val="006132A1"/>
    <w:rsid w:val="006153E0"/>
    <w:rsid w:val="006156A7"/>
    <w:rsid w:val="00616756"/>
    <w:rsid w:val="00616E35"/>
    <w:rsid w:val="0062129B"/>
    <w:rsid w:val="006216FC"/>
    <w:rsid w:val="00621C74"/>
    <w:rsid w:val="00622E21"/>
    <w:rsid w:val="00624C0C"/>
    <w:rsid w:val="00624F88"/>
    <w:rsid w:val="006250F5"/>
    <w:rsid w:val="00626272"/>
    <w:rsid w:val="006266EA"/>
    <w:rsid w:val="0063181F"/>
    <w:rsid w:val="00632E55"/>
    <w:rsid w:val="00632E92"/>
    <w:rsid w:val="00633590"/>
    <w:rsid w:val="00636DF0"/>
    <w:rsid w:val="00637B84"/>
    <w:rsid w:val="006401F8"/>
    <w:rsid w:val="00640950"/>
    <w:rsid w:val="00640AC6"/>
    <w:rsid w:val="00640BE0"/>
    <w:rsid w:val="006415A1"/>
    <w:rsid w:val="00641C7A"/>
    <w:rsid w:val="006421FE"/>
    <w:rsid w:val="00642E75"/>
    <w:rsid w:val="0064319B"/>
    <w:rsid w:val="006453B9"/>
    <w:rsid w:val="00645589"/>
    <w:rsid w:val="00645E15"/>
    <w:rsid w:val="00646412"/>
    <w:rsid w:val="0064737E"/>
    <w:rsid w:val="00651DD0"/>
    <w:rsid w:val="00652220"/>
    <w:rsid w:val="00653995"/>
    <w:rsid w:val="00655009"/>
    <w:rsid w:val="00655DB3"/>
    <w:rsid w:val="0065645A"/>
    <w:rsid w:val="00657B2B"/>
    <w:rsid w:val="00657E05"/>
    <w:rsid w:val="00660391"/>
    <w:rsid w:val="00660507"/>
    <w:rsid w:val="0066074C"/>
    <w:rsid w:val="006610DF"/>
    <w:rsid w:val="006614B3"/>
    <w:rsid w:val="00661B5C"/>
    <w:rsid w:val="0066354F"/>
    <w:rsid w:val="006635A6"/>
    <w:rsid w:val="00664558"/>
    <w:rsid w:val="006650D3"/>
    <w:rsid w:val="00665CB4"/>
    <w:rsid w:val="00667749"/>
    <w:rsid w:val="006709C6"/>
    <w:rsid w:val="00671B02"/>
    <w:rsid w:val="00673FB4"/>
    <w:rsid w:val="00674378"/>
    <w:rsid w:val="0067629A"/>
    <w:rsid w:val="00676BAC"/>
    <w:rsid w:val="00676C63"/>
    <w:rsid w:val="0067759B"/>
    <w:rsid w:val="0068452B"/>
    <w:rsid w:val="00685946"/>
    <w:rsid w:val="00687750"/>
    <w:rsid w:val="00690C8C"/>
    <w:rsid w:val="00690E2E"/>
    <w:rsid w:val="0069167E"/>
    <w:rsid w:val="00692135"/>
    <w:rsid w:val="0069220A"/>
    <w:rsid w:val="00693A41"/>
    <w:rsid w:val="00694A0D"/>
    <w:rsid w:val="00695CE5"/>
    <w:rsid w:val="00695D95"/>
    <w:rsid w:val="006978B4"/>
    <w:rsid w:val="00697A61"/>
    <w:rsid w:val="006A007B"/>
    <w:rsid w:val="006A0D8E"/>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5DEE"/>
    <w:rsid w:val="006B70C3"/>
    <w:rsid w:val="006B7722"/>
    <w:rsid w:val="006C094F"/>
    <w:rsid w:val="006C0F4B"/>
    <w:rsid w:val="006C1285"/>
    <w:rsid w:val="006C155D"/>
    <w:rsid w:val="006C1DB5"/>
    <w:rsid w:val="006C45C4"/>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D19"/>
    <w:rsid w:val="006E7097"/>
    <w:rsid w:val="006E73E4"/>
    <w:rsid w:val="006F011E"/>
    <w:rsid w:val="006F0515"/>
    <w:rsid w:val="006F09F7"/>
    <w:rsid w:val="006F1110"/>
    <w:rsid w:val="006F15C7"/>
    <w:rsid w:val="006F42B4"/>
    <w:rsid w:val="006F619E"/>
    <w:rsid w:val="006F68C5"/>
    <w:rsid w:val="006F6D83"/>
    <w:rsid w:val="006F7B4C"/>
    <w:rsid w:val="006F7DCA"/>
    <w:rsid w:val="0070127F"/>
    <w:rsid w:val="00702197"/>
    <w:rsid w:val="0070387A"/>
    <w:rsid w:val="00705A8A"/>
    <w:rsid w:val="00712BF0"/>
    <w:rsid w:val="00714D51"/>
    <w:rsid w:val="0071720D"/>
    <w:rsid w:val="00717E41"/>
    <w:rsid w:val="00720C8D"/>
    <w:rsid w:val="007239BD"/>
    <w:rsid w:val="00725061"/>
    <w:rsid w:val="00725886"/>
    <w:rsid w:val="00726042"/>
    <w:rsid w:val="0072731B"/>
    <w:rsid w:val="00727F7A"/>
    <w:rsid w:val="007304C1"/>
    <w:rsid w:val="0073054A"/>
    <w:rsid w:val="00730CCA"/>
    <w:rsid w:val="00731452"/>
    <w:rsid w:val="007340B2"/>
    <w:rsid w:val="007347EC"/>
    <w:rsid w:val="00734806"/>
    <w:rsid w:val="00734C7B"/>
    <w:rsid w:val="00736408"/>
    <w:rsid w:val="0073657F"/>
    <w:rsid w:val="007368F9"/>
    <w:rsid w:val="00740BB1"/>
    <w:rsid w:val="00740F93"/>
    <w:rsid w:val="00741287"/>
    <w:rsid w:val="00742BA5"/>
    <w:rsid w:val="00746237"/>
    <w:rsid w:val="00746778"/>
    <w:rsid w:val="00751387"/>
    <w:rsid w:val="00751716"/>
    <w:rsid w:val="00751FC8"/>
    <w:rsid w:val="00754EBD"/>
    <w:rsid w:val="007572A1"/>
    <w:rsid w:val="0075789B"/>
    <w:rsid w:val="007600B6"/>
    <w:rsid w:val="007608E9"/>
    <w:rsid w:val="00760A7D"/>
    <w:rsid w:val="00761461"/>
    <w:rsid w:val="007622EB"/>
    <w:rsid w:val="0076435A"/>
    <w:rsid w:val="007726DB"/>
    <w:rsid w:val="00772759"/>
    <w:rsid w:val="0077462C"/>
    <w:rsid w:val="0077557A"/>
    <w:rsid w:val="007760F7"/>
    <w:rsid w:val="00776EE6"/>
    <w:rsid w:val="00780482"/>
    <w:rsid w:val="00780C6E"/>
    <w:rsid w:val="00780E1B"/>
    <w:rsid w:val="00781748"/>
    <w:rsid w:val="00781A04"/>
    <w:rsid w:val="007820C0"/>
    <w:rsid w:val="007832B2"/>
    <w:rsid w:val="00783453"/>
    <w:rsid w:val="007835AF"/>
    <w:rsid w:val="00783783"/>
    <w:rsid w:val="00784385"/>
    <w:rsid w:val="00787157"/>
    <w:rsid w:val="00787EF7"/>
    <w:rsid w:val="00790294"/>
    <w:rsid w:val="00790363"/>
    <w:rsid w:val="00791CF8"/>
    <w:rsid w:val="00794A39"/>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63D5"/>
    <w:rsid w:val="007B7A90"/>
    <w:rsid w:val="007B7ABF"/>
    <w:rsid w:val="007C1159"/>
    <w:rsid w:val="007C323F"/>
    <w:rsid w:val="007C5216"/>
    <w:rsid w:val="007C550B"/>
    <w:rsid w:val="007C5690"/>
    <w:rsid w:val="007C58F1"/>
    <w:rsid w:val="007C6D25"/>
    <w:rsid w:val="007C78BA"/>
    <w:rsid w:val="007C793E"/>
    <w:rsid w:val="007C7B79"/>
    <w:rsid w:val="007D044C"/>
    <w:rsid w:val="007D1A14"/>
    <w:rsid w:val="007D2BCF"/>
    <w:rsid w:val="007D2CB4"/>
    <w:rsid w:val="007D2DFB"/>
    <w:rsid w:val="007D4B24"/>
    <w:rsid w:val="007D678D"/>
    <w:rsid w:val="007E054E"/>
    <w:rsid w:val="007E0FDA"/>
    <w:rsid w:val="007E5E78"/>
    <w:rsid w:val="007E7156"/>
    <w:rsid w:val="007F11B6"/>
    <w:rsid w:val="007F38A0"/>
    <w:rsid w:val="007F5991"/>
    <w:rsid w:val="007F5FEC"/>
    <w:rsid w:val="007F61D2"/>
    <w:rsid w:val="007F6273"/>
    <w:rsid w:val="007F672C"/>
    <w:rsid w:val="007F6782"/>
    <w:rsid w:val="007F7268"/>
    <w:rsid w:val="007F76BF"/>
    <w:rsid w:val="0080067D"/>
    <w:rsid w:val="008008F6"/>
    <w:rsid w:val="0080235C"/>
    <w:rsid w:val="0080362C"/>
    <w:rsid w:val="00803D54"/>
    <w:rsid w:val="00804BB6"/>
    <w:rsid w:val="00806D85"/>
    <w:rsid w:val="00810887"/>
    <w:rsid w:val="00811320"/>
    <w:rsid w:val="0081207C"/>
    <w:rsid w:val="008124D4"/>
    <w:rsid w:val="00812AC7"/>
    <w:rsid w:val="0081391A"/>
    <w:rsid w:val="008158B2"/>
    <w:rsid w:val="00816BF7"/>
    <w:rsid w:val="00820B2B"/>
    <w:rsid w:val="00821410"/>
    <w:rsid w:val="00821A79"/>
    <w:rsid w:val="00821F18"/>
    <w:rsid w:val="00823F6F"/>
    <w:rsid w:val="008242DD"/>
    <w:rsid w:val="0082519C"/>
    <w:rsid w:val="00826425"/>
    <w:rsid w:val="0082718F"/>
    <w:rsid w:val="00827557"/>
    <w:rsid w:val="00827A1C"/>
    <w:rsid w:val="008303BD"/>
    <w:rsid w:val="00830597"/>
    <w:rsid w:val="008311C7"/>
    <w:rsid w:val="00832244"/>
    <w:rsid w:val="0083283C"/>
    <w:rsid w:val="0083415D"/>
    <w:rsid w:val="008347BF"/>
    <w:rsid w:val="008357B5"/>
    <w:rsid w:val="00837134"/>
    <w:rsid w:val="008406D3"/>
    <w:rsid w:val="00840D0B"/>
    <w:rsid w:val="0084171D"/>
    <w:rsid w:val="008420CD"/>
    <w:rsid w:val="008425AF"/>
    <w:rsid w:val="0084370E"/>
    <w:rsid w:val="00843C15"/>
    <w:rsid w:val="00844BE6"/>
    <w:rsid w:val="00845303"/>
    <w:rsid w:val="00850530"/>
    <w:rsid w:val="008510BC"/>
    <w:rsid w:val="008528E0"/>
    <w:rsid w:val="00852B4D"/>
    <w:rsid w:val="00852EBD"/>
    <w:rsid w:val="008531AC"/>
    <w:rsid w:val="00853731"/>
    <w:rsid w:val="00853C9C"/>
    <w:rsid w:val="00854C52"/>
    <w:rsid w:val="00855389"/>
    <w:rsid w:val="00855C14"/>
    <w:rsid w:val="00855DE6"/>
    <w:rsid w:val="00860361"/>
    <w:rsid w:val="00862312"/>
    <w:rsid w:val="008623CC"/>
    <w:rsid w:val="00863119"/>
    <w:rsid w:val="008633F1"/>
    <w:rsid w:val="0086375B"/>
    <w:rsid w:val="00863DF9"/>
    <w:rsid w:val="00864B3B"/>
    <w:rsid w:val="00864FD7"/>
    <w:rsid w:val="008678B1"/>
    <w:rsid w:val="00867A13"/>
    <w:rsid w:val="00872DF6"/>
    <w:rsid w:val="00872E90"/>
    <w:rsid w:val="0087439E"/>
    <w:rsid w:val="008746EA"/>
    <w:rsid w:val="00874F6E"/>
    <w:rsid w:val="00874F8A"/>
    <w:rsid w:val="008761A6"/>
    <w:rsid w:val="0087621F"/>
    <w:rsid w:val="00876984"/>
    <w:rsid w:val="008773E4"/>
    <w:rsid w:val="00880EE0"/>
    <w:rsid w:val="008820F8"/>
    <w:rsid w:val="008828B6"/>
    <w:rsid w:val="00884E0F"/>
    <w:rsid w:val="008855CE"/>
    <w:rsid w:val="0088586B"/>
    <w:rsid w:val="00886F8B"/>
    <w:rsid w:val="00887C21"/>
    <w:rsid w:val="0089009C"/>
    <w:rsid w:val="0089019D"/>
    <w:rsid w:val="008912C7"/>
    <w:rsid w:val="008943EA"/>
    <w:rsid w:val="0089497D"/>
    <w:rsid w:val="008949C3"/>
    <w:rsid w:val="00894AB0"/>
    <w:rsid w:val="00895FC8"/>
    <w:rsid w:val="008A07B2"/>
    <w:rsid w:val="008A16C0"/>
    <w:rsid w:val="008A1AA3"/>
    <w:rsid w:val="008A6769"/>
    <w:rsid w:val="008A794D"/>
    <w:rsid w:val="008B00A2"/>
    <w:rsid w:val="008B08D6"/>
    <w:rsid w:val="008B203F"/>
    <w:rsid w:val="008B4EBE"/>
    <w:rsid w:val="008B6052"/>
    <w:rsid w:val="008B61DE"/>
    <w:rsid w:val="008B6ED0"/>
    <w:rsid w:val="008B6F26"/>
    <w:rsid w:val="008B776B"/>
    <w:rsid w:val="008B7BB7"/>
    <w:rsid w:val="008C02D8"/>
    <w:rsid w:val="008C12B5"/>
    <w:rsid w:val="008C1773"/>
    <w:rsid w:val="008C1ADE"/>
    <w:rsid w:val="008C1D5A"/>
    <w:rsid w:val="008C2E51"/>
    <w:rsid w:val="008C531B"/>
    <w:rsid w:val="008C5B7C"/>
    <w:rsid w:val="008C66DB"/>
    <w:rsid w:val="008D0341"/>
    <w:rsid w:val="008D0CFF"/>
    <w:rsid w:val="008D2279"/>
    <w:rsid w:val="008D25EC"/>
    <w:rsid w:val="008D2949"/>
    <w:rsid w:val="008D331B"/>
    <w:rsid w:val="008D5D76"/>
    <w:rsid w:val="008D5E10"/>
    <w:rsid w:val="008D739E"/>
    <w:rsid w:val="008D75FB"/>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4CC"/>
    <w:rsid w:val="008F3C0A"/>
    <w:rsid w:val="008F49A7"/>
    <w:rsid w:val="008F4C77"/>
    <w:rsid w:val="008F5414"/>
    <w:rsid w:val="009017D4"/>
    <w:rsid w:val="00901B42"/>
    <w:rsid w:val="009031D4"/>
    <w:rsid w:val="00903CC1"/>
    <w:rsid w:val="00906D2D"/>
    <w:rsid w:val="00907511"/>
    <w:rsid w:val="00910009"/>
    <w:rsid w:val="00910A67"/>
    <w:rsid w:val="0091122E"/>
    <w:rsid w:val="00911E90"/>
    <w:rsid w:val="00912C0E"/>
    <w:rsid w:val="00913719"/>
    <w:rsid w:val="009142CB"/>
    <w:rsid w:val="0091446E"/>
    <w:rsid w:val="00914A0C"/>
    <w:rsid w:val="009165D7"/>
    <w:rsid w:val="00917097"/>
    <w:rsid w:val="0091768A"/>
    <w:rsid w:val="00917A27"/>
    <w:rsid w:val="009212A2"/>
    <w:rsid w:val="00921B2B"/>
    <w:rsid w:val="00921D42"/>
    <w:rsid w:val="009223A2"/>
    <w:rsid w:val="0092248E"/>
    <w:rsid w:val="00925FAD"/>
    <w:rsid w:val="009262E5"/>
    <w:rsid w:val="00926F41"/>
    <w:rsid w:val="00931C0F"/>
    <w:rsid w:val="00931C44"/>
    <w:rsid w:val="00931EAC"/>
    <w:rsid w:val="00932D18"/>
    <w:rsid w:val="00932DE6"/>
    <w:rsid w:val="00933153"/>
    <w:rsid w:val="00933307"/>
    <w:rsid w:val="009333FF"/>
    <w:rsid w:val="00933983"/>
    <w:rsid w:val="00934430"/>
    <w:rsid w:val="00934C11"/>
    <w:rsid w:val="00934DF5"/>
    <w:rsid w:val="0093525D"/>
    <w:rsid w:val="00935D4E"/>
    <w:rsid w:val="00935FB2"/>
    <w:rsid w:val="0093690D"/>
    <w:rsid w:val="00937A69"/>
    <w:rsid w:val="00940711"/>
    <w:rsid w:val="00943710"/>
    <w:rsid w:val="009443FA"/>
    <w:rsid w:val="00945C35"/>
    <w:rsid w:val="0094621B"/>
    <w:rsid w:val="00947B04"/>
    <w:rsid w:val="00947D03"/>
    <w:rsid w:val="00947FEB"/>
    <w:rsid w:val="00950F26"/>
    <w:rsid w:val="00951137"/>
    <w:rsid w:val="00951C6B"/>
    <w:rsid w:val="00951E44"/>
    <w:rsid w:val="0095219E"/>
    <w:rsid w:val="0095257C"/>
    <w:rsid w:val="0095267F"/>
    <w:rsid w:val="00952B86"/>
    <w:rsid w:val="00955507"/>
    <w:rsid w:val="00955800"/>
    <w:rsid w:val="009572A6"/>
    <w:rsid w:val="0095753D"/>
    <w:rsid w:val="00957C26"/>
    <w:rsid w:val="0096000C"/>
    <w:rsid w:val="00962711"/>
    <w:rsid w:val="009629E6"/>
    <w:rsid w:val="00962D18"/>
    <w:rsid w:val="00965B41"/>
    <w:rsid w:val="00965F4B"/>
    <w:rsid w:val="009677C2"/>
    <w:rsid w:val="009707F1"/>
    <w:rsid w:val="00971A52"/>
    <w:rsid w:val="009726DA"/>
    <w:rsid w:val="009728B6"/>
    <w:rsid w:val="009767F4"/>
    <w:rsid w:val="009804FD"/>
    <w:rsid w:val="00980840"/>
    <w:rsid w:val="00981EBC"/>
    <w:rsid w:val="00982668"/>
    <w:rsid w:val="009832C1"/>
    <w:rsid w:val="00983A15"/>
    <w:rsid w:val="0098496D"/>
    <w:rsid w:val="00985AA6"/>
    <w:rsid w:val="00985DE2"/>
    <w:rsid w:val="0098736F"/>
    <w:rsid w:val="009911FA"/>
    <w:rsid w:val="00991C55"/>
    <w:rsid w:val="00991F4D"/>
    <w:rsid w:val="009932D2"/>
    <w:rsid w:val="0099689C"/>
    <w:rsid w:val="00997137"/>
    <w:rsid w:val="009A0E78"/>
    <w:rsid w:val="009A0EF5"/>
    <w:rsid w:val="009A2348"/>
    <w:rsid w:val="009A356B"/>
    <w:rsid w:val="009A4CD6"/>
    <w:rsid w:val="009A4D45"/>
    <w:rsid w:val="009A52AD"/>
    <w:rsid w:val="009A5611"/>
    <w:rsid w:val="009A58A4"/>
    <w:rsid w:val="009A5AD5"/>
    <w:rsid w:val="009A6518"/>
    <w:rsid w:val="009A653A"/>
    <w:rsid w:val="009A6DA9"/>
    <w:rsid w:val="009A7631"/>
    <w:rsid w:val="009A7AD4"/>
    <w:rsid w:val="009B076C"/>
    <w:rsid w:val="009B0B09"/>
    <w:rsid w:val="009B1C32"/>
    <w:rsid w:val="009B2C56"/>
    <w:rsid w:val="009B37A0"/>
    <w:rsid w:val="009B6361"/>
    <w:rsid w:val="009C0417"/>
    <w:rsid w:val="009C3442"/>
    <w:rsid w:val="009C34AB"/>
    <w:rsid w:val="009C4027"/>
    <w:rsid w:val="009C41DC"/>
    <w:rsid w:val="009C4801"/>
    <w:rsid w:val="009C4CA5"/>
    <w:rsid w:val="009C55D2"/>
    <w:rsid w:val="009D0495"/>
    <w:rsid w:val="009D1E0D"/>
    <w:rsid w:val="009D340E"/>
    <w:rsid w:val="009D3AB8"/>
    <w:rsid w:val="009D3EA8"/>
    <w:rsid w:val="009D480C"/>
    <w:rsid w:val="009D49BB"/>
    <w:rsid w:val="009D58BB"/>
    <w:rsid w:val="009D61D2"/>
    <w:rsid w:val="009D6B65"/>
    <w:rsid w:val="009D6BE3"/>
    <w:rsid w:val="009D6E5D"/>
    <w:rsid w:val="009D7FC2"/>
    <w:rsid w:val="009E092D"/>
    <w:rsid w:val="009E1829"/>
    <w:rsid w:val="009E1A09"/>
    <w:rsid w:val="009E1D86"/>
    <w:rsid w:val="009E2D8D"/>
    <w:rsid w:val="009E3DED"/>
    <w:rsid w:val="009E4C3B"/>
    <w:rsid w:val="009E575A"/>
    <w:rsid w:val="009E6077"/>
    <w:rsid w:val="009E60D2"/>
    <w:rsid w:val="009F0A47"/>
    <w:rsid w:val="009F0B46"/>
    <w:rsid w:val="009F1FEE"/>
    <w:rsid w:val="009F2657"/>
    <w:rsid w:val="009F2916"/>
    <w:rsid w:val="009F2F4A"/>
    <w:rsid w:val="009F367A"/>
    <w:rsid w:val="009F3996"/>
    <w:rsid w:val="009F3F88"/>
    <w:rsid w:val="009F475C"/>
    <w:rsid w:val="009F481A"/>
    <w:rsid w:val="009F7154"/>
    <w:rsid w:val="009F782A"/>
    <w:rsid w:val="009F7C3C"/>
    <w:rsid w:val="00A028BA"/>
    <w:rsid w:val="00A03B61"/>
    <w:rsid w:val="00A03DF4"/>
    <w:rsid w:val="00A044BB"/>
    <w:rsid w:val="00A04C79"/>
    <w:rsid w:val="00A05B7A"/>
    <w:rsid w:val="00A10C96"/>
    <w:rsid w:val="00A11EFB"/>
    <w:rsid w:val="00A12D98"/>
    <w:rsid w:val="00A12ED4"/>
    <w:rsid w:val="00A14547"/>
    <w:rsid w:val="00A16EDC"/>
    <w:rsid w:val="00A1773E"/>
    <w:rsid w:val="00A20A05"/>
    <w:rsid w:val="00A20A0E"/>
    <w:rsid w:val="00A24064"/>
    <w:rsid w:val="00A247C2"/>
    <w:rsid w:val="00A25F6F"/>
    <w:rsid w:val="00A2642C"/>
    <w:rsid w:val="00A27C2D"/>
    <w:rsid w:val="00A31FC7"/>
    <w:rsid w:val="00A3351E"/>
    <w:rsid w:val="00A3401D"/>
    <w:rsid w:val="00A34E85"/>
    <w:rsid w:val="00A35361"/>
    <w:rsid w:val="00A37423"/>
    <w:rsid w:val="00A41747"/>
    <w:rsid w:val="00A4191F"/>
    <w:rsid w:val="00A42C83"/>
    <w:rsid w:val="00A42D8A"/>
    <w:rsid w:val="00A42F46"/>
    <w:rsid w:val="00A45F1D"/>
    <w:rsid w:val="00A46AC4"/>
    <w:rsid w:val="00A501C0"/>
    <w:rsid w:val="00A50397"/>
    <w:rsid w:val="00A51AB0"/>
    <w:rsid w:val="00A5304D"/>
    <w:rsid w:val="00A53941"/>
    <w:rsid w:val="00A53E9B"/>
    <w:rsid w:val="00A54BB7"/>
    <w:rsid w:val="00A5754C"/>
    <w:rsid w:val="00A61339"/>
    <w:rsid w:val="00A63957"/>
    <w:rsid w:val="00A64107"/>
    <w:rsid w:val="00A643EB"/>
    <w:rsid w:val="00A649BE"/>
    <w:rsid w:val="00A65088"/>
    <w:rsid w:val="00A664AE"/>
    <w:rsid w:val="00A667E1"/>
    <w:rsid w:val="00A66D02"/>
    <w:rsid w:val="00A702C0"/>
    <w:rsid w:val="00A71A93"/>
    <w:rsid w:val="00A72512"/>
    <w:rsid w:val="00A73342"/>
    <w:rsid w:val="00A7595F"/>
    <w:rsid w:val="00A760CE"/>
    <w:rsid w:val="00A76E7A"/>
    <w:rsid w:val="00A77148"/>
    <w:rsid w:val="00A77E0E"/>
    <w:rsid w:val="00A80E9B"/>
    <w:rsid w:val="00A8396C"/>
    <w:rsid w:val="00A83C75"/>
    <w:rsid w:val="00A83F80"/>
    <w:rsid w:val="00A84BD6"/>
    <w:rsid w:val="00A85A62"/>
    <w:rsid w:val="00A8600A"/>
    <w:rsid w:val="00A865C8"/>
    <w:rsid w:val="00A93F9B"/>
    <w:rsid w:val="00A943FC"/>
    <w:rsid w:val="00A9719A"/>
    <w:rsid w:val="00A9728C"/>
    <w:rsid w:val="00A974CC"/>
    <w:rsid w:val="00A97F20"/>
    <w:rsid w:val="00AA039E"/>
    <w:rsid w:val="00AA14BD"/>
    <w:rsid w:val="00AA316F"/>
    <w:rsid w:val="00AA383F"/>
    <w:rsid w:val="00AA3BD6"/>
    <w:rsid w:val="00AA4CA0"/>
    <w:rsid w:val="00AA5B2C"/>
    <w:rsid w:val="00AA6B1F"/>
    <w:rsid w:val="00AA7D0F"/>
    <w:rsid w:val="00AB0297"/>
    <w:rsid w:val="00AB06EA"/>
    <w:rsid w:val="00AB07F9"/>
    <w:rsid w:val="00AB0EC2"/>
    <w:rsid w:val="00AB4084"/>
    <w:rsid w:val="00AB4DA7"/>
    <w:rsid w:val="00AB5F66"/>
    <w:rsid w:val="00AC2251"/>
    <w:rsid w:val="00AC25E2"/>
    <w:rsid w:val="00AC306E"/>
    <w:rsid w:val="00AC3C16"/>
    <w:rsid w:val="00AC3CEA"/>
    <w:rsid w:val="00AC51AB"/>
    <w:rsid w:val="00AC7FB4"/>
    <w:rsid w:val="00AD434A"/>
    <w:rsid w:val="00AD5CCD"/>
    <w:rsid w:val="00AD6CD7"/>
    <w:rsid w:val="00AD7CA8"/>
    <w:rsid w:val="00AE4796"/>
    <w:rsid w:val="00AE61D6"/>
    <w:rsid w:val="00AE645E"/>
    <w:rsid w:val="00AE7268"/>
    <w:rsid w:val="00AE7CCC"/>
    <w:rsid w:val="00AE7DB5"/>
    <w:rsid w:val="00AF1225"/>
    <w:rsid w:val="00AF2666"/>
    <w:rsid w:val="00AF38C2"/>
    <w:rsid w:val="00AF4544"/>
    <w:rsid w:val="00AF5046"/>
    <w:rsid w:val="00AF6E99"/>
    <w:rsid w:val="00AF7215"/>
    <w:rsid w:val="00B00AF9"/>
    <w:rsid w:val="00B01645"/>
    <w:rsid w:val="00B01B67"/>
    <w:rsid w:val="00B01CBE"/>
    <w:rsid w:val="00B01F62"/>
    <w:rsid w:val="00B02B69"/>
    <w:rsid w:val="00B0366C"/>
    <w:rsid w:val="00B03E59"/>
    <w:rsid w:val="00B0487A"/>
    <w:rsid w:val="00B05C80"/>
    <w:rsid w:val="00B062E5"/>
    <w:rsid w:val="00B068EB"/>
    <w:rsid w:val="00B10E04"/>
    <w:rsid w:val="00B12106"/>
    <w:rsid w:val="00B12774"/>
    <w:rsid w:val="00B13194"/>
    <w:rsid w:val="00B13977"/>
    <w:rsid w:val="00B1460F"/>
    <w:rsid w:val="00B148D4"/>
    <w:rsid w:val="00B17BF6"/>
    <w:rsid w:val="00B20012"/>
    <w:rsid w:val="00B20B0F"/>
    <w:rsid w:val="00B21AB4"/>
    <w:rsid w:val="00B2220D"/>
    <w:rsid w:val="00B22C64"/>
    <w:rsid w:val="00B232B1"/>
    <w:rsid w:val="00B23335"/>
    <w:rsid w:val="00B2489D"/>
    <w:rsid w:val="00B254FA"/>
    <w:rsid w:val="00B27802"/>
    <w:rsid w:val="00B27A2C"/>
    <w:rsid w:val="00B307BF"/>
    <w:rsid w:val="00B30AEA"/>
    <w:rsid w:val="00B3114B"/>
    <w:rsid w:val="00B3174F"/>
    <w:rsid w:val="00B32B96"/>
    <w:rsid w:val="00B343CF"/>
    <w:rsid w:val="00B34B26"/>
    <w:rsid w:val="00B35F32"/>
    <w:rsid w:val="00B36D3B"/>
    <w:rsid w:val="00B36F87"/>
    <w:rsid w:val="00B405F7"/>
    <w:rsid w:val="00B427B0"/>
    <w:rsid w:val="00B42DFD"/>
    <w:rsid w:val="00B42FF6"/>
    <w:rsid w:val="00B432A8"/>
    <w:rsid w:val="00B434A3"/>
    <w:rsid w:val="00B43CDA"/>
    <w:rsid w:val="00B46A37"/>
    <w:rsid w:val="00B47CAE"/>
    <w:rsid w:val="00B5005B"/>
    <w:rsid w:val="00B51215"/>
    <w:rsid w:val="00B54A8C"/>
    <w:rsid w:val="00B54E2A"/>
    <w:rsid w:val="00B56616"/>
    <w:rsid w:val="00B5788C"/>
    <w:rsid w:val="00B61F9D"/>
    <w:rsid w:val="00B625B7"/>
    <w:rsid w:val="00B639B5"/>
    <w:rsid w:val="00B6428B"/>
    <w:rsid w:val="00B6547A"/>
    <w:rsid w:val="00B66492"/>
    <w:rsid w:val="00B704D9"/>
    <w:rsid w:val="00B7147E"/>
    <w:rsid w:val="00B71F98"/>
    <w:rsid w:val="00B72629"/>
    <w:rsid w:val="00B748FA"/>
    <w:rsid w:val="00B75EDB"/>
    <w:rsid w:val="00B7662F"/>
    <w:rsid w:val="00B7665B"/>
    <w:rsid w:val="00B76E81"/>
    <w:rsid w:val="00B7726C"/>
    <w:rsid w:val="00B823B4"/>
    <w:rsid w:val="00B82B45"/>
    <w:rsid w:val="00B83CE4"/>
    <w:rsid w:val="00B87EB3"/>
    <w:rsid w:val="00B87F4F"/>
    <w:rsid w:val="00B90A9C"/>
    <w:rsid w:val="00B90C06"/>
    <w:rsid w:val="00B91A31"/>
    <w:rsid w:val="00B92ABB"/>
    <w:rsid w:val="00B945DE"/>
    <w:rsid w:val="00B95E0C"/>
    <w:rsid w:val="00B96C8E"/>
    <w:rsid w:val="00BA07DE"/>
    <w:rsid w:val="00BA140E"/>
    <w:rsid w:val="00BA43A7"/>
    <w:rsid w:val="00BA4F0D"/>
    <w:rsid w:val="00BA57AF"/>
    <w:rsid w:val="00BA5B07"/>
    <w:rsid w:val="00BA63E5"/>
    <w:rsid w:val="00BA670A"/>
    <w:rsid w:val="00BA74FD"/>
    <w:rsid w:val="00BA7B22"/>
    <w:rsid w:val="00BB031F"/>
    <w:rsid w:val="00BB0850"/>
    <w:rsid w:val="00BB1BCE"/>
    <w:rsid w:val="00BB41CB"/>
    <w:rsid w:val="00BB4470"/>
    <w:rsid w:val="00BB5C24"/>
    <w:rsid w:val="00BB6515"/>
    <w:rsid w:val="00BB67A9"/>
    <w:rsid w:val="00BB6BC7"/>
    <w:rsid w:val="00BC15AF"/>
    <w:rsid w:val="00BC3257"/>
    <w:rsid w:val="00BC3A1F"/>
    <w:rsid w:val="00BC3C8D"/>
    <w:rsid w:val="00BC412E"/>
    <w:rsid w:val="00BC4A50"/>
    <w:rsid w:val="00BC52FC"/>
    <w:rsid w:val="00BC6B2B"/>
    <w:rsid w:val="00BD09C2"/>
    <w:rsid w:val="00BD1965"/>
    <w:rsid w:val="00BD2E90"/>
    <w:rsid w:val="00BD5DEF"/>
    <w:rsid w:val="00BD6473"/>
    <w:rsid w:val="00BD7B62"/>
    <w:rsid w:val="00BE0748"/>
    <w:rsid w:val="00BE1513"/>
    <w:rsid w:val="00BE1543"/>
    <w:rsid w:val="00BE1D8F"/>
    <w:rsid w:val="00BE24CD"/>
    <w:rsid w:val="00BE2B10"/>
    <w:rsid w:val="00BE3BFA"/>
    <w:rsid w:val="00BE4BD4"/>
    <w:rsid w:val="00BE4D2D"/>
    <w:rsid w:val="00BE5023"/>
    <w:rsid w:val="00BE534B"/>
    <w:rsid w:val="00BE60F6"/>
    <w:rsid w:val="00BF0961"/>
    <w:rsid w:val="00BF1A1D"/>
    <w:rsid w:val="00BF1C81"/>
    <w:rsid w:val="00BF23C5"/>
    <w:rsid w:val="00BF2DB8"/>
    <w:rsid w:val="00BF2F09"/>
    <w:rsid w:val="00BF3B9E"/>
    <w:rsid w:val="00BF540E"/>
    <w:rsid w:val="00BF5FF4"/>
    <w:rsid w:val="00BF642F"/>
    <w:rsid w:val="00BF6873"/>
    <w:rsid w:val="00BF7C35"/>
    <w:rsid w:val="00C01D43"/>
    <w:rsid w:val="00C02D56"/>
    <w:rsid w:val="00C032D1"/>
    <w:rsid w:val="00C03923"/>
    <w:rsid w:val="00C03B15"/>
    <w:rsid w:val="00C03F9E"/>
    <w:rsid w:val="00C051A8"/>
    <w:rsid w:val="00C052C0"/>
    <w:rsid w:val="00C07DC9"/>
    <w:rsid w:val="00C11FC3"/>
    <w:rsid w:val="00C127AA"/>
    <w:rsid w:val="00C12E47"/>
    <w:rsid w:val="00C13CC9"/>
    <w:rsid w:val="00C14C9A"/>
    <w:rsid w:val="00C15492"/>
    <w:rsid w:val="00C170E1"/>
    <w:rsid w:val="00C17120"/>
    <w:rsid w:val="00C2345E"/>
    <w:rsid w:val="00C24523"/>
    <w:rsid w:val="00C252A8"/>
    <w:rsid w:val="00C26A77"/>
    <w:rsid w:val="00C27374"/>
    <w:rsid w:val="00C273C3"/>
    <w:rsid w:val="00C277C7"/>
    <w:rsid w:val="00C315F0"/>
    <w:rsid w:val="00C31835"/>
    <w:rsid w:val="00C32A5F"/>
    <w:rsid w:val="00C34413"/>
    <w:rsid w:val="00C34804"/>
    <w:rsid w:val="00C34E40"/>
    <w:rsid w:val="00C3679E"/>
    <w:rsid w:val="00C371B9"/>
    <w:rsid w:val="00C37521"/>
    <w:rsid w:val="00C4039D"/>
    <w:rsid w:val="00C4169D"/>
    <w:rsid w:val="00C45062"/>
    <w:rsid w:val="00C4518F"/>
    <w:rsid w:val="00C45204"/>
    <w:rsid w:val="00C452DF"/>
    <w:rsid w:val="00C45A9A"/>
    <w:rsid w:val="00C45B5B"/>
    <w:rsid w:val="00C46C45"/>
    <w:rsid w:val="00C46F6E"/>
    <w:rsid w:val="00C47305"/>
    <w:rsid w:val="00C51FB0"/>
    <w:rsid w:val="00C541D9"/>
    <w:rsid w:val="00C55A82"/>
    <w:rsid w:val="00C56047"/>
    <w:rsid w:val="00C56A70"/>
    <w:rsid w:val="00C56CC8"/>
    <w:rsid w:val="00C5798F"/>
    <w:rsid w:val="00C608B2"/>
    <w:rsid w:val="00C60E15"/>
    <w:rsid w:val="00C62BA3"/>
    <w:rsid w:val="00C63BD4"/>
    <w:rsid w:val="00C646E5"/>
    <w:rsid w:val="00C64F66"/>
    <w:rsid w:val="00C6548B"/>
    <w:rsid w:val="00C65BCB"/>
    <w:rsid w:val="00C668F3"/>
    <w:rsid w:val="00C67E92"/>
    <w:rsid w:val="00C67FCC"/>
    <w:rsid w:val="00C70E54"/>
    <w:rsid w:val="00C71B21"/>
    <w:rsid w:val="00C728D4"/>
    <w:rsid w:val="00C74B45"/>
    <w:rsid w:val="00C74BA3"/>
    <w:rsid w:val="00C75A36"/>
    <w:rsid w:val="00C80888"/>
    <w:rsid w:val="00C810BA"/>
    <w:rsid w:val="00C821EC"/>
    <w:rsid w:val="00C85519"/>
    <w:rsid w:val="00C85EBE"/>
    <w:rsid w:val="00C8609D"/>
    <w:rsid w:val="00C914CD"/>
    <w:rsid w:val="00C93D7E"/>
    <w:rsid w:val="00CA0DD0"/>
    <w:rsid w:val="00CA3737"/>
    <w:rsid w:val="00CA398E"/>
    <w:rsid w:val="00CA3EEB"/>
    <w:rsid w:val="00CA4CA0"/>
    <w:rsid w:val="00CB0CA0"/>
    <w:rsid w:val="00CB1FBE"/>
    <w:rsid w:val="00CB20C8"/>
    <w:rsid w:val="00CB2942"/>
    <w:rsid w:val="00CB35B3"/>
    <w:rsid w:val="00CB5AE8"/>
    <w:rsid w:val="00CB5B90"/>
    <w:rsid w:val="00CB67DE"/>
    <w:rsid w:val="00CB71F4"/>
    <w:rsid w:val="00CB7D18"/>
    <w:rsid w:val="00CC0B74"/>
    <w:rsid w:val="00CC13DD"/>
    <w:rsid w:val="00CC1BE5"/>
    <w:rsid w:val="00CC2236"/>
    <w:rsid w:val="00CC2A17"/>
    <w:rsid w:val="00CC318D"/>
    <w:rsid w:val="00CC33E8"/>
    <w:rsid w:val="00CC34FC"/>
    <w:rsid w:val="00CC398C"/>
    <w:rsid w:val="00CC3D69"/>
    <w:rsid w:val="00CC3EDA"/>
    <w:rsid w:val="00CC6103"/>
    <w:rsid w:val="00CC6DE7"/>
    <w:rsid w:val="00CC73F0"/>
    <w:rsid w:val="00CC747A"/>
    <w:rsid w:val="00CC74BF"/>
    <w:rsid w:val="00CC7EC2"/>
    <w:rsid w:val="00CD0623"/>
    <w:rsid w:val="00CD179E"/>
    <w:rsid w:val="00CD3DCE"/>
    <w:rsid w:val="00CD4660"/>
    <w:rsid w:val="00CD4A40"/>
    <w:rsid w:val="00CD5BE9"/>
    <w:rsid w:val="00CD6544"/>
    <w:rsid w:val="00CD67F5"/>
    <w:rsid w:val="00CD6C63"/>
    <w:rsid w:val="00CE02CD"/>
    <w:rsid w:val="00CE0C8E"/>
    <w:rsid w:val="00CE1808"/>
    <w:rsid w:val="00CE2D45"/>
    <w:rsid w:val="00CE3216"/>
    <w:rsid w:val="00CE43EC"/>
    <w:rsid w:val="00CE56AF"/>
    <w:rsid w:val="00CE637A"/>
    <w:rsid w:val="00CE75D3"/>
    <w:rsid w:val="00CF0DF5"/>
    <w:rsid w:val="00CF1ED8"/>
    <w:rsid w:val="00CF33CD"/>
    <w:rsid w:val="00CF4B24"/>
    <w:rsid w:val="00CF4FEE"/>
    <w:rsid w:val="00CF53D1"/>
    <w:rsid w:val="00CF5C06"/>
    <w:rsid w:val="00CF7970"/>
    <w:rsid w:val="00D01882"/>
    <w:rsid w:val="00D0321A"/>
    <w:rsid w:val="00D05F60"/>
    <w:rsid w:val="00D07211"/>
    <w:rsid w:val="00D077F5"/>
    <w:rsid w:val="00D07916"/>
    <w:rsid w:val="00D1038A"/>
    <w:rsid w:val="00D10E55"/>
    <w:rsid w:val="00D119F0"/>
    <w:rsid w:val="00D12DDA"/>
    <w:rsid w:val="00D140C2"/>
    <w:rsid w:val="00D17CD0"/>
    <w:rsid w:val="00D2118F"/>
    <w:rsid w:val="00D21EBD"/>
    <w:rsid w:val="00D25313"/>
    <w:rsid w:val="00D25B69"/>
    <w:rsid w:val="00D31B0C"/>
    <w:rsid w:val="00D347D2"/>
    <w:rsid w:val="00D34ADA"/>
    <w:rsid w:val="00D352CE"/>
    <w:rsid w:val="00D357FA"/>
    <w:rsid w:val="00D35C56"/>
    <w:rsid w:val="00D37934"/>
    <w:rsid w:val="00D40294"/>
    <w:rsid w:val="00D44001"/>
    <w:rsid w:val="00D44A68"/>
    <w:rsid w:val="00D44AC8"/>
    <w:rsid w:val="00D46E1B"/>
    <w:rsid w:val="00D508C0"/>
    <w:rsid w:val="00D50AED"/>
    <w:rsid w:val="00D51881"/>
    <w:rsid w:val="00D53E96"/>
    <w:rsid w:val="00D54D6B"/>
    <w:rsid w:val="00D55F5C"/>
    <w:rsid w:val="00D56EA6"/>
    <w:rsid w:val="00D57DFF"/>
    <w:rsid w:val="00D62155"/>
    <w:rsid w:val="00D621F1"/>
    <w:rsid w:val="00D62910"/>
    <w:rsid w:val="00D634D2"/>
    <w:rsid w:val="00D64569"/>
    <w:rsid w:val="00D646DA"/>
    <w:rsid w:val="00D64ED4"/>
    <w:rsid w:val="00D661C8"/>
    <w:rsid w:val="00D6692F"/>
    <w:rsid w:val="00D66E61"/>
    <w:rsid w:val="00D6739C"/>
    <w:rsid w:val="00D67F85"/>
    <w:rsid w:val="00D701DA"/>
    <w:rsid w:val="00D702D3"/>
    <w:rsid w:val="00D70422"/>
    <w:rsid w:val="00D71270"/>
    <w:rsid w:val="00D73226"/>
    <w:rsid w:val="00D7600C"/>
    <w:rsid w:val="00D76022"/>
    <w:rsid w:val="00D7639A"/>
    <w:rsid w:val="00D77205"/>
    <w:rsid w:val="00D77599"/>
    <w:rsid w:val="00D806C7"/>
    <w:rsid w:val="00D80837"/>
    <w:rsid w:val="00D823F5"/>
    <w:rsid w:val="00D82D80"/>
    <w:rsid w:val="00D841D5"/>
    <w:rsid w:val="00D86FE5"/>
    <w:rsid w:val="00D90992"/>
    <w:rsid w:val="00D9171B"/>
    <w:rsid w:val="00D917AD"/>
    <w:rsid w:val="00D91BA5"/>
    <w:rsid w:val="00D92C3C"/>
    <w:rsid w:val="00D940E2"/>
    <w:rsid w:val="00D946FF"/>
    <w:rsid w:val="00DA0049"/>
    <w:rsid w:val="00DA0EFC"/>
    <w:rsid w:val="00DA3794"/>
    <w:rsid w:val="00DA5462"/>
    <w:rsid w:val="00DA5490"/>
    <w:rsid w:val="00DA6863"/>
    <w:rsid w:val="00DB1D65"/>
    <w:rsid w:val="00DB2EBC"/>
    <w:rsid w:val="00DB34B1"/>
    <w:rsid w:val="00DB54E2"/>
    <w:rsid w:val="00DB5FDB"/>
    <w:rsid w:val="00DC1DD3"/>
    <w:rsid w:val="00DC206F"/>
    <w:rsid w:val="00DC2C38"/>
    <w:rsid w:val="00DC3355"/>
    <w:rsid w:val="00DC3ECF"/>
    <w:rsid w:val="00DC42D5"/>
    <w:rsid w:val="00DC5648"/>
    <w:rsid w:val="00DC6660"/>
    <w:rsid w:val="00DD0914"/>
    <w:rsid w:val="00DD1E22"/>
    <w:rsid w:val="00DD59F5"/>
    <w:rsid w:val="00DD6A70"/>
    <w:rsid w:val="00DD6E13"/>
    <w:rsid w:val="00DE0BA6"/>
    <w:rsid w:val="00DE209A"/>
    <w:rsid w:val="00DE2C79"/>
    <w:rsid w:val="00DE5064"/>
    <w:rsid w:val="00DE7048"/>
    <w:rsid w:val="00DE74A0"/>
    <w:rsid w:val="00DF437A"/>
    <w:rsid w:val="00DF5C21"/>
    <w:rsid w:val="00DF6ABB"/>
    <w:rsid w:val="00E0005A"/>
    <w:rsid w:val="00E01C19"/>
    <w:rsid w:val="00E04729"/>
    <w:rsid w:val="00E06E24"/>
    <w:rsid w:val="00E11B12"/>
    <w:rsid w:val="00E1233A"/>
    <w:rsid w:val="00E13057"/>
    <w:rsid w:val="00E160D1"/>
    <w:rsid w:val="00E17387"/>
    <w:rsid w:val="00E20E2F"/>
    <w:rsid w:val="00E228F8"/>
    <w:rsid w:val="00E22E25"/>
    <w:rsid w:val="00E26960"/>
    <w:rsid w:val="00E26DBB"/>
    <w:rsid w:val="00E277E6"/>
    <w:rsid w:val="00E3057F"/>
    <w:rsid w:val="00E31AC6"/>
    <w:rsid w:val="00E323E0"/>
    <w:rsid w:val="00E3403E"/>
    <w:rsid w:val="00E342A6"/>
    <w:rsid w:val="00E34919"/>
    <w:rsid w:val="00E356D5"/>
    <w:rsid w:val="00E4106A"/>
    <w:rsid w:val="00E41D91"/>
    <w:rsid w:val="00E434C8"/>
    <w:rsid w:val="00E45CEB"/>
    <w:rsid w:val="00E517B5"/>
    <w:rsid w:val="00E51937"/>
    <w:rsid w:val="00E51AAE"/>
    <w:rsid w:val="00E5497A"/>
    <w:rsid w:val="00E57FEE"/>
    <w:rsid w:val="00E60C2B"/>
    <w:rsid w:val="00E611F6"/>
    <w:rsid w:val="00E61EBA"/>
    <w:rsid w:val="00E647DF"/>
    <w:rsid w:val="00E64AA7"/>
    <w:rsid w:val="00E65A39"/>
    <w:rsid w:val="00E65D6F"/>
    <w:rsid w:val="00E66777"/>
    <w:rsid w:val="00E66F82"/>
    <w:rsid w:val="00E709AC"/>
    <w:rsid w:val="00E724F3"/>
    <w:rsid w:val="00E73985"/>
    <w:rsid w:val="00E75271"/>
    <w:rsid w:val="00E76372"/>
    <w:rsid w:val="00E767FC"/>
    <w:rsid w:val="00E809B7"/>
    <w:rsid w:val="00E81234"/>
    <w:rsid w:val="00E83274"/>
    <w:rsid w:val="00E83798"/>
    <w:rsid w:val="00E84372"/>
    <w:rsid w:val="00E85132"/>
    <w:rsid w:val="00E8621D"/>
    <w:rsid w:val="00E873CC"/>
    <w:rsid w:val="00E87517"/>
    <w:rsid w:val="00E910F2"/>
    <w:rsid w:val="00E92086"/>
    <w:rsid w:val="00E92AA7"/>
    <w:rsid w:val="00E93113"/>
    <w:rsid w:val="00E9371E"/>
    <w:rsid w:val="00E94D45"/>
    <w:rsid w:val="00E94E11"/>
    <w:rsid w:val="00E9506E"/>
    <w:rsid w:val="00E95565"/>
    <w:rsid w:val="00E96787"/>
    <w:rsid w:val="00E96D71"/>
    <w:rsid w:val="00E976E5"/>
    <w:rsid w:val="00EA1601"/>
    <w:rsid w:val="00EA17B4"/>
    <w:rsid w:val="00EA1A6C"/>
    <w:rsid w:val="00EA1C28"/>
    <w:rsid w:val="00EA2652"/>
    <w:rsid w:val="00EA2EC5"/>
    <w:rsid w:val="00EA37B8"/>
    <w:rsid w:val="00EA6C47"/>
    <w:rsid w:val="00EA6E1F"/>
    <w:rsid w:val="00EA7DAF"/>
    <w:rsid w:val="00EB0D00"/>
    <w:rsid w:val="00EB1B16"/>
    <w:rsid w:val="00EB2762"/>
    <w:rsid w:val="00EB2777"/>
    <w:rsid w:val="00EB3E41"/>
    <w:rsid w:val="00EB406F"/>
    <w:rsid w:val="00EB5748"/>
    <w:rsid w:val="00EB647C"/>
    <w:rsid w:val="00EB66B6"/>
    <w:rsid w:val="00EC0491"/>
    <w:rsid w:val="00EC15D1"/>
    <w:rsid w:val="00EC566F"/>
    <w:rsid w:val="00EC67B5"/>
    <w:rsid w:val="00EC69B2"/>
    <w:rsid w:val="00EC6FA8"/>
    <w:rsid w:val="00EC7163"/>
    <w:rsid w:val="00ED09B6"/>
    <w:rsid w:val="00ED4783"/>
    <w:rsid w:val="00ED530A"/>
    <w:rsid w:val="00ED5339"/>
    <w:rsid w:val="00ED59CE"/>
    <w:rsid w:val="00ED66CF"/>
    <w:rsid w:val="00ED7533"/>
    <w:rsid w:val="00ED7609"/>
    <w:rsid w:val="00ED7D89"/>
    <w:rsid w:val="00EE0E1B"/>
    <w:rsid w:val="00EE1261"/>
    <w:rsid w:val="00EE1DF7"/>
    <w:rsid w:val="00EE2693"/>
    <w:rsid w:val="00EE4252"/>
    <w:rsid w:val="00EE5160"/>
    <w:rsid w:val="00EE5349"/>
    <w:rsid w:val="00EE5B36"/>
    <w:rsid w:val="00EE5E13"/>
    <w:rsid w:val="00EE5FC4"/>
    <w:rsid w:val="00EE70C0"/>
    <w:rsid w:val="00EE786B"/>
    <w:rsid w:val="00EF0457"/>
    <w:rsid w:val="00EF0AE8"/>
    <w:rsid w:val="00EF26AF"/>
    <w:rsid w:val="00EF4FA6"/>
    <w:rsid w:val="00F00BC3"/>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14DF"/>
    <w:rsid w:val="00F21CA1"/>
    <w:rsid w:val="00F233C7"/>
    <w:rsid w:val="00F2432E"/>
    <w:rsid w:val="00F24520"/>
    <w:rsid w:val="00F25263"/>
    <w:rsid w:val="00F26225"/>
    <w:rsid w:val="00F27E38"/>
    <w:rsid w:val="00F30CB3"/>
    <w:rsid w:val="00F3218E"/>
    <w:rsid w:val="00F32193"/>
    <w:rsid w:val="00F322D9"/>
    <w:rsid w:val="00F336D8"/>
    <w:rsid w:val="00F33848"/>
    <w:rsid w:val="00F339C1"/>
    <w:rsid w:val="00F353D4"/>
    <w:rsid w:val="00F35EAB"/>
    <w:rsid w:val="00F36035"/>
    <w:rsid w:val="00F366BE"/>
    <w:rsid w:val="00F40714"/>
    <w:rsid w:val="00F419C7"/>
    <w:rsid w:val="00F43900"/>
    <w:rsid w:val="00F44FCC"/>
    <w:rsid w:val="00F45222"/>
    <w:rsid w:val="00F4776D"/>
    <w:rsid w:val="00F479CF"/>
    <w:rsid w:val="00F47A6B"/>
    <w:rsid w:val="00F5057E"/>
    <w:rsid w:val="00F52189"/>
    <w:rsid w:val="00F53105"/>
    <w:rsid w:val="00F53A3A"/>
    <w:rsid w:val="00F53C83"/>
    <w:rsid w:val="00F53DFD"/>
    <w:rsid w:val="00F551AA"/>
    <w:rsid w:val="00F55870"/>
    <w:rsid w:val="00F55E28"/>
    <w:rsid w:val="00F56687"/>
    <w:rsid w:val="00F56E72"/>
    <w:rsid w:val="00F571FD"/>
    <w:rsid w:val="00F600C2"/>
    <w:rsid w:val="00F60710"/>
    <w:rsid w:val="00F60B37"/>
    <w:rsid w:val="00F61D31"/>
    <w:rsid w:val="00F62895"/>
    <w:rsid w:val="00F62B9F"/>
    <w:rsid w:val="00F64BB7"/>
    <w:rsid w:val="00F66882"/>
    <w:rsid w:val="00F728AB"/>
    <w:rsid w:val="00F75A1F"/>
    <w:rsid w:val="00F77760"/>
    <w:rsid w:val="00F77E16"/>
    <w:rsid w:val="00F81416"/>
    <w:rsid w:val="00F8194A"/>
    <w:rsid w:val="00F81E47"/>
    <w:rsid w:val="00F8215B"/>
    <w:rsid w:val="00F82DCA"/>
    <w:rsid w:val="00F849BB"/>
    <w:rsid w:val="00F84BC3"/>
    <w:rsid w:val="00F86BC9"/>
    <w:rsid w:val="00F875F3"/>
    <w:rsid w:val="00F91AF2"/>
    <w:rsid w:val="00F9239E"/>
    <w:rsid w:val="00F92C3E"/>
    <w:rsid w:val="00F9504E"/>
    <w:rsid w:val="00F955B1"/>
    <w:rsid w:val="00F96AB6"/>
    <w:rsid w:val="00F97296"/>
    <w:rsid w:val="00FA0301"/>
    <w:rsid w:val="00FA07F3"/>
    <w:rsid w:val="00FA1CB5"/>
    <w:rsid w:val="00FA30F2"/>
    <w:rsid w:val="00FA414C"/>
    <w:rsid w:val="00FA5F41"/>
    <w:rsid w:val="00FA6DD9"/>
    <w:rsid w:val="00FA7585"/>
    <w:rsid w:val="00FB0C16"/>
    <w:rsid w:val="00FB1099"/>
    <w:rsid w:val="00FB2E1B"/>
    <w:rsid w:val="00FB5549"/>
    <w:rsid w:val="00FB6815"/>
    <w:rsid w:val="00FB7908"/>
    <w:rsid w:val="00FC0136"/>
    <w:rsid w:val="00FC0279"/>
    <w:rsid w:val="00FC08CB"/>
    <w:rsid w:val="00FC286D"/>
    <w:rsid w:val="00FC2F4D"/>
    <w:rsid w:val="00FC4203"/>
    <w:rsid w:val="00FC4A54"/>
    <w:rsid w:val="00FC5723"/>
    <w:rsid w:val="00FC57BD"/>
    <w:rsid w:val="00FC6C18"/>
    <w:rsid w:val="00FC7B77"/>
    <w:rsid w:val="00FC7CED"/>
    <w:rsid w:val="00FC7E65"/>
    <w:rsid w:val="00FD0135"/>
    <w:rsid w:val="00FD077B"/>
    <w:rsid w:val="00FD14EF"/>
    <w:rsid w:val="00FD183E"/>
    <w:rsid w:val="00FD1EE4"/>
    <w:rsid w:val="00FD4B07"/>
    <w:rsid w:val="00FD59CE"/>
    <w:rsid w:val="00FD6482"/>
    <w:rsid w:val="00FE0604"/>
    <w:rsid w:val="00FE069F"/>
    <w:rsid w:val="00FE0A45"/>
    <w:rsid w:val="00FE0B58"/>
    <w:rsid w:val="00FE46EA"/>
    <w:rsid w:val="00FE4B79"/>
    <w:rsid w:val="00FE4F70"/>
    <w:rsid w:val="00FE4FBE"/>
    <w:rsid w:val="00FE505B"/>
    <w:rsid w:val="00FE73BC"/>
    <w:rsid w:val="00FF0339"/>
    <w:rsid w:val="00FF181D"/>
    <w:rsid w:val="00FF36BC"/>
    <w:rsid w:val="00FF452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9792B3"/>
  <w15:docId w15:val="{05266CF6-0A28-4995-901E-B1455182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456243"/>
    <w:pPr>
      <w:keepNext/>
      <w:keepLines/>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243"/>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 w:type="paragraph" w:customStyle="1" w:styleId="TableParagraph">
    <w:name w:val="Table Paragraph"/>
    <w:basedOn w:val="Normal"/>
    <w:uiPriority w:val="1"/>
    <w:qFormat/>
    <w:rsid w:val="00DD6A70"/>
    <w:pPr>
      <w:widowControl w:val="0"/>
      <w:spacing w:before="0"/>
    </w:pPr>
    <w:rPr>
      <w:rFonts w:asciiTheme="minorHAnsi" w:eastAsiaTheme="minorHAnsi" w:hAnsiTheme="minorHAnsi" w:cstheme="minorBidi"/>
    </w:rPr>
  </w:style>
  <w:style w:type="character" w:styleId="Strong">
    <w:name w:val="Strong"/>
    <w:basedOn w:val="DefaultParagraphFont"/>
    <w:uiPriority w:val="22"/>
    <w:qFormat/>
    <w:rsid w:val="00456243"/>
    <w:rPr>
      <w:b/>
      <w:bCs/>
    </w:rPr>
  </w:style>
  <w:style w:type="paragraph" w:styleId="PlainText">
    <w:name w:val="Plain Text"/>
    <w:basedOn w:val="Normal"/>
    <w:link w:val="PlainTextChar"/>
    <w:uiPriority w:val="99"/>
    <w:unhideWhenUsed/>
    <w:rsid w:val="002A3DD6"/>
    <w:pPr>
      <w:spacing w:before="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A3DD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98988">
      <w:bodyDiv w:val="1"/>
      <w:marLeft w:val="0"/>
      <w:marRight w:val="0"/>
      <w:marTop w:val="0"/>
      <w:marBottom w:val="0"/>
      <w:divBdr>
        <w:top w:val="none" w:sz="0" w:space="0" w:color="auto"/>
        <w:left w:val="none" w:sz="0" w:space="0" w:color="auto"/>
        <w:bottom w:val="none" w:sz="0" w:space="0" w:color="auto"/>
        <w:right w:val="none" w:sz="0" w:space="0" w:color="auto"/>
      </w:divBdr>
    </w:div>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95567806">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8402500">
      <w:bodyDiv w:val="1"/>
      <w:marLeft w:val="0"/>
      <w:marRight w:val="0"/>
      <w:marTop w:val="0"/>
      <w:marBottom w:val="0"/>
      <w:divBdr>
        <w:top w:val="none" w:sz="0" w:space="0" w:color="auto"/>
        <w:left w:val="none" w:sz="0" w:space="0" w:color="auto"/>
        <w:bottom w:val="none" w:sz="0" w:space="0" w:color="auto"/>
        <w:right w:val="none" w:sz="0" w:space="0" w:color="auto"/>
      </w:divBdr>
    </w:div>
    <w:div w:id="129716866">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836431">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498232481">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551160366">
      <w:bodyDiv w:val="1"/>
      <w:marLeft w:val="0"/>
      <w:marRight w:val="0"/>
      <w:marTop w:val="0"/>
      <w:marBottom w:val="0"/>
      <w:divBdr>
        <w:top w:val="none" w:sz="0" w:space="0" w:color="auto"/>
        <w:left w:val="none" w:sz="0" w:space="0" w:color="auto"/>
        <w:bottom w:val="none" w:sz="0" w:space="0" w:color="auto"/>
        <w:right w:val="none" w:sz="0" w:space="0" w:color="auto"/>
      </w:divBdr>
    </w:div>
    <w:div w:id="607932174">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872576323">
      <w:bodyDiv w:val="1"/>
      <w:marLeft w:val="0"/>
      <w:marRight w:val="0"/>
      <w:marTop w:val="0"/>
      <w:marBottom w:val="0"/>
      <w:divBdr>
        <w:top w:val="none" w:sz="0" w:space="0" w:color="auto"/>
        <w:left w:val="none" w:sz="0" w:space="0" w:color="auto"/>
        <w:bottom w:val="none" w:sz="0" w:space="0" w:color="auto"/>
        <w:right w:val="none" w:sz="0" w:space="0" w:color="auto"/>
      </w:divBdr>
    </w:div>
    <w:div w:id="931088038">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095787823">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135365876">
      <w:bodyDiv w:val="1"/>
      <w:marLeft w:val="0"/>
      <w:marRight w:val="0"/>
      <w:marTop w:val="0"/>
      <w:marBottom w:val="0"/>
      <w:divBdr>
        <w:top w:val="none" w:sz="0" w:space="0" w:color="auto"/>
        <w:left w:val="none" w:sz="0" w:space="0" w:color="auto"/>
        <w:bottom w:val="none" w:sz="0" w:space="0" w:color="auto"/>
        <w:right w:val="none" w:sz="0" w:space="0" w:color="auto"/>
      </w:divBdr>
    </w:div>
    <w:div w:id="1222445632">
      <w:bodyDiv w:val="1"/>
      <w:marLeft w:val="0"/>
      <w:marRight w:val="0"/>
      <w:marTop w:val="0"/>
      <w:marBottom w:val="0"/>
      <w:divBdr>
        <w:top w:val="none" w:sz="0" w:space="0" w:color="auto"/>
        <w:left w:val="none" w:sz="0" w:space="0" w:color="auto"/>
        <w:bottom w:val="none" w:sz="0" w:space="0" w:color="auto"/>
        <w:right w:val="none" w:sz="0" w:space="0" w:color="auto"/>
      </w:divBdr>
    </w:div>
    <w:div w:id="126237497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694188735">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892032154">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0693636">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6A1C93DBE82494B9A555470F20084A7" ma:contentTypeVersion="2" ma:contentTypeDescription="Create a new document." ma:contentTypeScope="" ma:versionID="8b11bbd8d9462cf94daf63d116a2e79e">
  <xsd:schema xmlns:xsd="http://www.w3.org/2001/XMLSchema" xmlns:xs="http://www.w3.org/2001/XMLSchema" xmlns:p="http://schemas.microsoft.com/office/2006/metadata/properties" xmlns:ns2="c88a5431-1bcf-47e0-8825-5d2a39fd4550" targetNamespace="http://schemas.microsoft.com/office/2006/metadata/properties" ma:root="true" ma:fieldsID="0878d1a14737f9e392e6cc494f282eef" ns2:_="">
    <xsd:import namespace="c88a5431-1bcf-47e0-8825-5d2a39fd455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a5431-1bcf-47e0-8825-5d2a39fd45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F139B-C30B-40BB-8D17-84D6700064CD}">
  <ds:schemaRefs>
    <ds:schemaRef ds:uri="http://schemas.microsoft.com/sharepoint/v3/contenttype/forms"/>
  </ds:schemaRefs>
</ds:datastoreItem>
</file>

<file path=customXml/itemProps2.xml><?xml version="1.0" encoding="utf-8"?>
<ds:datastoreItem xmlns:ds="http://schemas.openxmlformats.org/officeDocument/2006/customXml" ds:itemID="{73482DF0-1467-4134-99D5-F48E3A91D9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F51A61-2C99-41CD-89ED-47316A8988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a5431-1bcf-47e0-8825-5d2a39fd45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70C261-F2B3-41BF-B92E-4306B6E5B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451</TotalTime>
  <Pages>78</Pages>
  <Words>23267</Words>
  <Characters>132626</Characters>
  <Application>Microsoft Office Word</Application>
  <DocSecurity>0</DocSecurity>
  <Lines>1105</Lines>
  <Paragraphs>311</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155582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Brandt Redd</cp:lastModifiedBy>
  <cp:revision>32</cp:revision>
  <cp:lastPrinted>2018-09-28T00:02:00Z</cp:lastPrinted>
  <dcterms:created xsi:type="dcterms:W3CDTF">2016-06-07T19:41:00Z</dcterms:created>
  <dcterms:modified xsi:type="dcterms:W3CDTF">2018-09-28T00:03:00Z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y fmtid="{D5CDD505-2E9C-101B-9397-08002B2CF9AE}" pid="8" name="ContentTypeId">
    <vt:lpwstr>0x01010076A1C93DBE82494B9A555470F20084A7</vt:lpwstr>
  </property>
</Properties>
</file>