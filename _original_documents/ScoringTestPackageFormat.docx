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D5FC8" w14:textId="7055B75D" w:rsidR="00CB20C8" w:rsidRDefault="007C5216" w:rsidP="00CB20C8">
      <w:pPr>
        <w:jc w:val="center"/>
        <w:rPr>
          <w:rFonts w:eastAsiaTheme="majorEastAsia"/>
          <w:b/>
          <w:spacing w:val="5"/>
          <w:kern w:val="28"/>
          <w:sz w:val="28"/>
          <w:szCs w:val="28"/>
        </w:rPr>
      </w:pPr>
      <w:r w:rsidRPr="007C5216">
        <w:rPr>
          <w:rFonts w:eastAsiaTheme="majorEastAsia"/>
          <w:b/>
          <w:spacing w:val="5"/>
          <w:kern w:val="28"/>
          <w:sz w:val="28"/>
          <w:szCs w:val="28"/>
        </w:rPr>
        <w:t>SMARTERAPP SPECIFICATION</w:t>
      </w:r>
    </w:p>
    <w:p w14:paraId="28104430" w14:textId="77777777" w:rsidR="007C5216" w:rsidRPr="000A1CD7" w:rsidRDefault="007C5216" w:rsidP="00CB20C8">
      <w:pPr>
        <w:jc w:val="center"/>
        <w:rPr>
          <w:rFonts w:eastAsiaTheme="majorEastAsia"/>
          <w:b/>
          <w:spacing w:val="5"/>
          <w:kern w:val="28"/>
          <w:sz w:val="28"/>
          <w:szCs w:val="28"/>
        </w:rPr>
      </w:pPr>
      <w:r>
        <w:rPr>
          <w:rFonts w:eastAsiaTheme="majorEastAsia"/>
          <w:b/>
          <w:spacing w:val="5"/>
          <w:kern w:val="28"/>
          <w:sz w:val="28"/>
          <w:szCs w:val="28"/>
        </w:rPr>
        <w:t>for</w:t>
      </w:r>
    </w:p>
    <w:p w14:paraId="59B5E8F7" w14:textId="541AF2C9" w:rsidR="005E3294" w:rsidRDefault="0044219F" w:rsidP="007C5216">
      <w:pPr>
        <w:jc w:val="center"/>
        <w:rPr>
          <w:rFonts w:eastAsiaTheme="majorEastAsia"/>
          <w:b/>
          <w:spacing w:val="5"/>
          <w:kern w:val="28"/>
          <w:sz w:val="28"/>
          <w:szCs w:val="28"/>
        </w:rPr>
      </w:pPr>
      <w:r>
        <w:rPr>
          <w:rFonts w:eastAsiaTheme="majorEastAsia"/>
          <w:b/>
          <w:spacing w:val="5"/>
          <w:kern w:val="28"/>
          <w:sz w:val="28"/>
          <w:szCs w:val="28"/>
        </w:rPr>
        <w:t>SCORING</w:t>
      </w:r>
      <w:r w:rsidR="00225393">
        <w:rPr>
          <w:rFonts w:eastAsiaTheme="majorEastAsia"/>
          <w:b/>
          <w:spacing w:val="5"/>
          <w:kern w:val="28"/>
          <w:sz w:val="28"/>
          <w:szCs w:val="28"/>
        </w:rPr>
        <w:t xml:space="preserve"> </w:t>
      </w:r>
      <w:r w:rsidR="005E3294">
        <w:rPr>
          <w:rFonts w:eastAsiaTheme="majorEastAsia"/>
          <w:b/>
          <w:spacing w:val="5"/>
          <w:kern w:val="28"/>
          <w:sz w:val="28"/>
          <w:szCs w:val="28"/>
        </w:rPr>
        <w:t xml:space="preserve">TEST </w:t>
      </w:r>
      <w:r w:rsidR="006F0515">
        <w:rPr>
          <w:rFonts w:eastAsiaTheme="majorEastAsia"/>
          <w:b/>
          <w:spacing w:val="5"/>
          <w:kern w:val="28"/>
          <w:sz w:val="28"/>
          <w:szCs w:val="28"/>
        </w:rPr>
        <w:t>PACKAGE</w:t>
      </w:r>
      <w:r w:rsidR="005E3294">
        <w:rPr>
          <w:rFonts w:eastAsiaTheme="majorEastAsia"/>
          <w:b/>
          <w:spacing w:val="5"/>
          <w:kern w:val="28"/>
          <w:sz w:val="28"/>
          <w:szCs w:val="28"/>
        </w:rPr>
        <w:t xml:space="preserve"> FORMAT</w:t>
      </w:r>
    </w:p>
    <w:p w14:paraId="1CFDE3D9" w14:textId="77777777" w:rsidR="007B7A90" w:rsidRDefault="007B7A90" w:rsidP="00567046"/>
    <w:p w14:paraId="70DF4004" w14:textId="77777777" w:rsidR="00D917AD" w:rsidRDefault="00D917AD" w:rsidP="00567046">
      <w:pPr>
        <w:pStyle w:val="Title"/>
      </w:pPr>
      <w:r>
        <w:t>Authored by</w:t>
      </w:r>
    </w:p>
    <w:p w14:paraId="531AC03E" w14:textId="1625E798" w:rsidR="007B7A90" w:rsidRDefault="006F0515" w:rsidP="00567046">
      <w:pPr>
        <w:pStyle w:val="Title"/>
      </w:pPr>
      <w:r>
        <w:t>Fairway Technologies, Inc.</w:t>
      </w:r>
    </w:p>
    <w:p w14:paraId="444DDE25" w14:textId="12AA93E8" w:rsidR="001652F6" w:rsidRDefault="00E60C2B" w:rsidP="0080235C">
      <w:pPr>
        <w:jc w:val="center"/>
      </w:pPr>
      <w:r>
        <w:t>Updated</w:t>
      </w:r>
    </w:p>
    <w:p w14:paraId="3D70BB62" w14:textId="70F035A2" w:rsidR="006421FE" w:rsidRDefault="00B17ACA" w:rsidP="0080235C">
      <w:pPr>
        <w:jc w:val="center"/>
      </w:pPr>
      <w:r>
        <w:t>7</w:t>
      </w:r>
      <w:r w:rsidR="006421FE">
        <w:t xml:space="preserve"> </w:t>
      </w:r>
      <w:r>
        <w:t>June</w:t>
      </w:r>
      <w:r w:rsidR="006421FE">
        <w:t xml:space="preserve"> 201</w:t>
      </w:r>
      <w:r w:rsidR="006F0515">
        <w:t>6</w:t>
      </w:r>
    </w:p>
    <w:p w14:paraId="7E0D189B" w14:textId="77777777" w:rsidR="006F0515" w:rsidRDefault="006F0515">
      <w:pPr>
        <w:spacing w:before="0" w:after="200" w:line="276" w:lineRule="auto"/>
      </w:pPr>
      <w:r>
        <w:br w:type="page"/>
      </w:r>
    </w:p>
    <w:p w14:paraId="650426E9" w14:textId="055A8E2D" w:rsidR="001C3C3B" w:rsidRPr="00787A43" w:rsidRDefault="001C3C3B" w:rsidP="00567046">
      <w:pPr>
        <w:rPr>
          <w:b/>
          <w:sz w:val="24"/>
          <w:szCs w:val="24"/>
        </w:rPr>
      </w:pPr>
      <w:r w:rsidRPr="00787A43">
        <w:rPr>
          <w:b/>
          <w:sz w:val="24"/>
          <w:szCs w:val="24"/>
        </w:rPr>
        <w:lastRenderedPageBreak/>
        <w:t>Revision History</w:t>
      </w:r>
    </w:p>
    <w:tbl>
      <w:tblPr>
        <w:tblW w:w="0" w:type="auto"/>
        <w:tblLook w:val="04A0" w:firstRow="1" w:lastRow="0" w:firstColumn="1" w:lastColumn="0" w:noHBand="0" w:noVBand="1"/>
      </w:tblPr>
      <w:tblGrid>
        <w:gridCol w:w="1075"/>
        <w:gridCol w:w="4500"/>
        <w:gridCol w:w="2215"/>
        <w:gridCol w:w="1560"/>
      </w:tblGrid>
      <w:tr w:rsidR="006F0515" w14:paraId="46E6CE79" w14:textId="77777777" w:rsidTr="00787A43">
        <w:trPr>
          <w:trHeight w:val="432"/>
        </w:trPr>
        <w:tc>
          <w:tcPr>
            <w:tcW w:w="1075"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7BBBF9C3" w14:textId="0C28F5E2" w:rsidR="006F0515" w:rsidRPr="00567046" w:rsidRDefault="006F0515" w:rsidP="00CB20C8">
            <w:pPr>
              <w:pStyle w:val="TableHeading1"/>
              <w:spacing w:after="0"/>
              <w:jc w:val="left"/>
            </w:pPr>
            <w:r>
              <w:t>Version</w:t>
            </w:r>
          </w:p>
        </w:tc>
        <w:tc>
          <w:tcPr>
            <w:tcW w:w="4500"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6B559AE0" w14:textId="2935459A" w:rsidR="006F0515" w:rsidRPr="00567046" w:rsidRDefault="006F0515" w:rsidP="00CB20C8">
            <w:pPr>
              <w:pStyle w:val="TableHeading1"/>
              <w:spacing w:after="0"/>
              <w:jc w:val="left"/>
            </w:pPr>
            <w:r w:rsidRPr="00567046">
              <w:t>Revision Description</w:t>
            </w:r>
          </w:p>
        </w:tc>
        <w:tc>
          <w:tcPr>
            <w:tcW w:w="2215"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4E23623C" w14:textId="77777777" w:rsidR="006F0515" w:rsidRPr="00567046" w:rsidRDefault="006F0515" w:rsidP="00CB20C8">
            <w:pPr>
              <w:pStyle w:val="TableHeading1"/>
              <w:spacing w:after="0"/>
              <w:jc w:val="left"/>
            </w:pPr>
            <w:r w:rsidRPr="00567046">
              <w:t>Author/Modifier</w:t>
            </w:r>
          </w:p>
        </w:tc>
        <w:tc>
          <w:tcPr>
            <w:tcW w:w="1560"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3E7C7023" w14:textId="77777777" w:rsidR="006F0515" w:rsidRPr="00567046" w:rsidRDefault="006F0515" w:rsidP="00CB20C8">
            <w:pPr>
              <w:pStyle w:val="TableHeading1"/>
              <w:spacing w:after="0"/>
              <w:jc w:val="left"/>
            </w:pPr>
            <w:r w:rsidRPr="00567046">
              <w:t>Date</w:t>
            </w:r>
          </w:p>
        </w:tc>
      </w:tr>
      <w:tr w:rsidR="006F0515" w14:paraId="325E8E3A" w14:textId="77777777" w:rsidTr="00787A43">
        <w:trPr>
          <w:trHeight w:val="432"/>
        </w:trPr>
        <w:tc>
          <w:tcPr>
            <w:tcW w:w="1075" w:type="dxa"/>
            <w:tcBorders>
              <w:top w:val="single" w:sz="4" w:space="0" w:color="008000"/>
              <w:left w:val="single" w:sz="4" w:space="0" w:color="008000"/>
              <w:bottom w:val="single" w:sz="4" w:space="0" w:color="008000"/>
              <w:right w:val="single" w:sz="4" w:space="0" w:color="008000"/>
            </w:tcBorders>
            <w:vAlign w:val="center"/>
          </w:tcPr>
          <w:p w14:paraId="70134717" w14:textId="70CB1303" w:rsidR="006F0515" w:rsidRDefault="00C71521" w:rsidP="00CB20C8">
            <w:pPr>
              <w:pStyle w:val="SBACTableText"/>
              <w:spacing w:after="0"/>
            </w:pPr>
            <w:r>
              <w:t>1.0</w:t>
            </w:r>
          </w:p>
        </w:tc>
        <w:tc>
          <w:tcPr>
            <w:tcW w:w="4500" w:type="dxa"/>
            <w:tcBorders>
              <w:top w:val="single" w:sz="4" w:space="0" w:color="008000"/>
              <w:left w:val="single" w:sz="4" w:space="0" w:color="008000"/>
              <w:bottom w:val="single" w:sz="4" w:space="0" w:color="008000"/>
              <w:right w:val="single" w:sz="4" w:space="0" w:color="008000"/>
            </w:tcBorders>
            <w:vAlign w:val="center"/>
          </w:tcPr>
          <w:p w14:paraId="1F8BD70B" w14:textId="145565B9" w:rsidR="006F0515" w:rsidRPr="00567046" w:rsidRDefault="00C71521" w:rsidP="00CB20C8">
            <w:pPr>
              <w:pStyle w:val="SBACTableText"/>
              <w:spacing w:after="0"/>
            </w:pPr>
            <w:r>
              <w:t>Initial Release</w:t>
            </w:r>
            <w:bookmarkStart w:id="0" w:name="_GoBack"/>
            <w:bookmarkEnd w:id="0"/>
          </w:p>
        </w:tc>
        <w:tc>
          <w:tcPr>
            <w:tcW w:w="2215" w:type="dxa"/>
            <w:tcBorders>
              <w:top w:val="single" w:sz="4" w:space="0" w:color="008000"/>
              <w:left w:val="single" w:sz="4" w:space="0" w:color="008000"/>
              <w:bottom w:val="single" w:sz="4" w:space="0" w:color="008000"/>
              <w:right w:val="single" w:sz="4" w:space="0" w:color="008000"/>
            </w:tcBorders>
            <w:vAlign w:val="center"/>
          </w:tcPr>
          <w:p w14:paraId="7EF4D663" w14:textId="161B8EE0" w:rsidR="006F0515" w:rsidRPr="00567046" w:rsidRDefault="006F0515" w:rsidP="00CB20C8">
            <w:pPr>
              <w:pStyle w:val="SBACTableText"/>
              <w:spacing w:after="0"/>
            </w:pPr>
            <w:r>
              <w:t>Jeff Treuting</w:t>
            </w:r>
            <w:r w:rsidR="00787A43">
              <w:t xml:space="preserve"> (Fairway)</w:t>
            </w:r>
          </w:p>
        </w:tc>
        <w:tc>
          <w:tcPr>
            <w:tcW w:w="1560" w:type="dxa"/>
            <w:tcBorders>
              <w:top w:val="single" w:sz="4" w:space="0" w:color="008000"/>
              <w:left w:val="single" w:sz="4" w:space="0" w:color="008000"/>
              <w:bottom w:val="single" w:sz="4" w:space="0" w:color="008000"/>
              <w:right w:val="single" w:sz="4" w:space="0" w:color="008000"/>
            </w:tcBorders>
            <w:vAlign w:val="center"/>
          </w:tcPr>
          <w:p w14:paraId="11D1A2C8" w14:textId="410D583B" w:rsidR="006F0515" w:rsidRPr="00567046" w:rsidRDefault="00A044AB" w:rsidP="00A044AB">
            <w:pPr>
              <w:pStyle w:val="SBACTableText"/>
              <w:spacing w:after="0"/>
            </w:pPr>
            <w:r>
              <w:t>June</w:t>
            </w:r>
            <w:r w:rsidR="006F0515">
              <w:t xml:space="preserve"> </w:t>
            </w:r>
            <w:r>
              <w:t>7</w:t>
            </w:r>
            <w:r w:rsidR="006F0515">
              <w:t>, 2016</w:t>
            </w:r>
          </w:p>
        </w:tc>
      </w:tr>
    </w:tbl>
    <w:sdt>
      <w:sdtPr>
        <w:rPr>
          <w:rFonts w:eastAsia="Calibri"/>
          <w:b w:val="0"/>
          <w:bCs w:val="0"/>
          <w:szCs w:val="22"/>
        </w:rPr>
        <w:id w:val="-776708924"/>
        <w:docPartObj>
          <w:docPartGallery w:val="Table of Contents"/>
          <w:docPartUnique/>
        </w:docPartObj>
      </w:sdtPr>
      <w:sdtEndPr>
        <w:rPr>
          <w:noProof/>
        </w:rPr>
      </w:sdtEndPr>
      <w:sdtContent>
        <w:p w14:paraId="3F4A4D4D" w14:textId="77777777" w:rsidR="00456243" w:rsidRDefault="00456243" w:rsidP="0081207C">
          <w:pPr>
            <w:pStyle w:val="TOCHeading"/>
            <w:rPr>
              <w:rFonts w:eastAsia="Calibri"/>
              <w:b w:val="0"/>
              <w:bCs w:val="0"/>
              <w:szCs w:val="22"/>
            </w:rPr>
          </w:pPr>
        </w:p>
        <w:p w14:paraId="12C0D407" w14:textId="77777777" w:rsidR="00456243" w:rsidRDefault="00456243">
          <w:pPr>
            <w:spacing w:before="0" w:after="200" w:line="276" w:lineRule="auto"/>
          </w:pPr>
          <w:r>
            <w:rPr>
              <w:b/>
              <w:bCs/>
            </w:rPr>
            <w:br w:type="page"/>
          </w:r>
        </w:p>
        <w:p w14:paraId="2ACD8E76" w14:textId="2084691A" w:rsidR="00AB06EA" w:rsidRDefault="00AB06EA" w:rsidP="0081207C">
          <w:pPr>
            <w:pStyle w:val="TOCHeading"/>
          </w:pPr>
          <w:r>
            <w:lastRenderedPageBreak/>
            <w:t>Table of Contents</w:t>
          </w:r>
        </w:p>
        <w:p w14:paraId="5229A2BD" w14:textId="58B7B7F2" w:rsidR="00FF750C" w:rsidRDefault="00FC286D">
          <w:pPr>
            <w:pStyle w:val="TOC1"/>
            <w:rPr>
              <w:rFonts w:asciiTheme="minorHAnsi" w:eastAsiaTheme="minorEastAsia" w:hAnsiTheme="minorHAnsi" w:cstheme="minorBidi"/>
              <w:noProof/>
            </w:rPr>
          </w:pPr>
          <w:r>
            <w:fldChar w:fldCharType="begin"/>
          </w:r>
          <w:r>
            <w:instrText xml:space="preserve"> TOC \o "1-1" </w:instrText>
          </w:r>
          <w:r>
            <w:fldChar w:fldCharType="separate"/>
          </w:r>
          <w:r w:rsidR="00FF750C">
            <w:rPr>
              <w:noProof/>
            </w:rPr>
            <w:t>Purpose</w:t>
          </w:r>
          <w:r w:rsidR="00FF750C">
            <w:rPr>
              <w:noProof/>
            </w:rPr>
            <w:tab/>
          </w:r>
          <w:r w:rsidR="00FF750C">
            <w:rPr>
              <w:noProof/>
            </w:rPr>
            <w:fldChar w:fldCharType="begin"/>
          </w:r>
          <w:r w:rsidR="00FF750C">
            <w:rPr>
              <w:noProof/>
            </w:rPr>
            <w:instrText xml:space="preserve"> PAGEREF _Toc451173503 \h </w:instrText>
          </w:r>
          <w:r w:rsidR="00FF750C">
            <w:rPr>
              <w:noProof/>
            </w:rPr>
          </w:r>
          <w:r w:rsidR="00FF750C">
            <w:rPr>
              <w:noProof/>
            </w:rPr>
            <w:fldChar w:fldCharType="separate"/>
          </w:r>
          <w:r w:rsidR="00C459BE">
            <w:rPr>
              <w:noProof/>
            </w:rPr>
            <w:t>4</w:t>
          </w:r>
          <w:r w:rsidR="00FF750C">
            <w:rPr>
              <w:noProof/>
            </w:rPr>
            <w:fldChar w:fldCharType="end"/>
          </w:r>
        </w:p>
        <w:p w14:paraId="225502E8" w14:textId="1A7DAC38" w:rsidR="00FF750C" w:rsidRDefault="00FF750C">
          <w:pPr>
            <w:pStyle w:val="TOC1"/>
            <w:rPr>
              <w:rFonts w:asciiTheme="minorHAnsi" w:eastAsiaTheme="minorEastAsia" w:hAnsiTheme="minorHAnsi" w:cstheme="minorBidi"/>
              <w:noProof/>
            </w:rPr>
          </w:pPr>
          <w:r>
            <w:rPr>
              <w:noProof/>
            </w:rPr>
            <w:t>Package Usage</w:t>
          </w:r>
          <w:r>
            <w:rPr>
              <w:noProof/>
            </w:rPr>
            <w:tab/>
          </w:r>
          <w:r>
            <w:rPr>
              <w:noProof/>
            </w:rPr>
            <w:fldChar w:fldCharType="begin"/>
          </w:r>
          <w:r>
            <w:rPr>
              <w:noProof/>
            </w:rPr>
            <w:instrText xml:space="preserve"> PAGEREF _Toc451173504 \h </w:instrText>
          </w:r>
          <w:r>
            <w:rPr>
              <w:noProof/>
            </w:rPr>
          </w:r>
          <w:r>
            <w:rPr>
              <w:noProof/>
            </w:rPr>
            <w:fldChar w:fldCharType="separate"/>
          </w:r>
          <w:r w:rsidR="00C459BE">
            <w:rPr>
              <w:noProof/>
            </w:rPr>
            <w:t>4</w:t>
          </w:r>
          <w:r>
            <w:rPr>
              <w:noProof/>
            </w:rPr>
            <w:fldChar w:fldCharType="end"/>
          </w:r>
        </w:p>
        <w:p w14:paraId="325D3461" w14:textId="7C212E5F" w:rsidR="00FF750C" w:rsidRDefault="00FF750C">
          <w:pPr>
            <w:pStyle w:val="TOC1"/>
            <w:rPr>
              <w:rFonts w:asciiTheme="minorHAnsi" w:eastAsiaTheme="minorEastAsia" w:hAnsiTheme="minorHAnsi" w:cstheme="minorBidi"/>
              <w:noProof/>
            </w:rPr>
          </w:pPr>
          <w:r>
            <w:rPr>
              <w:noProof/>
            </w:rPr>
            <w:t>Test Package Data Format Conventions</w:t>
          </w:r>
          <w:r>
            <w:rPr>
              <w:noProof/>
            </w:rPr>
            <w:tab/>
          </w:r>
          <w:r>
            <w:rPr>
              <w:noProof/>
            </w:rPr>
            <w:fldChar w:fldCharType="begin"/>
          </w:r>
          <w:r>
            <w:rPr>
              <w:noProof/>
            </w:rPr>
            <w:instrText xml:space="preserve"> PAGEREF _Toc451173505 \h </w:instrText>
          </w:r>
          <w:r>
            <w:rPr>
              <w:noProof/>
            </w:rPr>
          </w:r>
          <w:r>
            <w:rPr>
              <w:noProof/>
            </w:rPr>
            <w:fldChar w:fldCharType="separate"/>
          </w:r>
          <w:r w:rsidR="00C459BE">
            <w:rPr>
              <w:noProof/>
            </w:rPr>
            <w:t>4</w:t>
          </w:r>
          <w:r>
            <w:rPr>
              <w:noProof/>
            </w:rPr>
            <w:fldChar w:fldCharType="end"/>
          </w:r>
        </w:p>
        <w:p w14:paraId="3CAF4C9F" w14:textId="450C72D5" w:rsidR="00FF750C" w:rsidRDefault="00FF750C">
          <w:pPr>
            <w:pStyle w:val="TOC1"/>
            <w:rPr>
              <w:rFonts w:asciiTheme="minorHAnsi" w:eastAsiaTheme="minorEastAsia" w:hAnsiTheme="minorHAnsi" w:cstheme="minorBidi"/>
              <w:noProof/>
            </w:rPr>
          </w:pPr>
          <w:r>
            <w:rPr>
              <w:noProof/>
            </w:rPr>
            <w:t>Scoring Test Package Format Specification</w:t>
          </w:r>
          <w:r>
            <w:rPr>
              <w:noProof/>
            </w:rPr>
            <w:tab/>
          </w:r>
          <w:r>
            <w:rPr>
              <w:noProof/>
            </w:rPr>
            <w:fldChar w:fldCharType="begin"/>
          </w:r>
          <w:r>
            <w:rPr>
              <w:noProof/>
            </w:rPr>
            <w:instrText xml:space="preserve"> PAGEREF _Toc451173506 \h </w:instrText>
          </w:r>
          <w:r>
            <w:rPr>
              <w:noProof/>
            </w:rPr>
          </w:r>
          <w:r>
            <w:rPr>
              <w:noProof/>
            </w:rPr>
            <w:fldChar w:fldCharType="separate"/>
          </w:r>
          <w:r w:rsidR="00C459BE">
            <w:rPr>
              <w:noProof/>
            </w:rPr>
            <w:t>5</w:t>
          </w:r>
          <w:r>
            <w:rPr>
              <w:noProof/>
            </w:rPr>
            <w:fldChar w:fldCharType="end"/>
          </w:r>
        </w:p>
        <w:p w14:paraId="2C1B525E" w14:textId="1466AA71" w:rsidR="00FF750C" w:rsidRDefault="00FF750C">
          <w:pPr>
            <w:pStyle w:val="TOC1"/>
            <w:rPr>
              <w:rFonts w:asciiTheme="minorHAnsi" w:eastAsiaTheme="minorEastAsia" w:hAnsiTheme="minorHAnsi" w:cstheme="minorBidi"/>
              <w:noProof/>
            </w:rPr>
          </w:pPr>
          <w:r>
            <w:rPr>
              <w:noProof/>
            </w:rPr>
            <w:t>Computation Rule Definitions</w:t>
          </w:r>
          <w:r>
            <w:rPr>
              <w:noProof/>
            </w:rPr>
            <w:tab/>
          </w:r>
          <w:r>
            <w:rPr>
              <w:noProof/>
            </w:rPr>
            <w:fldChar w:fldCharType="begin"/>
          </w:r>
          <w:r>
            <w:rPr>
              <w:noProof/>
            </w:rPr>
            <w:instrText xml:space="preserve"> PAGEREF _Toc451173507 \h </w:instrText>
          </w:r>
          <w:r>
            <w:rPr>
              <w:noProof/>
            </w:rPr>
          </w:r>
          <w:r>
            <w:rPr>
              <w:noProof/>
            </w:rPr>
            <w:fldChar w:fldCharType="separate"/>
          </w:r>
          <w:r w:rsidR="00C459BE">
            <w:rPr>
              <w:noProof/>
            </w:rPr>
            <w:t>17</w:t>
          </w:r>
          <w:r>
            <w:rPr>
              <w:noProof/>
            </w:rPr>
            <w:fldChar w:fldCharType="end"/>
          </w:r>
        </w:p>
        <w:p w14:paraId="2F33BB7D" w14:textId="02087578" w:rsidR="00FF750C" w:rsidRDefault="00FF750C">
          <w:pPr>
            <w:pStyle w:val="TOC1"/>
            <w:rPr>
              <w:rFonts w:asciiTheme="minorHAnsi" w:eastAsiaTheme="minorEastAsia" w:hAnsiTheme="minorHAnsi" w:cstheme="minorBidi"/>
              <w:noProof/>
            </w:rPr>
          </w:pPr>
          <w:r>
            <w:rPr>
              <w:noProof/>
            </w:rPr>
            <w:t>Sample XML Output</w:t>
          </w:r>
          <w:r>
            <w:rPr>
              <w:noProof/>
            </w:rPr>
            <w:tab/>
          </w:r>
          <w:r>
            <w:rPr>
              <w:noProof/>
            </w:rPr>
            <w:fldChar w:fldCharType="begin"/>
          </w:r>
          <w:r>
            <w:rPr>
              <w:noProof/>
            </w:rPr>
            <w:instrText xml:space="preserve"> PAGEREF _Toc451173508 \h </w:instrText>
          </w:r>
          <w:r>
            <w:rPr>
              <w:noProof/>
            </w:rPr>
          </w:r>
          <w:r>
            <w:rPr>
              <w:noProof/>
            </w:rPr>
            <w:fldChar w:fldCharType="separate"/>
          </w:r>
          <w:r w:rsidR="00C459BE">
            <w:rPr>
              <w:noProof/>
            </w:rPr>
            <w:t>19</w:t>
          </w:r>
          <w:r>
            <w:rPr>
              <w:noProof/>
            </w:rPr>
            <w:fldChar w:fldCharType="end"/>
          </w:r>
        </w:p>
        <w:p w14:paraId="48130E74" w14:textId="1D1F3B10" w:rsidR="00AB06EA" w:rsidRDefault="00FC286D">
          <w:r>
            <w:fldChar w:fldCharType="end"/>
          </w:r>
        </w:p>
      </w:sdtContent>
    </w:sdt>
    <w:p w14:paraId="21602559" w14:textId="31181F43" w:rsidR="00EB66B6" w:rsidRPr="00E75271" w:rsidRDefault="008A1AA3" w:rsidP="00567046">
      <w:r w:rsidRPr="008A1AA3">
        <w:t xml:space="preserve"> </w:t>
      </w:r>
    </w:p>
    <w:p w14:paraId="7AA4E15D" w14:textId="77777777" w:rsidR="00456243" w:rsidRDefault="00456243">
      <w:pPr>
        <w:spacing w:before="0" w:after="200" w:line="276" w:lineRule="auto"/>
        <w:rPr>
          <w:rFonts w:eastAsiaTheme="majorEastAsia"/>
          <w:b/>
          <w:bCs/>
          <w:szCs w:val="28"/>
        </w:rPr>
      </w:pPr>
      <w:bookmarkStart w:id="1" w:name="_Toc255745331"/>
      <w:bookmarkStart w:id="2" w:name="_Toc256766678"/>
      <w:r>
        <w:br w:type="page"/>
      </w:r>
    </w:p>
    <w:p w14:paraId="72792E9F" w14:textId="205BBE6B" w:rsidR="00A8396C" w:rsidRDefault="00A8396C" w:rsidP="00456243">
      <w:pPr>
        <w:pStyle w:val="Heading1"/>
        <w:ind w:left="0"/>
      </w:pPr>
      <w:bookmarkStart w:id="3" w:name="_Toc451173503"/>
      <w:r w:rsidRPr="00DC206F">
        <w:lastRenderedPageBreak/>
        <w:t>Purpose</w:t>
      </w:r>
      <w:bookmarkEnd w:id="1"/>
      <w:bookmarkEnd w:id="2"/>
      <w:bookmarkEnd w:id="3"/>
    </w:p>
    <w:p w14:paraId="4C943831" w14:textId="382CE178" w:rsidR="00981EBC" w:rsidRDefault="00A8396C" w:rsidP="00981EBC">
      <w:r>
        <w:t xml:space="preserve">The purpose of this document is to provide a format specification describing the </w:t>
      </w:r>
      <w:r w:rsidR="00A044AB">
        <w:t>Scoring</w:t>
      </w:r>
      <w:r w:rsidR="00981EBC">
        <w:t xml:space="preserve"> Test Package for the</w:t>
      </w:r>
      <w:r>
        <w:t xml:space="preserve"> </w:t>
      </w:r>
      <w:r w:rsidR="00931EAC">
        <w:t>Test Delivery System (TDS)</w:t>
      </w:r>
      <w:r w:rsidR="00981EBC">
        <w:t xml:space="preserve">.  </w:t>
      </w:r>
      <w:r w:rsidR="00456243">
        <w:t xml:space="preserve">This package defines the </w:t>
      </w:r>
      <w:r w:rsidR="00A044AB">
        <w:t xml:space="preserve">scoring rules and performance levels for a test </w:t>
      </w:r>
      <w:r w:rsidR="00DF44D1">
        <w:t xml:space="preserve">and is used within the Test </w:t>
      </w:r>
      <w:r w:rsidR="00A044AB">
        <w:t>Integration System</w:t>
      </w:r>
      <w:r w:rsidR="00DF44D1">
        <w:t xml:space="preserve"> (T</w:t>
      </w:r>
      <w:r w:rsidR="00A044AB">
        <w:t>IS</w:t>
      </w:r>
      <w:r w:rsidR="00DF44D1">
        <w:t>).</w:t>
      </w:r>
    </w:p>
    <w:p w14:paraId="442C5FE7" w14:textId="5AF0150E" w:rsidR="00981EBC" w:rsidRDefault="00456243" w:rsidP="00456243">
      <w:pPr>
        <w:pStyle w:val="Heading1"/>
      </w:pPr>
      <w:bookmarkStart w:id="4" w:name="_Toc451173504"/>
      <w:r>
        <w:t>Package Usage</w:t>
      </w:r>
      <w:bookmarkEnd w:id="4"/>
    </w:p>
    <w:p w14:paraId="57634938" w14:textId="12B0290B" w:rsidR="00456243" w:rsidRDefault="00456243" w:rsidP="00456243">
      <w:pPr>
        <w:jc w:val="center"/>
        <w:rPr>
          <w:u w:val="single"/>
        </w:rPr>
      </w:pPr>
      <w:r w:rsidRPr="00456243">
        <w:rPr>
          <w:u w:val="single"/>
        </w:rPr>
        <w:t xml:space="preserve">Test </w:t>
      </w:r>
      <w:r w:rsidR="00FC6178">
        <w:rPr>
          <w:u w:val="single"/>
        </w:rPr>
        <w:t>Integration</w:t>
      </w:r>
      <w:r w:rsidR="00DF44D1">
        <w:rPr>
          <w:u w:val="single"/>
        </w:rPr>
        <w:t xml:space="preserve"> </w:t>
      </w:r>
      <w:r w:rsidR="00FC6178">
        <w:rPr>
          <w:u w:val="single"/>
        </w:rPr>
        <w:t>System</w:t>
      </w:r>
    </w:p>
    <w:p w14:paraId="24F9DAB1" w14:textId="77777777" w:rsidR="00FC6178" w:rsidRPr="00456243" w:rsidRDefault="00FC6178" w:rsidP="00FC6178">
      <w:pPr>
        <w:rPr>
          <w:rStyle w:val="Strong"/>
          <w:b w:val="0"/>
        </w:rPr>
      </w:pPr>
      <w:r>
        <w:rPr>
          <w:rStyle w:val="Strong"/>
          <w:b w:val="0"/>
        </w:rPr>
        <w:t xml:space="preserve">The </w:t>
      </w:r>
      <w:r w:rsidRPr="00456243">
        <w:rPr>
          <w:rStyle w:val="Strong"/>
          <w:b w:val="0"/>
          <w:i/>
        </w:rPr>
        <w:t>tp.spLoader_Main</w:t>
      </w:r>
      <w:r>
        <w:rPr>
          <w:rStyle w:val="Strong"/>
          <w:b w:val="0"/>
        </w:rPr>
        <w:t xml:space="preserve"> stored procedure located in the </w:t>
      </w:r>
      <w:r w:rsidRPr="00456243">
        <w:rPr>
          <w:rStyle w:val="Strong"/>
          <w:b w:val="0"/>
          <w:i/>
        </w:rPr>
        <w:t>OSS_Itembank</w:t>
      </w:r>
      <w:r>
        <w:rPr>
          <w:rStyle w:val="Strong"/>
          <w:b w:val="0"/>
        </w:rPr>
        <w:t xml:space="preserve"> database on the TIS SQL Server instance is used to load this test into TIS in order to allow scoring of the test.</w:t>
      </w:r>
    </w:p>
    <w:p w14:paraId="1FDF1381" w14:textId="77777777" w:rsidR="00C459BE" w:rsidRDefault="00935D4E" w:rsidP="00C459BE">
      <w:pPr>
        <w:pStyle w:val="Heading1"/>
      </w:pPr>
      <w:bookmarkStart w:id="5" w:name="_Toc451173505"/>
      <w:r>
        <w:t xml:space="preserve">Test </w:t>
      </w:r>
      <w:r w:rsidR="00981EBC">
        <w:t>Package</w:t>
      </w:r>
      <w:r>
        <w:t xml:space="preserve"> Data Format </w:t>
      </w:r>
      <w:r w:rsidR="00A05B7A">
        <w:t>Conventions</w:t>
      </w:r>
      <w:bookmarkEnd w:id="5"/>
      <w:r w:rsidR="0069167E" w:rsidRPr="00D34ADA">
        <w:fldChar w:fldCharType="begin"/>
      </w:r>
      <w:r w:rsidR="0069167E" w:rsidRPr="00D34ADA">
        <w:instrText xml:space="preserve"> REF _Ref260075845 \h </w:instrText>
      </w:r>
      <w:r w:rsidR="00456243">
        <w:instrText xml:space="preserve"> \* MERGEFORMAT </w:instrText>
      </w:r>
      <w:r w:rsidR="0069167E" w:rsidRPr="00D34ADA">
        <w:fldChar w:fldCharType="separate"/>
      </w:r>
    </w:p>
    <w:p w14:paraId="7B8918DA" w14:textId="0A57672E" w:rsidR="00935D4E" w:rsidRDefault="0069167E" w:rsidP="00456243">
      <w:r w:rsidRPr="00D34ADA">
        <w:rPr>
          <w:bCs/>
        </w:rPr>
        <w:fldChar w:fldCharType="end"/>
      </w:r>
      <w:r w:rsidR="00981EBC">
        <w:rPr>
          <w:bCs/>
        </w:rPr>
        <w:t>Table 1</w:t>
      </w:r>
      <w:r w:rsidRPr="00D34ADA">
        <w:t xml:space="preserve"> </w:t>
      </w:r>
      <w:r>
        <w:t xml:space="preserve">provides information regarding the XML </w:t>
      </w:r>
      <w:r w:rsidR="006F0515">
        <w:t>test package format</w:t>
      </w:r>
      <w:r>
        <w:t xml:space="preserve">, such as the allowable values, sizes, and descriptions, as well as any standards alignment. Also included in this document are a sample XML </w:t>
      </w:r>
      <w:r w:rsidR="006F0515">
        <w:t>test package</w:t>
      </w:r>
      <w:r>
        <w:t xml:space="preserve">. </w:t>
      </w:r>
      <w:r w:rsidR="00981EBC">
        <w:t>The fields in Table 1</w:t>
      </w:r>
      <w:r w:rsidR="003F7F25">
        <w:t xml:space="preserve"> </w:t>
      </w:r>
      <w:r w:rsidR="00935D4E">
        <w:t xml:space="preserve">below </w:t>
      </w:r>
      <w:r w:rsidR="003F7F25">
        <w:t>follow</w:t>
      </w:r>
      <w:r w:rsidR="00935D4E">
        <w:t xml:space="preserve"> the</w:t>
      </w:r>
      <w:r w:rsidR="003F7F25">
        <w:t>se conventions:</w:t>
      </w:r>
    </w:p>
    <w:p w14:paraId="558B511D" w14:textId="19609662" w:rsidR="00935D4E" w:rsidRDefault="00935D4E" w:rsidP="00935D4E">
      <w:pPr>
        <w:pStyle w:val="ListParagraph"/>
        <w:numPr>
          <w:ilvl w:val="0"/>
          <w:numId w:val="9"/>
        </w:numPr>
        <w:spacing w:line="276" w:lineRule="auto"/>
      </w:pPr>
      <w:r w:rsidRPr="000547BE">
        <w:rPr>
          <w:b/>
        </w:rPr>
        <w:t>Case sensitivity</w:t>
      </w:r>
      <w:r>
        <w:t>: Field names are case sen</w:t>
      </w:r>
      <w:r w:rsidR="00A11EFB">
        <w:t>sitive and follow the guideline that the</w:t>
      </w:r>
      <w:r>
        <w:t xml:space="preserve"> </w:t>
      </w:r>
      <w:r w:rsidR="003F7F25">
        <w:t xml:space="preserve">XML </w:t>
      </w:r>
      <w:r w:rsidRPr="00A11EFB">
        <w:rPr>
          <w:i/>
        </w:rPr>
        <w:t>Node</w:t>
      </w:r>
      <w:r w:rsidR="003F7F25">
        <w:rPr>
          <w:i/>
        </w:rPr>
        <w:t>/Element</w:t>
      </w:r>
      <w:r>
        <w:t xml:space="preserve"> </w:t>
      </w:r>
      <w:r w:rsidR="006F0515">
        <w:t>and</w:t>
      </w:r>
      <w:r>
        <w:t xml:space="preserve"> </w:t>
      </w:r>
      <w:r w:rsidR="003F7F25">
        <w:t xml:space="preserve">node </w:t>
      </w:r>
      <w:r w:rsidRPr="00A11EFB">
        <w:rPr>
          <w:i/>
        </w:rPr>
        <w:t>attributes</w:t>
      </w:r>
      <w:r>
        <w:t xml:space="preserve"> are</w:t>
      </w:r>
      <w:r w:rsidR="003F7F25">
        <w:t xml:space="preserve"> in</w:t>
      </w:r>
      <w:r>
        <w:t xml:space="preserve"> </w:t>
      </w:r>
      <w:r w:rsidR="006F0515">
        <w:t>lowercase</w:t>
      </w:r>
      <w:r>
        <w:t>.</w:t>
      </w:r>
    </w:p>
    <w:p w14:paraId="5CB3B15B" w14:textId="19645DBD" w:rsidR="00935D4E" w:rsidRDefault="00935D4E" w:rsidP="00935D4E">
      <w:pPr>
        <w:pStyle w:val="ListParagraph"/>
        <w:numPr>
          <w:ilvl w:val="0"/>
          <w:numId w:val="9"/>
        </w:numPr>
        <w:spacing w:line="276" w:lineRule="auto"/>
      </w:pPr>
      <w:r w:rsidRPr="000547BE">
        <w:rPr>
          <w:b/>
        </w:rPr>
        <w:t>Order sensitivity</w:t>
      </w:r>
      <w:r>
        <w:t>: Fields are not order-sensitive</w:t>
      </w:r>
      <w:r w:rsidR="0069167E">
        <w:t>.</w:t>
      </w:r>
    </w:p>
    <w:p w14:paraId="4692B7CE" w14:textId="101E19A8" w:rsidR="00935D4E" w:rsidRDefault="00A05B7A" w:rsidP="00A8396C">
      <w:pPr>
        <w:pStyle w:val="ListParagraph"/>
        <w:numPr>
          <w:ilvl w:val="0"/>
          <w:numId w:val="9"/>
        </w:numPr>
        <w:spacing w:line="276" w:lineRule="auto"/>
      </w:pPr>
      <w:r>
        <w:rPr>
          <w:b/>
        </w:rPr>
        <w:t>Non-required (optional)</w:t>
      </w:r>
      <w:r w:rsidR="00935D4E" w:rsidRPr="00976129">
        <w:rPr>
          <w:b/>
        </w:rPr>
        <w:t xml:space="preserve"> fields</w:t>
      </w:r>
      <w:r w:rsidR="00935D4E">
        <w:t xml:space="preserve">: By default, </w:t>
      </w:r>
      <w:r>
        <w:t>these</w:t>
      </w:r>
      <w:r w:rsidR="00935D4E">
        <w:t xml:space="preserve"> fields do not need to be included in the </w:t>
      </w:r>
      <w:r>
        <w:t>XML</w:t>
      </w:r>
      <w:r w:rsidR="00935D4E">
        <w:t xml:space="preserve"> file. A missing optional field is simply treated as not present or not applicable.</w:t>
      </w:r>
    </w:p>
    <w:p w14:paraId="13A87B6B" w14:textId="77777777" w:rsidR="00D34ADA" w:rsidRDefault="00D34ADA" w:rsidP="00D34ADA"/>
    <w:p w14:paraId="0CCDD2D2" w14:textId="77777777" w:rsidR="00D34ADA" w:rsidRPr="00D34ADA" w:rsidRDefault="00D34ADA" w:rsidP="00D34ADA">
      <w:pPr>
        <w:sectPr w:rsidR="00D34ADA" w:rsidRPr="00D34ADA" w:rsidSect="00F33848">
          <w:headerReference w:type="default" r:id="rId8"/>
          <w:footerReference w:type="default" r:id="rId9"/>
          <w:headerReference w:type="first" r:id="rId10"/>
          <w:footerReference w:type="first" r:id="rId11"/>
          <w:pgSz w:w="12240" w:h="15840"/>
          <w:pgMar w:top="1080" w:right="1440" w:bottom="990" w:left="1440" w:header="720" w:footer="720" w:gutter="0"/>
          <w:cols w:space="720"/>
          <w:docGrid w:linePitch="360"/>
        </w:sectPr>
      </w:pPr>
    </w:p>
    <w:p w14:paraId="7158B22F" w14:textId="495C1561" w:rsidR="00935D4E" w:rsidRDefault="00FC6178" w:rsidP="0069167E">
      <w:pPr>
        <w:pStyle w:val="Heading1"/>
      </w:pPr>
      <w:bookmarkStart w:id="6" w:name="_Toc451173506"/>
      <w:r>
        <w:lastRenderedPageBreak/>
        <w:t>Scoring</w:t>
      </w:r>
      <w:r w:rsidR="00E11B12">
        <w:t xml:space="preserve"> </w:t>
      </w:r>
      <w:r w:rsidR="00935D4E">
        <w:t xml:space="preserve">Test </w:t>
      </w:r>
      <w:r w:rsidR="006F0515">
        <w:t>Package</w:t>
      </w:r>
      <w:r w:rsidR="00935D4E">
        <w:t xml:space="preserve"> Format Specification</w:t>
      </w:r>
      <w:bookmarkEnd w:id="6"/>
    </w:p>
    <w:tbl>
      <w:tblPr>
        <w:tblStyle w:val="TableGrid"/>
        <w:tblW w:w="0" w:type="auto"/>
        <w:tblLayout w:type="fixed"/>
        <w:tblLook w:val="04A0" w:firstRow="1" w:lastRow="0" w:firstColumn="1" w:lastColumn="0" w:noHBand="0" w:noVBand="1"/>
      </w:tblPr>
      <w:tblGrid>
        <w:gridCol w:w="1615"/>
        <w:gridCol w:w="1350"/>
        <w:gridCol w:w="2520"/>
        <w:gridCol w:w="810"/>
        <w:gridCol w:w="990"/>
        <w:gridCol w:w="2790"/>
        <w:gridCol w:w="3060"/>
        <w:gridCol w:w="1255"/>
      </w:tblGrid>
      <w:tr w:rsidR="00EF7818" w:rsidRPr="00FC6178" w14:paraId="4A2768AE" w14:textId="77777777" w:rsidTr="00CB3B47">
        <w:trPr>
          <w:trHeight w:val="300"/>
          <w:tblHeader/>
        </w:trPr>
        <w:tc>
          <w:tcPr>
            <w:tcW w:w="1615" w:type="dxa"/>
            <w:shd w:val="clear" w:color="auto" w:fill="008000"/>
            <w:hideMark/>
          </w:tcPr>
          <w:p w14:paraId="7F34B077" w14:textId="77777777" w:rsidR="00FC6178" w:rsidRPr="00EF7818" w:rsidRDefault="00FC6178" w:rsidP="00FC6178">
            <w:pPr>
              <w:rPr>
                <w:b/>
                <w:bCs/>
                <w:color w:val="FFFFFF" w:themeColor="background1"/>
                <w:sz w:val="18"/>
                <w:szCs w:val="18"/>
              </w:rPr>
            </w:pPr>
            <w:r w:rsidRPr="00EF7818">
              <w:rPr>
                <w:b/>
                <w:bCs/>
                <w:color w:val="FFFFFF" w:themeColor="background1"/>
                <w:sz w:val="18"/>
                <w:szCs w:val="18"/>
              </w:rPr>
              <w:t>Category / Node (XML Element)</w:t>
            </w:r>
          </w:p>
        </w:tc>
        <w:tc>
          <w:tcPr>
            <w:tcW w:w="1350" w:type="dxa"/>
            <w:shd w:val="clear" w:color="auto" w:fill="008000"/>
            <w:hideMark/>
          </w:tcPr>
          <w:p w14:paraId="2362D0D3" w14:textId="77777777" w:rsidR="00FC6178" w:rsidRPr="00EF7818" w:rsidRDefault="00FC6178">
            <w:pPr>
              <w:rPr>
                <w:b/>
                <w:bCs/>
                <w:color w:val="FFFFFF" w:themeColor="background1"/>
                <w:sz w:val="18"/>
                <w:szCs w:val="18"/>
              </w:rPr>
            </w:pPr>
            <w:r w:rsidRPr="00EF7818">
              <w:rPr>
                <w:b/>
                <w:bCs/>
                <w:color w:val="FFFFFF" w:themeColor="background1"/>
                <w:sz w:val="18"/>
                <w:szCs w:val="18"/>
              </w:rPr>
              <w:t>Field Name (attribute)</w:t>
            </w:r>
          </w:p>
        </w:tc>
        <w:tc>
          <w:tcPr>
            <w:tcW w:w="2520" w:type="dxa"/>
            <w:shd w:val="clear" w:color="auto" w:fill="008000"/>
            <w:hideMark/>
          </w:tcPr>
          <w:p w14:paraId="20F1F16A" w14:textId="77777777" w:rsidR="00FC6178" w:rsidRPr="00EF7818" w:rsidRDefault="00FC6178">
            <w:pPr>
              <w:rPr>
                <w:b/>
                <w:bCs/>
                <w:color w:val="FFFFFF" w:themeColor="background1"/>
                <w:sz w:val="18"/>
                <w:szCs w:val="18"/>
              </w:rPr>
            </w:pPr>
            <w:r w:rsidRPr="00EF7818">
              <w:rPr>
                <w:b/>
                <w:bCs/>
                <w:color w:val="FFFFFF" w:themeColor="background1"/>
                <w:sz w:val="18"/>
                <w:szCs w:val="18"/>
              </w:rPr>
              <w:t>XML Hierarchy</w:t>
            </w:r>
          </w:p>
        </w:tc>
        <w:tc>
          <w:tcPr>
            <w:tcW w:w="810" w:type="dxa"/>
            <w:shd w:val="clear" w:color="auto" w:fill="008000"/>
            <w:hideMark/>
          </w:tcPr>
          <w:p w14:paraId="7CC74346" w14:textId="77777777" w:rsidR="00FC6178" w:rsidRPr="00EF7818" w:rsidRDefault="00FC6178">
            <w:pPr>
              <w:rPr>
                <w:b/>
                <w:bCs/>
                <w:color w:val="FFFFFF" w:themeColor="background1"/>
                <w:sz w:val="18"/>
                <w:szCs w:val="18"/>
              </w:rPr>
            </w:pPr>
            <w:r w:rsidRPr="00EF7818">
              <w:rPr>
                <w:b/>
                <w:bCs/>
                <w:color w:val="FFFFFF" w:themeColor="background1"/>
                <w:sz w:val="18"/>
                <w:szCs w:val="18"/>
              </w:rPr>
              <w:t>Width (chars)</w:t>
            </w:r>
          </w:p>
        </w:tc>
        <w:tc>
          <w:tcPr>
            <w:tcW w:w="990" w:type="dxa"/>
            <w:shd w:val="clear" w:color="auto" w:fill="008000"/>
            <w:hideMark/>
          </w:tcPr>
          <w:p w14:paraId="036CD77C" w14:textId="77777777" w:rsidR="00FC6178" w:rsidRPr="00EF7818" w:rsidRDefault="00FC6178">
            <w:pPr>
              <w:rPr>
                <w:b/>
                <w:bCs/>
                <w:color w:val="FFFFFF" w:themeColor="background1"/>
                <w:sz w:val="18"/>
                <w:szCs w:val="18"/>
              </w:rPr>
            </w:pPr>
            <w:r w:rsidRPr="00EF7818">
              <w:rPr>
                <w:b/>
                <w:bCs/>
                <w:color w:val="FFFFFF" w:themeColor="background1"/>
                <w:sz w:val="18"/>
                <w:szCs w:val="18"/>
              </w:rPr>
              <w:t>Required</w:t>
            </w:r>
          </w:p>
        </w:tc>
        <w:tc>
          <w:tcPr>
            <w:tcW w:w="2790" w:type="dxa"/>
            <w:shd w:val="clear" w:color="auto" w:fill="008000"/>
            <w:hideMark/>
          </w:tcPr>
          <w:p w14:paraId="019357B0" w14:textId="77777777" w:rsidR="00FC6178" w:rsidRPr="00EF7818" w:rsidRDefault="00FC6178">
            <w:pPr>
              <w:rPr>
                <w:b/>
                <w:bCs/>
                <w:color w:val="FFFFFF" w:themeColor="background1"/>
                <w:sz w:val="18"/>
                <w:szCs w:val="18"/>
              </w:rPr>
            </w:pPr>
            <w:r w:rsidRPr="00EF7818">
              <w:rPr>
                <w:b/>
                <w:bCs/>
                <w:color w:val="FFFFFF" w:themeColor="background1"/>
                <w:sz w:val="18"/>
                <w:szCs w:val="18"/>
              </w:rPr>
              <w:t>Data Element Description</w:t>
            </w:r>
          </w:p>
        </w:tc>
        <w:tc>
          <w:tcPr>
            <w:tcW w:w="3060" w:type="dxa"/>
            <w:shd w:val="clear" w:color="auto" w:fill="008000"/>
            <w:hideMark/>
          </w:tcPr>
          <w:p w14:paraId="0C97B1CA" w14:textId="77777777" w:rsidR="00FC6178" w:rsidRPr="00EF7818" w:rsidRDefault="00FC6178">
            <w:pPr>
              <w:rPr>
                <w:b/>
                <w:bCs/>
                <w:color w:val="FFFFFF" w:themeColor="background1"/>
                <w:sz w:val="18"/>
                <w:szCs w:val="18"/>
              </w:rPr>
            </w:pPr>
            <w:r w:rsidRPr="00EF7818">
              <w:rPr>
                <w:b/>
                <w:bCs/>
                <w:color w:val="FFFFFF" w:themeColor="background1"/>
                <w:sz w:val="18"/>
                <w:szCs w:val="18"/>
              </w:rPr>
              <w:t>Accepable Values</w:t>
            </w:r>
          </w:p>
        </w:tc>
        <w:tc>
          <w:tcPr>
            <w:tcW w:w="1255" w:type="dxa"/>
            <w:shd w:val="clear" w:color="auto" w:fill="008000"/>
            <w:hideMark/>
          </w:tcPr>
          <w:p w14:paraId="328C445D" w14:textId="77777777" w:rsidR="00FC6178" w:rsidRPr="00EF7818" w:rsidRDefault="00FC6178">
            <w:pPr>
              <w:rPr>
                <w:b/>
                <w:bCs/>
                <w:color w:val="FFFFFF" w:themeColor="background1"/>
                <w:sz w:val="18"/>
                <w:szCs w:val="18"/>
              </w:rPr>
            </w:pPr>
            <w:r w:rsidRPr="00EF7818">
              <w:rPr>
                <w:b/>
                <w:bCs/>
                <w:color w:val="FFFFFF" w:themeColor="background1"/>
                <w:sz w:val="18"/>
                <w:szCs w:val="18"/>
              </w:rPr>
              <w:t>Data Type</w:t>
            </w:r>
          </w:p>
        </w:tc>
      </w:tr>
      <w:tr w:rsidR="00EF7818" w:rsidRPr="00FC6178" w14:paraId="12EBC363" w14:textId="77777777" w:rsidTr="00210B0F">
        <w:trPr>
          <w:trHeight w:val="300"/>
        </w:trPr>
        <w:tc>
          <w:tcPr>
            <w:tcW w:w="1615" w:type="dxa"/>
            <w:hideMark/>
          </w:tcPr>
          <w:p w14:paraId="64E7C8F1" w14:textId="77777777" w:rsidR="00FC6178" w:rsidRPr="00EF7818" w:rsidRDefault="00FC6178">
            <w:pPr>
              <w:rPr>
                <w:rFonts w:ascii="Arial" w:hAnsi="Arial" w:cs="Arial"/>
                <w:sz w:val="16"/>
                <w:szCs w:val="16"/>
              </w:rPr>
            </w:pPr>
            <w:r w:rsidRPr="00EF7818">
              <w:rPr>
                <w:rFonts w:ascii="Arial" w:hAnsi="Arial" w:cs="Arial"/>
                <w:sz w:val="16"/>
                <w:szCs w:val="16"/>
              </w:rPr>
              <w:t>testspecification</w:t>
            </w:r>
          </w:p>
        </w:tc>
        <w:tc>
          <w:tcPr>
            <w:tcW w:w="1350" w:type="dxa"/>
            <w:hideMark/>
          </w:tcPr>
          <w:p w14:paraId="2B14B319" w14:textId="77777777" w:rsidR="00FC6178" w:rsidRPr="00EF7818" w:rsidRDefault="00FC6178">
            <w:pPr>
              <w:rPr>
                <w:rFonts w:ascii="Arial" w:hAnsi="Arial" w:cs="Arial"/>
                <w:b/>
                <w:bCs/>
                <w:sz w:val="16"/>
                <w:szCs w:val="16"/>
              </w:rPr>
            </w:pPr>
            <w:r w:rsidRPr="00EF7818">
              <w:rPr>
                <w:rFonts w:ascii="Arial" w:hAnsi="Arial" w:cs="Arial"/>
                <w:b/>
                <w:bCs/>
                <w:sz w:val="16"/>
                <w:szCs w:val="16"/>
              </w:rPr>
              <w:t> </w:t>
            </w:r>
          </w:p>
        </w:tc>
        <w:tc>
          <w:tcPr>
            <w:tcW w:w="2520" w:type="dxa"/>
            <w:hideMark/>
          </w:tcPr>
          <w:p w14:paraId="54278EFD" w14:textId="77777777" w:rsidR="00FC6178" w:rsidRPr="00EF7818" w:rsidRDefault="00FC6178">
            <w:pPr>
              <w:rPr>
                <w:rFonts w:ascii="Arial" w:hAnsi="Arial" w:cs="Arial"/>
                <w:sz w:val="16"/>
                <w:szCs w:val="16"/>
              </w:rPr>
            </w:pPr>
            <w:r w:rsidRPr="00EF7818">
              <w:rPr>
                <w:rFonts w:ascii="Arial" w:hAnsi="Arial" w:cs="Arial"/>
                <w:sz w:val="16"/>
                <w:szCs w:val="16"/>
              </w:rPr>
              <w:t>testspecification</w:t>
            </w:r>
          </w:p>
        </w:tc>
        <w:tc>
          <w:tcPr>
            <w:tcW w:w="810" w:type="dxa"/>
            <w:hideMark/>
          </w:tcPr>
          <w:p w14:paraId="0CA54FA3" w14:textId="77777777" w:rsidR="00FC6178" w:rsidRPr="00EF7818" w:rsidRDefault="00FC6178">
            <w:pPr>
              <w:rPr>
                <w:rFonts w:ascii="Arial" w:hAnsi="Arial" w:cs="Arial"/>
                <w:b/>
                <w:bCs/>
                <w:sz w:val="16"/>
                <w:szCs w:val="16"/>
              </w:rPr>
            </w:pPr>
            <w:r w:rsidRPr="00EF7818">
              <w:rPr>
                <w:rFonts w:ascii="Arial" w:hAnsi="Arial" w:cs="Arial"/>
                <w:b/>
                <w:bCs/>
                <w:sz w:val="16"/>
                <w:szCs w:val="16"/>
              </w:rPr>
              <w:t> </w:t>
            </w:r>
          </w:p>
        </w:tc>
        <w:tc>
          <w:tcPr>
            <w:tcW w:w="990" w:type="dxa"/>
            <w:hideMark/>
          </w:tcPr>
          <w:p w14:paraId="3CECDDE2" w14:textId="77777777" w:rsidR="00FC6178" w:rsidRPr="00EF7818" w:rsidRDefault="00FC6178">
            <w:pPr>
              <w:rPr>
                <w:rFonts w:ascii="Arial" w:hAnsi="Arial" w:cs="Arial"/>
                <w:b/>
                <w:bCs/>
                <w:sz w:val="16"/>
                <w:szCs w:val="16"/>
              </w:rPr>
            </w:pPr>
            <w:r w:rsidRPr="00EF7818">
              <w:rPr>
                <w:rFonts w:ascii="Arial" w:hAnsi="Arial" w:cs="Arial"/>
                <w:b/>
                <w:bCs/>
                <w:sz w:val="16"/>
                <w:szCs w:val="16"/>
              </w:rPr>
              <w:t> </w:t>
            </w:r>
          </w:p>
        </w:tc>
        <w:tc>
          <w:tcPr>
            <w:tcW w:w="2790" w:type="dxa"/>
            <w:hideMark/>
          </w:tcPr>
          <w:p w14:paraId="6608ED62" w14:textId="77777777" w:rsidR="00FC6178" w:rsidRPr="00EF7818" w:rsidRDefault="00FC6178">
            <w:pPr>
              <w:rPr>
                <w:rFonts w:ascii="Arial" w:hAnsi="Arial" w:cs="Arial"/>
                <w:b/>
                <w:bCs/>
                <w:sz w:val="16"/>
                <w:szCs w:val="16"/>
              </w:rPr>
            </w:pPr>
            <w:r w:rsidRPr="00EF7818">
              <w:rPr>
                <w:rFonts w:ascii="Arial" w:hAnsi="Arial" w:cs="Arial"/>
                <w:b/>
                <w:bCs/>
                <w:sz w:val="16"/>
                <w:szCs w:val="16"/>
              </w:rPr>
              <w:t> </w:t>
            </w:r>
          </w:p>
        </w:tc>
        <w:tc>
          <w:tcPr>
            <w:tcW w:w="3060" w:type="dxa"/>
            <w:hideMark/>
          </w:tcPr>
          <w:p w14:paraId="7F87B0F9" w14:textId="77777777" w:rsidR="00FC6178" w:rsidRPr="00EF7818" w:rsidRDefault="00FC6178">
            <w:pPr>
              <w:rPr>
                <w:rFonts w:ascii="Arial" w:hAnsi="Arial" w:cs="Arial"/>
                <w:b/>
                <w:bCs/>
                <w:sz w:val="16"/>
                <w:szCs w:val="16"/>
              </w:rPr>
            </w:pPr>
            <w:r w:rsidRPr="00EF7818">
              <w:rPr>
                <w:rFonts w:ascii="Arial" w:hAnsi="Arial" w:cs="Arial"/>
                <w:b/>
                <w:bCs/>
                <w:sz w:val="16"/>
                <w:szCs w:val="16"/>
              </w:rPr>
              <w:t> </w:t>
            </w:r>
          </w:p>
        </w:tc>
        <w:tc>
          <w:tcPr>
            <w:tcW w:w="1255" w:type="dxa"/>
            <w:hideMark/>
          </w:tcPr>
          <w:p w14:paraId="139D41A3" w14:textId="77777777" w:rsidR="00FC6178" w:rsidRPr="00EF7818" w:rsidRDefault="00FC6178">
            <w:pPr>
              <w:rPr>
                <w:rFonts w:ascii="Arial" w:hAnsi="Arial" w:cs="Arial"/>
                <w:b/>
                <w:bCs/>
                <w:sz w:val="16"/>
                <w:szCs w:val="16"/>
              </w:rPr>
            </w:pPr>
            <w:r w:rsidRPr="00EF7818">
              <w:rPr>
                <w:rFonts w:ascii="Arial" w:hAnsi="Arial" w:cs="Arial"/>
                <w:b/>
                <w:bCs/>
                <w:sz w:val="16"/>
                <w:szCs w:val="16"/>
              </w:rPr>
              <w:t> </w:t>
            </w:r>
          </w:p>
        </w:tc>
      </w:tr>
      <w:tr w:rsidR="00EF7818" w:rsidRPr="00FC6178" w14:paraId="12570F5E" w14:textId="77777777" w:rsidTr="00210B0F">
        <w:trPr>
          <w:trHeight w:val="1500"/>
        </w:trPr>
        <w:tc>
          <w:tcPr>
            <w:tcW w:w="1615" w:type="dxa"/>
            <w:hideMark/>
          </w:tcPr>
          <w:p w14:paraId="79B37724"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1350" w:type="dxa"/>
            <w:hideMark/>
          </w:tcPr>
          <w:p w14:paraId="74EE9989" w14:textId="77777777" w:rsidR="00FC6178" w:rsidRPr="00EF7818" w:rsidRDefault="00FC6178">
            <w:pPr>
              <w:rPr>
                <w:rFonts w:ascii="Arial" w:hAnsi="Arial" w:cs="Arial"/>
                <w:sz w:val="16"/>
                <w:szCs w:val="16"/>
              </w:rPr>
            </w:pPr>
            <w:r w:rsidRPr="00EF7818">
              <w:rPr>
                <w:rFonts w:ascii="Arial" w:hAnsi="Arial" w:cs="Arial"/>
                <w:sz w:val="16"/>
                <w:szCs w:val="16"/>
              </w:rPr>
              <w:t>purpose</w:t>
            </w:r>
          </w:p>
        </w:tc>
        <w:tc>
          <w:tcPr>
            <w:tcW w:w="2520" w:type="dxa"/>
            <w:hideMark/>
          </w:tcPr>
          <w:p w14:paraId="0085078C"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810" w:type="dxa"/>
            <w:hideMark/>
          </w:tcPr>
          <w:p w14:paraId="0A7F3332" w14:textId="77777777" w:rsidR="00FC6178" w:rsidRPr="00EF7818" w:rsidRDefault="00FC6178" w:rsidP="00FC6178">
            <w:pPr>
              <w:rPr>
                <w:rFonts w:ascii="Arial" w:hAnsi="Arial" w:cs="Arial"/>
                <w:sz w:val="16"/>
                <w:szCs w:val="16"/>
              </w:rPr>
            </w:pPr>
            <w:r w:rsidRPr="00EF7818">
              <w:rPr>
                <w:rFonts w:ascii="Arial" w:hAnsi="Arial" w:cs="Arial"/>
                <w:sz w:val="16"/>
                <w:szCs w:val="16"/>
              </w:rPr>
              <w:t>100</w:t>
            </w:r>
          </w:p>
        </w:tc>
        <w:tc>
          <w:tcPr>
            <w:tcW w:w="990" w:type="dxa"/>
            <w:hideMark/>
          </w:tcPr>
          <w:p w14:paraId="4CDBB485" w14:textId="77777777" w:rsidR="00FC6178" w:rsidRPr="00EF7818" w:rsidRDefault="00FC6178">
            <w:pPr>
              <w:rPr>
                <w:rFonts w:ascii="Arial" w:hAnsi="Arial" w:cs="Arial"/>
                <w:sz w:val="16"/>
                <w:szCs w:val="16"/>
              </w:rPr>
            </w:pPr>
            <w:r w:rsidRPr="00EF7818">
              <w:rPr>
                <w:rFonts w:ascii="Arial" w:hAnsi="Arial" w:cs="Arial"/>
                <w:sz w:val="16"/>
                <w:szCs w:val="16"/>
              </w:rPr>
              <w:t>Always</w:t>
            </w:r>
          </w:p>
        </w:tc>
        <w:tc>
          <w:tcPr>
            <w:tcW w:w="2790" w:type="dxa"/>
            <w:hideMark/>
          </w:tcPr>
          <w:p w14:paraId="23A92FDE" w14:textId="77777777" w:rsidR="00FC6178" w:rsidRPr="00EF7818" w:rsidRDefault="00FC6178">
            <w:pPr>
              <w:rPr>
                <w:rFonts w:ascii="Arial" w:hAnsi="Arial" w:cs="Arial"/>
                <w:sz w:val="16"/>
                <w:szCs w:val="16"/>
              </w:rPr>
            </w:pPr>
            <w:r w:rsidRPr="00EF7818">
              <w:rPr>
                <w:rFonts w:ascii="Arial" w:hAnsi="Arial" w:cs="Arial"/>
                <w:sz w:val="16"/>
                <w:szCs w:val="16"/>
              </w:rPr>
              <w:t>Defines the purpose of this test package which can be administration, registration, scoring and reporting.</w:t>
            </w:r>
          </w:p>
        </w:tc>
        <w:tc>
          <w:tcPr>
            <w:tcW w:w="3060" w:type="dxa"/>
            <w:hideMark/>
          </w:tcPr>
          <w:p w14:paraId="2C9E15D7" w14:textId="77777777" w:rsidR="00FC6178" w:rsidRPr="00EF7818" w:rsidRDefault="00FC6178">
            <w:pPr>
              <w:rPr>
                <w:rFonts w:ascii="Arial" w:hAnsi="Arial" w:cs="Arial"/>
                <w:sz w:val="16"/>
                <w:szCs w:val="16"/>
              </w:rPr>
            </w:pPr>
            <w:r w:rsidRPr="00EF7818">
              <w:rPr>
                <w:rFonts w:ascii="Arial" w:hAnsi="Arial" w:cs="Arial"/>
                <w:sz w:val="16"/>
                <w:szCs w:val="16"/>
              </w:rPr>
              <w:t>scoring</w:t>
            </w:r>
          </w:p>
        </w:tc>
        <w:tc>
          <w:tcPr>
            <w:tcW w:w="1255" w:type="dxa"/>
            <w:hideMark/>
          </w:tcPr>
          <w:p w14:paraId="47B8A9CE" w14:textId="77777777" w:rsidR="00FC6178" w:rsidRPr="00EF7818" w:rsidRDefault="00FC6178">
            <w:pPr>
              <w:rPr>
                <w:rFonts w:ascii="Arial" w:hAnsi="Arial" w:cs="Arial"/>
                <w:sz w:val="16"/>
                <w:szCs w:val="16"/>
              </w:rPr>
            </w:pPr>
            <w:r w:rsidRPr="00EF7818">
              <w:rPr>
                <w:rFonts w:ascii="Arial" w:hAnsi="Arial" w:cs="Arial"/>
                <w:sz w:val="16"/>
                <w:szCs w:val="16"/>
              </w:rPr>
              <w:t>xsd:token</w:t>
            </w:r>
          </w:p>
        </w:tc>
      </w:tr>
      <w:tr w:rsidR="00EF7818" w:rsidRPr="00FC6178" w14:paraId="2BC44B8D" w14:textId="77777777" w:rsidTr="00210B0F">
        <w:trPr>
          <w:trHeight w:val="600"/>
        </w:trPr>
        <w:tc>
          <w:tcPr>
            <w:tcW w:w="1615" w:type="dxa"/>
            <w:hideMark/>
          </w:tcPr>
          <w:p w14:paraId="30F54039"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1350" w:type="dxa"/>
            <w:hideMark/>
          </w:tcPr>
          <w:p w14:paraId="4BAD9197" w14:textId="77777777" w:rsidR="00FC6178" w:rsidRPr="00EF7818" w:rsidRDefault="00FC6178">
            <w:pPr>
              <w:rPr>
                <w:rFonts w:ascii="Arial" w:hAnsi="Arial" w:cs="Arial"/>
                <w:sz w:val="16"/>
                <w:szCs w:val="16"/>
              </w:rPr>
            </w:pPr>
            <w:r w:rsidRPr="00EF7818">
              <w:rPr>
                <w:rFonts w:ascii="Arial" w:hAnsi="Arial" w:cs="Arial"/>
                <w:sz w:val="16"/>
                <w:szCs w:val="16"/>
              </w:rPr>
              <w:t>publisher</w:t>
            </w:r>
          </w:p>
        </w:tc>
        <w:tc>
          <w:tcPr>
            <w:tcW w:w="2520" w:type="dxa"/>
            <w:hideMark/>
          </w:tcPr>
          <w:p w14:paraId="5CB72140"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810" w:type="dxa"/>
            <w:hideMark/>
          </w:tcPr>
          <w:p w14:paraId="78837474" w14:textId="77777777" w:rsidR="00FC6178" w:rsidRPr="00EF7818" w:rsidRDefault="00FC6178" w:rsidP="00FC6178">
            <w:pPr>
              <w:rPr>
                <w:rFonts w:ascii="Arial" w:hAnsi="Arial" w:cs="Arial"/>
                <w:sz w:val="16"/>
                <w:szCs w:val="16"/>
              </w:rPr>
            </w:pPr>
            <w:r w:rsidRPr="00EF7818">
              <w:rPr>
                <w:rFonts w:ascii="Arial" w:hAnsi="Arial" w:cs="Arial"/>
                <w:sz w:val="16"/>
                <w:szCs w:val="16"/>
              </w:rPr>
              <w:t>255</w:t>
            </w:r>
          </w:p>
        </w:tc>
        <w:tc>
          <w:tcPr>
            <w:tcW w:w="990" w:type="dxa"/>
            <w:hideMark/>
          </w:tcPr>
          <w:p w14:paraId="66178F08" w14:textId="77777777" w:rsidR="00FC6178" w:rsidRPr="00EF7818" w:rsidRDefault="00FC6178">
            <w:pPr>
              <w:rPr>
                <w:rFonts w:ascii="Arial" w:hAnsi="Arial" w:cs="Arial"/>
                <w:sz w:val="16"/>
                <w:szCs w:val="16"/>
              </w:rPr>
            </w:pPr>
            <w:r w:rsidRPr="00EF7818">
              <w:rPr>
                <w:rFonts w:ascii="Arial" w:hAnsi="Arial" w:cs="Arial"/>
                <w:sz w:val="16"/>
                <w:szCs w:val="16"/>
              </w:rPr>
              <w:t>Always</w:t>
            </w:r>
          </w:p>
        </w:tc>
        <w:tc>
          <w:tcPr>
            <w:tcW w:w="2790" w:type="dxa"/>
            <w:hideMark/>
          </w:tcPr>
          <w:p w14:paraId="30D720B7" w14:textId="77777777" w:rsidR="00FC6178" w:rsidRPr="00EF7818" w:rsidRDefault="00FC6178">
            <w:pPr>
              <w:rPr>
                <w:rFonts w:ascii="Arial" w:hAnsi="Arial" w:cs="Arial"/>
                <w:sz w:val="16"/>
                <w:szCs w:val="16"/>
              </w:rPr>
            </w:pPr>
            <w:r w:rsidRPr="00EF7818">
              <w:rPr>
                <w:rFonts w:ascii="Arial" w:hAnsi="Arial" w:cs="Arial"/>
                <w:sz w:val="16"/>
                <w:szCs w:val="16"/>
              </w:rPr>
              <w:t>The publisher of this package</w:t>
            </w:r>
          </w:p>
        </w:tc>
        <w:tc>
          <w:tcPr>
            <w:tcW w:w="3060" w:type="dxa"/>
            <w:hideMark/>
          </w:tcPr>
          <w:p w14:paraId="480EDB28" w14:textId="14F9EF78" w:rsidR="00FC6178" w:rsidRPr="00EF7818" w:rsidRDefault="00210B0F">
            <w:pPr>
              <w:rPr>
                <w:rFonts w:ascii="Arial" w:hAnsi="Arial" w:cs="Arial"/>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1255" w:type="dxa"/>
            <w:hideMark/>
          </w:tcPr>
          <w:p w14:paraId="7CFA5CBA" w14:textId="77777777" w:rsidR="00FC6178" w:rsidRPr="00EF7818" w:rsidRDefault="00FC6178">
            <w:pPr>
              <w:rPr>
                <w:rFonts w:ascii="Arial" w:hAnsi="Arial" w:cs="Arial"/>
                <w:sz w:val="16"/>
                <w:szCs w:val="16"/>
              </w:rPr>
            </w:pPr>
            <w:r w:rsidRPr="00EF7818">
              <w:rPr>
                <w:rFonts w:ascii="Arial" w:hAnsi="Arial" w:cs="Arial"/>
                <w:sz w:val="16"/>
                <w:szCs w:val="16"/>
              </w:rPr>
              <w:t>xsd:token</w:t>
            </w:r>
          </w:p>
        </w:tc>
      </w:tr>
      <w:tr w:rsidR="00EF7818" w:rsidRPr="00FC6178" w14:paraId="36F052B6" w14:textId="77777777" w:rsidTr="00210B0F">
        <w:trPr>
          <w:trHeight w:val="600"/>
        </w:trPr>
        <w:tc>
          <w:tcPr>
            <w:tcW w:w="1615" w:type="dxa"/>
            <w:hideMark/>
          </w:tcPr>
          <w:p w14:paraId="24931CFE"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1350" w:type="dxa"/>
            <w:hideMark/>
          </w:tcPr>
          <w:p w14:paraId="3ACBFBAA" w14:textId="77777777" w:rsidR="00FC6178" w:rsidRPr="00EF7818" w:rsidRDefault="00FC6178">
            <w:pPr>
              <w:rPr>
                <w:rFonts w:ascii="Arial" w:hAnsi="Arial" w:cs="Arial"/>
                <w:sz w:val="16"/>
                <w:szCs w:val="16"/>
              </w:rPr>
            </w:pPr>
            <w:r w:rsidRPr="00EF7818">
              <w:rPr>
                <w:rFonts w:ascii="Arial" w:hAnsi="Arial" w:cs="Arial"/>
                <w:sz w:val="16"/>
                <w:szCs w:val="16"/>
              </w:rPr>
              <w:t>publishdate</w:t>
            </w:r>
          </w:p>
        </w:tc>
        <w:tc>
          <w:tcPr>
            <w:tcW w:w="2520" w:type="dxa"/>
            <w:hideMark/>
          </w:tcPr>
          <w:p w14:paraId="3E8275DC"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810" w:type="dxa"/>
            <w:hideMark/>
          </w:tcPr>
          <w:p w14:paraId="2DF04F3E" w14:textId="77777777" w:rsidR="00FC6178" w:rsidRPr="00EF7818" w:rsidRDefault="00FC6178" w:rsidP="00FC6178">
            <w:pPr>
              <w:rPr>
                <w:rFonts w:ascii="Arial" w:hAnsi="Arial" w:cs="Arial"/>
                <w:sz w:val="16"/>
                <w:szCs w:val="16"/>
              </w:rPr>
            </w:pPr>
            <w:r w:rsidRPr="00EF7818">
              <w:rPr>
                <w:rFonts w:ascii="Arial" w:hAnsi="Arial" w:cs="Arial"/>
                <w:sz w:val="16"/>
                <w:szCs w:val="16"/>
              </w:rPr>
              <w:t>30</w:t>
            </w:r>
          </w:p>
        </w:tc>
        <w:tc>
          <w:tcPr>
            <w:tcW w:w="990" w:type="dxa"/>
            <w:hideMark/>
          </w:tcPr>
          <w:p w14:paraId="771CBA96" w14:textId="77777777" w:rsidR="00FC6178" w:rsidRPr="00EF7818" w:rsidRDefault="00FC6178">
            <w:pPr>
              <w:rPr>
                <w:rFonts w:ascii="Arial" w:hAnsi="Arial" w:cs="Arial"/>
                <w:sz w:val="16"/>
                <w:szCs w:val="16"/>
              </w:rPr>
            </w:pPr>
            <w:r w:rsidRPr="00EF7818">
              <w:rPr>
                <w:rFonts w:ascii="Arial" w:hAnsi="Arial" w:cs="Arial"/>
                <w:sz w:val="16"/>
                <w:szCs w:val="16"/>
              </w:rPr>
              <w:t>Always</w:t>
            </w:r>
          </w:p>
        </w:tc>
        <w:tc>
          <w:tcPr>
            <w:tcW w:w="2790" w:type="dxa"/>
            <w:hideMark/>
          </w:tcPr>
          <w:p w14:paraId="242F0E1F" w14:textId="5125B561" w:rsidR="00FC6178" w:rsidRPr="00EF7818" w:rsidRDefault="00FC6178">
            <w:pPr>
              <w:rPr>
                <w:rFonts w:ascii="Arial" w:hAnsi="Arial" w:cs="Arial"/>
                <w:sz w:val="16"/>
                <w:szCs w:val="16"/>
              </w:rPr>
            </w:pPr>
            <w:r w:rsidRPr="00EF7818">
              <w:rPr>
                <w:rFonts w:ascii="Arial" w:hAnsi="Arial" w:cs="Arial"/>
                <w:sz w:val="16"/>
                <w:szCs w:val="16"/>
              </w:rPr>
              <w:t>The da</w:t>
            </w:r>
            <w:r w:rsidR="00210B0F">
              <w:rPr>
                <w:rFonts w:ascii="Arial" w:hAnsi="Arial" w:cs="Arial"/>
                <w:sz w:val="16"/>
                <w:szCs w:val="16"/>
              </w:rPr>
              <w:t>te this package was published</w:t>
            </w:r>
          </w:p>
        </w:tc>
        <w:tc>
          <w:tcPr>
            <w:tcW w:w="3060" w:type="dxa"/>
            <w:hideMark/>
          </w:tcPr>
          <w:p w14:paraId="3C3D7807" w14:textId="7B894492" w:rsidR="00FC6178" w:rsidRPr="00EF7818" w:rsidRDefault="00210B0F">
            <w:pPr>
              <w:rPr>
                <w:rFonts w:ascii="Arial" w:hAnsi="Arial" w:cs="Arial"/>
                <w:sz w:val="16"/>
                <w:szCs w:val="16"/>
              </w:rPr>
            </w:pPr>
            <w:r w:rsidRPr="00EE5B36">
              <w:rPr>
                <w:rFonts w:ascii="Arial" w:hAnsi="Arial" w:cs="Arial"/>
                <w:sz w:val="16"/>
                <w:szCs w:val="16"/>
              </w:rPr>
              <w:t>String representation of a date and time.  For example: Aug 19 2015  3:43PM</w:t>
            </w:r>
          </w:p>
        </w:tc>
        <w:tc>
          <w:tcPr>
            <w:tcW w:w="1255" w:type="dxa"/>
            <w:hideMark/>
          </w:tcPr>
          <w:p w14:paraId="1D328A4C" w14:textId="77777777" w:rsidR="00FC6178" w:rsidRPr="00EF7818" w:rsidRDefault="00FC6178">
            <w:pPr>
              <w:rPr>
                <w:rFonts w:ascii="Arial" w:hAnsi="Arial" w:cs="Arial"/>
                <w:sz w:val="16"/>
                <w:szCs w:val="16"/>
              </w:rPr>
            </w:pPr>
            <w:r w:rsidRPr="00EF7818">
              <w:rPr>
                <w:rFonts w:ascii="Arial" w:hAnsi="Arial" w:cs="Arial"/>
                <w:sz w:val="16"/>
                <w:szCs w:val="16"/>
              </w:rPr>
              <w:t>xsd:dateTime</w:t>
            </w:r>
          </w:p>
        </w:tc>
      </w:tr>
      <w:tr w:rsidR="00EF7818" w:rsidRPr="00FC6178" w14:paraId="35646F02" w14:textId="77777777" w:rsidTr="00210B0F">
        <w:trPr>
          <w:trHeight w:val="600"/>
        </w:trPr>
        <w:tc>
          <w:tcPr>
            <w:tcW w:w="1615" w:type="dxa"/>
            <w:hideMark/>
          </w:tcPr>
          <w:p w14:paraId="3CA1E66F"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1350" w:type="dxa"/>
            <w:hideMark/>
          </w:tcPr>
          <w:p w14:paraId="2A1213C1" w14:textId="77777777" w:rsidR="00FC6178" w:rsidRPr="00EF7818" w:rsidRDefault="00FC6178">
            <w:pPr>
              <w:rPr>
                <w:rFonts w:ascii="Arial" w:hAnsi="Arial" w:cs="Arial"/>
                <w:sz w:val="16"/>
                <w:szCs w:val="16"/>
              </w:rPr>
            </w:pPr>
            <w:r w:rsidRPr="00EF7818">
              <w:rPr>
                <w:rFonts w:ascii="Arial" w:hAnsi="Arial" w:cs="Arial"/>
                <w:sz w:val="16"/>
                <w:szCs w:val="16"/>
              </w:rPr>
              <w:t>version</w:t>
            </w:r>
          </w:p>
        </w:tc>
        <w:tc>
          <w:tcPr>
            <w:tcW w:w="2520" w:type="dxa"/>
            <w:hideMark/>
          </w:tcPr>
          <w:p w14:paraId="128CAE61"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810" w:type="dxa"/>
            <w:hideMark/>
          </w:tcPr>
          <w:p w14:paraId="3A0A7BDB" w14:textId="77777777" w:rsidR="00FC6178" w:rsidRPr="00EF7818" w:rsidRDefault="00FC6178" w:rsidP="00FC6178">
            <w:pPr>
              <w:rPr>
                <w:rFonts w:ascii="Arial" w:hAnsi="Arial" w:cs="Arial"/>
                <w:sz w:val="16"/>
                <w:szCs w:val="16"/>
              </w:rPr>
            </w:pPr>
            <w:r w:rsidRPr="00EF7818">
              <w:rPr>
                <w:rFonts w:ascii="Arial" w:hAnsi="Arial" w:cs="Arial"/>
                <w:sz w:val="16"/>
                <w:szCs w:val="16"/>
              </w:rPr>
              <w:t>10</w:t>
            </w:r>
          </w:p>
        </w:tc>
        <w:tc>
          <w:tcPr>
            <w:tcW w:w="990" w:type="dxa"/>
            <w:hideMark/>
          </w:tcPr>
          <w:p w14:paraId="3F3E5860" w14:textId="77777777" w:rsidR="00FC6178" w:rsidRPr="00EF7818" w:rsidRDefault="00FC6178">
            <w:pPr>
              <w:rPr>
                <w:rFonts w:ascii="Arial" w:hAnsi="Arial" w:cs="Arial"/>
                <w:sz w:val="16"/>
                <w:szCs w:val="16"/>
              </w:rPr>
            </w:pPr>
            <w:r w:rsidRPr="00EF7818">
              <w:rPr>
                <w:rFonts w:ascii="Arial" w:hAnsi="Arial" w:cs="Arial"/>
                <w:sz w:val="16"/>
                <w:szCs w:val="16"/>
              </w:rPr>
              <w:t>Always</w:t>
            </w:r>
          </w:p>
        </w:tc>
        <w:tc>
          <w:tcPr>
            <w:tcW w:w="2790" w:type="dxa"/>
            <w:hideMark/>
          </w:tcPr>
          <w:p w14:paraId="55D13038" w14:textId="64225B79" w:rsidR="00FC6178" w:rsidRPr="00EF7818" w:rsidRDefault="00FC6178" w:rsidP="00210B0F">
            <w:pPr>
              <w:rPr>
                <w:rFonts w:ascii="Arial" w:hAnsi="Arial" w:cs="Arial"/>
                <w:sz w:val="16"/>
                <w:szCs w:val="16"/>
              </w:rPr>
            </w:pPr>
            <w:r w:rsidRPr="00EF7818">
              <w:rPr>
                <w:rFonts w:ascii="Arial" w:hAnsi="Arial" w:cs="Arial"/>
                <w:sz w:val="16"/>
                <w:szCs w:val="16"/>
              </w:rPr>
              <w:t>The version of</w:t>
            </w:r>
            <w:r w:rsidR="00210B0F">
              <w:rPr>
                <w:rFonts w:ascii="Arial" w:hAnsi="Arial" w:cs="Arial"/>
                <w:sz w:val="16"/>
                <w:szCs w:val="16"/>
              </w:rPr>
              <w:t xml:space="preserve"> this test specification</w:t>
            </w:r>
          </w:p>
        </w:tc>
        <w:tc>
          <w:tcPr>
            <w:tcW w:w="3060" w:type="dxa"/>
            <w:hideMark/>
          </w:tcPr>
          <w:p w14:paraId="5533A9E9" w14:textId="56729C3A" w:rsidR="00FC6178" w:rsidRPr="00EF7818" w:rsidRDefault="00210B0F">
            <w:pPr>
              <w:rPr>
                <w:rFonts w:ascii="Arial" w:hAnsi="Arial" w:cs="Arial"/>
                <w:sz w:val="16"/>
                <w:szCs w:val="16"/>
              </w:rPr>
            </w:pPr>
            <w:r>
              <w:rPr>
                <w:rFonts w:ascii="Arial" w:hAnsi="Arial" w:cs="Arial"/>
                <w:sz w:val="16"/>
                <w:szCs w:val="16"/>
              </w:rPr>
              <w:t>Decimal</w:t>
            </w:r>
          </w:p>
        </w:tc>
        <w:tc>
          <w:tcPr>
            <w:tcW w:w="1255" w:type="dxa"/>
            <w:hideMark/>
          </w:tcPr>
          <w:p w14:paraId="3A0A3A1E" w14:textId="39F1E9BB" w:rsidR="00FC6178" w:rsidRPr="00EF7818" w:rsidRDefault="00210B0F">
            <w:pPr>
              <w:rPr>
                <w:rFonts w:ascii="Arial" w:hAnsi="Arial" w:cs="Arial"/>
                <w:sz w:val="16"/>
                <w:szCs w:val="16"/>
              </w:rPr>
            </w:pPr>
            <w:r>
              <w:rPr>
                <w:rFonts w:ascii="Arial" w:hAnsi="Arial" w:cs="Arial"/>
                <w:sz w:val="16"/>
                <w:szCs w:val="16"/>
              </w:rPr>
              <w:t>xsd:decimal</w:t>
            </w:r>
          </w:p>
        </w:tc>
      </w:tr>
      <w:tr w:rsidR="00EF7818" w:rsidRPr="00FC6178" w14:paraId="145911EF" w14:textId="77777777" w:rsidTr="00210B0F">
        <w:trPr>
          <w:trHeight w:val="300"/>
        </w:trPr>
        <w:tc>
          <w:tcPr>
            <w:tcW w:w="1615" w:type="dxa"/>
            <w:hideMark/>
          </w:tcPr>
          <w:p w14:paraId="69037EF5" w14:textId="77777777" w:rsidR="00FC6178" w:rsidRPr="00EF7818" w:rsidRDefault="00FC6178">
            <w:pPr>
              <w:rPr>
                <w:rFonts w:ascii="Arial" w:hAnsi="Arial" w:cs="Arial"/>
                <w:sz w:val="16"/>
                <w:szCs w:val="16"/>
              </w:rPr>
            </w:pPr>
            <w:r w:rsidRPr="00EF7818">
              <w:rPr>
                <w:rFonts w:ascii="Arial" w:hAnsi="Arial" w:cs="Arial"/>
                <w:sz w:val="16"/>
                <w:szCs w:val="16"/>
              </w:rPr>
              <w:t>identifier</w:t>
            </w:r>
          </w:p>
        </w:tc>
        <w:tc>
          <w:tcPr>
            <w:tcW w:w="1350" w:type="dxa"/>
            <w:hideMark/>
          </w:tcPr>
          <w:p w14:paraId="462A7809"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2520" w:type="dxa"/>
            <w:hideMark/>
          </w:tcPr>
          <w:p w14:paraId="664BD4D9" w14:textId="77777777" w:rsidR="00FC6178" w:rsidRPr="00EF7818" w:rsidRDefault="00FC6178">
            <w:pPr>
              <w:rPr>
                <w:rFonts w:ascii="Arial" w:hAnsi="Arial" w:cs="Arial"/>
                <w:sz w:val="16"/>
                <w:szCs w:val="16"/>
              </w:rPr>
            </w:pPr>
            <w:r w:rsidRPr="00EF7818">
              <w:rPr>
                <w:rFonts w:ascii="Arial" w:hAnsi="Arial" w:cs="Arial"/>
                <w:sz w:val="16"/>
                <w:szCs w:val="16"/>
              </w:rPr>
              <w:t>testspecification:identifier</w:t>
            </w:r>
          </w:p>
        </w:tc>
        <w:tc>
          <w:tcPr>
            <w:tcW w:w="810" w:type="dxa"/>
            <w:hideMark/>
          </w:tcPr>
          <w:p w14:paraId="06317209"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990" w:type="dxa"/>
            <w:hideMark/>
          </w:tcPr>
          <w:p w14:paraId="31F077A5"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2790" w:type="dxa"/>
            <w:hideMark/>
          </w:tcPr>
          <w:p w14:paraId="712ACD81"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3060" w:type="dxa"/>
            <w:hideMark/>
          </w:tcPr>
          <w:p w14:paraId="121AC288"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1255" w:type="dxa"/>
            <w:hideMark/>
          </w:tcPr>
          <w:p w14:paraId="27A587D7" w14:textId="77777777" w:rsidR="00FC6178" w:rsidRPr="00EF7818" w:rsidRDefault="00FC6178">
            <w:pPr>
              <w:rPr>
                <w:rFonts w:ascii="Arial" w:hAnsi="Arial" w:cs="Arial"/>
                <w:sz w:val="16"/>
                <w:szCs w:val="16"/>
              </w:rPr>
            </w:pPr>
            <w:r w:rsidRPr="00EF7818">
              <w:rPr>
                <w:rFonts w:ascii="Arial" w:hAnsi="Arial" w:cs="Arial"/>
                <w:sz w:val="16"/>
                <w:szCs w:val="16"/>
              </w:rPr>
              <w:t> </w:t>
            </w:r>
          </w:p>
        </w:tc>
      </w:tr>
      <w:tr w:rsidR="00EF7818" w:rsidRPr="00FC6178" w14:paraId="4580BCF4" w14:textId="77777777" w:rsidTr="00210B0F">
        <w:trPr>
          <w:trHeight w:val="600"/>
        </w:trPr>
        <w:tc>
          <w:tcPr>
            <w:tcW w:w="1615" w:type="dxa"/>
            <w:hideMark/>
          </w:tcPr>
          <w:p w14:paraId="3811B499"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1350" w:type="dxa"/>
            <w:hideMark/>
          </w:tcPr>
          <w:p w14:paraId="1A4A22F5" w14:textId="77777777" w:rsidR="00FC6178" w:rsidRPr="00EF7818" w:rsidRDefault="00FC6178">
            <w:pPr>
              <w:rPr>
                <w:rFonts w:ascii="Arial" w:hAnsi="Arial" w:cs="Arial"/>
                <w:sz w:val="16"/>
                <w:szCs w:val="16"/>
              </w:rPr>
            </w:pPr>
            <w:r w:rsidRPr="00EF7818">
              <w:rPr>
                <w:rFonts w:ascii="Arial" w:hAnsi="Arial" w:cs="Arial"/>
                <w:sz w:val="16"/>
                <w:szCs w:val="16"/>
              </w:rPr>
              <w:t>uniqueid</w:t>
            </w:r>
          </w:p>
        </w:tc>
        <w:tc>
          <w:tcPr>
            <w:tcW w:w="2520" w:type="dxa"/>
            <w:hideMark/>
          </w:tcPr>
          <w:p w14:paraId="292BCE86"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810" w:type="dxa"/>
            <w:hideMark/>
          </w:tcPr>
          <w:p w14:paraId="109EA307" w14:textId="77777777" w:rsidR="00FC6178" w:rsidRPr="00EF7818" w:rsidRDefault="00FC6178" w:rsidP="00FC6178">
            <w:pPr>
              <w:rPr>
                <w:rFonts w:ascii="Arial" w:hAnsi="Arial" w:cs="Arial"/>
                <w:sz w:val="16"/>
                <w:szCs w:val="16"/>
              </w:rPr>
            </w:pPr>
            <w:r w:rsidRPr="00EF7818">
              <w:rPr>
                <w:rFonts w:ascii="Arial" w:hAnsi="Arial" w:cs="Arial"/>
                <w:sz w:val="16"/>
                <w:szCs w:val="16"/>
              </w:rPr>
              <w:t>250</w:t>
            </w:r>
          </w:p>
        </w:tc>
        <w:tc>
          <w:tcPr>
            <w:tcW w:w="990" w:type="dxa"/>
            <w:hideMark/>
          </w:tcPr>
          <w:p w14:paraId="30E10DCC" w14:textId="77777777" w:rsidR="00FC6178" w:rsidRPr="00EF7818" w:rsidRDefault="00FC6178">
            <w:pPr>
              <w:rPr>
                <w:rFonts w:ascii="Arial" w:hAnsi="Arial" w:cs="Arial"/>
                <w:sz w:val="16"/>
                <w:szCs w:val="16"/>
              </w:rPr>
            </w:pPr>
            <w:r w:rsidRPr="00EF7818">
              <w:rPr>
                <w:rFonts w:ascii="Arial" w:hAnsi="Arial" w:cs="Arial"/>
                <w:sz w:val="16"/>
                <w:szCs w:val="16"/>
              </w:rPr>
              <w:t>Always</w:t>
            </w:r>
          </w:p>
        </w:tc>
        <w:tc>
          <w:tcPr>
            <w:tcW w:w="2790" w:type="dxa"/>
            <w:hideMark/>
          </w:tcPr>
          <w:p w14:paraId="44DB252C" w14:textId="77777777" w:rsidR="00FC6178" w:rsidRPr="00EF7818" w:rsidRDefault="00FC6178">
            <w:pPr>
              <w:rPr>
                <w:rFonts w:ascii="Arial" w:hAnsi="Arial" w:cs="Arial"/>
                <w:sz w:val="16"/>
                <w:szCs w:val="16"/>
              </w:rPr>
            </w:pPr>
            <w:r w:rsidRPr="00EF7818">
              <w:rPr>
                <w:rFonts w:ascii="Arial" w:hAnsi="Arial" w:cs="Arial"/>
                <w:sz w:val="16"/>
                <w:szCs w:val="16"/>
              </w:rPr>
              <w:t>Uniquely identifies the test</w:t>
            </w:r>
          </w:p>
        </w:tc>
        <w:tc>
          <w:tcPr>
            <w:tcW w:w="3060" w:type="dxa"/>
            <w:hideMark/>
          </w:tcPr>
          <w:p w14:paraId="262DEF90" w14:textId="199D8015" w:rsidR="00FC6178" w:rsidRPr="00EF7818" w:rsidRDefault="00210B0F">
            <w:pPr>
              <w:rPr>
                <w:rFonts w:ascii="Arial" w:hAnsi="Arial" w:cs="Arial"/>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1255" w:type="dxa"/>
            <w:hideMark/>
          </w:tcPr>
          <w:p w14:paraId="4B4C3457" w14:textId="77777777" w:rsidR="00FC6178" w:rsidRPr="00EF7818" w:rsidRDefault="00FC6178">
            <w:pPr>
              <w:rPr>
                <w:rFonts w:ascii="Arial" w:hAnsi="Arial" w:cs="Arial"/>
                <w:sz w:val="16"/>
                <w:szCs w:val="16"/>
              </w:rPr>
            </w:pPr>
            <w:r w:rsidRPr="00EF7818">
              <w:rPr>
                <w:rFonts w:ascii="Arial" w:hAnsi="Arial" w:cs="Arial"/>
                <w:sz w:val="16"/>
                <w:szCs w:val="16"/>
              </w:rPr>
              <w:t>xsd:token</w:t>
            </w:r>
          </w:p>
        </w:tc>
      </w:tr>
      <w:tr w:rsidR="00EF7818" w:rsidRPr="00FC6178" w14:paraId="7CB254EF" w14:textId="77777777" w:rsidTr="00210B0F">
        <w:trPr>
          <w:trHeight w:val="300"/>
        </w:trPr>
        <w:tc>
          <w:tcPr>
            <w:tcW w:w="1615" w:type="dxa"/>
            <w:hideMark/>
          </w:tcPr>
          <w:p w14:paraId="76DDC430"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1350" w:type="dxa"/>
            <w:hideMark/>
          </w:tcPr>
          <w:p w14:paraId="34BC66B1" w14:textId="77777777" w:rsidR="00FC6178" w:rsidRPr="00EF7818" w:rsidRDefault="00FC6178">
            <w:pPr>
              <w:rPr>
                <w:rFonts w:ascii="Arial" w:hAnsi="Arial" w:cs="Arial"/>
                <w:sz w:val="16"/>
                <w:szCs w:val="16"/>
              </w:rPr>
            </w:pPr>
            <w:r w:rsidRPr="00EF7818">
              <w:rPr>
                <w:rFonts w:ascii="Arial" w:hAnsi="Arial" w:cs="Arial"/>
                <w:sz w:val="16"/>
                <w:szCs w:val="16"/>
              </w:rPr>
              <w:t>name</w:t>
            </w:r>
          </w:p>
        </w:tc>
        <w:tc>
          <w:tcPr>
            <w:tcW w:w="2520" w:type="dxa"/>
            <w:hideMark/>
          </w:tcPr>
          <w:p w14:paraId="3ABC5484"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810" w:type="dxa"/>
            <w:hideMark/>
          </w:tcPr>
          <w:p w14:paraId="660318FA" w14:textId="77777777" w:rsidR="00FC6178" w:rsidRPr="00EF7818" w:rsidRDefault="00FC6178" w:rsidP="00FC6178">
            <w:pPr>
              <w:rPr>
                <w:rFonts w:ascii="Arial" w:hAnsi="Arial" w:cs="Arial"/>
                <w:sz w:val="16"/>
                <w:szCs w:val="16"/>
              </w:rPr>
            </w:pPr>
            <w:r w:rsidRPr="00EF7818">
              <w:rPr>
                <w:rFonts w:ascii="Arial" w:hAnsi="Arial" w:cs="Arial"/>
                <w:sz w:val="16"/>
                <w:szCs w:val="16"/>
              </w:rPr>
              <w:t>200</w:t>
            </w:r>
          </w:p>
        </w:tc>
        <w:tc>
          <w:tcPr>
            <w:tcW w:w="990" w:type="dxa"/>
            <w:hideMark/>
          </w:tcPr>
          <w:p w14:paraId="1FE22489" w14:textId="77777777" w:rsidR="00FC6178" w:rsidRPr="00EF7818" w:rsidRDefault="00FC6178">
            <w:pPr>
              <w:rPr>
                <w:rFonts w:ascii="Arial" w:hAnsi="Arial" w:cs="Arial"/>
                <w:sz w:val="16"/>
                <w:szCs w:val="16"/>
              </w:rPr>
            </w:pPr>
            <w:r w:rsidRPr="00EF7818">
              <w:rPr>
                <w:rFonts w:ascii="Arial" w:hAnsi="Arial" w:cs="Arial"/>
                <w:sz w:val="16"/>
                <w:szCs w:val="16"/>
              </w:rPr>
              <w:t>Always</w:t>
            </w:r>
          </w:p>
        </w:tc>
        <w:tc>
          <w:tcPr>
            <w:tcW w:w="2790" w:type="dxa"/>
            <w:hideMark/>
          </w:tcPr>
          <w:p w14:paraId="41A05CF5" w14:textId="77777777" w:rsidR="00FC6178" w:rsidRPr="00EF7818" w:rsidRDefault="00FC6178">
            <w:pPr>
              <w:rPr>
                <w:rFonts w:ascii="Arial" w:hAnsi="Arial" w:cs="Arial"/>
                <w:sz w:val="16"/>
                <w:szCs w:val="16"/>
              </w:rPr>
            </w:pPr>
            <w:r w:rsidRPr="00EF7818">
              <w:rPr>
                <w:rFonts w:ascii="Arial" w:hAnsi="Arial" w:cs="Arial"/>
                <w:sz w:val="16"/>
                <w:szCs w:val="16"/>
              </w:rPr>
              <w:t>More readable test name</w:t>
            </w:r>
          </w:p>
        </w:tc>
        <w:tc>
          <w:tcPr>
            <w:tcW w:w="3060" w:type="dxa"/>
            <w:hideMark/>
          </w:tcPr>
          <w:p w14:paraId="401AFDE4" w14:textId="4CA27548" w:rsidR="00FC6178" w:rsidRPr="00EF7818" w:rsidRDefault="00210B0F">
            <w:pPr>
              <w:rPr>
                <w:rFonts w:ascii="Arial" w:hAnsi="Arial" w:cs="Arial"/>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1255" w:type="dxa"/>
            <w:hideMark/>
          </w:tcPr>
          <w:p w14:paraId="668AFA54" w14:textId="77777777" w:rsidR="00FC6178" w:rsidRPr="00EF7818" w:rsidRDefault="00FC6178">
            <w:pPr>
              <w:rPr>
                <w:rFonts w:ascii="Arial" w:hAnsi="Arial" w:cs="Arial"/>
                <w:sz w:val="16"/>
                <w:szCs w:val="16"/>
              </w:rPr>
            </w:pPr>
            <w:r w:rsidRPr="00EF7818">
              <w:rPr>
                <w:rFonts w:ascii="Arial" w:hAnsi="Arial" w:cs="Arial"/>
                <w:sz w:val="16"/>
                <w:szCs w:val="16"/>
              </w:rPr>
              <w:t>xsd:token</w:t>
            </w:r>
          </w:p>
        </w:tc>
      </w:tr>
      <w:tr w:rsidR="00EF7818" w:rsidRPr="00FC6178" w14:paraId="342A5914" w14:textId="77777777" w:rsidTr="00210B0F">
        <w:trPr>
          <w:trHeight w:val="300"/>
        </w:trPr>
        <w:tc>
          <w:tcPr>
            <w:tcW w:w="1615" w:type="dxa"/>
            <w:hideMark/>
          </w:tcPr>
          <w:p w14:paraId="60714EA8"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1350" w:type="dxa"/>
            <w:hideMark/>
          </w:tcPr>
          <w:p w14:paraId="75E36A5B" w14:textId="77777777" w:rsidR="00FC6178" w:rsidRPr="00EF7818" w:rsidRDefault="00FC6178">
            <w:pPr>
              <w:rPr>
                <w:rFonts w:ascii="Arial" w:hAnsi="Arial" w:cs="Arial"/>
                <w:sz w:val="16"/>
                <w:szCs w:val="16"/>
              </w:rPr>
            </w:pPr>
            <w:r w:rsidRPr="00EF7818">
              <w:rPr>
                <w:rFonts w:ascii="Arial" w:hAnsi="Arial" w:cs="Arial"/>
                <w:sz w:val="16"/>
                <w:szCs w:val="16"/>
              </w:rPr>
              <w:t>label</w:t>
            </w:r>
          </w:p>
        </w:tc>
        <w:tc>
          <w:tcPr>
            <w:tcW w:w="2520" w:type="dxa"/>
            <w:hideMark/>
          </w:tcPr>
          <w:p w14:paraId="30741168"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810" w:type="dxa"/>
            <w:hideMark/>
          </w:tcPr>
          <w:p w14:paraId="6FCC8F6E" w14:textId="77777777" w:rsidR="00FC6178" w:rsidRPr="00EF7818" w:rsidRDefault="00FC6178" w:rsidP="00FC6178">
            <w:pPr>
              <w:rPr>
                <w:rFonts w:ascii="Arial" w:hAnsi="Arial" w:cs="Arial"/>
                <w:sz w:val="16"/>
                <w:szCs w:val="16"/>
              </w:rPr>
            </w:pPr>
            <w:r w:rsidRPr="00EF7818">
              <w:rPr>
                <w:rFonts w:ascii="Arial" w:hAnsi="Arial" w:cs="Arial"/>
                <w:sz w:val="16"/>
                <w:szCs w:val="16"/>
              </w:rPr>
              <w:t>200</w:t>
            </w:r>
          </w:p>
        </w:tc>
        <w:tc>
          <w:tcPr>
            <w:tcW w:w="990" w:type="dxa"/>
            <w:hideMark/>
          </w:tcPr>
          <w:p w14:paraId="15A76833" w14:textId="77777777" w:rsidR="00FC6178" w:rsidRPr="00EF7818" w:rsidRDefault="00FC6178">
            <w:pPr>
              <w:rPr>
                <w:rFonts w:ascii="Arial" w:hAnsi="Arial" w:cs="Arial"/>
                <w:sz w:val="16"/>
                <w:szCs w:val="16"/>
              </w:rPr>
            </w:pPr>
            <w:r w:rsidRPr="00EF7818">
              <w:rPr>
                <w:rFonts w:ascii="Arial" w:hAnsi="Arial" w:cs="Arial"/>
                <w:sz w:val="16"/>
                <w:szCs w:val="16"/>
              </w:rPr>
              <w:t>Always</w:t>
            </w:r>
          </w:p>
        </w:tc>
        <w:tc>
          <w:tcPr>
            <w:tcW w:w="2790" w:type="dxa"/>
            <w:hideMark/>
          </w:tcPr>
          <w:p w14:paraId="52551C1B" w14:textId="77777777" w:rsidR="00FC6178" w:rsidRPr="00EF7818" w:rsidRDefault="00FC6178">
            <w:pPr>
              <w:rPr>
                <w:rFonts w:ascii="Arial" w:hAnsi="Arial" w:cs="Arial"/>
                <w:sz w:val="16"/>
                <w:szCs w:val="16"/>
              </w:rPr>
            </w:pPr>
            <w:r w:rsidRPr="00EF7818">
              <w:rPr>
                <w:rFonts w:ascii="Arial" w:hAnsi="Arial" w:cs="Arial"/>
                <w:sz w:val="16"/>
                <w:szCs w:val="16"/>
              </w:rPr>
              <w:t>Displayed test name</w:t>
            </w:r>
          </w:p>
        </w:tc>
        <w:tc>
          <w:tcPr>
            <w:tcW w:w="3060" w:type="dxa"/>
            <w:hideMark/>
          </w:tcPr>
          <w:p w14:paraId="26241EC3" w14:textId="4A5B22B4" w:rsidR="00FC6178" w:rsidRPr="00EF7818" w:rsidRDefault="00210B0F">
            <w:pPr>
              <w:rPr>
                <w:rFonts w:ascii="Arial" w:hAnsi="Arial" w:cs="Arial"/>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1255" w:type="dxa"/>
            <w:hideMark/>
          </w:tcPr>
          <w:p w14:paraId="52BCE858" w14:textId="77777777" w:rsidR="00FC6178" w:rsidRPr="00EF7818" w:rsidRDefault="00FC6178">
            <w:pPr>
              <w:rPr>
                <w:rFonts w:ascii="Arial" w:hAnsi="Arial" w:cs="Arial"/>
                <w:sz w:val="16"/>
                <w:szCs w:val="16"/>
              </w:rPr>
            </w:pPr>
            <w:r w:rsidRPr="00EF7818">
              <w:rPr>
                <w:rFonts w:ascii="Arial" w:hAnsi="Arial" w:cs="Arial"/>
                <w:sz w:val="16"/>
                <w:szCs w:val="16"/>
              </w:rPr>
              <w:t>xsd:token</w:t>
            </w:r>
          </w:p>
        </w:tc>
      </w:tr>
      <w:tr w:rsidR="00EF7818" w:rsidRPr="00FC6178" w14:paraId="53C8A8DD" w14:textId="77777777" w:rsidTr="00210B0F">
        <w:trPr>
          <w:trHeight w:val="300"/>
        </w:trPr>
        <w:tc>
          <w:tcPr>
            <w:tcW w:w="1615" w:type="dxa"/>
            <w:hideMark/>
          </w:tcPr>
          <w:p w14:paraId="57A81753"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1350" w:type="dxa"/>
            <w:hideMark/>
          </w:tcPr>
          <w:p w14:paraId="6693BACB" w14:textId="77777777" w:rsidR="00FC6178" w:rsidRPr="00EF7818" w:rsidRDefault="00FC6178">
            <w:pPr>
              <w:rPr>
                <w:rFonts w:ascii="Arial" w:hAnsi="Arial" w:cs="Arial"/>
                <w:sz w:val="16"/>
                <w:szCs w:val="16"/>
              </w:rPr>
            </w:pPr>
            <w:r w:rsidRPr="00EF7818">
              <w:rPr>
                <w:rFonts w:ascii="Arial" w:hAnsi="Arial" w:cs="Arial"/>
                <w:sz w:val="16"/>
                <w:szCs w:val="16"/>
              </w:rPr>
              <w:t>version</w:t>
            </w:r>
          </w:p>
        </w:tc>
        <w:tc>
          <w:tcPr>
            <w:tcW w:w="2520" w:type="dxa"/>
            <w:hideMark/>
          </w:tcPr>
          <w:p w14:paraId="4C71F050"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810" w:type="dxa"/>
            <w:hideMark/>
          </w:tcPr>
          <w:p w14:paraId="4A1CFC7C" w14:textId="77777777" w:rsidR="00FC6178" w:rsidRPr="00EF7818" w:rsidRDefault="00FC6178" w:rsidP="00FC6178">
            <w:pPr>
              <w:rPr>
                <w:rFonts w:ascii="Arial" w:hAnsi="Arial" w:cs="Arial"/>
                <w:sz w:val="16"/>
                <w:szCs w:val="16"/>
              </w:rPr>
            </w:pPr>
            <w:r w:rsidRPr="00EF7818">
              <w:rPr>
                <w:rFonts w:ascii="Arial" w:hAnsi="Arial" w:cs="Arial"/>
                <w:sz w:val="16"/>
                <w:szCs w:val="16"/>
              </w:rPr>
              <w:t>10</w:t>
            </w:r>
          </w:p>
        </w:tc>
        <w:tc>
          <w:tcPr>
            <w:tcW w:w="990" w:type="dxa"/>
            <w:hideMark/>
          </w:tcPr>
          <w:p w14:paraId="550F0F91" w14:textId="77777777" w:rsidR="00FC6178" w:rsidRPr="00EF7818" w:rsidRDefault="00FC6178">
            <w:pPr>
              <w:rPr>
                <w:rFonts w:ascii="Arial" w:hAnsi="Arial" w:cs="Arial"/>
                <w:sz w:val="16"/>
                <w:szCs w:val="16"/>
              </w:rPr>
            </w:pPr>
            <w:r w:rsidRPr="00EF7818">
              <w:rPr>
                <w:rFonts w:ascii="Arial" w:hAnsi="Arial" w:cs="Arial"/>
                <w:sz w:val="16"/>
                <w:szCs w:val="16"/>
              </w:rPr>
              <w:t>Always</w:t>
            </w:r>
          </w:p>
        </w:tc>
        <w:tc>
          <w:tcPr>
            <w:tcW w:w="2790" w:type="dxa"/>
            <w:hideMark/>
          </w:tcPr>
          <w:p w14:paraId="3DD50471" w14:textId="77777777" w:rsidR="00FC6178" w:rsidRPr="00EF7818" w:rsidRDefault="00FC6178">
            <w:pPr>
              <w:rPr>
                <w:rFonts w:ascii="Arial" w:hAnsi="Arial" w:cs="Arial"/>
                <w:sz w:val="16"/>
                <w:szCs w:val="16"/>
              </w:rPr>
            </w:pPr>
            <w:r w:rsidRPr="00EF7818">
              <w:rPr>
                <w:rFonts w:ascii="Arial" w:hAnsi="Arial" w:cs="Arial"/>
                <w:sz w:val="16"/>
                <w:szCs w:val="16"/>
              </w:rPr>
              <w:t>Test version</w:t>
            </w:r>
          </w:p>
        </w:tc>
        <w:tc>
          <w:tcPr>
            <w:tcW w:w="3060" w:type="dxa"/>
            <w:hideMark/>
          </w:tcPr>
          <w:p w14:paraId="301849EE" w14:textId="77777777" w:rsidR="00FC6178" w:rsidRPr="00EF7818" w:rsidRDefault="00FC6178">
            <w:pPr>
              <w:rPr>
                <w:rFonts w:ascii="Arial" w:hAnsi="Arial" w:cs="Arial"/>
                <w:sz w:val="16"/>
                <w:szCs w:val="16"/>
              </w:rPr>
            </w:pPr>
            <w:r w:rsidRPr="00EF7818">
              <w:rPr>
                <w:rFonts w:ascii="Arial" w:hAnsi="Arial" w:cs="Arial"/>
                <w:sz w:val="16"/>
                <w:szCs w:val="16"/>
              </w:rPr>
              <w:t>Integer</w:t>
            </w:r>
          </w:p>
        </w:tc>
        <w:tc>
          <w:tcPr>
            <w:tcW w:w="1255" w:type="dxa"/>
            <w:hideMark/>
          </w:tcPr>
          <w:p w14:paraId="2ED8F200" w14:textId="77777777" w:rsidR="00FC6178" w:rsidRPr="00EF7818" w:rsidRDefault="00FC6178">
            <w:pPr>
              <w:rPr>
                <w:rFonts w:ascii="Arial" w:hAnsi="Arial" w:cs="Arial"/>
                <w:sz w:val="16"/>
                <w:szCs w:val="16"/>
              </w:rPr>
            </w:pPr>
            <w:r w:rsidRPr="00EF7818">
              <w:rPr>
                <w:rFonts w:ascii="Arial" w:hAnsi="Arial" w:cs="Arial"/>
                <w:sz w:val="16"/>
                <w:szCs w:val="16"/>
              </w:rPr>
              <w:t>xsd:integer</w:t>
            </w:r>
          </w:p>
        </w:tc>
      </w:tr>
      <w:tr w:rsidR="00EF7818" w:rsidRPr="00FC6178" w14:paraId="08D31196" w14:textId="77777777" w:rsidTr="00210B0F">
        <w:trPr>
          <w:trHeight w:val="300"/>
        </w:trPr>
        <w:tc>
          <w:tcPr>
            <w:tcW w:w="1615" w:type="dxa"/>
            <w:hideMark/>
          </w:tcPr>
          <w:p w14:paraId="54030F55" w14:textId="77777777" w:rsidR="00FC6178" w:rsidRPr="00EF7818" w:rsidRDefault="00FC6178">
            <w:pPr>
              <w:rPr>
                <w:rFonts w:ascii="Arial" w:hAnsi="Arial" w:cs="Arial"/>
                <w:sz w:val="16"/>
                <w:szCs w:val="16"/>
              </w:rPr>
            </w:pPr>
            <w:r w:rsidRPr="00EF7818">
              <w:rPr>
                <w:rFonts w:ascii="Arial" w:hAnsi="Arial" w:cs="Arial"/>
                <w:sz w:val="16"/>
                <w:szCs w:val="16"/>
              </w:rPr>
              <w:t>property</w:t>
            </w:r>
          </w:p>
        </w:tc>
        <w:tc>
          <w:tcPr>
            <w:tcW w:w="1350" w:type="dxa"/>
            <w:hideMark/>
          </w:tcPr>
          <w:p w14:paraId="1470230C"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2520" w:type="dxa"/>
            <w:hideMark/>
          </w:tcPr>
          <w:p w14:paraId="2CFD3DCE" w14:textId="77777777" w:rsidR="00FC6178" w:rsidRPr="00EF7818" w:rsidRDefault="00FC6178">
            <w:pPr>
              <w:rPr>
                <w:rFonts w:ascii="Arial" w:hAnsi="Arial" w:cs="Arial"/>
                <w:sz w:val="16"/>
                <w:szCs w:val="16"/>
              </w:rPr>
            </w:pPr>
            <w:r w:rsidRPr="00EF7818">
              <w:rPr>
                <w:rFonts w:ascii="Arial" w:hAnsi="Arial" w:cs="Arial"/>
                <w:sz w:val="16"/>
                <w:szCs w:val="16"/>
              </w:rPr>
              <w:t>testspecification:property</w:t>
            </w:r>
          </w:p>
        </w:tc>
        <w:tc>
          <w:tcPr>
            <w:tcW w:w="810" w:type="dxa"/>
            <w:hideMark/>
          </w:tcPr>
          <w:p w14:paraId="0A38D564"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990" w:type="dxa"/>
            <w:hideMark/>
          </w:tcPr>
          <w:p w14:paraId="415F10BB"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2790" w:type="dxa"/>
            <w:hideMark/>
          </w:tcPr>
          <w:p w14:paraId="7711A0A2" w14:textId="77777777" w:rsidR="00FC6178" w:rsidRPr="00EF7818" w:rsidRDefault="00FC6178">
            <w:pPr>
              <w:rPr>
                <w:rFonts w:ascii="Arial" w:hAnsi="Arial" w:cs="Arial"/>
                <w:sz w:val="16"/>
                <w:szCs w:val="16"/>
              </w:rPr>
            </w:pPr>
            <w:r w:rsidRPr="00EF7818">
              <w:rPr>
                <w:rFonts w:ascii="Arial" w:hAnsi="Arial" w:cs="Arial"/>
                <w:sz w:val="16"/>
                <w:szCs w:val="16"/>
              </w:rPr>
              <w:t>Multiple test properties</w:t>
            </w:r>
          </w:p>
        </w:tc>
        <w:tc>
          <w:tcPr>
            <w:tcW w:w="3060" w:type="dxa"/>
            <w:hideMark/>
          </w:tcPr>
          <w:p w14:paraId="7A4C6AB9"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1255" w:type="dxa"/>
            <w:hideMark/>
          </w:tcPr>
          <w:p w14:paraId="60A72F6B" w14:textId="77777777" w:rsidR="00FC6178" w:rsidRPr="00EF7818" w:rsidRDefault="00FC6178">
            <w:pPr>
              <w:rPr>
                <w:rFonts w:ascii="Arial" w:hAnsi="Arial" w:cs="Arial"/>
                <w:sz w:val="16"/>
                <w:szCs w:val="16"/>
              </w:rPr>
            </w:pPr>
            <w:r w:rsidRPr="00EF7818">
              <w:rPr>
                <w:rFonts w:ascii="Arial" w:hAnsi="Arial" w:cs="Arial"/>
                <w:sz w:val="16"/>
                <w:szCs w:val="16"/>
              </w:rPr>
              <w:t> </w:t>
            </w:r>
          </w:p>
        </w:tc>
      </w:tr>
      <w:tr w:rsidR="00EF7818" w:rsidRPr="00FC6178" w14:paraId="3E59DF8B" w14:textId="77777777" w:rsidTr="00210B0F">
        <w:trPr>
          <w:trHeight w:val="900"/>
        </w:trPr>
        <w:tc>
          <w:tcPr>
            <w:tcW w:w="1615" w:type="dxa"/>
            <w:hideMark/>
          </w:tcPr>
          <w:p w14:paraId="245668AF"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1350" w:type="dxa"/>
            <w:hideMark/>
          </w:tcPr>
          <w:p w14:paraId="21FAB61A" w14:textId="77777777" w:rsidR="00FC6178" w:rsidRPr="00EF7818" w:rsidRDefault="00FC6178">
            <w:pPr>
              <w:rPr>
                <w:rFonts w:ascii="Arial" w:hAnsi="Arial" w:cs="Arial"/>
                <w:sz w:val="16"/>
                <w:szCs w:val="16"/>
              </w:rPr>
            </w:pPr>
            <w:r w:rsidRPr="00EF7818">
              <w:rPr>
                <w:rFonts w:ascii="Arial" w:hAnsi="Arial" w:cs="Arial"/>
                <w:sz w:val="16"/>
                <w:szCs w:val="16"/>
              </w:rPr>
              <w:t>name</w:t>
            </w:r>
          </w:p>
        </w:tc>
        <w:tc>
          <w:tcPr>
            <w:tcW w:w="2520" w:type="dxa"/>
            <w:hideMark/>
          </w:tcPr>
          <w:p w14:paraId="2A28C396"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810" w:type="dxa"/>
            <w:hideMark/>
          </w:tcPr>
          <w:p w14:paraId="78E4178C" w14:textId="77777777" w:rsidR="00FC6178" w:rsidRPr="00EF7818" w:rsidRDefault="00FC6178" w:rsidP="00FC6178">
            <w:pPr>
              <w:rPr>
                <w:rFonts w:ascii="Arial" w:hAnsi="Arial" w:cs="Arial"/>
                <w:sz w:val="16"/>
                <w:szCs w:val="16"/>
              </w:rPr>
            </w:pPr>
            <w:r w:rsidRPr="00EF7818">
              <w:rPr>
                <w:rFonts w:ascii="Arial" w:hAnsi="Arial" w:cs="Arial"/>
                <w:sz w:val="16"/>
                <w:szCs w:val="16"/>
              </w:rPr>
              <w:t>200</w:t>
            </w:r>
          </w:p>
        </w:tc>
        <w:tc>
          <w:tcPr>
            <w:tcW w:w="990" w:type="dxa"/>
            <w:hideMark/>
          </w:tcPr>
          <w:p w14:paraId="61684FB1" w14:textId="77777777" w:rsidR="00FC6178" w:rsidRPr="00EF7818" w:rsidRDefault="00FC6178">
            <w:pPr>
              <w:rPr>
                <w:rFonts w:ascii="Arial" w:hAnsi="Arial" w:cs="Arial"/>
                <w:sz w:val="16"/>
                <w:szCs w:val="16"/>
              </w:rPr>
            </w:pPr>
            <w:r w:rsidRPr="00EF7818">
              <w:rPr>
                <w:rFonts w:ascii="Arial" w:hAnsi="Arial" w:cs="Arial"/>
                <w:sz w:val="16"/>
                <w:szCs w:val="16"/>
              </w:rPr>
              <w:t>Always</w:t>
            </w:r>
          </w:p>
        </w:tc>
        <w:tc>
          <w:tcPr>
            <w:tcW w:w="2790" w:type="dxa"/>
            <w:hideMark/>
          </w:tcPr>
          <w:p w14:paraId="79C620A0" w14:textId="7AF07047" w:rsidR="00FC6178" w:rsidRPr="00EF7818" w:rsidRDefault="00210B0F">
            <w:pPr>
              <w:rPr>
                <w:rFonts w:ascii="Arial" w:hAnsi="Arial" w:cs="Arial"/>
                <w:sz w:val="16"/>
                <w:szCs w:val="16"/>
              </w:rPr>
            </w:pPr>
            <w:r w:rsidRPr="00EE5B36">
              <w:rPr>
                <w:rFonts w:ascii="Arial" w:hAnsi="Arial" w:cs="Arial"/>
                <w:sz w:val="16"/>
                <w:szCs w:val="16"/>
              </w:rPr>
              <w:t>Defines a property for this test.  This is where the grade, subject and test type are defined.</w:t>
            </w:r>
          </w:p>
        </w:tc>
        <w:tc>
          <w:tcPr>
            <w:tcW w:w="3060" w:type="dxa"/>
            <w:hideMark/>
          </w:tcPr>
          <w:p w14:paraId="3CB15BDD" w14:textId="77777777" w:rsidR="00210B0F" w:rsidRDefault="00210B0F" w:rsidP="00210B0F">
            <w:pPr>
              <w:rPr>
                <w:rFonts w:ascii="Arial" w:hAnsi="Arial" w:cs="Arial"/>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p w14:paraId="40DE8679" w14:textId="7B1E0D57" w:rsidR="00FC6178" w:rsidRPr="00EF7818" w:rsidRDefault="00210B0F" w:rsidP="00210B0F">
            <w:pPr>
              <w:rPr>
                <w:rFonts w:ascii="Arial" w:hAnsi="Arial" w:cs="Arial"/>
                <w:sz w:val="16"/>
                <w:szCs w:val="16"/>
              </w:rPr>
            </w:pPr>
            <w:r w:rsidRPr="00EE5B36">
              <w:rPr>
                <w:rFonts w:ascii="Arial" w:hAnsi="Arial" w:cs="Arial"/>
                <w:sz w:val="16"/>
                <w:szCs w:val="16"/>
              </w:rPr>
              <w:t>Required properties include: grade, subject, type</w:t>
            </w:r>
          </w:p>
        </w:tc>
        <w:tc>
          <w:tcPr>
            <w:tcW w:w="1255" w:type="dxa"/>
            <w:hideMark/>
          </w:tcPr>
          <w:p w14:paraId="33D99C9C" w14:textId="3680BBF5" w:rsidR="00FC6178" w:rsidRPr="00EF7818" w:rsidRDefault="00210B0F">
            <w:pPr>
              <w:rPr>
                <w:rFonts w:ascii="Arial" w:hAnsi="Arial" w:cs="Arial"/>
                <w:sz w:val="16"/>
                <w:szCs w:val="16"/>
              </w:rPr>
            </w:pPr>
            <w:r>
              <w:rPr>
                <w:rFonts w:ascii="Arial" w:hAnsi="Arial" w:cs="Arial"/>
                <w:sz w:val="16"/>
                <w:szCs w:val="16"/>
              </w:rPr>
              <w:t>xsd.token</w:t>
            </w:r>
          </w:p>
        </w:tc>
      </w:tr>
      <w:tr w:rsidR="00EF7818" w:rsidRPr="00FC6178" w14:paraId="6EE9626D" w14:textId="77777777" w:rsidTr="00210B0F">
        <w:trPr>
          <w:trHeight w:val="300"/>
        </w:trPr>
        <w:tc>
          <w:tcPr>
            <w:tcW w:w="1615" w:type="dxa"/>
            <w:hideMark/>
          </w:tcPr>
          <w:p w14:paraId="18E1AD4B"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1350" w:type="dxa"/>
            <w:hideMark/>
          </w:tcPr>
          <w:p w14:paraId="24C1C8E6" w14:textId="77777777" w:rsidR="00FC6178" w:rsidRPr="00EF7818" w:rsidRDefault="00FC6178">
            <w:pPr>
              <w:rPr>
                <w:rFonts w:ascii="Arial" w:hAnsi="Arial" w:cs="Arial"/>
                <w:sz w:val="16"/>
                <w:szCs w:val="16"/>
              </w:rPr>
            </w:pPr>
            <w:r w:rsidRPr="00EF7818">
              <w:rPr>
                <w:rFonts w:ascii="Arial" w:hAnsi="Arial" w:cs="Arial"/>
                <w:sz w:val="16"/>
                <w:szCs w:val="16"/>
              </w:rPr>
              <w:t>value</w:t>
            </w:r>
          </w:p>
        </w:tc>
        <w:tc>
          <w:tcPr>
            <w:tcW w:w="2520" w:type="dxa"/>
            <w:hideMark/>
          </w:tcPr>
          <w:p w14:paraId="3944F14D"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810" w:type="dxa"/>
            <w:hideMark/>
          </w:tcPr>
          <w:p w14:paraId="24E9F755" w14:textId="77777777" w:rsidR="00FC6178" w:rsidRPr="00EF7818" w:rsidRDefault="00FC6178" w:rsidP="00FC6178">
            <w:pPr>
              <w:rPr>
                <w:rFonts w:ascii="Arial" w:hAnsi="Arial" w:cs="Arial"/>
                <w:sz w:val="16"/>
                <w:szCs w:val="16"/>
              </w:rPr>
            </w:pPr>
            <w:r w:rsidRPr="00EF7818">
              <w:rPr>
                <w:rFonts w:ascii="Arial" w:hAnsi="Arial" w:cs="Arial"/>
                <w:sz w:val="16"/>
                <w:szCs w:val="16"/>
              </w:rPr>
              <w:t>200</w:t>
            </w:r>
          </w:p>
        </w:tc>
        <w:tc>
          <w:tcPr>
            <w:tcW w:w="990" w:type="dxa"/>
            <w:hideMark/>
          </w:tcPr>
          <w:p w14:paraId="3EC241FC" w14:textId="77777777" w:rsidR="00FC6178" w:rsidRPr="00EF7818" w:rsidRDefault="00FC6178">
            <w:pPr>
              <w:rPr>
                <w:rFonts w:ascii="Arial" w:hAnsi="Arial" w:cs="Arial"/>
                <w:sz w:val="16"/>
                <w:szCs w:val="16"/>
              </w:rPr>
            </w:pPr>
            <w:r w:rsidRPr="00EF7818">
              <w:rPr>
                <w:rFonts w:ascii="Arial" w:hAnsi="Arial" w:cs="Arial"/>
                <w:sz w:val="16"/>
                <w:szCs w:val="16"/>
              </w:rPr>
              <w:t>Always</w:t>
            </w:r>
          </w:p>
        </w:tc>
        <w:tc>
          <w:tcPr>
            <w:tcW w:w="2790" w:type="dxa"/>
            <w:hideMark/>
          </w:tcPr>
          <w:p w14:paraId="3D6A2CAD" w14:textId="202E4DCF" w:rsidR="00FC6178" w:rsidRPr="00EF7818" w:rsidRDefault="00210B0F">
            <w:pPr>
              <w:rPr>
                <w:rFonts w:ascii="Arial" w:hAnsi="Arial" w:cs="Arial"/>
                <w:sz w:val="16"/>
                <w:szCs w:val="16"/>
              </w:rPr>
            </w:pPr>
            <w:r>
              <w:rPr>
                <w:rFonts w:ascii="Arial" w:hAnsi="Arial" w:cs="Arial"/>
                <w:sz w:val="16"/>
                <w:szCs w:val="16"/>
              </w:rPr>
              <w:t>The value for this property</w:t>
            </w:r>
          </w:p>
        </w:tc>
        <w:tc>
          <w:tcPr>
            <w:tcW w:w="3060" w:type="dxa"/>
            <w:hideMark/>
          </w:tcPr>
          <w:p w14:paraId="2D40B14E" w14:textId="70F5BF66" w:rsidR="00FC6178" w:rsidRPr="00EF7818" w:rsidRDefault="00210B0F">
            <w:pPr>
              <w:rPr>
                <w:rFonts w:ascii="Arial" w:hAnsi="Arial" w:cs="Arial"/>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1255" w:type="dxa"/>
            <w:hideMark/>
          </w:tcPr>
          <w:p w14:paraId="25DEC99D" w14:textId="5DC91FCA" w:rsidR="00FC6178" w:rsidRPr="00EF7818" w:rsidRDefault="00FC6178">
            <w:pPr>
              <w:rPr>
                <w:rFonts w:ascii="Arial" w:hAnsi="Arial" w:cs="Arial"/>
                <w:sz w:val="16"/>
                <w:szCs w:val="16"/>
              </w:rPr>
            </w:pPr>
            <w:r w:rsidRPr="00EF7818">
              <w:rPr>
                <w:rFonts w:ascii="Arial" w:hAnsi="Arial" w:cs="Arial"/>
                <w:sz w:val="16"/>
                <w:szCs w:val="16"/>
              </w:rPr>
              <w:t> </w:t>
            </w:r>
            <w:r w:rsidR="00210B0F">
              <w:rPr>
                <w:rFonts w:ascii="Arial" w:hAnsi="Arial" w:cs="Arial"/>
                <w:sz w:val="16"/>
                <w:szCs w:val="16"/>
              </w:rPr>
              <w:t>xsd:token</w:t>
            </w:r>
          </w:p>
        </w:tc>
      </w:tr>
      <w:tr w:rsidR="00EF7818" w:rsidRPr="00FC6178" w14:paraId="21B914ED" w14:textId="77777777" w:rsidTr="00210B0F">
        <w:trPr>
          <w:trHeight w:val="600"/>
        </w:trPr>
        <w:tc>
          <w:tcPr>
            <w:tcW w:w="1615" w:type="dxa"/>
            <w:hideMark/>
          </w:tcPr>
          <w:p w14:paraId="0A71DA00" w14:textId="77777777" w:rsidR="00FC6178" w:rsidRPr="00EF7818" w:rsidRDefault="00FC6178">
            <w:pPr>
              <w:rPr>
                <w:rFonts w:ascii="Arial" w:hAnsi="Arial" w:cs="Arial"/>
                <w:sz w:val="16"/>
                <w:szCs w:val="16"/>
              </w:rPr>
            </w:pPr>
            <w:r w:rsidRPr="00EF7818">
              <w:rPr>
                <w:rFonts w:ascii="Arial" w:hAnsi="Arial" w:cs="Arial"/>
                <w:sz w:val="16"/>
                <w:szCs w:val="16"/>
              </w:rPr>
              <w:lastRenderedPageBreak/>
              <w:t> </w:t>
            </w:r>
          </w:p>
        </w:tc>
        <w:tc>
          <w:tcPr>
            <w:tcW w:w="1350" w:type="dxa"/>
            <w:hideMark/>
          </w:tcPr>
          <w:p w14:paraId="4CC4E2C7" w14:textId="77777777" w:rsidR="00FC6178" w:rsidRPr="00EF7818" w:rsidRDefault="00FC6178">
            <w:pPr>
              <w:rPr>
                <w:rFonts w:ascii="Arial" w:hAnsi="Arial" w:cs="Arial"/>
                <w:sz w:val="16"/>
                <w:szCs w:val="16"/>
              </w:rPr>
            </w:pPr>
            <w:r w:rsidRPr="00EF7818">
              <w:rPr>
                <w:rFonts w:ascii="Arial" w:hAnsi="Arial" w:cs="Arial"/>
                <w:sz w:val="16"/>
                <w:szCs w:val="16"/>
              </w:rPr>
              <w:t>label</w:t>
            </w:r>
          </w:p>
        </w:tc>
        <w:tc>
          <w:tcPr>
            <w:tcW w:w="2520" w:type="dxa"/>
            <w:hideMark/>
          </w:tcPr>
          <w:p w14:paraId="383CCFA6"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810" w:type="dxa"/>
            <w:hideMark/>
          </w:tcPr>
          <w:p w14:paraId="0FF6E79A" w14:textId="77777777" w:rsidR="00FC6178" w:rsidRPr="00EF7818" w:rsidRDefault="00FC6178" w:rsidP="00FC6178">
            <w:pPr>
              <w:rPr>
                <w:rFonts w:ascii="Arial" w:hAnsi="Arial" w:cs="Arial"/>
                <w:sz w:val="16"/>
                <w:szCs w:val="16"/>
              </w:rPr>
            </w:pPr>
            <w:r w:rsidRPr="00EF7818">
              <w:rPr>
                <w:rFonts w:ascii="Arial" w:hAnsi="Arial" w:cs="Arial"/>
                <w:sz w:val="16"/>
                <w:szCs w:val="16"/>
              </w:rPr>
              <w:t>200</w:t>
            </w:r>
          </w:p>
        </w:tc>
        <w:tc>
          <w:tcPr>
            <w:tcW w:w="990" w:type="dxa"/>
            <w:hideMark/>
          </w:tcPr>
          <w:p w14:paraId="0E1FBFB0" w14:textId="77777777" w:rsidR="00FC6178" w:rsidRPr="00EF7818" w:rsidRDefault="00FC6178">
            <w:pPr>
              <w:rPr>
                <w:rFonts w:ascii="Arial" w:hAnsi="Arial" w:cs="Arial"/>
                <w:sz w:val="16"/>
                <w:szCs w:val="16"/>
              </w:rPr>
            </w:pPr>
            <w:r w:rsidRPr="00EF7818">
              <w:rPr>
                <w:rFonts w:ascii="Arial" w:hAnsi="Arial" w:cs="Arial"/>
                <w:sz w:val="16"/>
                <w:szCs w:val="16"/>
              </w:rPr>
              <w:t>Always</w:t>
            </w:r>
          </w:p>
        </w:tc>
        <w:tc>
          <w:tcPr>
            <w:tcW w:w="2790" w:type="dxa"/>
            <w:hideMark/>
          </w:tcPr>
          <w:p w14:paraId="73097403" w14:textId="710F768F" w:rsidR="00FC6178" w:rsidRPr="00EF7818" w:rsidRDefault="00210B0F" w:rsidP="00210B0F">
            <w:pPr>
              <w:rPr>
                <w:rFonts w:ascii="Arial" w:hAnsi="Arial" w:cs="Arial"/>
                <w:sz w:val="16"/>
                <w:szCs w:val="16"/>
              </w:rPr>
            </w:pPr>
            <w:r>
              <w:rPr>
                <w:rFonts w:ascii="Arial" w:hAnsi="Arial" w:cs="Arial"/>
                <w:sz w:val="16"/>
                <w:szCs w:val="16"/>
              </w:rPr>
              <w:t>The display label for this property</w:t>
            </w:r>
          </w:p>
        </w:tc>
        <w:tc>
          <w:tcPr>
            <w:tcW w:w="3060" w:type="dxa"/>
            <w:hideMark/>
          </w:tcPr>
          <w:p w14:paraId="4CB49651" w14:textId="37ED45FE" w:rsidR="00FC6178" w:rsidRPr="00EF7818" w:rsidRDefault="00210B0F">
            <w:pPr>
              <w:rPr>
                <w:rFonts w:ascii="Arial" w:hAnsi="Arial" w:cs="Arial"/>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1255" w:type="dxa"/>
            <w:hideMark/>
          </w:tcPr>
          <w:p w14:paraId="46F78BC0" w14:textId="56129B2B" w:rsidR="00FC6178" w:rsidRPr="00EF7818" w:rsidRDefault="00210B0F">
            <w:pPr>
              <w:rPr>
                <w:rFonts w:ascii="Arial" w:hAnsi="Arial" w:cs="Arial"/>
                <w:sz w:val="16"/>
                <w:szCs w:val="16"/>
              </w:rPr>
            </w:pPr>
            <w:r>
              <w:rPr>
                <w:rFonts w:ascii="Arial" w:hAnsi="Arial" w:cs="Arial"/>
                <w:sz w:val="16"/>
                <w:szCs w:val="16"/>
              </w:rPr>
              <w:t>xsd:token</w:t>
            </w:r>
          </w:p>
        </w:tc>
      </w:tr>
      <w:tr w:rsidR="00EF7818" w:rsidRPr="00FC6178" w14:paraId="5EA6E314" w14:textId="77777777" w:rsidTr="00210B0F">
        <w:trPr>
          <w:trHeight w:val="300"/>
        </w:trPr>
        <w:tc>
          <w:tcPr>
            <w:tcW w:w="1615" w:type="dxa"/>
            <w:hideMark/>
          </w:tcPr>
          <w:p w14:paraId="54648936" w14:textId="77777777" w:rsidR="00FC6178" w:rsidRPr="00EF7818" w:rsidRDefault="00FC6178">
            <w:pPr>
              <w:rPr>
                <w:rFonts w:ascii="Arial" w:hAnsi="Arial" w:cs="Arial"/>
                <w:sz w:val="16"/>
                <w:szCs w:val="16"/>
              </w:rPr>
            </w:pPr>
            <w:r w:rsidRPr="00EF7818">
              <w:rPr>
                <w:rFonts w:ascii="Arial" w:hAnsi="Arial" w:cs="Arial"/>
                <w:sz w:val="16"/>
                <w:szCs w:val="16"/>
              </w:rPr>
              <w:t>scoring</w:t>
            </w:r>
          </w:p>
        </w:tc>
        <w:tc>
          <w:tcPr>
            <w:tcW w:w="1350" w:type="dxa"/>
            <w:hideMark/>
          </w:tcPr>
          <w:p w14:paraId="2FF0B08A"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2520" w:type="dxa"/>
            <w:hideMark/>
          </w:tcPr>
          <w:p w14:paraId="3FB16265" w14:textId="77777777" w:rsidR="00FC6178" w:rsidRPr="00EF7818" w:rsidRDefault="00FC6178">
            <w:pPr>
              <w:rPr>
                <w:rFonts w:ascii="Arial" w:hAnsi="Arial" w:cs="Arial"/>
                <w:sz w:val="16"/>
                <w:szCs w:val="16"/>
              </w:rPr>
            </w:pPr>
            <w:r w:rsidRPr="00EF7818">
              <w:rPr>
                <w:rFonts w:ascii="Arial" w:hAnsi="Arial" w:cs="Arial"/>
                <w:sz w:val="16"/>
                <w:szCs w:val="16"/>
              </w:rPr>
              <w:t>testspecification:scoring</w:t>
            </w:r>
          </w:p>
        </w:tc>
        <w:tc>
          <w:tcPr>
            <w:tcW w:w="810" w:type="dxa"/>
            <w:hideMark/>
          </w:tcPr>
          <w:p w14:paraId="13188261"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990" w:type="dxa"/>
            <w:hideMark/>
          </w:tcPr>
          <w:p w14:paraId="2E4E73DE"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2790" w:type="dxa"/>
            <w:hideMark/>
          </w:tcPr>
          <w:p w14:paraId="12BFE112"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3060" w:type="dxa"/>
            <w:hideMark/>
          </w:tcPr>
          <w:p w14:paraId="662A25B6"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1255" w:type="dxa"/>
            <w:hideMark/>
          </w:tcPr>
          <w:p w14:paraId="79F59D77" w14:textId="77777777" w:rsidR="00FC6178" w:rsidRPr="00EF7818" w:rsidRDefault="00FC6178">
            <w:pPr>
              <w:rPr>
                <w:rFonts w:ascii="Arial" w:hAnsi="Arial" w:cs="Arial"/>
                <w:sz w:val="16"/>
                <w:szCs w:val="16"/>
              </w:rPr>
            </w:pPr>
            <w:r w:rsidRPr="00EF7818">
              <w:rPr>
                <w:rFonts w:ascii="Arial" w:hAnsi="Arial" w:cs="Arial"/>
                <w:sz w:val="16"/>
                <w:szCs w:val="16"/>
              </w:rPr>
              <w:t> </w:t>
            </w:r>
          </w:p>
        </w:tc>
      </w:tr>
      <w:tr w:rsidR="00EF7818" w:rsidRPr="00FC6178" w14:paraId="5A484426" w14:textId="77777777" w:rsidTr="00210B0F">
        <w:trPr>
          <w:trHeight w:val="600"/>
        </w:trPr>
        <w:tc>
          <w:tcPr>
            <w:tcW w:w="1615" w:type="dxa"/>
            <w:hideMark/>
          </w:tcPr>
          <w:p w14:paraId="4362520E" w14:textId="77777777" w:rsidR="00FC6178" w:rsidRPr="00EF7818" w:rsidRDefault="00FC6178">
            <w:pPr>
              <w:rPr>
                <w:rFonts w:ascii="Arial" w:hAnsi="Arial" w:cs="Arial"/>
                <w:sz w:val="16"/>
                <w:szCs w:val="16"/>
              </w:rPr>
            </w:pPr>
            <w:r w:rsidRPr="00EF7818">
              <w:rPr>
                <w:rFonts w:ascii="Arial" w:hAnsi="Arial" w:cs="Arial"/>
                <w:sz w:val="16"/>
                <w:szCs w:val="16"/>
              </w:rPr>
              <w:t>testblueprint</w:t>
            </w:r>
          </w:p>
        </w:tc>
        <w:tc>
          <w:tcPr>
            <w:tcW w:w="1350" w:type="dxa"/>
            <w:hideMark/>
          </w:tcPr>
          <w:p w14:paraId="2DF2AA1F"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2520" w:type="dxa"/>
            <w:hideMark/>
          </w:tcPr>
          <w:p w14:paraId="5175223B" w14:textId="77777777" w:rsidR="00FC6178" w:rsidRPr="00EF7818" w:rsidRDefault="00FC6178">
            <w:pPr>
              <w:rPr>
                <w:rFonts w:ascii="Arial" w:hAnsi="Arial" w:cs="Arial"/>
                <w:sz w:val="16"/>
                <w:szCs w:val="16"/>
              </w:rPr>
            </w:pPr>
            <w:r w:rsidRPr="00EF7818">
              <w:rPr>
                <w:rFonts w:ascii="Arial" w:hAnsi="Arial" w:cs="Arial"/>
                <w:sz w:val="16"/>
                <w:szCs w:val="16"/>
              </w:rPr>
              <w:t>testspecification:scoring:testblueprint</w:t>
            </w:r>
          </w:p>
        </w:tc>
        <w:tc>
          <w:tcPr>
            <w:tcW w:w="810" w:type="dxa"/>
            <w:hideMark/>
          </w:tcPr>
          <w:p w14:paraId="15AF0967"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990" w:type="dxa"/>
            <w:hideMark/>
          </w:tcPr>
          <w:p w14:paraId="77087155"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2790" w:type="dxa"/>
            <w:hideMark/>
          </w:tcPr>
          <w:p w14:paraId="19F0BD92"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3060" w:type="dxa"/>
            <w:hideMark/>
          </w:tcPr>
          <w:p w14:paraId="43A54EE6"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1255" w:type="dxa"/>
            <w:hideMark/>
          </w:tcPr>
          <w:p w14:paraId="37D0A49F" w14:textId="77777777" w:rsidR="00FC6178" w:rsidRPr="00EF7818" w:rsidRDefault="00FC6178">
            <w:pPr>
              <w:rPr>
                <w:rFonts w:ascii="Arial" w:hAnsi="Arial" w:cs="Arial"/>
                <w:sz w:val="16"/>
                <w:szCs w:val="16"/>
              </w:rPr>
            </w:pPr>
            <w:r w:rsidRPr="00EF7818">
              <w:rPr>
                <w:rFonts w:ascii="Arial" w:hAnsi="Arial" w:cs="Arial"/>
                <w:sz w:val="16"/>
                <w:szCs w:val="16"/>
              </w:rPr>
              <w:t> </w:t>
            </w:r>
          </w:p>
        </w:tc>
      </w:tr>
      <w:tr w:rsidR="00EF7818" w:rsidRPr="00FC6178" w14:paraId="3CA8F51C" w14:textId="77777777" w:rsidTr="00210B0F">
        <w:trPr>
          <w:trHeight w:val="600"/>
        </w:trPr>
        <w:tc>
          <w:tcPr>
            <w:tcW w:w="1615" w:type="dxa"/>
            <w:hideMark/>
          </w:tcPr>
          <w:p w14:paraId="216B3E39" w14:textId="77777777" w:rsidR="00FC6178" w:rsidRPr="00EF7818" w:rsidRDefault="00FC6178">
            <w:pPr>
              <w:rPr>
                <w:rFonts w:ascii="Arial" w:hAnsi="Arial" w:cs="Arial"/>
                <w:sz w:val="16"/>
                <w:szCs w:val="16"/>
              </w:rPr>
            </w:pPr>
            <w:r w:rsidRPr="00EF7818">
              <w:rPr>
                <w:rFonts w:ascii="Arial" w:hAnsi="Arial" w:cs="Arial"/>
                <w:sz w:val="16"/>
                <w:szCs w:val="16"/>
              </w:rPr>
              <w:t>bplement</w:t>
            </w:r>
          </w:p>
        </w:tc>
        <w:tc>
          <w:tcPr>
            <w:tcW w:w="1350" w:type="dxa"/>
            <w:hideMark/>
          </w:tcPr>
          <w:p w14:paraId="2A3ED112"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2520" w:type="dxa"/>
            <w:hideMark/>
          </w:tcPr>
          <w:p w14:paraId="46E77A80" w14:textId="77777777" w:rsidR="00FC6178" w:rsidRPr="00EF7818" w:rsidRDefault="00FC6178">
            <w:pPr>
              <w:rPr>
                <w:rFonts w:ascii="Arial" w:hAnsi="Arial" w:cs="Arial"/>
                <w:sz w:val="16"/>
                <w:szCs w:val="16"/>
              </w:rPr>
            </w:pPr>
            <w:r w:rsidRPr="00EF7818">
              <w:rPr>
                <w:rFonts w:ascii="Arial" w:hAnsi="Arial" w:cs="Arial"/>
                <w:sz w:val="16"/>
                <w:szCs w:val="16"/>
              </w:rPr>
              <w:t>testspecification:scoring:testblueprint:bplement</w:t>
            </w:r>
          </w:p>
        </w:tc>
        <w:tc>
          <w:tcPr>
            <w:tcW w:w="810" w:type="dxa"/>
            <w:hideMark/>
          </w:tcPr>
          <w:p w14:paraId="39536DF9"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990" w:type="dxa"/>
            <w:hideMark/>
          </w:tcPr>
          <w:p w14:paraId="50AEAB65"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2790" w:type="dxa"/>
            <w:hideMark/>
          </w:tcPr>
          <w:p w14:paraId="57F21589"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3060" w:type="dxa"/>
            <w:hideMark/>
          </w:tcPr>
          <w:p w14:paraId="7D310C6C"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1255" w:type="dxa"/>
            <w:hideMark/>
          </w:tcPr>
          <w:p w14:paraId="5DB67B67" w14:textId="77777777" w:rsidR="00FC6178" w:rsidRPr="00EF7818" w:rsidRDefault="00FC6178">
            <w:pPr>
              <w:rPr>
                <w:rFonts w:ascii="Arial" w:hAnsi="Arial" w:cs="Arial"/>
                <w:sz w:val="16"/>
                <w:szCs w:val="16"/>
              </w:rPr>
            </w:pPr>
            <w:r w:rsidRPr="00EF7818">
              <w:rPr>
                <w:rFonts w:ascii="Arial" w:hAnsi="Arial" w:cs="Arial"/>
                <w:sz w:val="16"/>
                <w:szCs w:val="16"/>
              </w:rPr>
              <w:t> </w:t>
            </w:r>
          </w:p>
        </w:tc>
      </w:tr>
      <w:tr w:rsidR="00EF7818" w:rsidRPr="00FC6178" w14:paraId="4C4D30EF" w14:textId="77777777" w:rsidTr="00210B0F">
        <w:trPr>
          <w:trHeight w:val="900"/>
        </w:trPr>
        <w:tc>
          <w:tcPr>
            <w:tcW w:w="1615" w:type="dxa"/>
            <w:hideMark/>
          </w:tcPr>
          <w:p w14:paraId="38D01315"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1350" w:type="dxa"/>
            <w:hideMark/>
          </w:tcPr>
          <w:p w14:paraId="2178D34A" w14:textId="77777777" w:rsidR="00FC6178" w:rsidRPr="00EF7818" w:rsidRDefault="00FC6178">
            <w:pPr>
              <w:rPr>
                <w:rFonts w:ascii="Arial" w:hAnsi="Arial" w:cs="Arial"/>
                <w:sz w:val="16"/>
                <w:szCs w:val="16"/>
              </w:rPr>
            </w:pPr>
            <w:r w:rsidRPr="00EF7818">
              <w:rPr>
                <w:rFonts w:ascii="Arial" w:hAnsi="Arial" w:cs="Arial"/>
                <w:sz w:val="16"/>
                <w:szCs w:val="16"/>
              </w:rPr>
              <w:t>elementtype</w:t>
            </w:r>
          </w:p>
        </w:tc>
        <w:tc>
          <w:tcPr>
            <w:tcW w:w="2520" w:type="dxa"/>
            <w:hideMark/>
          </w:tcPr>
          <w:p w14:paraId="334E7C60"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810" w:type="dxa"/>
            <w:hideMark/>
          </w:tcPr>
          <w:p w14:paraId="65063515" w14:textId="77777777" w:rsidR="00FC6178" w:rsidRPr="00EF7818" w:rsidRDefault="00FC6178" w:rsidP="00FC6178">
            <w:pPr>
              <w:rPr>
                <w:rFonts w:ascii="Arial" w:hAnsi="Arial" w:cs="Arial"/>
                <w:sz w:val="16"/>
                <w:szCs w:val="16"/>
              </w:rPr>
            </w:pPr>
            <w:r w:rsidRPr="00EF7818">
              <w:rPr>
                <w:rFonts w:ascii="Arial" w:hAnsi="Arial" w:cs="Arial"/>
                <w:sz w:val="16"/>
                <w:szCs w:val="16"/>
              </w:rPr>
              <w:t>100</w:t>
            </w:r>
          </w:p>
        </w:tc>
        <w:tc>
          <w:tcPr>
            <w:tcW w:w="990" w:type="dxa"/>
            <w:hideMark/>
          </w:tcPr>
          <w:p w14:paraId="3A2F4809" w14:textId="77777777" w:rsidR="00FC6178" w:rsidRPr="00EF7818" w:rsidRDefault="00FC6178">
            <w:pPr>
              <w:rPr>
                <w:rFonts w:ascii="Arial" w:hAnsi="Arial" w:cs="Arial"/>
                <w:sz w:val="16"/>
                <w:szCs w:val="16"/>
              </w:rPr>
            </w:pPr>
            <w:r w:rsidRPr="00EF7818">
              <w:rPr>
                <w:rFonts w:ascii="Arial" w:hAnsi="Arial" w:cs="Arial"/>
                <w:sz w:val="16"/>
                <w:szCs w:val="16"/>
              </w:rPr>
              <w:t>Always</w:t>
            </w:r>
          </w:p>
        </w:tc>
        <w:tc>
          <w:tcPr>
            <w:tcW w:w="2790" w:type="dxa"/>
            <w:hideMark/>
          </w:tcPr>
          <w:p w14:paraId="42EB6034" w14:textId="4F608203" w:rsidR="00FC6178" w:rsidRPr="00EF7818" w:rsidRDefault="00FC6178">
            <w:pPr>
              <w:rPr>
                <w:rFonts w:ascii="Arial" w:hAnsi="Arial" w:cs="Arial"/>
                <w:sz w:val="16"/>
                <w:szCs w:val="16"/>
              </w:rPr>
            </w:pPr>
            <w:r w:rsidRPr="00EF7818">
              <w:rPr>
                <w:rFonts w:ascii="Arial" w:hAnsi="Arial" w:cs="Arial"/>
                <w:sz w:val="16"/>
                <w:szCs w:val="16"/>
              </w:rPr>
              <w:t> </w:t>
            </w:r>
            <w:r w:rsidR="000F0D63">
              <w:rPr>
                <w:rFonts w:ascii="Arial" w:hAnsi="Arial" w:cs="Arial"/>
                <w:sz w:val="16"/>
                <w:szCs w:val="16"/>
              </w:rPr>
              <w:t>The type of blueprint element.</w:t>
            </w:r>
          </w:p>
        </w:tc>
        <w:tc>
          <w:tcPr>
            <w:tcW w:w="3060" w:type="dxa"/>
            <w:hideMark/>
          </w:tcPr>
          <w:p w14:paraId="5AD68A0C" w14:textId="77777777" w:rsidR="00FC6178" w:rsidRPr="00EF7818" w:rsidRDefault="00FC6178">
            <w:pPr>
              <w:rPr>
                <w:rFonts w:ascii="Arial" w:hAnsi="Arial" w:cs="Arial"/>
                <w:sz w:val="16"/>
                <w:szCs w:val="16"/>
              </w:rPr>
            </w:pPr>
            <w:r w:rsidRPr="00EF7818">
              <w:rPr>
                <w:rFonts w:ascii="Arial" w:hAnsi="Arial" w:cs="Arial"/>
                <w:sz w:val="16"/>
                <w:szCs w:val="16"/>
              </w:rPr>
              <w:t>test, segment, strand, contentlevel</w:t>
            </w:r>
          </w:p>
        </w:tc>
        <w:tc>
          <w:tcPr>
            <w:tcW w:w="1255" w:type="dxa"/>
            <w:hideMark/>
          </w:tcPr>
          <w:p w14:paraId="737AE26C" w14:textId="41A159A3" w:rsidR="00FC6178" w:rsidRPr="00EF7818" w:rsidRDefault="00210B0F">
            <w:pPr>
              <w:rPr>
                <w:rFonts w:ascii="Arial" w:hAnsi="Arial" w:cs="Arial"/>
                <w:sz w:val="16"/>
                <w:szCs w:val="16"/>
              </w:rPr>
            </w:pPr>
            <w:r>
              <w:rPr>
                <w:rFonts w:ascii="Arial" w:hAnsi="Arial" w:cs="Arial"/>
                <w:sz w:val="16"/>
                <w:szCs w:val="16"/>
              </w:rPr>
              <w:t>xsd:token</w:t>
            </w:r>
          </w:p>
        </w:tc>
      </w:tr>
      <w:tr w:rsidR="00210B0F" w:rsidRPr="00FC6178" w14:paraId="2F95A70E" w14:textId="77777777" w:rsidTr="00210B0F">
        <w:trPr>
          <w:trHeight w:val="600"/>
        </w:trPr>
        <w:tc>
          <w:tcPr>
            <w:tcW w:w="1615" w:type="dxa"/>
          </w:tcPr>
          <w:p w14:paraId="512DCA5B" w14:textId="77777777" w:rsidR="00210B0F" w:rsidRPr="00EF7818" w:rsidRDefault="00210B0F">
            <w:pPr>
              <w:rPr>
                <w:rFonts w:ascii="Arial" w:hAnsi="Arial" w:cs="Arial"/>
                <w:sz w:val="16"/>
                <w:szCs w:val="16"/>
              </w:rPr>
            </w:pPr>
          </w:p>
        </w:tc>
        <w:tc>
          <w:tcPr>
            <w:tcW w:w="1350" w:type="dxa"/>
          </w:tcPr>
          <w:p w14:paraId="64B8F48D" w14:textId="7F0A661C" w:rsidR="00210B0F" w:rsidRPr="00EF7818" w:rsidRDefault="00210B0F">
            <w:pPr>
              <w:rPr>
                <w:rFonts w:ascii="Arial" w:hAnsi="Arial" w:cs="Arial"/>
                <w:sz w:val="16"/>
                <w:szCs w:val="16"/>
              </w:rPr>
            </w:pPr>
            <w:r>
              <w:rPr>
                <w:rFonts w:ascii="Arial" w:hAnsi="Arial" w:cs="Arial"/>
                <w:sz w:val="16"/>
                <w:szCs w:val="16"/>
              </w:rPr>
              <w:t>parented</w:t>
            </w:r>
          </w:p>
        </w:tc>
        <w:tc>
          <w:tcPr>
            <w:tcW w:w="2520" w:type="dxa"/>
          </w:tcPr>
          <w:p w14:paraId="268AA9DA" w14:textId="77777777" w:rsidR="00210B0F" w:rsidRPr="00EF7818" w:rsidRDefault="00210B0F">
            <w:pPr>
              <w:rPr>
                <w:rFonts w:ascii="Arial" w:hAnsi="Arial" w:cs="Arial"/>
                <w:sz w:val="16"/>
                <w:szCs w:val="16"/>
              </w:rPr>
            </w:pPr>
          </w:p>
        </w:tc>
        <w:tc>
          <w:tcPr>
            <w:tcW w:w="810" w:type="dxa"/>
          </w:tcPr>
          <w:p w14:paraId="30A2E7DD" w14:textId="51604227" w:rsidR="00210B0F" w:rsidRPr="00EF7818" w:rsidRDefault="00210B0F" w:rsidP="00FC6178">
            <w:pPr>
              <w:rPr>
                <w:rFonts w:ascii="Arial" w:hAnsi="Arial" w:cs="Arial"/>
                <w:sz w:val="16"/>
                <w:szCs w:val="16"/>
              </w:rPr>
            </w:pPr>
            <w:r>
              <w:rPr>
                <w:rFonts w:ascii="Arial" w:hAnsi="Arial" w:cs="Arial"/>
                <w:sz w:val="16"/>
                <w:szCs w:val="16"/>
              </w:rPr>
              <w:t>150</w:t>
            </w:r>
          </w:p>
        </w:tc>
        <w:tc>
          <w:tcPr>
            <w:tcW w:w="990" w:type="dxa"/>
          </w:tcPr>
          <w:p w14:paraId="74A5D0B0" w14:textId="25848BA3" w:rsidR="00210B0F" w:rsidRPr="00EF7818" w:rsidRDefault="00210B0F">
            <w:pPr>
              <w:rPr>
                <w:rFonts w:ascii="Arial" w:hAnsi="Arial" w:cs="Arial"/>
                <w:sz w:val="16"/>
                <w:szCs w:val="16"/>
              </w:rPr>
            </w:pPr>
            <w:r>
              <w:rPr>
                <w:rFonts w:ascii="Arial" w:hAnsi="Arial" w:cs="Arial"/>
                <w:sz w:val="16"/>
                <w:szCs w:val="16"/>
              </w:rPr>
              <w:t>Optional</w:t>
            </w:r>
          </w:p>
        </w:tc>
        <w:tc>
          <w:tcPr>
            <w:tcW w:w="2790" w:type="dxa"/>
          </w:tcPr>
          <w:p w14:paraId="494567B0" w14:textId="2334DED8" w:rsidR="000F0D63" w:rsidRDefault="000F0D63">
            <w:pPr>
              <w:rPr>
                <w:rFonts w:ascii="Arial" w:hAnsi="Arial" w:cs="Arial"/>
                <w:sz w:val="16"/>
                <w:szCs w:val="16"/>
              </w:rPr>
            </w:pPr>
            <w:r>
              <w:rPr>
                <w:rFonts w:ascii="Arial" w:hAnsi="Arial" w:cs="Arial"/>
                <w:sz w:val="16"/>
                <w:szCs w:val="16"/>
              </w:rPr>
              <w:t>Defines this blueprint element as a child of a parent element.</w:t>
            </w:r>
          </w:p>
          <w:p w14:paraId="1843F41D" w14:textId="5E56F6C2" w:rsidR="00210B0F" w:rsidRPr="00EF7818" w:rsidRDefault="00210B0F">
            <w:pPr>
              <w:rPr>
                <w:rFonts w:ascii="Arial" w:hAnsi="Arial" w:cs="Arial"/>
                <w:sz w:val="16"/>
                <w:szCs w:val="16"/>
              </w:rPr>
            </w:pPr>
            <w:r>
              <w:rPr>
                <w:rFonts w:ascii="Arial" w:hAnsi="Arial" w:cs="Arial"/>
                <w:sz w:val="16"/>
                <w:szCs w:val="16"/>
              </w:rPr>
              <w:t>References testspecification:scoring:testblueprint:bpelement:identifier[@uniqueid]</w:t>
            </w:r>
          </w:p>
        </w:tc>
        <w:tc>
          <w:tcPr>
            <w:tcW w:w="3060" w:type="dxa"/>
          </w:tcPr>
          <w:p w14:paraId="01F8BFE6" w14:textId="5082EC88" w:rsidR="00210B0F" w:rsidRPr="00EF7818" w:rsidRDefault="00210B0F">
            <w:pPr>
              <w:rPr>
                <w:rFonts w:ascii="Arial" w:hAnsi="Arial" w:cs="Arial"/>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1255" w:type="dxa"/>
          </w:tcPr>
          <w:p w14:paraId="3EE69958" w14:textId="5131EA41" w:rsidR="00210B0F" w:rsidRPr="00EF7818" w:rsidRDefault="00210B0F">
            <w:pPr>
              <w:rPr>
                <w:rFonts w:ascii="Arial" w:hAnsi="Arial" w:cs="Arial"/>
                <w:sz w:val="16"/>
                <w:szCs w:val="16"/>
              </w:rPr>
            </w:pPr>
            <w:r>
              <w:rPr>
                <w:rFonts w:ascii="Arial" w:hAnsi="Arial" w:cs="Arial"/>
                <w:sz w:val="16"/>
                <w:szCs w:val="16"/>
              </w:rPr>
              <w:t>xsd:token</w:t>
            </w:r>
          </w:p>
        </w:tc>
      </w:tr>
      <w:tr w:rsidR="000F0D63" w:rsidRPr="00FC6178" w14:paraId="79E9C3CF" w14:textId="77777777" w:rsidTr="00210B0F">
        <w:trPr>
          <w:trHeight w:val="600"/>
        </w:trPr>
        <w:tc>
          <w:tcPr>
            <w:tcW w:w="1615" w:type="dxa"/>
            <w:hideMark/>
          </w:tcPr>
          <w:p w14:paraId="485B29A6" w14:textId="77777777" w:rsidR="000F0D63" w:rsidRPr="00EF7818" w:rsidRDefault="000F0D63" w:rsidP="000F0D63">
            <w:pPr>
              <w:rPr>
                <w:rFonts w:ascii="Arial" w:hAnsi="Arial" w:cs="Arial"/>
                <w:sz w:val="16"/>
                <w:szCs w:val="16"/>
              </w:rPr>
            </w:pPr>
            <w:r w:rsidRPr="00EF7818">
              <w:rPr>
                <w:rFonts w:ascii="Arial" w:hAnsi="Arial" w:cs="Arial"/>
                <w:sz w:val="16"/>
                <w:szCs w:val="16"/>
              </w:rPr>
              <w:t> </w:t>
            </w:r>
          </w:p>
        </w:tc>
        <w:tc>
          <w:tcPr>
            <w:tcW w:w="1350" w:type="dxa"/>
            <w:hideMark/>
          </w:tcPr>
          <w:p w14:paraId="6C59A390" w14:textId="77777777" w:rsidR="000F0D63" w:rsidRPr="00EF7818" w:rsidRDefault="000F0D63" w:rsidP="000F0D63">
            <w:pPr>
              <w:rPr>
                <w:rFonts w:ascii="Arial" w:hAnsi="Arial" w:cs="Arial"/>
                <w:sz w:val="16"/>
                <w:szCs w:val="16"/>
              </w:rPr>
            </w:pPr>
            <w:r w:rsidRPr="00EF7818">
              <w:rPr>
                <w:rFonts w:ascii="Arial" w:hAnsi="Arial" w:cs="Arial"/>
                <w:sz w:val="16"/>
                <w:szCs w:val="16"/>
              </w:rPr>
              <w:t>minopitems</w:t>
            </w:r>
          </w:p>
        </w:tc>
        <w:tc>
          <w:tcPr>
            <w:tcW w:w="2520" w:type="dxa"/>
            <w:hideMark/>
          </w:tcPr>
          <w:p w14:paraId="45E4B87C" w14:textId="77777777" w:rsidR="000F0D63" w:rsidRPr="00EF7818" w:rsidRDefault="000F0D63" w:rsidP="000F0D63">
            <w:pPr>
              <w:rPr>
                <w:rFonts w:ascii="Arial" w:hAnsi="Arial" w:cs="Arial"/>
                <w:sz w:val="16"/>
                <w:szCs w:val="16"/>
              </w:rPr>
            </w:pPr>
            <w:r w:rsidRPr="00EF7818">
              <w:rPr>
                <w:rFonts w:ascii="Arial" w:hAnsi="Arial" w:cs="Arial"/>
                <w:sz w:val="16"/>
                <w:szCs w:val="16"/>
              </w:rPr>
              <w:t> </w:t>
            </w:r>
          </w:p>
        </w:tc>
        <w:tc>
          <w:tcPr>
            <w:tcW w:w="810" w:type="dxa"/>
            <w:hideMark/>
          </w:tcPr>
          <w:p w14:paraId="7286398C" w14:textId="77777777" w:rsidR="000F0D63" w:rsidRPr="00EF7818" w:rsidRDefault="000F0D63" w:rsidP="000F0D63">
            <w:pPr>
              <w:rPr>
                <w:rFonts w:ascii="Arial" w:hAnsi="Arial" w:cs="Arial"/>
                <w:sz w:val="16"/>
                <w:szCs w:val="16"/>
              </w:rPr>
            </w:pPr>
            <w:r w:rsidRPr="00EF7818">
              <w:rPr>
                <w:rFonts w:ascii="Arial" w:hAnsi="Arial" w:cs="Arial"/>
                <w:sz w:val="16"/>
                <w:szCs w:val="16"/>
              </w:rPr>
              <w:t>4</w:t>
            </w:r>
          </w:p>
        </w:tc>
        <w:tc>
          <w:tcPr>
            <w:tcW w:w="990" w:type="dxa"/>
            <w:hideMark/>
          </w:tcPr>
          <w:p w14:paraId="225A9B29" w14:textId="77777777" w:rsidR="000F0D63" w:rsidRPr="00EF7818" w:rsidRDefault="000F0D63" w:rsidP="000F0D63">
            <w:pPr>
              <w:rPr>
                <w:rFonts w:ascii="Arial" w:hAnsi="Arial" w:cs="Arial"/>
                <w:sz w:val="16"/>
                <w:szCs w:val="16"/>
              </w:rPr>
            </w:pPr>
            <w:r w:rsidRPr="00EF7818">
              <w:rPr>
                <w:rFonts w:ascii="Arial" w:hAnsi="Arial" w:cs="Arial"/>
                <w:sz w:val="16"/>
                <w:szCs w:val="16"/>
              </w:rPr>
              <w:t>Always</w:t>
            </w:r>
          </w:p>
        </w:tc>
        <w:tc>
          <w:tcPr>
            <w:tcW w:w="2790" w:type="dxa"/>
            <w:hideMark/>
          </w:tcPr>
          <w:p w14:paraId="08FF2B92" w14:textId="722F9C31" w:rsidR="000F0D63" w:rsidRPr="00EF7818" w:rsidRDefault="000F0D63" w:rsidP="000F0D63">
            <w:pPr>
              <w:rPr>
                <w:rFonts w:ascii="Arial" w:hAnsi="Arial" w:cs="Arial"/>
                <w:sz w:val="16"/>
                <w:szCs w:val="16"/>
              </w:rPr>
            </w:pPr>
            <w:r w:rsidRPr="00EE5B36">
              <w:rPr>
                <w:rFonts w:ascii="Arial" w:hAnsi="Arial" w:cs="Arial"/>
                <w:sz w:val="16"/>
                <w:szCs w:val="16"/>
              </w:rPr>
              <w:t>Minimum number of operational items</w:t>
            </w:r>
            <w:r>
              <w:rPr>
                <w:rFonts w:ascii="Arial" w:hAnsi="Arial" w:cs="Arial"/>
                <w:sz w:val="16"/>
                <w:szCs w:val="16"/>
              </w:rPr>
              <w:t xml:space="preserve"> the adaptive algorithm will include.</w:t>
            </w:r>
          </w:p>
        </w:tc>
        <w:tc>
          <w:tcPr>
            <w:tcW w:w="3060" w:type="dxa"/>
            <w:hideMark/>
          </w:tcPr>
          <w:p w14:paraId="24DB310B" w14:textId="77777777" w:rsidR="000F0D63" w:rsidRDefault="000F0D63" w:rsidP="000F0D63">
            <w:pPr>
              <w:rPr>
                <w:rFonts w:ascii="Arial" w:hAnsi="Arial" w:cs="Arial"/>
                <w:sz w:val="16"/>
                <w:szCs w:val="16"/>
              </w:rPr>
            </w:pPr>
            <w:r w:rsidRPr="00EE5B36">
              <w:rPr>
                <w:rFonts w:ascii="Arial" w:hAnsi="Arial" w:cs="Arial"/>
                <w:sz w:val="16"/>
                <w:szCs w:val="16"/>
              </w:rPr>
              <w:t xml:space="preserve">0 &lt;= </w:t>
            </w:r>
            <w:r>
              <w:rPr>
                <w:rFonts w:ascii="Arial" w:hAnsi="Arial" w:cs="Arial"/>
                <w:sz w:val="16"/>
                <w:szCs w:val="16"/>
              </w:rPr>
              <w:t>Integer</w:t>
            </w:r>
            <w:r w:rsidRPr="00EE5B36">
              <w:rPr>
                <w:rFonts w:ascii="Arial" w:hAnsi="Arial" w:cs="Arial"/>
                <w:sz w:val="16"/>
                <w:szCs w:val="16"/>
              </w:rPr>
              <w:t xml:space="preserve"> &lt;= maxopitems</w:t>
            </w:r>
          </w:p>
          <w:p w14:paraId="403731F1" w14:textId="07F54B91" w:rsidR="000F0D63" w:rsidRPr="00EF7818" w:rsidRDefault="000F0D63" w:rsidP="000F0D63">
            <w:pPr>
              <w:rPr>
                <w:rFonts w:ascii="Arial" w:hAnsi="Arial" w:cs="Arial"/>
                <w:sz w:val="16"/>
                <w:szCs w:val="16"/>
              </w:rPr>
            </w:pPr>
            <w:r>
              <w:rPr>
                <w:rFonts w:ascii="Arial" w:hAnsi="Arial" w:cs="Arial"/>
                <w:sz w:val="16"/>
                <w:szCs w:val="16"/>
              </w:rPr>
              <w:t>NOTE: All child element values must work with the parent values.  Meaning if the child elements each have a minimum value of 2, then the parent element must have a maximum value &gt;= 4 in order to satisfy all conditions.</w:t>
            </w:r>
          </w:p>
        </w:tc>
        <w:tc>
          <w:tcPr>
            <w:tcW w:w="1255" w:type="dxa"/>
            <w:hideMark/>
          </w:tcPr>
          <w:p w14:paraId="2083C358" w14:textId="77777777" w:rsidR="000F0D63" w:rsidRPr="00EF7818" w:rsidRDefault="000F0D63" w:rsidP="000F0D63">
            <w:pPr>
              <w:rPr>
                <w:rFonts w:ascii="Arial" w:hAnsi="Arial" w:cs="Arial"/>
                <w:sz w:val="16"/>
                <w:szCs w:val="16"/>
              </w:rPr>
            </w:pPr>
            <w:r w:rsidRPr="00EF7818">
              <w:rPr>
                <w:rFonts w:ascii="Arial" w:hAnsi="Arial" w:cs="Arial"/>
                <w:sz w:val="16"/>
                <w:szCs w:val="16"/>
              </w:rPr>
              <w:t>xsd:integer</w:t>
            </w:r>
          </w:p>
        </w:tc>
      </w:tr>
      <w:tr w:rsidR="000F0D63" w:rsidRPr="00FC6178" w14:paraId="0A5B6A10" w14:textId="77777777" w:rsidTr="00210B0F">
        <w:trPr>
          <w:trHeight w:val="600"/>
        </w:trPr>
        <w:tc>
          <w:tcPr>
            <w:tcW w:w="1615" w:type="dxa"/>
            <w:hideMark/>
          </w:tcPr>
          <w:p w14:paraId="1809C8EC" w14:textId="77777777" w:rsidR="000F0D63" w:rsidRPr="00EF7818" w:rsidRDefault="000F0D63" w:rsidP="000F0D63">
            <w:pPr>
              <w:rPr>
                <w:rFonts w:ascii="Arial" w:hAnsi="Arial" w:cs="Arial"/>
                <w:sz w:val="16"/>
                <w:szCs w:val="16"/>
              </w:rPr>
            </w:pPr>
            <w:r w:rsidRPr="00EF7818">
              <w:rPr>
                <w:rFonts w:ascii="Arial" w:hAnsi="Arial" w:cs="Arial"/>
                <w:sz w:val="16"/>
                <w:szCs w:val="16"/>
              </w:rPr>
              <w:t> </w:t>
            </w:r>
          </w:p>
        </w:tc>
        <w:tc>
          <w:tcPr>
            <w:tcW w:w="1350" w:type="dxa"/>
            <w:hideMark/>
          </w:tcPr>
          <w:p w14:paraId="4A6DCECA" w14:textId="77777777" w:rsidR="000F0D63" w:rsidRPr="00EF7818" w:rsidRDefault="000F0D63" w:rsidP="000F0D63">
            <w:pPr>
              <w:rPr>
                <w:rFonts w:ascii="Arial" w:hAnsi="Arial" w:cs="Arial"/>
                <w:sz w:val="16"/>
                <w:szCs w:val="16"/>
              </w:rPr>
            </w:pPr>
            <w:r w:rsidRPr="00EF7818">
              <w:rPr>
                <w:rFonts w:ascii="Arial" w:hAnsi="Arial" w:cs="Arial"/>
                <w:sz w:val="16"/>
                <w:szCs w:val="16"/>
              </w:rPr>
              <w:t>maxopitems</w:t>
            </w:r>
          </w:p>
        </w:tc>
        <w:tc>
          <w:tcPr>
            <w:tcW w:w="2520" w:type="dxa"/>
            <w:hideMark/>
          </w:tcPr>
          <w:p w14:paraId="71A2F90A" w14:textId="77777777" w:rsidR="000F0D63" w:rsidRPr="00EF7818" w:rsidRDefault="000F0D63" w:rsidP="000F0D63">
            <w:pPr>
              <w:rPr>
                <w:rFonts w:ascii="Arial" w:hAnsi="Arial" w:cs="Arial"/>
                <w:sz w:val="16"/>
                <w:szCs w:val="16"/>
              </w:rPr>
            </w:pPr>
            <w:r w:rsidRPr="00EF7818">
              <w:rPr>
                <w:rFonts w:ascii="Arial" w:hAnsi="Arial" w:cs="Arial"/>
                <w:sz w:val="16"/>
                <w:szCs w:val="16"/>
              </w:rPr>
              <w:t> </w:t>
            </w:r>
          </w:p>
        </w:tc>
        <w:tc>
          <w:tcPr>
            <w:tcW w:w="810" w:type="dxa"/>
            <w:hideMark/>
          </w:tcPr>
          <w:p w14:paraId="1438F6C9" w14:textId="77777777" w:rsidR="000F0D63" w:rsidRPr="00EF7818" w:rsidRDefault="000F0D63" w:rsidP="000F0D63">
            <w:pPr>
              <w:rPr>
                <w:rFonts w:ascii="Arial" w:hAnsi="Arial" w:cs="Arial"/>
                <w:sz w:val="16"/>
                <w:szCs w:val="16"/>
              </w:rPr>
            </w:pPr>
            <w:r w:rsidRPr="00EF7818">
              <w:rPr>
                <w:rFonts w:ascii="Arial" w:hAnsi="Arial" w:cs="Arial"/>
                <w:sz w:val="16"/>
                <w:szCs w:val="16"/>
              </w:rPr>
              <w:t>4</w:t>
            </w:r>
          </w:p>
        </w:tc>
        <w:tc>
          <w:tcPr>
            <w:tcW w:w="990" w:type="dxa"/>
            <w:hideMark/>
          </w:tcPr>
          <w:p w14:paraId="68604420" w14:textId="77777777" w:rsidR="000F0D63" w:rsidRPr="00EF7818" w:rsidRDefault="000F0D63" w:rsidP="000F0D63">
            <w:pPr>
              <w:rPr>
                <w:rFonts w:ascii="Arial" w:hAnsi="Arial" w:cs="Arial"/>
                <w:sz w:val="16"/>
                <w:szCs w:val="16"/>
              </w:rPr>
            </w:pPr>
            <w:r w:rsidRPr="00EF7818">
              <w:rPr>
                <w:rFonts w:ascii="Arial" w:hAnsi="Arial" w:cs="Arial"/>
                <w:sz w:val="16"/>
                <w:szCs w:val="16"/>
              </w:rPr>
              <w:t>Always</w:t>
            </w:r>
          </w:p>
        </w:tc>
        <w:tc>
          <w:tcPr>
            <w:tcW w:w="2790" w:type="dxa"/>
            <w:hideMark/>
          </w:tcPr>
          <w:p w14:paraId="502267ED" w14:textId="5E24D6C1" w:rsidR="000F0D63" w:rsidRPr="00EF7818" w:rsidRDefault="000F0D63" w:rsidP="000F0D63">
            <w:pPr>
              <w:rPr>
                <w:rFonts w:ascii="Arial" w:hAnsi="Arial" w:cs="Arial"/>
                <w:sz w:val="16"/>
                <w:szCs w:val="16"/>
              </w:rPr>
            </w:pPr>
            <w:r w:rsidRPr="00EE5B36">
              <w:rPr>
                <w:rFonts w:ascii="Arial" w:hAnsi="Arial" w:cs="Arial"/>
                <w:sz w:val="16"/>
                <w:szCs w:val="16"/>
              </w:rPr>
              <w:t>Maximum number of operational items</w:t>
            </w:r>
            <w:r>
              <w:rPr>
                <w:rFonts w:ascii="Arial" w:hAnsi="Arial" w:cs="Arial"/>
                <w:sz w:val="16"/>
                <w:szCs w:val="16"/>
              </w:rPr>
              <w:t xml:space="preserve"> the adaptive algorihm will include.</w:t>
            </w:r>
          </w:p>
        </w:tc>
        <w:tc>
          <w:tcPr>
            <w:tcW w:w="3060" w:type="dxa"/>
            <w:hideMark/>
          </w:tcPr>
          <w:p w14:paraId="7693D622" w14:textId="77777777" w:rsidR="000F0D63" w:rsidRDefault="000F0D63" w:rsidP="000F0D63">
            <w:pPr>
              <w:rPr>
                <w:rFonts w:ascii="Arial" w:hAnsi="Arial" w:cs="Arial"/>
                <w:sz w:val="16"/>
                <w:szCs w:val="16"/>
              </w:rPr>
            </w:pPr>
            <w:r>
              <w:rPr>
                <w:rFonts w:ascii="Arial" w:hAnsi="Arial" w:cs="Arial"/>
                <w:sz w:val="16"/>
                <w:szCs w:val="16"/>
              </w:rPr>
              <w:t>1 &lt;= Integer</w:t>
            </w:r>
            <w:r w:rsidRPr="00EE5B36">
              <w:rPr>
                <w:rFonts w:ascii="Arial" w:hAnsi="Arial" w:cs="Arial"/>
                <w:sz w:val="16"/>
                <w:szCs w:val="16"/>
              </w:rPr>
              <w:t xml:space="preserve"> &gt;= minopitems</w:t>
            </w:r>
          </w:p>
          <w:p w14:paraId="52F9C2F1" w14:textId="208ACDB7" w:rsidR="000F0D63" w:rsidRPr="00EF7818" w:rsidRDefault="000F0D63" w:rsidP="000F0D63">
            <w:pPr>
              <w:rPr>
                <w:rFonts w:ascii="Arial" w:hAnsi="Arial" w:cs="Arial"/>
                <w:sz w:val="16"/>
                <w:szCs w:val="16"/>
              </w:rPr>
            </w:pPr>
            <w:r>
              <w:rPr>
                <w:rFonts w:ascii="Arial" w:hAnsi="Arial" w:cs="Arial"/>
                <w:sz w:val="16"/>
                <w:szCs w:val="16"/>
              </w:rPr>
              <w:t>NOTE: All child element values must work with the parent values.  Meaning if the child elements each have a minimum value of 2, then the parent element must have a maximum value &gt;= 4 in order to satisfy all conditions.</w:t>
            </w:r>
          </w:p>
        </w:tc>
        <w:tc>
          <w:tcPr>
            <w:tcW w:w="1255" w:type="dxa"/>
            <w:hideMark/>
          </w:tcPr>
          <w:p w14:paraId="52B87B34" w14:textId="77777777" w:rsidR="000F0D63" w:rsidRPr="00EF7818" w:rsidRDefault="000F0D63" w:rsidP="000F0D63">
            <w:pPr>
              <w:rPr>
                <w:rFonts w:ascii="Arial" w:hAnsi="Arial" w:cs="Arial"/>
                <w:sz w:val="16"/>
                <w:szCs w:val="16"/>
              </w:rPr>
            </w:pPr>
            <w:r w:rsidRPr="00EF7818">
              <w:rPr>
                <w:rFonts w:ascii="Arial" w:hAnsi="Arial" w:cs="Arial"/>
                <w:sz w:val="16"/>
                <w:szCs w:val="16"/>
              </w:rPr>
              <w:t>xsd:ineger</w:t>
            </w:r>
          </w:p>
        </w:tc>
      </w:tr>
      <w:tr w:rsidR="000F0D63" w:rsidRPr="00FC6178" w14:paraId="3042F3D6" w14:textId="77777777" w:rsidTr="00210B0F">
        <w:trPr>
          <w:trHeight w:val="600"/>
        </w:trPr>
        <w:tc>
          <w:tcPr>
            <w:tcW w:w="1615" w:type="dxa"/>
            <w:hideMark/>
          </w:tcPr>
          <w:p w14:paraId="70009810" w14:textId="77777777" w:rsidR="000F0D63" w:rsidRPr="00EF7818" w:rsidRDefault="000F0D63" w:rsidP="000F0D63">
            <w:pPr>
              <w:rPr>
                <w:rFonts w:ascii="Arial" w:hAnsi="Arial" w:cs="Arial"/>
                <w:sz w:val="16"/>
                <w:szCs w:val="16"/>
              </w:rPr>
            </w:pPr>
            <w:r w:rsidRPr="00EF7818">
              <w:rPr>
                <w:rFonts w:ascii="Arial" w:hAnsi="Arial" w:cs="Arial"/>
                <w:sz w:val="16"/>
                <w:szCs w:val="16"/>
              </w:rPr>
              <w:t> </w:t>
            </w:r>
          </w:p>
        </w:tc>
        <w:tc>
          <w:tcPr>
            <w:tcW w:w="1350" w:type="dxa"/>
            <w:hideMark/>
          </w:tcPr>
          <w:p w14:paraId="61D69D1D" w14:textId="77777777" w:rsidR="000F0D63" w:rsidRPr="00EF7818" w:rsidRDefault="000F0D63" w:rsidP="000F0D63">
            <w:pPr>
              <w:rPr>
                <w:rFonts w:ascii="Arial" w:hAnsi="Arial" w:cs="Arial"/>
                <w:sz w:val="16"/>
                <w:szCs w:val="16"/>
              </w:rPr>
            </w:pPr>
            <w:r w:rsidRPr="00EF7818">
              <w:rPr>
                <w:rFonts w:ascii="Arial" w:hAnsi="Arial" w:cs="Arial"/>
                <w:sz w:val="16"/>
                <w:szCs w:val="16"/>
              </w:rPr>
              <w:t>minftitems</w:t>
            </w:r>
          </w:p>
        </w:tc>
        <w:tc>
          <w:tcPr>
            <w:tcW w:w="2520" w:type="dxa"/>
            <w:hideMark/>
          </w:tcPr>
          <w:p w14:paraId="015652C2" w14:textId="77777777" w:rsidR="000F0D63" w:rsidRPr="00EF7818" w:rsidRDefault="000F0D63" w:rsidP="000F0D63">
            <w:pPr>
              <w:rPr>
                <w:rFonts w:ascii="Arial" w:hAnsi="Arial" w:cs="Arial"/>
                <w:sz w:val="16"/>
                <w:szCs w:val="16"/>
              </w:rPr>
            </w:pPr>
            <w:r w:rsidRPr="00EF7818">
              <w:rPr>
                <w:rFonts w:ascii="Arial" w:hAnsi="Arial" w:cs="Arial"/>
                <w:sz w:val="16"/>
                <w:szCs w:val="16"/>
              </w:rPr>
              <w:t> </w:t>
            </w:r>
          </w:p>
        </w:tc>
        <w:tc>
          <w:tcPr>
            <w:tcW w:w="810" w:type="dxa"/>
            <w:hideMark/>
          </w:tcPr>
          <w:p w14:paraId="67B17B32" w14:textId="77777777" w:rsidR="000F0D63" w:rsidRPr="00EF7818" w:rsidRDefault="000F0D63" w:rsidP="000F0D63">
            <w:pPr>
              <w:rPr>
                <w:rFonts w:ascii="Arial" w:hAnsi="Arial" w:cs="Arial"/>
                <w:sz w:val="16"/>
                <w:szCs w:val="16"/>
              </w:rPr>
            </w:pPr>
            <w:r w:rsidRPr="00EF7818">
              <w:rPr>
                <w:rFonts w:ascii="Arial" w:hAnsi="Arial" w:cs="Arial"/>
                <w:sz w:val="16"/>
                <w:szCs w:val="16"/>
              </w:rPr>
              <w:t>4</w:t>
            </w:r>
          </w:p>
        </w:tc>
        <w:tc>
          <w:tcPr>
            <w:tcW w:w="990" w:type="dxa"/>
            <w:hideMark/>
          </w:tcPr>
          <w:p w14:paraId="1ED01924" w14:textId="77777777" w:rsidR="000F0D63" w:rsidRPr="00EF7818" w:rsidRDefault="000F0D63" w:rsidP="000F0D63">
            <w:pPr>
              <w:rPr>
                <w:rFonts w:ascii="Arial" w:hAnsi="Arial" w:cs="Arial"/>
                <w:sz w:val="16"/>
                <w:szCs w:val="16"/>
              </w:rPr>
            </w:pPr>
            <w:r w:rsidRPr="00EF7818">
              <w:rPr>
                <w:rFonts w:ascii="Arial" w:hAnsi="Arial" w:cs="Arial"/>
                <w:sz w:val="16"/>
                <w:szCs w:val="16"/>
              </w:rPr>
              <w:t>Optional</w:t>
            </w:r>
          </w:p>
        </w:tc>
        <w:tc>
          <w:tcPr>
            <w:tcW w:w="2790" w:type="dxa"/>
            <w:hideMark/>
          </w:tcPr>
          <w:p w14:paraId="30612F34" w14:textId="68BDE923" w:rsidR="000F0D63" w:rsidRPr="00EF7818" w:rsidRDefault="000F0D63" w:rsidP="000F0D63">
            <w:pPr>
              <w:rPr>
                <w:rFonts w:ascii="Arial" w:hAnsi="Arial" w:cs="Arial"/>
                <w:sz w:val="16"/>
                <w:szCs w:val="16"/>
              </w:rPr>
            </w:pPr>
            <w:r w:rsidRPr="00EE5B36">
              <w:rPr>
                <w:rFonts w:ascii="Arial" w:hAnsi="Arial" w:cs="Arial"/>
                <w:sz w:val="16"/>
                <w:szCs w:val="16"/>
              </w:rPr>
              <w:t>Minimum number of field test items</w:t>
            </w:r>
            <w:r>
              <w:rPr>
                <w:rFonts w:ascii="Arial" w:hAnsi="Arial" w:cs="Arial"/>
                <w:sz w:val="16"/>
                <w:szCs w:val="16"/>
              </w:rPr>
              <w:t xml:space="preserve"> the adaptive algorithm will include.  Defaults to 0 if not provided.</w:t>
            </w:r>
          </w:p>
        </w:tc>
        <w:tc>
          <w:tcPr>
            <w:tcW w:w="3060" w:type="dxa"/>
            <w:hideMark/>
          </w:tcPr>
          <w:p w14:paraId="6BE9A549" w14:textId="77777777" w:rsidR="000F0D63" w:rsidRDefault="000F0D63" w:rsidP="000F0D63">
            <w:pPr>
              <w:rPr>
                <w:rFonts w:ascii="Arial" w:hAnsi="Arial" w:cs="Arial"/>
                <w:sz w:val="16"/>
                <w:szCs w:val="16"/>
              </w:rPr>
            </w:pPr>
            <w:r>
              <w:rPr>
                <w:rFonts w:ascii="Arial" w:hAnsi="Arial" w:cs="Arial"/>
                <w:sz w:val="16"/>
                <w:szCs w:val="16"/>
              </w:rPr>
              <w:t>0 &lt;= Integer</w:t>
            </w:r>
            <w:r w:rsidRPr="00EE5B36">
              <w:rPr>
                <w:rFonts w:ascii="Arial" w:hAnsi="Arial" w:cs="Arial"/>
                <w:sz w:val="16"/>
                <w:szCs w:val="16"/>
              </w:rPr>
              <w:t xml:space="preserve"> &lt;= maxftitems</w:t>
            </w:r>
          </w:p>
          <w:p w14:paraId="1B5CAF6A" w14:textId="7D76DEDF" w:rsidR="000F0D63" w:rsidRPr="00EF7818" w:rsidRDefault="000F0D63" w:rsidP="000F0D63">
            <w:pPr>
              <w:rPr>
                <w:rFonts w:ascii="Arial" w:hAnsi="Arial" w:cs="Arial"/>
                <w:sz w:val="16"/>
                <w:szCs w:val="16"/>
              </w:rPr>
            </w:pPr>
            <w:r>
              <w:rPr>
                <w:rFonts w:ascii="Arial" w:hAnsi="Arial" w:cs="Arial"/>
                <w:sz w:val="16"/>
                <w:szCs w:val="16"/>
              </w:rPr>
              <w:t xml:space="preserve">NOTE: All child element values must work with the parent values.  Meaning if </w:t>
            </w:r>
            <w:r>
              <w:rPr>
                <w:rFonts w:ascii="Arial" w:hAnsi="Arial" w:cs="Arial"/>
                <w:sz w:val="16"/>
                <w:szCs w:val="16"/>
              </w:rPr>
              <w:lastRenderedPageBreak/>
              <w:t>the child elements each have a minimum value of 2, then the parent element must have a maximum value &gt;= 4 in order to satisfy all conditions.</w:t>
            </w:r>
          </w:p>
        </w:tc>
        <w:tc>
          <w:tcPr>
            <w:tcW w:w="1255" w:type="dxa"/>
            <w:hideMark/>
          </w:tcPr>
          <w:p w14:paraId="4DC240F6" w14:textId="77777777" w:rsidR="000F0D63" w:rsidRPr="00EF7818" w:rsidRDefault="000F0D63" w:rsidP="000F0D63">
            <w:pPr>
              <w:rPr>
                <w:rFonts w:ascii="Arial" w:hAnsi="Arial" w:cs="Arial"/>
                <w:sz w:val="16"/>
                <w:szCs w:val="16"/>
              </w:rPr>
            </w:pPr>
            <w:r w:rsidRPr="00EF7818">
              <w:rPr>
                <w:rFonts w:ascii="Arial" w:hAnsi="Arial" w:cs="Arial"/>
                <w:sz w:val="16"/>
                <w:szCs w:val="16"/>
              </w:rPr>
              <w:lastRenderedPageBreak/>
              <w:t>xsd:integer</w:t>
            </w:r>
          </w:p>
        </w:tc>
      </w:tr>
      <w:tr w:rsidR="000F0D63" w:rsidRPr="00FC6178" w14:paraId="07FC902A" w14:textId="77777777" w:rsidTr="00210B0F">
        <w:trPr>
          <w:trHeight w:val="600"/>
        </w:trPr>
        <w:tc>
          <w:tcPr>
            <w:tcW w:w="1615" w:type="dxa"/>
            <w:hideMark/>
          </w:tcPr>
          <w:p w14:paraId="139123C0" w14:textId="77777777" w:rsidR="000F0D63" w:rsidRPr="00EF7818" w:rsidRDefault="000F0D63" w:rsidP="000F0D63">
            <w:pPr>
              <w:rPr>
                <w:rFonts w:ascii="Arial" w:hAnsi="Arial" w:cs="Arial"/>
                <w:sz w:val="16"/>
                <w:szCs w:val="16"/>
              </w:rPr>
            </w:pPr>
            <w:r w:rsidRPr="00EF7818">
              <w:rPr>
                <w:rFonts w:ascii="Arial" w:hAnsi="Arial" w:cs="Arial"/>
                <w:sz w:val="16"/>
                <w:szCs w:val="16"/>
              </w:rPr>
              <w:t> </w:t>
            </w:r>
          </w:p>
        </w:tc>
        <w:tc>
          <w:tcPr>
            <w:tcW w:w="1350" w:type="dxa"/>
            <w:hideMark/>
          </w:tcPr>
          <w:p w14:paraId="42152968" w14:textId="77777777" w:rsidR="000F0D63" w:rsidRPr="00EF7818" w:rsidRDefault="000F0D63" w:rsidP="000F0D63">
            <w:pPr>
              <w:rPr>
                <w:rFonts w:ascii="Arial" w:hAnsi="Arial" w:cs="Arial"/>
                <w:sz w:val="16"/>
                <w:szCs w:val="16"/>
              </w:rPr>
            </w:pPr>
            <w:r w:rsidRPr="00EF7818">
              <w:rPr>
                <w:rFonts w:ascii="Arial" w:hAnsi="Arial" w:cs="Arial"/>
                <w:sz w:val="16"/>
                <w:szCs w:val="16"/>
              </w:rPr>
              <w:t>maxftitems</w:t>
            </w:r>
          </w:p>
        </w:tc>
        <w:tc>
          <w:tcPr>
            <w:tcW w:w="2520" w:type="dxa"/>
            <w:hideMark/>
          </w:tcPr>
          <w:p w14:paraId="40E25E83" w14:textId="77777777" w:rsidR="000F0D63" w:rsidRPr="00EF7818" w:rsidRDefault="000F0D63" w:rsidP="000F0D63">
            <w:pPr>
              <w:rPr>
                <w:rFonts w:ascii="Arial" w:hAnsi="Arial" w:cs="Arial"/>
                <w:sz w:val="16"/>
                <w:szCs w:val="16"/>
              </w:rPr>
            </w:pPr>
            <w:r w:rsidRPr="00EF7818">
              <w:rPr>
                <w:rFonts w:ascii="Arial" w:hAnsi="Arial" w:cs="Arial"/>
                <w:sz w:val="16"/>
                <w:szCs w:val="16"/>
              </w:rPr>
              <w:t> </w:t>
            </w:r>
          </w:p>
        </w:tc>
        <w:tc>
          <w:tcPr>
            <w:tcW w:w="810" w:type="dxa"/>
            <w:hideMark/>
          </w:tcPr>
          <w:p w14:paraId="4750985D" w14:textId="77777777" w:rsidR="000F0D63" w:rsidRPr="00EF7818" w:rsidRDefault="000F0D63" w:rsidP="000F0D63">
            <w:pPr>
              <w:rPr>
                <w:rFonts w:ascii="Arial" w:hAnsi="Arial" w:cs="Arial"/>
                <w:sz w:val="16"/>
                <w:szCs w:val="16"/>
              </w:rPr>
            </w:pPr>
            <w:r w:rsidRPr="00EF7818">
              <w:rPr>
                <w:rFonts w:ascii="Arial" w:hAnsi="Arial" w:cs="Arial"/>
                <w:sz w:val="16"/>
                <w:szCs w:val="16"/>
              </w:rPr>
              <w:t>4</w:t>
            </w:r>
          </w:p>
        </w:tc>
        <w:tc>
          <w:tcPr>
            <w:tcW w:w="990" w:type="dxa"/>
            <w:hideMark/>
          </w:tcPr>
          <w:p w14:paraId="79F1FA47" w14:textId="77777777" w:rsidR="000F0D63" w:rsidRPr="00EF7818" w:rsidRDefault="000F0D63" w:rsidP="000F0D63">
            <w:pPr>
              <w:rPr>
                <w:rFonts w:ascii="Arial" w:hAnsi="Arial" w:cs="Arial"/>
                <w:sz w:val="16"/>
                <w:szCs w:val="16"/>
              </w:rPr>
            </w:pPr>
            <w:r w:rsidRPr="00EF7818">
              <w:rPr>
                <w:rFonts w:ascii="Arial" w:hAnsi="Arial" w:cs="Arial"/>
                <w:sz w:val="16"/>
                <w:szCs w:val="16"/>
              </w:rPr>
              <w:t>Optional</w:t>
            </w:r>
          </w:p>
        </w:tc>
        <w:tc>
          <w:tcPr>
            <w:tcW w:w="2790" w:type="dxa"/>
            <w:hideMark/>
          </w:tcPr>
          <w:p w14:paraId="531B7578" w14:textId="4467843A" w:rsidR="000F0D63" w:rsidRPr="00EF7818" w:rsidRDefault="000F0D63" w:rsidP="000F0D63">
            <w:pPr>
              <w:rPr>
                <w:rFonts w:ascii="Arial" w:hAnsi="Arial" w:cs="Arial"/>
                <w:sz w:val="16"/>
                <w:szCs w:val="16"/>
              </w:rPr>
            </w:pPr>
            <w:r w:rsidRPr="00EE5B36">
              <w:rPr>
                <w:rFonts w:ascii="Arial" w:hAnsi="Arial" w:cs="Arial"/>
                <w:sz w:val="16"/>
                <w:szCs w:val="16"/>
              </w:rPr>
              <w:t>Maximum number of field test items</w:t>
            </w:r>
            <w:r>
              <w:rPr>
                <w:rFonts w:ascii="Arial" w:hAnsi="Arial" w:cs="Arial"/>
                <w:sz w:val="16"/>
                <w:szCs w:val="16"/>
              </w:rPr>
              <w:t xml:space="preserve"> the adaptive algorithm will include. Defaults to 0 if not provided.</w:t>
            </w:r>
          </w:p>
        </w:tc>
        <w:tc>
          <w:tcPr>
            <w:tcW w:w="3060" w:type="dxa"/>
            <w:hideMark/>
          </w:tcPr>
          <w:p w14:paraId="4486C7CE" w14:textId="77777777" w:rsidR="000F0D63" w:rsidRDefault="000F0D63" w:rsidP="000F0D63">
            <w:pPr>
              <w:rPr>
                <w:rFonts w:ascii="Arial" w:hAnsi="Arial" w:cs="Arial"/>
                <w:sz w:val="16"/>
                <w:szCs w:val="16"/>
              </w:rPr>
            </w:pPr>
            <w:r>
              <w:rPr>
                <w:rFonts w:ascii="Arial" w:hAnsi="Arial" w:cs="Arial"/>
                <w:sz w:val="16"/>
                <w:szCs w:val="16"/>
              </w:rPr>
              <w:t>0 &lt;= Integer</w:t>
            </w:r>
            <w:r w:rsidRPr="00EE5B36">
              <w:rPr>
                <w:rFonts w:ascii="Arial" w:hAnsi="Arial" w:cs="Arial"/>
                <w:sz w:val="16"/>
                <w:szCs w:val="16"/>
              </w:rPr>
              <w:t xml:space="preserve"> &gt;= minftitems</w:t>
            </w:r>
          </w:p>
          <w:p w14:paraId="5F766A36" w14:textId="01AC0268" w:rsidR="000F0D63" w:rsidRPr="00EF7818" w:rsidRDefault="000F0D63" w:rsidP="000F0D63">
            <w:pPr>
              <w:rPr>
                <w:rFonts w:ascii="Arial" w:hAnsi="Arial" w:cs="Arial"/>
                <w:sz w:val="16"/>
                <w:szCs w:val="16"/>
              </w:rPr>
            </w:pPr>
            <w:r>
              <w:rPr>
                <w:rFonts w:ascii="Arial" w:hAnsi="Arial" w:cs="Arial"/>
                <w:sz w:val="16"/>
                <w:szCs w:val="16"/>
              </w:rPr>
              <w:t>NOTE: All child element values must work with the parent values.  Meaning if the child elements each have a minimum value of 2, then the parent element must have a maximum value &gt;= 4 in order to satisfy all conditions.</w:t>
            </w:r>
          </w:p>
        </w:tc>
        <w:tc>
          <w:tcPr>
            <w:tcW w:w="1255" w:type="dxa"/>
            <w:hideMark/>
          </w:tcPr>
          <w:p w14:paraId="5CD58FDA" w14:textId="77777777" w:rsidR="000F0D63" w:rsidRPr="00EF7818" w:rsidRDefault="000F0D63" w:rsidP="000F0D63">
            <w:pPr>
              <w:rPr>
                <w:rFonts w:ascii="Arial" w:hAnsi="Arial" w:cs="Arial"/>
                <w:sz w:val="16"/>
                <w:szCs w:val="16"/>
              </w:rPr>
            </w:pPr>
            <w:r w:rsidRPr="00EF7818">
              <w:rPr>
                <w:rFonts w:ascii="Arial" w:hAnsi="Arial" w:cs="Arial"/>
                <w:sz w:val="16"/>
                <w:szCs w:val="16"/>
              </w:rPr>
              <w:t>xsd:integer</w:t>
            </w:r>
          </w:p>
        </w:tc>
      </w:tr>
      <w:tr w:rsidR="000F0D63" w:rsidRPr="00FC6178" w14:paraId="10581D9F" w14:textId="77777777" w:rsidTr="00210B0F">
        <w:trPr>
          <w:trHeight w:val="600"/>
        </w:trPr>
        <w:tc>
          <w:tcPr>
            <w:tcW w:w="1615" w:type="dxa"/>
            <w:hideMark/>
          </w:tcPr>
          <w:p w14:paraId="7F33594B" w14:textId="77777777" w:rsidR="000F0D63" w:rsidRPr="00EF7818" w:rsidRDefault="000F0D63" w:rsidP="000F0D63">
            <w:pPr>
              <w:rPr>
                <w:rFonts w:ascii="Arial" w:hAnsi="Arial" w:cs="Arial"/>
                <w:sz w:val="16"/>
                <w:szCs w:val="16"/>
              </w:rPr>
            </w:pPr>
            <w:r w:rsidRPr="00EF7818">
              <w:rPr>
                <w:rFonts w:ascii="Arial" w:hAnsi="Arial" w:cs="Arial"/>
                <w:sz w:val="16"/>
                <w:szCs w:val="16"/>
              </w:rPr>
              <w:t> </w:t>
            </w:r>
          </w:p>
        </w:tc>
        <w:tc>
          <w:tcPr>
            <w:tcW w:w="1350" w:type="dxa"/>
            <w:hideMark/>
          </w:tcPr>
          <w:p w14:paraId="6FF5A1BB" w14:textId="77777777" w:rsidR="000F0D63" w:rsidRPr="00EF7818" w:rsidRDefault="000F0D63" w:rsidP="000F0D63">
            <w:pPr>
              <w:rPr>
                <w:rFonts w:ascii="Arial" w:hAnsi="Arial" w:cs="Arial"/>
                <w:sz w:val="16"/>
                <w:szCs w:val="16"/>
              </w:rPr>
            </w:pPr>
            <w:r w:rsidRPr="00EF7818">
              <w:rPr>
                <w:rFonts w:ascii="Arial" w:hAnsi="Arial" w:cs="Arial"/>
                <w:sz w:val="16"/>
                <w:szCs w:val="16"/>
              </w:rPr>
              <w:t>opitemcount</w:t>
            </w:r>
          </w:p>
        </w:tc>
        <w:tc>
          <w:tcPr>
            <w:tcW w:w="2520" w:type="dxa"/>
            <w:hideMark/>
          </w:tcPr>
          <w:p w14:paraId="3D4A7D24" w14:textId="77777777" w:rsidR="000F0D63" w:rsidRPr="00EF7818" w:rsidRDefault="000F0D63" w:rsidP="000F0D63">
            <w:pPr>
              <w:rPr>
                <w:rFonts w:ascii="Arial" w:hAnsi="Arial" w:cs="Arial"/>
                <w:sz w:val="16"/>
                <w:szCs w:val="16"/>
              </w:rPr>
            </w:pPr>
            <w:r w:rsidRPr="00EF7818">
              <w:rPr>
                <w:rFonts w:ascii="Arial" w:hAnsi="Arial" w:cs="Arial"/>
                <w:sz w:val="16"/>
                <w:szCs w:val="16"/>
              </w:rPr>
              <w:t> </w:t>
            </w:r>
          </w:p>
        </w:tc>
        <w:tc>
          <w:tcPr>
            <w:tcW w:w="810" w:type="dxa"/>
            <w:hideMark/>
          </w:tcPr>
          <w:p w14:paraId="6DAFB1CE" w14:textId="77777777" w:rsidR="000F0D63" w:rsidRPr="00EF7818" w:rsidRDefault="000F0D63" w:rsidP="000F0D63">
            <w:pPr>
              <w:rPr>
                <w:rFonts w:ascii="Arial" w:hAnsi="Arial" w:cs="Arial"/>
                <w:sz w:val="16"/>
                <w:szCs w:val="16"/>
              </w:rPr>
            </w:pPr>
            <w:r w:rsidRPr="00EF7818">
              <w:rPr>
                <w:rFonts w:ascii="Arial" w:hAnsi="Arial" w:cs="Arial"/>
                <w:sz w:val="16"/>
                <w:szCs w:val="16"/>
              </w:rPr>
              <w:t>4</w:t>
            </w:r>
          </w:p>
        </w:tc>
        <w:tc>
          <w:tcPr>
            <w:tcW w:w="990" w:type="dxa"/>
            <w:hideMark/>
          </w:tcPr>
          <w:p w14:paraId="084522FA" w14:textId="77777777" w:rsidR="000F0D63" w:rsidRPr="00EF7818" w:rsidRDefault="000F0D63" w:rsidP="000F0D63">
            <w:pPr>
              <w:rPr>
                <w:rFonts w:ascii="Arial" w:hAnsi="Arial" w:cs="Arial"/>
                <w:sz w:val="16"/>
                <w:szCs w:val="16"/>
              </w:rPr>
            </w:pPr>
            <w:r w:rsidRPr="00EF7818">
              <w:rPr>
                <w:rFonts w:ascii="Arial" w:hAnsi="Arial" w:cs="Arial"/>
                <w:sz w:val="16"/>
                <w:szCs w:val="16"/>
              </w:rPr>
              <w:t>Always</w:t>
            </w:r>
          </w:p>
        </w:tc>
        <w:tc>
          <w:tcPr>
            <w:tcW w:w="2790" w:type="dxa"/>
            <w:hideMark/>
          </w:tcPr>
          <w:p w14:paraId="5F5B7D1A" w14:textId="71002090" w:rsidR="000F0D63" w:rsidRPr="00EF7818" w:rsidRDefault="000F0D63" w:rsidP="000F0D63">
            <w:pPr>
              <w:rPr>
                <w:rFonts w:ascii="Arial" w:hAnsi="Arial" w:cs="Arial"/>
                <w:sz w:val="16"/>
                <w:szCs w:val="16"/>
              </w:rPr>
            </w:pPr>
            <w:r>
              <w:rPr>
                <w:rFonts w:ascii="Arial" w:hAnsi="Arial" w:cs="Arial"/>
                <w:sz w:val="16"/>
                <w:szCs w:val="16"/>
              </w:rPr>
              <w:t>The number of operational items that belong to this group (strand or content level).</w:t>
            </w:r>
          </w:p>
        </w:tc>
        <w:tc>
          <w:tcPr>
            <w:tcW w:w="3060" w:type="dxa"/>
            <w:hideMark/>
          </w:tcPr>
          <w:p w14:paraId="53DB35B2" w14:textId="4A22151C" w:rsidR="000F0D63" w:rsidRPr="00EF7818" w:rsidRDefault="000F0D63" w:rsidP="000F0D63">
            <w:pPr>
              <w:rPr>
                <w:rFonts w:ascii="Arial" w:hAnsi="Arial" w:cs="Arial"/>
                <w:sz w:val="16"/>
                <w:szCs w:val="16"/>
              </w:rPr>
            </w:pPr>
            <w:r>
              <w:rPr>
                <w:rFonts w:ascii="Arial" w:hAnsi="Arial" w:cs="Arial"/>
                <w:sz w:val="16"/>
                <w:szCs w:val="16"/>
              </w:rPr>
              <w:t>Integer &gt; 0</w:t>
            </w:r>
          </w:p>
        </w:tc>
        <w:tc>
          <w:tcPr>
            <w:tcW w:w="1255" w:type="dxa"/>
            <w:hideMark/>
          </w:tcPr>
          <w:p w14:paraId="1BA7D30B" w14:textId="77777777" w:rsidR="000F0D63" w:rsidRPr="00EF7818" w:rsidRDefault="000F0D63" w:rsidP="000F0D63">
            <w:pPr>
              <w:rPr>
                <w:rFonts w:ascii="Arial" w:hAnsi="Arial" w:cs="Arial"/>
                <w:sz w:val="16"/>
                <w:szCs w:val="16"/>
              </w:rPr>
            </w:pPr>
            <w:r w:rsidRPr="00EF7818">
              <w:rPr>
                <w:rFonts w:ascii="Arial" w:hAnsi="Arial" w:cs="Arial"/>
                <w:sz w:val="16"/>
                <w:szCs w:val="16"/>
              </w:rPr>
              <w:t>xsd:integer</w:t>
            </w:r>
          </w:p>
        </w:tc>
      </w:tr>
      <w:tr w:rsidR="000F0D63" w:rsidRPr="00FC6178" w14:paraId="0656371F" w14:textId="77777777" w:rsidTr="00210B0F">
        <w:trPr>
          <w:trHeight w:val="600"/>
        </w:trPr>
        <w:tc>
          <w:tcPr>
            <w:tcW w:w="1615" w:type="dxa"/>
            <w:hideMark/>
          </w:tcPr>
          <w:p w14:paraId="1F752153" w14:textId="77777777" w:rsidR="000F0D63" w:rsidRPr="00EF7818" w:rsidRDefault="000F0D63" w:rsidP="000F0D63">
            <w:pPr>
              <w:rPr>
                <w:rFonts w:ascii="Arial" w:hAnsi="Arial" w:cs="Arial"/>
                <w:sz w:val="16"/>
                <w:szCs w:val="16"/>
              </w:rPr>
            </w:pPr>
            <w:r w:rsidRPr="00EF7818">
              <w:rPr>
                <w:rFonts w:ascii="Arial" w:hAnsi="Arial" w:cs="Arial"/>
                <w:sz w:val="16"/>
                <w:szCs w:val="16"/>
              </w:rPr>
              <w:t> </w:t>
            </w:r>
          </w:p>
        </w:tc>
        <w:tc>
          <w:tcPr>
            <w:tcW w:w="1350" w:type="dxa"/>
            <w:hideMark/>
          </w:tcPr>
          <w:p w14:paraId="6B8C2858" w14:textId="77777777" w:rsidR="000F0D63" w:rsidRPr="00EF7818" w:rsidRDefault="000F0D63" w:rsidP="000F0D63">
            <w:pPr>
              <w:rPr>
                <w:rFonts w:ascii="Arial" w:hAnsi="Arial" w:cs="Arial"/>
                <w:sz w:val="16"/>
                <w:szCs w:val="16"/>
              </w:rPr>
            </w:pPr>
            <w:r w:rsidRPr="00EF7818">
              <w:rPr>
                <w:rFonts w:ascii="Arial" w:hAnsi="Arial" w:cs="Arial"/>
                <w:sz w:val="16"/>
                <w:szCs w:val="16"/>
              </w:rPr>
              <w:t>ftitemcount</w:t>
            </w:r>
          </w:p>
        </w:tc>
        <w:tc>
          <w:tcPr>
            <w:tcW w:w="2520" w:type="dxa"/>
            <w:hideMark/>
          </w:tcPr>
          <w:p w14:paraId="7AF4A4D6" w14:textId="77777777" w:rsidR="000F0D63" w:rsidRPr="00EF7818" w:rsidRDefault="000F0D63" w:rsidP="000F0D63">
            <w:pPr>
              <w:rPr>
                <w:rFonts w:ascii="Arial" w:hAnsi="Arial" w:cs="Arial"/>
                <w:sz w:val="16"/>
                <w:szCs w:val="16"/>
              </w:rPr>
            </w:pPr>
            <w:r w:rsidRPr="00EF7818">
              <w:rPr>
                <w:rFonts w:ascii="Arial" w:hAnsi="Arial" w:cs="Arial"/>
                <w:sz w:val="16"/>
                <w:szCs w:val="16"/>
              </w:rPr>
              <w:t> </w:t>
            </w:r>
          </w:p>
        </w:tc>
        <w:tc>
          <w:tcPr>
            <w:tcW w:w="810" w:type="dxa"/>
            <w:hideMark/>
          </w:tcPr>
          <w:p w14:paraId="1664A31A" w14:textId="77777777" w:rsidR="000F0D63" w:rsidRPr="00EF7818" w:rsidRDefault="000F0D63" w:rsidP="000F0D63">
            <w:pPr>
              <w:rPr>
                <w:rFonts w:ascii="Arial" w:hAnsi="Arial" w:cs="Arial"/>
                <w:sz w:val="16"/>
                <w:szCs w:val="16"/>
              </w:rPr>
            </w:pPr>
            <w:r w:rsidRPr="00EF7818">
              <w:rPr>
                <w:rFonts w:ascii="Arial" w:hAnsi="Arial" w:cs="Arial"/>
                <w:sz w:val="16"/>
                <w:szCs w:val="16"/>
              </w:rPr>
              <w:t>4</w:t>
            </w:r>
          </w:p>
        </w:tc>
        <w:tc>
          <w:tcPr>
            <w:tcW w:w="990" w:type="dxa"/>
            <w:hideMark/>
          </w:tcPr>
          <w:p w14:paraId="2DD1CB94" w14:textId="77777777" w:rsidR="000F0D63" w:rsidRPr="00EF7818" w:rsidRDefault="000F0D63" w:rsidP="000F0D63">
            <w:pPr>
              <w:rPr>
                <w:rFonts w:ascii="Arial" w:hAnsi="Arial" w:cs="Arial"/>
                <w:sz w:val="16"/>
                <w:szCs w:val="16"/>
              </w:rPr>
            </w:pPr>
            <w:r w:rsidRPr="00EF7818">
              <w:rPr>
                <w:rFonts w:ascii="Arial" w:hAnsi="Arial" w:cs="Arial"/>
                <w:sz w:val="16"/>
                <w:szCs w:val="16"/>
              </w:rPr>
              <w:t>Always</w:t>
            </w:r>
          </w:p>
        </w:tc>
        <w:tc>
          <w:tcPr>
            <w:tcW w:w="2790" w:type="dxa"/>
            <w:hideMark/>
          </w:tcPr>
          <w:p w14:paraId="647BA9E8" w14:textId="022D338D" w:rsidR="000F0D63" w:rsidRPr="00EF7818" w:rsidRDefault="000F0D63" w:rsidP="000F0D63">
            <w:pPr>
              <w:rPr>
                <w:rFonts w:ascii="Arial" w:hAnsi="Arial" w:cs="Arial"/>
                <w:sz w:val="16"/>
                <w:szCs w:val="16"/>
              </w:rPr>
            </w:pPr>
            <w:r>
              <w:rPr>
                <w:rFonts w:ascii="Arial" w:hAnsi="Arial" w:cs="Arial"/>
                <w:sz w:val="16"/>
                <w:szCs w:val="16"/>
              </w:rPr>
              <w:t>The number of filed test items that belong to this group (strand or content level).</w:t>
            </w:r>
          </w:p>
        </w:tc>
        <w:tc>
          <w:tcPr>
            <w:tcW w:w="3060" w:type="dxa"/>
            <w:hideMark/>
          </w:tcPr>
          <w:p w14:paraId="77320B82" w14:textId="1A30B4AF" w:rsidR="000F0D63" w:rsidRPr="00EF7818" w:rsidRDefault="000F0D63" w:rsidP="000F0D63">
            <w:pPr>
              <w:rPr>
                <w:rFonts w:ascii="Arial" w:hAnsi="Arial" w:cs="Arial"/>
                <w:sz w:val="16"/>
                <w:szCs w:val="16"/>
              </w:rPr>
            </w:pPr>
            <w:r>
              <w:rPr>
                <w:rFonts w:ascii="Arial" w:hAnsi="Arial" w:cs="Arial"/>
                <w:sz w:val="16"/>
                <w:szCs w:val="16"/>
              </w:rPr>
              <w:t>Integer &gt; 0</w:t>
            </w:r>
          </w:p>
        </w:tc>
        <w:tc>
          <w:tcPr>
            <w:tcW w:w="1255" w:type="dxa"/>
            <w:hideMark/>
          </w:tcPr>
          <w:p w14:paraId="55F07F73" w14:textId="77777777" w:rsidR="000F0D63" w:rsidRPr="00EF7818" w:rsidRDefault="000F0D63" w:rsidP="000F0D63">
            <w:pPr>
              <w:rPr>
                <w:rFonts w:ascii="Arial" w:hAnsi="Arial" w:cs="Arial"/>
                <w:sz w:val="16"/>
                <w:szCs w:val="16"/>
              </w:rPr>
            </w:pPr>
            <w:r w:rsidRPr="00EF7818">
              <w:rPr>
                <w:rFonts w:ascii="Arial" w:hAnsi="Arial" w:cs="Arial"/>
                <w:sz w:val="16"/>
                <w:szCs w:val="16"/>
              </w:rPr>
              <w:t>xsd:integer</w:t>
            </w:r>
          </w:p>
        </w:tc>
      </w:tr>
      <w:tr w:rsidR="00EF7818" w:rsidRPr="00FC6178" w14:paraId="2C3A3A35" w14:textId="77777777" w:rsidTr="00210B0F">
        <w:trPr>
          <w:trHeight w:val="900"/>
        </w:trPr>
        <w:tc>
          <w:tcPr>
            <w:tcW w:w="1615" w:type="dxa"/>
            <w:hideMark/>
          </w:tcPr>
          <w:p w14:paraId="348D59A8" w14:textId="77777777" w:rsidR="00FC6178" w:rsidRPr="00EF7818" w:rsidRDefault="00FC6178">
            <w:pPr>
              <w:rPr>
                <w:rFonts w:ascii="Arial" w:hAnsi="Arial" w:cs="Arial"/>
                <w:sz w:val="16"/>
                <w:szCs w:val="16"/>
              </w:rPr>
            </w:pPr>
            <w:r w:rsidRPr="00EF7818">
              <w:rPr>
                <w:rFonts w:ascii="Arial" w:hAnsi="Arial" w:cs="Arial"/>
                <w:sz w:val="16"/>
                <w:szCs w:val="16"/>
              </w:rPr>
              <w:t>identifier</w:t>
            </w:r>
          </w:p>
        </w:tc>
        <w:tc>
          <w:tcPr>
            <w:tcW w:w="1350" w:type="dxa"/>
            <w:hideMark/>
          </w:tcPr>
          <w:p w14:paraId="2DB5611E"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2520" w:type="dxa"/>
            <w:hideMark/>
          </w:tcPr>
          <w:p w14:paraId="225B82A2" w14:textId="77777777" w:rsidR="00FC6178" w:rsidRPr="00EF7818" w:rsidRDefault="00FC6178">
            <w:pPr>
              <w:rPr>
                <w:rFonts w:ascii="Arial" w:hAnsi="Arial" w:cs="Arial"/>
                <w:sz w:val="16"/>
                <w:szCs w:val="16"/>
              </w:rPr>
            </w:pPr>
            <w:r w:rsidRPr="00EF7818">
              <w:rPr>
                <w:rFonts w:ascii="Arial" w:hAnsi="Arial" w:cs="Arial"/>
                <w:sz w:val="16"/>
                <w:szCs w:val="16"/>
              </w:rPr>
              <w:t>testspecification:scoring:testblueprint:bplement:identifier</w:t>
            </w:r>
          </w:p>
        </w:tc>
        <w:tc>
          <w:tcPr>
            <w:tcW w:w="810" w:type="dxa"/>
            <w:hideMark/>
          </w:tcPr>
          <w:p w14:paraId="2BAF4650"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990" w:type="dxa"/>
            <w:hideMark/>
          </w:tcPr>
          <w:p w14:paraId="7E292D25" w14:textId="72BE7C73" w:rsidR="00FC6178" w:rsidRPr="00EF7818" w:rsidRDefault="00616B3B">
            <w:pPr>
              <w:rPr>
                <w:rFonts w:ascii="Arial" w:hAnsi="Arial" w:cs="Arial"/>
                <w:sz w:val="16"/>
                <w:szCs w:val="16"/>
              </w:rPr>
            </w:pPr>
            <w:r>
              <w:rPr>
                <w:rFonts w:ascii="Arial" w:hAnsi="Arial" w:cs="Arial"/>
                <w:sz w:val="16"/>
                <w:szCs w:val="16"/>
              </w:rPr>
              <w:t>Always</w:t>
            </w:r>
          </w:p>
        </w:tc>
        <w:tc>
          <w:tcPr>
            <w:tcW w:w="2790" w:type="dxa"/>
            <w:hideMark/>
          </w:tcPr>
          <w:p w14:paraId="0CB5EC97"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3060" w:type="dxa"/>
            <w:hideMark/>
          </w:tcPr>
          <w:p w14:paraId="3A4211FB"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1255" w:type="dxa"/>
            <w:hideMark/>
          </w:tcPr>
          <w:p w14:paraId="13B89BB5" w14:textId="77777777" w:rsidR="00FC6178" w:rsidRPr="00EF7818" w:rsidRDefault="00FC6178">
            <w:pPr>
              <w:rPr>
                <w:rFonts w:ascii="Arial" w:hAnsi="Arial" w:cs="Arial"/>
                <w:sz w:val="16"/>
                <w:szCs w:val="16"/>
              </w:rPr>
            </w:pPr>
            <w:r w:rsidRPr="00EF7818">
              <w:rPr>
                <w:rFonts w:ascii="Arial" w:hAnsi="Arial" w:cs="Arial"/>
                <w:sz w:val="16"/>
                <w:szCs w:val="16"/>
              </w:rPr>
              <w:t> </w:t>
            </w:r>
          </w:p>
        </w:tc>
      </w:tr>
      <w:tr w:rsidR="00616B3B" w:rsidRPr="00FC6178" w14:paraId="655CAB9D" w14:textId="77777777" w:rsidTr="00210B0F">
        <w:trPr>
          <w:trHeight w:val="600"/>
        </w:trPr>
        <w:tc>
          <w:tcPr>
            <w:tcW w:w="1615" w:type="dxa"/>
            <w:hideMark/>
          </w:tcPr>
          <w:p w14:paraId="50D7D9B8" w14:textId="77777777" w:rsidR="00616B3B" w:rsidRPr="00EF7818" w:rsidRDefault="00616B3B" w:rsidP="00616B3B">
            <w:pPr>
              <w:rPr>
                <w:rFonts w:ascii="Arial" w:hAnsi="Arial" w:cs="Arial"/>
                <w:sz w:val="16"/>
                <w:szCs w:val="16"/>
              </w:rPr>
            </w:pPr>
            <w:r w:rsidRPr="00EF7818">
              <w:rPr>
                <w:rFonts w:ascii="Arial" w:hAnsi="Arial" w:cs="Arial"/>
                <w:sz w:val="16"/>
                <w:szCs w:val="16"/>
              </w:rPr>
              <w:t> </w:t>
            </w:r>
          </w:p>
        </w:tc>
        <w:tc>
          <w:tcPr>
            <w:tcW w:w="1350" w:type="dxa"/>
            <w:hideMark/>
          </w:tcPr>
          <w:p w14:paraId="03C85937" w14:textId="77777777" w:rsidR="00616B3B" w:rsidRPr="00EF7818" w:rsidRDefault="00616B3B" w:rsidP="00616B3B">
            <w:pPr>
              <w:rPr>
                <w:rFonts w:ascii="Arial" w:hAnsi="Arial" w:cs="Arial"/>
                <w:sz w:val="16"/>
                <w:szCs w:val="16"/>
              </w:rPr>
            </w:pPr>
            <w:r w:rsidRPr="00EF7818">
              <w:rPr>
                <w:rFonts w:ascii="Arial" w:hAnsi="Arial" w:cs="Arial"/>
                <w:sz w:val="16"/>
                <w:szCs w:val="16"/>
              </w:rPr>
              <w:t>uniqueid</w:t>
            </w:r>
          </w:p>
        </w:tc>
        <w:tc>
          <w:tcPr>
            <w:tcW w:w="2520" w:type="dxa"/>
            <w:hideMark/>
          </w:tcPr>
          <w:p w14:paraId="38133FA3" w14:textId="77777777" w:rsidR="00616B3B" w:rsidRPr="00EF7818" w:rsidRDefault="00616B3B" w:rsidP="00616B3B">
            <w:pPr>
              <w:rPr>
                <w:rFonts w:ascii="Arial" w:hAnsi="Arial" w:cs="Arial"/>
                <w:sz w:val="16"/>
                <w:szCs w:val="16"/>
              </w:rPr>
            </w:pPr>
            <w:r w:rsidRPr="00EF7818">
              <w:rPr>
                <w:rFonts w:ascii="Arial" w:hAnsi="Arial" w:cs="Arial"/>
                <w:sz w:val="16"/>
                <w:szCs w:val="16"/>
              </w:rPr>
              <w:t> </w:t>
            </w:r>
          </w:p>
        </w:tc>
        <w:tc>
          <w:tcPr>
            <w:tcW w:w="810" w:type="dxa"/>
            <w:hideMark/>
          </w:tcPr>
          <w:p w14:paraId="557D33F2" w14:textId="77777777" w:rsidR="00616B3B" w:rsidRPr="00EF7818" w:rsidRDefault="00616B3B" w:rsidP="00616B3B">
            <w:pPr>
              <w:rPr>
                <w:rFonts w:ascii="Arial" w:hAnsi="Arial" w:cs="Arial"/>
                <w:sz w:val="16"/>
                <w:szCs w:val="16"/>
              </w:rPr>
            </w:pPr>
            <w:r w:rsidRPr="00EF7818">
              <w:rPr>
                <w:rFonts w:ascii="Arial" w:hAnsi="Arial" w:cs="Arial"/>
                <w:sz w:val="16"/>
                <w:szCs w:val="16"/>
              </w:rPr>
              <w:t>250</w:t>
            </w:r>
          </w:p>
        </w:tc>
        <w:tc>
          <w:tcPr>
            <w:tcW w:w="990" w:type="dxa"/>
            <w:hideMark/>
          </w:tcPr>
          <w:p w14:paraId="3F3E9BB0" w14:textId="77777777" w:rsidR="00616B3B" w:rsidRPr="00EF7818" w:rsidRDefault="00616B3B" w:rsidP="00616B3B">
            <w:pPr>
              <w:rPr>
                <w:rFonts w:ascii="Arial" w:hAnsi="Arial" w:cs="Arial"/>
                <w:sz w:val="16"/>
                <w:szCs w:val="16"/>
              </w:rPr>
            </w:pPr>
            <w:r w:rsidRPr="00EF7818">
              <w:rPr>
                <w:rFonts w:ascii="Arial" w:hAnsi="Arial" w:cs="Arial"/>
                <w:sz w:val="16"/>
                <w:szCs w:val="16"/>
              </w:rPr>
              <w:t>Always</w:t>
            </w:r>
          </w:p>
        </w:tc>
        <w:tc>
          <w:tcPr>
            <w:tcW w:w="2790" w:type="dxa"/>
            <w:hideMark/>
          </w:tcPr>
          <w:p w14:paraId="5FE7816F" w14:textId="0D895282" w:rsidR="00616B3B" w:rsidRPr="00EF7818" w:rsidRDefault="00616B3B" w:rsidP="00616B3B">
            <w:pPr>
              <w:rPr>
                <w:rFonts w:ascii="Arial" w:hAnsi="Arial" w:cs="Arial"/>
                <w:sz w:val="16"/>
                <w:szCs w:val="16"/>
              </w:rPr>
            </w:pPr>
            <w:r>
              <w:rPr>
                <w:rFonts w:ascii="Arial" w:hAnsi="Arial" w:cs="Arial"/>
                <w:sz w:val="16"/>
                <w:szCs w:val="16"/>
              </w:rPr>
              <w:t>Uniquely identifies the blueprint element</w:t>
            </w:r>
          </w:p>
        </w:tc>
        <w:tc>
          <w:tcPr>
            <w:tcW w:w="3060" w:type="dxa"/>
            <w:hideMark/>
          </w:tcPr>
          <w:p w14:paraId="4F5D58A3" w14:textId="5D5FE535" w:rsidR="00616B3B" w:rsidRPr="00EF7818" w:rsidRDefault="00616B3B" w:rsidP="00616B3B">
            <w:pPr>
              <w:rPr>
                <w:rFonts w:ascii="Arial" w:hAnsi="Arial" w:cs="Arial"/>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1255" w:type="dxa"/>
            <w:hideMark/>
          </w:tcPr>
          <w:p w14:paraId="4B1E52D6" w14:textId="77777777" w:rsidR="00616B3B" w:rsidRPr="00EF7818" w:rsidRDefault="00616B3B" w:rsidP="00616B3B">
            <w:pPr>
              <w:rPr>
                <w:rFonts w:ascii="Arial" w:hAnsi="Arial" w:cs="Arial"/>
                <w:sz w:val="16"/>
                <w:szCs w:val="16"/>
              </w:rPr>
            </w:pPr>
            <w:r w:rsidRPr="00EF7818">
              <w:rPr>
                <w:rFonts w:ascii="Arial" w:hAnsi="Arial" w:cs="Arial"/>
                <w:sz w:val="16"/>
                <w:szCs w:val="16"/>
              </w:rPr>
              <w:t>xsd:token</w:t>
            </w:r>
          </w:p>
        </w:tc>
      </w:tr>
      <w:tr w:rsidR="00616B3B" w:rsidRPr="00FC6178" w14:paraId="77D8C7F1" w14:textId="77777777" w:rsidTr="00210B0F">
        <w:trPr>
          <w:trHeight w:val="300"/>
        </w:trPr>
        <w:tc>
          <w:tcPr>
            <w:tcW w:w="1615" w:type="dxa"/>
            <w:hideMark/>
          </w:tcPr>
          <w:p w14:paraId="2F309801" w14:textId="77777777" w:rsidR="00616B3B" w:rsidRPr="00EF7818" w:rsidRDefault="00616B3B" w:rsidP="00616B3B">
            <w:pPr>
              <w:rPr>
                <w:rFonts w:ascii="Arial" w:hAnsi="Arial" w:cs="Arial"/>
                <w:sz w:val="16"/>
                <w:szCs w:val="16"/>
              </w:rPr>
            </w:pPr>
            <w:r w:rsidRPr="00EF7818">
              <w:rPr>
                <w:rFonts w:ascii="Arial" w:hAnsi="Arial" w:cs="Arial"/>
                <w:sz w:val="16"/>
                <w:szCs w:val="16"/>
              </w:rPr>
              <w:t> </w:t>
            </w:r>
          </w:p>
        </w:tc>
        <w:tc>
          <w:tcPr>
            <w:tcW w:w="1350" w:type="dxa"/>
            <w:hideMark/>
          </w:tcPr>
          <w:p w14:paraId="76441C67" w14:textId="77777777" w:rsidR="00616B3B" w:rsidRPr="00EF7818" w:rsidRDefault="00616B3B" w:rsidP="00616B3B">
            <w:pPr>
              <w:rPr>
                <w:rFonts w:ascii="Arial" w:hAnsi="Arial" w:cs="Arial"/>
                <w:sz w:val="16"/>
                <w:szCs w:val="16"/>
              </w:rPr>
            </w:pPr>
            <w:r w:rsidRPr="00EF7818">
              <w:rPr>
                <w:rFonts w:ascii="Arial" w:hAnsi="Arial" w:cs="Arial"/>
                <w:sz w:val="16"/>
                <w:szCs w:val="16"/>
              </w:rPr>
              <w:t>name</w:t>
            </w:r>
          </w:p>
        </w:tc>
        <w:tc>
          <w:tcPr>
            <w:tcW w:w="2520" w:type="dxa"/>
            <w:hideMark/>
          </w:tcPr>
          <w:p w14:paraId="2E02848B" w14:textId="77777777" w:rsidR="00616B3B" w:rsidRPr="00EF7818" w:rsidRDefault="00616B3B" w:rsidP="00616B3B">
            <w:pPr>
              <w:rPr>
                <w:rFonts w:ascii="Arial" w:hAnsi="Arial" w:cs="Arial"/>
                <w:sz w:val="16"/>
                <w:szCs w:val="16"/>
              </w:rPr>
            </w:pPr>
            <w:r w:rsidRPr="00EF7818">
              <w:rPr>
                <w:rFonts w:ascii="Arial" w:hAnsi="Arial" w:cs="Arial"/>
                <w:sz w:val="16"/>
                <w:szCs w:val="16"/>
              </w:rPr>
              <w:t> </w:t>
            </w:r>
          </w:p>
        </w:tc>
        <w:tc>
          <w:tcPr>
            <w:tcW w:w="810" w:type="dxa"/>
            <w:hideMark/>
          </w:tcPr>
          <w:p w14:paraId="31A39C58" w14:textId="77777777" w:rsidR="00616B3B" w:rsidRPr="00EF7818" w:rsidRDefault="00616B3B" w:rsidP="00616B3B">
            <w:pPr>
              <w:rPr>
                <w:rFonts w:ascii="Arial" w:hAnsi="Arial" w:cs="Arial"/>
                <w:sz w:val="16"/>
                <w:szCs w:val="16"/>
              </w:rPr>
            </w:pPr>
            <w:r w:rsidRPr="00EF7818">
              <w:rPr>
                <w:rFonts w:ascii="Arial" w:hAnsi="Arial" w:cs="Arial"/>
                <w:sz w:val="16"/>
                <w:szCs w:val="16"/>
              </w:rPr>
              <w:t>255</w:t>
            </w:r>
          </w:p>
        </w:tc>
        <w:tc>
          <w:tcPr>
            <w:tcW w:w="990" w:type="dxa"/>
            <w:hideMark/>
          </w:tcPr>
          <w:p w14:paraId="6CB19942" w14:textId="77777777" w:rsidR="00616B3B" w:rsidRPr="00EF7818" w:rsidRDefault="00616B3B" w:rsidP="00616B3B">
            <w:pPr>
              <w:rPr>
                <w:rFonts w:ascii="Arial" w:hAnsi="Arial" w:cs="Arial"/>
                <w:sz w:val="16"/>
                <w:szCs w:val="16"/>
              </w:rPr>
            </w:pPr>
            <w:r w:rsidRPr="00EF7818">
              <w:rPr>
                <w:rFonts w:ascii="Arial" w:hAnsi="Arial" w:cs="Arial"/>
                <w:sz w:val="16"/>
                <w:szCs w:val="16"/>
              </w:rPr>
              <w:t>Always</w:t>
            </w:r>
          </w:p>
        </w:tc>
        <w:tc>
          <w:tcPr>
            <w:tcW w:w="2790" w:type="dxa"/>
            <w:hideMark/>
          </w:tcPr>
          <w:p w14:paraId="74516924" w14:textId="6BCE9128" w:rsidR="00616B3B" w:rsidRPr="00EF7818" w:rsidRDefault="00616B3B" w:rsidP="00616B3B">
            <w:pPr>
              <w:rPr>
                <w:rFonts w:ascii="Arial" w:hAnsi="Arial" w:cs="Arial"/>
                <w:sz w:val="16"/>
                <w:szCs w:val="16"/>
              </w:rPr>
            </w:pPr>
            <w:r>
              <w:rPr>
                <w:rFonts w:ascii="Arial" w:hAnsi="Arial" w:cs="Arial"/>
                <w:sz w:val="16"/>
                <w:szCs w:val="16"/>
              </w:rPr>
              <w:t>Name of the blueprint element</w:t>
            </w:r>
          </w:p>
        </w:tc>
        <w:tc>
          <w:tcPr>
            <w:tcW w:w="3060" w:type="dxa"/>
            <w:hideMark/>
          </w:tcPr>
          <w:p w14:paraId="723B8721" w14:textId="087D1484" w:rsidR="00616B3B" w:rsidRPr="00EF7818" w:rsidRDefault="00616B3B" w:rsidP="00616B3B">
            <w:pPr>
              <w:rPr>
                <w:rFonts w:ascii="Arial" w:hAnsi="Arial" w:cs="Arial"/>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1255" w:type="dxa"/>
            <w:hideMark/>
          </w:tcPr>
          <w:p w14:paraId="70BC0355" w14:textId="77777777" w:rsidR="00616B3B" w:rsidRPr="00EF7818" w:rsidRDefault="00616B3B" w:rsidP="00616B3B">
            <w:pPr>
              <w:rPr>
                <w:rFonts w:ascii="Arial" w:hAnsi="Arial" w:cs="Arial"/>
                <w:sz w:val="16"/>
                <w:szCs w:val="16"/>
              </w:rPr>
            </w:pPr>
            <w:r w:rsidRPr="00EF7818">
              <w:rPr>
                <w:rFonts w:ascii="Arial" w:hAnsi="Arial" w:cs="Arial"/>
                <w:sz w:val="16"/>
                <w:szCs w:val="16"/>
              </w:rPr>
              <w:t>xsd:token</w:t>
            </w:r>
          </w:p>
        </w:tc>
      </w:tr>
      <w:tr w:rsidR="00616B3B" w:rsidRPr="00FC6178" w14:paraId="037F290B" w14:textId="77777777" w:rsidTr="00210B0F">
        <w:trPr>
          <w:trHeight w:val="300"/>
        </w:trPr>
        <w:tc>
          <w:tcPr>
            <w:tcW w:w="1615" w:type="dxa"/>
            <w:hideMark/>
          </w:tcPr>
          <w:p w14:paraId="527B5053" w14:textId="77777777" w:rsidR="00616B3B" w:rsidRPr="00EF7818" w:rsidRDefault="00616B3B" w:rsidP="00616B3B">
            <w:pPr>
              <w:rPr>
                <w:rFonts w:ascii="Arial" w:hAnsi="Arial" w:cs="Arial"/>
                <w:sz w:val="16"/>
                <w:szCs w:val="16"/>
              </w:rPr>
            </w:pPr>
            <w:r w:rsidRPr="00EF7818">
              <w:rPr>
                <w:rFonts w:ascii="Arial" w:hAnsi="Arial" w:cs="Arial"/>
                <w:sz w:val="16"/>
                <w:szCs w:val="16"/>
              </w:rPr>
              <w:t> </w:t>
            </w:r>
          </w:p>
        </w:tc>
        <w:tc>
          <w:tcPr>
            <w:tcW w:w="1350" w:type="dxa"/>
            <w:hideMark/>
          </w:tcPr>
          <w:p w14:paraId="5FC57005" w14:textId="77777777" w:rsidR="00616B3B" w:rsidRPr="00EF7818" w:rsidRDefault="00616B3B" w:rsidP="00616B3B">
            <w:pPr>
              <w:rPr>
                <w:rFonts w:ascii="Arial" w:hAnsi="Arial" w:cs="Arial"/>
                <w:sz w:val="16"/>
                <w:szCs w:val="16"/>
              </w:rPr>
            </w:pPr>
            <w:r w:rsidRPr="00EF7818">
              <w:rPr>
                <w:rFonts w:ascii="Arial" w:hAnsi="Arial" w:cs="Arial"/>
                <w:sz w:val="16"/>
                <w:szCs w:val="16"/>
              </w:rPr>
              <w:t>version</w:t>
            </w:r>
          </w:p>
        </w:tc>
        <w:tc>
          <w:tcPr>
            <w:tcW w:w="2520" w:type="dxa"/>
            <w:hideMark/>
          </w:tcPr>
          <w:p w14:paraId="346750ED" w14:textId="77777777" w:rsidR="00616B3B" w:rsidRPr="00EF7818" w:rsidRDefault="00616B3B" w:rsidP="00616B3B">
            <w:pPr>
              <w:rPr>
                <w:rFonts w:ascii="Arial" w:hAnsi="Arial" w:cs="Arial"/>
                <w:sz w:val="16"/>
                <w:szCs w:val="16"/>
              </w:rPr>
            </w:pPr>
            <w:r w:rsidRPr="00EF7818">
              <w:rPr>
                <w:rFonts w:ascii="Arial" w:hAnsi="Arial" w:cs="Arial"/>
                <w:sz w:val="16"/>
                <w:szCs w:val="16"/>
              </w:rPr>
              <w:t> </w:t>
            </w:r>
          </w:p>
        </w:tc>
        <w:tc>
          <w:tcPr>
            <w:tcW w:w="810" w:type="dxa"/>
            <w:hideMark/>
          </w:tcPr>
          <w:p w14:paraId="7A985728" w14:textId="77777777" w:rsidR="00616B3B" w:rsidRPr="00EF7818" w:rsidRDefault="00616B3B" w:rsidP="00616B3B">
            <w:pPr>
              <w:rPr>
                <w:rFonts w:ascii="Arial" w:hAnsi="Arial" w:cs="Arial"/>
                <w:sz w:val="16"/>
                <w:szCs w:val="16"/>
              </w:rPr>
            </w:pPr>
            <w:r w:rsidRPr="00EF7818">
              <w:rPr>
                <w:rFonts w:ascii="Arial" w:hAnsi="Arial" w:cs="Arial"/>
                <w:sz w:val="16"/>
                <w:szCs w:val="16"/>
              </w:rPr>
              <w:t>10</w:t>
            </w:r>
          </w:p>
        </w:tc>
        <w:tc>
          <w:tcPr>
            <w:tcW w:w="990" w:type="dxa"/>
            <w:hideMark/>
          </w:tcPr>
          <w:p w14:paraId="4154892D" w14:textId="77777777" w:rsidR="00616B3B" w:rsidRPr="00EF7818" w:rsidRDefault="00616B3B" w:rsidP="00616B3B">
            <w:pPr>
              <w:rPr>
                <w:rFonts w:ascii="Arial" w:hAnsi="Arial" w:cs="Arial"/>
                <w:sz w:val="16"/>
                <w:szCs w:val="16"/>
              </w:rPr>
            </w:pPr>
            <w:r w:rsidRPr="00EF7818">
              <w:rPr>
                <w:rFonts w:ascii="Arial" w:hAnsi="Arial" w:cs="Arial"/>
                <w:sz w:val="16"/>
                <w:szCs w:val="16"/>
              </w:rPr>
              <w:t>Always</w:t>
            </w:r>
          </w:p>
        </w:tc>
        <w:tc>
          <w:tcPr>
            <w:tcW w:w="2790" w:type="dxa"/>
            <w:hideMark/>
          </w:tcPr>
          <w:p w14:paraId="631F4FB3" w14:textId="16429104" w:rsidR="00616B3B" w:rsidRPr="00EF7818" w:rsidRDefault="00616B3B" w:rsidP="00616B3B">
            <w:pPr>
              <w:rPr>
                <w:rFonts w:ascii="Arial" w:hAnsi="Arial" w:cs="Arial"/>
                <w:sz w:val="16"/>
                <w:szCs w:val="16"/>
              </w:rPr>
            </w:pPr>
            <w:r>
              <w:rPr>
                <w:rFonts w:ascii="Arial" w:hAnsi="Arial" w:cs="Arial"/>
                <w:sz w:val="16"/>
                <w:szCs w:val="16"/>
              </w:rPr>
              <w:t>Version of the blueprint element</w:t>
            </w:r>
          </w:p>
        </w:tc>
        <w:tc>
          <w:tcPr>
            <w:tcW w:w="3060" w:type="dxa"/>
            <w:hideMark/>
          </w:tcPr>
          <w:p w14:paraId="43416363" w14:textId="77777777" w:rsidR="00616B3B" w:rsidRPr="00EF7818" w:rsidRDefault="00616B3B" w:rsidP="00616B3B">
            <w:pPr>
              <w:rPr>
                <w:rFonts w:ascii="Arial" w:hAnsi="Arial" w:cs="Arial"/>
                <w:sz w:val="16"/>
                <w:szCs w:val="16"/>
              </w:rPr>
            </w:pPr>
            <w:r w:rsidRPr="00EF7818">
              <w:rPr>
                <w:rFonts w:ascii="Arial" w:hAnsi="Arial" w:cs="Arial"/>
                <w:sz w:val="16"/>
                <w:szCs w:val="16"/>
              </w:rPr>
              <w:t>Integer</w:t>
            </w:r>
          </w:p>
        </w:tc>
        <w:tc>
          <w:tcPr>
            <w:tcW w:w="1255" w:type="dxa"/>
            <w:hideMark/>
          </w:tcPr>
          <w:p w14:paraId="3E8EB33E" w14:textId="77777777" w:rsidR="00616B3B" w:rsidRPr="00EF7818" w:rsidRDefault="00616B3B" w:rsidP="00616B3B">
            <w:pPr>
              <w:rPr>
                <w:rFonts w:ascii="Arial" w:hAnsi="Arial" w:cs="Arial"/>
                <w:sz w:val="16"/>
                <w:szCs w:val="16"/>
              </w:rPr>
            </w:pPr>
            <w:r w:rsidRPr="00EF7818">
              <w:rPr>
                <w:rFonts w:ascii="Arial" w:hAnsi="Arial" w:cs="Arial"/>
                <w:sz w:val="16"/>
                <w:szCs w:val="16"/>
              </w:rPr>
              <w:t>xsd:integer</w:t>
            </w:r>
          </w:p>
        </w:tc>
      </w:tr>
      <w:tr w:rsidR="00EF7818" w:rsidRPr="00FC6178" w14:paraId="2516F65A" w14:textId="77777777" w:rsidTr="00210B0F">
        <w:trPr>
          <w:trHeight w:val="600"/>
        </w:trPr>
        <w:tc>
          <w:tcPr>
            <w:tcW w:w="1615" w:type="dxa"/>
            <w:hideMark/>
          </w:tcPr>
          <w:p w14:paraId="40564477" w14:textId="77777777" w:rsidR="00FC6178" w:rsidRPr="00EF7818" w:rsidRDefault="00FC6178">
            <w:pPr>
              <w:rPr>
                <w:rFonts w:ascii="Arial" w:hAnsi="Arial" w:cs="Arial"/>
                <w:sz w:val="16"/>
                <w:szCs w:val="16"/>
              </w:rPr>
            </w:pPr>
            <w:r w:rsidRPr="00EF7818">
              <w:rPr>
                <w:rFonts w:ascii="Arial" w:hAnsi="Arial" w:cs="Arial"/>
                <w:sz w:val="16"/>
                <w:szCs w:val="16"/>
              </w:rPr>
              <w:t>itempool</w:t>
            </w:r>
          </w:p>
        </w:tc>
        <w:tc>
          <w:tcPr>
            <w:tcW w:w="1350" w:type="dxa"/>
            <w:hideMark/>
          </w:tcPr>
          <w:p w14:paraId="488D6F48"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2520" w:type="dxa"/>
            <w:hideMark/>
          </w:tcPr>
          <w:p w14:paraId="74F30621" w14:textId="77777777" w:rsidR="00FC6178" w:rsidRPr="00EF7818" w:rsidRDefault="00FC6178">
            <w:pPr>
              <w:rPr>
                <w:rFonts w:ascii="Arial" w:hAnsi="Arial" w:cs="Arial"/>
                <w:sz w:val="16"/>
                <w:szCs w:val="16"/>
              </w:rPr>
            </w:pPr>
            <w:r w:rsidRPr="00EF7818">
              <w:rPr>
                <w:rFonts w:ascii="Arial" w:hAnsi="Arial" w:cs="Arial"/>
                <w:sz w:val="16"/>
                <w:szCs w:val="16"/>
              </w:rPr>
              <w:t>testspecification:scoring:itempool</w:t>
            </w:r>
          </w:p>
        </w:tc>
        <w:tc>
          <w:tcPr>
            <w:tcW w:w="810" w:type="dxa"/>
            <w:hideMark/>
          </w:tcPr>
          <w:p w14:paraId="2A3F0C30"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990" w:type="dxa"/>
            <w:hideMark/>
          </w:tcPr>
          <w:p w14:paraId="4FC34C01" w14:textId="6E909D80" w:rsidR="00FC6178" w:rsidRPr="00EF7818" w:rsidRDefault="00616B3B">
            <w:pPr>
              <w:rPr>
                <w:rFonts w:ascii="Arial" w:hAnsi="Arial" w:cs="Arial"/>
                <w:sz w:val="16"/>
                <w:szCs w:val="16"/>
              </w:rPr>
            </w:pPr>
            <w:r>
              <w:rPr>
                <w:rFonts w:ascii="Arial" w:hAnsi="Arial" w:cs="Arial"/>
                <w:sz w:val="16"/>
                <w:szCs w:val="16"/>
              </w:rPr>
              <w:t>Always</w:t>
            </w:r>
          </w:p>
        </w:tc>
        <w:tc>
          <w:tcPr>
            <w:tcW w:w="2790" w:type="dxa"/>
            <w:hideMark/>
          </w:tcPr>
          <w:p w14:paraId="12478F8B"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3060" w:type="dxa"/>
            <w:hideMark/>
          </w:tcPr>
          <w:p w14:paraId="5E5A7E6B"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1255" w:type="dxa"/>
            <w:hideMark/>
          </w:tcPr>
          <w:p w14:paraId="50B0AE2E" w14:textId="77777777" w:rsidR="00FC6178" w:rsidRPr="00EF7818" w:rsidRDefault="00FC6178">
            <w:pPr>
              <w:rPr>
                <w:rFonts w:ascii="Arial" w:hAnsi="Arial" w:cs="Arial"/>
                <w:sz w:val="16"/>
                <w:szCs w:val="16"/>
              </w:rPr>
            </w:pPr>
            <w:r w:rsidRPr="00EF7818">
              <w:rPr>
                <w:rFonts w:ascii="Arial" w:hAnsi="Arial" w:cs="Arial"/>
                <w:sz w:val="16"/>
                <w:szCs w:val="16"/>
              </w:rPr>
              <w:t> </w:t>
            </w:r>
          </w:p>
        </w:tc>
      </w:tr>
      <w:tr w:rsidR="00EF7818" w:rsidRPr="00FC6178" w14:paraId="630D7B5D" w14:textId="77777777" w:rsidTr="00210B0F">
        <w:trPr>
          <w:trHeight w:val="600"/>
        </w:trPr>
        <w:tc>
          <w:tcPr>
            <w:tcW w:w="1615" w:type="dxa"/>
            <w:hideMark/>
          </w:tcPr>
          <w:p w14:paraId="7CF593CA" w14:textId="77777777" w:rsidR="00FC6178" w:rsidRPr="00EF7818" w:rsidRDefault="00FC6178">
            <w:pPr>
              <w:rPr>
                <w:rFonts w:ascii="Arial" w:hAnsi="Arial" w:cs="Arial"/>
                <w:sz w:val="16"/>
                <w:szCs w:val="16"/>
              </w:rPr>
            </w:pPr>
            <w:r w:rsidRPr="00EF7818">
              <w:rPr>
                <w:rFonts w:ascii="Arial" w:hAnsi="Arial" w:cs="Arial"/>
                <w:sz w:val="16"/>
                <w:szCs w:val="16"/>
              </w:rPr>
              <w:t>passage</w:t>
            </w:r>
          </w:p>
        </w:tc>
        <w:tc>
          <w:tcPr>
            <w:tcW w:w="1350" w:type="dxa"/>
            <w:hideMark/>
          </w:tcPr>
          <w:p w14:paraId="743395F4"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2520" w:type="dxa"/>
            <w:hideMark/>
          </w:tcPr>
          <w:p w14:paraId="7A0CAF4B" w14:textId="77777777" w:rsidR="00FC6178" w:rsidRPr="00EF7818" w:rsidRDefault="00FC6178">
            <w:pPr>
              <w:rPr>
                <w:rFonts w:ascii="Arial" w:hAnsi="Arial" w:cs="Arial"/>
                <w:sz w:val="16"/>
                <w:szCs w:val="16"/>
              </w:rPr>
            </w:pPr>
            <w:r w:rsidRPr="00EF7818">
              <w:rPr>
                <w:rFonts w:ascii="Arial" w:hAnsi="Arial" w:cs="Arial"/>
                <w:sz w:val="16"/>
                <w:szCs w:val="16"/>
              </w:rPr>
              <w:t>testspecification:scoring:itempool:passage</w:t>
            </w:r>
          </w:p>
        </w:tc>
        <w:tc>
          <w:tcPr>
            <w:tcW w:w="810" w:type="dxa"/>
            <w:hideMark/>
          </w:tcPr>
          <w:p w14:paraId="53ADC19D"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990" w:type="dxa"/>
            <w:hideMark/>
          </w:tcPr>
          <w:p w14:paraId="4BE97721" w14:textId="77777777" w:rsidR="00FC6178" w:rsidRPr="00EF7818" w:rsidRDefault="00FC6178">
            <w:pPr>
              <w:rPr>
                <w:rFonts w:ascii="Arial" w:hAnsi="Arial" w:cs="Arial"/>
                <w:sz w:val="16"/>
                <w:szCs w:val="16"/>
              </w:rPr>
            </w:pPr>
            <w:r w:rsidRPr="00EF7818">
              <w:rPr>
                <w:rFonts w:ascii="Arial" w:hAnsi="Arial" w:cs="Arial"/>
                <w:sz w:val="16"/>
                <w:szCs w:val="16"/>
              </w:rPr>
              <w:t>Optional</w:t>
            </w:r>
          </w:p>
        </w:tc>
        <w:tc>
          <w:tcPr>
            <w:tcW w:w="2790" w:type="dxa"/>
            <w:hideMark/>
          </w:tcPr>
          <w:p w14:paraId="568C17AF"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3060" w:type="dxa"/>
            <w:hideMark/>
          </w:tcPr>
          <w:p w14:paraId="57758797"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1255" w:type="dxa"/>
            <w:hideMark/>
          </w:tcPr>
          <w:p w14:paraId="52DF7EBA" w14:textId="77777777" w:rsidR="00FC6178" w:rsidRPr="00EF7818" w:rsidRDefault="00FC6178">
            <w:pPr>
              <w:rPr>
                <w:rFonts w:ascii="Arial" w:hAnsi="Arial" w:cs="Arial"/>
                <w:sz w:val="16"/>
                <w:szCs w:val="16"/>
              </w:rPr>
            </w:pPr>
            <w:r w:rsidRPr="00EF7818">
              <w:rPr>
                <w:rFonts w:ascii="Arial" w:hAnsi="Arial" w:cs="Arial"/>
                <w:sz w:val="16"/>
                <w:szCs w:val="16"/>
              </w:rPr>
              <w:t> </w:t>
            </w:r>
          </w:p>
        </w:tc>
      </w:tr>
      <w:tr w:rsidR="00EF7818" w:rsidRPr="00FC6178" w14:paraId="1C241BFD" w14:textId="77777777" w:rsidTr="00210B0F">
        <w:trPr>
          <w:trHeight w:val="600"/>
        </w:trPr>
        <w:tc>
          <w:tcPr>
            <w:tcW w:w="1615" w:type="dxa"/>
            <w:hideMark/>
          </w:tcPr>
          <w:p w14:paraId="174277CE"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1350" w:type="dxa"/>
            <w:hideMark/>
          </w:tcPr>
          <w:p w14:paraId="6BFAC538" w14:textId="77777777" w:rsidR="00FC6178" w:rsidRPr="00EF7818" w:rsidRDefault="00FC6178">
            <w:pPr>
              <w:rPr>
                <w:rFonts w:ascii="Arial" w:hAnsi="Arial" w:cs="Arial"/>
                <w:sz w:val="16"/>
                <w:szCs w:val="16"/>
              </w:rPr>
            </w:pPr>
            <w:r w:rsidRPr="00EF7818">
              <w:rPr>
                <w:rFonts w:ascii="Arial" w:hAnsi="Arial" w:cs="Arial"/>
                <w:sz w:val="16"/>
                <w:szCs w:val="16"/>
              </w:rPr>
              <w:t>filename</w:t>
            </w:r>
          </w:p>
        </w:tc>
        <w:tc>
          <w:tcPr>
            <w:tcW w:w="2520" w:type="dxa"/>
            <w:hideMark/>
          </w:tcPr>
          <w:p w14:paraId="0E6CD5B4"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810" w:type="dxa"/>
            <w:hideMark/>
          </w:tcPr>
          <w:p w14:paraId="004F24A6" w14:textId="77777777" w:rsidR="00FC6178" w:rsidRPr="00EF7818" w:rsidRDefault="00FC6178" w:rsidP="00FC6178">
            <w:pPr>
              <w:rPr>
                <w:rFonts w:ascii="Arial" w:hAnsi="Arial" w:cs="Arial"/>
                <w:sz w:val="16"/>
                <w:szCs w:val="16"/>
              </w:rPr>
            </w:pPr>
            <w:r w:rsidRPr="00EF7818">
              <w:rPr>
                <w:rFonts w:ascii="Arial" w:hAnsi="Arial" w:cs="Arial"/>
                <w:sz w:val="16"/>
                <w:szCs w:val="16"/>
              </w:rPr>
              <w:t>50</w:t>
            </w:r>
          </w:p>
        </w:tc>
        <w:tc>
          <w:tcPr>
            <w:tcW w:w="990" w:type="dxa"/>
            <w:hideMark/>
          </w:tcPr>
          <w:p w14:paraId="773DA801" w14:textId="77777777" w:rsidR="00FC6178" w:rsidRPr="00EF7818" w:rsidRDefault="00FC6178">
            <w:pPr>
              <w:rPr>
                <w:rFonts w:ascii="Arial" w:hAnsi="Arial" w:cs="Arial"/>
                <w:sz w:val="16"/>
                <w:szCs w:val="16"/>
              </w:rPr>
            </w:pPr>
            <w:r w:rsidRPr="00EF7818">
              <w:rPr>
                <w:rFonts w:ascii="Arial" w:hAnsi="Arial" w:cs="Arial"/>
                <w:sz w:val="16"/>
                <w:szCs w:val="16"/>
              </w:rPr>
              <w:t>Always</w:t>
            </w:r>
          </w:p>
        </w:tc>
        <w:tc>
          <w:tcPr>
            <w:tcW w:w="2790" w:type="dxa"/>
            <w:hideMark/>
          </w:tcPr>
          <w:p w14:paraId="136314F2" w14:textId="77777777" w:rsidR="00FC6178" w:rsidRPr="00EF7818" w:rsidRDefault="00FC6178">
            <w:pPr>
              <w:rPr>
                <w:rFonts w:ascii="Arial" w:hAnsi="Arial" w:cs="Arial"/>
                <w:sz w:val="16"/>
                <w:szCs w:val="16"/>
              </w:rPr>
            </w:pPr>
            <w:r w:rsidRPr="00EF7818">
              <w:rPr>
                <w:rFonts w:ascii="Arial" w:hAnsi="Arial" w:cs="Arial"/>
                <w:sz w:val="16"/>
                <w:szCs w:val="16"/>
              </w:rPr>
              <w:t>References an XML file in the stimulus directory</w:t>
            </w:r>
          </w:p>
        </w:tc>
        <w:tc>
          <w:tcPr>
            <w:tcW w:w="3060" w:type="dxa"/>
            <w:hideMark/>
          </w:tcPr>
          <w:p w14:paraId="5B273D09" w14:textId="3410ECF2" w:rsidR="00FC6178" w:rsidRPr="00EF7818" w:rsidRDefault="00616B3B">
            <w:pPr>
              <w:rPr>
                <w:rFonts w:ascii="Arial" w:hAnsi="Arial" w:cs="Arial"/>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1255" w:type="dxa"/>
            <w:hideMark/>
          </w:tcPr>
          <w:p w14:paraId="0B5D7A29" w14:textId="5074596F" w:rsidR="00FC6178" w:rsidRPr="00EF7818" w:rsidRDefault="00616B3B">
            <w:pPr>
              <w:rPr>
                <w:rFonts w:ascii="Arial" w:hAnsi="Arial" w:cs="Arial"/>
                <w:sz w:val="16"/>
                <w:szCs w:val="16"/>
              </w:rPr>
            </w:pPr>
            <w:r>
              <w:rPr>
                <w:rFonts w:ascii="Arial" w:hAnsi="Arial" w:cs="Arial"/>
                <w:sz w:val="16"/>
                <w:szCs w:val="16"/>
              </w:rPr>
              <w:t>xsd:token</w:t>
            </w:r>
          </w:p>
        </w:tc>
      </w:tr>
      <w:tr w:rsidR="00EF7818" w:rsidRPr="00FC6178" w14:paraId="406B11DC" w14:textId="77777777" w:rsidTr="00210B0F">
        <w:trPr>
          <w:trHeight w:val="600"/>
        </w:trPr>
        <w:tc>
          <w:tcPr>
            <w:tcW w:w="1615" w:type="dxa"/>
            <w:hideMark/>
          </w:tcPr>
          <w:p w14:paraId="30526904" w14:textId="77777777" w:rsidR="00FC6178" w:rsidRPr="00EF7818" w:rsidRDefault="00FC6178">
            <w:pPr>
              <w:rPr>
                <w:rFonts w:ascii="Arial" w:hAnsi="Arial" w:cs="Arial"/>
                <w:sz w:val="16"/>
                <w:szCs w:val="16"/>
              </w:rPr>
            </w:pPr>
            <w:r w:rsidRPr="00EF7818">
              <w:rPr>
                <w:rFonts w:ascii="Arial" w:hAnsi="Arial" w:cs="Arial"/>
                <w:sz w:val="16"/>
                <w:szCs w:val="16"/>
              </w:rPr>
              <w:lastRenderedPageBreak/>
              <w:t>identifier</w:t>
            </w:r>
          </w:p>
        </w:tc>
        <w:tc>
          <w:tcPr>
            <w:tcW w:w="1350" w:type="dxa"/>
            <w:hideMark/>
          </w:tcPr>
          <w:p w14:paraId="64938974"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2520" w:type="dxa"/>
            <w:hideMark/>
          </w:tcPr>
          <w:p w14:paraId="0B0D2087" w14:textId="77777777" w:rsidR="00FC6178" w:rsidRPr="00EF7818" w:rsidRDefault="00FC6178">
            <w:pPr>
              <w:rPr>
                <w:rFonts w:ascii="Arial" w:hAnsi="Arial" w:cs="Arial"/>
                <w:sz w:val="16"/>
                <w:szCs w:val="16"/>
              </w:rPr>
            </w:pPr>
            <w:r w:rsidRPr="00EF7818">
              <w:rPr>
                <w:rFonts w:ascii="Arial" w:hAnsi="Arial" w:cs="Arial"/>
                <w:sz w:val="16"/>
                <w:szCs w:val="16"/>
              </w:rPr>
              <w:t>testspecification:scoring:itempool:passage:identifier</w:t>
            </w:r>
          </w:p>
        </w:tc>
        <w:tc>
          <w:tcPr>
            <w:tcW w:w="810" w:type="dxa"/>
            <w:hideMark/>
          </w:tcPr>
          <w:p w14:paraId="11A5986A"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990" w:type="dxa"/>
            <w:hideMark/>
          </w:tcPr>
          <w:p w14:paraId="18D4C4EC" w14:textId="33C65D2F" w:rsidR="00FC6178" w:rsidRPr="00EF7818" w:rsidRDefault="00616B3B">
            <w:pPr>
              <w:rPr>
                <w:rFonts w:ascii="Arial" w:hAnsi="Arial" w:cs="Arial"/>
                <w:sz w:val="16"/>
                <w:szCs w:val="16"/>
              </w:rPr>
            </w:pPr>
            <w:r>
              <w:rPr>
                <w:rFonts w:ascii="Arial" w:hAnsi="Arial" w:cs="Arial"/>
                <w:sz w:val="16"/>
                <w:szCs w:val="16"/>
              </w:rPr>
              <w:t>Required when passage parent is provided</w:t>
            </w:r>
          </w:p>
        </w:tc>
        <w:tc>
          <w:tcPr>
            <w:tcW w:w="2790" w:type="dxa"/>
            <w:hideMark/>
          </w:tcPr>
          <w:p w14:paraId="35933DDE"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3060" w:type="dxa"/>
            <w:hideMark/>
          </w:tcPr>
          <w:p w14:paraId="6CB946F6"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1255" w:type="dxa"/>
            <w:hideMark/>
          </w:tcPr>
          <w:p w14:paraId="1AE438FD" w14:textId="77777777" w:rsidR="00FC6178" w:rsidRPr="00EF7818" w:rsidRDefault="00FC6178">
            <w:pPr>
              <w:rPr>
                <w:rFonts w:ascii="Arial" w:hAnsi="Arial" w:cs="Arial"/>
                <w:sz w:val="16"/>
                <w:szCs w:val="16"/>
              </w:rPr>
            </w:pPr>
            <w:r w:rsidRPr="00EF7818">
              <w:rPr>
                <w:rFonts w:ascii="Arial" w:hAnsi="Arial" w:cs="Arial"/>
                <w:sz w:val="16"/>
                <w:szCs w:val="16"/>
              </w:rPr>
              <w:t> </w:t>
            </w:r>
          </w:p>
        </w:tc>
      </w:tr>
      <w:tr w:rsidR="00EF7818" w:rsidRPr="00FC6178" w14:paraId="61FFFDB1" w14:textId="77777777" w:rsidTr="00210B0F">
        <w:trPr>
          <w:trHeight w:val="600"/>
        </w:trPr>
        <w:tc>
          <w:tcPr>
            <w:tcW w:w="1615" w:type="dxa"/>
            <w:hideMark/>
          </w:tcPr>
          <w:p w14:paraId="6698F77E"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1350" w:type="dxa"/>
            <w:hideMark/>
          </w:tcPr>
          <w:p w14:paraId="155B7D0F" w14:textId="77777777" w:rsidR="00FC6178" w:rsidRPr="00EF7818" w:rsidRDefault="00FC6178">
            <w:pPr>
              <w:rPr>
                <w:rFonts w:ascii="Arial" w:hAnsi="Arial" w:cs="Arial"/>
                <w:sz w:val="16"/>
                <w:szCs w:val="16"/>
              </w:rPr>
            </w:pPr>
            <w:r w:rsidRPr="00EF7818">
              <w:rPr>
                <w:rFonts w:ascii="Arial" w:hAnsi="Arial" w:cs="Arial"/>
                <w:sz w:val="16"/>
                <w:szCs w:val="16"/>
              </w:rPr>
              <w:t>uniqueid</w:t>
            </w:r>
          </w:p>
        </w:tc>
        <w:tc>
          <w:tcPr>
            <w:tcW w:w="2520" w:type="dxa"/>
            <w:hideMark/>
          </w:tcPr>
          <w:p w14:paraId="71D96B95"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810" w:type="dxa"/>
            <w:hideMark/>
          </w:tcPr>
          <w:p w14:paraId="3D0129BE" w14:textId="77777777" w:rsidR="00FC6178" w:rsidRPr="00EF7818" w:rsidRDefault="00FC6178" w:rsidP="00FC6178">
            <w:pPr>
              <w:rPr>
                <w:rFonts w:ascii="Arial" w:hAnsi="Arial" w:cs="Arial"/>
                <w:sz w:val="16"/>
                <w:szCs w:val="16"/>
              </w:rPr>
            </w:pPr>
            <w:r w:rsidRPr="00EF7818">
              <w:rPr>
                <w:rFonts w:ascii="Arial" w:hAnsi="Arial" w:cs="Arial"/>
                <w:sz w:val="16"/>
                <w:szCs w:val="16"/>
              </w:rPr>
              <w:t>150</w:t>
            </w:r>
          </w:p>
        </w:tc>
        <w:tc>
          <w:tcPr>
            <w:tcW w:w="990" w:type="dxa"/>
            <w:hideMark/>
          </w:tcPr>
          <w:p w14:paraId="70AB262D" w14:textId="77777777" w:rsidR="00FC6178" w:rsidRPr="00EF7818" w:rsidRDefault="00FC6178">
            <w:pPr>
              <w:rPr>
                <w:rFonts w:ascii="Arial" w:hAnsi="Arial" w:cs="Arial"/>
                <w:sz w:val="16"/>
                <w:szCs w:val="16"/>
              </w:rPr>
            </w:pPr>
            <w:r w:rsidRPr="00EF7818">
              <w:rPr>
                <w:rFonts w:ascii="Arial" w:hAnsi="Arial" w:cs="Arial"/>
                <w:sz w:val="16"/>
                <w:szCs w:val="16"/>
              </w:rPr>
              <w:t>Always</w:t>
            </w:r>
          </w:p>
        </w:tc>
        <w:tc>
          <w:tcPr>
            <w:tcW w:w="2790" w:type="dxa"/>
            <w:hideMark/>
          </w:tcPr>
          <w:p w14:paraId="70E4897A" w14:textId="77777777" w:rsidR="00FC6178" w:rsidRPr="00EF7818" w:rsidRDefault="00FC6178">
            <w:pPr>
              <w:rPr>
                <w:rFonts w:ascii="Arial" w:hAnsi="Arial" w:cs="Arial"/>
                <w:sz w:val="16"/>
                <w:szCs w:val="16"/>
              </w:rPr>
            </w:pPr>
            <w:r w:rsidRPr="00EF7818">
              <w:rPr>
                <w:rFonts w:ascii="Arial" w:hAnsi="Arial" w:cs="Arial"/>
                <w:sz w:val="16"/>
                <w:szCs w:val="16"/>
              </w:rPr>
              <w:t>Uniquely identifies the passage</w:t>
            </w:r>
          </w:p>
        </w:tc>
        <w:tc>
          <w:tcPr>
            <w:tcW w:w="3060" w:type="dxa"/>
            <w:hideMark/>
          </w:tcPr>
          <w:p w14:paraId="0A7AF45A" w14:textId="3C9E1289" w:rsidR="00FC6178" w:rsidRPr="00EF7818" w:rsidRDefault="00616B3B">
            <w:pPr>
              <w:rPr>
                <w:rFonts w:ascii="Arial" w:hAnsi="Arial" w:cs="Arial"/>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1255" w:type="dxa"/>
            <w:hideMark/>
          </w:tcPr>
          <w:p w14:paraId="29FCCAE2" w14:textId="77777777" w:rsidR="00FC6178" w:rsidRPr="00EF7818" w:rsidRDefault="00FC6178">
            <w:pPr>
              <w:rPr>
                <w:rFonts w:ascii="Arial" w:hAnsi="Arial" w:cs="Arial"/>
                <w:sz w:val="16"/>
                <w:szCs w:val="16"/>
              </w:rPr>
            </w:pPr>
            <w:r w:rsidRPr="00EF7818">
              <w:rPr>
                <w:rFonts w:ascii="Arial" w:hAnsi="Arial" w:cs="Arial"/>
                <w:sz w:val="16"/>
                <w:szCs w:val="16"/>
              </w:rPr>
              <w:t>xsd:token</w:t>
            </w:r>
          </w:p>
        </w:tc>
      </w:tr>
      <w:tr w:rsidR="00EF7818" w:rsidRPr="00FC6178" w14:paraId="03FCF847" w14:textId="77777777" w:rsidTr="00210B0F">
        <w:trPr>
          <w:trHeight w:val="300"/>
        </w:trPr>
        <w:tc>
          <w:tcPr>
            <w:tcW w:w="1615" w:type="dxa"/>
            <w:hideMark/>
          </w:tcPr>
          <w:p w14:paraId="34B454FB"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1350" w:type="dxa"/>
            <w:hideMark/>
          </w:tcPr>
          <w:p w14:paraId="052CE752" w14:textId="77777777" w:rsidR="00FC6178" w:rsidRPr="00EF7818" w:rsidRDefault="00FC6178">
            <w:pPr>
              <w:rPr>
                <w:rFonts w:ascii="Arial" w:hAnsi="Arial" w:cs="Arial"/>
                <w:sz w:val="16"/>
                <w:szCs w:val="16"/>
              </w:rPr>
            </w:pPr>
            <w:r w:rsidRPr="00EF7818">
              <w:rPr>
                <w:rFonts w:ascii="Arial" w:hAnsi="Arial" w:cs="Arial"/>
                <w:sz w:val="16"/>
                <w:szCs w:val="16"/>
              </w:rPr>
              <w:t>version</w:t>
            </w:r>
          </w:p>
        </w:tc>
        <w:tc>
          <w:tcPr>
            <w:tcW w:w="2520" w:type="dxa"/>
            <w:hideMark/>
          </w:tcPr>
          <w:p w14:paraId="26B2E8DE"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810" w:type="dxa"/>
            <w:hideMark/>
          </w:tcPr>
          <w:p w14:paraId="389C4957" w14:textId="77777777" w:rsidR="00FC6178" w:rsidRPr="00EF7818" w:rsidRDefault="00FC6178" w:rsidP="00FC6178">
            <w:pPr>
              <w:rPr>
                <w:rFonts w:ascii="Arial" w:hAnsi="Arial" w:cs="Arial"/>
                <w:sz w:val="16"/>
                <w:szCs w:val="16"/>
              </w:rPr>
            </w:pPr>
            <w:r w:rsidRPr="00EF7818">
              <w:rPr>
                <w:rFonts w:ascii="Arial" w:hAnsi="Arial" w:cs="Arial"/>
                <w:sz w:val="16"/>
                <w:szCs w:val="16"/>
              </w:rPr>
              <w:t>10</w:t>
            </w:r>
          </w:p>
        </w:tc>
        <w:tc>
          <w:tcPr>
            <w:tcW w:w="990" w:type="dxa"/>
            <w:hideMark/>
          </w:tcPr>
          <w:p w14:paraId="5EB66D63" w14:textId="77777777" w:rsidR="00FC6178" w:rsidRPr="00EF7818" w:rsidRDefault="00FC6178">
            <w:pPr>
              <w:rPr>
                <w:rFonts w:ascii="Arial" w:hAnsi="Arial" w:cs="Arial"/>
                <w:sz w:val="16"/>
                <w:szCs w:val="16"/>
              </w:rPr>
            </w:pPr>
            <w:r w:rsidRPr="00EF7818">
              <w:rPr>
                <w:rFonts w:ascii="Arial" w:hAnsi="Arial" w:cs="Arial"/>
                <w:sz w:val="16"/>
                <w:szCs w:val="16"/>
              </w:rPr>
              <w:t>Always</w:t>
            </w:r>
          </w:p>
        </w:tc>
        <w:tc>
          <w:tcPr>
            <w:tcW w:w="2790" w:type="dxa"/>
            <w:hideMark/>
          </w:tcPr>
          <w:p w14:paraId="178F668E"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3060" w:type="dxa"/>
            <w:hideMark/>
          </w:tcPr>
          <w:p w14:paraId="735E052A" w14:textId="77777777" w:rsidR="00FC6178" w:rsidRPr="00EF7818" w:rsidRDefault="00FC6178">
            <w:pPr>
              <w:rPr>
                <w:rFonts w:ascii="Arial" w:hAnsi="Arial" w:cs="Arial"/>
                <w:sz w:val="16"/>
                <w:szCs w:val="16"/>
              </w:rPr>
            </w:pPr>
            <w:r w:rsidRPr="00EF7818">
              <w:rPr>
                <w:rFonts w:ascii="Arial" w:hAnsi="Arial" w:cs="Arial"/>
                <w:sz w:val="16"/>
                <w:szCs w:val="16"/>
              </w:rPr>
              <w:t>Integer</w:t>
            </w:r>
          </w:p>
        </w:tc>
        <w:tc>
          <w:tcPr>
            <w:tcW w:w="1255" w:type="dxa"/>
            <w:hideMark/>
          </w:tcPr>
          <w:p w14:paraId="78F90335" w14:textId="77777777" w:rsidR="00FC6178" w:rsidRPr="00EF7818" w:rsidRDefault="00FC6178">
            <w:pPr>
              <w:rPr>
                <w:rFonts w:ascii="Arial" w:hAnsi="Arial" w:cs="Arial"/>
                <w:sz w:val="16"/>
                <w:szCs w:val="16"/>
              </w:rPr>
            </w:pPr>
            <w:r w:rsidRPr="00EF7818">
              <w:rPr>
                <w:rFonts w:ascii="Arial" w:hAnsi="Arial" w:cs="Arial"/>
                <w:sz w:val="16"/>
                <w:szCs w:val="16"/>
              </w:rPr>
              <w:t>xsd:integer</w:t>
            </w:r>
          </w:p>
        </w:tc>
      </w:tr>
      <w:tr w:rsidR="00EF7818" w:rsidRPr="00FC6178" w14:paraId="76604CE9" w14:textId="77777777" w:rsidTr="00210B0F">
        <w:trPr>
          <w:trHeight w:val="600"/>
        </w:trPr>
        <w:tc>
          <w:tcPr>
            <w:tcW w:w="1615" w:type="dxa"/>
            <w:hideMark/>
          </w:tcPr>
          <w:p w14:paraId="1ACD5E30" w14:textId="77777777" w:rsidR="00FC6178" w:rsidRPr="00EF7818" w:rsidRDefault="00FC6178">
            <w:pPr>
              <w:rPr>
                <w:rFonts w:ascii="Arial" w:hAnsi="Arial" w:cs="Arial"/>
                <w:sz w:val="16"/>
                <w:szCs w:val="16"/>
              </w:rPr>
            </w:pPr>
            <w:r w:rsidRPr="00EF7818">
              <w:rPr>
                <w:rFonts w:ascii="Arial" w:hAnsi="Arial" w:cs="Arial"/>
                <w:sz w:val="16"/>
                <w:szCs w:val="16"/>
              </w:rPr>
              <w:t>testitem</w:t>
            </w:r>
          </w:p>
        </w:tc>
        <w:tc>
          <w:tcPr>
            <w:tcW w:w="1350" w:type="dxa"/>
            <w:hideMark/>
          </w:tcPr>
          <w:p w14:paraId="53A31939"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2520" w:type="dxa"/>
            <w:hideMark/>
          </w:tcPr>
          <w:p w14:paraId="330B8BFB" w14:textId="77777777" w:rsidR="00FC6178" w:rsidRPr="00EF7818" w:rsidRDefault="00FC6178">
            <w:pPr>
              <w:rPr>
                <w:rFonts w:ascii="Arial" w:hAnsi="Arial" w:cs="Arial"/>
                <w:sz w:val="16"/>
                <w:szCs w:val="16"/>
              </w:rPr>
            </w:pPr>
            <w:r w:rsidRPr="00EF7818">
              <w:rPr>
                <w:rFonts w:ascii="Arial" w:hAnsi="Arial" w:cs="Arial"/>
                <w:sz w:val="16"/>
                <w:szCs w:val="16"/>
              </w:rPr>
              <w:t>testspecification:scoring:itempool:testitem</w:t>
            </w:r>
          </w:p>
        </w:tc>
        <w:tc>
          <w:tcPr>
            <w:tcW w:w="810" w:type="dxa"/>
            <w:hideMark/>
          </w:tcPr>
          <w:p w14:paraId="5D05E1B7"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990" w:type="dxa"/>
            <w:hideMark/>
          </w:tcPr>
          <w:p w14:paraId="45B118E6" w14:textId="1034FB0A" w:rsidR="00FC6178" w:rsidRPr="00EF7818" w:rsidRDefault="00616B3B">
            <w:pPr>
              <w:rPr>
                <w:rFonts w:ascii="Arial" w:hAnsi="Arial" w:cs="Arial"/>
                <w:sz w:val="16"/>
                <w:szCs w:val="16"/>
              </w:rPr>
            </w:pPr>
            <w:r>
              <w:rPr>
                <w:rFonts w:ascii="Arial" w:hAnsi="Arial" w:cs="Arial"/>
                <w:sz w:val="16"/>
                <w:szCs w:val="16"/>
              </w:rPr>
              <w:t>Always</w:t>
            </w:r>
          </w:p>
        </w:tc>
        <w:tc>
          <w:tcPr>
            <w:tcW w:w="2790" w:type="dxa"/>
            <w:hideMark/>
          </w:tcPr>
          <w:p w14:paraId="36150D37"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3060" w:type="dxa"/>
            <w:hideMark/>
          </w:tcPr>
          <w:p w14:paraId="60A8D2C4"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1255" w:type="dxa"/>
            <w:hideMark/>
          </w:tcPr>
          <w:p w14:paraId="47AA9699" w14:textId="77777777" w:rsidR="00FC6178" w:rsidRPr="00EF7818" w:rsidRDefault="00FC6178">
            <w:pPr>
              <w:rPr>
                <w:rFonts w:ascii="Arial" w:hAnsi="Arial" w:cs="Arial"/>
                <w:sz w:val="16"/>
                <w:szCs w:val="16"/>
              </w:rPr>
            </w:pPr>
            <w:r w:rsidRPr="00EF7818">
              <w:rPr>
                <w:rFonts w:ascii="Arial" w:hAnsi="Arial" w:cs="Arial"/>
                <w:sz w:val="16"/>
                <w:szCs w:val="16"/>
              </w:rPr>
              <w:t> </w:t>
            </w:r>
          </w:p>
        </w:tc>
      </w:tr>
      <w:tr w:rsidR="00EF7818" w:rsidRPr="00FC6178" w14:paraId="5EE4BB5E" w14:textId="77777777" w:rsidTr="00210B0F">
        <w:trPr>
          <w:trHeight w:val="1500"/>
        </w:trPr>
        <w:tc>
          <w:tcPr>
            <w:tcW w:w="1615" w:type="dxa"/>
            <w:hideMark/>
          </w:tcPr>
          <w:p w14:paraId="677384F9"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1350" w:type="dxa"/>
            <w:hideMark/>
          </w:tcPr>
          <w:p w14:paraId="55C127E3" w14:textId="77777777" w:rsidR="00FC6178" w:rsidRPr="00EF7818" w:rsidRDefault="00FC6178">
            <w:pPr>
              <w:rPr>
                <w:rFonts w:ascii="Arial" w:hAnsi="Arial" w:cs="Arial"/>
                <w:sz w:val="16"/>
                <w:szCs w:val="16"/>
              </w:rPr>
            </w:pPr>
            <w:r w:rsidRPr="00EF7818">
              <w:rPr>
                <w:rFonts w:ascii="Arial" w:hAnsi="Arial" w:cs="Arial"/>
                <w:sz w:val="16"/>
                <w:szCs w:val="16"/>
              </w:rPr>
              <w:t>filename</w:t>
            </w:r>
          </w:p>
        </w:tc>
        <w:tc>
          <w:tcPr>
            <w:tcW w:w="2520" w:type="dxa"/>
            <w:hideMark/>
          </w:tcPr>
          <w:p w14:paraId="6E240ABA"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810" w:type="dxa"/>
            <w:hideMark/>
          </w:tcPr>
          <w:p w14:paraId="77BC648C" w14:textId="77777777" w:rsidR="00FC6178" w:rsidRPr="00EF7818" w:rsidRDefault="00FC6178" w:rsidP="00FC6178">
            <w:pPr>
              <w:rPr>
                <w:rFonts w:ascii="Arial" w:hAnsi="Arial" w:cs="Arial"/>
                <w:sz w:val="16"/>
                <w:szCs w:val="16"/>
              </w:rPr>
            </w:pPr>
            <w:r w:rsidRPr="00EF7818">
              <w:rPr>
                <w:rFonts w:ascii="Arial" w:hAnsi="Arial" w:cs="Arial"/>
                <w:sz w:val="16"/>
                <w:szCs w:val="16"/>
              </w:rPr>
              <w:t>200</w:t>
            </w:r>
          </w:p>
        </w:tc>
        <w:tc>
          <w:tcPr>
            <w:tcW w:w="990" w:type="dxa"/>
            <w:hideMark/>
          </w:tcPr>
          <w:p w14:paraId="116A4D1E" w14:textId="77777777" w:rsidR="00FC6178" w:rsidRPr="00EF7818" w:rsidRDefault="00FC6178">
            <w:pPr>
              <w:rPr>
                <w:rFonts w:ascii="Arial" w:hAnsi="Arial" w:cs="Arial"/>
                <w:sz w:val="16"/>
                <w:szCs w:val="16"/>
              </w:rPr>
            </w:pPr>
            <w:r w:rsidRPr="00EF7818">
              <w:rPr>
                <w:rFonts w:ascii="Arial" w:hAnsi="Arial" w:cs="Arial"/>
                <w:sz w:val="16"/>
                <w:szCs w:val="16"/>
              </w:rPr>
              <w:t>Always</w:t>
            </w:r>
          </w:p>
        </w:tc>
        <w:tc>
          <w:tcPr>
            <w:tcW w:w="2790" w:type="dxa"/>
            <w:hideMark/>
          </w:tcPr>
          <w:p w14:paraId="361D2DEC" w14:textId="77777777" w:rsidR="00FC6178" w:rsidRPr="00EF7818" w:rsidRDefault="00FC6178">
            <w:pPr>
              <w:rPr>
                <w:rFonts w:ascii="Arial" w:hAnsi="Arial" w:cs="Arial"/>
                <w:sz w:val="16"/>
                <w:szCs w:val="16"/>
              </w:rPr>
            </w:pPr>
            <w:r w:rsidRPr="00EF7818">
              <w:rPr>
                <w:rFonts w:ascii="Arial" w:hAnsi="Arial" w:cs="Arial"/>
                <w:sz w:val="16"/>
                <w:szCs w:val="16"/>
              </w:rPr>
              <w:t>References an XML file in the items directory.  The path is determined by the identifier uniqueid and the filename</w:t>
            </w:r>
          </w:p>
        </w:tc>
        <w:tc>
          <w:tcPr>
            <w:tcW w:w="3060" w:type="dxa"/>
            <w:hideMark/>
          </w:tcPr>
          <w:p w14:paraId="18778F27" w14:textId="5EC415DE" w:rsidR="00FC6178" w:rsidRPr="00EF7818" w:rsidRDefault="00616B3B">
            <w:pPr>
              <w:rPr>
                <w:rFonts w:ascii="Arial" w:hAnsi="Arial" w:cs="Arial"/>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1255" w:type="dxa"/>
            <w:hideMark/>
          </w:tcPr>
          <w:p w14:paraId="3DBB8B88" w14:textId="77777777" w:rsidR="00FC6178" w:rsidRPr="00EF7818" w:rsidRDefault="00FC6178">
            <w:pPr>
              <w:rPr>
                <w:rFonts w:ascii="Arial" w:hAnsi="Arial" w:cs="Arial"/>
                <w:sz w:val="16"/>
                <w:szCs w:val="16"/>
              </w:rPr>
            </w:pPr>
            <w:r w:rsidRPr="00EF7818">
              <w:rPr>
                <w:rFonts w:ascii="Arial" w:hAnsi="Arial" w:cs="Arial"/>
                <w:sz w:val="16"/>
                <w:szCs w:val="16"/>
              </w:rPr>
              <w:t>xsd:token</w:t>
            </w:r>
          </w:p>
        </w:tc>
      </w:tr>
      <w:tr w:rsidR="00EF7818" w:rsidRPr="00FC6178" w14:paraId="233B8871" w14:textId="77777777" w:rsidTr="00210B0F">
        <w:trPr>
          <w:trHeight w:val="900"/>
        </w:trPr>
        <w:tc>
          <w:tcPr>
            <w:tcW w:w="1615" w:type="dxa"/>
            <w:hideMark/>
          </w:tcPr>
          <w:p w14:paraId="07F4F29F"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1350" w:type="dxa"/>
            <w:hideMark/>
          </w:tcPr>
          <w:p w14:paraId="5B0C7FB3" w14:textId="77777777" w:rsidR="00FC6178" w:rsidRPr="00EF7818" w:rsidRDefault="00FC6178">
            <w:pPr>
              <w:rPr>
                <w:rFonts w:ascii="Arial" w:hAnsi="Arial" w:cs="Arial"/>
                <w:sz w:val="16"/>
                <w:szCs w:val="16"/>
              </w:rPr>
            </w:pPr>
            <w:r w:rsidRPr="00EF7818">
              <w:rPr>
                <w:rFonts w:ascii="Arial" w:hAnsi="Arial" w:cs="Arial"/>
                <w:sz w:val="16"/>
                <w:szCs w:val="16"/>
              </w:rPr>
              <w:t>itemtype</w:t>
            </w:r>
          </w:p>
        </w:tc>
        <w:tc>
          <w:tcPr>
            <w:tcW w:w="2520" w:type="dxa"/>
            <w:hideMark/>
          </w:tcPr>
          <w:p w14:paraId="098BC9E0"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810" w:type="dxa"/>
            <w:hideMark/>
          </w:tcPr>
          <w:p w14:paraId="52CC53AA" w14:textId="77777777" w:rsidR="00FC6178" w:rsidRPr="00EF7818" w:rsidRDefault="00FC6178" w:rsidP="00FC6178">
            <w:pPr>
              <w:rPr>
                <w:rFonts w:ascii="Arial" w:hAnsi="Arial" w:cs="Arial"/>
                <w:sz w:val="16"/>
                <w:szCs w:val="16"/>
              </w:rPr>
            </w:pPr>
            <w:r w:rsidRPr="00EF7818">
              <w:rPr>
                <w:rFonts w:ascii="Arial" w:hAnsi="Arial" w:cs="Arial"/>
                <w:sz w:val="16"/>
                <w:szCs w:val="16"/>
              </w:rPr>
              <w:t>50</w:t>
            </w:r>
          </w:p>
        </w:tc>
        <w:tc>
          <w:tcPr>
            <w:tcW w:w="990" w:type="dxa"/>
            <w:hideMark/>
          </w:tcPr>
          <w:p w14:paraId="03B290EE" w14:textId="77777777" w:rsidR="00FC6178" w:rsidRPr="00EF7818" w:rsidRDefault="00FC6178">
            <w:pPr>
              <w:rPr>
                <w:rFonts w:ascii="Arial" w:hAnsi="Arial" w:cs="Arial"/>
                <w:sz w:val="16"/>
                <w:szCs w:val="16"/>
              </w:rPr>
            </w:pPr>
            <w:r w:rsidRPr="00EF7818">
              <w:rPr>
                <w:rFonts w:ascii="Arial" w:hAnsi="Arial" w:cs="Arial"/>
                <w:sz w:val="16"/>
                <w:szCs w:val="16"/>
              </w:rPr>
              <w:t>Always</w:t>
            </w:r>
          </w:p>
        </w:tc>
        <w:tc>
          <w:tcPr>
            <w:tcW w:w="2790" w:type="dxa"/>
            <w:hideMark/>
          </w:tcPr>
          <w:p w14:paraId="746EAAB6" w14:textId="77777777" w:rsidR="00FC6178" w:rsidRPr="00EF7818" w:rsidRDefault="00FC6178">
            <w:pPr>
              <w:rPr>
                <w:rFonts w:ascii="Arial" w:hAnsi="Arial" w:cs="Arial"/>
                <w:sz w:val="16"/>
                <w:szCs w:val="16"/>
              </w:rPr>
            </w:pPr>
            <w:r w:rsidRPr="00EF7818">
              <w:rPr>
                <w:rFonts w:ascii="Arial" w:hAnsi="Arial" w:cs="Arial"/>
                <w:sz w:val="16"/>
                <w:szCs w:val="16"/>
              </w:rPr>
              <w:t>The item type code</w:t>
            </w:r>
          </w:p>
        </w:tc>
        <w:tc>
          <w:tcPr>
            <w:tcW w:w="3060" w:type="dxa"/>
            <w:hideMark/>
          </w:tcPr>
          <w:p w14:paraId="5498076B" w14:textId="0FFB5B89" w:rsidR="00FC6178" w:rsidRPr="00EF7818" w:rsidRDefault="00616B3B">
            <w:pPr>
              <w:rPr>
                <w:rFonts w:ascii="Arial" w:hAnsi="Arial" w:cs="Arial"/>
                <w:sz w:val="16"/>
                <w:szCs w:val="16"/>
              </w:rPr>
            </w:pPr>
            <w:r>
              <w:rPr>
                <w:rFonts w:ascii="Arial" w:hAnsi="Arial" w:cs="Arial"/>
                <w:sz w:val="16"/>
                <w:szCs w:val="16"/>
              </w:rPr>
              <w:t>ESBR, ER, EQ, GI, HTQ, MI, MS, NL, SA, TI, WER</w:t>
            </w:r>
          </w:p>
        </w:tc>
        <w:tc>
          <w:tcPr>
            <w:tcW w:w="1255" w:type="dxa"/>
            <w:hideMark/>
          </w:tcPr>
          <w:p w14:paraId="67618516" w14:textId="77777777" w:rsidR="00FC6178" w:rsidRPr="00EF7818" w:rsidRDefault="00FC6178">
            <w:pPr>
              <w:rPr>
                <w:rFonts w:ascii="Arial" w:hAnsi="Arial" w:cs="Arial"/>
                <w:sz w:val="16"/>
                <w:szCs w:val="16"/>
              </w:rPr>
            </w:pPr>
            <w:r w:rsidRPr="00EF7818">
              <w:rPr>
                <w:rFonts w:ascii="Arial" w:hAnsi="Arial" w:cs="Arial"/>
                <w:sz w:val="16"/>
                <w:szCs w:val="16"/>
              </w:rPr>
              <w:t>xsd:token</w:t>
            </w:r>
          </w:p>
        </w:tc>
      </w:tr>
      <w:tr w:rsidR="00EF7818" w:rsidRPr="00FC6178" w14:paraId="6EF5749B" w14:textId="77777777" w:rsidTr="00210B0F">
        <w:trPr>
          <w:trHeight w:val="900"/>
        </w:trPr>
        <w:tc>
          <w:tcPr>
            <w:tcW w:w="1615" w:type="dxa"/>
            <w:hideMark/>
          </w:tcPr>
          <w:p w14:paraId="3DEE1CA9" w14:textId="77777777" w:rsidR="00FC6178" w:rsidRPr="00EF7818" w:rsidRDefault="00FC6178">
            <w:pPr>
              <w:rPr>
                <w:rFonts w:ascii="Arial" w:hAnsi="Arial" w:cs="Arial"/>
                <w:sz w:val="16"/>
                <w:szCs w:val="16"/>
              </w:rPr>
            </w:pPr>
            <w:r w:rsidRPr="00EF7818">
              <w:rPr>
                <w:rFonts w:ascii="Arial" w:hAnsi="Arial" w:cs="Arial"/>
                <w:sz w:val="16"/>
                <w:szCs w:val="16"/>
              </w:rPr>
              <w:t>identifier</w:t>
            </w:r>
          </w:p>
        </w:tc>
        <w:tc>
          <w:tcPr>
            <w:tcW w:w="1350" w:type="dxa"/>
            <w:hideMark/>
          </w:tcPr>
          <w:p w14:paraId="72CE4F6A"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2520" w:type="dxa"/>
            <w:hideMark/>
          </w:tcPr>
          <w:p w14:paraId="6FC99568" w14:textId="77777777" w:rsidR="00FC6178" w:rsidRPr="00EF7818" w:rsidRDefault="00FC6178">
            <w:pPr>
              <w:rPr>
                <w:rFonts w:ascii="Arial" w:hAnsi="Arial" w:cs="Arial"/>
                <w:sz w:val="16"/>
                <w:szCs w:val="16"/>
              </w:rPr>
            </w:pPr>
            <w:r w:rsidRPr="00EF7818">
              <w:rPr>
                <w:rFonts w:ascii="Arial" w:hAnsi="Arial" w:cs="Arial"/>
                <w:sz w:val="16"/>
                <w:szCs w:val="16"/>
              </w:rPr>
              <w:t>testspecification:scoring:itempool:testitem:identifier</w:t>
            </w:r>
          </w:p>
        </w:tc>
        <w:tc>
          <w:tcPr>
            <w:tcW w:w="810" w:type="dxa"/>
            <w:hideMark/>
          </w:tcPr>
          <w:p w14:paraId="2375B962"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990" w:type="dxa"/>
            <w:hideMark/>
          </w:tcPr>
          <w:p w14:paraId="7655AF27" w14:textId="74B2BF1A" w:rsidR="00FC6178" w:rsidRPr="00EF7818" w:rsidRDefault="00616B3B">
            <w:pPr>
              <w:rPr>
                <w:rFonts w:ascii="Arial" w:hAnsi="Arial" w:cs="Arial"/>
                <w:sz w:val="16"/>
                <w:szCs w:val="16"/>
              </w:rPr>
            </w:pPr>
            <w:r>
              <w:rPr>
                <w:rFonts w:ascii="Arial" w:hAnsi="Arial" w:cs="Arial"/>
                <w:sz w:val="16"/>
                <w:szCs w:val="16"/>
              </w:rPr>
              <w:t>Always</w:t>
            </w:r>
          </w:p>
        </w:tc>
        <w:tc>
          <w:tcPr>
            <w:tcW w:w="2790" w:type="dxa"/>
            <w:hideMark/>
          </w:tcPr>
          <w:p w14:paraId="502D611B"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3060" w:type="dxa"/>
            <w:hideMark/>
          </w:tcPr>
          <w:p w14:paraId="77F31F0C"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1255" w:type="dxa"/>
            <w:hideMark/>
          </w:tcPr>
          <w:p w14:paraId="44FB122F" w14:textId="77777777" w:rsidR="00FC6178" w:rsidRPr="00EF7818" w:rsidRDefault="00FC6178">
            <w:pPr>
              <w:rPr>
                <w:rFonts w:ascii="Arial" w:hAnsi="Arial" w:cs="Arial"/>
                <w:sz w:val="16"/>
                <w:szCs w:val="16"/>
              </w:rPr>
            </w:pPr>
            <w:r w:rsidRPr="00EF7818">
              <w:rPr>
                <w:rFonts w:ascii="Arial" w:hAnsi="Arial" w:cs="Arial"/>
                <w:sz w:val="16"/>
                <w:szCs w:val="16"/>
              </w:rPr>
              <w:t> </w:t>
            </w:r>
          </w:p>
        </w:tc>
      </w:tr>
      <w:tr w:rsidR="00EF7818" w:rsidRPr="00FC6178" w14:paraId="5EBE7AFC" w14:textId="77777777" w:rsidTr="00210B0F">
        <w:trPr>
          <w:trHeight w:val="900"/>
        </w:trPr>
        <w:tc>
          <w:tcPr>
            <w:tcW w:w="1615" w:type="dxa"/>
            <w:hideMark/>
          </w:tcPr>
          <w:p w14:paraId="59874EDA"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1350" w:type="dxa"/>
            <w:hideMark/>
          </w:tcPr>
          <w:p w14:paraId="36E8D471" w14:textId="77777777" w:rsidR="00FC6178" w:rsidRPr="00EF7818" w:rsidRDefault="00FC6178">
            <w:pPr>
              <w:rPr>
                <w:rFonts w:ascii="Arial" w:hAnsi="Arial" w:cs="Arial"/>
                <w:sz w:val="16"/>
                <w:szCs w:val="16"/>
              </w:rPr>
            </w:pPr>
            <w:r w:rsidRPr="00EF7818">
              <w:rPr>
                <w:rFonts w:ascii="Arial" w:hAnsi="Arial" w:cs="Arial"/>
                <w:sz w:val="16"/>
                <w:szCs w:val="16"/>
              </w:rPr>
              <w:t>uniqueid</w:t>
            </w:r>
          </w:p>
        </w:tc>
        <w:tc>
          <w:tcPr>
            <w:tcW w:w="2520" w:type="dxa"/>
            <w:hideMark/>
          </w:tcPr>
          <w:p w14:paraId="1D2AC553"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810" w:type="dxa"/>
            <w:hideMark/>
          </w:tcPr>
          <w:p w14:paraId="0CE0C591" w14:textId="77777777" w:rsidR="00FC6178" w:rsidRPr="00EF7818" w:rsidRDefault="00FC6178" w:rsidP="00FC6178">
            <w:pPr>
              <w:rPr>
                <w:rFonts w:ascii="Arial" w:hAnsi="Arial" w:cs="Arial"/>
                <w:sz w:val="16"/>
                <w:szCs w:val="16"/>
              </w:rPr>
            </w:pPr>
            <w:r w:rsidRPr="00EF7818">
              <w:rPr>
                <w:rFonts w:ascii="Arial" w:hAnsi="Arial" w:cs="Arial"/>
                <w:sz w:val="16"/>
                <w:szCs w:val="16"/>
              </w:rPr>
              <w:t>150</w:t>
            </w:r>
          </w:p>
        </w:tc>
        <w:tc>
          <w:tcPr>
            <w:tcW w:w="990" w:type="dxa"/>
            <w:hideMark/>
          </w:tcPr>
          <w:p w14:paraId="2607F8EF" w14:textId="3FC98094" w:rsidR="00FC6178" w:rsidRPr="00EF7818" w:rsidRDefault="00616B3B">
            <w:pPr>
              <w:rPr>
                <w:rFonts w:ascii="Arial" w:hAnsi="Arial" w:cs="Arial"/>
                <w:sz w:val="16"/>
                <w:szCs w:val="16"/>
              </w:rPr>
            </w:pPr>
            <w:r>
              <w:rPr>
                <w:rFonts w:ascii="Arial" w:hAnsi="Arial" w:cs="Arial"/>
                <w:sz w:val="16"/>
                <w:szCs w:val="16"/>
              </w:rPr>
              <w:t>Always</w:t>
            </w:r>
          </w:p>
        </w:tc>
        <w:tc>
          <w:tcPr>
            <w:tcW w:w="2790" w:type="dxa"/>
            <w:hideMark/>
          </w:tcPr>
          <w:p w14:paraId="1AE5B794" w14:textId="77777777" w:rsidR="00FC6178" w:rsidRPr="00EF7818" w:rsidRDefault="00FC6178">
            <w:pPr>
              <w:rPr>
                <w:rFonts w:ascii="Arial" w:hAnsi="Arial" w:cs="Arial"/>
                <w:sz w:val="16"/>
                <w:szCs w:val="16"/>
              </w:rPr>
            </w:pPr>
            <w:r w:rsidRPr="00EF7818">
              <w:rPr>
                <w:rFonts w:ascii="Arial" w:hAnsi="Arial" w:cs="Arial"/>
                <w:sz w:val="16"/>
                <w:szCs w:val="16"/>
              </w:rPr>
              <w:t>Uniquely identifies the test item</w:t>
            </w:r>
          </w:p>
        </w:tc>
        <w:tc>
          <w:tcPr>
            <w:tcW w:w="3060" w:type="dxa"/>
            <w:hideMark/>
          </w:tcPr>
          <w:p w14:paraId="1E301A8B" w14:textId="3151C705" w:rsidR="00616B3B" w:rsidRDefault="00616B3B">
            <w:pPr>
              <w:rPr>
                <w:rFonts w:ascii="Arial" w:hAnsi="Arial" w:cs="Arial"/>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p w14:paraId="79C05891" w14:textId="32A92653" w:rsidR="00FC6178" w:rsidRPr="00EF7818" w:rsidRDefault="00FC6178">
            <w:pPr>
              <w:rPr>
                <w:rFonts w:ascii="Arial" w:hAnsi="Arial" w:cs="Arial"/>
                <w:sz w:val="16"/>
                <w:szCs w:val="16"/>
              </w:rPr>
            </w:pPr>
            <w:r w:rsidRPr="00EF7818">
              <w:rPr>
                <w:rFonts w:ascii="Arial" w:hAnsi="Arial" w:cs="Arial"/>
                <w:sz w:val="16"/>
                <w:szCs w:val="16"/>
              </w:rPr>
              <w:t>Examples include 187-1576, 187-1578, etc.</w:t>
            </w:r>
          </w:p>
        </w:tc>
        <w:tc>
          <w:tcPr>
            <w:tcW w:w="1255" w:type="dxa"/>
            <w:hideMark/>
          </w:tcPr>
          <w:p w14:paraId="6312AE88" w14:textId="77777777" w:rsidR="00FC6178" w:rsidRPr="00EF7818" w:rsidRDefault="00FC6178">
            <w:pPr>
              <w:rPr>
                <w:rFonts w:ascii="Arial" w:hAnsi="Arial" w:cs="Arial"/>
                <w:sz w:val="16"/>
                <w:szCs w:val="16"/>
              </w:rPr>
            </w:pPr>
            <w:r w:rsidRPr="00EF7818">
              <w:rPr>
                <w:rFonts w:ascii="Arial" w:hAnsi="Arial" w:cs="Arial"/>
                <w:sz w:val="16"/>
                <w:szCs w:val="16"/>
              </w:rPr>
              <w:t>xsd:token</w:t>
            </w:r>
          </w:p>
        </w:tc>
      </w:tr>
      <w:tr w:rsidR="00616B3B" w:rsidRPr="00FC6178" w14:paraId="475B89B1" w14:textId="77777777" w:rsidTr="00210B0F">
        <w:trPr>
          <w:trHeight w:val="300"/>
        </w:trPr>
        <w:tc>
          <w:tcPr>
            <w:tcW w:w="1615" w:type="dxa"/>
          </w:tcPr>
          <w:p w14:paraId="4998C2B6" w14:textId="77777777" w:rsidR="00616B3B" w:rsidRPr="00EF7818" w:rsidRDefault="00616B3B">
            <w:pPr>
              <w:rPr>
                <w:rFonts w:ascii="Arial" w:hAnsi="Arial" w:cs="Arial"/>
                <w:sz w:val="16"/>
                <w:szCs w:val="16"/>
              </w:rPr>
            </w:pPr>
          </w:p>
        </w:tc>
        <w:tc>
          <w:tcPr>
            <w:tcW w:w="1350" w:type="dxa"/>
          </w:tcPr>
          <w:p w14:paraId="04728C2C" w14:textId="5828F3DF" w:rsidR="00616B3B" w:rsidRPr="00EF7818" w:rsidRDefault="00616B3B">
            <w:pPr>
              <w:rPr>
                <w:rFonts w:ascii="Arial" w:hAnsi="Arial" w:cs="Arial"/>
                <w:sz w:val="16"/>
                <w:szCs w:val="16"/>
              </w:rPr>
            </w:pPr>
            <w:r>
              <w:rPr>
                <w:rFonts w:ascii="Arial" w:hAnsi="Arial" w:cs="Arial"/>
                <w:sz w:val="16"/>
                <w:szCs w:val="16"/>
              </w:rPr>
              <w:t>name</w:t>
            </w:r>
          </w:p>
        </w:tc>
        <w:tc>
          <w:tcPr>
            <w:tcW w:w="2520" w:type="dxa"/>
          </w:tcPr>
          <w:p w14:paraId="39783579" w14:textId="77777777" w:rsidR="00616B3B" w:rsidRPr="00EF7818" w:rsidRDefault="00616B3B">
            <w:pPr>
              <w:rPr>
                <w:rFonts w:ascii="Arial" w:hAnsi="Arial" w:cs="Arial"/>
                <w:sz w:val="16"/>
                <w:szCs w:val="16"/>
              </w:rPr>
            </w:pPr>
          </w:p>
        </w:tc>
        <w:tc>
          <w:tcPr>
            <w:tcW w:w="810" w:type="dxa"/>
          </w:tcPr>
          <w:p w14:paraId="53A8335B" w14:textId="63DA5397" w:rsidR="00616B3B" w:rsidRPr="00EF7818" w:rsidRDefault="00616B3B" w:rsidP="00FC6178">
            <w:pPr>
              <w:rPr>
                <w:rFonts w:ascii="Arial" w:hAnsi="Arial" w:cs="Arial"/>
                <w:sz w:val="16"/>
                <w:szCs w:val="16"/>
              </w:rPr>
            </w:pPr>
            <w:r>
              <w:rPr>
                <w:rFonts w:ascii="Arial" w:hAnsi="Arial" w:cs="Arial"/>
                <w:sz w:val="16"/>
                <w:szCs w:val="16"/>
              </w:rPr>
              <w:t>80</w:t>
            </w:r>
          </w:p>
        </w:tc>
        <w:tc>
          <w:tcPr>
            <w:tcW w:w="990" w:type="dxa"/>
          </w:tcPr>
          <w:p w14:paraId="76C70013" w14:textId="4769D5C6" w:rsidR="00616B3B" w:rsidRPr="00EF7818" w:rsidRDefault="00616B3B">
            <w:pPr>
              <w:rPr>
                <w:rFonts w:ascii="Arial" w:hAnsi="Arial" w:cs="Arial"/>
                <w:sz w:val="16"/>
                <w:szCs w:val="16"/>
              </w:rPr>
            </w:pPr>
            <w:r>
              <w:rPr>
                <w:rFonts w:ascii="Arial" w:hAnsi="Arial" w:cs="Arial"/>
                <w:sz w:val="16"/>
                <w:szCs w:val="16"/>
              </w:rPr>
              <w:t>Optional</w:t>
            </w:r>
          </w:p>
        </w:tc>
        <w:tc>
          <w:tcPr>
            <w:tcW w:w="2790" w:type="dxa"/>
          </w:tcPr>
          <w:p w14:paraId="4B5AC6D2" w14:textId="589A111C" w:rsidR="00616B3B" w:rsidRPr="00EF7818" w:rsidRDefault="00616B3B">
            <w:pPr>
              <w:rPr>
                <w:rFonts w:ascii="Arial" w:hAnsi="Arial" w:cs="Arial"/>
                <w:sz w:val="16"/>
                <w:szCs w:val="16"/>
              </w:rPr>
            </w:pPr>
            <w:r>
              <w:rPr>
                <w:rFonts w:ascii="Arial" w:hAnsi="Arial" w:cs="Arial"/>
                <w:sz w:val="16"/>
                <w:szCs w:val="16"/>
              </w:rPr>
              <w:t>Name of the test item</w:t>
            </w:r>
          </w:p>
        </w:tc>
        <w:tc>
          <w:tcPr>
            <w:tcW w:w="3060" w:type="dxa"/>
          </w:tcPr>
          <w:p w14:paraId="748A521C" w14:textId="29F72F03" w:rsidR="00616B3B" w:rsidRPr="00EF7818" w:rsidRDefault="00616B3B">
            <w:pPr>
              <w:rPr>
                <w:rFonts w:ascii="Arial" w:hAnsi="Arial" w:cs="Arial"/>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1255" w:type="dxa"/>
          </w:tcPr>
          <w:p w14:paraId="797CE49E" w14:textId="6757C750" w:rsidR="00616B3B" w:rsidRPr="00EF7818" w:rsidRDefault="00616B3B">
            <w:pPr>
              <w:rPr>
                <w:rFonts w:ascii="Arial" w:hAnsi="Arial" w:cs="Arial"/>
                <w:sz w:val="16"/>
                <w:szCs w:val="16"/>
              </w:rPr>
            </w:pPr>
            <w:r>
              <w:rPr>
                <w:rFonts w:ascii="Arial" w:hAnsi="Arial" w:cs="Arial"/>
                <w:sz w:val="16"/>
                <w:szCs w:val="16"/>
              </w:rPr>
              <w:t>xsd:token</w:t>
            </w:r>
          </w:p>
        </w:tc>
      </w:tr>
      <w:tr w:rsidR="00EF7818" w:rsidRPr="00FC6178" w14:paraId="148CB59D" w14:textId="77777777" w:rsidTr="00210B0F">
        <w:trPr>
          <w:trHeight w:val="300"/>
        </w:trPr>
        <w:tc>
          <w:tcPr>
            <w:tcW w:w="1615" w:type="dxa"/>
            <w:hideMark/>
          </w:tcPr>
          <w:p w14:paraId="4C80FEBF"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1350" w:type="dxa"/>
            <w:hideMark/>
          </w:tcPr>
          <w:p w14:paraId="0BB9C021" w14:textId="77777777" w:rsidR="00FC6178" w:rsidRPr="00EF7818" w:rsidRDefault="00FC6178">
            <w:pPr>
              <w:rPr>
                <w:rFonts w:ascii="Arial" w:hAnsi="Arial" w:cs="Arial"/>
                <w:sz w:val="16"/>
                <w:szCs w:val="16"/>
              </w:rPr>
            </w:pPr>
            <w:r w:rsidRPr="00EF7818">
              <w:rPr>
                <w:rFonts w:ascii="Arial" w:hAnsi="Arial" w:cs="Arial"/>
                <w:sz w:val="16"/>
                <w:szCs w:val="16"/>
              </w:rPr>
              <w:t>version</w:t>
            </w:r>
          </w:p>
        </w:tc>
        <w:tc>
          <w:tcPr>
            <w:tcW w:w="2520" w:type="dxa"/>
            <w:hideMark/>
          </w:tcPr>
          <w:p w14:paraId="700C6430"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810" w:type="dxa"/>
            <w:hideMark/>
          </w:tcPr>
          <w:p w14:paraId="266C7A1A" w14:textId="77777777" w:rsidR="00FC6178" w:rsidRPr="00EF7818" w:rsidRDefault="00FC6178" w:rsidP="00FC6178">
            <w:pPr>
              <w:rPr>
                <w:rFonts w:ascii="Arial" w:hAnsi="Arial" w:cs="Arial"/>
                <w:sz w:val="16"/>
                <w:szCs w:val="16"/>
              </w:rPr>
            </w:pPr>
            <w:r w:rsidRPr="00EF7818">
              <w:rPr>
                <w:rFonts w:ascii="Arial" w:hAnsi="Arial" w:cs="Arial"/>
                <w:sz w:val="16"/>
                <w:szCs w:val="16"/>
              </w:rPr>
              <w:t>10</w:t>
            </w:r>
          </w:p>
        </w:tc>
        <w:tc>
          <w:tcPr>
            <w:tcW w:w="990" w:type="dxa"/>
            <w:hideMark/>
          </w:tcPr>
          <w:p w14:paraId="2A950A3E" w14:textId="79736647" w:rsidR="00FC6178" w:rsidRPr="00EF7818" w:rsidRDefault="00616B3B">
            <w:pPr>
              <w:rPr>
                <w:rFonts w:ascii="Arial" w:hAnsi="Arial" w:cs="Arial"/>
                <w:sz w:val="16"/>
                <w:szCs w:val="16"/>
              </w:rPr>
            </w:pPr>
            <w:r>
              <w:rPr>
                <w:rFonts w:ascii="Arial" w:hAnsi="Arial" w:cs="Arial"/>
                <w:sz w:val="16"/>
                <w:szCs w:val="16"/>
              </w:rPr>
              <w:t>Always</w:t>
            </w:r>
          </w:p>
        </w:tc>
        <w:tc>
          <w:tcPr>
            <w:tcW w:w="2790" w:type="dxa"/>
            <w:hideMark/>
          </w:tcPr>
          <w:p w14:paraId="32B6BB59" w14:textId="78CB00DF" w:rsidR="00FC6178" w:rsidRPr="00EF7818" w:rsidRDefault="00616B3B">
            <w:pPr>
              <w:rPr>
                <w:rFonts w:ascii="Arial" w:hAnsi="Arial" w:cs="Arial"/>
                <w:sz w:val="16"/>
                <w:szCs w:val="16"/>
              </w:rPr>
            </w:pPr>
            <w:r>
              <w:rPr>
                <w:rFonts w:ascii="Arial" w:hAnsi="Arial" w:cs="Arial"/>
                <w:sz w:val="16"/>
                <w:szCs w:val="16"/>
              </w:rPr>
              <w:t>Test item version</w:t>
            </w:r>
          </w:p>
        </w:tc>
        <w:tc>
          <w:tcPr>
            <w:tcW w:w="3060" w:type="dxa"/>
            <w:hideMark/>
          </w:tcPr>
          <w:p w14:paraId="273E2278" w14:textId="77777777" w:rsidR="00FC6178" w:rsidRPr="00EF7818" w:rsidRDefault="00FC6178">
            <w:pPr>
              <w:rPr>
                <w:rFonts w:ascii="Arial" w:hAnsi="Arial" w:cs="Arial"/>
                <w:sz w:val="16"/>
                <w:szCs w:val="16"/>
              </w:rPr>
            </w:pPr>
            <w:r w:rsidRPr="00EF7818">
              <w:rPr>
                <w:rFonts w:ascii="Arial" w:hAnsi="Arial" w:cs="Arial"/>
                <w:sz w:val="16"/>
                <w:szCs w:val="16"/>
              </w:rPr>
              <w:t>Integer</w:t>
            </w:r>
          </w:p>
        </w:tc>
        <w:tc>
          <w:tcPr>
            <w:tcW w:w="1255" w:type="dxa"/>
            <w:hideMark/>
          </w:tcPr>
          <w:p w14:paraId="15BD26F8" w14:textId="77777777" w:rsidR="00FC6178" w:rsidRPr="00EF7818" w:rsidRDefault="00FC6178">
            <w:pPr>
              <w:rPr>
                <w:rFonts w:ascii="Arial" w:hAnsi="Arial" w:cs="Arial"/>
                <w:sz w:val="16"/>
                <w:szCs w:val="16"/>
              </w:rPr>
            </w:pPr>
            <w:r w:rsidRPr="00EF7818">
              <w:rPr>
                <w:rFonts w:ascii="Arial" w:hAnsi="Arial" w:cs="Arial"/>
                <w:sz w:val="16"/>
                <w:szCs w:val="16"/>
              </w:rPr>
              <w:t>xsd:integer</w:t>
            </w:r>
          </w:p>
        </w:tc>
      </w:tr>
      <w:tr w:rsidR="00EF7818" w:rsidRPr="00FC6178" w14:paraId="0B9492FA" w14:textId="77777777" w:rsidTr="00210B0F">
        <w:trPr>
          <w:trHeight w:val="1500"/>
        </w:trPr>
        <w:tc>
          <w:tcPr>
            <w:tcW w:w="1615" w:type="dxa"/>
            <w:hideMark/>
          </w:tcPr>
          <w:p w14:paraId="75200061" w14:textId="77777777" w:rsidR="00FC6178" w:rsidRPr="00EF7818" w:rsidRDefault="00FC6178">
            <w:pPr>
              <w:rPr>
                <w:rFonts w:ascii="Arial" w:hAnsi="Arial" w:cs="Arial"/>
                <w:sz w:val="16"/>
                <w:szCs w:val="16"/>
              </w:rPr>
            </w:pPr>
            <w:r w:rsidRPr="00EF7818">
              <w:rPr>
                <w:rFonts w:ascii="Arial" w:hAnsi="Arial" w:cs="Arial"/>
                <w:sz w:val="16"/>
                <w:szCs w:val="16"/>
              </w:rPr>
              <w:lastRenderedPageBreak/>
              <w:t>bpref</w:t>
            </w:r>
          </w:p>
        </w:tc>
        <w:tc>
          <w:tcPr>
            <w:tcW w:w="1350" w:type="dxa"/>
            <w:hideMark/>
          </w:tcPr>
          <w:p w14:paraId="67BB79DA"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2520" w:type="dxa"/>
            <w:hideMark/>
          </w:tcPr>
          <w:p w14:paraId="1E3EA0B3" w14:textId="77777777" w:rsidR="00FC6178" w:rsidRPr="00EF7818" w:rsidRDefault="00FC6178">
            <w:pPr>
              <w:rPr>
                <w:rFonts w:ascii="Arial" w:hAnsi="Arial" w:cs="Arial"/>
                <w:sz w:val="16"/>
                <w:szCs w:val="16"/>
              </w:rPr>
            </w:pPr>
            <w:r w:rsidRPr="00EF7818">
              <w:rPr>
                <w:rFonts w:ascii="Arial" w:hAnsi="Arial" w:cs="Arial"/>
                <w:sz w:val="16"/>
                <w:szCs w:val="16"/>
              </w:rPr>
              <w:t>testspecification:scoring:itempool:testitem:bpref</w:t>
            </w:r>
          </w:p>
        </w:tc>
        <w:tc>
          <w:tcPr>
            <w:tcW w:w="810" w:type="dxa"/>
            <w:hideMark/>
          </w:tcPr>
          <w:p w14:paraId="63A7BA35" w14:textId="77777777" w:rsidR="00FC6178" w:rsidRPr="00EF7818" w:rsidRDefault="00FC6178" w:rsidP="00FC6178">
            <w:pPr>
              <w:rPr>
                <w:rFonts w:ascii="Arial" w:hAnsi="Arial" w:cs="Arial"/>
                <w:sz w:val="16"/>
                <w:szCs w:val="16"/>
              </w:rPr>
            </w:pPr>
            <w:r w:rsidRPr="00EF7818">
              <w:rPr>
                <w:rFonts w:ascii="Arial" w:hAnsi="Arial" w:cs="Arial"/>
                <w:sz w:val="16"/>
                <w:szCs w:val="16"/>
              </w:rPr>
              <w:t>100</w:t>
            </w:r>
          </w:p>
        </w:tc>
        <w:tc>
          <w:tcPr>
            <w:tcW w:w="990" w:type="dxa"/>
            <w:hideMark/>
          </w:tcPr>
          <w:p w14:paraId="349F7286" w14:textId="77777777" w:rsidR="00FC6178" w:rsidRPr="00EF7818" w:rsidRDefault="00FC6178">
            <w:pPr>
              <w:rPr>
                <w:rFonts w:ascii="Arial" w:hAnsi="Arial" w:cs="Arial"/>
                <w:sz w:val="16"/>
                <w:szCs w:val="16"/>
              </w:rPr>
            </w:pPr>
            <w:r w:rsidRPr="00EF7818">
              <w:rPr>
                <w:rFonts w:ascii="Arial" w:hAnsi="Arial" w:cs="Arial"/>
                <w:sz w:val="16"/>
                <w:szCs w:val="16"/>
              </w:rPr>
              <w:t>Always</w:t>
            </w:r>
          </w:p>
        </w:tc>
        <w:tc>
          <w:tcPr>
            <w:tcW w:w="2790" w:type="dxa"/>
            <w:hideMark/>
          </w:tcPr>
          <w:p w14:paraId="63F94E67" w14:textId="77777777" w:rsidR="00FC6178" w:rsidRPr="00EF7818" w:rsidRDefault="00FC6178">
            <w:pPr>
              <w:rPr>
                <w:rFonts w:ascii="Arial" w:hAnsi="Arial" w:cs="Arial"/>
                <w:sz w:val="16"/>
                <w:szCs w:val="16"/>
              </w:rPr>
            </w:pPr>
            <w:r w:rsidRPr="00EF7818">
              <w:rPr>
                <w:rFonts w:ascii="Arial" w:hAnsi="Arial" w:cs="Arial"/>
                <w:sz w:val="16"/>
                <w:szCs w:val="16"/>
              </w:rPr>
              <w:t>Multipl blueprint reference.  Refers to testspecification:scoring:testblueprint:bpelement:identifier[@uniqueid]</w:t>
            </w:r>
          </w:p>
        </w:tc>
        <w:tc>
          <w:tcPr>
            <w:tcW w:w="3060" w:type="dxa"/>
            <w:hideMark/>
          </w:tcPr>
          <w:p w14:paraId="6E41A972" w14:textId="76689AE2" w:rsidR="00FC6178" w:rsidRPr="00EF7818" w:rsidRDefault="00616B3B">
            <w:pPr>
              <w:rPr>
                <w:rFonts w:ascii="Arial" w:hAnsi="Arial" w:cs="Arial"/>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1255" w:type="dxa"/>
            <w:hideMark/>
          </w:tcPr>
          <w:p w14:paraId="680E670F" w14:textId="02ADBFBA" w:rsidR="00FC6178" w:rsidRPr="00EF7818" w:rsidRDefault="00616B3B">
            <w:pPr>
              <w:rPr>
                <w:rFonts w:ascii="Arial" w:hAnsi="Arial" w:cs="Arial"/>
                <w:sz w:val="16"/>
                <w:szCs w:val="16"/>
              </w:rPr>
            </w:pPr>
            <w:r>
              <w:rPr>
                <w:rFonts w:ascii="Arial" w:hAnsi="Arial" w:cs="Arial"/>
                <w:sz w:val="16"/>
                <w:szCs w:val="16"/>
              </w:rPr>
              <w:t>xsd:token</w:t>
            </w:r>
          </w:p>
        </w:tc>
      </w:tr>
      <w:tr w:rsidR="00EF7818" w:rsidRPr="00FC6178" w14:paraId="592569FD" w14:textId="77777777" w:rsidTr="00210B0F">
        <w:trPr>
          <w:trHeight w:val="1500"/>
        </w:trPr>
        <w:tc>
          <w:tcPr>
            <w:tcW w:w="1615" w:type="dxa"/>
            <w:hideMark/>
          </w:tcPr>
          <w:p w14:paraId="5DD74335" w14:textId="77777777" w:rsidR="00FC6178" w:rsidRPr="00EF7818" w:rsidRDefault="00FC6178">
            <w:pPr>
              <w:rPr>
                <w:rFonts w:ascii="Arial" w:hAnsi="Arial" w:cs="Arial"/>
                <w:sz w:val="16"/>
                <w:szCs w:val="16"/>
              </w:rPr>
            </w:pPr>
            <w:r w:rsidRPr="00EF7818">
              <w:rPr>
                <w:rFonts w:ascii="Arial" w:hAnsi="Arial" w:cs="Arial"/>
                <w:sz w:val="16"/>
                <w:szCs w:val="16"/>
              </w:rPr>
              <w:t>passageref</w:t>
            </w:r>
          </w:p>
        </w:tc>
        <w:tc>
          <w:tcPr>
            <w:tcW w:w="1350" w:type="dxa"/>
            <w:hideMark/>
          </w:tcPr>
          <w:p w14:paraId="263A1F8C"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2520" w:type="dxa"/>
            <w:hideMark/>
          </w:tcPr>
          <w:p w14:paraId="1ED908CA" w14:textId="77777777" w:rsidR="00FC6178" w:rsidRPr="00EF7818" w:rsidRDefault="00FC6178">
            <w:pPr>
              <w:rPr>
                <w:rFonts w:ascii="Arial" w:hAnsi="Arial" w:cs="Arial"/>
                <w:sz w:val="16"/>
                <w:szCs w:val="16"/>
              </w:rPr>
            </w:pPr>
            <w:r w:rsidRPr="00EF7818">
              <w:rPr>
                <w:rFonts w:ascii="Arial" w:hAnsi="Arial" w:cs="Arial"/>
                <w:sz w:val="16"/>
                <w:szCs w:val="16"/>
              </w:rPr>
              <w:t>testspecification:scoring:itempool:testitem:passageref</w:t>
            </w:r>
          </w:p>
        </w:tc>
        <w:tc>
          <w:tcPr>
            <w:tcW w:w="810" w:type="dxa"/>
            <w:hideMark/>
          </w:tcPr>
          <w:p w14:paraId="0732F970" w14:textId="77777777" w:rsidR="00FC6178" w:rsidRPr="00EF7818" w:rsidRDefault="00FC6178" w:rsidP="00FC6178">
            <w:pPr>
              <w:rPr>
                <w:rFonts w:ascii="Arial" w:hAnsi="Arial" w:cs="Arial"/>
                <w:sz w:val="16"/>
                <w:szCs w:val="16"/>
              </w:rPr>
            </w:pPr>
            <w:r w:rsidRPr="00EF7818">
              <w:rPr>
                <w:rFonts w:ascii="Arial" w:hAnsi="Arial" w:cs="Arial"/>
                <w:sz w:val="16"/>
                <w:szCs w:val="16"/>
              </w:rPr>
              <w:t>150</w:t>
            </w:r>
          </w:p>
        </w:tc>
        <w:tc>
          <w:tcPr>
            <w:tcW w:w="990" w:type="dxa"/>
            <w:hideMark/>
          </w:tcPr>
          <w:p w14:paraId="4997FF2D" w14:textId="77777777" w:rsidR="00FC6178" w:rsidRPr="00EF7818" w:rsidRDefault="00FC6178">
            <w:pPr>
              <w:rPr>
                <w:rFonts w:ascii="Arial" w:hAnsi="Arial" w:cs="Arial"/>
                <w:sz w:val="16"/>
                <w:szCs w:val="16"/>
              </w:rPr>
            </w:pPr>
            <w:r w:rsidRPr="00EF7818">
              <w:rPr>
                <w:rFonts w:ascii="Arial" w:hAnsi="Arial" w:cs="Arial"/>
                <w:sz w:val="16"/>
                <w:szCs w:val="16"/>
              </w:rPr>
              <w:t>Optional</w:t>
            </w:r>
          </w:p>
        </w:tc>
        <w:tc>
          <w:tcPr>
            <w:tcW w:w="2790" w:type="dxa"/>
            <w:hideMark/>
          </w:tcPr>
          <w:p w14:paraId="672531BE" w14:textId="77777777" w:rsidR="00FC6178" w:rsidRPr="00EF7818" w:rsidRDefault="00FC6178">
            <w:pPr>
              <w:rPr>
                <w:rFonts w:ascii="Arial" w:hAnsi="Arial" w:cs="Arial"/>
                <w:sz w:val="16"/>
                <w:szCs w:val="16"/>
              </w:rPr>
            </w:pPr>
            <w:r w:rsidRPr="00EF7818">
              <w:rPr>
                <w:rFonts w:ascii="Arial" w:hAnsi="Arial" w:cs="Arial"/>
                <w:sz w:val="16"/>
                <w:szCs w:val="16"/>
              </w:rPr>
              <w:t>Passage reference.  Refers to testspecification:scoring:itempool:passage:identifier[@uniqueid]</w:t>
            </w:r>
          </w:p>
        </w:tc>
        <w:tc>
          <w:tcPr>
            <w:tcW w:w="3060" w:type="dxa"/>
            <w:hideMark/>
          </w:tcPr>
          <w:p w14:paraId="18F24268" w14:textId="204F0922" w:rsidR="00FC6178" w:rsidRPr="00EF7818" w:rsidRDefault="00616B3B">
            <w:pPr>
              <w:rPr>
                <w:rFonts w:ascii="Arial" w:hAnsi="Arial" w:cs="Arial"/>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1255" w:type="dxa"/>
            <w:hideMark/>
          </w:tcPr>
          <w:p w14:paraId="20EA5757" w14:textId="07A8B97D" w:rsidR="00FC6178" w:rsidRPr="00EF7818" w:rsidRDefault="00616B3B">
            <w:pPr>
              <w:rPr>
                <w:rFonts w:ascii="Arial" w:hAnsi="Arial" w:cs="Arial"/>
                <w:sz w:val="16"/>
                <w:szCs w:val="16"/>
              </w:rPr>
            </w:pPr>
            <w:r>
              <w:rPr>
                <w:rFonts w:ascii="Arial" w:hAnsi="Arial" w:cs="Arial"/>
                <w:sz w:val="16"/>
                <w:szCs w:val="16"/>
              </w:rPr>
              <w:t>xsd:token</w:t>
            </w:r>
          </w:p>
        </w:tc>
      </w:tr>
      <w:tr w:rsidR="00EF7818" w:rsidRPr="00FC6178" w14:paraId="29E7F776" w14:textId="77777777" w:rsidTr="00210B0F">
        <w:trPr>
          <w:trHeight w:val="900"/>
        </w:trPr>
        <w:tc>
          <w:tcPr>
            <w:tcW w:w="1615" w:type="dxa"/>
            <w:hideMark/>
          </w:tcPr>
          <w:p w14:paraId="0B5FF065" w14:textId="77777777" w:rsidR="00FC6178" w:rsidRPr="00EF7818" w:rsidRDefault="00FC6178">
            <w:pPr>
              <w:rPr>
                <w:rFonts w:ascii="Arial" w:hAnsi="Arial" w:cs="Arial"/>
                <w:sz w:val="16"/>
                <w:szCs w:val="16"/>
              </w:rPr>
            </w:pPr>
            <w:r w:rsidRPr="00EF7818">
              <w:rPr>
                <w:rFonts w:ascii="Arial" w:hAnsi="Arial" w:cs="Arial"/>
                <w:sz w:val="16"/>
                <w:szCs w:val="16"/>
              </w:rPr>
              <w:t>poolproperty</w:t>
            </w:r>
          </w:p>
        </w:tc>
        <w:tc>
          <w:tcPr>
            <w:tcW w:w="1350" w:type="dxa"/>
            <w:hideMark/>
          </w:tcPr>
          <w:p w14:paraId="7A96123A"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2520" w:type="dxa"/>
            <w:hideMark/>
          </w:tcPr>
          <w:p w14:paraId="6A463C78" w14:textId="77777777" w:rsidR="00FC6178" w:rsidRPr="00EF7818" w:rsidRDefault="00FC6178">
            <w:pPr>
              <w:rPr>
                <w:rFonts w:ascii="Arial" w:hAnsi="Arial" w:cs="Arial"/>
                <w:sz w:val="16"/>
                <w:szCs w:val="16"/>
              </w:rPr>
            </w:pPr>
            <w:r w:rsidRPr="00EF7818">
              <w:rPr>
                <w:rFonts w:ascii="Arial" w:hAnsi="Arial" w:cs="Arial"/>
                <w:sz w:val="16"/>
                <w:szCs w:val="16"/>
              </w:rPr>
              <w:t>testspecification:scoring:itempool:testitem:poolproperty</w:t>
            </w:r>
          </w:p>
        </w:tc>
        <w:tc>
          <w:tcPr>
            <w:tcW w:w="810" w:type="dxa"/>
            <w:hideMark/>
          </w:tcPr>
          <w:p w14:paraId="238ABC1C"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990" w:type="dxa"/>
            <w:hideMark/>
          </w:tcPr>
          <w:p w14:paraId="1C5F42F5"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2790" w:type="dxa"/>
            <w:hideMark/>
          </w:tcPr>
          <w:p w14:paraId="0D98811B"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3060" w:type="dxa"/>
            <w:hideMark/>
          </w:tcPr>
          <w:p w14:paraId="2E9DA2F4" w14:textId="77777777" w:rsidR="00FC6178" w:rsidRPr="00EF7818" w:rsidRDefault="00FC6178">
            <w:pPr>
              <w:rPr>
                <w:rFonts w:ascii="Arial" w:hAnsi="Arial" w:cs="Arial"/>
                <w:sz w:val="16"/>
                <w:szCs w:val="16"/>
              </w:rPr>
            </w:pPr>
            <w:r w:rsidRPr="00EF7818">
              <w:rPr>
                <w:rFonts w:ascii="Arial" w:hAnsi="Arial" w:cs="Arial"/>
                <w:sz w:val="16"/>
                <w:szCs w:val="16"/>
              </w:rPr>
              <w:t> </w:t>
            </w:r>
          </w:p>
        </w:tc>
        <w:tc>
          <w:tcPr>
            <w:tcW w:w="1255" w:type="dxa"/>
            <w:hideMark/>
          </w:tcPr>
          <w:p w14:paraId="708142AE" w14:textId="77777777" w:rsidR="00FC6178" w:rsidRPr="00EF7818" w:rsidRDefault="00FC6178">
            <w:pPr>
              <w:rPr>
                <w:rFonts w:ascii="Arial" w:hAnsi="Arial" w:cs="Arial"/>
                <w:sz w:val="16"/>
                <w:szCs w:val="16"/>
              </w:rPr>
            </w:pPr>
            <w:r w:rsidRPr="00EF7818">
              <w:rPr>
                <w:rFonts w:ascii="Arial" w:hAnsi="Arial" w:cs="Arial"/>
                <w:sz w:val="16"/>
                <w:szCs w:val="16"/>
              </w:rPr>
              <w:t> </w:t>
            </w:r>
          </w:p>
        </w:tc>
      </w:tr>
      <w:tr w:rsidR="00616B3B" w:rsidRPr="00FC6178" w14:paraId="1800D8A5" w14:textId="77777777" w:rsidTr="00210B0F">
        <w:trPr>
          <w:trHeight w:val="300"/>
        </w:trPr>
        <w:tc>
          <w:tcPr>
            <w:tcW w:w="1615" w:type="dxa"/>
            <w:hideMark/>
          </w:tcPr>
          <w:p w14:paraId="430D3339" w14:textId="77777777" w:rsidR="00616B3B" w:rsidRPr="00EF7818" w:rsidRDefault="00616B3B" w:rsidP="00616B3B">
            <w:pPr>
              <w:rPr>
                <w:rFonts w:ascii="Arial" w:hAnsi="Arial" w:cs="Arial"/>
                <w:sz w:val="16"/>
                <w:szCs w:val="16"/>
              </w:rPr>
            </w:pPr>
            <w:r w:rsidRPr="00EF7818">
              <w:rPr>
                <w:rFonts w:ascii="Arial" w:hAnsi="Arial" w:cs="Arial"/>
                <w:sz w:val="16"/>
                <w:szCs w:val="16"/>
              </w:rPr>
              <w:t> </w:t>
            </w:r>
          </w:p>
        </w:tc>
        <w:tc>
          <w:tcPr>
            <w:tcW w:w="1350" w:type="dxa"/>
            <w:hideMark/>
          </w:tcPr>
          <w:p w14:paraId="6C72E4E0" w14:textId="77777777" w:rsidR="00616B3B" w:rsidRPr="00EF7818" w:rsidRDefault="00616B3B" w:rsidP="00616B3B">
            <w:pPr>
              <w:rPr>
                <w:rFonts w:ascii="Arial" w:hAnsi="Arial" w:cs="Arial"/>
                <w:sz w:val="16"/>
                <w:szCs w:val="16"/>
              </w:rPr>
            </w:pPr>
            <w:r w:rsidRPr="00EF7818">
              <w:rPr>
                <w:rFonts w:ascii="Arial" w:hAnsi="Arial" w:cs="Arial"/>
                <w:sz w:val="16"/>
                <w:szCs w:val="16"/>
              </w:rPr>
              <w:t>property</w:t>
            </w:r>
          </w:p>
        </w:tc>
        <w:tc>
          <w:tcPr>
            <w:tcW w:w="2520" w:type="dxa"/>
            <w:hideMark/>
          </w:tcPr>
          <w:p w14:paraId="0EC3570B" w14:textId="77777777" w:rsidR="00616B3B" w:rsidRPr="00EF7818" w:rsidRDefault="00616B3B" w:rsidP="00616B3B">
            <w:pPr>
              <w:rPr>
                <w:rFonts w:ascii="Arial" w:hAnsi="Arial" w:cs="Arial"/>
                <w:sz w:val="16"/>
                <w:szCs w:val="16"/>
              </w:rPr>
            </w:pPr>
            <w:r w:rsidRPr="00EF7818">
              <w:rPr>
                <w:rFonts w:ascii="Arial" w:hAnsi="Arial" w:cs="Arial"/>
                <w:sz w:val="16"/>
                <w:szCs w:val="16"/>
              </w:rPr>
              <w:t> </w:t>
            </w:r>
          </w:p>
        </w:tc>
        <w:tc>
          <w:tcPr>
            <w:tcW w:w="810" w:type="dxa"/>
            <w:hideMark/>
          </w:tcPr>
          <w:p w14:paraId="76EF0999" w14:textId="77777777" w:rsidR="00616B3B" w:rsidRPr="00EF7818" w:rsidRDefault="00616B3B" w:rsidP="00616B3B">
            <w:pPr>
              <w:rPr>
                <w:rFonts w:ascii="Arial" w:hAnsi="Arial" w:cs="Arial"/>
                <w:sz w:val="16"/>
                <w:szCs w:val="16"/>
              </w:rPr>
            </w:pPr>
            <w:r w:rsidRPr="00EF7818">
              <w:rPr>
                <w:rFonts w:ascii="Arial" w:hAnsi="Arial" w:cs="Arial"/>
                <w:sz w:val="16"/>
                <w:szCs w:val="16"/>
              </w:rPr>
              <w:t>50</w:t>
            </w:r>
          </w:p>
        </w:tc>
        <w:tc>
          <w:tcPr>
            <w:tcW w:w="990" w:type="dxa"/>
            <w:hideMark/>
          </w:tcPr>
          <w:p w14:paraId="4B503329" w14:textId="77777777" w:rsidR="00616B3B" w:rsidRPr="00EF7818" w:rsidRDefault="00616B3B" w:rsidP="00616B3B">
            <w:pPr>
              <w:rPr>
                <w:rFonts w:ascii="Arial" w:hAnsi="Arial" w:cs="Arial"/>
                <w:sz w:val="16"/>
                <w:szCs w:val="16"/>
              </w:rPr>
            </w:pPr>
            <w:r w:rsidRPr="00EF7818">
              <w:rPr>
                <w:rFonts w:ascii="Arial" w:hAnsi="Arial" w:cs="Arial"/>
                <w:sz w:val="16"/>
                <w:szCs w:val="16"/>
              </w:rPr>
              <w:t>Always</w:t>
            </w:r>
          </w:p>
        </w:tc>
        <w:tc>
          <w:tcPr>
            <w:tcW w:w="2790" w:type="dxa"/>
            <w:hideMark/>
          </w:tcPr>
          <w:p w14:paraId="5EC77A0B" w14:textId="2D6F9404" w:rsidR="00616B3B" w:rsidRPr="00EF7818" w:rsidRDefault="00616B3B" w:rsidP="00616B3B">
            <w:pPr>
              <w:rPr>
                <w:rFonts w:ascii="Arial" w:hAnsi="Arial" w:cs="Arial"/>
                <w:sz w:val="16"/>
                <w:szCs w:val="16"/>
              </w:rPr>
            </w:pPr>
            <w:r w:rsidRPr="00EE5B36">
              <w:rPr>
                <w:rFonts w:ascii="Arial" w:hAnsi="Arial" w:cs="Arial"/>
                <w:sz w:val="16"/>
                <w:szCs w:val="16"/>
              </w:rPr>
              <w:t>Refers to testspecification:administration:poolproperty[@property]</w:t>
            </w:r>
          </w:p>
        </w:tc>
        <w:tc>
          <w:tcPr>
            <w:tcW w:w="3060" w:type="dxa"/>
            <w:hideMark/>
          </w:tcPr>
          <w:p w14:paraId="25A1E325" w14:textId="6664EFFF" w:rsidR="00616B3B" w:rsidRPr="00EF7818" w:rsidRDefault="00616B3B" w:rsidP="00616B3B">
            <w:pPr>
              <w:rPr>
                <w:rFonts w:ascii="Arial" w:hAnsi="Arial" w:cs="Arial"/>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1255" w:type="dxa"/>
            <w:hideMark/>
          </w:tcPr>
          <w:p w14:paraId="4E93D28A" w14:textId="77777777" w:rsidR="00616B3B" w:rsidRPr="00EF7818" w:rsidRDefault="00616B3B" w:rsidP="00616B3B">
            <w:pPr>
              <w:rPr>
                <w:rFonts w:ascii="Arial" w:hAnsi="Arial" w:cs="Arial"/>
                <w:sz w:val="16"/>
                <w:szCs w:val="16"/>
              </w:rPr>
            </w:pPr>
            <w:r w:rsidRPr="00EF7818">
              <w:rPr>
                <w:rFonts w:ascii="Arial" w:hAnsi="Arial" w:cs="Arial"/>
                <w:sz w:val="16"/>
                <w:szCs w:val="16"/>
              </w:rPr>
              <w:t>xsd:token</w:t>
            </w:r>
          </w:p>
        </w:tc>
      </w:tr>
      <w:tr w:rsidR="00616B3B" w:rsidRPr="00FC6178" w14:paraId="4583B116" w14:textId="77777777" w:rsidTr="00210B0F">
        <w:trPr>
          <w:trHeight w:val="300"/>
        </w:trPr>
        <w:tc>
          <w:tcPr>
            <w:tcW w:w="1615" w:type="dxa"/>
            <w:hideMark/>
          </w:tcPr>
          <w:p w14:paraId="7383E39E" w14:textId="77777777" w:rsidR="00616B3B" w:rsidRPr="00EF7818" w:rsidRDefault="00616B3B" w:rsidP="00616B3B">
            <w:pPr>
              <w:rPr>
                <w:rFonts w:ascii="Arial" w:hAnsi="Arial" w:cs="Arial"/>
                <w:sz w:val="16"/>
                <w:szCs w:val="16"/>
              </w:rPr>
            </w:pPr>
            <w:r w:rsidRPr="00EF7818">
              <w:rPr>
                <w:rFonts w:ascii="Arial" w:hAnsi="Arial" w:cs="Arial"/>
                <w:sz w:val="16"/>
                <w:szCs w:val="16"/>
              </w:rPr>
              <w:t> </w:t>
            </w:r>
          </w:p>
        </w:tc>
        <w:tc>
          <w:tcPr>
            <w:tcW w:w="1350" w:type="dxa"/>
            <w:hideMark/>
          </w:tcPr>
          <w:p w14:paraId="25C00EA6" w14:textId="77777777" w:rsidR="00616B3B" w:rsidRPr="00EF7818" w:rsidRDefault="00616B3B" w:rsidP="00616B3B">
            <w:pPr>
              <w:rPr>
                <w:rFonts w:ascii="Arial" w:hAnsi="Arial" w:cs="Arial"/>
                <w:sz w:val="16"/>
                <w:szCs w:val="16"/>
              </w:rPr>
            </w:pPr>
            <w:r w:rsidRPr="00EF7818">
              <w:rPr>
                <w:rFonts w:ascii="Arial" w:hAnsi="Arial" w:cs="Arial"/>
                <w:sz w:val="16"/>
                <w:szCs w:val="16"/>
              </w:rPr>
              <w:t>value</w:t>
            </w:r>
          </w:p>
        </w:tc>
        <w:tc>
          <w:tcPr>
            <w:tcW w:w="2520" w:type="dxa"/>
            <w:hideMark/>
          </w:tcPr>
          <w:p w14:paraId="53FEBFA9" w14:textId="77777777" w:rsidR="00616B3B" w:rsidRPr="00EF7818" w:rsidRDefault="00616B3B" w:rsidP="00616B3B">
            <w:pPr>
              <w:rPr>
                <w:rFonts w:ascii="Arial" w:hAnsi="Arial" w:cs="Arial"/>
                <w:sz w:val="16"/>
                <w:szCs w:val="16"/>
              </w:rPr>
            </w:pPr>
            <w:r w:rsidRPr="00EF7818">
              <w:rPr>
                <w:rFonts w:ascii="Arial" w:hAnsi="Arial" w:cs="Arial"/>
                <w:sz w:val="16"/>
                <w:szCs w:val="16"/>
              </w:rPr>
              <w:t> </w:t>
            </w:r>
          </w:p>
        </w:tc>
        <w:tc>
          <w:tcPr>
            <w:tcW w:w="810" w:type="dxa"/>
            <w:hideMark/>
          </w:tcPr>
          <w:p w14:paraId="6F0B8990" w14:textId="77777777" w:rsidR="00616B3B" w:rsidRPr="00EF7818" w:rsidRDefault="00616B3B" w:rsidP="00616B3B">
            <w:pPr>
              <w:rPr>
                <w:rFonts w:ascii="Arial" w:hAnsi="Arial" w:cs="Arial"/>
                <w:sz w:val="16"/>
                <w:szCs w:val="16"/>
              </w:rPr>
            </w:pPr>
            <w:r w:rsidRPr="00EF7818">
              <w:rPr>
                <w:rFonts w:ascii="Arial" w:hAnsi="Arial" w:cs="Arial"/>
                <w:sz w:val="16"/>
                <w:szCs w:val="16"/>
              </w:rPr>
              <w:t>128</w:t>
            </w:r>
          </w:p>
        </w:tc>
        <w:tc>
          <w:tcPr>
            <w:tcW w:w="990" w:type="dxa"/>
            <w:hideMark/>
          </w:tcPr>
          <w:p w14:paraId="28A94AFB" w14:textId="77777777" w:rsidR="00616B3B" w:rsidRPr="00EF7818" w:rsidRDefault="00616B3B" w:rsidP="00616B3B">
            <w:pPr>
              <w:rPr>
                <w:rFonts w:ascii="Arial" w:hAnsi="Arial" w:cs="Arial"/>
                <w:sz w:val="16"/>
                <w:szCs w:val="16"/>
              </w:rPr>
            </w:pPr>
            <w:r w:rsidRPr="00EF7818">
              <w:rPr>
                <w:rFonts w:ascii="Arial" w:hAnsi="Arial" w:cs="Arial"/>
                <w:sz w:val="16"/>
                <w:szCs w:val="16"/>
              </w:rPr>
              <w:t>Always</w:t>
            </w:r>
          </w:p>
        </w:tc>
        <w:tc>
          <w:tcPr>
            <w:tcW w:w="2790" w:type="dxa"/>
            <w:hideMark/>
          </w:tcPr>
          <w:p w14:paraId="01AE47CB" w14:textId="74A0F9A4" w:rsidR="00616B3B" w:rsidRPr="00EF7818" w:rsidRDefault="00616B3B" w:rsidP="00616B3B">
            <w:pPr>
              <w:rPr>
                <w:rFonts w:ascii="Arial" w:hAnsi="Arial" w:cs="Arial"/>
                <w:sz w:val="16"/>
                <w:szCs w:val="16"/>
              </w:rPr>
            </w:pPr>
            <w:r w:rsidRPr="00EE5B36">
              <w:rPr>
                <w:rFonts w:ascii="Arial" w:hAnsi="Arial" w:cs="Arial"/>
                <w:sz w:val="16"/>
                <w:szCs w:val="16"/>
              </w:rPr>
              <w:t>Refers to testspecification:administration:poolproperty[@value]</w:t>
            </w:r>
          </w:p>
        </w:tc>
        <w:tc>
          <w:tcPr>
            <w:tcW w:w="3060" w:type="dxa"/>
            <w:hideMark/>
          </w:tcPr>
          <w:p w14:paraId="1604EA99" w14:textId="3B54C3FE" w:rsidR="00616B3B" w:rsidRPr="00EF7818" w:rsidRDefault="00616B3B" w:rsidP="00616B3B">
            <w:pPr>
              <w:rPr>
                <w:rFonts w:ascii="Arial" w:hAnsi="Arial" w:cs="Arial"/>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1255" w:type="dxa"/>
            <w:hideMark/>
          </w:tcPr>
          <w:p w14:paraId="55A8BDBC" w14:textId="77777777" w:rsidR="00616B3B" w:rsidRPr="00EF7818" w:rsidRDefault="00616B3B" w:rsidP="00616B3B">
            <w:pPr>
              <w:rPr>
                <w:rFonts w:ascii="Arial" w:hAnsi="Arial" w:cs="Arial"/>
                <w:sz w:val="16"/>
                <w:szCs w:val="16"/>
              </w:rPr>
            </w:pPr>
            <w:r w:rsidRPr="00EF7818">
              <w:rPr>
                <w:rFonts w:ascii="Arial" w:hAnsi="Arial" w:cs="Arial"/>
                <w:sz w:val="16"/>
                <w:szCs w:val="16"/>
              </w:rPr>
              <w:t>xsd:token</w:t>
            </w:r>
          </w:p>
        </w:tc>
      </w:tr>
      <w:tr w:rsidR="00616B3B" w:rsidRPr="00FC6178" w14:paraId="1F7B6534" w14:textId="77777777" w:rsidTr="00210B0F">
        <w:trPr>
          <w:trHeight w:val="300"/>
        </w:trPr>
        <w:tc>
          <w:tcPr>
            <w:tcW w:w="1615" w:type="dxa"/>
            <w:hideMark/>
          </w:tcPr>
          <w:p w14:paraId="682D6006" w14:textId="77777777" w:rsidR="00616B3B" w:rsidRPr="00EF7818" w:rsidRDefault="00616B3B" w:rsidP="00616B3B">
            <w:pPr>
              <w:rPr>
                <w:rFonts w:ascii="Arial" w:hAnsi="Arial" w:cs="Arial"/>
                <w:sz w:val="16"/>
                <w:szCs w:val="16"/>
              </w:rPr>
            </w:pPr>
            <w:r w:rsidRPr="00EF7818">
              <w:rPr>
                <w:rFonts w:ascii="Arial" w:hAnsi="Arial" w:cs="Arial"/>
                <w:sz w:val="16"/>
                <w:szCs w:val="16"/>
              </w:rPr>
              <w:t> </w:t>
            </w:r>
          </w:p>
        </w:tc>
        <w:tc>
          <w:tcPr>
            <w:tcW w:w="1350" w:type="dxa"/>
            <w:hideMark/>
          </w:tcPr>
          <w:p w14:paraId="2FC9A783" w14:textId="77777777" w:rsidR="00616B3B" w:rsidRPr="00EF7818" w:rsidRDefault="00616B3B" w:rsidP="00616B3B">
            <w:pPr>
              <w:rPr>
                <w:rFonts w:ascii="Arial" w:hAnsi="Arial" w:cs="Arial"/>
                <w:sz w:val="16"/>
                <w:szCs w:val="16"/>
              </w:rPr>
            </w:pPr>
            <w:r w:rsidRPr="00EF7818">
              <w:rPr>
                <w:rFonts w:ascii="Arial" w:hAnsi="Arial" w:cs="Arial"/>
                <w:sz w:val="16"/>
                <w:szCs w:val="16"/>
              </w:rPr>
              <w:t>label</w:t>
            </w:r>
          </w:p>
        </w:tc>
        <w:tc>
          <w:tcPr>
            <w:tcW w:w="2520" w:type="dxa"/>
            <w:hideMark/>
          </w:tcPr>
          <w:p w14:paraId="662C248E" w14:textId="77777777" w:rsidR="00616B3B" w:rsidRPr="00EF7818" w:rsidRDefault="00616B3B" w:rsidP="00616B3B">
            <w:pPr>
              <w:rPr>
                <w:rFonts w:ascii="Arial" w:hAnsi="Arial" w:cs="Arial"/>
                <w:sz w:val="16"/>
                <w:szCs w:val="16"/>
              </w:rPr>
            </w:pPr>
            <w:r w:rsidRPr="00EF7818">
              <w:rPr>
                <w:rFonts w:ascii="Arial" w:hAnsi="Arial" w:cs="Arial"/>
                <w:sz w:val="16"/>
                <w:szCs w:val="16"/>
              </w:rPr>
              <w:t> </w:t>
            </w:r>
          </w:p>
        </w:tc>
        <w:tc>
          <w:tcPr>
            <w:tcW w:w="810" w:type="dxa"/>
            <w:hideMark/>
          </w:tcPr>
          <w:p w14:paraId="46833EDE" w14:textId="77777777" w:rsidR="00616B3B" w:rsidRPr="00EF7818" w:rsidRDefault="00616B3B" w:rsidP="00616B3B">
            <w:pPr>
              <w:rPr>
                <w:rFonts w:ascii="Arial" w:hAnsi="Arial" w:cs="Arial"/>
                <w:sz w:val="16"/>
                <w:szCs w:val="16"/>
              </w:rPr>
            </w:pPr>
            <w:r w:rsidRPr="00EF7818">
              <w:rPr>
                <w:rFonts w:ascii="Arial" w:hAnsi="Arial" w:cs="Arial"/>
                <w:sz w:val="16"/>
                <w:szCs w:val="16"/>
              </w:rPr>
              <w:t>150</w:t>
            </w:r>
          </w:p>
        </w:tc>
        <w:tc>
          <w:tcPr>
            <w:tcW w:w="990" w:type="dxa"/>
            <w:hideMark/>
          </w:tcPr>
          <w:p w14:paraId="340F97FA" w14:textId="77777777" w:rsidR="00616B3B" w:rsidRPr="00EF7818" w:rsidRDefault="00616B3B" w:rsidP="00616B3B">
            <w:pPr>
              <w:rPr>
                <w:rFonts w:ascii="Arial" w:hAnsi="Arial" w:cs="Arial"/>
                <w:sz w:val="16"/>
                <w:szCs w:val="16"/>
              </w:rPr>
            </w:pPr>
            <w:r w:rsidRPr="00EF7818">
              <w:rPr>
                <w:rFonts w:ascii="Arial" w:hAnsi="Arial" w:cs="Arial"/>
                <w:sz w:val="16"/>
                <w:szCs w:val="16"/>
              </w:rPr>
              <w:t>Always</w:t>
            </w:r>
          </w:p>
        </w:tc>
        <w:tc>
          <w:tcPr>
            <w:tcW w:w="2790" w:type="dxa"/>
            <w:hideMark/>
          </w:tcPr>
          <w:p w14:paraId="554616AE" w14:textId="308B75D2" w:rsidR="00616B3B" w:rsidRPr="00EF7818" w:rsidRDefault="00616B3B" w:rsidP="00616B3B">
            <w:pPr>
              <w:rPr>
                <w:rFonts w:ascii="Arial" w:hAnsi="Arial" w:cs="Arial"/>
                <w:sz w:val="16"/>
                <w:szCs w:val="16"/>
              </w:rPr>
            </w:pPr>
            <w:r w:rsidRPr="00EE5B36">
              <w:rPr>
                <w:rFonts w:ascii="Arial" w:hAnsi="Arial" w:cs="Arial"/>
                <w:sz w:val="16"/>
                <w:szCs w:val="16"/>
              </w:rPr>
              <w:t>Refers to testspecification:administration:poolproperty[@label]</w:t>
            </w:r>
          </w:p>
        </w:tc>
        <w:tc>
          <w:tcPr>
            <w:tcW w:w="3060" w:type="dxa"/>
            <w:hideMark/>
          </w:tcPr>
          <w:p w14:paraId="7CE0E846" w14:textId="6CF24240" w:rsidR="00616B3B" w:rsidRPr="00EF7818" w:rsidRDefault="00616B3B" w:rsidP="00616B3B">
            <w:pPr>
              <w:rPr>
                <w:rFonts w:ascii="Arial" w:hAnsi="Arial" w:cs="Arial"/>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1255" w:type="dxa"/>
            <w:hideMark/>
          </w:tcPr>
          <w:p w14:paraId="5B3BC82E" w14:textId="77777777" w:rsidR="00616B3B" w:rsidRPr="00EF7818" w:rsidRDefault="00616B3B" w:rsidP="00616B3B">
            <w:pPr>
              <w:rPr>
                <w:rFonts w:ascii="Arial" w:hAnsi="Arial" w:cs="Arial"/>
                <w:sz w:val="16"/>
                <w:szCs w:val="16"/>
              </w:rPr>
            </w:pPr>
            <w:r w:rsidRPr="00EF7818">
              <w:rPr>
                <w:rFonts w:ascii="Arial" w:hAnsi="Arial" w:cs="Arial"/>
                <w:sz w:val="16"/>
                <w:szCs w:val="16"/>
              </w:rPr>
              <w:t>xsd:token</w:t>
            </w:r>
          </w:p>
        </w:tc>
      </w:tr>
      <w:tr w:rsidR="00616B3B" w:rsidRPr="00FC6178" w14:paraId="03A37EB6" w14:textId="77777777" w:rsidTr="00210B0F">
        <w:trPr>
          <w:trHeight w:val="900"/>
        </w:trPr>
        <w:tc>
          <w:tcPr>
            <w:tcW w:w="1615" w:type="dxa"/>
            <w:hideMark/>
          </w:tcPr>
          <w:p w14:paraId="5BE64339" w14:textId="77777777" w:rsidR="00616B3B" w:rsidRPr="00EF7818" w:rsidRDefault="00616B3B" w:rsidP="00616B3B">
            <w:pPr>
              <w:rPr>
                <w:rFonts w:ascii="Arial" w:hAnsi="Arial" w:cs="Arial"/>
                <w:sz w:val="16"/>
                <w:szCs w:val="16"/>
              </w:rPr>
            </w:pPr>
            <w:r w:rsidRPr="00EF7818">
              <w:rPr>
                <w:rFonts w:ascii="Arial" w:hAnsi="Arial" w:cs="Arial"/>
                <w:sz w:val="16"/>
                <w:szCs w:val="16"/>
              </w:rPr>
              <w:t>itemscoredimension</w:t>
            </w:r>
          </w:p>
        </w:tc>
        <w:tc>
          <w:tcPr>
            <w:tcW w:w="1350" w:type="dxa"/>
            <w:hideMark/>
          </w:tcPr>
          <w:p w14:paraId="2BADB88D" w14:textId="77777777" w:rsidR="00616B3B" w:rsidRPr="00EF7818" w:rsidRDefault="00616B3B" w:rsidP="00616B3B">
            <w:pPr>
              <w:rPr>
                <w:rFonts w:ascii="Arial" w:hAnsi="Arial" w:cs="Arial"/>
                <w:sz w:val="16"/>
                <w:szCs w:val="16"/>
              </w:rPr>
            </w:pPr>
            <w:r w:rsidRPr="00EF7818">
              <w:rPr>
                <w:rFonts w:ascii="Arial" w:hAnsi="Arial" w:cs="Arial"/>
                <w:sz w:val="16"/>
                <w:szCs w:val="16"/>
              </w:rPr>
              <w:t> </w:t>
            </w:r>
          </w:p>
        </w:tc>
        <w:tc>
          <w:tcPr>
            <w:tcW w:w="2520" w:type="dxa"/>
            <w:hideMark/>
          </w:tcPr>
          <w:p w14:paraId="428DC0B4" w14:textId="77777777" w:rsidR="00616B3B" w:rsidRPr="00EF7818" w:rsidRDefault="00616B3B" w:rsidP="00616B3B">
            <w:pPr>
              <w:rPr>
                <w:rFonts w:ascii="Arial" w:hAnsi="Arial" w:cs="Arial"/>
                <w:sz w:val="16"/>
                <w:szCs w:val="16"/>
              </w:rPr>
            </w:pPr>
            <w:r w:rsidRPr="00EF7818">
              <w:rPr>
                <w:rFonts w:ascii="Arial" w:hAnsi="Arial" w:cs="Arial"/>
                <w:sz w:val="16"/>
                <w:szCs w:val="16"/>
              </w:rPr>
              <w:t>testspecification:scoring:itempool:testitem:itemscoredimension</w:t>
            </w:r>
          </w:p>
        </w:tc>
        <w:tc>
          <w:tcPr>
            <w:tcW w:w="810" w:type="dxa"/>
            <w:hideMark/>
          </w:tcPr>
          <w:p w14:paraId="53269E2B" w14:textId="77777777" w:rsidR="00616B3B" w:rsidRPr="00EF7818" w:rsidRDefault="00616B3B" w:rsidP="00616B3B">
            <w:pPr>
              <w:rPr>
                <w:rFonts w:ascii="Arial" w:hAnsi="Arial" w:cs="Arial"/>
                <w:sz w:val="16"/>
                <w:szCs w:val="16"/>
              </w:rPr>
            </w:pPr>
            <w:r w:rsidRPr="00EF7818">
              <w:rPr>
                <w:rFonts w:ascii="Arial" w:hAnsi="Arial" w:cs="Arial"/>
                <w:sz w:val="16"/>
                <w:szCs w:val="16"/>
              </w:rPr>
              <w:t> </w:t>
            </w:r>
          </w:p>
        </w:tc>
        <w:tc>
          <w:tcPr>
            <w:tcW w:w="990" w:type="dxa"/>
            <w:hideMark/>
          </w:tcPr>
          <w:p w14:paraId="0B8EBD3A" w14:textId="77777777" w:rsidR="00616B3B" w:rsidRPr="00EF7818" w:rsidRDefault="00616B3B" w:rsidP="00616B3B">
            <w:pPr>
              <w:rPr>
                <w:rFonts w:ascii="Arial" w:hAnsi="Arial" w:cs="Arial"/>
                <w:sz w:val="16"/>
                <w:szCs w:val="16"/>
              </w:rPr>
            </w:pPr>
            <w:r w:rsidRPr="00EF7818">
              <w:rPr>
                <w:rFonts w:ascii="Arial" w:hAnsi="Arial" w:cs="Arial"/>
                <w:sz w:val="16"/>
                <w:szCs w:val="16"/>
              </w:rPr>
              <w:t> </w:t>
            </w:r>
          </w:p>
        </w:tc>
        <w:tc>
          <w:tcPr>
            <w:tcW w:w="2790" w:type="dxa"/>
            <w:hideMark/>
          </w:tcPr>
          <w:p w14:paraId="7DFE193B" w14:textId="38BFDE8D" w:rsidR="00616B3B" w:rsidRPr="00EF7818" w:rsidRDefault="00616B3B" w:rsidP="00616B3B">
            <w:pPr>
              <w:rPr>
                <w:rFonts w:ascii="Arial" w:hAnsi="Arial" w:cs="Arial"/>
                <w:sz w:val="16"/>
                <w:szCs w:val="16"/>
              </w:rPr>
            </w:pPr>
            <w:r w:rsidRPr="00EE5B36">
              <w:rPr>
                <w:rFonts w:ascii="Arial" w:hAnsi="Arial" w:cs="Arial"/>
                <w:sz w:val="16"/>
                <w:szCs w:val="16"/>
              </w:rPr>
              <w:t>Scoring information for this particular item</w:t>
            </w:r>
          </w:p>
        </w:tc>
        <w:tc>
          <w:tcPr>
            <w:tcW w:w="3060" w:type="dxa"/>
            <w:hideMark/>
          </w:tcPr>
          <w:p w14:paraId="181AF15C" w14:textId="33C9A6E8" w:rsidR="00616B3B" w:rsidRPr="00EF7818" w:rsidRDefault="00616B3B" w:rsidP="00616B3B">
            <w:pPr>
              <w:rPr>
                <w:rFonts w:ascii="Arial" w:hAnsi="Arial" w:cs="Arial"/>
                <w:sz w:val="16"/>
                <w:szCs w:val="16"/>
              </w:rPr>
            </w:pPr>
          </w:p>
        </w:tc>
        <w:tc>
          <w:tcPr>
            <w:tcW w:w="1255" w:type="dxa"/>
            <w:hideMark/>
          </w:tcPr>
          <w:p w14:paraId="5CAA12E3" w14:textId="77777777" w:rsidR="00616B3B" w:rsidRPr="00EF7818" w:rsidRDefault="00616B3B" w:rsidP="00616B3B">
            <w:pPr>
              <w:rPr>
                <w:rFonts w:ascii="Arial" w:hAnsi="Arial" w:cs="Arial"/>
                <w:sz w:val="16"/>
                <w:szCs w:val="16"/>
              </w:rPr>
            </w:pPr>
            <w:r w:rsidRPr="00EF7818">
              <w:rPr>
                <w:rFonts w:ascii="Arial" w:hAnsi="Arial" w:cs="Arial"/>
                <w:sz w:val="16"/>
                <w:szCs w:val="16"/>
              </w:rPr>
              <w:t> </w:t>
            </w:r>
          </w:p>
        </w:tc>
      </w:tr>
      <w:tr w:rsidR="00616B3B" w:rsidRPr="00FC6178" w14:paraId="271511B5" w14:textId="77777777" w:rsidTr="00210B0F">
        <w:trPr>
          <w:trHeight w:val="900"/>
        </w:trPr>
        <w:tc>
          <w:tcPr>
            <w:tcW w:w="1615" w:type="dxa"/>
            <w:hideMark/>
          </w:tcPr>
          <w:p w14:paraId="3240C357" w14:textId="77777777" w:rsidR="00616B3B" w:rsidRPr="00EF7818" w:rsidRDefault="00616B3B" w:rsidP="00616B3B">
            <w:pPr>
              <w:rPr>
                <w:rFonts w:ascii="Arial" w:hAnsi="Arial" w:cs="Arial"/>
                <w:sz w:val="16"/>
                <w:szCs w:val="16"/>
              </w:rPr>
            </w:pPr>
            <w:r w:rsidRPr="00EF7818">
              <w:rPr>
                <w:rFonts w:ascii="Arial" w:hAnsi="Arial" w:cs="Arial"/>
                <w:sz w:val="16"/>
                <w:szCs w:val="16"/>
              </w:rPr>
              <w:t> </w:t>
            </w:r>
          </w:p>
        </w:tc>
        <w:tc>
          <w:tcPr>
            <w:tcW w:w="1350" w:type="dxa"/>
            <w:hideMark/>
          </w:tcPr>
          <w:p w14:paraId="7992B56C" w14:textId="77777777" w:rsidR="00616B3B" w:rsidRPr="00EF7818" w:rsidRDefault="00616B3B" w:rsidP="00616B3B">
            <w:pPr>
              <w:rPr>
                <w:rFonts w:ascii="Arial" w:hAnsi="Arial" w:cs="Arial"/>
                <w:sz w:val="16"/>
                <w:szCs w:val="16"/>
              </w:rPr>
            </w:pPr>
            <w:r w:rsidRPr="00EF7818">
              <w:rPr>
                <w:rFonts w:ascii="Arial" w:hAnsi="Arial" w:cs="Arial"/>
                <w:sz w:val="16"/>
                <w:szCs w:val="16"/>
              </w:rPr>
              <w:t>measurementmodel</w:t>
            </w:r>
          </w:p>
        </w:tc>
        <w:tc>
          <w:tcPr>
            <w:tcW w:w="2520" w:type="dxa"/>
            <w:hideMark/>
          </w:tcPr>
          <w:p w14:paraId="0C46E1C1" w14:textId="77777777" w:rsidR="00616B3B" w:rsidRPr="00EF7818" w:rsidRDefault="00616B3B" w:rsidP="00616B3B">
            <w:pPr>
              <w:rPr>
                <w:rFonts w:ascii="Arial" w:hAnsi="Arial" w:cs="Arial"/>
                <w:sz w:val="16"/>
                <w:szCs w:val="16"/>
              </w:rPr>
            </w:pPr>
            <w:r w:rsidRPr="00EF7818">
              <w:rPr>
                <w:rFonts w:ascii="Arial" w:hAnsi="Arial" w:cs="Arial"/>
                <w:sz w:val="16"/>
                <w:szCs w:val="16"/>
              </w:rPr>
              <w:t> </w:t>
            </w:r>
          </w:p>
        </w:tc>
        <w:tc>
          <w:tcPr>
            <w:tcW w:w="810" w:type="dxa"/>
            <w:hideMark/>
          </w:tcPr>
          <w:p w14:paraId="164F63C9" w14:textId="77777777" w:rsidR="00616B3B" w:rsidRPr="00EF7818" w:rsidRDefault="00616B3B" w:rsidP="00616B3B">
            <w:pPr>
              <w:rPr>
                <w:rFonts w:ascii="Arial" w:hAnsi="Arial" w:cs="Arial"/>
                <w:sz w:val="16"/>
                <w:szCs w:val="16"/>
              </w:rPr>
            </w:pPr>
            <w:r w:rsidRPr="00EF7818">
              <w:rPr>
                <w:rFonts w:ascii="Arial" w:hAnsi="Arial" w:cs="Arial"/>
                <w:sz w:val="16"/>
                <w:szCs w:val="16"/>
              </w:rPr>
              <w:t>100</w:t>
            </w:r>
          </w:p>
        </w:tc>
        <w:tc>
          <w:tcPr>
            <w:tcW w:w="990" w:type="dxa"/>
            <w:hideMark/>
          </w:tcPr>
          <w:p w14:paraId="7EB3D21C" w14:textId="77777777" w:rsidR="00616B3B" w:rsidRPr="00EF7818" w:rsidRDefault="00616B3B" w:rsidP="00616B3B">
            <w:pPr>
              <w:rPr>
                <w:rFonts w:ascii="Arial" w:hAnsi="Arial" w:cs="Arial"/>
                <w:sz w:val="16"/>
                <w:szCs w:val="16"/>
              </w:rPr>
            </w:pPr>
            <w:r w:rsidRPr="00EF7818">
              <w:rPr>
                <w:rFonts w:ascii="Arial" w:hAnsi="Arial" w:cs="Arial"/>
                <w:sz w:val="16"/>
                <w:szCs w:val="16"/>
              </w:rPr>
              <w:t>Always</w:t>
            </w:r>
          </w:p>
        </w:tc>
        <w:tc>
          <w:tcPr>
            <w:tcW w:w="2790" w:type="dxa"/>
            <w:hideMark/>
          </w:tcPr>
          <w:p w14:paraId="53906FEF" w14:textId="6F7115E8" w:rsidR="00616B3B" w:rsidRPr="00EF7818" w:rsidRDefault="00616B3B" w:rsidP="00616B3B">
            <w:pPr>
              <w:rPr>
                <w:rFonts w:ascii="Arial" w:hAnsi="Arial" w:cs="Arial"/>
                <w:sz w:val="16"/>
                <w:szCs w:val="16"/>
              </w:rPr>
            </w:pPr>
            <w:r>
              <w:rPr>
                <w:rFonts w:ascii="Arial" w:hAnsi="Arial" w:cs="Arial"/>
                <w:sz w:val="16"/>
                <w:szCs w:val="16"/>
              </w:rPr>
              <w:t>The type of measurement model to use.</w:t>
            </w:r>
          </w:p>
        </w:tc>
        <w:tc>
          <w:tcPr>
            <w:tcW w:w="3060" w:type="dxa"/>
            <w:hideMark/>
          </w:tcPr>
          <w:p w14:paraId="67231616" w14:textId="36BFDBB1" w:rsidR="00616B3B" w:rsidRPr="00EF7818" w:rsidRDefault="00616B3B" w:rsidP="00616B3B">
            <w:pPr>
              <w:rPr>
                <w:rFonts w:ascii="Arial" w:hAnsi="Arial" w:cs="Arial"/>
                <w:sz w:val="16"/>
                <w:szCs w:val="16"/>
              </w:rPr>
            </w:pPr>
            <w:r w:rsidRPr="009A0E78">
              <w:rPr>
                <w:rFonts w:ascii="Arial" w:hAnsi="Arial" w:cs="Arial"/>
                <w:sz w:val="16"/>
                <w:szCs w:val="16"/>
              </w:rPr>
              <w:t>IRT3PLn, IRT3pl, IRTPCL, IRTGPC</w:t>
            </w:r>
          </w:p>
        </w:tc>
        <w:tc>
          <w:tcPr>
            <w:tcW w:w="1255" w:type="dxa"/>
            <w:hideMark/>
          </w:tcPr>
          <w:p w14:paraId="48134A45" w14:textId="77777777" w:rsidR="00616B3B" w:rsidRPr="00EF7818" w:rsidRDefault="00616B3B" w:rsidP="00616B3B">
            <w:pPr>
              <w:rPr>
                <w:rFonts w:ascii="Arial" w:hAnsi="Arial" w:cs="Arial"/>
                <w:sz w:val="16"/>
                <w:szCs w:val="16"/>
              </w:rPr>
            </w:pPr>
            <w:r w:rsidRPr="00EF7818">
              <w:rPr>
                <w:rFonts w:ascii="Arial" w:hAnsi="Arial" w:cs="Arial"/>
                <w:sz w:val="16"/>
                <w:szCs w:val="16"/>
              </w:rPr>
              <w:t>xsd:token</w:t>
            </w:r>
          </w:p>
        </w:tc>
      </w:tr>
      <w:tr w:rsidR="00616B3B" w:rsidRPr="00FC6178" w14:paraId="29F24882" w14:textId="77777777" w:rsidTr="00210B0F">
        <w:trPr>
          <w:trHeight w:val="600"/>
        </w:trPr>
        <w:tc>
          <w:tcPr>
            <w:tcW w:w="1615" w:type="dxa"/>
            <w:hideMark/>
          </w:tcPr>
          <w:p w14:paraId="6E552205" w14:textId="77777777" w:rsidR="00616B3B" w:rsidRPr="00EF7818" w:rsidRDefault="00616B3B" w:rsidP="00616B3B">
            <w:pPr>
              <w:rPr>
                <w:rFonts w:ascii="Arial" w:hAnsi="Arial" w:cs="Arial"/>
                <w:sz w:val="16"/>
                <w:szCs w:val="16"/>
              </w:rPr>
            </w:pPr>
            <w:r w:rsidRPr="00EF7818">
              <w:rPr>
                <w:rFonts w:ascii="Arial" w:hAnsi="Arial" w:cs="Arial"/>
                <w:sz w:val="16"/>
                <w:szCs w:val="16"/>
              </w:rPr>
              <w:lastRenderedPageBreak/>
              <w:t> </w:t>
            </w:r>
          </w:p>
        </w:tc>
        <w:tc>
          <w:tcPr>
            <w:tcW w:w="1350" w:type="dxa"/>
            <w:hideMark/>
          </w:tcPr>
          <w:p w14:paraId="53070EC7" w14:textId="77777777" w:rsidR="00616B3B" w:rsidRPr="00EF7818" w:rsidRDefault="00616B3B" w:rsidP="00616B3B">
            <w:pPr>
              <w:rPr>
                <w:rFonts w:ascii="Arial" w:hAnsi="Arial" w:cs="Arial"/>
                <w:sz w:val="16"/>
                <w:szCs w:val="16"/>
              </w:rPr>
            </w:pPr>
            <w:r w:rsidRPr="00EF7818">
              <w:rPr>
                <w:rFonts w:ascii="Arial" w:hAnsi="Arial" w:cs="Arial"/>
                <w:sz w:val="16"/>
                <w:szCs w:val="16"/>
              </w:rPr>
              <w:t>scorepoints</w:t>
            </w:r>
          </w:p>
        </w:tc>
        <w:tc>
          <w:tcPr>
            <w:tcW w:w="2520" w:type="dxa"/>
            <w:hideMark/>
          </w:tcPr>
          <w:p w14:paraId="50CED6F6" w14:textId="77777777" w:rsidR="00616B3B" w:rsidRPr="00EF7818" w:rsidRDefault="00616B3B" w:rsidP="00616B3B">
            <w:pPr>
              <w:rPr>
                <w:rFonts w:ascii="Arial" w:hAnsi="Arial" w:cs="Arial"/>
                <w:sz w:val="16"/>
                <w:szCs w:val="16"/>
              </w:rPr>
            </w:pPr>
            <w:r w:rsidRPr="00EF7818">
              <w:rPr>
                <w:rFonts w:ascii="Arial" w:hAnsi="Arial" w:cs="Arial"/>
                <w:sz w:val="16"/>
                <w:szCs w:val="16"/>
              </w:rPr>
              <w:t> </w:t>
            </w:r>
          </w:p>
        </w:tc>
        <w:tc>
          <w:tcPr>
            <w:tcW w:w="810" w:type="dxa"/>
            <w:hideMark/>
          </w:tcPr>
          <w:p w14:paraId="2A198013" w14:textId="77777777" w:rsidR="00616B3B" w:rsidRPr="00EF7818" w:rsidRDefault="00616B3B" w:rsidP="00616B3B">
            <w:pPr>
              <w:rPr>
                <w:rFonts w:ascii="Arial" w:hAnsi="Arial" w:cs="Arial"/>
                <w:sz w:val="16"/>
                <w:szCs w:val="16"/>
              </w:rPr>
            </w:pPr>
            <w:r w:rsidRPr="00EF7818">
              <w:rPr>
                <w:rFonts w:ascii="Arial" w:hAnsi="Arial" w:cs="Arial"/>
                <w:sz w:val="16"/>
                <w:szCs w:val="16"/>
              </w:rPr>
              <w:t>10</w:t>
            </w:r>
          </w:p>
        </w:tc>
        <w:tc>
          <w:tcPr>
            <w:tcW w:w="990" w:type="dxa"/>
            <w:hideMark/>
          </w:tcPr>
          <w:p w14:paraId="2F53112D" w14:textId="77777777" w:rsidR="00616B3B" w:rsidRPr="00EF7818" w:rsidRDefault="00616B3B" w:rsidP="00616B3B">
            <w:pPr>
              <w:rPr>
                <w:rFonts w:ascii="Arial" w:hAnsi="Arial" w:cs="Arial"/>
                <w:sz w:val="16"/>
                <w:szCs w:val="16"/>
              </w:rPr>
            </w:pPr>
            <w:r w:rsidRPr="00EF7818">
              <w:rPr>
                <w:rFonts w:ascii="Arial" w:hAnsi="Arial" w:cs="Arial"/>
                <w:sz w:val="16"/>
                <w:szCs w:val="16"/>
              </w:rPr>
              <w:t>Always</w:t>
            </w:r>
          </w:p>
        </w:tc>
        <w:tc>
          <w:tcPr>
            <w:tcW w:w="2790" w:type="dxa"/>
            <w:hideMark/>
          </w:tcPr>
          <w:p w14:paraId="20C6AEA3" w14:textId="579022A3" w:rsidR="00616B3B" w:rsidRPr="00EF7818" w:rsidRDefault="00616B3B" w:rsidP="00616B3B">
            <w:pPr>
              <w:rPr>
                <w:rFonts w:ascii="Arial" w:hAnsi="Arial" w:cs="Arial"/>
                <w:sz w:val="16"/>
                <w:szCs w:val="16"/>
              </w:rPr>
            </w:pPr>
            <w:r>
              <w:rPr>
                <w:rFonts w:ascii="Arial" w:hAnsi="Arial" w:cs="Arial"/>
                <w:sz w:val="16"/>
                <w:szCs w:val="16"/>
              </w:rPr>
              <w:t>Scoring points for this scoring dimension</w:t>
            </w:r>
          </w:p>
        </w:tc>
        <w:tc>
          <w:tcPr>
            <w:tcW w:w="3060" w:type="dxa"/>
            <w:hideMark/>
          </w:tcPr>
          <w:p w14:paraId="01265B0A" w14:textId="07E12254" w:rsidR="00616B3B" w:rsidRPr="00EF7818" w:rsidRDefault="00616B3B" w:rsidP="00616B3B">
            <w:pPr>
              <w:rPr>
                <w:rFonts w:ascii="Arial" w:hAnsi="Arial" w:cs="Arial"/>
                <w:sz w:val="16"/>
                <w:szCs w:val="16"/>
              </w:rPr>
            </w:pPr>
            <w:r>
              <w:rPr>
                <w:rFonts w:ascii="Arial" w:hAnsi="Arial" w:cs="Arial"/>
                <w:sz w:val="16"/>
                <w:szCs w:val="16"/>
              </w:rPr>
              <w:t>Integer &gt;= 0</w:t>
            </w:r>
          </w:p>
        </w:tc>
        <w:tc>
          <w:tcPr>
            <w:tcW w:w="1255" w:type="dxa"/>
            <w:hideMark/>
          </w:tcPr>
          <w:p w14:paraId="377F4E79" w14:textId="77777777" w:rsidR="00616B3B" w:rsidRPr="00EF7818" w:rsidRDefault="00616B3B" w:rsidP="00616B3B">
            <w:pPr>
              <w:rPr>
                <w:rFonts w:ascii="Arial" w:hAnsi="Arial" w:cs="Arial"/>
                <w:sz w:val="16"/>
                <w:szCs w:val="16"/>
              </w:rPr>
            </w:pPr>
            <w:r w:rsidRPr="00EF7818">
              <w:rPr>
                <w:rFonts w:ascii="Arial" w:hAnsi="Arial" w:cs="Arial"/>
                <w:sz w:val="16"/>
                <w:szCs w:val="16"/>
              </w:rPr>
              <w:t>xsd:integer</w:t>
            </w:r>
          </w:p>
        </w:tc>
      </w:tr>
      <w:tr w:rsidR="00616B3B" w:rsidRPr="00FC6178" w14:paraId="6060852F" w14:textId="77777777" w:rsidTr="00210B0F">
        <w:trPr>
          <w:trHeight w:val="300"/>
        </w:trPr>
        <w:tc>
          <w:tcPr>
            <w:tcW w:w="1615" w:type="dxa"/>
            <w:hideMark/>
          </w:tcPr>
          <w:p w14:paraId="4ED46C48" w14:textId="77777777" w:rsidR="00616B3B" w:rsidRPr="00EF7818" w:rsidRDefault="00616B3B" w:rsidP="00616B3B">
            <w:pPr>
              <w:rPr>
                <w:rFonts w:ascii="Arial" w:hAnsi="Arial" w:cs="Arial"/>
                <w:sz w:val="16"/>
                <w:szCs w:val="16"/>
              </w:rPr>
            </w:pPr>
            <w:r w:rsidRPr="00EF7818">
              <w:rPr>
                <w:rFonts w:ascii="Arial" w:hAnsi="Arial" w:cs="Arial"/>
                <w:sz w:val="16"/>
                <w:szCs w:val="16"/>
              </w:rPr>
              <w:t> </w:t>
            </w:r>
          </w:p>
        </w:tc>
        <w:tc>
          <w:tcPr>
            <w:tcW w:w="1350" w:type="dxa"/>
            <w:hideMark/>
          </w:tcPr>
          <w:p w14:paraId="464AE3D1" w14:textId="77777777" w:rsidR="00616B3B" w:rsidRPr="00EF7818" w:rsidRDefault="00616B3B" w:rsidP="00616B3B">
            <w:pPr>
              <w:rPr>
                <w:rFonts w:ascii="Arial" w:hAnsi="Arial" w:cs="Arial"/>
                <w:sz w:val="16"/>
                <w:szCs w:val="16"/>
              </w:rPr>
            </w:pPr>
            <w:r w:rsidRPr="00EF7818">
              <w:rPr>
                <w:rFonts w:ascii="Arial" w:hAnsi="Arial" w:cs="Arial"/>
                <w:sz w:val="16"/>
                <w:szCs w:val="16"/>
              </w:rPr>
              <w:t>weight</w:t>
            </w:r>
          </w:p>
        </w:tc>
        <w:tc>
          <w:tcPr>
            <w:tcW w:w="2520" w:type="dxa"/>
            <w:hideMark/>
          </w:tcPr>
          <w:p w14:paraId="4212A4B7" w14:textId="77777777" w:rsidR="00616B3B" w:rsidRPr="00EF7818" w:rsidRDefault="00616B3B" w:rsidP="00616B3B">
            <w:pPr>
              <w:rPr>
                <w:rFonts w:ascii="Arial" w:hAnsi="Arial" w:cs="Arial"/>
                <w:sz w:val="16"/>
                <w:szCs w:val="16"/>
              </w:rPr>
            </w:pPr>
            <w:r w:rsidRPr="00EF7818">
              <w:rPr>
                <w:rFonts w:ascii="Arial" w:hAnsi="Arial" w:cs="Arial"/>
                <w:sz w:val="16"/>
                <w:szCs w:val="16"/>
              </w:rPr>
              <w:t> </w:t>
            </w:r>
          </w:p>
        </w:tc>
        <w:tc>
          <w:tcPr>
            <w:tcW w:w="810" w:type="dxa"/>
            <w:hideMark/>
          </w:tcPr>
          <w:p w14:paraId="6045C783" w14:textId="77777777" w:rsidR="00616B3B" w:rsidRPr="00EF7818" w:rsidRDefault="00616B3B" w:rsidP="00616B3B">
            <w:pPr>
              <w:rPr>
                <w:rFonts w:ascii="Arial" w:hAnsi="Arial" w:cs="Arial"/>
                <w:sz w:val="16"/>
                <w:szCs w:val="16"/>
              </w:rPr>
            </w:pPr>
            <w:r w:rsidRPr="00EF7818">
              <w:rPr>
                <w:rFonts w:ascii="Arial" w:hAnsi="Arial" w:cs="Arial"/>
                <w:sz w:val="16"/>
                <w:szCs w:val="16"/>
              </w:rPr>
              <w:t>30</w:t>
            </w:r>
          </w:p>
        </w:tc>
        <w:tc>
          <w:tcPr>
            <w:tcW w:w="990" w:type="dxa"/>
            <w:hideMark/>
          </w:tcPr>
          <w:p w14:paraId="7003CDEB" w14:textId="77777777" w:rsidR="00616B3B" w:rsidRPr="00EF7818" w:rsidRDefault="00616B3B" w:rsidP="00616B3B">
            <w:pPr>
              <w:rPr>
                <w:rFonts w:ascii="Arial" w:hAnsi="Arial" w:cs="Arial"/>
                <w:sz w:val="16"/>
                <w:szCs w:val="16"/>
              </w:rPr>
            </w:pPr>
            <w:r w:rsidRPr="00EF7818">
              <w:rPr>
                <w:rFonts w:ascii="Arial" w:hAnsi="Arial" w:cs="Arial"/>
                <w:sz w:val="16"/>
                <w:szCs w:val="16"/>
              </w:rPr>
              <w:t>Always</w:t>
            </w:r>
          </w:p>
        </w:tc>
        <w:tc>
          <w:tcPr>
            <w:tcW w:w="2790" w:type="dxa"/>
            <w:hideMark/>
          </w:tcPr>
          <w:p w14:paraId="5CFFAEB3" w14:textId="7AD37963" w:rsidR="00616B3B" w:rsidRPr="00EF7818" w:rsidRDefault="00616B3B" w:rsidP="00616B3B">
            <w:pPr>
              <w:rPr>
                <w:rFonts w:ascii="Arial" w:hAnsi="Arial" w:cs="Arial"/>
                <w:sz w:val="16"/>
                <w:szCs w:val="16"/>
              </w:rPr>
            </w:pPr>
            <w:r>
              <w:rPr>
                <w:rFonts w:ascii="Arial" w:hAnsi="Arial" w:cs="Arial"/>
                <w:sz w:val="16"/>
                <w:szCs w:val="16"/>
              </w:rPr>
              <w:t>Weight applied for this scoring dimension</w:t>
            </w:r>
          </w:p>
        </w:tc>
        <w:tc>
          <w:tcPr>
            <w:tcW w:w="3060" w:type="dxa"/>
            <w:hideMark/>
          </w:tcPr>
          <w:p w14:paraId="57DDEC75" w14:textId="6C0B511C" w:rsidR="00616B3B" w:rsidRPr="00EF7818" w:rsidRDefault="00616B3B" w:rsidP="00616B3B">
            <w:pPr>
              <w:rPr>
                <w:rFonts w:ascii="Arial" w:hAnsi="Arial" w:cs="Arial"/>
                <w:sz w:val="16"/>
                <w:szCs w:val="16"/>
              </w:rPr>
            </w:pPr>
            <w:r w:rsidRPr="00EE5B36">
              <w:rPr>
                <w:rFonts w:ascii="Arial" w:hAnsi="Arial" w:cs="Arial"/>
                <w:sz w:val="16"/>
                <w:szCs w:val="16"/>
              </w:rPr>
              <w:t>Float</w:t>
            </w:r>
          </w:p>
        </w:tc>
        <w:tc>
          <w:tcPr>
            <w:tcW w:w="1255" w:type="dxa"/>
            <w:hideMark/>
          </w:tcPr>
          <w:p w14:paraId="77C51FC3" w14:textId="77777777" w:rsidR="00616B3B" w:rsidRPr="00EF7818" w:rsidRDefault="00616B3B" w:rsidP="00616B3B">
            <w:pPr>
              <w:rPr>
                <w:rFonts w:ascii="Arial" w:hAnsi="Arial" w:cs="Arial"/>
                <w:sz w:val="16"/>
                <w:szCs w:val="16"/>
              </w:rPr>
            </w:pPr>
            <w:r w:rsidRPr="00EF7818">
              <w:rPr>
                <w:rFonts w:ascii="Arial" w:hAnsi="Arial" w:cs="Arial"/>
                <w:sz w:val="16"/>
                <w:szCs w:val="16"/>
              </w:rPr>
              <w:t>xsd:float</w:t>
            </w:r>
          </w:p>
        </w:tc>
      </w:tr>
      <w:tr w:rsidR="00616B3B" w:rsidRPr="00FC6178" w14:paraId="5AD319B8" w14:textId="77777777" w:rsidTr="00616B3B">
        <w:trPr>
          <w:trHeight w:val="557"/>
        </w:trPr>
        <w:tc>
          <w:tcPr>
            <w:tcW w:w="1615" w:type="dxa"/>
          </w:tcPr>
          <w:p w14:paraId="4533D883" w14:textId="77777777" w:rsidR="00616B3B" w:rsidRPr="00EF7818" w:rsidRDefault="00616B3B" w:rsidP="00616B3B">
            <w:pPr>
              <w:rPr>
                <w:rFonts w:ascii="Arial" w:hAnsi="Arial" w:cs="Arial"/>
                <w:sz w:val="16"/>
                <w:szCs w:val="16"/>
              </w:rPr>
            </w:pPr>
          </w:p>
        </w:tc>
        <w:tc>
          <w:tcPr>
            <w:tcW w:w="1350" w:type="dxa"/>
          </w:tcPr>
          <w:p w14:paraId="7105F6F3" w14:textId="13404AB5" w:rsidR="00616B3B" w:rsidRPr="00EF7818" w:rsidRDefault="00616B3B" w:rsidP="00616B3B">
            <w:pPr>
              <w:rPr>
                <w:rFonts w:ascii="Arial" w:hAnsi="Arial" w:cs="Arial"/>
                <w:sz w:val="16"/>
                <w:szCs w:val="16"/>
              </w:rPr>
            </w:pPr>
            <w:r>
              <w:rPr>
                <w:rFonts w:ascii="Arial" w:hAnsi="Arial" w:cs="Arial"/>
                <w:sz w:val="16"/>
                <w:szCs w:val="16"/>
              </w:rPr>
              <w:t>dimension</w:t>
            </w:r>
          </w:p>
        </w:tc>
        <w:tc>
          <w:tcPr>
            <w:tcW w:w="2520" w:type="dxa"/>
          </w:tcPr>
          <w:p w14:paraId="0CDFAE8F" w14:textId="77777777" w:rsidR="00616B3B" w:rsidRPr="00EF7818" w:rsidRDefault="00616B3B" w:rsidP="00616B3B">
            <w:pPr>
              <w:rPr>
                <w:rFonts w:ascii="Arial" w:hAnsi="Arial" w:cs="Arial"/>
                <w:sz w:val="16"/>
                <w:szCs w:val="16"/>
              </w:rPr>
            </w:pPr>
          </w:p>
        </w:tc>
        <w:tc>
          <w:tcPr>
            <w:tcW w:w="810" w:type="dxa"/>
          </w:tcPr>
          <w:p w14:paraId="7C38552C" w14:textId="029A8AE3" w:rsidR="00616B3B" w:rsidRPr="00EF7818" w:rsidRDefault="00616B3B" w:rsidP="00616B3B">
            <w:pPr>
              <w:rPr>
                <w:rFonts w:ascii="Arial" w:hAnsi="Arial" w:cs="Arial"/>
                <w:sz w:val="16"/>
                <w:szCs w:val="16"/>
              </w:rPr>
            </w:pPr>
            <w:r>
              <w:rPr>
                <w:rFonts w:ascii="Arial" w:hAnsi="Arial" w:cs="Arial"/>
                <w:sz w:val="16"/>
                <w:szCs w:val="16"/>
              </w:rPr>
              <w:t>200</w:t>
            </w:r>
          </w:p>
        </w:tc>
        <w:tc>
          <w:tcPr>
            <w:tcW w:w="990" w:type="dxa"/>
          </w:tcPr>
          <w:p w14:paraId="18288627" w14:textId="2FB48744" w:rsidR="00616B3B" w:rsidRPr="00EF7818" w:rsidRDefault="00616B3B" w:rsidP="00616B3B">
            <w:pPr>
              <w:rPr>
                <w:rFonts w:ascii="Arial" w:hAnsi="Arial" w:cs="Arial"/>
                <w:sz w:val="16"/>
                <w:szCs w:val="16"/>
              </w:rPr>
            </w:pPr>
            <w:r>
              <w:rPr>
                <w:rFonts w:ascii="Arial" w:hAnsi="Arial" w:cs="Arial"/>
                <w:sz w:val="16"/>
                <w:szCs w:val="16"/>
              </w:rPr>
              <w:t>Optional</w:t>
            </w:r>
          </w:p>
        </w:tc>
        <w:tc>
          <w:tcPr>
            <w:tcW w:w="2790" w:type="dxa"/>
          </w:tcPr>
          <w:p w14:paraId="65AF41BC" w14:textId="77777777" w:rsidR="00616B3B" w:rsidRPr="00EF7818" w:rsidRDefault="00616B3B" w:rsidP="00616B3B">
            <w:pPr>
              <w:rPr>
                <w:rFonts w:ascii="Arial" w:hAnsi="Arial" w:cs="Arial"/>
                <w:sz w:val="16"/>
                <w:szCs w:val="16"/>
              </w:rPr>
            </w:pPr>
          </w:p>
        </w:tc>
        <w:tc>
          <w:tcPr>
            <w:tcW w:w="3060" w:type="dxa"/>
          </w:tcPr>
          <w:p w14:paraId="0F79B2A6" w14:textId="5ED5ECCD" w:rsidR="00616B3B" w:rsidRPr="00EF7818" w:rsidRDefault="00616B3B" w:rsidP="00616B3B">
            <w:pPr>
              <w:rPr>
                <w:rFonts w:ascii="Arial" w:hAnsi="Arial" w:cs="Arial"/>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1255" w:type="dxa"/>
          </w:tcPr>
          <w:p w14:paraId="4AC74C9E" w14:textId="4FEA60BE" w:rsidR="00616B3B" w:rsidRPr="00EF7818" w:rsidRDefault="00616B3B" w:rsidP="00616B3B">
            <w:pPr>
              <w:rPr>
                <w:rFonts w:ascii="Arial" w:hAnsi="Arial" w:cs="Arial"/>
                <w:sz w:val="16"/>
                <w:szCs w:val="16"/>
              </w:rPr>
            </w:pPr>
            <w:r w:rsidRPr="00EE5B36">
              <w:rPr>
                <w:rFonts w:ascii="Arial" w:hAnsi="Arial" w:cs="Arial"/>
                <w:sz w:val="16"/>
                <w:szCs w:val="16"/>
              </w:rPr>
              <w:t>xsd:token</w:t>
            </w:r>
          </w:p>
        </w:tc>
      </w:tr>
      <w:tr w:rsidR="00616B3B" w:rsidRPr="00FC6178" w14:paraId="05B6C5D9" w14:textId="77777777" w:rsidTr="00210B0F">
        <w:trPr>
          <w:trHeight w:val="1200"/>
        </w:trPr>
        <w:tc>
          <w:tcPr>
            <w:tcW w:w="1615" w:type="dxa"/>
            <w:hideMark/>
          </w:tcPr>
          <w:p w14:paraId="71E233F6" w14:textId="77777777" w:rsidR="00616B3B" w:rsidRPr="00EF7818" w:rsidRDefault="00616B3B" w:rsidP="00616B3B">
            <w:pPr>
              <w:rPr>
                <w:rFonts w:ascii="Arial" w:hAnsi="Arial" w:cs="Arial"/>
                <w:sz w:val="16"/>
                <w:szCs w:val="16"/>
              </w:rPr>
            </w:pPr>
            <w:r w:rsidRPr="00EF7818">
              <w:rPr>
                <w:rFonts w:ascii="Arial" w:hAnsi="Arial" w:cs="Arial"/>
                <w:sz w:val="16"/>
                <w:szCs w:val="16"/>
              </w:rPr>
              <w:t>itemscoreparameter</w:t>
            </w:r>
          </w:p>
        </w:tc>
        <w:tc>
          <w:tcPr>
            <w:tcW w:w="1350" w:type="dxa"/>
            <w:hideMark/>
          </w:tcPr>
          <w:p w14:paraId="0DF0670C" w14:textId="77777777" w:rsidR="00616B3B" w:rsidRPr="00EF7818" w:rsidRDefault="00616B3B" w:rsidP="00616B3B">
            <w:pPr>
              <w:rPr>
                <w:rFonts w:ascii="Arial" w:hAnsi="Arial" w:cs="Arial"/>
                <w:sz w:val="16"/>
                <w:szCs w:val="16"/>
              </w:rPr>
            </w:pPr>
            <w:r w:rsidRPr="00EF7818">
              <w:rPr>
                <w:rFonts w:ascii="Arial" w:hAnsi="Arial" w:cs="Arial"/>
                <w:sz w:val="16"/>
                <w:szCs w:val="16"/>
              </w:rPr>
              <w:t> </w:t>
            </w:r>
          </w:p>
        </w:tc>
        <w:tc>
          <w:tcPr>
            <w:tcW w:w="2520" w:type="dxa"/>
            <w:hideMark/>
          </w:tcPr>
          <w:p w14:paraId="5AADE271" w14:textId="77777777" w:rsidR="00616B3B" w:rsidRPr="00EF7818" w:rsidRDefault="00616B3B" w:rsidP="00616B3B">
            <w:pPr>
              <w:rPr>
                <w:rFonts w:ascii="Arial" w:hAnsi="Arial" w:cs="Arial"/>
                <w:sz w:val="16"/>
                <w:szCs w:val="16"/>
              </w:rPr>
            </w:pPr>
            <w:r w:rsidRPr="00EF7818">
              <w:rPr>
                <w:rFonts w:ascii="Arial" w:hAnsi="Arial" w:cs="Arial"/>
                <w:sz w:val="16"/>
                <w:szCs w:val="16"/>
              </w:rPr>
              <w:t>testspecification:scoring:itempool:testitem:itemscoredimension:itemscoreparameter</w:t>
            </w:r>
          </w:p>
        </w:tc>
        <w:tc>
          <w:tcPr>
            <w:tcW w:w="810" w:type="dxa"/>
            <w:hideMark/>
          </w:tcPr>
          <w:p w14:paraId="5BD4F3E6" w14:textId="77777777" w:rsidR="00616B3B" w:rsidRPr="00EF7818" w:rsidRDefault="00616B3B" w:rsidP="00616B3B">
            <w:pPr>
              <w:rPr>
                <w:rFonts w:ascii="Arial" w:hAnsi="Arial" w:cs="Arial"/>
                <w:sz w:val="16"/>
                <w:szCs w:val="16"/>
              </w:rPr>
            </w:pPr>
            <w:r w:rsidRPr="00EF7818">
              <w:rPr>
                <w:rFonts w:ascii="Arial" w:hAnsi="Arial" w:cs="Arial"/>
                <w:sz w:val="16"/>
                <w:szCs w:val="16"/>
              </w:rPr>
              <w:t> </w:t>
            </w:r>
          </w:p>
        </w:tc>
        <w:tc>
          <w:tcPr>
            <w:tcW w:w="990" w:type="dxa"/>
            <w:hideMark/>
          </w:tcPr>
          <w:p w14:paraId="139D9925" w14:textId="77777777" w:rsidR="00616B3B" w:rsidRPr="00EF7818" w:rsidRDefault="00616B3B" w:rsidP="00616B3B">
            <w:pPr>
              <w:rPr>
                <w:rFonts w:ascii="Arial" w:hAnsi="Arial" w:cs="Arial"/>
                <w:sz w:val="16"/>
                <w:szCs w:val="16"/>
              </w:rPr>
            </w:pPr>
            <w:r w:rsidRPr="00EF7818">
              <w:rPr>
                <w:rFonts w:ascii="Arial" w:hAnsi="Arial" w:cs="Arial"/>
                <w:sz w:val="16"/>
                <w:szCs w:val="16"/>
              </w:rPr>
              <w:t> </w:t>
            </w:r>
          </w:p>
        </w:tc>
        <w:tc>
          <w:tcPr>
            <w:tcW w:w="2790" w:type="dxa"/>
            <w:hideMark/>
          </w:tcPr>
          <w:p w14:paraId="2008EB12" w14:textId="77777777" w:rsidR="00616B3B" w:rsidRPr="00EF7818" w:rsidRDefault="00616B3B" w:rsidP="00616B3B">
            <w:pPr>
              <w:rPr>
                <w:rFonts w:ascii="Arial" w:hAnsi="Arial" w:cs="Arial"/>
                <w:sz w:val="16"/>
                <w:szCs w:val="16"/>
              </w:rPr>
            </w:pPr>
            <w:r w:rsidRPr="00EF7818">
              <w:rPr>
                <w:rFonts w:ascii="Arial" w:hAnsi="Arial" w:cs="Arial"/>
                <w:sz w:val="16"/>
                <w:szCs w:val="16"/>
              </w:rPr>
              <w:t> </w:t>
            </w:r>
          </w:p>
        </w:tc>
        <w:tc>
          <w:tcPr>
            <w:tcW w:w="3060" w:type="dxa"/>
            <w:hideMark/>
          </w:tcPr>
          <w:p w14:paraId="112EE816" w14:textId="77777777" w:rsidR="00616B3B" w:rsidRPr="00EF7818" w:rsidRDefault="00616B3B" w:rsidP="00616B3B">
            <w:pPr>
              <w:rPr>
                <w:rFonts w:ascii="Arial" w:hAnsi="Arial" w:cs="Arial"/>
                <w:sz w:val="16"/>
                <w:szCs w:val="16"/>
              </w:rPr>
            </w:pPr>
            <w:r w:rsidRPr="00EF7818">
              <w:rPr>
                <w:rFonts w:ascii="Arial" w:hAnsi="Arial" w:cs="Arial"/>
                <w:sz w:val="16"/>
                <w:szCs w:val="16"/>
              </w:rPr>
              <w:t> </w:t>
            </w:r>
          </w:p>
        </w:tc>
        <w:tc>
          <w:tcPr>
            <w:tcW w:w="1255" w:type="dxa"/>
            <w:hideMark/>
          </w:tcPr>
          <w:p w14:paraId="4F8A3F9A" w14:textId="77777777" w:rsidR="00616B3B" w:rsidRPr="00EF7818" w:rsidRDefault="00616B3B" w:rsidP="00616B3B">
            <w:pPr>
              <w:rPr>
                <w:rFonts w:ascii="Arial" w:hAnsi="Arial" w:cs="Arial"/>
                <w:sz w:val="16"/>
                <w:szCs w:val="16"/>
              </w:rPr>
            </w:pPr>
            <w:r w:rsidRPr="00EF7818">
              <w:rPr>
                <w:rFonts w:ascii="Arial" w:hAnsi="Arial" w:cs="Arial"/>
                <w:sz w:val="16"/>
                <w:szCs w:val="16"/>
              </w:rPr>
              <w:t> </w:t>
            </w:r>
          </w:p>
        </w:tc>
      </w:tr>
      <w:tr w:rsidR="00A9440B" w:rsidRPr="00FC6178" w14:paraId="61620169" w14:textId="77777777" w:rsidTr="00210B0F">
        <w:trPr>
          <w:trHeight w:val="600"/>
        </w:trPr>
        <w:tc>
          <w:tcPr>
            <w:tcW w:w="1615" w:type="dxa"/>
            <w:hideMark/>
          </w:tcPr>
          <w:p w14:paraId="4FD0D393" w14:textId="77777777" w:rsidR="00A9440B" w:rsidRPr="00EF7818" w:rsidRDefault="00A9440B" w:rsidP="00A9440B">
            <w:pPr>
              <w:rPr>
                <w:rFonts w:ascii="Arial" w:hAnsi="Arial" w:cs="Arial"/>
                <w:sz w:val="16"/>
                <w:szCs w:val="16"/>
              </w:rPr>
            </w:pPr>
            <w:r w:rsidRPr="00EF7818">
              <w:rPr>
                <w:rFonts w:ascii="Arial" w:hAnsi="Arial" w:cs="Arial"/>
                <w:sz w:val="16"/>
                <w:szCs w:val="16"/>
              </w:rPr>
              <w:t> </w:t>
            </w:r>
          </w:p>
        </w:tc>
        <w:tc>
          <w:tcPr>
            <w:tcW w:w="1350" w:type="dxa"/>
            <w:hideMark/>
          </w:tcPr>
          <w:p w14:paraId="19517BA8" w14:textId="77777777" w:rsidR="00A9440B" w:rsidRPr="00EF7818" w:rsidRDefault="00A9440B" w:rsidP="00A9440B">
            <w:pPr>
              <w:rPr>
                <w:rFonts w:ascii="Arial" w:hAnsi="Arial" w:cs="Arial"/>
                <w:sz w:val="16"/>
                <w:szCs w:val="16"/>
              </w:rPr>
            </w:pPr>
            <w:r w:rsidRPr="00EF7818">
              <w:rPr>
                <w:rFonts w:ascii="Arial" w:hAnsi="Arial" w:cs="Arial"/>
                <w:sz w:val="16"/>
                <w:szCs w:val="16"/>
              </w:rPr>
              <w:t>measurementparameter</w:t>
            </w:r>
          </w:p>
        </w:tc>
        <w:tc>
          <w:tcPr>
            <w:tcW w:w="2520" w:type="dxa"/>
            <w:hideMark/>
          </w:tcPr>
          <w:p w14:paraId="660199EC" w14:textId="77777777" w:rsidR="00A9440B" w:rsidRPr="00EF7818" w:rsidRDefault="00A9440B" w:rsidP="00A9440B">
            <w:pPr>
              <w:rPr>
                <w:rFonts w:ascii="Arial" w:hAnsi="Arial" w:cs="Arial"/>
                <w:sz w:val="16"/>
                <w:szCs w:val="16"/>
              </w:rPr>
            </w:pPr>
            <w:r w:rsidRPr="00EF7818">
              <w:rPr>
                <w:rFonts w:ascii="Arial" w:hAnsi="Arial" w:cs="Arial"/>
                <w:sz w:val="16"/>
                <w:szCs w:val="16"/>
              </w:rPr>
              <w:t> </w:t>
            </w:r>
          </w:p>
        </w:tc>
        <w:tc>
          <w:tcPr>
            <w:tcW w:w="810" w:type="dxa"/>
            <w:hideMark/>
          </w:tcPr>
          <w:p w14:paraId="667ACDEC" w14:textId="77777777" w:rsidR="00A9440B" w:rsidRPr="00EF7818" w:rsidRDefault="00A9440B" w:rsidP="00A9440B">
            <w:pPr>
              <w:rPr>
                <w:rFonts w:ascii="Arial" w:hAnsi="Arial" w:cs="Arial"/>
                <w:sz w:val="16"/>
                <w:szCs w:val="16"/>
              </w:rPr>
            </w:pPr>
            <w:r w:rsidRPr="00EF7818">
              <w:rPr>
                <w:rFonts w:ascii="Arial" w:hAnsi="Arial" w:cs="Arial"/>
                <w:sz w:val="16"/>
                <w:szCs w:val="16"/>
              </w:rPr>
              <w:t>50</w:t>
            </w:r>
          </w:p>
        </w:tc>
        <w:tc>
          <w:tcPr>
            <w:tcW w:w="990" w:type="dxa"/>
            <w:hideMark/>
          </w:tcPr>
          <w:p w14:paraId="103AB2C0" w14:textId="77777777" w:rsidR="00A9440B" w:rsidRPr="00EF7818" w:rsidRDefault="00A9440B" w:rsidP="00A9440B">
            <w:pPr>
              <w:rPr>
                <w:rFonts w:ascii="Arial" w:hAnsi="Arial" w:cs="Arial"/>
                <w:sz w:val="16"/>
                <w:szCs w:val="16"/>
              </w:rPr>
            </w:pPr>
            <w:r w:rsidRPr="00EF7818">
              <w:rPr>
                <w:rFonts w:ascii="Arial" w:hAnsi="Arial" w:cs="Arial"/>
                <w:sz w:val="16"/>
                <w:szCs w:val="16"/>
              </w:rPr>
              <w:t>Always</w:t>
            </w:r>
          </w:p>
        </w:tc>
        <w:tc>
          <w:tcPr>
            <w:tcW w:w="2790" w:type="dxa"/>
            <w:hideMark/>
          </w:tcPr>
          <w:p w14:paraId="36E82553" w14:textId="0D7BC9A6" w:rsidR="00A9440B" w:rsidRPr="00EF7818" w:rsidRDefault="00A9440B" w:rsidP="00A9440B">
            <w:pPr>
              <w:rPr>
                <w:rFonts w:ascii="Arial" w:hAnsi="Arial" w:cs="Arial"/>
                <w:sz w:val="16"/>
                <w:szCs w:val="16"/>
              </w:rPr>
            </w:pPr>
            <w:r>
              <w:rPr>
                <w:rFonts w:ascii="Arial" w:hAnsi="Arial" w:cs="Arial"/>
                <w:sz w:val="16"/>
                <w:szCs w:val="16"/>
              </w:rPr>
              <w:t>Defines which parameter this value will be used for.</w:t>
            </w:r>
          </w:p>
        </w:tc>
        <w:tc>
          <w:tcPr>
            <w:tcW w:w="3060" w:type="dxa"/>
            <w:hideMark/>
          </w:tcPr>
          <w:p w14:paraId="02ECB620" w14:textId="7C10C423" w:rsidR="00A9440B" w:rsidRPr="00EF7818" w:rsidRDefault="00A9440B" w:rsidP="00A9440B">
            <w:pPr>
              <w:rPr>
                <w:rFonts w:ascii="Arial" w:hAnsi="Arial" w:cs="Arial"/>
                <w:sz w:val="16"/>
                <w:szCs w:val="16"/>
              </w:rPr>
            </w:pPr>
            <w:r w:rsidRPr="00EE5B36">
              <w:rPr>
                <w:rFonts w:ascii="Arial" w:hAnsi="Arial" w:cs="Arial"/>
                <w:sz w:val="16"/>
                <w:szCs w:val="16"/>
              </w:rPr>
              <w:t>a, b, c, b0, b1</w:t>
            </w:r>
          </w:p>
        </w:tc>
        <w:tc>
          <w:tcPr>
            <w:tcW w:w="1255" w:type="dxa"/>
            <w:hideMark/>
          </w:tcPr>
          <w:p w14:paraId="4E139C5A" w14:textId="77777777" w:rsidR="00A9440B" w:rsidRPr="00EF7818" w:rsidRDefault="00A9440B" w:rsidP="00A9440B">
            <w:pPr>
              <w:rPr>
                <w:rFonts w:ascii="Arial" w:hAnsi="Arial" w:cs="Arial"/>
                <w:sz w:val="16"/>
                <w:szCs w:val="16"/>
              </w:rPr>
            </w:pPr>
            <w:r w:rsidRPr="00EF7818">
              <w:rPr>
                <w:rFonts w:ascii="Arial" w:hAnsi="Arial" w:cs="Arial"/>
                <w:sz w:val="16"/>
                <w:szCs w:val="16"/>
              </w:rPr>
              <w:t>xsd:token</w:t>
            </w:r>
          </w:p>
        </w:tc>
      </w:tr>
      <w:tr w:rsidR="00A9440B" w:rsidRPr="00FC6178" w14:paraId="0DA48273" w14:textId="77777777" w:rsidTr="00210B0F">
        <w:trPr>
          <w:trHeight w:val="900"/>
        </w:trPr>
        <w:tc>
          <w:tcPr>
            <w:tcW w:w="1615" w:type="dxa"/>
            <w:hideMark/>
          </w:tcPr>
          <w:p w14:paraId="07DD0C63" w14:textId="77777777" w:rsidR="00A9440B" w:rsidRPr="00EF7818" w:rsidRDefault="00A9440B" w:rsidP="00A9440B">
            <w:pPr>
              <w:rPr>
                <w:rFonts w:ascii="Arial" w:hAnsi="Arial" w:cs="Arial"/>
                <w:sz w:val="16"/>
                <w:szCs w:val="16"/>
              </w:rPr>
            </w:pPr>
            <w:r w:rsidRPr="00EF7818">
              <w:rPr>
                <w:rFonts w:ascii="Arial" w:hAnsi="Arial" w:cs="Arial"/>
                <w:sz w:val="16"/>
                <w:szCs w:val="16"/>
              </w:rPr>
              <w:t> </w:t>
            </w:r>
          </w:p>
        </w:tc>
        <w:tc>
          <w:tcPr>
            <w:tcW w:w="1350" w:type="dxa"/>
            <w:hideMark/>
          </w:tcPr>
          <w:p w14:paraId="4630F361" w14:textId="77777777" w:rsidR="00A9440B" w:rsidRPr="00EF7818" w:rsidRDefault="00A9440B" w:rsidP="00A9440B">
            <w:pPr>
              <w:rPr>
                <w:rFonts w:ascii="Arial" w:hAnsi="Arial" w:cs="Arial"/>
                <w:sz w:val="16"/>
                <w:szCs w:val="16"/>
              </w:rPr>
            </w:pPr>
            <w:r w:rsidRPr="00EF7818">
              <w:rPr>
                <w:rFonts w:ascii="Arial" w:hAnsi="Arial" w:cs="Arial"/>
                <w:sz w:val="16"/>
                <w:szCs w:val="16"/>
              </w:rPr>
              <w:t>value</w:t>
            </w:r>
          </w:p>
        </w:tc>
        <w:tc>
          <w:tcPr>
            <w:tcW w:w="2520" w:type="dxa"/>
            <w:hideMark/>
          </w:tcPr>
          <w:p w14:paraId="5EF599AB" w14:textId="77777777" w:rsidR="00A9440B" w:rsidRPr="00EF7818" w:rsidRDefault="00A9440B" w:rsidP="00A9440B">
            <w:pPr>
              <w:rPr>
                <w:rFonts w:ascii="Arial" w:hAnsi="Arial" w:cs="Arial"/>
                <w:sz w:val="16"/>
                <w:szCs w:val="16"/>
              </w:rPr>
            </w:pPr>
            <w:r w:rsidRPr="00EF7818">
              <w:rPr>
                <w:rFonts w:ascii="Arial" w:hAnsi="Arial" w:cs="Arial"/>
                <w:sz w:val="16"/>
                <w:szCs w:val="16"/>
              </w:rPr>
              <w:t> </w:t>
            </w:r>
          </w:p>
        </w:tc>
        <w:tc>
          <w:tcPr>
            <w:tcW w:w="810" w:type="dxa"/>
            <w:hideMark/>
          </w:tcPr>
          <w:p w14:paraId="0F150F43" w14:textId="77777777" w:rsidR="00A9440B" w:rsidRPr="00EF7818" w:rsidRDefault="00A9440B" w:rsidP="00A9440B">
            <w:pPr>
              <w:rPr>
                <w:rFonts w:ascii="Arial" w:hAnsi="Arial" w:cs="Arial"/>
                <w:sz w:val="16"/>
                <w:szCs w:val="16"/>
              </w:rPr>
            </w:pPr>
            <w:r w:rsidRPr="00EF7818">
              <w:rPr>
                <w:rFonts w:ascii="Arial" w:hAnsi="Arial" w:cs="Arial"/>
                <w:sz w:val="16"/>
                <w:szCs w:val="16"/>
              </w:rPr>
              <w:t>30</w:t>
            </w:r>
          </w:p>
        </w:tc>
        <w:tc>
          <w:tcPr>
            <w:tcW w:w="990" w:type="dxa"/>
            <w:hideMark/>
          </w:tcPr>
          <w:p w14:paraId="35F74486" w14:textId="77777777" w:rsidR="00A9440B" w:rsidRPr="00EF7818" w:rsidRDefault="00A9440B" w:rsidP="00A9440B">
            <w:pPr>
              <w:rPr>
                <w:rFonts w:ascii="Arial" w:hAnsi="Arial" w:cs="Arial"/>
                <w:sz w:val="16"/>
                <w:szCs w:val="16"/>
              </w:rPr>
            </w:pPr>
            <w:r w:rsidRPr="00EF7818">
              <w:rPr>
                <w:rFonts w:ascii="Arial" w:hAnsi="Arial" w:cs="Arial"/>
                <w:sz w:val="16"/>
                <w:szCs w:val="16"/>
              </w:rPr>
              <w:t>Always</w:t>
            </w:r>
          </w:p>
        </w:tc>
        <w:tc>
          <w:tcPr>
            <w:tcW w:w="2790" w:type="dxa"/>
            <w:hideMark/>
          </w:tcPr>
          <w:p w14:paraId="6A0C9195" w14:textId="28F714BF" w:rsidR="00A9440B" w:rsidRPr="00EF7818" w:rsidRDefault="00A9440B" w:rsidP="00A9440B">
            <w:pPr>
              <w:rPr>
                <w:rFonts w:ascii="Arial" w:hAnsi="Arial" w:cs="Arial"/>
                <w:sz w:val="16"/>
                <w:szCs w:val="16"/>
              </w:rPr>
            </w:pPr>
            <w:r>
              <w:rPr>
                <w:rFonts w:ascii="Arial" w:hAnsi="Arial" w:cs="Arial"/>
                <w:sz w:val="16"/>
                <w:szCs w:val="16"/>
              </w:rPr>
              <w:t>Paramter value used in the scoring model</w:t>
            </w:r>
          </w:p>
        </w:tc>
        <w:tc>
          <w:tcPr>
            <w:tcW w:w="3060" w:type="dxa"/>
            <w:hideMark/>
          </w:tcPr>
          <w:p w14:paraId="7F39F736" w14:textId="1BB2075D" w:rsidR="00A9440B" w:rsidRPr="00EF7818" w:rsidRDefault="00A9440B" w:rsidP="00A9440B">
            <w:pPr>
              <w:rPr>
                <w:rFonts w:ascii="Arial" w:hAnsi="Arial" w:cs="Arial"/>
                <w:sz w:val="16"/>
                <w:szCs w:val="16"/>
              </w:rPr>
            </w:pPr>
            <w:r w:rsidRPr="00EE5B36">
              <w:rPr>
                <w:rFonts w:ascii="Arial" w:hAnsi="Arial" w:cs="Arial"/>
                <w:sz w:val="16"/>
                <w:szCs w:val="16"/>
              </w:rPr>
              <w:t>Float</w:t>
            </w:r>
          </w:p>
        </w:tc>
        <w:tc>
          <w:tcPr>
            <w:tcW w:w="1255" w:type="dxa"/>
            <w:hideMark/>
          </w:tcPr>
          <w:p w14:paraId="6DCDDD02" w14:textId="77777777" w:rsidR="00A9440B" w:rsidRPr="00EF7818" w:rsidRDefault="00A9440B" w:rsidP="00A9440B">
            <w:pPr>
              <w:rPr>
                <w:rFonts w:ascii="Arial" w:hAnsi="Arial" w:cs="Arial"/>
                <w:sz w:val="16"/>
                <w:szCs w:val="16"/>
              </w:rPr>
            </w:pPr>
            <w:r w:rsidRPr="00EF7818">
              <w:rPr>
                <w:rFonts w:ascii="Arial" w:hAnsi="Arial" w:cs="Arial"/>
                <w:sz w:val="16"/>
                <w:szCs w:val="16"/>
              </w:rPr>
              <w:t>xsd:float</w:t>
            </w:r>
          </w:p>
        </w:tc>
      </w:tr>
      <w:tr w:rsidR="00616B3B" w:rsidRPr="00FC6178" w14:paraId="22C74321" w14:textId="77777777" w:rsidTr="00210B0F">
        <w:trPr>
          <w:trHeight w:val="600"/>
        </w:trPr>
        <w:tc>
          <w:tcPr>
            <w:tcW w:w="1615" w:type="dxa"/>
            <w:hideMark/>
          </w:tcPr>
          <w:p w14:paraId="7B2D3ED4" w14:textId="77777777" w:rsidR="00616B3B" w:rsidRPr="00EF7818" w:rsidRDefault="00616B3B" w:rsidP="00616B3B">
            <w:pPr>
              <w:rPr>
                <w:rFonts w:ascii="Arial" w:hAnsi="Arial" w:cs="Arial"/>
                <w:sz w:val="16"/>
                <w:szCs w:val="16"/>
              </w:rPr>
            </w:pPr>
            <w:r w:rsidRPr="00EF7818">
              <w:rPr>
                <w:rFonts w:ascii="Arial" w:hAnsi="Arial" w:cs="Arial"/>
                <w:sz w:val="16"/>
                <w:szCs w:val="16"/>
              </w:rPr>
              <w:t>testform</w:t>
            </w:r>
          </w:p>
        </w:tc>
        <w:tc>
          <w:tcPr>
            <w:tcW w:w="1350" w:type="dxa"/>
            <w:hideMark/>
          </w:tcPr>
          <w:p w14:paraId="11D04F0B" w14:textId="77777777" w:rsidR="00616B3B" w:rsidRPr="00EF7818" w:rsidRDefault="00616B3B" w:rsidP="00616B3B">
            <w:pPr>
              <w:rPr>
                <w:rFonts w:ascii="Arial" w:hAnsi="Arial" w:cs="Arial"/>
                <w:sz w:val="16"/>
                <w:szCs w:val="16"/>
              </w:rPr>
            </w:pPr>
            <w:r w:rsidRPr="00EF7818">
              <w:rPr>
                <w:rFonts w:ascii="Arial" w:hAnsi="Arial" w:cs="Arial"/>
                <w:sz w:val="16"/>
                <w:szCs w:val="16"/>
              </w:rPr>
              <w:t> </w:t>
            </w:r>
          </w:p>
        </w:tc>
        <w:tc>
          <w:tcPr>
            <w:tcW w:w="2520" w:type="dxa"/>
            <w:hideMark/>
          </w:tcPr>
          <w:p w14:paraId="7F750E91" w14:textId="77777777" w:rsidR="00616B3B" w:rsidRPr="00EF7818" w:rsidRDefault="00616B3B" w:rsidP="00616B3B">
            <w:pPr>
              <w:rPr>
                <w:rFonts w:ascii="Arial" w:hAnsi="Arial" w:cs="Arial"/>
                <w:sz w:val="16"/>
                <w:szCs w:val="16"/>
              </w:rPr>
            </w:pPr>
            <w:r w:rsidRPr="00EF7818">
              <w:rPr>
                <w:rFonts w:ascii="Arial" w:hAnsi="Arial" w:cs="Arial"/>
                <w:sz w:val="16"/>
                <w:szCs w:val="16"/>
              </w:rPr>
              <w:t>testspecification:scoring:testform</w:t>
            </w:r>
          </w:p>
        </w:tc>
        <w:tc>
          <w:tcPr>
            <w:tcW w:w="810" w:type="dxa"/>
            <w:hideMark/>
          </w:tcPr>
          <w:p w14:paraId="48BCCC02" w14:textId="77777777" w:rsidR="00616B3B" w:rsidRPr="00EF7818" w:rsidRDefault="00616B3B" w:rsidP="00616B3B">
            <w:pPr>
              <w:rPr>
                <w:rFonts w:ascii="Arial" w:hAnsi="Arial" w:cs="Arial"/>
                <w:sz w:val="16"/>
                <w:szCs w:val="16"/>
              </w:rPr>
            </w:pPr>
            <w:r w:rsidRPr="00EF7818">
              <w:rPr>
                <w:rFonts w:ascii="Arial" w:hAnsi="Arial" w:cs="Arial"/>
                <w:sz w:val="16"/>
                <w:szCs w:val="16"/>
              </w:rPr>
              <w:t> </w:t>
            </w:r>
          </w:p>
        </w:tc>
        <w:tc>
          <w:tcPr>
            <w:tcW w:w="990" w:type="dxa"/>
            <w:hideMark/>
          </w:tcPr>
          <w:p w14:paraId="0DEB41F8" w14:textId="53D7EAC8" w:rsidR="00616B3B" w:rsidRPr="00EF7818" w:rsidRDefault="00A9440B" w:rsidP="00616B3B">
            <w:pPr>
              <w:rPr>
                <w:rFonts w:ascii="Arial" w:hAnsi="Arial" w:cs="Arial"/>
                <w:sz w:val="16"/>
                <w:szCs w:val="16"/>
              </w:rPr>
            </w:pPr>
            <w:r w:rsidRPr="00EF7818">
              <w:rPr>
                <w:rFonts w:ascii="Arial" w:hAnsi="Arial" w:cs="Arial"/>
                <w:sz w:val="16"/>
                <w:szCs w:val="16"/>
              </w:rPr>
              <w:t>Required when fixedform</w:t>
            </w:r>
          </w:p>
        </w:tc>
        <w:tc>
          <w:tcPr>
            <w:tcW w:w="2790" w:type="dxa"/>
            <w:hideMark/>
          </w:tcPr>
          <w:p w14:paraId="154E8763" w14:textId="77777777" w:rsidR="00616B3B" w:rsidRPr="00EF7818" w:rsidRDefault="00616B3B" w:rsidP="00616B3B">
            <w:pPr>
              <w:rPr>
                <w:rFonts w:ascii="Arial" w:hAnsi="Arial" w:cs="Arial"/>
                <w:sz w:val="16"/>
                <w:szCs w:val="16"/>
              </w:rPr>
            </w:pPr>
            <w:r w:rsidRPr="00EF7818">
              <w:rPr>
                <w:rFonts w:ascii="Arial" w:hAnsi="Arial" w:cs="Arial"/>
                <w:sz w:val="16"/>
                <w:szCs w:val="16"/>
              </w:rPr>
              <w:t> </w:t>
            </w:r>
          </w:p>
        </w:tc>
        <w:tc>
          <w:tcPr>
            <w:tcW w:w="3060" w:type="dxa"/>
            <w:hideMark/>
          </w:tcPr>
          <w:p w14:paraId="00AC8E9A" w14:textId="77777777" w:rsidR="00616B3B" w:rsidRPr="00EF7818" w:rsidRDefault="00616B3B" w:rsidP="00616B3B">
            <w:pPr>
              <w:rPr>
                <w:rFonts w:ascii="Arial" w:hAnsi="Arial" w:cs="Arial"/>
                <w:sz w:val="16"/>
                <w:szCs w:val="16"/>
              </w:rPr>
            </w:pPr>
            <w:r w:rsidRPr="00EF7818">
              <w:rPr>
                <w:rFonts w:ascii="Arial" w:hAnsi="Arial" w:cs="Arial"/>
                <w:sz w:val="16"/>
                <w:szCs w:val="16"/>
              </w:rPr>
              <w:t> </w:t>
            </w:r>
          </w:p>
        </w:tc>
        <w:tc>
          <w:tcPr>
            <w:tcW w:w="1255" w:type="dxa"/>
            <w:hideMark/>
          </w:tcPr>
          <w:p w14:paraId="76E74ECF" w14:textId="77777777" w:rsidR="00616B3B" w:rsidRPr="00EF7818" w:rsidRDefault="00616B3B" w:rsidP="00616B3B">
            <w:pPr>
              <w:rPr>
                <w:rFonts w:ascii="Arial" w:hAnsi="Arial" w:cs="Arial"/>
                <w:sz w:val="16"/>
                <w:szCs w:val="16"/>
              </w:rPr>
            </w:pPr>
            <w:r w:rsidRPr="00EF7818">
              <w:rPr>
                <w:rFonts w:ascii="Arial" w:hAnsi="Arial" w:cs="Arial"/>
                <w:sz w:val="16"/>
                <w:szCs w:val="16"/>
              </w:rPr>
              <w:t> </w:t>
            </w:r>
          </w:p>
        </w:tc>
      </w:tr>
      <w:tr w:rsidR="00616B3B" w:rsidRPr="00FC6178" w14:paraId="17DEB995" w14:textId="77777777" w:rsidTr="00210B0F">
        <w:trPr>
          <w:trHeight w:val="1200"/>
        </w:trPr>
        <w:tc>
          <w:tcPr>
            <w:tcW w:w="1615" w:type="dxa"/>
            <w:hideMark/>
          </w:tcPr>
          <w:p w14:paraId="5167059B" w14:textId="77777777" w:rsidR="00616B3B" w:rsidRPr="00EF7818" w:rsidRDefault="00616B3B" w:rsidP="00616B3B">
            <w:pPr>
              <w:rPr>
                <w:rFonts w:ascii="Arial" w:hAnsi="Arial" w:cs="Arial"/>
                <w:sz w:val="16"/>
                <w:szCs w:val="16"/>
              </w:rPr>
            </w:pPr>
            <w:r w:rsidRPr="00EF7818">
              <w:rPr>
                <w:rFonts w:ascii="Arial" w:hAnsi="Arial" w:cs="Arial"/>
                <w:sz w:val="16"/>
                <w:szCs w:val="16"/>
              </w:rPr>
              <w:t> </w:t>
            </w:r>
          </w:p>
        </w:tc>
        <w:tc>
          <w:tcPr>
            <w:tcW w:w="1350" w:type="dxa"/>
            <w:hideMark/>
          </w:tcPr>
          <w:p w14:paraId="784EE31F" w14:textId="77777777" w:rsidR="00616B3B" w:rsidRPr="00EF7818" w:rsidRDefault="00616B3B" w:rsidP="00616B3B">
            <w:pPr>
              <w:rPr>
                <w:rFonts w:ascii="Arial" w:hAnsi="Arial" w:cs="Arial"/>
                <w:sz w:val="16"/>
                <w:szCs w:val="16"/>
              </w:rPr>
            </w:pPr>
            <w:r w:rsidRPr="00EF7818">
              <w:rPr>
                <w:rFonts w:ascii="Arial" w:hAnsi="Arial" w:cs="Arial"/>
                <w:sz w:val="16"/>
                <w:szCs w:val="16"/>
              </w:rPr>
              <w:t>length</w:t>
            </w:r>
          </w:p>
        </w:tc>
        <w:tc>
          <w:tcPr>
            <w:tcW w:w="2520" w:type="dxa"/>
            <w:hideMark/>
          </w:tcPr>
          <w:p w14:paraId="056C17F9" w14:textId="77777777" w:rsidR="00616B3B" w:rsidRPr="00EF7818" w:rsidRDefault="00616B3B" w:rsidP="00616B3B">
            <w:pPr>
              <w:rPr>
                <w:rFonts w:ascii="Arial" w:hAnsi="Arial" w:cs="Arial"/>
                <w:sz w:val="16"/>
                <w:szCs w:val="16"/>
              </w:rPr>
            </w:pPr>
            <w:r w:rsidRPr="00EF7818">
              <w:rPr>
                <w:rFonts w:ascii="Arial" w:hAnsi="Arial" w:cs="Arial"/>
                <w:sz w:val="16"/>
                <w:szCs w:val="16"/>
              </w:rPr>
              <w:t> </w:t>
            </w:r>
          </w:p>
        </w:tc>
        <w:tc>
          <w:tcPr>
            <w:tcW w:w="810" w:type="dxa"/>
            <w:hideMark/>
          </w:tcPr>
          <w:p w14:paraId="1EE05ABD" w14:textId="77777777" w:rsidR="00616B3B" w:rsidRPr="00EF7818" w:rsidRDefault="00616B3B" w:rsidP="00616B3B">
            <w:pPr>
              <w:rPr>
                <w:rFonts w:ascii="Arial" w:hAnsi="Arial" w:cs="Arial"/>
                <w:sz w:val="16"/>
                <w:szCs w:val="16"/>
              </w:rPr>
            </w:pPr>
            <w:r w:rsidRPr="00EF7818">
              <w:rPr>
                <w:rFonts w:ascii="Arial" w:hAnsi="Arial" w:cs="Arial"/>
                <w:sz w:val="16"/>
                <w:szCs w:val="16"/>
              </w:rPr>
              <w:t> </w:t>
            </w:r>
          </w:p>
        </w:tc>
        <w:tc>
          <w:tcPr>
            <w:tcW w:w="990" w:type="dxa"/>
            <w:hideMark/>
          </w:tcPr>
          <w:p w14:paraId="2005CFBE" w14:textId="2C03DC85" w:rsidR="00616B3B" w:rsidRPr="00EF7818" w:rsidRDefault="00A9440B" w:rsidP="00616B3B">
            <w:pPr>
              <w:rPr>
                <w:rFonts w:ascii="Arial" w:hAnsi="Arial" w:cs="Arial"/>
                <w:sz w:val="16"/>
                <w:szCs w:val="16"/>
              </w:rPr>
            </w:pPr>
            <w:r>
              <w:rPr>
                <w:rFonts w:ascii="Arial" w:hAnsi="Arial" w:cs="Arial"/>
                <w:sz w:val="16"/>
                <w:szCs w:val="16"/>
              </w:rPr>
              <w:t>Always</w:t>
            </w:r>
          </w:p>
        </w:tc>
        <w:tc>
          <w:tcPr>
            <w:tcW w:w="2790" w:type="dxa"/>
            <w:hideMark/>
          </w:tcPr>
          <w:p w14:paraId="19FF5FA7" w14:textId="77777777" w:rsidR="00616B3B" w:rsidRPr="00EF7818" w:rsidRDefault="00616B3B" w:rsidP="00616B3B">
            <w:pPr>
              <w:rPr>
                <w:rFonts w:ascii="Arial" w:hAnsi="Arial" w:cs="Arial"/>
                <w:sz w:val="16"/>
                <w:szCs w:val="16"/>
              </w:rPr>
            </w:pPr>
            <w:r w:rsidRPr="00EF7818">
              <w:rPr>
                <w:rFonts w:ascii="Arial" w:hAnsi="Arial" w:cs="Arial"/>
                <w:sz w:val="16"/>
                <w:szCs w:val="16"/>
              </w:rPr>
              <w:t>Number of items in this test form</w:t>
            </w:r>
          </w:p>
        </w:tc>
        <w:tc>
          <w:tcPr>
            <w:tcW w:w="3060" w:type="dxa"/>
            <w:hideMark/>
          </w:tcPr>
          <w:p w14:paraId="750542E9" w14:textId="3B58265B" w:rsidR="00616B3B" w:rsidRPr="00EF7818" w:rsidRDefault="00A9440B" w:rsidP="00616B3B">
            <w:pPr>
              <w:rPr>
                <w:rFonts w:ascii="Arial" w:hAnsi="Arial" w:cs="Arial"/>
                <w:sz w:val="16"/>
                <w:szCs w:val="16"/>
              </w:rPr>
            </w:pPr>
            <w:r>
              <w:rPr>
                <w:rFonts w:ascii="Arial" w:hAnsi="Arial" w:cs="Arial"/>
                <w:sz w:val="16"/>
                <w:szCs w:val="16"/>
              </w:rPr>
              <w:t>Integer</w:t>
            </w:r>
            <w:r w:rsidR="00616B3B" w:rsidRPr="00EF7818">
              <w:rPr>
                <w:rFonts w:ascii="Arial" w:hAnsi="Arial" w:cs="Arial"/>
                <w:sz w:val="16"/>
                <w:szCs w:val="16"/>
              </w:rPr>
              <w:t xml:space="preserve"> &gt;= 1</w:t>
            </w:r>
          </w:p>
        </w:tc>
        <w:tc>
          <w:tcPr>
            <w:tcW w:w="1255" w:type="dxa"/>
            <w:hideMark/>
          </w:tcPr>
          <w:p w14:paraId="65E4DC27" w14:textId="77777777" w:rsidR="00616B3B" w:rsidRPr="00EF7818" w:rsidRDefault="00616B3B" w:rsidP="00616B3B">
            <w:pPr>
              <w:rPr>
                <w:rFonts w:ascii="Arial" w:hAnsi="Arial" w:cs="Arial"/>
                <w:sz w:val="16"/>
                <w:szCs w:val="16"/>
              </w:rPr>
            </w:pPr>
            <w:r w:rsidRPr="00EF7818">
              <w:rPr>
                <w:rFonts w:ascii="Arial" w:hAnsi="Arial" w:cs="Arial"/>
                <w:sz w:val="16"/>
                <w:szCs w:val="16"/>
              </w:rPr>
              <w:t>xsd:integer</w:t>
            </w:r>
          </w:p>
        </w:tc>
      </w:tr>
      <w:tr w:rsidR="00616B3B" w:rsidRPr="00FC6178" w14:paraId="3B77E45E" w14:textId="77777777" w:rsidTr="00210B0F">
        <w:trPr>
          <w:trHeight w:val="600"/>
        </w:trPr>
        <w:tc>
          <w:tcPr>
            <w:tcW w:w="1615" w:type="dxa"/>
            <w:hideMark/>
          </w:tcPr>
          <w:p w14:paraId="568254CE" w14:textId="77777777" w:rsidR="00616B3B" w:rsidRPr="00EF7818" w:rsidRDefault="00616B3B" w:rsidP="00616B3B">
            <w:pPr>
              <w:rPr>
                <w:rFonts w:ascii="Arial" w:hAnsi="Arial" w:cs="Arial"/>
                <w:sz w:val="16"/>
                <w:szCs w:val="16"/>
              </w:rPr>
            </w:pPr>
            <w:r w:rsidRPr="00EF7818">
              <w:rPr>
                <w:rFonts w:ascii="Arial" w:hAnsi="Arial" w:cs="Arial"/>
                <w:sz w:val="16"/>
                <w:szCs w:val="16"/>
              </w:rPr>
              <w:t>identifier</w:t>
            </w:r>
          </w:p>
        </w:tc>
        <w:tc>
          <w:tcPr>
            <w:tcW w:w="1350" w:type="dxa"/>
            <w:hideMark/>
          </w:tcPr>
          <w:p w14:paraId="60FC4E35" w14:textId="77777777" w:rsidR="00616B3B" w:rsidRPr="00EF7818" w:rsidRDefault="00616B3B" w:rsidP="00616B3B">
            <w:pPr>
              <w:rPr>
                <w:rFonts w:ascii="Arial" w:hAnsi="Arial" w:cs="Arial"/>
                <w:sz w:val="16"/>
                <w:szCs w:val="16"/>
              </w:rPr>
            </w:pPr>
            <w:r w:rsidRPr="00EF7818">
              <w:rPr>
                <w:rFonts w:ascii="Arial" w:hAnsi="Arial" w:cs="Arial"/>
                <w:sz w:val="16"/>
                <w:szCs w:val="16"/>
              </w:rPr>
              <w:t> </w:t>
            </w:r>
          </w:p>
        </w:tc>
        <w:tc>
          <w:tcPr>
            <w:tcW w:w="2520" w:type="dxa"/>
            <w:hideMark/>
          </w:tcPr>
          <w:p w14:paraId="4A512C42" w14:textId="77777777" w:rsidR="00616B3B" w:rsidRPr="00EF7818" w:rsidRDefault="00616B3B" w:rsidP="00616B3B">
            <w:pPr>
              <w:rPr>
                <w:rFonts w:ascii="Arial" w:hAnsi="Arial" w:cs="Arial"/>
                <w:sz w:val="16"/>
                <w:szCs w:val="16"/>
              </w:rPr>
            </w:pPr>
            <w:r w:rsidRPr="00EF7818">
              <w:rPr>
                <w:rFonts w:ascii="Arial" w:hAnsi="Arial" w:cs="Arial"/>
                <w:sz w:val="16"/>
                <w:szCs w:val="16"/>
              </w:rPr>
              <w:t>testspecification:scoring:testform:identifier</w:t>
            </w:r>
          </w:p>
        </w:tc>
        <w:tc>
          <w:tcPr>
            <w:tcW w:w="810" w:type="dxa"/>
            <w:hideMark/>
          </w:tcPr>
          <w:p w14:paraId="271BB41F" w14:textId="77777777" w:rsidR="00616B3B" w:rsidRPr="00EF7818" w:rsidRDefault="00616B3B" w:rsidP="00616B3B">
            <w:pPr>
              <w:rPr>
                <w:rFonts w:ascii="Arial" w:hAnsi="Arial" w:cs="Arial"/>
                <w:sz w:val="16"/>
                <w:szCs w:val="16"/>
              </w:rPr>
            </w:pPr>
            <w:r w:rsidRPr="00EF7818">
              <w:rPr>
                <w:rFonts w:ascii="Arial" w:hAnsi="Arial" w:cs="Arial"/>
                <w:sz w:val="16"/>
                <w:szCs w:val="16"/>
              </w:rPr>
              <w:t> </w:t>
            </w:r>
          </w:p>
        </w:tc>
        <w:tc>
          <w:tcPr>
            <w:tcW w:w="990" w:type="dxa"/>
            <w:hideMark/>
          </w:tcPr>
          <w:p w14:paraId="6CD9E26D" w14:textId="119D8E4A" w:rsidR="00616B3B" w:rsidRPr="00EF7818" w:rsidRDefault="00A9440B" w:rsidP="00616B3B">
            <w:pPr>
              <w:rPr>
                <w:rFonts w:ascii="Arial" w:hAnsi="Arial" w:cs="Arial"/>
                <w:sz w:val="16"/>
                <w:szCs w:val="16"/>
              </w:rPr>
            </w:pPr>
            <w:r>
              <w:rPr>
                <w:rFonts w:ascii="Arial" w:hAnsi="Arial" w:cs="Arial"/>
                <w:sz w:val="16"/>
                <w:szCs w:val="16"/>
              </w:rPr>
              <w:t>Always</w:t>
            </w:r>
          </w:p>
        </w:tc>
        <w:tc>
          <w:tcPr>
            <w:tcW w:w="2790" w:type="dxa"/>
            <w:hideMark/>
          </w:tcPr>
          <w:p w14:paraId="7DD04F47" w14:textId="77777777" w:rsidR="00616B3B" w:rsidRPr="00EF7818" w:rsidRDefault="00616B3B" w:rsidP="00616B3B">
            <w:pPr>
              <w:rPr>
                <w:rFonts w:ascii="Arial" w:hAnsi="Arial" w:cs="Arial"/>
                <w:sz w:val="16"/>
                <w:szCs w:val="16"/>
              </w:rPr>
            </w:pPr>
            <w:r w:rsidRPr="00EF7818">
              <w:rPr>
                <w:rFonts w:ascii="Arial" w:hAnsi="Arial" w:cs="Arial"/>
                <w:sz w:val="16"/>
                <w:szCs w:val="16"/>
              </w:rPr>
              <w:t> </w:t>
            </w:r>
          </w:p>
        </w:tc>
        <w:tc>
          <w:tcPr>
            <w:tcW w:w="3060" w:type="dxa"/>
            <w:hideMark/>
          </w:tcPr>
          <w:p w14:paraId="3B7E5559" w14:textId="77777777" w:rsidR="00616B3B" w:rsidRPr="00EF7818" w:rsidRDefault="00616B3B" w:rsidP="00616B3B">
            <w:pPr>
              <w:rPr>
                <w:rFonts w:ascii="Arial" w:hAnsi="Arial" w:cs="Arial"/>
                <w:sz w:val="16"/>
                <w:szCs w:val="16"/>
              </w:rPr>
            </w:pPr>
            <w:r w:rsidRPr="00EF7818">
              <w:rPr>
                <w:rFonts w:ascii="Arial" w:hAnsi="Arial" w:cs="Arial"/>
                <w:sz w:val="16"/>
                <w:szCs w:val="16"/>
              </w:rPr>
              <w:t> </w:t>
            </w:r>
          </w:p>
        </w:tc>
        <w:tc>
          <w:tcPr>
            <w:tcW w:w="1255" w:type="dxa"/>
            <w:hideMark/>
          </w:tcPr>
          <w:p w14:paraId="789D093A" w14:textId="77777777" w:rsidR="00616B3B" w:rsidRPr="00EF7818" w:rsidRDefault="00616B3B" w:rsidP="00616B3B">
            <w:pPr>
              <w:rPr>
                <w:rFonts w:ascii="Arial" w:hAnsi="Arial" w:cs="Arial"/>
                <w:sz w:val="16"/>
                <w:szCs w:val="16"/>
              </w:rPr>
            </w:pPr>
            <w:r w:rsidRPr="00EF7818">
              <w:rPr>
                <w:rFonts w:ascii="Arial" w:hAnsi="Arial" w:cs="Arial"/>
                <w:sz w:val="16"/>
                <w:szCs w:val="16"/>
              </w:rPr>
              <w:t> </w:t>
            </w:r>
          </w:p>
        </w:tc>
      </w:tr>
      <w:tr w:rsidR="00A9440B" w:rsidRPr="00FC6178" w14:paraId="1C573BFF" w14:textId="77777777" w:rsidTr="00210B0F">
        <w:trPr>
          <w:trHeight w:val="300"/>
        </w:trPr>
        <w:tc>
          <w:tcPr>
            <w:tcW w:w="1615" w:type="dxa"/>
            <w:hideMark/>
          </w:tcPr>
          <w:p w14:paraId="0180AC04" w14:textId="77777777" w:rsidR="00A9440B" w:rsidRPr="00EF7818" w:rsidRDefault="00A9440B" w:rsidP="00A9440B">
            <w:pPr>
              <w:rPr>
                <w:rFonts w:ascii="Arial" w:hAnsi="Arial" w:cs="Arial"/>
                <w:sz w:val="16"/>
                <w:szCs w:val="16"/>
              </w:rPr>
            </w:pPr>
            <w:r w:rsidRPr="00EF7818">
              <w:rPr>
                <w:rFonts w:ascii="Arial" w:hAnsi="Arial" w:cs="Arial"/>
                <w:sz w:val="16"/>
                <w:szCs w:val="16"/>
              </w:rPr>
              <w:t> </w:t>
            </w:r>
          </w:p>
        </w:tc>
        <w:tc>
          <w:tcPr>
            <w:tcW w:w="1350" w:type="dxa"/>
            <w:hideMark/>
          </w:tcPr>
          <w:p w14:paraId="4053BBF7" w14:textId="77777777" w:rsidR="00A9440B" w:rsidRPr="00EF7818" w:rsidRDefault="00A9440B" w:rsidP="00A9440B">
            <w:pPr>
              <w:rPr>
                <w:rFonts w:ascii="Arial" w:hAnsi="Arial" w:cs="Arial"/>
                <w:sz w:val="16"/>
                <w:szCs w:val="16"/>
              </w:rPr>
            </w:pPr>
            <w:r w:rsidRPr="00EF7818">
              <w:rPr>
                <w:rFonts w:ascii="Arial" w:hAnsi="Arial" w:cs="Arial"/>
                <w:sz w:val="16"/>
                <w:szCs w:val="16"/>
              </w:rPr>
              <w:t>uniqueid</w:t>
            </w:r>
          </w:p>
        </w:tc>
        <w:tc>
          <w:tcPr>
            <w:tcW w:w="2520" w:type="dxa"/>
            <w:hideMark/>
          </w:tcPr>
          <w:p w14:paraId="675EDA81" w14:textId="77777777" w:rsidR="00A9440B" w:rsidRPr="00EF7818" w:rsidRDefault="00A9440B" w:rsidP="00A9440B">
            <w:pPr>
              <w:rPr>
                <w:rFonts w:ascii="Arial" w:hAnsi="Arial" w:cs="Arial"/>
                <w:sz w:val="16"/>
                <w:szCs w:val="16"/>
              </w:rPr>
            </w:pPr>
            <w:r w:rsidRPr="00EF7818">
              <w:rPr>
                <w:rFonts w:ascii="Arial" w:hAnsi="Arial" w:cs="Arial"/>
                <w:sz w:val="16"/>
                <w:szCs w:val="16"/>
              </w:rPr>
              <w:t> </w:t>
            </w:r>
          </w:p>
        </w:tc>
        <w:tc>
          <w:tcPr>
            <w:tcW w:w="810" w:type="dxa"/>
            <w:hideMark/>
          </w:tcPr>
          <w:p w14:paraId="3CF1821F" w14:textId="77777777" w:rsidR="00A9440B" w:rsidRPr="00EF7818" w:rsidRDefault="00A9440B" w:rsidP="00A9440B">
            <w:pPr>
              <w:rPr>
                <w:rFonts w:ascii="Arial" w:hAnsi="Arial" w:cs="Arial"/>
                <w:sz w:val="16"/>
                <w:szCs w:val="16"/>
              </w:rPr>
            </w:pPr>
            <w:r w:rsidRPr="00EF7818">
              <w:rPr>
                <w:rFonts w:ascii="Arial" w:hAnsi="Arial" w:cs="Arial"/>
                <w:sz w:val="16"/>
                <w:szCs w:val="16"/>
              </w:rPr>
              <w:t>200</w:t>
            </w:r>
          </w:p>
        </w:tc>
        <w:tc>
          <w:tcPr>
            <w:tcW w:w="990" w:type="dxa"/>
            <w:hideMark/>
          </w:tcPr>
          <w:p w14:paraId="1819B163" w14:textId="77777777" w:rsidR="00A9440B" w:rsidRPr="00EF7818" w:rsidRDefault="00A9440B" w:rsidP="00A9440B">
            <w:pPr>
              <w:rPr>
                <w:rFonts w:ascii="Arial" w:hAnsi="Arial" w:cs="Arial"/>
                <w:sz w:val="16"/>
                <w:szCs w:val="16"/>
              </w:rPr>
            </w:pPr>
            <w:r w:rsidRPr="00EF7818">
              <w:rPr>
                <w:rFonts w:ascii="Arial" w:hAnsi="Arial" w:cs="Arial"/>
                <w:sz w:val="16"/>
                <w:szCs w:val="16"/>
              </w:rPr>
              <w:t>Always</w:t>
            </w:r>
          </w:p>
        </w:tc>
        <w:tc>
          <w:tcPr>
            <w:tcW w:w="2790" w:type="dxa"/>
            <w:hideMark/>
          </w:tcPr>
          <w:p w14:paraId="2CB6D970" w14:textId="604D0746" w:rsidR="00A9440B" w:rsidRPr="00EF7818" w:rsidRDefault="00A9440B" w:rsidP="00A9440B">
            <w:pPr>
              <w:rPr>
                <w:rFonts w:ascii="Arial" w:hAnsi="Arial" w:cs="Arial"/>
                <w:sz w:val="16"/>
                <w:szCs w:val="16"/>
              </w:rPr>
            </w:pPr>
            <w:r>
              <w:rPr>
                <w:rFonts w:ascii="Arial" w:hAnsi="Arial" w:cs="Arial"/>
                <w:sz w:val="16"/>
                <w:szCs w:val="16"/>
              </w:rPr>
              <w:t>Uniquely identifies the test form</w:t>
            </w:r>
          </w:p>
        </w:tc>
        <w:tc>
          <w:tcPr>
            <w:tcW w:w="3060" w:type="dxa"/>
            <w:hideMark/>
          </w:tcPr>
          <w:p w14:paraId="7DC0798C" w14:textId="225426DD" w:rsidR="00A9440B" w:rsidRPr="00EF7818" w:rsidRDefault="00A9440B" w:rsidP="00A9440B">
            <w:pPr>
              <w:rPr>
                <w:rFonts w:ascii="Arial" w:hAnsi="Arial" w:cs="Arial"/>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1255" w:type="dxa"/>
            <w:hideMark/>
          </w:tcPr>
          <w:p w14:paraId="5C03E439" w14:textId="77777777" w:rsidR="00A9440B" w:rsidRPr="00EF7818" w:rsidRDefault="00A9440B" w:rsidP="00A9440B">
            <w:pPr>
              <w:rPr>
                <w:rFonts w:ascii="Arial" w:hAnsi="Arial" w:cs="Arial"/>
                <w:sz w:val="16"/>
                <w:szCs w:val="16"/>
              </w:rPr>
            </w:pPr>
            <w:r w:rsidRPr="00EF7818">
              <w:rPr>
                <w:rFonts w:ascii="Arial" w:hAnsi="Arial" w:cs="Arial"/>
                <w:sz w:val="16"/>
                <w:szCs w:val="16"/>
              </w:rPr>
              <w:t>xsd:token</w:t>
            </w:r>
          </w:p>
        </w:tc>
      </w:tr>
      <w:tr w:rsidR="00A9440B" w:rsidRPr="00FC6178" w14:paraId="42CACEE7" w14:textId="77777777" w:rsidTr="00210B0F">
        <w:trPr>
          <w:trHeight w:val="300"/>
        </w:trPr>
        <w:tc>
          <w:tcPr>
            <w:tcW w:w="1615" w:type="dxa"/>
            <w:hideMark/>
          </w:tcPr>
          <w:p w14:paraId="59A55E95" w14:textId="77777777" w:rsidR="00A9440B" w:rsidRPr="00EF7818" w:rsidRDefault="00A9440B" w:rsidP="00A9440B">
            <w:pPr>
              <w:rPr>
                <w:rFonts w:ascii="Arial" w:hAnsi="Arial" w:cs="Arial"/>
                <w:sz w:val="16"/>
                <w:szCs w:val="16"/>
              </w:rPr>
            </w:pPr>
            <w:r w:rsidRPr="00EF7818">
              <w:rPr>
                <w:rFonts w:ascii="Arial" w:hAnsi="Arial" w:cs="Arial"/>
                <w:sz w:val="16"/>
                <w:szCs w:val="16"/>
              </w:rPr>
              <w:t> </w:t>
            </w:r>
          </w:p>
        </w:tc>
        <w:tc>
          <w:tcPr>
            <w:tcW w:w="1350" w:type="dxa"/>
            <w:hideMark/>
          </w:tcPr>
          <w:p w14:paraId="382A55C4" w14:textId="77777777" w:rsidR="00A9440B" w:rsidRPr="00EF7818" w:rsidRDefault="00A9440B" w:rsidP="00A9440B">
            <w:pPr>
              <w:rPr>
                <w:rFonts w:ascii="Arial" w:hAnsi="Arial" w:cs="Arial"/>
                <w:sz w:val="16"/>
                <w:szCs w:val="16"/>
              </w:rPr>
            </w:pPr>
            <w:r w:rsidRPr="00EF7818">
              <w:rPr>
                <w:rFonts w:ascii="Arial" w:hAnsi="Arial" w:cs="Arial"/>
                <w:sz w:val="16"/>
                <w:szCs w:val="16"/>
              </w:rPr>
              <w:t>name</w:t>
            </w:r>
          </w:p>
        </w:tc>
        <w:tc>
          <w:tcPr>
            <w:tcW w:w="2520" w:type="dxa"/>
            <w:hideMark/>
          </w:tcPr>
          <w:p w14:paraId="4B291FA9" w14:textId="77777777" w:rsidR="00A9440B" w:rsidRPr="00EF7818" w:rsidRDefault="00A9440B" w:rsidP="00A9440B">
            <w:pPr>
              <w:rPr>
                <w:rFonts w:ascii="Arial" w:hAnsi="Arial" w:cs="Arial"/>
                <w:sz w:val="16"/>
                <w:szCs w:val="16"/>
              </w:rPr>
            </w:pPr>
            <w:r w:rsidRPr="00EF7818">
              <w:rPr>
                <w:rFonts w:ascii="Arial" w:hAnsi="Arial" w:cs="Arial"/>
                <w:sz w:val="16"/>
                <w:szCs w:val="16"/>
              </w:rPr>
              <w:t> </w:t>
            </w:r>
          </w:p>
        </w:tc>
        <w:tc>
          <w:tcPr>
            <w:tcW w:w="810" w:type="dxa"/>
            <w:hideMark/>
          </w:tcPr>
          <w:p w14:paraId="03B07FF9" w14:textId="77777777" w:rsidR="00A9440B" w:rsidRPr="00EF7818" w:rsidRDefault="00A9440B" w:rsidP="00A9440B">
            <w:pPr>
              <w:rPr>
                <w:rFonts w:ascii="Arial" w:hAnsi="Arial" w:cs="Arial"/>
                <w:sz w:val="16"/>
                <w:szCs w:val="16"/>
              </w:rPr>
            </w:pPr>
            <w:r w:rsidRPr="00EF7818">
              <w:rPr>
                <w:rFonts w:ascii="Arial" w:hAnsi="Arial" w:cs="Arial"/>
                <w:sz w:val="16"/>
                <w:szCs w:val="16"/>
              </w:rPr>
              <w:t>200</w:t>
            </w:r>
          </w:p>
        </w:tc>
        <w:tc>
          <w:tcPr>
            <w:tcW w:w="990" w:type="dxa"/>
            <w:hideMark/>
          </w:tcPr>
          <w:p w14:paraId="252A2450" w14:textId="77777777" w:rsidR="00A9440B" w:rsidRPr="00EF7818" w:rsidRDefault="00A9440B" w:rsidP="00A9440B">
            <w:pPr>
              <w:rPr>
                <w:rFonts w:ascii="Arial" w:hAnsi="Arial" w:cs="Arial"/>
                <w:sz w:val="16"/>
                <w:szCs w:val="16"/>
              </w:rPr>
            </w:pPr>
            <w:r w:rsidRPr="00EF7818">
              <w:rPr>
                <w:rFonts w:ascii="Arial" w:hAnsi="Arial" w:cs="Arial"/>
                <w:sz w:val="16"/>
                <w:szCs w:val="16"/>
              </w:rPr>
              <w:t>Always</w:t>
            </w:r>
          </w:p>
        </w:tc>
        <w:tc>
          <w:tcPr>
            <w:tcW w:w="2790" w:type="dxa"/>
            <w:hideMark/>
          </w:tcPr>
          <w:p w14:paraId="5CBFD505" w14:textId="37679CD4" w:rsidR="00A9440B" w:rsidRPr="00EF7818" w:rsidRDefault="00A9440B" w:rsidP="00A9440B">
            <w:pPr>
              <w:rPr>
                <w:rFonts w:ascii="Arial" w:hAnsi="Arial" w:cs="Arial"/>
                <w:sz w:val="16"/>
                <w:szCs w:val="16"/>
              </w:rPr>
            </w:pPr>
            <w:r>
              <w:rPr>
                <w:rFonts w:ascii="Arial" w:hAnsi="Arial" w:cs="Arial"/>
                <w:sz w:val="16"/>
                <w:szCs w:val="16"/>
              </w:rPr>
              <w:t>Name of the test form</w:t>
            </w:r>
          </w:p>
        </w:tc>
        <w:tc>
          <w:tcPr>
            <w:tcW w:w="3060" w:type="dxa"/>
            <w:hideMark/>
          </w:tcPr>
          <w:p w14:paraId="465C175A" w14:textId="7D1D1C90" w:rsidR="00A9440B" w:rsidRPr="00EF7818" w:rsidRDefault="00A9440B" w:rsidP="00A9440B">
            <w:pPr>
              <w:rPr>
                <w:rFonts w:ascii="Arial" w:hAnsi="Arial" w:cs="Arial"/>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1255" w:type="dxa"/>
            <w:hideMark/>
          </w:tcPr>
          <w:p w14:paraId="55F8BF2C" w14:textId="77777777" w:rsidR="00A9440B" w:rsidRPr="00EF7818" w:rsidRDefault="00A9440B" w:rsidP="00A9440B">
            <w:pPr>
              <w:rPr>
                <w:rFonts w:ascii="Arial" w:hAnsi="Arial" w:cs="Arial"/>
                <w:sz w:val="16"/>
                <w:szCs w:val="16"/>
              </w:rPr>
            </w:pPr>
            <w:r w:rsidRPr="00EF7818">
              <w:rPr>
                <w:rFonts w:ascii="Arial" w:hAnsi="Arial" w:cs="Arial"/>
                <w:sz w:val="16"/>
                <w:szCs w:val="16"/>
              </w:rPr>
              <w:t>xsd:token</w:t>
            </w:r>
          </w:p>
        </w:tc>
      </w:tr>
      <w:tr w:rsidR="00A9440B" w:rsidRPr="00FC6178" w14:paraId="5D2BEE74" w14:textId="77777777" w:rsidTr="00210B0F">
        <w:trPr>
          <w:trHeight w:val="300"/>
        </w:trPr>
        <w:tc>
          <w:tcPr>
            <w:tcW w:w="1615" w:type="dxa"/>
            <w:hideMark/>
          </w:tcPr>
          <w:p w14:paraId="79705E8A" w14:textId="77777777" w:rsidR="00A9440B" w:rsidRPr="00EF7818" w:rsidRDefault="00A9440B" w:rsidP="00A9440B">
            <w:pPr>
              <w:rPr>
                <w:rFonts w:ascii="Arial" w:hAnsi="Arial" w:cs="Arial"/>
                <w:sz w:val="16"/>
                <w:szCs w:val="16"/>
              </w:rPr>
            </w:pPr>
            <w:r w:rsidRPr="00EF7818">
              <w:rPr>
                <w:rFonts w:ascii="Arial" w:hAnsi="Arial" w:cs="Arial"/>
                <w:sz w:val="16"/>
                <w:szCs w:val="16"/>
              </w:rPr>
              <w:t> </w:t>
            </w:r>
          </w:p>
        </w:tc>
        <w:tc>
          <w:tcPr>
            <w:tcW w:w="1350" w:type="dxa"/>
            <w:hideMark/>
          </w:tcPr>
          <w:p w14:paraId="66E7C02D" w14:textId="77777777" w:rsidR="00A9440B" w:rsidRPr="00EF7818" w:rsidRDefault="00A9440B" w:rsidP="00A9440B">
            <w:pPr>
              <w:rPr>
                <w:rFonts w:ascii="Arial" w:hAnsi="Arial" w:cs="Arial"/>
                <w:sz w:val="16"/>
                <w:szCs w:val="16"/>
              </w:rPr>
            </w:pPr>
            <w:r w:rsidRPr="00EF7818">
              <w:rPr>
                <w:rFonts w:ascii="Arial" w:hAnsi="Arial" w:cs="Arial"/>
                <w:sz w:val="16"/>
                <w:szCs w:val="16"/>
              </w:rPr>
              <w:t>version</w:t>
            </w:r>
          </w:p>
        </w:tc>
        <w:tc>
          <w:tcPr>
            <w:tcW w:w="2520" w:type="dxa"/>
            <w:hideMark/>
          </w:tcPr>
          <w:p w14:paraId="63C47BDA" w14:textId="77777777" w:rsidR="00A9440B" w:rsidRPr="00EF7818" w:rsidRDefault="00A9440B" w:rsidP="00A9440B">
            <w:pPr>
              <w:rPr>
                <w:rFonts w:ascii="Arial" w:hAnsi="Arial" w:cs="Arial"/>
                <w:sz w:val="16"/>
                <w:szCs w:val="16"/>
              </w:rPr>
            </w:pPr>
            <w:r w:rsidRPr="00EF7818">
              <w:rPr>
                <w:rFonts w:ascii="Arial" w:hAnsi="Arial" w:cs="Arial"/>
                <w:sz w:val="16"/>
                <w:szCs w:val="16"/>
              </w:rPr>
              <w:t> </w:t>
            </w:r>
          </w:p>
        </w:tc>
        <w:tc>
          <w:tcPr>
            <w:tcW w:w="810" w:type="dxa"/>
            <w:hideMark/>
          </w:tcPr>
          <w:p w14:paraId="03D03D8E" w14:textId="77777777" w:rsidR="00A9440B" w:rsidRPr="00EF7818" w:rsidRDefault="00A9440B" w:rsidP="00A9440B">
            <w:pPr>
              <w:rPr>
                <w:rFonts w:ascii="Arial" w:hAnsi="Arial" w:cs="Arial"/>
                <w:sz w:val="16"/>
                <w:szCs w:val="16"/>
              </w:rPr>
            </w:pPr>
            <w:r w:rsidRPr="00EF7818">
              <w:rPr>
                <w:rFonts w:ascii="Arial" w:hAnsi="Arial" w:cs="Arial"/>
                <w:sz w:val="16"/>
                <w:szCs w:val="16"/>
              </w:rPr>
              <w:t>10</w:t>
            </w:r>
          </w:p>
        </w:tc>
        <w:tc>
          <w:tcPr>
            <w:tcW w:w="990" w:type="dxa"/>
            <w:hideMark/>
          </w:tcPr>
          <w:p w14:paraId="66D61E84" w14:textId="77777777" w:rsidR="00A9440B" w:rsidRPr="00EF7818" w:rsidRDefault="00A9440B" w:rsidP="00A9440B">
            <w:pPr>
              <w:rPr>
                <w:rFonts w:ascii="Arial" w:hAnsi="Arial" w:cs="Arial"/>
                <w:sz w:val="16"/>
                <w:szCs w:val="16"/>
              </w:rPr>
            </w:pPr>
            <w:r w:rsidRPr="00EF7818">
              <w:rPr>
                <w:rFonts w:ascii="Arial" w:hAnsi="Arial" w:cs="Arial"/>
                <w:sz w:val="16"/>
                <w:szCs w:val="16"/>
              </w:rPr>
              <w:t>Always</w:t>
            </w:r>
          </w:p>
        </w:tc>
        <w:tc>
          <w:tcPr>
            <w:tcW w:w="2790" w:type="dxa"/>
            <w:hideMark/>
          </w:tcPr>
          <w:p w14:paraId="3F5D950E" w14:textId="34FBC777" w:rsidR="00A9440B" w:rsidRPr="00EF7818" w:rsidRDefault="00A9440B" w:rsidP="00A9440B">
            <w:pPr>
              <w:rPr>
                <w:rFonts w:ascii="Arial" w:hAnsi="Arial" w:cs="Arial"/>
                <w:sz w:val="16"/>
                <w:szCs w:val="16"/>
              </w:rPr>
            </w:pPr>
            <w:r>
              <w:rPr>
                <w:rFonts w:ascii="Arial" w:hAnsi="Arial" w:cs="Arial"/>
                <w:sz w:val="16"/>
                <w:szCs w:val="16"/>
              </w:rPr>
              <w:t>Version of the test form</w:t>
            </w:r>
          </w:p>
        </w:tc>
        <w:tc>
          <w:tcPr>
            <w:tcW w:w="3060" w:type="dxa"/>
            <w:hideMark/>
          </w:tcPr>
          <w:p w14:paraId="042C1188" w14:textId="74CF987B" w:rsidR="00A9440B" w:rsidRPr="00EF7818" w:rsidRDefault="00A9440B" w:rsidP="00A9440B">
            <w:pPr>
              <w:rPr>
                <w:rFonts w:ascii="Arial" w:hAnsi="Arial" w:cs="Arial"/>
                <w:sz w:val="16"/>
                <w:szCs w:val="16"/>
              </w:rPr>
            </w:pPr>
            <w:r w:rsidRPr="00EE5B36">
              <w:rPr>
                <w:rFonts w:ascii="Arial" w:hAnsi="Arial" w:cs="Arial"/>
                <w:sz w:val="16"/>
                <w:szCs w:val="16"/>
              </w:rPr>
              <w:t>Integer</w:t>
            </w:r>
          </w:p>
        </w:tc>
        <w:tc>
          <w:tcPr>
            <w:tcW w:w="1255" w:type="dxa"/>
            <w:hideMark/>
          </w:tcPr>
          <w:p w14:paraId="29A940E9" w14:textId="77777777" w:rsidR="00A9440B" w:rsidRPr="00EF7818" w:rsidRDefault="00A9440B" w:rsidP="00A9440B">
            <w:pPr>
              <w:rPr>
                <w:rFonts w:ascii="Arial" w:hAnsi="Arial" w:cs="Arial"/>
                <w:sz w:val="16"/>
                <w:szCs w:val="16"/>
              </w:rPr>
            </w:pPr>
            <w:r w:rsidRPr="00EF7818">
              <w:rPr>
                <w:rFonts w:ascii="Arial" w:hAnsi="Arial" w:cs="Arial"/>
                <w:sz w:val="16"/>
                <w:szCs w:val="16"/>
              </w:rPr>
              <w:t>xsd:integer</w:t>
            </w:r>
          </w:p>
        </w:tc>
      </w:tr>
      <w:tr w:rsidR="00A9440B" w:rsidRPr="00FC6178" w14:paraId="4642119C" w14:textId="77777777" w:rsidTr="00210B0F">
        <w:trPr>
          <w:trHeight w:val="600"/>
        </w:trPr>
        <w:tc>
          <w:tcPr>
            <w:tcW w:w="1615" w:type="dxa"/>
            <w:hideMark/>
          </w:tcPr>
          <w:p w14:paraId="7967C0BD" w14:textId="77777777" w:rsidR="00A9440B" w:rsidRPr="00EF7818" w:rsidRDefault="00A9440B" w:rsidP="00A9440B">
            <w:pPr>
              <w:rPr>
                <w:rFonts w:ascii="Arial" w:hAnsi="Arial" w:cs="Arial"/>
                <w:sz w:val="16"/>
                <w:szCs w:val="16"/>
              </w:rPr>
            </w:pPr>
            <w:r w:rsidRPr="00EF7818">
              <w:rPr>
                <w:rFonts w:ascii="Arial" w:hAnsi="Arial" w:cs="Arial"/>
                <w:sz w:val="16"/>
                <w:szCs w:val="16"/>
              </w:rPr>
              <w:lastRenderedPageBreak/>
              <w:t>property</w:t>
            </w:r>
          </w:p>
        </w:tc>
        <w:tc>
          <w:tcPr>
            <w:tcW w:w="1350" w:type="dxa"/>
            <w:hideMark/>
          </w:tcPr>
          <w:p w14:paraId="1C5A0261" w14:textId="77777777" w:rsidR="00A9440B" w:rsidRPr="00EF7818" w:rsidRDefault="00A9440B" w:rsidP="00A9440B">
            <w:pPr>
              <w:rPr>
                <w:rFonts w:ascii="Arial" w:hAnsi="Arial" w:cs="Arial"/>
                <w:sz w:val="16"/>
                <w:szCs w:val="16"/>
              </w:rPr>
            </w:pPr>
            <w:r w:rsidRPr="00EF7818">
              <w:rPr>
                <w:rFonts w:ascii="Arial" w:hAnsi="Arial" w:cs="Arial"/>
                <w:sz w:val="16"/>
                <w:szCs w:val="16"/>
              </w:rPr>
              <w:t> </w:t>
            </w:r>
          </w:p>
        </w:tc>
        <w:tc>
          <w:tcPr>
            <w:tcW w:w="2520" w:type="dxa"/>
            <w:hideMark/>
          </w:tcPr>
          <w:p w14:paraId="441A167C" w14:textId="77777777" w:rsidR="00A9440B" w:rsidRPr="00EF7818" w:rsidRDefault="00A9440B" w:rsidP="00A9440B">
            <w:pPr>
              <w:rPr>
                <w:rFonts w:ascii="Arial" w:hAnsi="Arial" w:cs="Arial"/>
                <w:sz w:val="16"/>
                <w:szCs w:val="16"/>
              </w:rPr>
            </w:pPr>
            <w:r w:rsidRPr="00EF7818">
              <w:rPr>
                <w:rFonts w:ascii="Arial" w:hAnsi="Arial" w:cs="Arial"/>
                <w:sz w:val="16"/>
                <w:szCs w:val="16"/>
              </w:rPr>
              <w:t>testspecification:scoring:testform:property</w:t>
            </w:r>
          </w:p>
        </w:tc>
        <w:tc>
          <w:tcPr>
            <w:tcW w:w="810" w:type="dxa"/>
            <w:hideMark/>
          </w:tcPr>
          <w:p w14:paraId="37DD6552" w14:textId="77777777" w:rsidR="00A9440B" w:rsidRPr="00EF7818" w:rsidRDefault="00A9440B" w:rsidP="00A9440B">
            <w:pPr>
              <w:rPr>
                <w:rFonts w:ascii="Arial" w:hAnsi="Arial" w:cs="Arial"/>
                <w:sz w:val="16"/>
                <w:szCs w:val="16"/>
              </w:rPr>
            </w:pPr>
            <w:r w:rsidRPr="00EF7818">
              <w:rPr>
                <w:rFonts w:ascii="Arial" w:hAnsi="Arial" w:cs="Arial"/>
                <w:sz w:val="16"/>
                <w:szCs w:val="16"/>
              </w:rPr>
              <w:t> </w:t>
            </w:r>
          </w:p>
        </w:tc>
        <w:tc>
          <w:tcPr>
            <w:tcW w:w="990" w:type="dxa"/>
            <w:hideMark/>
          </w:tcPr>
          <w:p w14:paraId="4384BF33" w14:textId="4631FEC7" w:rsidR="00A9440B" w:rsidRPr="00EF7818" w:rsidRDefault="00A9440B" w:rsidP="00A9440B">
            <w:pPr>
              <w:rPr>
                <w:rFonts w:ascii="Arial" w:hAnsi="Arial" w:cs="Arial"/>
                <w:sz w:val="16"/>
                <w:szCs w:val="16"/>
              </w:rPr>
            </w:pPr>
            <w:r>
              <w:rPr>
                <w:rFonts w:ascii="Arial" w:hAnsi="Arial" w:cs="Arial"/>
                <w:sz w:val="16"/>
                <w:szCs w:val="16"/>
              </w:rPr>
              <w:t>Optional</w:t>
            </w:r>
          </w:p>
        </w:tc>
        <w:tc>
          <w:tcPr>
            <w:tcW w:w="2790" w:type="dxa"/>
            <w:hideMark/>
          </w:tcPr>
          <w:p w14:paraId="56A7DB25" w14:textId="7F022837" w:rsidR="00A9440B" w:rsidRPr="00EF7818" w:rsidRDefault="00A9440B" w:rsidP="00A9440B">
            <w:pPr>
              <w:rPr>
                <w:rFonts w:ascii="Arial" w:hAnsi="Arial" w:cs="Arial"/>
                <w:sz w:val="16"/>
                <w:szCs w:val="16"/>
              </w:rPr>
            </w:pPr>
            <w:r w:rsidRPr="00EF7818">
              <w:rPr>
                <w:rFonts w:ascii="Arial" w:hAnsi="Arial" w:cs="Arial"/>
                <w:sz w:val="16"/>
                <w:szCs w:val="16"/>
              </w:rPr>
              <w:t>Multiple test form related properties</w:t>
            </w:r>
          </w:p>
        </w:tc>
        <w:tc>
          <w:tcPr>
            <w:tcW w:w="3060" w:type="dxa"/>
            <w:hideMark/>
          </w:tcPr>
          <w:p w14:paraId="008F0F8F" w14:textId="10CDC49D" w:rsidR="00A9440B" w:rsidRPr="00EF7818" w:rsidRDefault="00A9440B" w:rsidP="00A9440B">
            <w:pPr>
              <w:rPr>
                <w:rFonts w:ascii="Arial" w:hAnsi="Arial" w:cs="Arial"/>
                <w:sz w:val="16"/>
                <w:szCs w:val="16"/>
              </w:rPr>
            </w:pPr>
          </w:p>
        </w:tc>
        <w:tc>
          <w:tcPr>
            <w:tcW w:w="1255" w:type="dxa"/>
            <w:hideMark/>
          </w:tcPr>
          <w:p w14:paraId="0B5490C2" w14:textId="77777777" w:rsidR="00A9440B" w:rsidRPr="00EF7818" w:rsidRDefault="00A9440B" w:rsidP="00A9440B">
            <w:pPr>
              <w:rPr>
                <w:rFonts w:ascii="Arial" w:hAnsi="Arial" w:cs="Arial"/>
                <w:sz w:val="16"/>
                <w:szCs w:val="16"/>
              </w:rPr>
            </w:pPr>
            <w:r w:rsidRPr="00EF7818">
              <w:rPr>
                <w:rFonts w:ascii="Arial" w:hAnsi="Arial" w:cs="Arial"/>
                <w:sz w:val="16"/>
                <w:szCs w:val="16"/>
              </w:rPr>
              <w:t> </w:t>
            </w:r>
          </w:p>
        </w:tc>
      </w:tr>
      <w:tr w:rsidR="00A9440B" w:rsidRPr="00FC6178" w14:paraId="391DB9DB" w14:textId="77777777" w:rsidTr="00210B0F">
        <w:trPr>
          <w:trHeight w:val="300"/>
        </w:trPr>
        <w:tc>
          <w:tcPr>
            <w:tcW w:w="1615" w:type="dxa"/>
            <w:hideMark/>
          </w:tcPr>
          <w:p w14:paraId="6FAA5650" w14:textId="77777777" w:rsidR="00A9440B" w:rsidRPr="00EF7818" w:rsidRDefault="00A9440B" w:rsidP="00A9440B">
            <w:pPr>
              <w:rPr>
                <w:rFonts w:ascii="Arial" w:hAnsi="Arial" w:cs="Arial"/>
                <w:sz w:val="16"/>
                <w:szCs w:val="16"/>
              </w:rPr>
            </w:pPr>
            <w:r w:rsidRPr="00EF7818">
              <w:rPr>
                <w:rFonts w:ascii="Arial" w:hAnsi="Arial" w:cs="Arial"/>
                <w:sz w:val="16"/>
                <w:szCs w:val="16"/>
              </w:rPr>
              <w:t> </w:t>
            </w:r>
          </w:p>
        </w:tc>
        <w:tc>
          <w:tcPr>
            <w:tcW w:w="1350" w:type="dxa"/>
            <w:hideMark/>
          </w:tcPr>
          <w:p w14:paraId="74BE2BE7" w14:textId="77777777" w:rsidR="00A9440B" w:rsidRPr="00EF7818" w:rsidRDefault="00A9440B" w:rsidP="00A9440B">
            <w:pPr>
              <w:rPr>
                <w:rFonts w:ascii="Arial" w:hAnsi="Arial" w:cs="Arial"/>
                <w:sz w:val="16"/>
                <w:szCs w:val="16"/>
              </w:rPr>
            </w:pPr>
            <w:r w:rsidRPr="00EF7818">
              <w:rPr>
                <w:rFonts w:ascii="Arial" w:hAnsi="Arial" w:cs="Arial"/>
                <w:sz w:val="16"/>
                <w:szCs w:val="16"/>
              </w:rPr>
              <w:t>name</w:t>
            </w:r>
          </w:p>
        </w:tc>
        <w:tc>
          <w:tcPr>
            <w:tcW w:w="2520" w:type="dxa"/>
            <w:hideMark/>
          </w:tcPr>
          <w:p w14:paraId="3EA72C09" w14:textId="77777777" w:rsidR="00A9440B" w:rsidRPr="00EF7818" w:rsidRDefault="00A9440B" w:rsidP="00A9440B">
            <w:pPr>
              <w:rPr>
                <w:rFonts w:ascii="Arial" w:hAnsi="Arial" w:cs="Arial"/>
                <w:sz w:val="16"/>
                <w:szCs w:val="16"/>
              </w:rPr>
            </w:pPr>
            <w:r w:rsidRPr="00EF7818">
              <w:rPr>
                <w:rFonts w:ascii="Arial" w:hAnsi="Arial" w:cs="Arial"/>
                <w:sz w:val="16"/>
                <w:szCs w:val="16"/>
              </w:rPr>
              <w:t> </w:t>
            </w:r>
          </w:p>
        </w:tc>
        <w:tc>
          <w:tcPr>
            <w:tcW w:w="810" w:type="dxa"/>
            <w:hideMark/>
          </w:tcPr>
          <w:p w14:paraId="2E513D7F" w14:textId="77777777" w:rsidR="00A9440B" w:rsidRPr="00EF7818" w:rsidRDefault="00A9440B" w:rsidP="00A9440B">
            <w:pPr>
              <w:rPr>
                <w:rFonts w:ascii="Arial" w:hAnsi="Arial" w:cs="Arial"/>
                <w:sz w:val="16"/>
                <w:szCs w:val="16"/>
              </w:rPr>
            </w:pPr>
            <w:r w:rsidRPr="00EF7818">
              <w:rPr>
                <w:rFonts w:ascii="Arial" w:hAnsi="Arial" w:cs="Arial"/>
                <w:sz w:val="16"/>
                <w:szCs w:val="16"/>
              </w:rPr>
              <w:t>200</w:t>
            </w:r>
          </w:p>
        </w:tc>
        <w:tc>
          <w:tcPr>
            <w:tcW w:w="990" w:type="dxa"/>
            <w:hideMark/>
          </w:tcPr>
          <w:p w14:paraId="7DB0FE02" w14:textId="77777777" w:rsidR="00A9440B" w:rsidRPr="00EF7818" w:rsidRDefault="00A9440B" w:rsidP="00A9440B">
            <w:pPr>
              <w:rPr>
                <w:rFonts w:ascii="Arial" w:hAnsi="Arial" w:cs="Arial"/>
                <w:sz w:val="16"/>
                <w:szCs w:val="16"/>
              </w:rPr>
            </w:pPr>
            <w:r w:rsidRPr="00EF7818">
              <w:rPr>
                <w:rFonts w:ascii="Arial" w:hAnsi="Arial" w:cs="Arial"/>
                <w:sz w:val="16"/>
                <w:szCs w:val="16"/>
              </w:rPr>
              <w:t>Always</w:t>
            </w:r>
          </w:p>
        </w:tc>
        <w:tc>
          <w:tcPr>
            <w:tcW w:w="2790" w:type="dxa"/>
            <w:hideMark/>
          </w:tcPr>
          <w:p w14:paraId="0A0DA0DF" w14:textId="2F05EAD1" w:rsidR="00A9440B" w:rsidRPr="00EF7818" w:rsidRDefault="00A9440B" w:rsidP="00A9440B">
            <w:pPr>
              <w:rPr>
                <w:rFonts w:ascii="Arial" w:hAnsi="Arial" w:cs="Arial"/>
                <w:sz w:val="16"/>
                <w:szCs w:val="16"/>
              </w:rPr>
            </w:pPr>
            <w:r>
              <w:rPr>
                <w:rFonts w:ascii="Arial" w:hAnsi="Arial" w:cs="Arial"/>
                <w:sz w:val="16"/>
                <w:szCs w:val="16"/>
              </w:rPr>
              <w:t>Test form property name</w:t>
            </w:r>
          </w:p>
        </w:tc>
        <w:tc>
          <w:tcPr>
            <w:tcW w:w="3060" w:type="dxa"/>
            <w:hideMark/>
          </w:tcPr>
          <w:p w14:paraId="47E12E27" w14:textId="63D6F9B9" w:rsidR="00A9440B" w:rsidRPr="00EF7818" w:rsidRDefault="00A9440B" w:rsidP="00A9440B">
            <w:pPr>
              <w:rPr>
                <w:rFonts w:ascii="Arial" w:hAnsi="Arial" w:cs="Arial"/>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1255" w:type="dxa"/>
            <w:hideMark/>
          </w:tcPr>
          <w:p w14:paraId="24B46F47" w14:textId="77777777" w:rsidR="00A9440B" w:rsidRPr="00EF7818" w:rsidRDefault="00A9440B" w:rsidP="00A9440B">
            <w:pPr>
              <w:rPr>
                <w:rFonts w:ascii="Arial" w:hAnsi="Arial" w:cs="Arial"/>
                <w:sz w:val="16"/>
                <w:szCs w:val="16"/>
              </w:rPr>
            </w:pPr>
            <w:r w:rsidRPr="00EF7818">
              <w:rPr>
                <w:rFonts w:ascii="Arial" w:hAnsi="Arial" w:cs="Arial"/>
                <w:sz w:val="16"/>
                <w:szCs w:val="16"/>
              </w:rPr>
              <w:t>xsd:token</w:t>
            </w:r>
          </w:p>
        </w:tc>
      </w:tr>
      <w:tr w:rsidR="00A9440B" w:rsidRPr="00FC6178" w14:paraId="399933A9" w14:textId="77777777" w:rsidTr="00210B0F">
        <w:trPr>
          <w:trHeight w:val="300"/>
        </w:trPr>
        <w:tc>
          <w:tcPr>
            <w:tcW w:w="1615" w:type="dxa"/>
            <w:hideMark/>
          </w:tcPr>
          <w:p w14:paraId="446FCFD7" w14:textId="77777777" w:rsidR="00A9440B" w:rsidRPr="00EF7818" w:rsidRDefault="00A9440B" w:rsidP="00A9440B">
            <w:pPr>
              <w:rPr>
                <w:rFonts w:ascii="Arial" w:hAnsi="Arial" w:cs="Arial"/>
                <w:sz w:val="16"/>
                <w:szCs w:val="16"/>
              </w:rPr>
            </w:pPr>
            <w:r w:rsidRPr="00EF7818">
              <w:rPr>
                <w:rFonts w:ascii="Arial" w:hAnsi="Arial" w:cs="Arial"/>
                <w:sz w:val="16"/>
                <w:szCs w:val="16"/>
              </w:rPr>
              <w:t> </w:t>
            </w:r>
          </w:p>
        </w:tc>
        <w:tc>
          <w:tcPr>
            <w:tcW w:w="1350" w:type="dxa"/>
            <w:hideMark/>
          </w:tcPr>
          <w:p w14:paraId="10853750" w14:textId="77777777" w:rsidR="00A9440B" w:rsidRPr="00EF7818" w:rsidRDefault="00A9440B" w:rsidP="00A9440B">
            <w:pPr>
              <w:rPr>
                <w:rFonts w:ascii="Arial" w:hAnsi="Arial" w:cs="Arial"/>
                <w:sz w:val="16"/>
                <w:szCs w:val="16"/>
              </w:rPr>
            </w:pPr>
            <w:r w:rsidRPr="00EF7818">
              <w:rPr>
                <w:rFonts w:ascii="Arial" w:hAnsi="Arial" w:cs="Arial"/>
                <w:sz w:val="16"/>
                <w:szCs w:val="16"/>
              </w:rPr>
              <w:t>value</w:t>
            </w:r>
          </w:p>
        </w:tc>
        <w:tc>
          <w:tcPr>
            <w:tcW w:w="2520" w:type="dxa"/>
            <w:hideMark/>
          </w:tcPr>
          <w:p w14:paraId="61A7A11F" w14:textId="77777777" w:rsidR="00A9440B" w:rsidRPr="00EF7818" w:rsidRDefault="00A9440B" w:rsidP="00A9440B">
            <w:pPr>
              <w:rPr>
                <w:rFonts w:ascii="Arial" w:hAnsi="Arial" w:cs="Arial"/>
                <w:sz w:val="16"/>
                <w:szCs w:val="16"/>
              </w:rPr>
            </w:pPr>
            <w:r w:rsidRPr="00EF7818">
              <w:rPr>
                <w:rFonts w:ascii="Arial" w:hAnsi="Arial" w:cs="Arial"/>
                <w:sz w:val="16"/>
                <w:szCs w:val="16"/>
              </w:rPr>
              <w:t> </w:t>
            </w:r>
          </w:p>
        </w:tc>
        <w:tc>
          <w:tcPr>
            <w:tcW w:w="810" w:type="dxa"/>
            <w:hideMark/>
          </w:tcPr>
          <w:p w14:paraId="76DD10C7" w14:textId="77777777" w:rsidR="00A9440B" w:rsidRPr="00EF7818" w:rsidRDefault="00A9440B" w:rsidP="00A9440B">
            <w:pPr>
              <w:rPr>
                <w:rFonts w:ascii="Arial" w:hAnsi="Arial" w:cs="Arial"/>
                <w:sz w:val="16"/>
                <w:szCs w:val="16"/>
              </w:rPr>
            </w:pPr>
            <w:r w:rsidRPr="00EF7818">
              <w:rPr>
                <w:rFonts w:ascii="Arial" w:hAnsi="Arial" w:cs="Arial"/>
                <w:sz w:val="16"/>
                <w:szCs w:val="16"/>
              </w:rPr>
              <w:t>200</w:t>
            </w:r>
          </w:p>
        </w:tc>
        <w:tc>
          <w:tcPr>
            <w:tcW w:w="990" w:type="dxa"/>
            <w:hideMark/>
          </w:tcPr>
          <w:p w14:paraId="19D99F6D" w14:textId="77777777" w:rsidR="00A9440B" w:rsidRPr="00EF7818" w:rsidRDefault="00A9440B" w:rsidP="00A9440B">
            <w:pPr>
              <w:rPr>
                <w:rFonts w:ascii="Arial" w:hAnsi="Arial" w:cs="Arial"/>
                <w:sz w:val="16"/>
                <w:szCs w:val="16"/>
              </w:rPr>
            </w:pPr>
            <w:r w:rsidRPr="00EF7818">
              <w:rPr>
                <w:rFonts w:ascii="Arial" w:hAnsi="Arial" w:cs="Arial"/>
                <w:sz w:val="16"/>
                <w:szCs w:val="16"/>
              </w:rPr>
              <w:t>Always</w:t>
            </w:r>
          </w:p>
        </w:tc>
        <w:tc>
          <w:tcPr>
            <w:tcW w:w="2790" w:type="dxa"/>
            <w:hideMark/>
          </w:tcPr>
          <w:p w14:paraId="4CC5D943" w14:textId="63755567" w:rsidR="00A9440B" w:rsidRPr="00EF7818" w:rsidRDefault="00A9440B" w:rsidP="00A9440B">
            <w:pPr>
              <w:rPr>
                <w:rFonts w:ascii="Arial" w:hAnsi="Arial" w:cs="Arial"/>
                <w:sz w:val="16"/>
                <w:szCs w:val="16"/>
              </w:rPr>
            </w:pPr>
            <w:r>
              <w:rPr>
                <w:rFonts w:ascii="Arial" w:hAnsi="Arial" w:cs="Arial"/>
                <w:sz w:val="16"/>
                <w:szCs w:val="16"/>
              </w:rPr>
              <w:t>Value for the test form property</w:t>
            </w:r>
          </w:p>
        </w:tc>
        <w:tc>
          <w:tcPr>
            <w:tcW w:w="3060" w:type="dxa"/>
            <w:hideMark/>
          </w:tcPr>
          <w:p w14:paraId="5D2CAFD0" w14:textId="4C839013" w:rsidR="00A9440B" w:rsidRPr="00EF7818" w:rsidRDefault="00A9440B" w:rsidP="00A9440B">
            <w:pPr>
              <w:rPr>
                <w:rFonts w:ascii="Arial" w:hAnsi="Arial" w:cs="Arial"/>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1255" w:type="dxa"/>
            <w:hideMark/>
          </w:tcPr>
          <w:p w14:paraId="16619B8D" w14:textId="77777777" w:rsidR="00A9440B" w:rsidRPr="00EF7818" w:rsidRDefault="00A9440B" w:rsidP="00A9440B">
            <w:pPr>
              <w:rPr>
                <w:rFonts w:ascii="Arial" w:hAnsi="Arial" w:cs="Arial"/>
                <w:sz w:val="16"/>
                <w:szCs w:val="16"/>
              </w:rPr>
            </w:pPr>
            <w:r w:rsidRPr="00EF7818">
              <w:rPr>
                <w:rFonts w:ascii="Arial" w:hAnsi="Arial" w:cs="Arial"/>
                <w:sz w:val="16"/>
                <w:szCs w:val="16"/>
              </w:rPr>
              <w:t>xsd:token</w:t>
            </w:r>
          </w:p>
        </w:tc>
      </w:tr>
      <w:tr w:rsidR="00A9440B" w:rsidRPr="00FC6178" w14:paraId="76007794" w14:textId="77777777" w:rsidTr="00210B0F">
        <w:trPr>
          <w:trHeight w:val="300"/>
        </w:trPr>
        <w:tc>
          <w:tcPr>
            <w:tcW w:w="1615" w:type="dxa"/>
            <w:hideMark/>
          </w:tcPr>
          <w:p w14:paraId="455FA027" w14:textId="77777777" w:rsidR="00A9440B" w:rsidRPr="00EF7818" w:rsidRDefault="00A9440B" w:rsidP="00A9440B">
            <w:pPr>
              <w:rPr>
                <w:rFonts w:ascii="Arial" w:hAnsi="Arial" w:cs="Arial"/>
                <w:sz w:val="16"/>
                <w:szCs w:val="16"/>
              </w:rPr>
            </w:pPr>
            <w:r w:rsidRPr="00EF7818">
              <w:rPr>
                <w:rFonts w:ascii="Arial" w:hAnsi="Arial" w:cs="Arial"/>
                <w:sz w:val="16"/>
                <w:szCs w:val="16"/>
              </w:rPr>
              <w:t> </w:t>
            </w:r>
          </w:p>
        </w:tc>
        <w:tc>
          <w:tcPr>
            <w:tcW w:w="1350" w:type="dxa"/>
            <w:hideMark/>
          </w:tcPr>
          <w:p w14:paraId="008FD622" w14:textId="77777777" w:rsidR="00A9440B" w:rsidRPr="00EF7818" w:rsidRDefault="00A9440B" w:rsidP="00A9440B">
            <w:pPr>
              <w:rPr>
                <w:rFonts w:ascii="Arial" w:hAnsi="Arial" w:cs="Arial"/>
                <w:sz w:val="16"/>
                <w:szCs w:val="16"/>
              </w:rPr>
            </w:pPr>
            <w:r w:rsidRPr="00EF7818">
              <w:rPr>
                <w:rFonts w:ascii="Arial" w:hAnsi="Arial" w:cs="Arial"/>
                <w:sz w:val="16"/>
                <w:szCs w:val="16"/>
              </w:rPr>
              <w:t>label</w:t>
            </w:r>
          </w:p>
        </w:tc>
        <w:tc>
          <w:tcPr>
            <w:tcW w:w="2520" w:type="dxa"/>
            <w:hideMark/>
          </w:tcPr>
          <w:p w14:paraId="2916814A" w14:textId="77777777" w:rsidR="00A9440B" w:rsidRPr="00EF7818" w:rsidRDefault="00A9440B" w:rsidP="00A9440B">
            <w:pPr>
              <w:rPr>
                <w:rFonts w:ascii="Arial" w:hAnsi="Arial" w:cs="Arial"/>
                <w:sz w:val="16"/>
                <w:szCs w:val="16"/>
              </w:rPr>
            </w:pPr>
            <w:r w:rsidRPr="00EF7818">
              <w:rPr>
                <w:rFonts w:ascii="Arial" w:hAnsi="Arial" w:cs="Arial"/>
                <w:sz w:val="16"/>
                <w:szCs w:val="16"/>
              </w:rPr>
              <w:t> </w:t>
            </w:r>
          </w:p>
        </w:tc>
        <w:tc>
          <w:tcPr>
            <w:tcW w:w="810" w:type="dxa"/>
            <w:hideMark/>
          </w:tcPr>
          <w:p w14:paraId="5F6AAA6E" w14:textId="77777777" w:rsidR="00A9440B" w:rsidRPr="00EF7818" w:rsidRDefault="00A9440B" w:rsidP="00A9440B">
            <w:pPr>
              <w:rPr>
                <w:rFonts w:ascii="Arial" w:hAnsi="Arial" w:cs="Arial"/>
                <w:sz w:val="16"/>
                <w:szCs w:val="16"/>
              </w:rPr>
            </w:pPr>
            <w:r w:rsidRPr="00EF7818">
              <w:rPr>
                <w:rFonts w:ascii="Arial" w:hAnsi="Arial" w:cs="Arial"/>
                <w:sz w:val="16"/>
                <w:szCs w:val="16"/>
              </w:rPr>
              <w:t>200</w:t>
            </w:r>
          </w:p>
        </w:tc>
        <w:tc>
          <w:tcPr>
            <w:tcW w:w="990" w:type="dxa"/>
            <w:hideMark/>
          </w:tcPr>
          <w:p w14:paraId="1A192C4C" w14:textId="77777777" w:rsidR="00A9440B" w:rsidRPr="00EF7818" w:rsidRDefault="00A9440B" w:rsidP="00A9440B">
            <w:pPr>
              <w:rPr>
                <w:rFonts w:ascii="Arial" w:hAnsi="Arial" w:cs="Arial"/>
                <w:sz w:val="16"/>
                <w:szCs w:val="16"/>
              </w:rPr>
            </w:pPr>
            <w:r w:rsidRPr="00EF7818">
              <w:rPr>
                <w:rFonts w:ascii="Arial" w:hAnsi="Arial" w:cs="Arial"/>
                <w:sz w:val="16"/>
                <w:szCs w:val="16"/>
              </w:rPr>
              <w:t>Always</w:t>
            </w:r>
          </w:p>
        </w:tc>
        <w:tc>
          <w:tcPr>
            <w:tcW w:w="2790" w:type="dxa"/>
            <w:hideMark/>
          </w:tcPr>
          <w:p w14:paraId="52C511CF" w14:textId="69917CEF" w:rsidR="00A9440B" w:rsidRPr="00EF7818" w:rsidRDefault="00A9440B" w:rsidP="00A9440B">
            <w:pPr>
              <w:rPr>
                <w:rFonts w:ascii="Arial" w:hAnsi="Arial" w:cs="Arial"/>
                <w:sz w:val="16"/>
                <w:szCs w:val="16"/>
              </w:rPr>
            </w:pPr>
            <w:r>
              <w:rPr>
                <w:rFonts w:ascii="Arial" w:hAnsi="Arial" w:cs="Arial"/>
                <w:sz w:val="16"/>
                <w:szCs w:val="16"/>
              </w:rPr>
              <w:t>Display label for this type of property</w:t>
            </w:r>
          </w:p>
        </w:tc>
        <w:tc>
          <w:tcPr>
            <w:tcW w:w="3060" w:type="dxa"/>
            <w:hideMark/>
          </w:tcPr>
          <w:p w14:paraId="6D4926DC" w14:textId="07FB4539" w:rsidR="00A9440B" w:rsidRPr="00EF7818" w:rsidRDefault="00A9440B" w:rsidP="00A9440B">
            <w:pPr>
              <w:rPr>
                <w:rFonts w:ascii="Arial" w:hAnsi="Arial" w:cs="Arial"/>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1255" w:type="dxa"/>
            <w:hideMark/>
          </w:tcPr>
          <w:p w14:paraId="2A64BF02" w14:textId="77777777" w:rsidR="00A9440B" w:rsidRPr="00EF7818" w:rsidRDefault="00A9440B" w:rsidP="00A9440B">
            <w:pPr>
              <w:rPr>
                <w:rFonts w:ascii="Arial" w:hAnsi="Arial" w:cs="Arial"/>
                <w:sz w:val="16"/>
                <w:szCs w:val="16"/>
              </w:rPr>
            </w:pPr>
            <w:r w:rsidRPr="00EF7818">
              <w:rPr>
                <w:rFonts w:ascii="Arial" w:hAnsi="Arial" w:cs="Arial"/>
                <w:sz w:val="16"/>
                <w:szCs w:val="16"/>
              </w:rPr>
              <w:t>xsd:token</w:t>
            </w:r>
          </w:p>
        </w:tc>
      </w:tr>
      <w:tr w:rsidR="00A9440B" w:rsidRPr="00FC6178" w14:paraId="742D2FED" w14:textId="77777777" w:rsidTr="00210B0F">
        <w:trPr>
          <w:trHeight w:val="600"/>
        </w:trPr>
        <w:tc>
          <w:tcPr>
            <w:tcW w:w="1615" w:type="dxa"/>
            <w:hideMark/>
          </w:tcPr>
          <w:p w14:paraId="0AF87064" w14:textId="77777777" w:rsidR="00A9440B" w:rsidRPr="00EF7818" w:rsidRDefault="00A9440B" w:rsidP="00A9440B">
            <w:pPr>
              <w:rPr>
                <w:rFonts w:ascii="Arial" w:hAnsi="Arial" w:cs="Arial"/>
                <w:sz w:val="16"/>
                <w:szCs w:val="16"/>
              </w:rPr>
            </w:pPr>
            <w:r w:rsidRPr="00EF7818">
              <w:rPr>
                <w:rFonts w:ascii="Arial" w:hAnsi="Arial" w:cs="Arial"/>
                <w:sz w:val="16"/>
                <w:szCs w:val="16"/>
              </w:rPr>
              <w:t>poolproperty</w:t>
            </w:r>
          </w:p>
        </w:tc>
        <w:tc>
          <w:tcPr>
            <w:tcW w:w="1350" w:type="dxa"/>
            <w:hideMark/>
          </w:tcPr>
          <w:p w14:paraId="77FC571C" w14:textId="77777777" w:rsidR="00A9440B" w:rsidRPr="00EF7818" w:rsidRDefault="00A9440B" w:rsidP="00A9440B">
            <w:pPr>
              <w:rPr>
                <w:rFonts w:ascii="Arial" w:hAnsi="Arial" w:cs="Arial"/>
                <w:sz w:val="16"/>
                <w:szCs w:val="16"/>
              </w:rPr>
            </w:pPr>
            <w:r w:rsidRPr="00EF7818">
              <w:rPr>
                <w:rFonts w:ascii="Arial" w:hAnsi="Arial" w:cs="Arial"/>
                <w:sz w:val="16"/>
                <w:szCs w:val="16"/>
              </w:rPr>
              <w:t> </w:t>
            </w:r>
          </w:p>
        </w:tc>
        <w:tc>
          <w:tcPr>
            <w:tcW w:w="2520" w:type="dxa"/>
            <w:hideMark/>
          </w:tcPr>
          <w:p w14:paraId="26A6C283" w14:textId="77777777" w:rsidR="00A9440B" w:rsidRPr="00EF7818" w:rsidRDefault="00A9440B" w:rsidP="00A9440B">
            <w:pPr>
              <w:rPr>
                <w:rFonts w:ascii="Arial" w:hAnsi="Arial" w:cs="Arial"/>
                <w:sz w:val="16"/>
                <w:szCs w:val="16"/>
              </w:rPr>
            </w:pPr>
            <w:r w:rsidRPr="00EF7818">
              <w:rPr>
                <w:rFonts w:ascii="Arial" w:hAnsi="Arial" w:cs="Arial"/>
                <w:sz w:val="16"/>
                <w:szCs w:val="16"/>
              </w:rPr>
              <w:t>testspecification:scoring:testform:poolproperty</w:t>
            </w:r>
          </w:p>
        </w:tc>
        <w:tc>
          <w:tcPr>
            <w:tcW w:w="810" w:type="dxa"/>
            <w:hideMark/>
          </w:tcPr>
          <w:p w14:paraId="6680E072" w14:textId="77777777" w:rsidR="00A9440B" w:rsidRPr="00EF7818" w:rsidRDefault="00A9440B" w:rsidP="00A9440B">
            <w:pPr>
              <w:rPr>
                <w:rFonts w:ascii="Arial" w:hAnsi="Arial" w:cs="Arial"/>
                <w:sz w:val="16"/>
                <w:szCs w:val="16"/>
              </w:rPr>
            </w:pPr>
            <w:r w:rsidRPr="00EF7818">
              <w:rPr>
                <w:rFonts w:ascii="Arial" w:hAnsi="Arial" w:cs="Arial"/>
                <w:sz w:val="16"/>
                <w:szCs w:val="16"/>
              </w:rPr>
              <w:t> </w:t>
            </w:r>
          </w:p>
        </w:tc>
        <w:tc>
          <w:tcPr>
            <w:tcW w:w="990" w:type="dxa"/>
            <w:hideMark/>
          </w:tcPr>
          <w:p w14:paraId="792F72D7" w14:textId="362C4355" w:rsidR="00A9440B" w:rsidRPr="00EF7818" w:rsidRDefault="00A9440B" w:rsidP="00A9440B">
            <w:pPr>
              <w:rPr>
                <w:rFonts w:ascii="Arial" w:hAnsi="Arial" w:cs="Arial"/>
                <w:sz w:val="16"/>
                <w:szCs w:val="16"/>
              </w:rPr>
            </w:pPr>
            <w:r>
              <w:rPr>
                <w:rFonts w:ascii="Arial" w:hAnsi="Arial" w:cs="Arial"/>
                <w:sz w:val="16"/>
                <w:szCs w:val="16"/>
              </w:rPr>
              <w:t>Optional</w:t>
            </w:r>
          </w:p>
        </w:tc>
        <w:tc>
          <w:tcPr>
            <w:tcW w:w="2790" w:type="dxa"/>
            <w:hideMark/>
          </w:tcPr>
          <w:p w14:paraId="2C55A4DB" w14:textId="77777777" w:rsidR="00A9440B" w:rsidRPr="00EF7818" w:rsidRDefault="00A9440B" w:rsidP="00A9440B">
            <w:pPr>
              <w:rPr>
                <w:rFonts w:ascii="Arial" w:hAnsi="Arial" w:cs="Arial"/>
                <w:sz w:val="16"/>
                <w:szCs w:val="16"/>
              </w:rPr>
            </w:pPr>
            <w:r w:rsidRPr="00EF7818">
              <w:rPr>
                <w:rFonts w:ascii="Arial" w:hAnsi="Arial" w:cs="Arial"/>
                <w:sz w:val="16"/>
                <w:szCs w:val="16"/>
              </w:rPr>
              <w:t>Multiple test form related pool properties</w:t>
            </w:r>
          </w:p>
        </w:tc>
        <w:tc>
          <w:tcPr>
            <w:tcW w:w="3060" w:type="dxa"/>
            <w:hideMark/>
          </w:tcPr>
          <w:p w14:paraId="6CA23E0C" w14:textId="77777777" w:rsidR="00A9440B" w:rsidRPr="00EF7818" w:rsidRDefault="00A9440B" w:rsidP="00A9440B">
            <w:pPr>
              <w:rPr>
                <w:rFonts w:ascii="Arial" w:hAnsi="Arial" w:cs="Arial"/>
                <w:sz w:val="16"/>
                <w:szCs w:val="16"/>
              </w:rPr>
            </w:pPr>
            <w:r w:rsidRPr="00EF7818">
              <w:rPr>
                <w:rFonts w:ascii="Arial" w:hAnsi="Arial" w:cs="Arial"/>
                <w:sz w:val="16"/>
                <w:szCs w:val="16"/>
              </w:rPr>
              <w:t> </w:t>
            </w:r>
          </w:p>
        </w:tc>
        <w:tc>
          <w:tcPr>
            <w:tcW w:w="1255" w:type="dxa"/>
            <w:hideMark/>
          </w:tcPr>
          <w:p w14:paraId="2733400E" w14:textId="77777777" w:rsidR="00A9440B" w:rsidRPr="00EF7818" w:rsidRDefault="00A9440B" w:rsidP="00A9440B">
            <w:pPr>
              <w:rPr>
                <w:rFonts w:ascii="Arial" w:hAnsi="Arial" w:cs="Arial"/>
                <w:sz w:val="16"/>
                <w:szCs w:val="16"/>
              </w:rPr>
            </w:pPr>
            <w:r w:rsidRPr="00EF7818">
              <w:rPr>
                <w:rFonts w:ascii="Arial" w:hAnsi="Arial" w:cs="Arial"/>
                <w:sz w:val="16"/>
                <w:szCs w:val="16"/>
              </w:rPr>
              <w:t> </w:t>
            </w:r>
          </w:p>
        </w:tc>
      </w:tr>
      <w:tr w:rsidR="00A9440B" w:rsidRPr="00FC6178" w14:paraId="67C42898" w14:textId="77777777" w:rsidTr="00210B0F">
        <w:trPr>
          <w:trHeight w:val="300"/>
        </w:trPr>
        <w:tc>
          <w:tcPr>
            <w:tcW w:w="1615" w:type="dxa"/>
            <w:hideMark/>
          </w:tcPr>
          <w:p w14:paraId="049484F2" w14:textId="77777777" w:rsidR="00A9440B" w:rsidRPr="00EF7818" w:rsidRDefault="00A9440B" w:rsidP="00A9440B">
            <w:pPr>
              <w:rPr>
                <w:rFonts w:ascii="Arial" w:hAnsi="Arial" w:cs="Arial"/>
                <w:sz w:val="16"/>
                <w:szCs w:val="16"/>
              </w:rPr>
            </w:pPr>
            <w:r w:rsidRPr="00EF7818">
              <w:rPr>
                <w:rFonts w:ascii="Arial" w:hAnsi="Arial" w:cs="Arial"/>
                <w:sz w:val="16"/>
                <w:szCs w:val="16"/>
              </w:rPr>
              <w:t> </w:t>
            </w:r>
          </w:p>
        </w:tc>
        <w:tc>
          <w:tcPr>
            <w:tcW w:w="1350" w:type="dxa"/>
            <w:hideMark/>
          </w:tcPr>
          <w:p w14:paraId="50BCF67A" w14:textId="77777777" w:rsidR="00A9440B" w:rsidRPr="00EF7818" w:rsidRDefault="00A9440B" w:rsidP="00A9440B">
            <w:pPr>
              <w:rPr>
                <w:rFonts w:ascii="Arial" w:hAnsi="Arial" w:cs="Arial"/>
                <w:sz w:val="16"/>
                <w:szCs w:val="16"/>
              </w:rPr>
            </w:pPr>
            <w:r w:rsidRPr="00EF7818">
              <w:rPr>
                <w:rFonts w:ascii="Arial" w:hAnsi="Arial" w:cs="Arial"/>
                <w:sz w:val="16"/>
                <w:szCs w:val="16"/>
              </w:rPr>
              <w:t>property</w:t>
            </w:r>
          </w:p>
        </w:tc>
        <w:tc>
          <w:tcPr>
            <w:tcW w:w="2520" w:type="dxa"/>
            <w:hideMark/>
          </w:tcPr>
          <w:p w14:paraId="7C4899DB" w14:textId="77777777" w:rsidR="00A9440B" w:rsidRPr="00EF7818" w:rsidRDefault="00A9440B" w:rsidP="00A9440B">
            <w:pPr>
              <w:rPr>
                <w:rFonts w:ascii="Arial" w:hAnsi="Arial" w:cs="Arial"/>
                <w:sz w:val="16"/>
                <w:szCs w:val="16"/>
              </w:rPr>
            </w:pPr>
            <w:r w:rsidRPr="00EF7818">
              <w:rPr>
                <w:rFonts w:ascii="Arial" w:hAnsi="Arial" w:cs="Arial"/>
                <w:sz w:val="16"/>
                <w:szCs w:val="16"/>
              </w:rPr>
              <w:t> </w:t>
            </w:r>
          </w:p>
        </w:tc>
        <w:tc>
          <w:tcPr>
            <w:tcW w:w="810" w:type="dxa"/>
            <w:hideMark/>
          </w:tcPr>
          <w:p w14:paraId="08436A36" w14:textId="77777777" w:rsidR="00A9440B" w:rsidRPr="00EF7818" w:rsidRDefault="00A9440B" w:rsidP="00A9440B">
            <w:pPr>
              <w:rPr>
                <w:rFonts w:ascii="Arial" w:hAnsi="Arial" w:cs="Arial"/>
                <w:sz w:val="16"/>
                <w:szCs w:val="16"/>
              </w:rPr>
            </w:pPr>
            <w:r w:rsidRPr="00EF7818">
              <w:rPr>
                <w:rFonts w:ascii="Arial" w:hAnsi="Arial" w:cs="Arial"/>
                <w:sz w:val="16"/>
                <w:szCs w:val="16"/>
              </w:rPr>
              <w:t>200</w:t>
            </w:r>
          </w:p>
        </w:tc>
        <w:tc>
          <w:tcPr>
            <w:tcW w:w="990" w:type="dxa"/>
            <w:hideMark/>
          </w:tcPr>
          <w:p w14:paraId="1D4E52A4" w14:textId="77777777" w:rsidR="00A9440B" w:rsidRPr="00EF7818" w:rsidRDefault="00A9440B" w:rsidP="00A9440B">
            <w:pPr>
              <w:rPr>
                <w:rFonts w:ascii="Arial" w:hAnsi="Arial" w:cs="Arial"/>
                <w:sz w:val="16"/>
                <w:szCs w:val="16"/>
              </w:rPr>
            </w:pPr>
            <w:r w:rsidRPr="00EF7818">
              <w:rPr>
                <w:rFonts w:ascii="Arial" w:hAnsi="Arial" w:cs="Arial"/>
                <w:sz w:val="16"/>
                <w:szCs w:val="16"/>
              </w:rPr>
              <w:t>Always</w:t>
            </w:r>
          </w:p>
        </w:tc>
        <w:tc>
          <w:tcPr>
            <w:tcW w:w="2790" w:type="dxa"/>
            <w:hideMark/>
          </w:tcPr>
          <w:p w14:paraId="60C519D2" w14:textId="70269912" w:rsidR="00A9440B" w:rsidRPr="00EF7818" w:rsidRDefault="00A9440B" w:rsidP="00A9440B">
            <w:pPr>
              <w:rPr>
                <w:rFonts w:ascii="Arial" w:hAnsi="Arial" w:cs="Arial"/>
                <w:sz w:val="16"/>
                <w:szCs w:val="16"/>
              </w:rPr>
            </w:pPr>
            <w:r w:rsidRPr="00EE5B36">
              <w:rPr>
                <w:rFonts w:ascii="Arial" w:hAnsi="Arial" w:cs="Arial"/>
                <w:sz w:val="16"/>
                <w:szCs w:val="16"/>
              </w:rPr>
              <w:t>Refers to testspecification:administration:poolproperty[@property]</w:t>
            </w:r>
          </w:p>
        </w:tc>
        <w:tc>
          <w:tcPr>
            <w:tcW w:w="3060" w:type="dxa"/>
            <w:hideMark/>
          </w:tcPr>
          <w:p w14:paraId="047C68A1" w14:textId="74E8BFAB" w:rsidR="00A9440B" w:rsidRPr="00EF7818" w:rsidRDefault="00A9440B" w:rsidP="00A9440B">
            <w:pPr>
              <w:rPr>
                <w:rFonts w:ascii="Arial" w:hAnsi="Arial" w:cs="Arial"/>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1255" w:type="dxa"/>
            <w:hideMark/>
          </w:tcPr>
          <w:p w14:paraId="33C6AC13" w14:textId="77777777" w:rsidR="00A9440B" w:rsidRPr="00EF7818" w:rsidRDefault="00A9440B" w:rsidP="00A9440B">
            <w:pPr>
              <w:rPr>
                <w:rFonts w:ascii="Arial" w:hAnsi="Arial" w:cs="Arial"/>
                <w:sz w:val="16"/>
                <w:szCs w:val="16"/>
              </w:rPr>
            </w:pPr>
            <w:r w:rsidRPr="00EF7818">
              <w:rPr>
                <w:rFonts w:ascii="Arial" w:hAnsi="Arial" w:cs="Arial"/>
                <w:sz w:val="16"/>
                <w:szCs w:val="16"/>
              </w:rPr>
              <w:t>xsd:token</w:t>
            </w:r>
          </w:p>
        </w:tc>
      </w:tr>
      <w:tr w:rsidR="00A9440B" w:rsidRPr="00FC6178" w14:paraId="268B269D" w14:textId="77777777" w:rsidTr="00210B0F">
        <w:trPr>
          <w:trHeight w:val="300"/>
        </w:trPr>
        <w:tc>
          <w:tcPr>
            <w:tcW w:w="1615" w:type="dxa"/>
            <w:hideMark/>
          </w:tcPr>
          <w:p w14:paraId="6B564B4C" w14:textId="77777777" w:rsidR="00A9440B" w:rsidRPr="00EF7818" w:rsidRDefault="00A9440B" w:rsidP="00A9440B">
            <w:pPr>
              <w:rPr>
                <w:rFonts w:ascii="Arial" w:hAnsi="Arial" w:cs="Arial"/>
                <w:sz w:val="16"/>
                <w:szCs w:val="16"/>
              </w:rPr>
            </w:pPr>
            <w:r w:rsidRPr="00EF7818">
              <w:rPr>
                <w:rFonts w:ascii="Arial" w:hAnsi="Arial" w:cs="Arial"/>
                <w:sz w:val="16"/>
                <w:szCs w:val="16"/>
              </w:rPr>
              <w:t> </w:t>
            </w:r>
          </w:p>
        </w:tc>
        <w:tc>
          <w:tcPr>
            <w:tcW w:w="1350" w:type="dxa"/>
            <w:hideMark/>
          </w:tcPr>
          <w:p w14:paraId="68939B04" w14:textId="77777777" w:rsidR="00A9440B" w:rsidRPr="00EF7818" w:rsidRDefault="00A9440B" w:rsidP="00A9440B">
            <w:pPr>
              <w:rPr>
                <w:rFonts w:ascii="Arial" w:hAnsi="Arial" w:cs="Arial"/>
                <w:sz w:val="16"/>
                <w:szCs w:val="16"/>
              </w:rPr>
            </w:pPr>
            <w:r w:rsidRPr="00EF7818">
              <w:rPr>
                <w:rFonts w:ascii="Arial" w:hAnsi="Arial" w:cs="Arial"/>
                <w:sz w:val="16"/>
                <w:szCs w:val="16"/>
              </w:rPr>
              <w:t>value</w:t>
            </w:r>
          </w:p>
        </w:tc>
        <w:tc>
          <w:tcPr>
            <w:tcW w:w="2520" w:type="dxa"/>
            <w:hideMark/>
          </w:tcPr>
          <w:p w14:paraId="01AEE4C3" w14:textId="77777777" w:rsidR="00A9440B" w:rsidRPr="00EF7818" w:rsidRDefault="00A9440B" w:rsidP="00A9440B">
            <w:pPr>
              <w:rPr>
                <w:rFonts w:ascii="Arial" w:hAnsi="Arial" w:cs="Arial"/>
                <w:sz w:val="16"/>
                <w:szCs w:val="16"/>
              </w:rPr>
            </w:pPr>
            <w:r w:rsidRPr="00EF7818">
              <w:rPr>
                <w:rFonts w:ascii="Arial" w:hAnsi="Arial" w:cs="Arial"/>
                <w:sz w:val="16"/>
                <w:szCs w:val="16"/>
              </w:rPr>
              <w:t> </w:t>
            </w:r>
          </w:p>
        </w:tc>
        <w:tc>
          <w:tcPr>
            <w:tcW w:w="810" w:type="dxa"/>
            <w:hideMark/>
          </w:tcPr>
          <w:p w14:paraId="2D8ACD6E" w14:textId="77777777" w:rsidR="00A9440B" w:rsidRPr="00EF7818" w:rsidRDefault="00A9440B" w:rsidP="00A9440B">
            <w:pPr>
              <w:rPr>
                <w:rFonts w:ascii="Arial" w:hAnsi="Arial" w:cs="Arial"/>
                <w:sz w:val="16"/>
                <w:szCs w:val="16"/>
              </w:rPr>
            </w:pPr>
            <w:r w:rsidRPr="00EF7818">
              <w:rPr>
                <w:rFonts w:ascii="Arial" w:hAnsi="Arial" w:cs="Arial"/>
                <w:sz w:val="16"/>
                <w:szCs w:val="16"/>
              </w:rPr>
              <w:t>200</w:t>
            </w:r>
          </w:p>
        </w:tc>
        <w:tc>
          <w:tcPr>
            <w:tcW w:w="990" w:type="dxa"/>
            <w:hideMark/>
          </w:tcPr>
          <w:p w14:paraId="40F7BE78" w14:textId="77777777" w:rsidR="00A9440B" w:rsidRPr="00EF7818" w:rsidRDefault="00A9440B" w:rsidP="00A9440B">
            <w:pPr>
              <w:rPr>
                <w:rFonts w:ascii="Arial" w:hAnsi="Arial" w:cs="Arial"/>
                <w:sz w:val="16"/>
                <w:szCs w:val="16"/>
              </w:rPr>
            </w:pPr>
            <w:r w:rsidRPr="00EF7818">
              <w:rPr>
                <w:rFonts w:ascii="Arial" w:hAnsi="Arial" w:cs="Arial"/>
                <w:sz w:val="16"/>
                <w:szCs w:val="16"/>
              </w:rPr>
              <w:t>Always</w:t>
            </w:r>
          </w:p>
        </w:tc>
        <w:tc>
          <w:tcPr>
            <w:tcW w:w="2790" w:type="dxa"/>
            <w:hideMark/>
          </w:tcPr>
          <w:p w14:paraId="7B52D356" w14:textId="547CFAA8" w:rsidR="00A9440B" w:rsidRPr="00EF7818" w:rsidRDefault="00A9440B" w:rsidP="00A9440B">
            <w:pPr>
              <w:rPr>
                <w:rFonts w:ascii="Arial" w:hAnsi="Arial" w:cs="Arial"/>
                <w:sz w:val="16"/>
                <w:szCs w:val="16"/>
              </w:rPr>
            </w:pPr>
            <w:r w:rsidRPr="00EE5B36">
              <w:rPr>
                <w:rFonts w:ascii="Arial" w:hAnsi="Arial" w:cs="Arial"/>
                <w:sz w:val="16"/>
                <w:szCs w:val="16"/>
              </w:rPr>
              <w:t>Refers to testspecification:administration:poolproperty[@value]</w:t>
            </w:r>
          </w:p>
        </w:tc>
        <w:tc>
          <w:tcPr>
            <w:tcW w:w="3060" w:type="dxa"/>
            <w:hideMark/>
          </w:tcPr>
          <w:p w14:paraId="338290F7" w14:textId="3C21E55E" w:rsidR="00A9440B" w:rsidRPr="00EF7818" w:rsidRDefault="00A9440B" w:rsidP="00A9440B">
            <w:pPr>
              <w:rPr>
                <w:rFonts w:ascii="Arial" w:hAnsi="Arial" w:cs="Arial"/>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1255" w:type="dxa"/>
            <w:hideMark/>
          </w:tcPr>
          <w:p w14:paraId="33001DFC" w14:textId="77777777" w:rsidR="00A9440B" w:rsidRPr="00EF7818" w:rsidRDefault="00A9440B" w:rsidP="00A9440B">
            <w:pPr>
              <w:rPr>
                <w:rFonts w:ascii="Arial" w:hAnsi="Arial" w:cs="Arial"/>
                <w:sz w:val="16"/>
                <w:szCs w:val="16"/>
              </w:rPr>
            </w:pPr>
            <w:r w:rsidRPr="00EF7818">
              <w:rPr>
                <w:rFonts w:ascii="Arial" w:hAnsi="Arial" w:cs="Arial"/>
                <w:sz w:val="16"/>
                <w:szCs w:val="16"/>
              </w:rPr>
              <w:t>xsd:token</w:t>
            </w:r>
          </w:p>
        </w:tc>
      </w:tr>
      <w:tr w:rsidR="00A9440B" w:rsidRPr="00FC6178" w14:paraId="093B90A6" w14:textId="77777777" w:rsidTr="00210B0F">
        <w:trPr>
          <w:trHeight w:val="300"/>
        </w:trPr>
        <w:tc>
          <w:tcPr>
            <w:tcW w:w="1615" w:type="dxa"/>
            <w:hideMark/>
          </w:tcPr>
          <w:p w14:paraId="43551540" w14:textId="77777777" w:rsidR="00A9440B" w:rsidRPr="00EF7818" w:rsidRDefault="00A9440B" w:rsidP="00A9440B">
            <w:pPr>
              <w:rPr>
                <w:rFonts w:ascii="Arial" w:hAnsi="Arial" w:cs="Arial"/>
                <w:sz w:val="16"/>
                <w:szCs w:val="16"/>
              </w:rPr>
            </w:pPr>
            <w:r w:rsidRPr="00EF7818">
              <w:rPr>
                <w:rFonts w:ascii="Arial" w:hAnsi="Arial" w:cs="Arial"/>
                <w:sz w:val="16"/>
                <w:szCs w:val="16"/>
              </w:rPr>
              <w:t> </w:t>
            </w:r>
          </w:p>
        </w:tc>
        <w:tc>
          <w:tcPr>
            <w:tcW w:w="1350" w:type="dxa"/>
            <w:hideMark/>
          </w:tcPr>
          <w:p w14:paraId="321D0547" w14:textId="77777777" w:rsidR="00A9440B" w:rsidRPr="00EF7818" w:rsidRDefault="00A9440B" w:rsidP="00A9440B">
            <w:pPr>
              <w:rPr>
                <w:rFonts w:ascii="Arial" w:hAnsi="Arial" w:cs="Arial"/>
                <w:sz w:val="16"/>
                <w:szCs w:val="16"/>
              </w:rPr>
            </w:pPr>
            <w:r w:rsidRPr="00EF7818">
              <w:rPr>
                <w:rFonts w:ascii="Arial" w:hAnsi="Arial" w:cs="Arial"/>
                <w:sz w:val="16"/>
                <w:szCs w:val="16"/>
              </w:rPr>
              <w:t>label</w:t>
            </w:r>
          </w:p>
        </w:tc>
        <w:tc>
          <w:tcPr>
            <w:tcW w:w="2520" w:type="dxa"/>
            <w:hideMark/>
          </w:tcPr>
          <w:p w14:paraId="1E604425" w14:textId="77777777" w:rsidR="00A9440B" w:rsidRPr="00EF7818" w:rsidRDefault="00A9440B" w:rsidP="00A9440B">
            <w:pPr>
              <w:rPr>
                <w:rFonts w:ascii="Arial" w:hAnsi="Arial" w:cs="Arial"/>
                <w:sz w:val="16"/>
                <w:szCs w:val="16"/>
              </w:rPr>
            </w:pPr>
            <w:r w:rsidRPr="00EF7818">
              <w:rPr>
                <w:rFonts w:ascii="Arial" w:hAnsi="Arial" w:cs="Arial"/>
                <w:sz w:val="16"/>
                <w:szCs w:val="16"/>
              </w:rPr>
              <w:t> </w:t>
            </w:r>
          </w:p>
        </w:tc>
        <w:tc>
          <w:tcPr>
            <w:tcW w:w="810" w:type="dxa"/>
            <w:hideMark/>
          </w:tcPr>
          <w:p w14:paraId="6E2300A0" w14:textId="77777777" w:rsidR="00A9440B" w:rsidRPr="00EF7818" w:rsidRDefault="00A9440B" w:rsidP="00A9440B">
            <w:pPr>
              <w:rPr>
                <w:rFonts w:ascii="Arial" w:hAnsi="Arial" w:cs="Arial"/>
                <w:sz w:val="16"/>
                <w:szCs w:val="16"/>
              </w:rPr>
            </w:pPr>
            <w:r w:rsidRPr="00EF7818">
              <w:rPr>
                <w:rFonts w:ascii="Arial" w:hAnsi="Arial" w:cs="Arial"/>
                <w:sz w:val="16"/>
                <w:szCs w:val="16"/>
              </w:rPr>
              <w:t>200</w:t>
            </w:r>
          </w:p>
        </w:tc>
        <w:tc>
          <w:tcPr>
            <w:tcW w:w="990" w:type="dxa"/>
            <w:hideMark/>
          </w:tcPr>
          <w:p w14:paraId="4FDBFB60" w14:textId="77777777" w:rsidR="00A9440B" w:rsidRPr="00EF7818" w:rsidRDefault="00A9440B" w:rsidP="00A9440B">
            <w:pPr>
              <w:rPr>
                <w:rFonts w:ascii="Arial" w:hAnsi="Arial" w:cs="Arial"/>
                <w:sz w:val="16"/>
                <w:szCs w:val="16"/>
              </w:rPr>
            </w:pPr>
            <w:r w:rsidRPr="00EF7818">
              <w:rPr>
                <w:rFonts w:ascii="Arial" w:hAnsi="Arial" w:cs="Arial"/>
                <w:sz w:val="16"/>
                <w:szCs w:val="16"/>
              </w:rPr>
              <w:t>Always</w:t>
            </w:r>
          </w:p>
        </w:tc>
        <w:tc>
          <w:tcPr>
            <w:tcW w:w="2790" w:type="dxa"/>
            <w:hideMark/>
          </w:tcPr>
          <w:p w14:paraId="45477874" w14:textId="0A4045CD" w:rsidR="00A9440B" w:rsidRPr="00EF7818" w:rsidRDefault="00A9440B" w:rsidP="00A9440B">
            <w:pPr>
              <w:rPr>
                <w:rFonts w:ascii="Arial" w:hAnsi="Arial" w:cs="Arial"/>
                <w:sz w:val="16"/>
                <w:szCs w:val="16"/>
              </w:rPr>
            </w:pPr>
            <w:r w:rsidRPr="00EE5B36">
              <w:rPr>
                <w:rFonts w:ascii="Arial" w:hAnsi="Arial" w:cs="Arial"/>
                <w:sz w:val="16"/>
                <w:szCs w:val="16"/>
              </w:rPr>
              <w:t>Refers to testspecification:administration:poolproperty[@label]</w:t>
            </w:r>
          </w:p>
        </w:tc>
        <w:tc>
          <w:tcPr>
            <w:tcW w:w="3060" w:type="dxa"/>
            <w:hideMark/>
          </w:tcPr>
          <w:p w14:paraId="61E4C72A" w14:textId="68FDA864" w:rsidR="00A9440B" w:rsidRPr="00EF7818" w:rsidRDefault="00A9440B" w:rsidP="00A9440B">
            <w:pPr>
              <w:rPr>
                <w:rFonts w:ascii="Arial" w:hAnsi="Arial" w:cs="Arial"/>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1255" w:type="dxa"/>
            <w:hideMark/>
          </w:tcPr>
          <w:p w14:paraId="20B98BF9" w14:textId="77777777" w:rsidR="00A9440B" w:rsidRPr="00EF7818" w:rsidRDefault="00A9440B" w:rsidP="00A9440B">
            <w:pPr>
              <w:rPr>
                <w:rFonts w:ascii="Arial" w:hAnsi="Arial" w:cs="Arial"/>
                <w:sz w:val="16"/>
                <w:szCs w:val="16"/>
              </w:rPr>
            </w:pPr>
            <w:r w:rsidRPr="00EF7818">
              <w:rPr>
                <w:rFonts w:ascii="Arial" w:hAnsi="Arial" w:cs="Arial"/>
                <w:sz w:val="16"/>
                <w:szCs w:val="16"/>
              </w:rPr>
              <w:t>xsd:token</w:t>
            </w:r>
          </w:p>
        </w:tc>
      </w:tr>
      <w:tr w:rsidR="00A9440B" w:rsidRPr="00FC6178" w14:paraId="3FD1051D" w14:textId="77777777" w:rsidTr="00210B0F">
        <w:trPr>
          <w:trHeight w:val="600"/>
        </w:trPr>
        <w:tc>
          <w:tcPr>
            <w:tcW w:w="1615" w:type="dxa"/>
            <w:hideMark/>
          </w:tcPr>
          <w:p w14:paraId="4D28E4D4" w14:textId="77777777" w:rsidR="00A9440B" w:rsidRPr="00EF7818" w:rsidRDefault="00A9440B" w:rsidP="00A9440B">
            <w:pPr>
              <w:rPr>
                <w:rFonts w:ascii="Arial" w:hAnsi="Arial" w:cs="Arial"/>
                <w:sz w:val="16"/>
                <w:szCs w:val="16"/>
              </w:rPr>
            </w:pPr>
            <w:r w:rsidRPr="00EF7818">
              <w:rPr>
                <w:rFonts w:ascii="Arial" w:hAnsi="Arial" w:cs="Arial"/>
                <w:sz w:val="16"/>
                <w:szCs w:val="16"/>
              </w:rPr>
              <w:t>formpartition</w:t>
            </w:r>
          </w:p>
        </w:tc>
        <w:tc>
          <w:tcPr>
            <w:tcW w:w="1350" w:type="dxa"/>
            <w:hideMark/>
          </w:tcPr>
          <w:p w14:paraId="34DF7F85" w14:textId="77777777" w:rsidR="00A9440B" w:rsidRPr="00EF7818" w:rsidRDefault="00A9440B" w:rsidP="00A9440B">
            <w:pPr>
              <w:rPr>
                <w:rFonts w:ascii="Arial" w:hAnsi="Arial" w:cs="Arial"/>
                <w:sz w:val="16"/>
                <w:szCs w:val="16"/>
              </w:rPr>
            </w:pPr>
            <w:r w:rsidRPr="00EF7818">
              <w:rPr>
                <w:rFonts w:ascii="Arial" w:hAnsi="Arial" w:cs="Arial"/>
                <w:sz w:val="16"/>
                <w:szCs w:val="16"/>
              </w:rPr>
              <w:t> </w:t>
            </w:r>
          </w:p>
        </w:tc>
        <w:tc>
          <w:tcPr>
            <w:tcW w:w="2520" w:type="dxa"/>
            <w:hideMark/>
          </w:tcPr>
          <w:p w14:paraId="7D2BD75F" w14:textId="77777777" w:rsidR="00A9440B" w:rsidRPr="00EF7818" w:rsidRDefault="00A9440B" w:rsidP="00A9440B">
            <w:pPr>
              <w:rPr>
                <w:rFonts w:ascii="Arial" w:hAnsi="Arial" w:cs="Arial"/>
                <w:sz w:val="16"/>
                <w:szCs w:val="16"/>
              </w:rPr>
            </w:pPr>
            <w:r w:rsidRPr="00EF7818">
              <w:rPr>
                <w:rFonts w:ascii="Arial" w:hAnsi="Arial" w:cs="Arial"/>
                <w:sz w:val="16"/>
                <w:szCs w:val="16"/>
              </w:rPr>
              <w:t>testspecification:scoring:testform:formpartition</w:t>
            </w:r>
          </w:p>
        </w:tc>
        <w:tc>
          <w:tcPr>
            <w:tcW w:w="810" w:type="dxa"/>
            <w:hideMark/>
          </w:tcPr>
          <w:p w14:paraId="15F25159" w14:textId="77777777" w:rsidR="00A9440B" w:rsidRPr="00EF7818" w:rsidRDefault="00A9440B" w:rsidP="00A9440B">
            <w:pPr>
              <w:rPr>
                <w:rFonts w:ascii="Arial" w:hAnsi="Arial" w:cs="Arial"/>
                <w:sz w:val="16"/>
                <w:szCs w:val="16"/>
              </w:rPr>
            </w:pPr>
            <w:r w:rsidRPr="00EF7818">
              <w:rPr>
                <w:rFonts w:ascii="Arial" w:hAnsi="Arial" w:cs="Arial"/>
                <w:sz w:val="16"/>
                <w:szCs w:val="16"/>
              </w:rPr>
              <w:t> </w:t>
            </w:r>
          </w:p>
        </w:tc>
        <w:tc>
          <w:tcPr>
            <w:tcW w:w="990" w:type="dxa"/>
            <w:hideMark/>
          </w:tcPr>
          <w:p w14:paraId="0C27844C" w14:textId="77777777" w:rsidR="00A9440B" w:rsidRPr="00EF7818" w:rsidRDefault="00A9440B" w:rsidP="00A9440B">
            <w:pPr>
              <w:rPr>
                <w:rFonts w:ascii="Arial" w:hAnsi="Arial" w:cs="Arial"/>
                <w:sz w:val="16"/>
                <w:szCs w:val="16"/>
              </w:rPr>
            </w:pPr>
            <w:r w:rsidRPr="00EF7818">
              <w:rPr>
                <w:rFonts w:ascii="Arial" w:hAnsi="Arial" w:cs="Arial"/>
                <w:sz w:val="16"/>
                <w:szCs w:val="16"/>
              </w:rPr>
              <w:t> </w:t>
            </w:r>
          </w:p>
        </w:tc>
        <w:tc>
          <w:tcPr>
            <w:tcW w:w="2790" w:type="dxa"/>
            <w:hideMark/>
          </w:tcPr>
          <w:p w14:paraId="630B1D97" w14:textId="0FC51951" w:rsidR="00A9440B" w:rsidRPr="00EF7818" w:rsidRDefault="00A9440B" w:rsidP="00A9440B">
            <w:pPr>
              <w:rPr>
                <w:rFonts w:ascii="Arial" w:hAnsi="Arial" w:cs="Arial"/>
                <w:sz w:val="16"/>
                <w:szCs w:val="16"/>
              </w:rPr>
            </w:pPr>
            <w:r w:rsidRPr="00EF7818">
              <w:rPr>
                <w:rFonts w:ascii="Arial" w:hAnsi="Arial" w:cs="Arial"/>
                <w:sz w:val="16"/>
                <w:szCs w:val="16"/>
              </w:rPr>
              <w:t> </w:t>
            </w:r>
            <w:r w:rsidR="00381C3C">
              <w:rPr>
                <w:rFonts w:ascii="Arial" w:hAnsi="Arial" w:cs="Arial"/>
                <w:sz w:val="16"/>
                <w:szCs w:val="16"/>
              </w:rPr>
              <w:t>Each testform has at least one formpartition, one of r each fixed format segment.</w:t>
            </w:r>
          </w:p>
        </w:tc>
        <w:tc>
          <w:tcPr>
            <w:tcW w:w="3060" w:type="dxa"/>
            <w:hideMark/>
          </w:tcPr>
          <w:p w14:paraId="3C7B1CB9" w14:textId="77777777" w:rsidR="00A9440B" w:rsidRPr="00EF7818" w:rsidRDefault="00A9440B" w:rsidP="00A9440B">
            <w:pPr>
              <w:rPr>
                <w:rFonts w:ascii="Arial" w:hAnsi="Arial" w:cs="Arial"/>
                <w:sz w:val="16"/>
                <w:szCs w:val="16"/>
              </w:rPr>
            </w:pPr>
            <w:r w:rsidRPr="00EF7818">
              <w:rPr>
                <w:rFonts w:ascii="Arial" w:hAnsi="Arial" w:cs="Arial"/>
                <w:sz w:val="16"/>
                <w:szCs w:val="16"/>
              </w:rPr>
              <w:t> </w:t>
            </w:r>
          </w:p>
        </w:tc>
        <w:tc>
          <w:tcPr>
            <w:tcW w:w="1255" w:type="dxa"/>
            <w:hideMark/>
          </w:tcPr>
          <w:p w14:paraId="5A09AA24" w14:textId="77777777" w:rsidR="00A9440B" w:rsidRPr="00EF7818" w:rsidRDefault="00A9440B" w:rsidP="00A9440B">
            <w:pPr>
              <w:rPr>
                <w:rFonts w:ascii="Arial" w:hAnsi="Arial" w:cs="Arial"/>
                <w:sz w:val="16"/>
                <w:szCs w:val="16"/>
              </w:rPr>
            </w:pPr>
            <w:r w:rsidRPr="00EF7818">
              <w:rPr>
                <w:rFonts w:ascii="Arial" w:hAnsi="Arial" w:cs="Arial"/>
                <w:sz w:val="16"/>
                <w:szCs w:val="16"/>
              </w:rPr>
              <w:t> </w:t>
            </w:r>
          </w:p>
        </w:tc>
      </w:tr>
      <w:tr w:rsidR="00A9440B" w:rsidRPr="00FC6178" w14:paraId="55250A0B" w14:textId="77777777" w:rsidTr="00210B0F">
        <w:trPr>
          <w:trHeight w:val="900"/>
        </w:trPr>
        <w:tc>
          <w:tcPr>
            <w:tcW w:w="1615" w:type="dxa"/>
            <w:hideMark/>
          </w:tcPr>
          <w:p w14:paraId="50BE01CD" w14:textId="77777777" w:rsidR="00A9440B" w:rsidRPr="00EF7818" w:rsidRDefault="00A9440B" w:rsidP="00A9440B">
            <w:pPr>
              <w:rPr>
                <w:rFonts w:ascii="Arial" w:hAnsi="Arial" w:cs="Arial"/>
                <w:sz w:val="16"/>
                <w:szCs w:val="16"/>
              </w:rPr>
            </w:pPr>
            <w:r w:rsidRPr="00EF7818">
              <w:rPr>
                <w:rFonts w:ascii="Arial" w:hAnsi="Arial" w:cs="Arial"/>
                <w:sz w:val="16"/>
                <w:szCs w:val="16"/>
              </w:rPr>
              <w:t>identifier</w:t>
            </w:r>
          </w:p>
        </w:tc>
        <w:tc>
          <w:tcPr>
            <w:tcW w:w="1350" w:type="dxa"/>
            <w:hideMark/>
          </w:tcPr>
          <w:p w14:paraId="2457EE44" w14:textId="77777777" w:rsidR="00A9440B" w:rsidRPr="00EF7818" w:rsidRDefault="00A9440B" w:rsidP="00A9440B">
            <w:pPr>
              <w:rPr>
                <w:rFonts w:ascii="Arial" w:hAnsi="Arial" w:cs="Arial"/>
                <w:sz w:val="16"/>
                <w:szCs w:val="16"/>
              </w:rPr>
            </w:pPr>
            <w:r w:rsidRPr="00EF7818">
              <w:rPr>
                <w:rFonts w:ascii="Arial" w:hAnsi="Arial" w:cs="Arial"/>
                <w:sz w:val="16"/>
                <w:szCs w:val="16"/>
              </w:rPr>
              <w:t> </w:t>
            </w:r>
          </w:p>
        </w:tc>
        <w:tc>
          <w:tcPr>
            <w:tcW w:w="2520" w:type="dxa"/>
            <w:hideMark/>
          </w:tcPr>
          <w:p w14:paraId="5C5C638B" w14:textId="77777777" w:rsidR="00A9440B" w:rsidRPr="00EF7818" w:rsidRDefault="00A9440B" w:rsidP="00A9440B">
            <w:pPr>
              <w:rPr>
                <w:rFonts w:ascii="Arial" w:hAnsi="Arial" w:cs="Arial"/>
                <w:sz w:val="16"/>
                <w:szCs w:val="16"/>
              </w:rPr>
            </w:pPr>
            <w:r w:rsidRPr="00EF7818">
              <w:rPr>
                <w:rFonts w:ascii="Arial" w:hAnsi="Arial" w:cs="Arial"/>
                <w:sz w:val="16"/>
                <w:szCs w:val="16"/>
              </w:rPr>
              <w:t>testspecification:scoring:testform:formpartition:identifier</w:t>
            </w:r>
          </w:p>
        </w:tc>
        <w:tc>
          <w:tcPr>
            <w:tcW w:w="810" w:type="dxa"/>
            <w:hideMark/>
          </w:tcPr>
          <w:p w14:paraId="5F63B837" w14:textId="77777777" w:rsidR="00A9440B" w:rsidRPr="00EF7818" w:rsidRDefault="00A9440B" w:rsidP="00A9440B">
            <w:pPr>
              <w:rPr>
                <w:rFonts w:ascii="Arial" w:hAnsi="Arial" w:cs="Arial"/>
                <w:sz w:val="16"/>
                <w:szCs w:val="16"/>
              </w:rPr>
            </w:pPr>
            <w:r w:rsidRPr="00EF7818">
              <w:rPr>
                <w:rFonts w:ascii="Arial" w:hAnsi="Arial" w:cs="Arial"/>
                <w:sz w:val="16"/>
                <w:szCs w:val="16"/>
              </w:rPr>
              <w:t> </w:t>
            </w:r>
          </w:p>
        </w:tc>
        <w:tc>
          <w:tcPr>
            <w:tcW w:w="990" w:type="dxa"/>
            <w:hideMark/>
          </w:tcPr>
          <w:p w14:paraId="0F9F0554" w14:textId="77777777" w:rsidR="00A9440B" w:rsidRPr="00EF7818" w:rsidRDefault="00A9440B" w:rsidP="00A9440B">
            <w:pPr>
              <w:rPr>
                <w:rFonts w:ascii="Arial" w:hAnsi="Arial" w:cs="Arial"/>
                <w:sz w:val="16"/>
                <w:szCs w:val="16"/>
              </w:rPr>
            </w:pPr>
            <w:r w:rsidRPr="00EF7818">
              <w:rPr>
                <w:rFonts w:ascii="Arial" w:hAnsi="Arial" w:cs="Arial"/>
                <w:sz w:val="16"/>
                <w:szCs w:val="16"/>
              </w:rPr>
              <w:t> </w:t>
            </w:r>
          </w:p>
        </w:tc>
        <w:tc>
          <w:tcPr>
            <w:tcW w:w="2790" w:type="dxa"/>
            <w:hideMark/>
          </w:tcPr>
          <w:p w14:paraId="629C17D8" w14:textId="77777777" w:rsidR="00A9440B" w:rsidRPr="00EF7818" w:rsidRDefault="00A9440B" w:rsidP="00A9440B">
            <w:pPr>
              <w:rPr>
                <w:rFonts w:ascii="Arial" w:hAnsi="Arial" w:cs="Arial"/>
                <w:sz w:val="16"/>
                <w:szCs w:val="16"/>
              </w:rPr>
            </w:pPr>
            <w:r w:rsidRPr="00EF7818">
              <w:rPr>
                <w:rFonts w:ascii="Arial" w:hAnsi="Arial" w:cs="Arial"/>
                <w:sz w:val="16"/>
                <w:szCs w:val="16"/>
              </w:rPr>
              <w:t> </w:t>
            </w:r>
          </w:p>
        </w:tc>
        <w:tc>
          <w:tcPr>
            <w:tcW w:w="3060" w:type="dxa"/>
            <w:hideMark/>
          </w:tcPr>
          <w:p w14:paraId="194B9961" w14:textId="77777777" w:rsidR="00A9440B" w:rsidRPr="00EF7818" w:rsidRDefault="00A9440B" w:rsidP="00A9440B">
            <w:pPr>
              <w:rPr>
                <w:rFonts w:ascii="Arial" w:hAnsi="Arial" w:cs="Arial"/>
                <w:sz w:val="16"/>
                <w:szCs w:val="16"/>
              </w:rPr>
            </w:pPr>
            <w:r w:rsidRPr="00EF7818">
              <w:rPr>
                <w:rFonts w:ascii="Arial" w:hAnsi="Arial" w:cs="Arial"/>
                <w:sz w:val="16"/>
                <w:szCs w:val="16"/>
              </w:rPr>
              <w:t> </w:t>
            </w:r>
          </w:p>
        </w:tc>
        <w:tc>
          <w:tcPr>
            <w:tcW w:w="1255" w:type="dxa"/>
            <w:hideMark/>
          </w:tcPr>
          <w:p w14:paraId="0447E4E6" w14:textId="77777777" w:rsidR="00A9440B" w:rsidRPr="00EF7818" w:rsidRDefault="00A9440B" w:rsidP="00A9440B">
            <w:pPr>
              <w:rPr>
                <w:rFonts w:ascii="Arial" w:hAnsi="Arial" w:cs="Arial"/>
                <w:sz w:val="16"/>
                <w:szCs w:val="16"/>
              </w:rPr>
            </w:pPr>
            <w:r w:rsidRPr="00EF7818">
              <w:rPr>
                <w:rFonts w:ascii="Arial" w:hAnsi="Arial" w:cs="Arial"/>
                <w:sz w:val="16"/>
                <w:szCs w:val="16"/>
              </w:rPr>
              <w:t> </w:t>
            </w:r>
          </w:p>
        </w:tc>
      </w:tr>
      <w:tr w:rsidR="00126398" w:rsidRPr="00FC6178" w14:paraId="567655AB" w14:textId="77777777" w:rsidTr="00210B0F">
        <w:trPr>
          <w:trHeight w:val="300"/>
        </w:trPr>
        <w:tc>
          <w:tcPr>
            <w:tcW w:w="1615" w:type="dxa"/>
            <w:hideMark/>
          </w:tcPr>
          <w:p w14:paraId="08FF3492"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1350" w:type="dxa"/>
            <w:hideMark/>
          </w:tcPr>
          <w:p w14:paraId="41908015" w14:textId="77777777" w:rsidR="00126398" w:rsidRPr="00EF7818" w:rsidRDefault="00126398" w:rsidP="00126398">
            <w:pPr>
              <w:rPr>
                <w:rFonts w:ascii="Arial" w:hAnsi="Arial" w:cs="Arial"/>
                <w:sz w:val="16"/>
                <w:szCs w:val="16"/>
              </w:rPr>
            </w:pPr>
            <w:r w:rsidRPr="00EF7818">
              <w:rPr>
                <w:rFonts w:ascii="Arial" w:hAnsi="Arial" w:cs="Arial"/>
                <w:sz w:val="16"/>
                <w:szCs w:val="16"/>
              </w:rPr>
              <w:t>uniqueid</w:t>
            </w:r>
          </w:p>
        </w:tc>
        <w:tc>
          <w:tcPr>
            <w:tcW w:w="2520" w:type="dxa"/>
            <w:hideMark/>
          </w:tcPr>
          <w:p w14:paraId="5F8E8490"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810" w:type="dxa"/>
            <w:hideMark/>
          </w:tcPr>
          <w:p w14:paraId="79806778" w14:textId="77777777" w:rsidR="00126398" w:rsidRPr="00EF7818" w:rsidRDefault="00126398" w:rsidP="00126398">
            <w:pPr>
              <w:rPr>
                <w:rFonts w:ascii="Arial" w:hAnsi="Arial" w:cs="Arial"/>
                <w:sz w:val="16"/>
                <w:szCs w:val="16"/>
              </w:rPr>
            </w:pPr>
            <w:r w:rsidRPr="00EF7818">
              <w:rPr>
                <w:rFonts w:ascii="Arial" w:hAnsi="Arial" w:cs="Arial"/>
                <w:sz w:val="16"/>
                <w:szCs w:val="16"/>
              </w:rPr>
              <w:t>200</w:t>
            </w:r>
          </w:p>
        </w:tc>
        <w:tc>
          <w:tcPr>
            <w:tcW w:w="990" w:type="dxa"/>
            <w:hideMark/>
          </w:tcPr>
          <w:p w14:paraId="4E0E5AA8" w14:textId="77777777" w:rsidR="00126398" w:rsidRPr="00EF7818" w:rsidRDefault="00126398" w:rsidP="00126398">
            <w:pPr>
              <w:rPr>
                <w:rFonts w:ascii="Arial" w:hAnsi="Arial" w:cs="Arial"/>
                <w:sz w:val="16"/>
                <w:szCs w:val="16"/>
              </w:rPr>
            </w:pPr>
            <w:r w:rsidRPr="00EF7818">
              <w:rPr>
                <w:rFonts w:ascii="Arial" w:hAnsi="Arial" w:cs="Arial"/>
                <w:sz w:val="16"/>
                <w:szCs w:val="16"/>
              </w:rPr>
              <w:t>Always</w:t>
            </w:r>
          </w:p>
        </w:tc>
        <w:tc>
          <w:tcPr>
            <w:tcW w:w="2790" w:type="dxa"/>
            <w:hideMark/>
          </w:tcPr>
          <w:p w14:paraId="17B8C6CF" w14:textId="2F1B6677" w:rsidR="00126398" w:rsidRPr="00EF7818" w:rsidRDefault="00126398" w:rsidP="00126398">
            <w:pPr>
              <w:rPr>
                <w:rFonts w:ascii="Arial" w:hAnsi="Arial" w:cs="Arial"/>
                <w:sz w:val="16"/>
                <w:szCs w:val="16"/>
              </w:rPr>
            </w:pPr>
            <w:r w:rsidRPr="00EE5B36">
              <w:rPr>
                <w:rFonts w:ascii="Arial" w:hAnsi="Arial" w:cs="Arial"/>
                <w:sz w:val="16"/>
                <w:szCs w:val="16"/>
              </w:rPr>
              <w:t>Form partition identifier</w:t>
            </w:r>
          </w:p>
        </w:tc>
        <w:tc>
          <w:tcPr>
            <w:tcW w:w="3060" w:type="dxa"/>
            <w:hideMark/>
          </w:tcPr>
          <w:p w14:paraId="26AFBCA1" w14:textId="4FDE5CCD" w:rsidR="00126398" w:rsidRPr="00EF7818" w:rsidRDefault="00126398" w:rsidP="00126398">
            <w:pPr>
              <w:rPr>
                <w:rFonts w:ascii="Arial" w:hAnsi="Arial" w:cs="Arial"/>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1255" w:type="dxa"/>
            <w:hideMark/>
          </w:tcPr>
          <w:p w14:paraId="3EE446A1" w14:textId="77777777" w:rsidR="00126398" w:rsidRPr="00EF7818" w:rsidRDefault="00126398" w:rsidP="00126398">
            <w:pPr>
              <w:rPr>
                <w:rFonts w:ascii="Arial" w:hAnsi="Arial" w:cs="Arial"/>
                <w:sz w:val="16"/>
                <w:szCs w:val="16"/>
              </w:rPr>
            </w:pPr>
            <w:r w:rsidRPr="00EF7818">
              <w:rPr>
                <w:rFonts w:ascii="Arial" w:hAnsi="Arial" w:cs="Arial"/>
                <w:sz w:val="16"/>
                <w:szCs w:val="16"/>
              </w:rPr>
              <w:t>xsd:token</w:t>
            </w:r>
          </w:p>
        </w:tc>
      </w:tr>
      <w:tr w:rsidR="00126398" w:rsidRPr="00FC6178" w14:paraId="44FF9384" w14:textId="77777777" w:rsidTr="00210B0F">
        <w:trPr>
          <w:trHeight w:val="300"/>
        </w:trPr>
        <w:tc>
          <w:tcPr>
            <w:tcW w:w="1615" w:type="dxa"/>
            <w:hideMark/>
          </w:tcPr>
          <w:p w14:paraId="14C17064"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1350" w:type="dxa"/>
            <w:hideMark/>
          </w:tcPr>
          <w:p w14:paraId="5C017C0D" w14:textId="77777777" w:rsidR="00126398" w:rsidRPr="00EF7818" w:rsidRDefault="00126398" w:rsidP="00126398">
            <w:pPr>
              <w:rPr>
                <w:rFonts w:ascii="Arial" w:hAnsi="Arial" w:cs="Arial"/>
                <w:sz w:val="16"/>
                <w:szCs w:val="16"/>
              </w:rPr>
            </w:pPr>
            <w:r w:rsidRPr="00EF7818">
              <w:rPr>
                <w:rFonts w:ascii="Arial" w:hAnsi="Arial" w:cs="Arial"/>
                <w:sz w:val="16"/>
                <w:szCs w:val="16"/>
              </w:rPr>
              <w:t>name</w:t>
            </w:r>
          </w:p>
        </w:tc>
        <w:tc>
          <w:tcPr>
            <w:tcW w:w="2520" w:type="dxa"/>
            <w:hideMark/>
          </w:tcPr>
          <w:p w14:paraId="4000E2C1"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810" w:type="dxa"/>
            <w:hideMark/>
          </w:tcPr>
          <w:p w14:paraId="7D07CC65" w14:textId="77777777" w:rsidR="00126398" w:rsidRPr="00EF7818" w:rsidRDefault="00126398" w:rsidP="00126398">
            <w:pPr>
              <w:rPr>
                <w:rFonts w:ascii="Arial" w:hAnsi="Arial" w:cs="Arial"/>
                <w:sz w:val="16"/>
                <w:szCs w:val="16"/>
              </w:rPr>
            </w:pPr>
            <w:r w:rsidRPr="00EF7818">
              <w:rPr>
                <w:rFonts w:ascii="Arial" w:hAnsi="Arial" w:cs="Arial"/>
                <w:sz w:val="16"/>
                <w:szCs w:val="16"/>
              </w:rPr>
              <w:t>250</w:t>
            </w:r>
          </w:p>
        </w:tc>
        <w:tc>
          <w:tcPr>
            <w:tcW w:w="990" w:type="dxa"/>
            <w:hideMark/>
          </w:tcPr>
          <w:p w14:paraId="2F392711" w14:textId="77777777" w:rsidR="00126398" w:rsidRPr="00EF7818" w:rsidRDefault="00126398" w:rsidP="00126398">
            <w:pPr>
              <w:rPr>
                <w:rFonts w:ascii="Arial" w:hAnsi="Arial" w:cs="Arial"/>
                <w:sz w:val="16"/>
                <w:szCs w:val="16"/>
              </w:rPr>
            </w:pPr>
            <w:r w:rsidRPr="00EF7818">
              <w:rPr>
                <w:rFonts w:ascii="Arial" w:hAnsi="Arial" w:cs="Arial"/>
                <w:sz w:val="16"/>
                <w:szCs w:val="16"/>
              </w:rPr>
              <w:t>Always</w:t>
            </w:r>
          </w:p>
        </w:tc>
        <w:tc>
          <w:tcPr>
            <w:tcW w:w="2790" w:type="dxa"/>
            <w:hideMark/>
          </w:tcPr>
          <w:p w14:paraId="3E9C9210" w14:textId="7817B255" w:rsidR="00126398" w:rsidRPr="00EF7818" w:rsidRDefault="00126398" w:rsidP="00126398">
            <w:pPr>
              <w:rPr>
                <w:rFonts w:ascii="Arial" w:hAnsi="Arial" w:cs="Arial"/>
                <w:sz w:val="16"/>
                <w:szCs w:val="16"/>
              </w:rPr>
            </w:pPr>
            <w:r>
              <w:rPr>
                <w:rFonts w:ascii="Arial" w:hAnsi="Arial" w:cs="Arial"/>
                <w:sz w:val="16"/>
                <w:szCs w:val="16"/>
              </w:rPr>
              <w:t>Name of the form partition</w:t>
            </w:r>
          </w:p>
        </w:tc>
        <w:tc>
          <w:tcPr>
            <w:tcW w:w="3060" w:type="dxa"/>
            <w:hideMark/>
          </w:tcPr>
          <w:p w14:paraId="179C5651" w14:textId="591E092C" w:rsidR="00126398" w:rsidRPr="00EF7818" w:rsidRDefault="00126398" w:rsidP="00126398">
            <w:pPr>
              <w:rPr>
                <w:rFonts w:ascii="Arial" w:hAnsi="Arial" w:cs="Arial"/>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1255" w:type="dxa"/>
            <w:hideMark/>
          </w:tcPr>
          <w:p w14:paraId="63A8277B" w14:textId="77777777" w:rsidR="00126398" w:rsidRPr="00EF7818" w:rsidRDefault="00126398" w:rsidP="00126398">
            <w:pPr>
              <w:rPr>
                <w:rFonts w:ascii="Arial" w:hAnsi="Arial" w:cs="Arial"/>
                <w:sz w:val="16"/>
                <w:szCs w:val="16"/>
              </w:rPr>
            </w:pPr>
            <w:r w:rsidRPr="00EF7818">
              <w:rPr>
                <w:rFonts w:ascii="Arial" w:hAnsi="Arial" w:cs="Arial"/>
                <w:sz w:val="16"/>
                <w:szCs w:val="16"/>
              </w:rPr>
              <w:t>xsd:token</w:t>
            </w:r>
          </w:p>
        </w:tc>
      </w:tr>
      <w:tr w:rsidR="00126398" w:rsidRPr="00FC6178" w14:paraId="4C515C1B" w14:textId="77777777" w:rsidTr="00210B0F">
        <w:trPr>
          <w:trHeight w:val="300"/>
        </w:trPr>
        <w:tc>
          <w:tcPr>
            <w:tcW w:w="1615" w:type="dxa"/>
            <w:hideMark/>
          </w:tcPr>
          <w:p w14:paraId="1BCB1622"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1350" w:type="dxa"/>
            <w:hideMark/>
          </w:tcPr>
          <w:p w14:paraId="591CCE66" w14:textId="77777777" w:rsidR="00126398" w:rsidRPr="00EF7818" w:rsidRDefault="00126398" w:rsidP="00126398">
            <w:pPr>
              <w:rPr>
                <w:rFonts w:ascii="Arial" w:hAnsi="Arial" w:cs="Arial"/>
                <w:sz w:val="16"/>
                <w:szCs w:val="16"/>
              </w:rPr>
            </w:pPr>
            <w:r w:rsidRPr="00EF7818">
              <w:rPr>
                <w:rFonts w:ascii="Arial" w:hAnsi="Arial" w:cs="Arial"/>
                <w:sz w:val="16"/>
                <w:szCs w:val="16"/>
              </w:rPr>
              <w:t>version</w:t>
            </w:r>
          </w:p>
        </w:tc>
        <w:tc>
          <w:tcPr>
            <w:tcW w:w="2520" w:type="dxa"/>
            <w:hideMark/>
          </w:tcPr>
          <w:p w14:paraId="4126F3CD"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810" w:type="dxa"/>
            <w:hideMark/>
          </w:tcPr>
          <w:p w14:paraId="0E63C3A9" w14:textId="77777777" w:rsidR="00126398" w:rsidRPr="00EF7818" w:rsidRDefault="00126398" w:rsidP="00126398">
            <w:pPr>
              <w:rPr>
                <w:rFonts w:ascii="Arial" w:hAnsi="Arial" w:cs="Arial"/>
                <w:sz w:val="16"/>
                <w:szCs w:val="16"/>
              </w:rPr>
            </w:pPr>
            <w:r w:rsidRPr="00EF7818">
              <w:rPr>
                <w:rFonts w:ascii="Arial" w:hAnsi="Arial" w:cs="Arial"/>
                <w:sz w:val="16"/>
                <w:szCs w:val="16"/>
              </w:rPr>
              <w:t>10</w:t>
            </w:r>
          </w:p>
        </w:tc>
        <w:tc>
          <w:tcPr>
            <w:tcW w:w="990" w:type="dxa"/>
            <w:hideMark/>
          </w:tcPr>
          <w:p w14:paraId="2455E91D" w14:textId="77777777" w:rsidR="00126398" w:rsidRPr="00EF7818" w:rsidRDefault="00126398" w:rsidP="00126398">
            <w:pPr>
              <w:rPr>
                <w:rFonts w:ascii="Arial" w:hAnsi="Arial" w:cs="Arial"/>
                <w:sz w:val="16"/>
                <w:szCs w:val="16"/>
              </w:rPr>
            </w:pPr>
            <w:r w:rsidRPr="00EF7818">
              <w:rPr>
                <w:rFonts w:ascii="Arial" w:hAnsi="Arial" w:cs="Arial"/>
                <w:sz w:val="16"/>
                <w:szCs w:val="16"/>
              </w:rPr>
              <w:t>Always</w:t>
            </w:r>
          </w:p>
        </w:tc>
        <w:tc>
          <w:tcPr>
            <w:tcW w:w="2790" w:type="dxa"/>
            <w:hideMark/>
          </w:tcPr>
          <w:p w14:paraId="0EDCB24A" w14:textId="32841412" w:rsidR="00126398" w:rsidRPr="00EF7818" w:rsidRDefault="00126398" w:rsidP="00126398">
            <w:pPr>
              <w:rPr>
                <w:rFonts w:ascii="Arial" w:hAnsi="Arial" w:cs="Arial"/>
                <w:sz w:val="16"/>
                <w:szCs w:val="16"/>
              </w:rPr>
            </w:pPr>
            <w:r>
              <w:rPr>
                <w:rFonts w:ascii="Arial" w:hAnsi="Arial" w:cs="Arial"/>
                <w:sz w:val="16"/>
                <w:szCs w:val="16"/>
              </w:rPr>
              <w:t>Version of the form partition</w:t>
            </w:r>
          </w:p>
        </w:tc>
        <w:tc>
          <w:tcPr>
            <w:tcW w:w="3060" w:type="dxa"/>
            <w:hideMark/>
          </w:tcPr>
          <w:p w14:paraId="43B06F90" w14:textId="580F1EC1" w:rsidR="00126398" w:rsidRPr="00EF7818" w:rsidRDefault="00126398" w:rsidP="00126398">
            <w:pPr>
              <w:rPr>
                <w:rFonts w:ascii="Arial" w:hAnsi="Arial" w:cs="Arial"/>
                <w:sz w:val="16"/>
                <w:szCs w:val="16"/>
              </w:rPr>
            </w:pPr>
            <w:r w:rsidRPr="00EE5B36">
              <w:rPr>
                <w:rFonts w:ascii="Arial" w:hAnsi="Arial" w:cs="Arial"/>
                <w:sz w:val="16"/>
                <w:szCs w:val="16"/>
              </w:rPr>
              <w:t>Integer</w:t>
            </w:r>
          </w:p>
        </w:tc>
        <w:tc>
          <w:tcPr>
            <w:tcW w:w="1255" w:type="dxa"/>
            <w:hideMark/>
          </w:tcPr>
          <w:p w14:paraId="62B4C75E" w14:textId="77777777" w:rsidR="00126398" w:rsidRPr="00EF7818" w:rsidRDefault="00126398" w:rsidP="00126398">
            <w:pPr>
              <w:rPr>
                <w:rFonts w:ascii="Arial" w:hAnsi="Arial" w:cs="Arial"/>
                <w:sz w:val="16"/>
                <w:szCs w:val="16"/>
              </w:rPr>
            </w:pPr>
            <w:r w:rsidRPr="00EF7818">
              <w:rPr>
                <w:rFonts w:ascii="Arial" w:hAnsi="Arial" w:cs="Arial"/>
                <w:sz w:val="16"/>
                <w:szCs w:val="16"/>
              </w:rPr>
              <w:t>xsd:integer</w:t>
            </w:r>
          </w:p>
        </w:tc>
      </w:tr>
      <w:tr w:rsidR="00126398" w:rsidRPr="00FC6178" w14:paraId="3A4507ED" w14:textId="77777777" w:rsidTr="00210B0F">
        <w:trPr>
          <w:trHeight w:val="900"/>
        </w:trPr>
        <w:tc>
          <w:tcPr>
            <w:tcW w:w="1615" w:type="dxa"/>
            <w:hideMark/>
          </w:tcPr>
          <w:p w14:paraId="6847546B" w14:textId="77777777" w:rsidR="00126398" w:rsidRPr="00EF7818" w:rsidRDefault="00126398" w:rsidP="00126398">
            <w:pPr>
              <w:rPr>
                <w:rFonts w:ascii="Arial" w:hAnsi="Arial" w:cs="Arial"/>
                <w:sz w:val="16"/>
                <w:szCs w:val="16"/>
              </w:rPr>
            </w:pPr>
            <w:r w:rsidRPr="00EF7818">
              <w:rPr>
                <w:rFonts w:ascii="Arial" w:hAnsi="Arial" w:cs="Arial"/>
                <w:sz w:val="16"/>
                <w:szCs w:val="16"/>
              </w:rPr>
              <w:t>itemgroup</w:t>
            </w:r>
          </w:p>
        </w:tc>
        <w:tc>
          <w:tcPr>
            <w:tcW w:w="1350" w:type="dxa"/>
            <w:hideMark/>
          </w:tcPr>
          <w:p w14:paraId="137E7A32"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2520" w:type="dxa"/>
            <w:hideMark/>
          </w:tcPr>
          <w:p w14:paraId="76228429" w14:textId="77777777" w:rsidR="00126398" w:rsidRPr="00EF7818" w:rsidRDefault="00126398" w:rsidP="00126398">
            <w:pPr>
              <w:rPr>
                <w:rFonts w:ascii="Arial" w:hAnsi="Arial" w:cs="Arial"/>
                <w:sz w:val="16"/>
                <w:szCs w:val="16"/>
              </w:rPr>
            </w:pPr>
            <w:r w:rsidRPr="00EF7818">
              <w:rPr>
                <w:rFonts w:ascii="Arial" w:hAnsi="Arial" w:cs="Arial"/>
                <w:sz w:val="16"/>
                <w:szCs w:val="16"/>
              </w:rPr>
              <w:t>testspecification:scoring:testform:formpartition:itemgroup</w:t>
            </w:r>
          </w:p>
        </w:tc>
        <w:tc>
          <w:tcPr>
            <w:tcW w:w="810" w:type="dxa"/>
            <w:hideMark/>
          </w:tcPr>
          <w:p w14:paraId="25351B59"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990" w:type="dxa"/>
            <w:hideMark/>
          </w:tcPr>
          <w:p w14:paraId="0166E1F4"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2790" w:type="dxa"/>
            <w:hideMark/>
          </w:tcPr>
          <w:p w14:paraId="62F6FF17"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3060" w:type="dxa"/>
            <w:hideMark/>
          </w:tcPr>
          <w:p w14:paraId="38A51110"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1255" w:type="dxa"/>
            <w:hideMark/>
          </w:tcPr>
          <w:p w14:paraId="2F8C73D9"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r>
      <w:tr w:rsidR="00126398" w:rsidRPr="00FC6178" w14:paraId="4D096FA9" w14:textId="77777777" w:rsidTr="00210B0F">
        <w:trPr>
          <w:trHeight w:val="300"/>
        </w:trPr>
        <w:tc>
          <w:tcPr>
            <w:tcW w:w="1615" w:type="dxa"/>
            <w:hideMark/>
          </w:tcPr>
          <w:p w14:paraId="054DDC81" w14:textId="77777777" w:rsidR="00126398" w:rsidRPr="00EF7818" w:rsidRDefault="00126398" w:rsidP="00126398">
            <w:pPr>
              <w:rPr>
                <w:rFonts w:ascii="Arial" w:hAnsi="Arial" w:cs="Arial"/>
                <w:sz w:val="16"/>
                <w:szCs w:val="16"/>
              </w:rPr>
            </w:pPr>
            <w:r w:rsidRPr="00EF7818">
              <w:rPr>
                <w:rFonts w:ascii="Arial" w:hAnsi="Arial" w:cs="Arial"/>
                <w:sz w:val="16"/>
                <w:szCs w:val="16"/>
              </w:rPr>
              <w:lastRenderedPageBreak/>
              <w:t> </w:t>
            </w:r>
          </w:p>
        </w:tc>
        <w:tc>
          <w:tcPr>
            <w:tcW w:w="1350" w:type="dxa"/>
            <w:hideMark/>
          </w:tcPr>
          <w:p w14:paraId="1710E655" w14:textId="77777777" w:rsidR="00126398" w:rsidRPr="00EF7818" w:rsidRDefault="00126398" w:rsidP="00126398">
            <w:pPr>
              <w:rPr>
                <w:rFonts w:ascii="Arial" w:hAnsi="Arial" w:cs="Arial"/>
                <w:sz w:val="16"/>
                <w:szCs w:val="16"/>
              </w:rPr>
            </w:pPr>
            <w:r w:rsidRPr="00EF7818">
              <w:rPr>
                <w:rFonts w:ascii="Arial" w:hAnsi="Arial" w:cs="Arial"/>
                <w:sz w:val="16"/>
                <w:szCs w:val="16"/>
              </w:rPr>
              <w:t>formposition</w:t>
            </w:r>
          </w:p>
        </w:tc>
        <w:tc>
          <w:tcPr>
            <w:tcW w:w="2520" w:type="dxa"/>
            <w:hideMark/>
          </w:tcPr>
          <w:p w14:paraId="7E60F775"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810" w:type="dxa"/>
            <w:hideMark/>
          </w:tcPr>
          <w:p w14:paraId="690246A0" w14:textId="77777777" w:rsidR="00126398" w:rsidRPr="00EF7818" w:rsidRDefault="00126398" w:rsidP="00126398">
            <w:pPr>
              <w:rPr>
                <w:rFonts w:ascii="Arial" w:hAnsi="Arial" w:cs="Arial"/>
                <w:sz w:val="16"/>
                <w:szCs w:val="16"/>
              </w:rPr>
            </w:pPr>
            <w:r w:rsidRPr="00EF7818">
              <w:rPr>
                <w:rFonts w:ascii="Arial" w:hAnsi="Arial" w:cs="Arial"/>
                <w:sz w:val="16"/>
                <w:szCs w:val="16"/>
              </w:rPr>
              <w:t>10</w:t>
            </w:r>
          </w:p>
        </w:tc>
        <w:tc>
          <w:tcPr>
            <w:tcW w:w="990" w:type="dxa"/>
            <w:hideMark/>
          </w:tcPr>
          <w:p w14:paraId="175C6389" w14:textId="77777777" w:rsidR="00126398" w:rsidRPr="00EF7818" w:rsidRDefault="00126398" w:rsidP="00126398">
            <w:pPr>
              <w:rPr>
                <w:rFonts w:ascii="Arial" w:hAnsi="Arial" w:cs="Arial"/>
                <w:sz w:val="16"/>
                <w:szCs w:val="16"/>
              </w:rPr>
            </w:pPr>
            <w:r w:rsidRPr="00EF7818">
              <w:rPr>
                <w:rFonts w:ascii="Arial" w:hAnsi="Arial" w:cs="Arial"/>
                <w:sz w:val="16"/>
                <w:szCs w:val="16"/>
              </w:rPr>
              <w:t>Always</w:t>
            </w:r>
          </w:p>
        </w:tc>
        <w:tc>
          <w:tcPr>
            <w:tcW w:w="2790" w:type="dxa"/>
            <w:hideMark/>
          </w:tcPr>
          <w:p w14:paraId="4E633877" w14:textId="6E1E3B6F" w:rsidR="00126398" w:rsidRPr="00EF7818" w:rsidRDefault="00126398" w:rsidP="00126398">
            <w:pPr>
              <w:rPr>
                <w:rFonts w:ascii="Arial" w:hAnsi="Arial" w:cs="Arial"/>
                <w:sz w:val="16"/>
                <w:szCs w:val="16"/>
              </w:rPr>
            </w:pPr>
            <w:r w:rsidRPr="00EE5B36">
              <w:rPr>
                <w:rFonts w:ascii="Arial" w:hAnsi="Arial" w:cs="Arial"/>
                <w:sz w:val="16"/>
                <w:szCs w:val="16"/>
              </w:rPr>
              <w:t>Used for ordering the item group</w:t>
            </w:r>
            <w:r w:rsidR="00381C3C">
              <w:rPr>
                <w:rFonts w:ascii="Arial" w:hAnsi="Arial" w:cs="Arial"/>
                <w:sz w:val="16"/>
                <w:szCs w:val="16"/>
              </w:rPr>
              <w:t xml:space="preserve"> within this form partition</w:t>
            </w:r>
          </w:p>
        </w:tc>
        <w:tc>
          <w:tcPr>
            <w:tcW w:w="3060" w:type="dxa"/>
            <w:hideMark/>
          </w:tcPr>
          <w:p w14:paraId="4F7A01D3" w14:textId="416AD793" w:rsidR="00126398" w:rsidRPr="00EF7818" w:rsidRDefault="00126398" w:rsidP="00126398">
            <w:pPr>
              <w:rPr>
                <w:rFonts w:ascii="Arial" w:hAnsi="Arial" w:cs="Arial"/>
                <w:sz w:val="16"/>
                <w:szCs w:val="16"/>
              </w:rPr>
            </w:pPr>
            <w:r>
              <w:rPr>
                <w:rFonts w:ascii="Arial" w:hAnsi="Arial" w:cs="Arial"/>
                <w:sz w:val="16"/>
                <w:szCs w:val="16"/>
              </w:rPr>
              <w:t>Integer</w:t>
            </w:r>
            <w:r w:rsidRPr="00EE5B36">
              <w:rPr>
                <w:rFonts w:ascii="Arial" w:hAnsi="Arial" w:cs="Arial"/>
                <w:sz w:val="16"/>
                <w:szCs w:val="16"/>
              </w:rPr>
              <w:t xml:space="preserve"> &gt;= 1</w:t>
            </w:r>
          </w:p>
        </w:tc>
        <w:tc>
          <w:tcPr>
            <w:tcW w:w="1255" w:type="dxa"/>
            <w:hideMark/>
          </w:tcPr>
          <w:p w14:paraId="16A4D844" w14:textId="77777777" w:rsidR="00126398" w:rsidRPr="00EF7818" w:rsidRDefault="00126398" w:rsidP="00126398">
            <w:pPr>
              <w:rPr>
                <w:rFonts w:ascii="Arial" w:hAnsi="Arial" w:cs="Arial"/>
                <w:sz w:val="16"/>
                <w:szCs w:val="16"/>
              </w:rPr>
            </w:pPr>
            <w:r w:rsidRPr="00EF7818">
              <w:rPr>
                <w:rFonts w:ascii="Arial" w:hAnsi="Arial" w:cs="Arial"/>
                <w:sz w:val="16"/>
                <w:szCs w:val="16"/>
              </w:rPr>
              <w:t>xsd:integer</w:t>
            </w:r>
          </w:p>
        </w:tc>
      </w:tr>
      <w:tr w:rsidR="00126398" w:rsidRPr="00FC6178" w14:paraId="1A82631A" w14:textId="77777777" w:rsidTr="00210B0F">
        <w:trPr>
          <w:trHeight w:val="600"/>
        </w:trPr>
        <w:tc>
          <w:tcPr>
            <w:tcW w:w="1615" w:type="dxa"/>
            <w:hideMark/>
          </w:tcPr>
          <w:p w14:paraId="7E0D80C1"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1350" w:type="dxa"/>
            <w:hideMark/>
          </w:tcPr>
          <w:p w14:paraId="67116E90" w14:textId="77777777" w:rsidR="00126398" w:rsidRPr="00EF7818" w:rsidRDefault="00126398" w:rsidP="00126398">
            <w:pPr>
              <w:rPr>
                <w:rFonts w:ascii="Arial" w:hAnsi="Arial" w:cs="Arial"/>
                <w:sz w:val="16"/>
                <w:szCs w:val="16"/>
              </w:rPr>
            </w:pPr>
            <w:r w:rsidRPr="00EF7818">
              <w:rPr>
                <w:rFonts w:ascii="Arial" w:hAnsi="Arial" w:cs="Arial"/>
                <w:sz w:val="16"/>
                <w:szCs w:val="16"/>
              </w:rPr>
              <w:t>maxitems</w:t>
            </w:r>
          </w:p>
        </w:tc>
        <w:tc>
          <w:tcPr>
            <w:tcW w:w="2520" w:type="dxa"/>
            <w:hideMark/>
          </w:tcPr>
          <w:p w14:paraId="22CB6D4B"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810" w:type="dxa"/>
            <w:hideMark/>
          </w:tcPr>
          <w:p w14:paraId="712CAE0F" w14:textId="77777777" w:rsidR="00126398" w:rsidRPr="00EF7818" w:rsidRDefault="00126398" w:rsidP="00126398">
            <w:pPr>
              <w:rPr>
                <w:rFonts w:ascii="Arial" w:hAnsi="Arial" w:cs="Arial"/>
                <w:sz w:val="16"/>
                <w:szCs w:val="16"/>
              </w:rPr>
            </w:pPr>
            <w:r w:rsidRPr="00EF7818">
              <w:rPr>
                <w:rFonts w:ascii="Arial" w:hAnsi="Arial" w:cs="Arial"/>
                <w:sz w:val="16"/>
                <w:szCs w:val="16"/>
              </w:rPr>
              <w:t>10</w:t>
            </w:r>
          </w:p>
        </w:tc>
        <w:tc>
          <w:tcPr>
            <w:tcW w:w="990" w:type="dxa"/>
            <w:hideMark/>
          </w:tcPr>
          <w:p w14:paraId="5A1E7128" w14:textId="77777777" w:rsidR="00126398" w:rsidRPr="00EF7818" w:rsidRDefault="00126398" w:rsidP="00126398">
            <w:pPr>
              <w:rPr>
                <w:rFonts w:ascii="Arial" w:hAnsi="Arial" w:cs="Arial"/>
                <w:sz w:val="16"/>
                <w:szCs w:val="16"/>
              </w:rPr>
            </w:pPr>
            <w:r w:rsidRPr="00EF7818">
              <w:rPr>
                <w:rFonts w:ascii="Arial" w:hAnsi="Arial" w:cs="Arial"/>
                <w:sz w:val="16"/>
                <w:szCs w:val="16"/>
              </w:rPr>
              <w:t>Always</w:t>
            </w:r>
          </w:p>
        </w:tc>
        <w:tc>
          <w:tcPr>
            <w:tcW w:w="2790" w:type="dxa"/>
            <w:hideMark/>
          </w:tcPr>
          <w:p w14:paraId="5CE7E12C" w14:textId="49DFB28B" w:rsidR="00126398" w:rsidRPr="00EF7818" w:rsidRDefault="00126398" w:rsidP="00126398">
            <w:pPr>
              <w:rPr>
                <w:rFonts w:ascii="Arial" w:hAnsi="Arial" w:cs="Arial"/>
                <w:sz w:val="16"/>
                <w:szCs w:val="16"/>
              </w:rPr>
            </w:pPr>
            <w:r>
              <w:rPr>
                <w:rFonts w:ascii="Arial" w:hAnsi="Arial" w:cs="Arial"/>
                <w:sz w:val="16"/>
                <w:szCs w:val="16"/>
              </w:rPr>
              <w:t>Maximum number of items in this form partition</w:t>
            </w:r>
          </w:p>
        </w:tc>
        <w:tc>
          <w:tcPr>
            <w:tcW w:w="3060" w:type="dxa"/>
            <w:hideMark/>
          </w:tcPr>
          <w:p w14:paraId="46B6466D" w14:textId="68CF8896" w:rsidR="00126398" w:rsidRPr="00EF7818" w:rsidRDefault="00126398" w:rsidP="00126398">
            <w:pPr>
              <w:rPr>
                <w:rFonts w:ascii="Arial" w:hAnsi="Arial" w:cs="Arial"/>
                <w:sz w:val="16"/>
                <w:szCs w:val="16"/>
              </w:rPr>
            </w:pPr>
            <w:r>
              <w:rPr>
                <w:rFonts w:ascii="Arial" w:hAnsi="Arial" w:cs="Arial"/>
                <w:sz w:val="16"/>
                <w:szCs w:val="16"/>
              </w:rPr>
              <w:t>Integer</w:t>
            </w:r>
            <w:r w:rsidRPr="00EE5B36">
              <w:rPr>
                <w:rFonts w:ascii="Arial" w:hAnsi="Arial" w:cs="Arial"/>
                <w:sz w:val="16"/>
                <w:szCs w:val="16"/>
              </w:rPr>
              <w:t xml:space="preserve"> &gt;= 1 or "ALL"</w:t>
            </w:r>
          </w:p>
        </w:tc>
        <w:tc>
          <w:tcPr>
            <w:tcW w:w="1255" w:type="dxa"/>
            <w:hideMark/>
          </w:tcPr>
          <w:p w14:paraId="59B89D96" w14:textId="77777777" w:rsidR="00126398" w:rsidRPr="00EF7818" w:rsidRDefault="00126398" w:rsidP="00126398">
            <w:pPr>
              <w:rPr>
                <w:rFonts w:ascii="Arial" w:hAnsi="Arial" w:cs="Arial"/>
                <w:sz w:val="16"/>
                <w:szCs w:val="16"/>
              </w:rPr>
            </w:pPr>
            <w:r w:rsidRPr="00EF7818">
              <w:rPr>
                <w:rFonts w:ascii="Arial" w:hAnsi="Arial" w:cs="Arial"/>
                <w:sz w:val="16"/>
                <w:szCs w:val="16"/>
              </w:rPr>
              <w:t>xsd:token</w:t>
            </w:r>
          </w:p>
        </w:tc>
      </w:tr>
      <w:tr w:rsidR="00126398" w:rsidRPr="00FC6178" w14:paraId="1C439371" w14:textId="77777777" w:rsidTr="00210B0F">
        <w:trPr>
          <w:trHeight w:val="600"/>
        </w:trPr>
        <w:tc>
          <w:tcPr>
            <w:tcW w:w="1615" w:type="dxa"/>
            <w:hideMark/>
          </w:tcPr>
          <w:p w14:paraId="1720AD98"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1350" w:type="dxa"/>
            <w:hideMark/>
          </w:tcPr>
          <w:p w14:paraId="5BB06F31" w14:textId="77777777" w:rsidR="00126398" w:rsidRPr="00EF7818" w:rsidRDefault="00126398" w:rsidP="00126398">
            <w:pPr>
              <w:rPr>
                <w:rFonts w:ascii="Arial" w:hAnsi="Arial" w:cs="Arial"/>
                <w:sz w:val="16"/>
                <w:szCs w:val="16"/>
              </w:rPr>
            </w:pPr>
            <w:r w:rsidRPr="00EF7818">
              <w:rPr>
                <w:rFonts w:ascii="Arial" w:hAnsi="Arial" w:cs="Arial"/>
                <w:sz w:val="16"/>
                <w:szCs w:val="16"/>
              </w:rPr>
              <w:t>maxresponses</w:t>
            </w:r>
          </w:p>
        </w:tc>
        <w:tc>
          <w:tcPr>
            <w:tcW w:w="2520" w:type="dxa"/>
            <w:hideMark/>
          </w:tcPr>
          <w:p w14:paraId="1AA695E0"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810" w:type="dxa"/>
            <w:hideMark/>
          </w:tcPr>
          <w:p w14:paraId="03D07B82" w14:textId="77777777" w:rsidR="00126398" w:rsidRPr="00EF7818" w:rsidRDefault="00126398" w:rsidP="00126398">
            <w:pPr>
              <w:rPr>
                <w:rFonts w:ascii="Arial" w:hAnsi="Arial" w:cs="Arial"/>
                <w:sz w:val="16"/>
                <w:szCs w:val="16"/>
              </w:rPr>
            </w:pPr>
            <w:r w:rsidRPr="00EF7818">
              <w:rPr>
                <w:rFonts w:ascii="Arial" w:hAnsi="Arial" w:cs="Arial"/>
                <w:sz w:val="16"/>
                <w:szCs w:val="16"/>
              </w:rPr>
              <w:t>10</w:t>
            </w:r>
          </w:p>
        </w:tc>
        <w:tc>
          <w:tcPr>
            <w:tcW w:w="990" w:type="dxa"/>
            <w:hideMark/>
          </w:tcPr>
          <w:p w14:paraId="701EE87D" w14:textId="77777777" w:rsidR="00126398" w:rsidRPr="00EF7818" w:rsidRDefault="00126398" w:rsidP="00126398">
            <w:pPr>
              <w:rPr>
                <w:rFonts w:ascii="Arial" w:hAnsi="Arial" w:cs="Arial"/>
                <w:sz w:val="16"/>
                <w:szCs w:val="16"/>
              </w:rPr>
            </w:pPr>
            <w:r w:rsidRPr="00EF7818">
              <w:rPr>
                <w:rFonts w:ascii="Arial" w:hAnsi="Arial" w:cs="Arial"/>
                <w:sz w:val="16"/>
                <w:szCs w:val="16"/>
              </w:rPr>
              <w:t>Always</w:t>
            </w:r>
          </w:p>
        </w:tc>
        <w:tc>
          <w:tcPr>
            <w:tcW w:w="2790" w:type="dxa"/>
            <w:hideMark/>
          </w:tcPr>
          <w:p w14:paraId="6CCA0170" w14:textId="22EBC049" w:rsidR="00126398" w:rsidRPr="00EF7818" w:rsidRDefault="00126398" w:rsidP="00381C3C">
            <w:pPr>
              <w:rPr>
                <w:rFonts w:ascii="Arial" w:hAnsi="Arial" w:cs="Arial"/>
                <w:sz w:val="16"/>
                <w:szCs w:val="16"/>
              </w:rPr>
            </w:pPr>
            <w:r>
              <w:rPr>
                <w:rFonts w:ascii="Arial" w:hAnsi="Arial" w:cs="Arial"/>
                <w:sz w:val="16"/>
                <w:szCs w:val="16"/>
              </w:rPr>
              <w:t xml:space="preserve">Maximum responses </w:t>
            </w:r>
            <w:r w:rsidR="00381C3C">
              <w:rPr>
                <w:rFonts w:ascii="Arial" w:hAnsi="Arial" w:cs="Arial"/>
                <w:sz w:val="16"/>
                <w:szCs w:val="16"/>
              </w:rPr>
              <w:t>for</w:t>
            </w:r>
            <w:r>
              <w:rPr>
                <w:rFonts w:ascii="Arial" w:hAnsi="Arial" w:cs="Arial"/>
                <w:sz w:val="16"/>
                <w:szCs w:val="16"/>
              </w:rPr>
              <w:t xml:space="preserve"> this form partition</w:t>
            </w:r>
          </w:p>
        </w:tc>
        <w:tc>
          <w:tcPr>
            <w:tcW w:w="3060" w:type="dxa"/>
            <w:hideMark/>
          </w:tcPr>
          <w:p w14:paraId="1CA6139C" w14:textId="7807B662" w:rsidR="00126398" w:rsidRPr="00EF7818" w:rsidRDefault="00126398" w:rsidP="00126398">
            <w:pPr>
              <w:rPr>
                <w:rFonts w:ascii="Arial" w:hAnsi="Arial" w:cs="Arial"/>
                <w:sz w:val="16"/>
                <w:szCs w:val="16"/>
              </w:rPr>
            </w:pPr>
            <w:r>
              <w:rPr>
                <w:rFonts w:ascii="Arial" w:hAnsi="Arial" w:cs="Arial"/>
                <w:sz w:val="16"/>
                <w:szCs w:val="16"/>
              </w:rPr>
              <w:t>Integer</w:t>
            </w:r>
            <w:r w:rsidRPr="00EE5B36">
              <w:rPr>
                <w:rFonts w:ascii="Arial" w:hAnsi="Arial" w:cs="Arial"/>
                <w:sz w:val="16"/>
                <w:szCs w:val="16"/>
              </w:rPr>
              <w:t xml:space="preserve"> &gt;= 1 or "ALL"</w:t>
            </w:r>
          </w:p>
        </w:tc>
        <w:tc>
          <w:tcPr>
            <w:tcW w:w="1255" w:type="dxa"/>
            <w:hideMark/>
          </w:tcPr>
          <w:p w14:paraId="2A4B0D22" w14:textId="77777777" w:rsidR="00126398" w:rsidRPr="00EF7818" w:rsidRDefault="00126398" w:rsidP="00126398">
            <w:pPr>
              <w:rPr>
                <w:rFonts w:ascii="Arial" w:hAnsi="Arial" w:cs="Arial"/>
                <w:sz w:val="16"/>
                <w:szCs w:val="16"/>
              </w:rPr>
            </w:pPr>
            <w:r w:rsidRPr="00EF7818">
              <w:rPr>
                <w:rFonts w:ascii="Arial" w:hAnsi="Arial" w:cs="Arial"/>
                <w:sz w:val="16"/>
                <w:szCs w:val="16"/>
              </w:rPr>
              <w:t>xsd:token</w:t>
            </w:r>
          </w:p>
        </w:tc>
      </w:tr>
      <w:tr w:rsidR="00126398" w:rsidRPr="00FC6178" w14:paraId="6A7FB0C4" w14:textId="77777777" w:rsidTr="00210B0F">
        <w:trPr>
          <w:trHeight w:val="900"/>
        </w:trPr>
        <w:tc>
          <w:tcPr>
            <w:tcW w:w="1615" w:type="dxa"/>
            <w:hideMark/>
          </w:tcPr>
          <w:p w14:paraId="677C1178" w14:textId="77777777" w:rsidR="00126398" w:rsidRPr="00EF7818" w:rsidRDefault="00126398" w:rsidP="00126398">
            <w:pPr>
              <w:rPr>
                <w:rFonts w:ascii="Arial" w:hAnsi="Arial" w:cs="Arial"/>
                <w:sz w:val="16"/>
                <w:szCs w:val="16"/>
              </w:rPr>
            </w:pPr>
            <w:r w:rsidRPr="00EF7818">
              <w:rPr>
                <w:rFonts w:ascii="Arial" w:hAnsi="Arial" w:cs="Arial"/>
                <w:sz w:val="16"/>
                <w:szCs w:val="16"/>
              </w:rPr>
              <w:t>identifier</w:t>
            </w:r>
          </w:p>
        </w:tc>
        <w:tc>
          <w:tcPr>
            <w:tcW w:w="1350" w:type="dxa"/>
            <w:hideMark/>
          </w:tcPr>
          <w:p w14:paraId="1DB70402"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2520" w:type="dxa"/>
            <w:hideMark/>
          </w:tcPr>
          <w:p w14:paraId="11218B49" w14:textId="77777777" w:rsidR="00126398" w:rsidRPr="00EF7818" w:rsidRDefault="00126398" w:rsidP="00126398">
            <w:pPr>
              <w:rPr>
                <w:rFonts w:ascii="Arial" w:hAnsi="Arial" w:cs="Arial"/>
                <w:sz w:val="16"/>
                <w:szCs w:val="16"/>
              </w:rPr>
            </w:pPr>
            <w:r w:rsidRPr="00EF7818">
              <w:rPr>
                <w:rFonts w:ascii="Arial" w:hAnsi="Arial" w:cs="Arial"/>
                <w:sz w:val="16"/>
                <w:szCs w:val="16"/>
              </w:rPr>
              <w:t>testspecification:scoring:testform:formpartition:itemgroup:identifier</w:t>
            </w:r>
          </w:p>
        </w:tc>
        <w:tc>
          <w:tcPr>
            <w:tcW w:w="810" w:type="dxa"/>
            <w:hideMark/>
          </w:tcPr>
          <w:p w14:paraId="4EE918BB"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990" w:type="dxa"/>
            <w:hideMark/>
          </w:tcPr>
          <w:p w14:paraId="5F669406"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2790" w:type="dxa"/>
            <w:hideMark/>
          </w:tcPr>
          <w:p w14:paraId="7D499F10"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3060" w:type="dxa"/>
            <w:hideMark/>
          </w:tcPr>
          <w:p w14:paraId="0C6836CE"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1255" w:type="dxa"/>
            <w:hideMark/>
          </w:tcPr>
          <w:p w14:paraId="150B3868"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r>
      <w:tr w:rsidR="00126398" w:rsidRPr="00FC6178" w14:paraId="4EA5DB38" w14:textId="77777777" w:rsidTr="00210B0F">
        <w:trPr>
          <w:trHeight w:val="900"/>
        </w:trPr>
        <w:tc>
          <w:tcPr>
            <w:tcW w:w="1615" w:type="dxa"/>
            <w:hideMark/>
          </w:tcPr>
          <w:p w14:paraId="3FAD37E1"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1350" w:type="dxa"/>
            <w:hideMark/>
          </w:tcPr>
          <w:p w14:paraId="7345830F" w14:textId="77777777" w:rsidR="00126398" w:rsidRPr="00EF7818" w:rsidRDefault="00126398" w:rsidP="00126398">
            <w:pPr>
              <w:rPr>
                <w:rFonts w:ascii="Arial" w:hAnsi="Arial" w:cs="Arial"/>
                <w:sz w:val="16"/>
                <w:szCs w:val="16"/>
              </w:rPr>
            </w:pPr>
            <w:r w:rsidRPr="00EF7818">
              <w:rPr>
                <w:rFonts w:ascii="Arial" w:hAnsi="Arial" w:cs="Arial"/>
                <w:sz w:val="16"/>
                <w:szCs w:val="16"/>
              </w:rPr>
              <w:t>uniqueid</w:t>
            </w:r>
          </w:p>
        </w:tc>
        <w:tc>
          <w:tcPr>
            <w:tcW w:w="2520" w:type="dxa"/>
            <w:hideMark/>
          </w:tcPr>
          <w:p w14:paraId="4CC1CBDD"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810" w:type="dxa"/>
            <w:hideMark/>
          </w:tcPr>
          <w:p w14:paraId="41B6A90A" w14:textId="77777777" w:rsidR="00126398" w:rsidRPr="00EF7818" w:rsidRDefault="00126398" w:rsidP="00126398">
            <w:pPr>
              <w:rPr>
                <w:rFonts w:ascii="Arial" w:hAnsi="Arial" w:cs="Arial"/>
                <w:sz w:val="16"/>
                <w:szCs w:val="16"/>
              </w:rPr>
            </w:pPr>
            <w:r w:rsidRPr="00EF7818">
              <w:rPr>
                <w:rFonts w:ascii="Arial" w:hAnsi="Arial" w:cs="Arial"/>
                <w:sz w:val="16"/>
                <w:szCs w:val="16"/>
              </w:rPr>
              <w:t>200</w:t>
            </w:r>
          </w:p>
        </w:tc>
        <w:tc>
          <w:tcPr>
            <w:tcW w:w="990" w:type="dxa"/>
            <w:hideMark/>
          </w:tcPr>
          <w:p w14:paraId="177FB09D" w14:textId="77777777" w:rsidR="00126398" w:rsidRPr="00EF7818" w:rsidRDefault="00126398" w:rsidP="00126398">
            <w:pPr>
              <w:rPr>
                <w:rFonts w:ascii="Arial" w:hAnsi="Arial" w:cs="Arial"/>
                <w:sz w:val="16"/>
                <w:szCs w:val="16"/>
              </w:rPr>
            </w:pPr>
            <w:r w:rsidRPr="00EF7818">
              <w:rPr>
                <w:rFonts w:ascii="Arial" w:hAnsi="Arial" w:cs="Arial"/>
                <w:sz w:val="16"/>
                <w:szCs w:val="16"/>
              </w:rPr>
              <w:t>Always</w:t>
            </w:r>
          </w:p>
        </w:tc>
        <w:tc>
          <w:tcPr>
            <w:tcW w:w="2790" w:type="dxa"/>
            <w:hideMark/>
          </w:tcPr>
          <w:p w14:paraId="18A7318F" w14:textId="31DC808A" w:rsidR="00126398" w:rsidRPr="00EF7818" w:rsidRDefault="00126398" w:rsidP="00126398">
            <w:pPr>
              <w:rPr>
                <w:rFonts w:ascii="Arial" w:hAnsi="Arial" w:cs="Arial"/>
                <w:sz w:val="16"/>
                <w:szCs w:val="16"/>
              </w:rPr>
            </w:pPr>
            <w:r>
              <w:rPr>
                <w:rFonts w:ascii="Arial" w:hAnsi="Arial" w:cs="Arial"/>
                <w:sz w:val="16"/>
                <w:szCs w:val="16"/>
              </w:rPr>
              <w:t>Uniquely identifies this form partition</w:t>
            </w:r>
          </w:p>
        </w:tc>
        <w:tc>
          <w:tcPr>
            <w:tcW w:w="3060" w:type="dxa"/>
            <w:hideMark/>
          </w:tcPr>
          <w:p w14:paraId="6124E91A" w14:textId="5EA388CE" w:rsidR="00126398" w:rsidRPr="00EF7818" w:rsidRDefault="00126398" w:rsidP="00126398">
            <w:pPr>
              <w:rPr>
                <w:rFonts w:ascii="Arial" w:hAnsi="Arial" w:cs="Arial"/>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1255" w:type="dxa"/>
            <w:hideMark/>
          </w:tcPr>
          <w:p w14:paraId="600F8673" w14:textId="77777777" w:rsidR="00126398" w:rsidRPr="00EF7818" w:rsidRDefault="00126398" w:rsidP="00126398">
            <w:pPr>
              <w:rPr>
                <w:rFonts w:ascii="Arial" w:hAnsi="Arial" w:cs="Arial"/>
                <w:sz w:val="16"/>
                <w:szCs w:val="16"/>
              </w:rPr>
            </w:pPr>
            <w:r w:rsidRPr="00EF7818">
              <w:rPr>
                <w:rFonts w:ascii="Arial" w:hAnsi="Arial" w:cs="Arial"/>
                <w:sz w:val="16"/>
                <w:szCs w:val="16"/>
              </w:rPr>
              <w:t>xsd:token</w:t>
            </w:r>
          </w:p>
        </w:tc>
      </w:tr>
      <w:tr w:rsidR="00126398" w:rsidRPr="00FC6178" w14:paraId="6CF342BA" w14:textId="77777777" w:rsidTr="00210B0F">
        <w:trPr>
          <w:trHeight w:val="300"/>
        </w:trPr>
        <w:tc>
          <w:tcPr>
            <w:tcW w:w="1615" w:type="dxa"/>
            <w:hideMark/>
          </w:tcPr>
          <w:p w14:paraId="4BD7CD55"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1350" w:type="dxa"/>
            <w:hideMark/>
          </w:tcPr>
          <w:p w14:paraId="30ED157D" w14:textId="77777777" w:rsidR="00126398" w:rsidRPr="00EF7818" w:rsidRDefault="00126398" w:rsidP="00126398">
            <w:pPr>
              <w:rPr>
                <w:rFonts w:ascii="Arial" w:hAnsi="Arial" w:cs="Arial"/>
                <w:sz w:val="16"/>
                <w:szCs w:val="16"/>
              </w:rPr>
            </w:pPr>
            <w:r w:rsidRPr="00EF7818">
              <w:rPr>
                <w:rFonts w:ascii="Arial" w:hAnsi="Arial" w:cs="Arial"/>
                <w:sz w:val="16"/>
                <w:szCs w:val="16"/>
              </w:rPr>
              <w:t>name</w:t>
            </w:r>
          </w:p>
        </w:tc>
        <w:tc>
          <w:tcPr>
            <w:tcW w:w="2520" w:type="dxa"/>
            <w:hideMark/>
          </w:tcPr>
          <w:p w14:paraId="125E2D90"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810" w:type="dxa"/>
            <w:hideMark/>
          </w:tcPr>
          <w:p w14:paraId="420695ED" w14:textId="77777777" w:rsidR="00126398" w:rsidRPr="00EF7818" w:rsidRDefault="00126398" w:rsidP="00126398">
            <w:pPr>
              <w:rPr>
                <w:rFonts w:ascii="Arial" w:hAnsi="Arial" w:cs="Arial"/>
                <w:sz w:val="16"/>
                <w:szCs w:val="16"/>
              </w:rPr>
            </w:pPr>
            <w:r w:rsidRPr="00EF7818">
              <w:rPr>
                <w:rFonts w:ascii="Arial" w:hAnsi="Arial" w:cs="Arial"/>
                <w:sz w:val="16"/>
                <w:szCs w:val="16"/>
              </w:rPr>
              <w:t>200</w:t>
            </w:r>
          </w:p>
        </w:tc>
        <w:tc>
          <w:tcPr>
            <w:tcW w:w="990" w:type="dxa"/>
            <w:hideMark/>
          </w:tcPr>
          <w:p w14:paraId="11B269CF" w14:textId="77777777" w:rsidR="00126398" w:rsidRPr="00EF7818" w:rsidRDefault="00126398" w:rsidP="00126398">
            <w:pPr>
              <w:rPr>
                <w:rFonts w:ascii="Arial" w:hAnsi="Arial" w:cs="Arial"/>
                <w:sz w:val="16"/>
                <w:szCs w:val="16"/>
              </w:rPr>
            </w:pPr>
            <w:r w:rsidRPr="00EF7818">
              <w:rPr>
                <w:rFonts w:ascii="Arial" w:hAnsi="Arial" w:cs="Arial"/>
                <w:sz w:val="16"/>
                <w:szCs w:val="16"/>
              </w:rPr>
              <w:t>Always</w:t>
            </w:r>
          </w:p>
        </w:tc>
        <w:tc>
          <w:tcPr>
            <w:tcW w:w="2790" w:type="dxa"/>
            <w:hideMark/>
          </w:tcPr>
          <w:p w14:paraId="0491F355" w14:textId="7903E011" w:rsidR="00126398" w:rsidRPr="00EF7818" w:rsidRDefault="00126398" w:rsidP="00126398">
            <w:pPr>
              <w:rPr>
                <w:rFonts w:ascii="Arial" w:hAnsi="Arial" w:cs="Arial"/>
                <w:sz w:val="16"/>
                <w:szCs w:val="16"/>
              </w:rPr>
            </w:pPr>
            <w:r>
              <w:rPr>
                <w:rFonts w:ascii="Arial" w:hAnsi="Arial" w:cs="Arial"/>
                <w:sz w:val="16"/>
                <w:szCs w:val="16"/>
              </w:rPr>
              <w:t>Name of this form partition</w:t>
            </w:r>
          </w:p>
        </w:tc>
        <w:tc>
          <w:tcPr>
            <w:tcW w:w="3060" w:type="dxa"/>
            <w:hideMark/>
          </w:tcPr>
          <w:p w14:paraId="6E30C224" w14:textId="408C449F" w:rsidR="00126398" w:rsidRPr="00EF7818" w:rsidRDefault="00126398" w:rsidP="00126398">
            <w:pPr>
              <w:rPr>
                <w:rFonts w:ascii="Arial" w:hAnsi="Arial" w:cs="Arial"/>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1255" w:type="dxa"/>
            <w:hideMark/>
          </w:tcPr>
          <w:p w14:paraId="5F94DD1B" w14:textId="77777777" w:rsidR="00126398" w:rsidRPr="00EF7818" w:rsidRDefault="00126398" w:rsidP="00126398">
            <w:pPr>
              <w:rPr>
                <w:rFonts w:ascii="Arial" w:hAnsi="Arial" w:cs="Arial"/>
                <w:sz w:val="16"/>
                <w:szCs w:val="16"/>
              </w:rPr>
            </w:pPr>
            <w:r w:rsidRPr="00EF7818">
              <w:rPr>
                <w:rFonts w:ascii="Arial" w:hAnsi="Arial" w:cs="Arial"/>
                <w:sz w:val="16"/>
                <w:szCs w:val="16"/>
              </w:rPr>
              <w:t>xsd:token</w:t>
            </w:r>
          </w:p>
        </w:tc>
      </w:tr>
      <w:tr w:rsidR="00126398" w:rsidRPr="00FC6178" w14:paraId="46B07EE1" w14:textId="77777777" w:rsidTr="00210B0F">
        <w:trPr>
          <w:trHeight w:val="300"/>
        </w:trPr>
        <w:tc>
          <w:tcPr>
            <w:tcW w:w="1615" w:type="dxa"/>
            <w:hideMark/>
          </w:tcPr>
          <w:p w14:paraId="4B53C551"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1350" w:type="dxa"/>
            <w:hideMark/>
          </w:tcPr>
          <w:p w14:paraId="67C5960E" w14:textId="77777777" w:rsidR="00126398" w:rsidRPr="00EF7818" w:rsidRDefault="00126398" w:rsidP="00126398">
            <w:pPr>
              <w:rPr>
                <w:rFonts w:ascii="Arial" w:hAnsi="Arial" w:cs="Arial"/>
                <w:sz w:val="16"/>
                <w:szCs w:val="16"/>
              </w:rPr>
            </w:pPr>
            <w:r w:rsidRPr="00EF7818">
              <w:rPr>
                <w:rFonts w:ascii="Arial" w:hAnsi="Arial" w:cs="Arial"/>
                <w:sz w:val="16"/>
                <w:szCs w:val="16"/>
              </w:rPr>
              <w:t>version</w:t>
            </w:r>
          </w:p>
        </w:tc>
        <w:tc>
          <w:tcPr>
            <w:tcW w:w="2520" w:type="dxa"/>
            <w:hideMark/>
          </w:tcPr>
          <w:p w14:paraId="221A8AED"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810" w:type="dxa"/>
            <w:hideMark/>
          </w:tcPr>
          <w:p w14:paraId="6F5078E4" w14:textId="77777777" w:rsidR="00126398" w:rsidRPr="00EF7818" w:rsidRDefault="00126398" w:rsidP="00126398">
            <w:pPr>
              <w:rPr>
                <w:rFonts w:ascii="Arial" w:hAnsi="Arial" w:cs="Arial"/>
                <w:sz w:val="16"/>
                <w:szCs w:val="16"/>
              </w:rPr>
            </w:pPr>
            <w:r w:rsidRPr="00EF7818">
              <w:rPr>
                <w:rFonts w:ascii="Arial" w:hAnsi="Arial" w:cs="Arial"/>
                <w:sz w:val="16"/>
                <w:szCs w:val="16"/>
              </w:rPr>
              <w:t>10</w:t>
            </w:r>
          </w:p>
        </w:tc>
        <w:tc>
          <w:tcPr>
            <w:tcW w:w="990" w:type="dxa"/>
            <w:hideMark/>
          </w:tcPr>
          <w:p w14:paraId="7D3AB803" w14:textId="77777777" w:rsidR="00126398" w:rsidRPr="00EF7818" w:rsidRDefault="00126398" w:rsidP="00126398">
            <w:pPr>
              <w:rPr>
                <w:rFonts w:ascii="Arial" w:hAnsi="Arial" w:cs="Arial"/>
                <w:sz w:val="16"/>
                <w:szCs w:val="16"/>
              </w:rPr>
            </w:pPr>
            <w:r w:rsidRPr="00EF7818">
              <w:rPr>
                <w:rFonts w:ascii="Arial" w:hAnsi="Arial" w:cs="Arial"/>
                <w:sz w:val="16"/>
                <w:szCs w:val="16"/>
              </w:rPr>
              <w:t>Always</w:t>
            </w:r>
          </w:p>
        </w:tc>
        <w:tc>
          <w:tcPr>
            <w:tcW w:w="2790" w:type="dxa"/>
            <w:hideMark/>
          </w:tcPr>
          <w:p w14:paraId="50B24E97" w14:textId="60FE882D" w:rsidR="00126398" w:rsidRPr="00EF7818" w:rsidRDefault="00126398" w:rsidP="00126398">
            <w:pPr>
              <w:rPr>
                <w:rFonts w:ascii="Arial" w:hAnsi="Arial" w:cs="Arial"/>
                <w:sz w:val="16"/>
                <w:szCs w:val="16"/>
              </w:rPr>
            </w:pPr>
            <w:r>
              <w:rPr>
                <w:rFonts w:ascii="Arial" w:hAnsi="Arial" w:cs="Arial"/>
                <w:sz w:val="16"/>
                <w:szCs w:val="16"/>
              </w:rPr>
              <w:t>Version of this form partition</w:t>
            </w:r>
          </w:p>
        </w:tc>
        <w:tc>
          <w:tcPr>
            <w:tcW w:w="3060" w:type="dxa"/>
            <w:hideMark/>
          </w:tcPr>
          <w:p w14:paraId="637DC84D" w14:textId="6780FAE3" w:rsidR="00126398" w:rsidRPr="00EF7818" w:rsidRDefault="00126398" w:rsidP="00126398">
            <w:pPr>
              <w:rPr>
                <w:rFonts w:ascii="Arial" w:hAnsi="Arial" w:cs="Arial"/>
                <w:sz w:val="16"/>
                <w:szCs w:val="16"/>
              </w:rPr>
            </w:pPr>
            <w:r>
              <w:rPr>
                <w:rFonts w:ascii="Arial" w:hAnsi="Arial" w:cs="Arial"/>
                <w:sz w:val="16"/>
                <w:szCs w:val="16"/>
              </w:rPr>
              <w:t>Integer</w:t>
            </w:r>
          </w:p>
        </w:tc>
        <w:tc>
          <w:tcPr>
            <w:tcW w:w="1255" w:type="dxa"/>
            <w:hideMark/>
          </w:tcPr>
          <w:p w14:paraId="6B7A1CD1" w14:textId="77777777" w:rsidR="00126398" w:rsidRPr="00EF7818" w:rsidRDefault="00126398" w:rsidP="00126398">
            <w:pPr>
              <w:rPr>
                <w:rFonts w:ascii="Arial" w:hAnsi="Arial" w:cs="Arial"/>
                <w:sz w:val="16"/>
                <w:szCs w:val="16"/>
              </w:rPr>
            </w:pPr>
            <w:r w:rsidRPr="00EF7818">
              <w:rPr>
                <w:rFonts w:ascii="Arial" w:hAnsi="Arial" w:cs="Arial"/>
                <w:sz w:val="16"/>
                <w:szCs w:val="16"/>
              </w:rPr>
              <w:t>xsd:integer</w:t>
            </w:r>
          </w:p>
        </w:tc>
      </w:tr>
      <w:tr w:rsidR="00126398" w:rsidRPr="00FC6178" w14:paraId="594D6557" w14:textId="77777777" w:rsidTr="00210B0F">
        <w:trPr>
          <w:trHeight w:val="1500"/>
        </w:trPr>
        <w:tc>
          <w:tcPr>
            <w:tcW w:w="1615" w:type="dxa"/>
            <w:hideMark/>
          </w:tcPr>
          <w:p w14:paraId="7C004870" w14:textId="77777777" w:rsidR="00126398" w:rsidRPr="00EF7818" w:rsidRDefault="00126398" w:rsidP="00126398">
            <w:pPr>
              <w:rPr>
                <w:rFonts w:ascii="Arial" w:hAnsi="Arial" w:cs="Arial"/>
                <w:sz w:val="16"/>
                <w:szCs w:val="16"/>
              </w:rPr>
            </w:pPr>
            <w:r w:rsidRPr="00EF7818">
              <w:rPr>
                <w:rFonts w:ascii="Arial" w:hAnsi="Arial" w:cs="Arial"/>
                <w:sz w:val="16"/>
                <w:szCs w:val="16"/>
              </w:rPr>
              <w:t>passageref</w:t>
            </w:r>
          </w:p>
        </w:tc>
        <w:tc>
          <w:tcPr>
            <w:tcW w:w="1350" w:type="dxa"/>
            <w:hideMark/>
          </w:tcPr>
          <w:p w14:paraId="31E7F490"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2520" w:type="dxa"/>
            <w:hideMark/>
          </w:tcPr>
          <w:p w14:paraId="2A9E062A" w14:textId="77777777" w:rsidR="00126398" w:rsidRPr="00EF7818" w:rsidRDefault="00126398" w:rsidP="00126398">
            <w:pPr>
              <w:rPr>
                <w:rFonts w:ascii="Arial" w:hAnsi="Arial" w:cs="Arial"/>
                <w:sz w:val="16"/>
                <w:szCs w:val="16"/>
              </w:rPr>
            </w:pPr>
            <w:r w:rsidRPr="00EF7818">
              <w:rPr>
                <w:rFonts w:ascii="Arial" w:hAnsi="Arial" w:cs="Arial"/>
                <w:sz w:val="16"/>
                <w:szCs w:val="16"/>
              </w:rPr>
              <w:t>testspecification:scoring:testform:formpartition:itemgroup:passageref</w:t>
            </w:r>
          </w:p>
        </w:tc>
        <w:tc>
          <w:tcPr>
            <w:tcW w:w="810" w:type="dxa"/>
            <w:hideMark/>
          </w:tcPr>
          <w:p w14:paraId="0B5F4889" w14:textId="77777777" w:rsidR="00126398" w:rsidRPr="00EF7818" w:rsidRDefault="00126398" w:rsidP="00126398">
            <w:pPr>
              <w:rPr>
                <w:rFonts w:ascii="Arial" w:hAnsi="Arial" w:cs="Arial"/>
                <w:sz w:val="16"/>
                <w:szCs w:val="16"/>
              </w:rPr>
            </w:pPr>
            <w:r w:rsidRPr="00EF7818">
              <w:rPr>
                <w:rFonts w:ascii="Arial" w:hAnsi="Arial" w:cs="Arial"/>
                <w:sz w:val="16"/>
                <w:szCs w:val="16"/>
              </w:rPr>
              <w:t>100</w:t>
            </w:r>
          </w:p>
        </w:tc>
        <w:tc>
          <w:tcPr>
            <w:tcW w:w="990" w:type="dxa"/>
            <w:hideMark/>
          </w:tcPr>
          <w:p w14:paraId="616E69FD" w14:textId="77777777" w:rsidR="00126398" w:rsidRPr="00EF7818" w:rsidRDefault="00126398" w:rsidP="00126398">
            <w:pPr>
              <w:rPr>
                <w:rFonts w:ascii="Arial" w:hAnsi="Arial" w:cs="Arial"/>
                <w:sz w:val="16"/>
                <w:szCs w:val="16"/>
              </w:rPr>
            </w:pPr>
            <w:r w:rsidRPr="00EF7818">
              <w:rPr>
                <w:rFonts w:ascii="Arial" w:hAnsi="Arial" w:cs="Arial"/>
                <w:sz w:val="16"/>
                <w:szCs w:val="16"/>
              </w:rPr>
              <w:t>Optional</w:t>
            </w:r>
          </w:p>
        </w:tc>
        <w:tc>
          <w:tcPr>
            <w:tcW w:w="2790" w:type="dxa"/>
            <w:hideMark/>
          </w:tcPr>
          <w:p w14:paraId="63E4EDEB" w14:textId="77777777" w:rsidR="00126398" w:rsidRPr="00EF7818" w:rsidRDefault="00126398" w:rsidP="00126398">
            <w:pPr>
              <w:rPr>
                <w:rFonts w:ascii="Arial" w:hAnsi="Arial" w:cs="Arial"/>
                <w:sz w:val="16"/>
                <w:szCs w:val="16"/>
              </w:rPr>
            </w:pPr>
            <w:r w:rsidRPr="00EF7818">
              <w:rPr>
                <w:rFonts w:ascii="Arial" w:hAnsi="Arial" w:cs="Arial"/>
                <w:sz w:val="16"/>
                <w:szCs w:val="16"/>
              </w:rPr>
              <w:t>Passage reference.  Refers to testspecification:scoring:itempool:passage:identifier[@uniqueid]</w:t>
            </w:r>
          </w:p>
        </w:tc>
        <w:tc>
          <w:tcPr>
            <w:tcW w:w="3060" w:type="dxa"/>
            <w:hideMark/>
          </w:tcPr>
          <w:p w14:paraId="6088367F" w14:textId="1BA91F7A" w:rsidR="00126398" w:rsidRPr="00EF7818" w:rsidRDefault="00126398" w:rsidP="00126398">
            <w:pPr>
              <w:rPr>
                <w:rFonts w:ascii="Arial" w:hAnsi="Arial" w:cs="Arial"/>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1255" w:type="dxa"/>
            <w:hideMark/>
          </w:tcPr>
          <w:p w14:paraId="649F9614" w14:textId="35F08F75" w:rsidR="00126398" w:rsidRPr="00EF7818" w:rsidRDefault="00126398" w:rsidP="00126398">
            <w:pPr>
              <w:rPr>
                <w:rFonts w:ascii="Arial" w:hAnsi="Arial" w:cs="Arial"/>
                <w:sz w:val="16"/>
                <w:szCs w:val="16"/>
              </w:rPr>
            </w:pPr>
            <w:r>
              <w:rPr>
                <w:rFonts w:ascii="Arial" w:hAnsi="Arial" w:cs="Arial"/>
                <w:sz w:val="16"/>
                <w:szCs w:val="16"/>
              </w:rPr>
              <w:t>xsd:token</w:t>
            </w:r>
          </w:p>
        </w:tc>
      </w:tr>
      <w:tr w:rsidR="00126398" w:rsidRPr="00FC6178" w14:paraId="1906A8B7" w14:textId="77777777" w:rsidTr="00210B0F">
        <w:trPr>
          <w:trHeight w:val="900"/>
        </w:trPr>
        <w:tc>
          <w:tcPr>
            <w:tcW w:w="1615" w:type="dxa"/>
            <w:hideMark/>
          </w:tcPr>
          <w:p w14:paraId="09359FEA" w14:textId="77777777" w:rsidR="00126398" w:rsidRPr="00EF7818" w:rsidRDefault="00126398" w:rsidP="00126398">
            <w:pPr>
              <w:rPr>
                <w:rFonts w:ascii="Arial" w:hAnsi="Arial" w:cs="Arial"/>
                <w:sz w:val="16"/>
                <w:szCs w:val="16"/>
              </w:rPr>
            </w:pPr>
            <w:r w:rsidRPr="00EF7818">
              <w:rPr>
                <w:rFonts w:ascii="Arial" w:hAnsi="Arial" w:cs="Arial"/>
                <w:sz w:val="16"/>
                <w:szCs w:val="16"/>
              </w:rPr>
              <w:t>groupitem</w:t>
            </w:r>
          </w:p>
        </w:tc>
        <w:tc>
          <w:tcPr>
            <w:tcW w:w="1350" w:type="dxa"/>
            <w:hideMark/>
          </w:tcPr>
          <w:p w14:paraId="6944774C"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2520" w:type="dxa"/>
            <w:hideMark/>
          </w:tcPr>
          <w:p w14:paraId="02A18DA8" w14:textId="77777777" w:rsidR="00126398" w:rsidRPr="00EF7818" w:rsidRDefault="00126398" w:rsidP="00126398">
            <w:pPr>
              <w:rPr>
                <w:rFonts w:ascii="Arial" w:hAnsi="Arial" w:cs="Arial"/>
                <w:sz w:val="16"/>
                <w:szCs w:val="16"/>
              </w:rPr>
            </w:pPr>
            <w:r w:rsidRPr="00EF7818">
              <w:rPr>
                <w:rFonts w:ascii="Arial" w:hAnsi="Arial" w:cs="Arial"/>
                <w:sz w:val="16"/>
                <w:szCs w:val="16"/>
              </w:rPr>
              <w:t>testspecification:scoring:testform:formpartition:itemgroup:groupitem</w:t>
            </w:r>
          </w:p>
        </w:tc>
        <w:tc>
          <w:tcPr>
            <w:tcW w:w="810" w:type="dxa"/>
            <w:hideMark/>
          </w:tcPr>
          <w:p w14:paraId="0AC420DB"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990" w:type="dxa"/>
            <w:hideMark/>
          </w:tcPr>
          <w:p w14:paraId="212D153B"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2790" w:type="dxa"/>
            <w:hideMark/>
          </w:tcPr>
          <w:p w14:paraId="59942E39"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3060" w:type="dxa"/>
            <w:hideMark/>
          </w:tcPr>
          <w:p w14:paraId="24BE1B56"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1255" w:type="dxa"/>
            <w:hideMark/>
          </w:tcPr>
          <w:p w14:paraId="2C2B6D23"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r>
      <w:tr w:rsidR="00126398" w:rsidRPr="00FC6178" w14:paraId="421916EA" w14:textId="77777777" w:rsidTr="00210B0F">
        <w:trPr>
          <w:trHeight w:val="1500"/>
        </w:trPr>
        <w:tc>
          <w:tcPr>
            <w:tcW w:w="1615" w:type="dxa"/>
            <w:hideMark/>
          </w:tcPr>
          <w:p w14:paraId="2F833585"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1350" w:type="dxa"/>
            <w:hideMark/>
          </w:tcPr>
          <w:p w14:paraId="57A8FC44" w14:textId="77777777" w:rsidR="00126398" w:rsidRPr="00EF7818" w:rsidRDefault="00126398" w:rsidP="00126398">
            <w:pPr>
              <w:rPr>
                <w:rFonts w:ascii="Arial" w:hAnsi="Arial" w:cs="Arial"/>
                <w:sz w:val="16"/>
                <w:szCs w:val="16"/>
              </w:rPr>
            </w:pPr>
            <w:r w:rsidRPr="00EF7818">
              <w:rPr>
                <w:rFonts w:ascii="Arial" w:hAnsi="Arial" w:cs="Arial"/>
                <w:sz w:val="16"/>
                <w:szCs w:val="16"/>
              </w:rPr>
              <w:t>itemid</w:t>
            </w:r>
          </w:p>
        </w:tc>
        <w:tc>
          <w:tcPr>
            <w:tcW w:w="2520" w:type="dxa"/>
            <w:hideMark/>
          </w:tcPr>
          <w:p w14:paraId="08E2AB73"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810" w:type="dxa"/>
            <w:hideMark/>
          </w:tcPr>
          <w:p w14:paraId="7AD82015" w14:textId="77777777" w:rsidR="00126398" w:rsidRPr="00EF7818" w:rsidRDefault="00126398" w:rsidP="00126398">
            <w:pPr>
              <w:rPr>
                <w:rFonts w:ascii="Arial" w:hAnsi="Arial" w:cs="Arial"/>
                <w:sz w:val="16"/>
                <w:szCs w:val="16"/>
              </w:rPr>
            </w:pPr>
            <w:r w:rsidRPr="00EF7818">
              <w:rPr>
                <w:rFonts w:ascii="Arial" w:hAnsi="Arial" w:cs="Arial"/>
                <w:sz w:val="16"/>
                <w:szCs w:val="16"/>
              </w:rPr>
              <w:t>150</w:t>
            </w:r>
          </w:p>
        </w:tc>
        <w:tc>
          <w:tcPr>
            <w:tcW w:w="990" w:type="dxa"/>
            <w:hideMark/>
          </w:tcPr>
          <w:p w14:paraId="5053C681" w14:textId="77777777" w:rsidR="00126398" w:rsidRPr="00EF7818" w:rsidRDefault="00126398" w:rsidP="00126398">
            <w:pPr>
              <w:rPr>
                <w:rFonts w:ascii="Arial" w:hAnsi="Arial" w:cs="Arial"/>
                <w:sz w:val="16"/>
                <w:szCs w:val="16"/>
              </w:rPr>
            </w:pPr>
            <w:r w:rsidRPr="00EF7818">
              <w:rPr>
                <w:rFonts w:ascii="Arial" w:hAnsi="Arial" w:cs="Arial"/>
                <w:sz w:val="16"/>
                <w:szCs w:val="16"/>
              </w:rPr>
              <w:t>Always</w:t>
            </w:r>
          </w:p>
        </w:tc>
        <w:tc>
          <w:tcPr>
            <w:tcW w:w="2790" w:type="dxa"/>
            <w:hideMark/>
          </w:tcPr>
          <w:p w14:paraId="38F32CE3" w14:textId="77777777" w:rsidR="00126398" w:rsidRPr="00EF7818" w:rsidRDefault="00126398" w:rsidP="00126398">
            <w:pPr>
              <w:rPr>
                <w:rFonts w:ascii="Arial" w:hAnsi="Arial" w:cs="Arial"/>
                <w:sz w:val="16"/>
                <w:szCs w:val="16"/>
              </w:rPr>
            </w:pPr>
            <w:r w:rsidRPr="00EF7818">
              <w:rPr>
                <w:rFonts w:ascii="Arial" w:hAnsi="Arial" w:cs="Arial"/>
                <w:sz w:val="16"/>
                <w:szCs w:val="16"/>
              </w:rPr>
              <w:t>Item reference.  Refers to testspecification:scoring:itempool:testitem:identifier[@uniqueid]</w:t>
            </w:r>
          </w:p>
        </w:tc>
        <w:tc>
          <w:tcPr>
            <w:tcW w:w="3060" w:type="dxa"/>
            <w:hideMark/>
          </w:tcPr>
          <w:p w14:paraId="640DDB20" w14:textId="5591AFD5" w:rsidR="00126398" w:rsidRPr="00EF7818" w:rsidRDefault="00126398" w:rsidP="00126398">
            <w:pPr>
              <w:rPr>
                <w:rFonts w:ascii="Arial" w:hAnsi="Arial" w:cs="Arial"/>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1255" w:type="dxa"/>
            <w:hideMark/>
          </w:tcPr>
          <w:p w14:paraId="029C5297" w14:textId="78720684" w:rsidR="00126398" w:rsidRPr="00EF7818" w:rsidRDefault="00126398" w:rsidP="00126398">
            <w:pPr>
              <w:rPr>
                <w:rFonts w:ascii="Arial" w:hAnsi="Arial" w:cs="Arial"/>
                <w:sz w:val="16"/>
                <w:szCs w:val="16"/>
              </w:rPr>
            </w:pPr>
            <w:r>
              <w:rPr>
                <w:rFonts w:ascii="Arial" w:hAnsi="Arial" w:cs="Arial"/>
                <w:sz w:val="16"/>
                <w:szCs w:val="16"/>
              </w:rPr>
              <w:t>xsd:token</w:t>
            </w:r>
          </w:p>
        </w:tc>
      </w:tr>
      <w:tr w:rsidR="00126398" w:rsidRPr="00FC6178" w14:paraId="0538BFE1" w14:textId="77777777" w:rsidTr="00210B0F">
        <w:trPr>
          <w:trHeight w:val="300"/>
        </w:trPr>
        <w:tc>
          <w:tcPr>
            <w:tcW w:w="1615" w:type="dxa"/>
            <w:hideMark/>
          </w:tcPr>
          <w:p w14:paraId="5790E15B" w14:textId="77777777" w:rsidR="00126398" w:rsidRPr="00EF7818" w:rsidRDefault="00126398" w:rsidP="00126398">
            <w:pPr>
              <w:rPr>
                <w:rFonts w:ascii="Arial" w:hAnsi="Arial" w:cs="Arial"/>
                <w:sz w:val="16"/>
                <w:szCs w:val="16"/>
              </w:rPr>
            </w:pPr>
            <w:r w:rsidRPr="00EF7818">
              <w:rPr>
                <w:rFonts w:ascii="Arial" w:hAnsi="Arial" w:cs="Arial"/>
                <w:sz w:val="16"/>
                <w:szCs w:val="16"/>
              </w:rPr>
              <w:lastRenderedPageBreak/>
              <w:t> </w:t>
            </w:r>
          </w:p>
        </w:tc>
        <w:tc>
          <w:tcPr>
            <w:tcW w:w="1350" w:type="dxa"/>
            <w:hideMark/>
          </w:tcPr>
          <w:p w14:paraId="6C224270" w14:textId="77777777" w:rsidR="00126398" w:rsidRPr="00EF7818" w:rsidRDefault="00126398" w:rsidP="00126398">
            <w:pPr>
              <w:rPr>
                <w:rFonts w:ascii="Arial" w:hAnsi="Arial" w:cs="Arial"/>
                <w:sz w:val="16"/>
                <w:szCs w:val="16"/>
              </w:rPr>
            </w:pPr>
            <w:r w:rsidRPr="00EF7818">
              <w:rPr>
                <w:rFonts w:ascii="Arial" w:hAnsi="Arial" w:cs="Arial"/>
                <w:sz w:val="16"/>
                <w:szCs w:val="16"/>
              </w:rPr>
              <w:t>formposition</w:t>
            </w:r>
          </w:p>
        </w:tc>
        <w:tc>
          <w:tcPr>
            <w:tcW w:w="2520" w:type="dxa"/>
            <w:hideMark/>
          </w:tcPr>
          <w:p w14:paraId="795BAF7B"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810" w:type="dxa"/>
            <w:hideMark/>
          </w:tcPr>
          <w:p w14:paraId="4D67F7FF" w14:textId="77777777" w:rsidR="00126398" w:rsidRPr="00EF7818" w:rsidRDefault="00126398" w:rsidP="00126398">
            <w:pPr>
              <w:rPr>
                <w:rFonts w:ascii="Arial" w:hAnsi="Arial" w:cs="Arial"/>
                <w:sz w:val="16"/>
                <w:szCs w:val="16"/>
              </w:rPr>
            </w:pPr>
            <w:r w:rsidRPr="00EF7818">
              <w:rPr>
                <w:rFonts w:ascii="Arial" w:hAnsi="Arial" w:cs="Arial"/>
                <w:sz w:val="16"/>
                <w:szCs w:val="16"/>
              </w:rPr>
              <w:t>10</w:t>
            </w:r>
          </w:p>
        </w:tc>
        <w:tc>
          <w:tcPr>
            <w:tcW w:w="990" w:type="dxa"/>
            <w:hideMark/>
          </w:tcPr>
          <w:p w14:paraId="28A1C449" w14:textId="00BE82FE" w:rsidR="00126398" w:rsidRPr="00EF7818" w:rsidRDefault="00381C3C" w:rsidP="00126398">
            <w:pPr>
              <w:rPr>
                <w:rFonts w:ascii="Arial" w:hAnsi="Arial" w:cs="Arial"/>
                <w:sz w:val="16"/>
                <w:szCs w:val="16"/>
              </w:rPr>
            </w:pPr>
            <w:r>
              <w:rPr>
                <w:rFonts w:ascii="Arial" w:hAnsi="Arial" w:cs="Arial"/>
                <w:sz w:val="16"/>
                <w:szCs w:val="16"/>
              </w:rPr>
              <w:t>Optional</w:t>
            </w:r>
          </w:p>
        </w:tc>
        <w:tc>
          <w:tcPr>
            <w:tcW w:w="2790" w:type="dxa"/>
            <w:hideMark/>
          </w:tcPr>
          <w:p w14:paraId="60F3E568" w14:textId="0DC77CC0" w:rsidR="00126398" w:rsidRPr="00EF7818" w:rsidRDefault="00381C3C" w:rsidP="00126398">
            <w:pPr>
              <w:rPr>
                <w:rFonts w:ascii="Arial" w:hAnsi="Arial" w:cs="Arial"/>
                <w:sz w:val="16"/>
                <w:szCs w:val="16"/>
              </w:rPr>
            </w:pPr>
            <w:r>
              <w:rPr>
                <w:rFonts w:ascii="Arial" w:hAnsi="Arial" w:cs="Arial"/>
                <w:sz w:val="16"/>
                <w:szCs w:val="16"/>
              </w:rPr>
              <w:t>The order of this item within the form partition.</w:t>
            </w:r>
          </w:p>
        </w:tc>
        <w:tc>
          <w:tcPr>
            <w:tcW w:w="3060" w:type="dxa"/>
            <w:hideMark/>
          </w:tcPr>
          <w:p w14:paraId="07B4AC2A" w14:textId="645566C5" w:rsidR="00126398" w:rsidRPr="00EF7818" w:rsidRDefault="00126398" w:rsidP="00126398">
            <w:pPr>
              <w:rPr>
                <w:rFonts w:ascii="Arial" w:hAnsi="Arial" w:cs="Arial"/>
                <w:sz w:val="16"/>
                <w:szCs w:val="16"/>
              </w:rPr>
            </w:pPr>
            <w:r>
              <w:rPr>
                <w:rFonts w:ascii="Arial" w:hAnsi="Arial" w:cs="Arial"/>
                <w:sz w:val="16"/>
                <w:szCs w:val="16"/>
              </w:rPr>
              <w:t>Integer</w:t>
            </w:r>
            <w:r w:rsidRPr="00EF7818">
              <w:rPr>
                <w:rFonts w:ascii="Arial" w:hAnsi="Arial" w:cs="Arial"/>
                <w:sz w:val="16"/>
                <w:szCs w:val="16"/>
              </w:rPr>
              <w:t xml:space="preserve"> &gt;= 1</w:t>
            </w:r>
          </w:p>
        </w:tc>
        <w:tc>
          <w:tcPr>
            <w:tcW w:w="1255" w:type="dxa"/>
            <w:hideMark/>
          </w:tcPr>
          <w:p w14:paraId="393D7185" w14:textId="77777777" w:rsidR="00126398" w:rsidRPr="00EF7818" w:rsidRDefault="00126398" w:rsidP="00126398">
            <w:pPr>
              <w:rPr>
                <w:rFonts w:ascii="Arial" w:hAnsi="Arial" w:cs="Arial"/>
                <w:sz w:val="16"/>
                <w:szCs w:val="16"/>
              </w:rPr>
            </w:pPr>
            <w:r w:rsidRPr="00EF7818">
              <w:rPr>
                <w:rFonts w:ascii="Arial" w:hAnsi="Arial" w:cs="Arial"/>
                <w:sz w:val="16"/>
                <w:szCs w:val="16"/>
              </w:rPr>
              <w:t>xsd:integer</w:t>
            </w:r>
          </w:p>
        </w:tc>
      </w:tr>
      <w:tr w:rsidR="00126398" w:rsidRPr="00FC6178" w14:paraId="1B66F238" w14:textId="77777777" w:rsidTr="00210B0F">
        <w:trPr>
          <w:trHeight w:val="300"/>
        </w:trPr>
        <w:tc>
          <w:tcPr>
            <w:tcW w:w="1615" w:type="dxa"/>
            <w:hideMark/>
          </w:tcPr>
          <w:p w14:paraId="6D25D5EE"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1350" w:type="dxa"/>
            <w:hideMark/>
          </w:tcPr>
          <w:p w14:paraId="5F8CF855" w14:textId="77777777" w:rsidR="00126398" w:rsidRPr="00EF7818" w:rsidRDefault="00126398" w:rsidP="00126398">
            <w:pPr>
              <w:rPr>
                <w:rFonts w:ascii="Arial" w:hAnsi="Arial" w:cs="Arial"/>
                <w:sz w:val="16"/>
                <w:szCs w:val="16"/>
              </w:rPr>
            </w:pPr>
            <w:r w:rsidRPr="00EF7818">
              <w:rPr>
                <w:rFonts w:ascii="Arial" w:hAnsi="Arial" w:cs="Arial"/>
                <w:sz w:val="16"/>
                <w:szCs w:val="16"/>
              </w:rPr>
              <w:t>groupposition</w:t>
            </w:r>
          </w:p>
        </w:tc>
        <w:tc>
          <w:tcPr>
            <w:tcW w:w="2520" w:type="dxa"/>
            <w:hideMark/>
          </w:tcPr>
          <w:p w14:paraId="3E1FABDF"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810" w:type="dxa"/>
            <w:hideMark/>
          </w:tcPr>
          <w:p w14:paraId="60115F6E" w14:textId="77777777" w:rsidR="00126398" w:rsidRPr="00EF7818" w:rsidRDefault="00126398" w:rsidP="00126398">
            <w:pPr>
              <w:rPr>
                <w:rFonts w:ascii="Arial" w:hAnsi="Arial" w:cs="Arial"/>
                <w:sz w:val="16"/>
                <w:szCs w:val="16"/>
              </w:rPr>
            </w:pPr>
            <w:r w:rsidRPr="00EF7818">
              <w:rPr>
                <w:rFonts w:ascii="Arial" w:hAnsi="Arial" w:cs="Arial"/>
                <w:sz w:val="16"/>
                <w:szCs w:val="16"/>
              </w:rPr>
              <w:t>10</w:t>
            </w:r>
          </w:p>
        </w:tc>
        <w:tc>
          <w:tcPr>
            <w:tcW w:w="990" w:type="dxa"/>
            <w:hideMark/>
          </w:tcPr>
          <w:p w14:paraId="1586DB80" w14:textId="77777777" w:rsidR="00126398" w:rsidRPr="00EF7818" w:rsidRDefault="00126398" w:rsidP="00126398">
            <w:pPr>
              <w:rPr>
                <w:rFonts w:ascii="Arial" w:hAnsi="Arial" w:cs="Arial"/>
                <w:sz w:val="16"/>
                <w:szCs w:val="16"/>
              </w:rPr>
            </w:pPr>
            <w:r w:rsidRPr="00EF7818">
              <w:rPr>
                <w:rFonts w:ascii="Arial" w:hAnsi="Arial" w:cs="Arial"/>
                <w:sz w:val="16"/>
                <w:szCs w:val="16"/>
              </w:rPr>
              <w:t>Always</w:t>
            </w:r>
          </w:p>
        </w:tc>
        <w:tc>
          <w:tcPr>
            <w:tcW w:w="2790" w:type="dxa"/>
            <w:hideMark/>
          </w:tcPr>
          <w:p w14:paraId="719F7D7C" w14:textId="272CFCDB" w:rsidR="00126398" w:rsidRPr="00EF7818" w:rsidRDefault="00381C3C" w:rsidP="00381C3C">
            <w:pPr>
              <w:rPr>
                <w:rFonts w:ascii="Arial" w:hAnsi="Arial" w:cs="Arial"/>
                <w:sz w:val="16"/>
                <w:szCs w:val="16"/>
              </w:rPr>
            </w:pPr>
            <w:r>
              <w:rPr>
                <w:rFonts w:ascii="Arial" w:hAnsi="Arial" w:cs="Arial"/>
                <w:sz w:val="16"/>
                <w:szCs w:val="16"/>
              </w:rPr>
              <w:t>The order of this item within the item group.</w:t>
            </w:r>
          </w:p>
        </w:tc>
        <w:tc>
          <w:tcPr>
            <w:tcW w:w="3060" w:type="dxa"/>
            <w:hideMark/>
          </w:tcPr>
          <w:p w14:paraId="0E9E02E6" w14:textId="52782FAD" w:rsidR="00126398" w:rsidRPr="00EF7818" w:rsidRDefault="00126398" w:rsidP="00126398">
            <w:pPr>
              <w:rPr>
                <w:rFonts w:ascii="Arial" w:hAnsi="Arial" w:cs="Arial"/>
                <w:sz w:val="16"/>
                <w:szCs w:val="16"/>
              </w:rPr>
            </w:pPr>
            <w:r>
              <w:rPr>
                <w:rFonts w:ascii="Arial" w:hAnsi="Arial" w:cs="Arial"/>
                <w:sz w:val="16"/>
                <w:szCs w:val="16"/>
              </w:rPr>
              <w:t>Integer</w:t>
            </w:r>
            <w:r w:rsidRPr="00EF7818">
              <w:rPr>
                <w:rFonts w:ascii="Arial" w:hAnsi="Arial" w:cs="Arial"/>
                <w:sz w:val="16"/>
                <w:szCs w:val="16"/>
              </w:rPr>
              <w:t xml:space="preserve"> &gt;= 1</w:t>
            </w:r>
          </w:p>
        </w:tc>
        <w:tc>
          <w:tcPr>
            <w:tcW w:w="1255" w:type="dxa"/>
            <w:hideMark/>
          </w:tcPr>
          <w:p w14:paraId="5EE1E6FA" w14:textId="77777777" w:rsidR="00126398" w:rsidRPr="00EF7818" w:rsidRDefault="00126398" w:rsidP="00126398">
            <w:pPr>
              <w:rPr>
                <w:rFonts w:ascii="Arial" w:hAnsi="Arial" w:cs="Arial"/>
                <w:sz w:val="16"/>
                <w:szCs w:val="16"/>
              </w:rPr>
            </w:pPr>
            <w:r w:rsidRPr="00EF7818">
              <w:rPr>
                <w:rFonts w:ascii="Arial" w:hAnsi="Arial" w:cs="Arial"/>
                <w:sz w:val="16"/>
                <w:szCs w:val="16"/>
              </w:rPr>
              <w:t>xsd:integer</w:t>
            </w:r>
          </w:p>
        </w:tc>
      </w:tr>
      <w:tr w:rsidR="00126398" w:rsidRPr="00FC6178" w14:paraId="63A7DD47" w14:textId="77777777" w:rsidTr="00210B0F">
        <w:trPr>
          <w:trHeight w:val="300"/>
        </w:trPr>
        <w:tc>
          <w:tcPr>
            <w:tcW w:w="1615" w:type="dxa"/>
            <w:hideMark/>
          </w:tcPr>
          <w:p w14:paraId="57670950"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1350" w:type="dxa"/>
            <w:hideMark/>
          </w:tcPr>
          <w:p w14:paraId="26DD1A08" w14:textId="77777777" w:rsidR="00126398" w:rsidRPr="00EF7818" w:rsidRDefault="00126398" w:rsidP="00126398">
            <w:pPr>
              <w:rPr>
                <w:rFonts w:ascii="Arial" w:hAnsi="Arial" w:cs="Arial"/>
                <w:sz w:val="16"/>
                <w:szCs w:val="16"/>
              </w:rPr>
            </w:pPr>
            <w:r w:rsidRPr="00EF7818">
              <w:rPr>
                <w:rFonts w:ascii="Arial" w:hAnsi="Arial" w:cs="Arial"/>
                <w:sz w:val="16"/>
                <w:szCs w:val="16"/>
              </w:rPr>
              <w:t>adminrequired</w:t>
            </w:r>
          </w:p>
        </w:tc>
        <w:tc>
          <w:tcPr>
            <w:tcW w:w="2520" w:type="dxa"/>
            <w:hideMark/>
          </w:tcPr>
          <w:p w14:paraId="0B3C61D4"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810" w:type="dxa"/>
            <w:hideMark/>
          </w:tcPr>
          <w:p w14:paraId="2681A8FB" w14:textId="77777777" w:rsidR="00126398" w:rsidRPr="00EF7818" w:rsidRDefault="00126398" w:rsidP="00126398">
            <w:pPr>
              <w:rPr>
                <w:rFonts w:ascii="Arial" w:hAnsi="Arial" w:cs="Arial"/>
                <w:sz w:val="16"/>
                <w:szCs w:val="16"/>
              </w:rPr>
            </w:pPr>
            <w:r w:rsidRPr="00EF7818">
              <w:rPr>
                <w:rFonts w:ascii="Arial" w:hAnsi="Arial" w:cs="Arial"/>
                <w:sz w:val="16"/>
                <w:szCs w:val="16"/>
              </w:rPr>
              <w:t>5</w:t>
            </w:r>
          </w:p>
        </w:tc>
        <w:tc>
          <w:tcPr>
            <w:tcW w:w="990" w:type="dxa"/>
            <w:hideMark/>
          </w:tcPr>
          <w:p w14:paraId="573C6A0B" w14:textId="77777777" w:rsidR="00126398" w:rsidRPr="00EF7818" w:rsidRDefault="00126398" w:rsidP="00126398">
            <w:pPr>
              <w:rPr>
                <w:rFonts w:ascii="Arial" w:hAnsi="Arial" w:cs="Arial"/>
                <w:sz w:val="16"/>
                <w:szCs w:val="16"/>
              </w:rPr>
            </w:pPr>
            <w:r w:rsidRPr="00EF7818">
              <w:rPr>
                <w:rFonts w:ascii="Arial" w:hAnsi="Arial" w:cs="Arial"/>
                <w:sz w:val="16"/>
                <w:szCs w:val="16"/>
              </w:rPr>
              <w:t>Always</w:t>
            </w:r>
          </w:p>
        </w:tc>
        <w:tc>
          <w:tcPr>
            <w:tcW w:w="2790" w:type="dxa"/>
            <w:hideMark/>
          </w:tcPr>
          <w:p w14:paraId="43BCFF10"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3060" w:type="dxa"/>
            <w:hideMark/>
          </w:tcPr>
          <w:p w14:paraId="4491E533" w14:textId="77777777" w:rsidR="00126398" w:rsidRPr="00EF7818" w:rsidRDefault="00126398" w:rsidP="00126398">
            <w:pPr>
              <w:rPr>
                <w:rFonts w:ascii="Arial" w:hAnsi="Arial" w:cs="Arial"/>
                <w:sz w:val="16"/>
                <w:szCs w:val="16"/>
              </w:rPr>
            </w:pPr>
            <w:r w:rsidRPr="00EF7818">
              <w:rPr>
                <w:rFonts w:ascii="Arial" w:hAnsi="Arial" w:cs="Arial"/>
                <w:sz w:val="16"/>
                <w:szCs w:val="16"/>
              </w:rPr>
              <w:t>true, false</w:t>
            </w:r>
          </w:p>
        </w:tc>
        <w:tc>
          <w:tcPr>
            <w:tcW w:w="1255" w:type="dxa"/>
            <w:hideMark/>
          </w:tcPr>
          <w:p w14:paraId="2C12ADF2" w14:textId="77777777" w:rsidR="00126398" w:rsidRPr="00EF7818" w:rsidRDefault="00126398" w:rsidP="00126398">
            <w:pPr>
              <w:rPr>
                <w:rFonts w:ascii="Arial" w:hAnsi="Arial" w:cs="Arial"/>
                <w:sz w:val="16"/>
                <w:szCs w:val="16"/>
              </w:rPr>
            </w:pPr>
            <w:r w:rsidRPr="00EF7818">
              <w:rPr>
                <w:rFonts w:ascii="Arial" w:hAnsi="Arial" w:cs="Arial"/>
                <w:sz w:val="16"/>
                <w:szCs w:val="16"/>
              </w:rPr>
              <w:t>xsd:token</w:t>
            </w:r>
          </w:p>
        </w:tc>
      </w:tr>
      <w:tr w:rsidR="00126398" w:rsidRPr="00FC6178" w14:paraId="15C3D75A" w14:textId="77777777" w:rsidTr="00210B0F">
        <w:trPr>
          <w:trHeight w:val="600"/>
        </w:trPr>
        <w:tc>
          <w:tcPr>
            <w:tcW w:w="1615" w:type="dxa"/>
            <w:hideMark/>
          </w:tcPr>
          <w:p w14:paraId="39E0C7C2"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1350" w:type="dxa"/>
            <w:hideMark/>
          </w:tcPr>
          <w:p w14:paraId="7F5C2494" w14:textId="77777777" w:rsidR="00126398" w:rsidRPr="00EF7818" w:rsidRDefault="00126398" w:rsidP="00126398">
            <w:pPr>
              <w:rPr>
                <w:rFonts w:ascii="Arial" w:hAnsi="Arial" w:cs="Arial"/>
                <w:sz w:val="16"/>
                <w:szCs w:val="16"/>
              </w:rPr>
            </w:pPr>
            <w:r w:rsidRPr="00EF7818">
              <w:rPr>
                <w:rFonts w:ascii="Arial" w:hAnsi="Arial" w:cs="Arial"/>
                <w:sz w:val="16"/>
                <w:szCs w:val="16"/>
              </w:rPr>
              <w:t>responserequired</w:t>
            </w:r>
          </w:p>
        </w:tc>
        <w:tc>
          <w:tcPr>
            <w:tcW w:w="2520" w:type="dxa"/>
            <w:hideMark/>
          </w:tcPr>
          <w:p w14:paraId="0CF4506F"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810" w:type="dxa"/>
            <w:hideMark/>
          </w:tcPr>
          <w:p w14:paraId="13BE5FCF" w14:textId="77777777" w:rsidR="00126398" w:rsidRPr="00EF7818" w:rsidRDefault="00126398" w:rsidP="00126398">
            <w:pPr>
              <w:rPr>
                <w:rFonts w:ascii="Arial" w:hAnsi="Arial" w:cs="Arial"/>
                <w:sz w:val="16"/>
                <w:szCs w:val="16"/>
              </w:rPr>
            </w:pPr>
            <w:r w:rsidRPr="00EF7818">
              <w:rPr>
                <w:rFonts w:ascii="Arial" w:hAnsi="Arial" w:cs="Arial"/>
                <w:sz w:val="16"/>
                <w:szCs w:val="16"/>
              </w:rPr>
              <w:t>5</w:t>
            </w:r>
          </w:p>
        </w:tc>
        <w:tc>
          <w:tcPr>
            <w:tcW w:w="990" w:type="dxa"/>
            <w:hideMark/>
          </w:tcPr>
          <w:p w14:paraId="096E457F" w14:textId="77777777" w:rsidR="00126398" w:rsidRPr="00EF7818" w:rsidRDefault="00126398" w:rsidP="00126398">
            <w:pPr>
              <w:rPr>
                <w:rFonts w:ascii="Arial" w:hAnsi="Arial" w:cs="Arial"/>
                <w:sz w:val="16"/>
                <w:szCs w:val="16"/>
              </w:rPr>
            </w:pPr>
            <w:r w:rsidRPr="00EF7818">
              <w:rPr>
                <w:rFonts w:ascii="Arial" w:hAnsi="Arial" w:cs="Arial"/>
                <w:sz w:val="16"/>
                <w:szCs w:val="16"/>
              </w:rPr>
              <w:t>Always</w:t>
            </w:r>
          </w:p>
        </w:tc>
        <w:tc>
          <w:tcPr>
            <w:tcW w:w="2790" w:type="dxa"/>
            <w:hideMark/>
          </w:tcPr>
          <w:p w14:paraId="666CBC93" w14:textId="77777777" w:rsidR="00126398" w:rsidRPr="00EF7818" w:rsidRDefault="00126398" w:rsidP="00126398">
            <w:pPr>
              <w:rPr>
                <w:rFonts w:ascii="Arial" w:hAnsi="Arial" w:cs="Arial"/>
                <w:sz w:val="16"/>
                <w:szCs w:val="16"/>
              </w:rPr>
            </w:pPr>
            <w:r w:rsidRPr="00EF7818">
              <w:rPr>
                <w:rFonts w:ascii="Arial" w:hAnsi="Arial" w:cs="Arial"/>
                <w:sz w:val="16"/>
                <w:szCs w:val="16"/>
              </w:rPr>
              <w:t>Determines if the item is required</w:t>
            </w:r>
          </w:p>
        </w:tc>
        <w:tc>
          <w:tcPr>
            <w:tcW w:w="3060" w:type="dxa"/>
            <w:hideMark/>
          </w:tcPr>
          <w:p w14:paraId="748B5061" w14:textId="77777777" w:rsidR="00126398" w:rsidRPr="00EF7818" w:rsidRDefault="00126398" w:rsidP="00126398">
            <w:pPr>
              <w:rPr>
                <w:rFonts w:ascii="Arial" w:hAnsi="Arial" w:cs="Arial"/>
                <w:sz w:val="16"/>
                <w:szCs w:val="16"/>
              </w:rPr>
            </w:pPr>
            <w:r w:rsidRPr="00EF7818">
              <w:rPr>
                <w:rFonts w:ascii="Arial" w:hAnsi="Arial" w:cs="Arial"/>
                <w:sz w:val="16"/>
                <w:szCs w:val="16"/>
              </w:rPr>
              <w:t>true, false</w:t>
            </w:r>
          </w:p>
        </w:tc>
        <w:tc>
          <w:tcPr>
            <w:tcW w:w="1255" w:type="dxa"/>
            <w:hideMark/>
          </w:tcPr>
          <w:p w14:paraId="1F97988B" w14:textId="482A31FF" w:rsidR="00126398" w:rsidRPr="00EF7818" w:rsidRDefault="00126398" w:rsidP="00126398">
            <w:pPr>
              <w:rPr>
                <w:rFonts w:ascii="Arial" w:hAnsi="Arial" w:cs="Arial"/>
                <w:sz w:val="16"/>
                <w:szCs w:val="16"/>
              </w:rPr>
            </w:pPr>
            <w:r w:rsidRPr="00EF7818">
              <w:rPr>
                <w:rFonts w:ascii="Arial" w:hAnsi="Arial" w:cs="Arial"/>
                <w:sz w:val="16"/>
                <w:szCs w:val="16"/>
              </w:rPr>
              <w:t>xsd:</w:t>
            </w:r>
            <w:r>
              <w:rPr>
                <w:rFonts w:ascii="Arial" w:hAnsi="Arial" w:cs="Arial"/>
                <w:sz w:val="16"/>
                <w:szCs w:val="16"/>
              </w:rPr>
              <w:t>boolean</w:t>
            </w:r>
          </w:p>
        </w:tc>
      </w:tr>
      <w:tr w:rsidR="00126398" w:rsidRPr="00FC6178" w14:paraId="6803290C" w14:textId="77777777" w:rsidTr="00210B0F">
        <w:trPr>
          <w:trHeight w:val="600"/>
        </w:trPr>
        <w:tc>
          <w:tcPr>
            <w:tcW w:w="1615" w:type="dxa"/>
            <w:hideMark/>
          </w:tcPr>
          <w:p w14:paraId="15295CC8"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1350" w:type="dxa"/>
            <w:hideMark/>
          </w:tcPr>
          <w:p w14:paraId="6ED92A43" w14:textId="77777777" w:rsidR="00126398" w:rsidRPr="00EF7818" w:rsidRDefault="00126398" w:rsidP="00126398">
            <w:pPr>
              <w:rPr>
                <w:rFonts w:ascii="Arial" w:hAnsi="Arial" w:cs="Arial"/>
                <w:sz w:val="16"/>
                <w:szCs w:val="16"/>
              </w:rPr>
            </w:pPr>
            <w:r w:rsidRPr="00EF7818">
              <w:rPr>
                <w:rFonts w:ascii="Arial" w:hAnsi="Arial" w:cs="Arial"/>
                <w:sz w:val="16"/>
                <w:szCs w:val="16"/>
              </w:rPr>
              <w:t>isactive</w:t>
            </w:r>
          </w:p>
        </w:tc>
        <w:tc>
          <w:tcPr>
            <w:tcW w:w="2520" w:type="dxa"/>
            <w:hideMark/>
          </w:tcPr>
          <w:p w14:paraId="1C3742BB"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810" w:type="dxa"/>
            <w:hideMark/>
          </w:tcPr>
          <w:p w14:paraId="0F07B31D" w14:textId="77777777" w:rsidR="00126398" w:rsidRPr="00EF7818" w:rsidRDefault="00126398" w:rsidP="00126398">
            <w:pPr>
              <w:rPr>
                <w:rFonts w:ascii="Arial" w:hAnsi="Arial" w:cs="Arial"/>
                <w:sz w:val="16"/>
                <w:szCs w:val="16"/>
              </w:rPr>
            </w:pPr>
            <w:r w:rsidRPr="00EF7818">
              <w:rPr>
                <w:rFonts w:ascii="Arial" w:hAnsi="Arial" w:cs="Arial"/>
                <w:sz w:val="16"/>
                <w:szCs w:val="16"/>
              </w:rPr>
              <w:t>5</w:t>
            </w:r>
          </w:p>
        </w:tc>
        <w:tc>
          <w:tcPr>
            <w:tcW w:w="990" w:type="dxa"/>
            <w:hideMark/>
          </w:tcPr>
          <w:p w14:paraId="356F1556" w14:textId="77777777" w:rsidR="00126398" w:rsidRPr="00EF7818" w:rsidRDefault="00126398" w:rsidP="00126398">
            <w:pPr>
              <w:rPr>
                <w:rFonts w:ascii="Arial" w:hAnsi="Arial" w:cs="Arial"/>
                <w:sz w:val="16"/>
                <w:szCs w:val="16"/>
              </w:rPr>
            </w:pPr>
            <w:r w:rsidRPr="00EF7818">
              <w:rPr>
                <w:rFonts w:ascii="Arial" w:hAnsi="Arial" w:cs="Arial"/>
                <w:sz w:val="16"/>
                <w:szCs w:val="16"/>
              </w:rPr>
              <w:t>Always</w:t>
            </w:r>
          </w:p>
        </w:tc>
        <w:tc>
          <w:tcPr>
            <w:tcW w:w="2790" w:type="dxa"/>
            <w:hideMark/>
          </w:tcPr>
          <w:p w14:paraId="019247C2" w14:textId="77777777" w:rsidR="00126398" w:rsidRPr="00EF7818" w:rsidRDefault="00126398" w:rsidP="00126398">
            <w:pPr>
              <w:rPr>
                <w:rFonts w:ascii="Arial" w:hAnsi="Arial" w:cs="Arial"/>
                <w:sz w:val="16"/>
                <w:szCs w:val="16"/>
              </w:rPr>
            </w:pPr>
            <w:r w:rsidRPr="00EF7818">
              <w:rPr>
                <w:rFonts w:ascii="Arial" w:hAnsi="Arial" w:cs="Arial"/>
                <w:sz w:val="16"/>
                <w:szCs w:val="16"/>
              </w:rPr>
              <w:t>Determines if the item is used</w:t>
            </w:r>
          </w:p>
        </w:tc>
        <w:tc>
          <w:tcPr>
            <w:tcW w:w="3060" w:type="dxa"/>
            <w:hideMark/>
          </w:tcPr>
          <w:p w14:paraId="63D783D7" w14:textId="77777777" w:rsidR="00126398" w:rsidRPr="00EF7818" w:rsidRDefault="00126398" w:rsidP="00126398">
            <w:pPr>
              <w:rPr>
                <w:rFonts w:ascii="Arial" w:hAnsi="Arial" w:cs="Arial"/>
                <w:sz w:val="16"/>
                <w:szCs w:val="16"/>
              </w:rPr>
            </w:pPr>
            <w:r w:rsidRPr="00EF7818">
              <w:rPr>
                <w:rFonts w:ascii="Arial" w:hAnsi="Arial" w:cs="Arial"/>
                <w:sz w:val="16"/>
                <w:szCs w:val="16"/>
              </w:rPr>
              <w:t>true, false</w:t>
            </w:r>
          </w:p>
        </w:tc>
        <w:tc>
          <w:tcPr>
            <w:tcW w:w="1255" w:type="dxa"/>
            <w:hideMark/>
          </w:tcPr>
          <w:p w14:paraId="5DE9A8F2" w14:textId="732C5465" w:rsidR="00126398" w:rsidRPr="00EF7818" w:rsidRDefault="00126398" w:rsidP="00126398">
            <w:pPr>
              <w:rPr>
                <w:rFonts w:ascii="Arial" w:hAnsi="Arial" w:cs="Arial"/>
                <w:sz w:val="16"/>
                <w:szCs w:val="16"/>
              </w:rPr>
            </w:pPr>
            <w:r>
              <w:rPr>
                <w:rFonts w:ascii="Arial" w:hAnsi="Arial" w:cs="Arial"/>
                <w:sz w:val="16"/>
                <w:szCs w:val="16"/>
              </w:rPr>
              <w:t>xsd:boolean</w:t>
            </w:r>
          </w:p>
        </w:tc>
      </w:tr>
      <w:tr w:rsidR="00126398" w:rsidRPr="00FC6178" w14:paraId="68E480D4" w14:textId="77777777" w:rsidTr="00210B0F">
        <w:trPr>
          <w:trHeight w:val="900"/>
        </w:trPr>
        <w:tc>
          <w:tcPr>
            <w:tcW w:w="1615" w:type="dxa"/>
            <w:hideMark/>
          </w:tcPr>
          <w:p w14:paraId="5C4AA918"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1350" w:type="dxa"/>
            <w:hideMark/>
          </w:tcPr>
          <w:p w14:paraId="3745E199" w14:textId="77777777" w:rsidR="00126398" w:rsidRPr="00EF7818" w:rsidRDefault="00126398" w:rsidP="00126398">
            <w:pPr>
              <w:rPr>
                <w:rFonts w:ascii="Arial" w:hAnsi="Arial" w:cs="Arial"/>
                <w:sz w:val="16"/>
                <w:szCs w:val="16"/>
              </w:rPr>
            </w:pPr>
            <w:r w:rsidRPr="00EF7818">
              <w:rPr>
                <w:rFonts w:ascii="Arial" w:hAnsi="Arial" w:cs="Arial"/>
                <w:sz w:val="16"/>
                <w:szCs w:val="16"/>
              </w:rPr>
              <w:t>isfieldtest</w:t>
            </w:r>
          </w:p>
        </w:tc>
        <w:tc>
          <w:tcPr>
            <w:tcW w:w="2520" w:type="dxa"/>
            <w:hideMark/>
          </w:tcPr>
          <w:p w14:paraId="0EEC894B"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810" w:type="dxa"/>
            <w:hideMark/>
          </w:tcPr>
          <w:p w14:paraId="235BCC81" w14:textId="77777777" w:rsidR="00126398" w:rsidRPr="00EF7818" w:rsidRDefault="00126398" w:rsidP="00126398">
            <w:pPr>
              <w:rPr>
                <w:rFonts w:ascii="Arial" w:hAnsi="Arial" w:cs="Arial"/>
                <w:sz w:val="16"/>
                <w:szCs w:val="16"/>
              </w:rPr>
            </w:pPr>
            <w:r w:rsidRPr="00EF7818">
              <w:rPr>
                <w:rFonts w:ascii="Arial" w:hAnsi="Arial" w:cs="Arial"/>
                <w:sz w:val="16"/>
                <w:szCs w:val="16"/>
              </w:rPr>
              <w:t>5</w:t>
            </w:r>
          </w:p>
        </w:tc>
        <w:tc>
          <w:tcPr>
            <w:tcW w:w="990" w:type="dxa"/>
            <w:hideMark/>
          </w:tcPr>
          <w:p w14:paraId="13C12491" w14:textId="77777777" w:rsidR="00126398" w:rsidRPr="00EF7818" w:rsidRDefault="00126398" w:rsidP="00126398">
            <w:pPr>
              <w:rPr>
                <w:rFonts w:ascii="Arial" w:hAnsi="Arial" w:cs="Arial"/>
                <w:sz w:val="16"/>
                <w:szCs w:val="16"/>
              </w:rPr>
            </w:pPr>
            <w:r w:rsidRPr="00EF7818">
              <w:rPr>
                <w:rFonts w:ascii="Arial" w:hAnsi="Arial" w:cs="Arial"/>
                <w:sz w:val="16"/>
                <w:szCs w:val="16"/>
              </w:rPr>
              <w:t>Always</w:t>
            </w:r>
          </w:p>
        </w:tc>
        <w:tc>
          <w:tcPr>
            <w:tcW w:w="2790" w:type="dxa"/>
            <w:hideMark/>
          </w:tcPr>
          <w:p w14:paraId="73A48EE3" w14:textId="77777777" w:rsidR="00126398" w:rsidRPr="00EF7818" w:rsidRDefault="00126398" w:rsidP="00126398">
            <w:pPr>
              <w:rPr>
                <w:rFonts w:ascii="Arial" w:hAnsi="Arial" w:cs="Arial"/>
                <w:sz w:val="16"/>
                <w:szCs w:val="16"/>
              </w:rPr>
            </w:pPr>
            <w:r w:rsidRPr="00EF7818">
              <w:rPr>
                <w:rFonts w:ascii="Arial" w:hAnsi="Arial" w:cs="Arial"/>
                <w:sz w:val="16"/>
                <w:szCs w:val="16"/>
              </w:rPr>
              <w:t>Determines if the item is considered a field test item</w:t>
            </w:r>
          </w:p>
        </w:tc>
        <w:tc>
          <w:tcPr>
            <w:tcW w:w="3060" w:type="dxa"/>
            <w:hideMark/>
          </w:tcPr>
          <w:p w14:paraId="0B0A8DDC" w14:textId="77777777" w:rsidR="00126398" w:rsidRPr="00EF7818" w:rsidRDefault="00126398" w:rsidP="00126398">
            <w:pPr>
              <w:rPr>
                <w:rFonts w:ascii="Arial" w:hAnsi="Arial" w:cs="Arial"/>
                <w:sz w:val="16"/>
                <w:szCs w:val="16"/>
              </w:rPr>
            </w:pPr>
            <w:r w:rsidRPr="00EF7818">
              <w:rPr>
                <w:rFonts w:ascii="Arial" w:hAnsi="Arial" w:cs="Arial"/>
                <w:sz w:val="16"/>
                <w:szCs w:val="16"/>
              </w:rPr>
              <w:t>true, false</w:t>
            </w:r>
          </w:p>
        </w:tc>
        <w:tc>
          <w:tcPr>
            <w:tcW w:w="1255" w:type="dxa"/>
            <w:hideMark/>
          </w:tcPr>
          <w:p w14:paraId="2EF0D9E9" w14:textId="61C747E2" w:rsidR="00126398" w:rsidRPr="00EF7818" w:rsidRDefault="00126398" w:rsidP="00126398">
            <w:pPr>
              <w:rPr>
                <w:rFonts w:ascii="Arial" w:hAnsi="Arial" w:cs="Arial"/>
                <w:sz w:val="16"/>
                <w:szCs w:val="16"/>
              </w:rPr>
            </w:pPr>
            <w:r>
              <w:rPr>
                <w:rFonts w:ascii="Arial" w:hAnsi="Arial" w:cs="Arial"/>
                <w:sz w:val="16"/>
                <w:szCs w:val="16"/>
              </w:rPr>
              <w:t>xsd:boolean</w:t>
            </w:r>
          </w:p>
        </w:tc>
      </w:tr>
      <w:tr w:rsidR="00126398" w:rsidRPr="00FC6178" w14:paraId="5CB91DD0" w14:textId="77777777" w:rsidTr="00210B0F">
        <w:trPr>
          <w:trHeight w:val="300"/>
        </w:trPr>
        <w:tc>
          <w:tcPr>
            <w:tcW w:w="1615" w:type="dxa"/>
            <w:hideMark/>
          </w:tcPr>
          <w:p w14:paraId="212F4645"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1350" w:type="dxa"/>
            <w:hideMark/>
          </w:tcPr>
          <w:p w14:paraId="2DA78535" w14:textId="77777777" w:rsidR="00126398" w:rsidRPr="00EF7818" w:rsidRDefault="00126398" w:rsidP="00126398">
            <w:pPr>
              <w:rPr>
                <w:rFonts w:ascii="Arial" w:hAnsi="Arial" w:cs="Arial"/>
                <w:sz w:val="16"/>
                <w:szCs w:val="16"/>
              </w:rPr>
            </w:pPr>
            <w:r w:rsidRPr="00EF7818">
              <w:rPr>
                <w:rFonts w:ascii="Arial" w:hAnsi="Arial" w:cs="Arial"/>
                <w:sz w:val="16"/>
                <w:szCs w:val="16"/>
              </w:rPr>
              <w:t>blockid</w:t>
            </w:r>
          </w:p>
        </w:tc>
        <w:tc>
          <w:tcPr>
            <w:tcW w:w="2520" w:type="dxa"/>
            <w:hideMark/>
          </w:tcPr>
          <w:p w14:paraId="0EAE0851"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810" w:type="dxa"/>
            <w:hideMark/>
          </w:tcPr>
          <w:p w14:paraId="4581B888" w14:textId="77777777" w:rsidR="00126398" w:rsidRPr="00EF7818" w:rsidRDefault="00126398" w:rsidP="00126398">
            <w:pPr>
              <w:rPr>
                <w:rFonts w:ascii="Arial" w:hAnsi="Arial" w:cs="Arial"/>
                <w:sz w:val="16"/>
                <w:szCs w:val="16"/>
              </w:rPr>
            </w:pPr>
            <w:r w:rsidRPr="00EF7818">
              <w:rPr>
                <w:rFonts w:ascii="Arial" w:hAnsi="Arial" w:cs="Arial"/>
                <w:sz w:val="16"/>
                <w:szCs w:val="16"/>
              </w:rPr>
              <w:t>10</w:t>
            </w:r>
          </w:p>
        </w:tc>
        <w:tc>
          <w:tcPr>
            <w:tcW w:w="990" w:type="dxa"/>
            <w:hideMark/>
          </w:tcPr>
          <w:p w14:paraId="1C912096" w14:textId="77777777" w:rsidR="00126398" w:rsidRPr="00EF7818" w:rsidRDefault="00126398" w:rsidP="00126398">
            <w:pPr>
              <w:rPr>
                <w:rFonts w:ascii="Arial" w:hAnsi="Arial" w:cs="Arial"/>
                <w:sz w:val="16"/>
                <w:szCs w:val="16"/>
              </w:rPr>
            </w:pPr>
            <w:r w:rsidRPr="00EF7818">
              <w:rPr>
                <w:rFonts w:ascii="Arial" w:hAnsi="Arial" w:cs="Arial"/>
                <w:sz w:val="16"/>
                <w:szCs w:val="16"/>
              </w:rPr>
              <w:t>Always</w:t>
            </w:r>
          </w:p>
        </w:tc>
        <w:tc>
          <w:tcPr>
            <w:tcW w:w="2790" w:type="dxa"/>
            <w:hideMark/>
          </w:tcPr>
          <w:p w14:paraId="069BD28B" w14:textId="45E17E0C" w:rsidR="00126398" w:rsidRPr="00EF7818" w:rsidRDefault="00126398" w:rsidP="00126398">
            <w:pPr>
              <w:rPr>
                <w:rFonts w:ascii="Arial" w:hAnsi="Arial" w:cs="Arial"/>
                <w:sz w:val="16"/>
                <w:szCs w:val="16"/>
              </w:rPr>
            </w:pPr>
            <w:r w:rsidRPr="00EE5B36">
              <w:rPr>
                <w:rFonts w:ascii="Arial" w:hAnsi="Arial" w:cs="Arial"/>
                <w:sz w:val="16"/>
                <w:szCs w:val="16"/>
              </w:rPr>
              <w:t>Used to group items into blocks for the field test selection algorithm.  Note that the Test Authoring assigns "A" for all items.</w:t>
            </w:r>
          </w:p>
        </w:tc>
        <w:tc>
          <w:tcPr>
            <w:tcW w:w="3060" w:type="dxa"/>
            <w:hideMark/>
          </w:tcPr>
          <w:p w14:paraId="7852F8B8" w14:textId="77777777" w:rsidR="00126398" w:rsidRDefault="00126398" w:rsidP="00126398">
            <w:pPr>
              <w:rPr>
                <w:rFonts w:ascii="Arial" w:hAnsi="Arial" w:cs="Arial"/>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p w14:paraId="22E8CCE1" w14:textId="221CA474" w:rsidR="00126398" w:rsidRPr="00EF7818" w:rsidRDefault="00126398" w:rsidP="00126398">
            <w:pPr>
              <w:rPr>
                <w:rFonts w:ascii="Arial" w:hAnsi="Arial" w:cs="Arial"/>
                <w:sz w:val="16"/>
                <w:szCs w:val="16"/>
              </w:rPr>
            </w:pPr>
            <w:r w:rsidRPr="00EE5B36">
              <w:rPr>
                <w:rFonts w:ascii="Arial" w:hAnsi="Arial" w:cs="Arial"/>
                <w:sz w:val="16"/>
                <w:szCs w:val="16"/>
              </w:rPr>
              <w:t>A, B, etc.</w:t>
            </w:r>
          </w:p>
        </w:tc>
        <w:tc>
          <w:tcPr>
            <w:tcW w:w="1255" w:type="dxa"/>
            <w:hideMark/>
          </w:tcPr>
          <w:p w14:paraId="580897EC" w14:textId="285C94A7" w:rsidR="00126398" w:rsidRPr="00EF7818" w:rsidRDefault="00126398" w:rsidP="00126398">
            <w:pPr>
              <w:rPr>
                <w:rFonts w:ascii="Arial" w:hAnsi="Arial" w:cs="Arial"/>
                <w:sz w:val="16"/>
                <w:szCs w:val="16"/>
              </w:rPr>
            </w:pPr>
            <w:r>
              <w:rPr>
                <w:rFonts w:ascii="Arial" w:hAnsi="Arial" w:cs="Arial"/>
                <w:sz w:val="16"/>
                <w:szCs w:val="16"/>
              </w:rPr>
              <w:t>xsd:t</w:t>
            </w:r>
            <w:r w:rsidRPr="00EF7818">
              <w:rPr>
                <w:rFonts w:ascii="Arial" w:hAnsi="Arial" w:cs="Arial"/>
                <w:sz w:val="16"/>
                <w:szCs w:val="16"/>
              </w:rPr>
              <w:t>oken</w:t>
            </w:r>
          </w:p>
        </w:tc>
      </w:tr>
      <w:tr w:rsidR="00126398" w:rsidRPr="00FC6178" w14:paraId="3E24F31F" w14:textId="77777777" w:rsidTr="00210B0F">
        <w:trPr>
          <w:trHeight w:val="600"/>
        </w:trPr>
        <w:tc>
          <w:tcPr>
            <w:tcW w:w="1615" w:type="dxa"/>
            <w:hideMark/>
          </w:tcPr>
          <w:p w14:paraId="44B98FAD" w14:textId="77777777" w:rsidR="00126398" w:rsidRPr="00EF7818" w:rsidRDefault="00126398" w:rsidP="00126398">
            <w:pPr>
              <w:rPr>
                <w:rFonts w:ascii="Arial" w:hAnsi="Arial" w:cs="Arial"/>
                <w:sz w:val="16"/>
                <w:szCs w:val="16"/>
              </w:rPr>
            </w:pPr>
            <w:r w:rsidRPr="00EF7818">
              <w:rPr>
                <w:rFonts w:ascii="Arial" w:hAnsi="Arial" w:cs="Arial"/>
                <w:sz w:val="16"/>
                <w:szCs w:val="16"/>
              </w:rPr>
              <w:t>performancelevels</w:t>
            </w:r>
          </w:p>
        </w:tc>
        <w:tc>
          <w:tcPr>
            <w:tcW w:w="1350" w:type="dxa"/>
            <w:hideMark/>
          </w:tcPr>
          <w:p w14:paraId="1DC9B4E5"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2520" w:type="dxa"/>
            <w:hideMark/>
          </w:tcPr>
          <w:p w14:paraId="5E2D6EE2" w14:textId="77777777" w:rsidR="00126398" w:rsidRPr="00EF7818" w:rsidRDefault="00126398" w:rsidP="00126398">
            <w:pPr>
              <w:rPr>
                <w:rFonts w:ascii="Arial" w:hAnsi="Arial" w:cs="Arial"/>
                <w:sz w:val="16"/>
                <w:szCs w:val="16"/>
              </w:rPr>
            </w:pPr>
            <w:r w:rsidRPr="00EF7818">
              <w:rPr>
                <w:rFonts w:ascii="Arial" w:hAnsi="Arial" w:cs="Arial"/>
                <w:sz w:val="16"/>
                <w:szCs w:val="16"/>
              </w:rPr>
              <w:t>testspecification:scoring:performancelevels</w:t>
            </w:r>
          </w:p>
        </w:tc>
        <w:tc>
          <w:tcPr>
            <w:tcW w:w="810" w:type="dxa"/>
            <w:hideMark/>
          </w:tcPr>
          <w:p w14:paraId="1003CF10"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990" w:type="dxa"/>
            <w:hideMark/>
          </w:tcPr>
          <w:p w14:paraId="7D2B4F0F" w14:textId="0A1A373C" w:rsidR="00126398" w:rsidRPr="00EF7818" w:rsidRDefault="00126398" w:rsidP="00126398">
            <w:pPr>
              <w:rPr>
                <w:rFonts w:ascii="Arial" w:hAnsi="Arial" w:cs="Arial"/>
                <w:sz w:val="16"/>
                <w:szCs w:val="16"/>
              </w:rPr>
            </w:pPr>
            <w:r>
              <w:rPr>
                <w:rFonts w:ascii="Arial" w:hAnsi="Arial" w:cs="Arial"/>
                <w:sz w:val="16"/>
                <w:szCs w:val="16"/>
              </w:rPr>
              <w:t>Always</w:t>
            </w:r>
          </w:p>
        </w:tc>
        <w:tc>
          <w:tcPr>
            <w:tcW w:w="2790" w:type="dxa"/>
            <w:hideMark/>
          </w:tcPr>
          <w:p w14:paraId="0184DFC6" w14:textId="17D25AA1" w:rsidR="00126398" w:rsidRPr="00EF7818" w:rsidRDefault="00126398" w:rsidP="00126398">
            <w:pPr>
              <w:rPr>
                <w:rFonts w:ascii="Arial" w:hAnsi="Arial" w:cs="Arial"/>
                <w:sz w:val="16"/>
                <w:szCs w:val="16"/>
              </w:rPr>
            </w:pPr>
            <w:r w:rsidRPr="00EF7818">
              <w:rPr>
                <w:rFonts w:ascii="Arial" w:hAnsi="Arial" w:cs="Arial"/>
                <w:sz w:val="16"/>
                <w:szCs w:val="16"/>
              </w:rPr>
              <w:t>Sets the performance level groups</w:t>
            </w:r>
            <w:r>
              <w:rPr>
                <w:rFonts w:ascii="Arial" w:hAnsi="Arial" w:cs="Arial"/>
                <w:sz w:val="16"/>
                <w:szCs w:val="16"/>
              </w:rPr>
              <w:t>.  Contains multiple performancelevel elements</w:t>
            </w:r>
          </w:p>
        </w:tc>
        <w:tc>
          <w:tcPr>
            <w:tcW w:w="3060" w:type="dxa"/>
            <w:hideMark/>
          </w:tcPr>
          <w:p w14:paraId="61896301"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1255" w:type="dxa"/>
            <w:hideMark/>
          </w:tcPr>
          <w:p w14:paraId="6EA8006B"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r>
      <w:tr w:rsidR="00126398" w:rsidRPr="00FC6178" w14:paraId="16D0CF42" w14:textId="77777777" w:rsidTr="00210B0F">
        <w:trPr>
          <w:trHeight w:val="900"/>
        </w:trPr>
        <w:tc>
          <w:tcPr>
            <w:tcW w:w="1615" w:type="dxa"/>
            <w:hideMark/>
          </w:tcPr>
          <w:p w14:paraId="2A8FB59E" w14:textId="77777777" w:rsidR="00126398" w:rsidRPr="00EF7818" w:rsidRDefault="00126398" w:rsidP="00126398">
            <w:pPr>
              <w:rPr>
                <w:rFonts w:ascii="Arial" w:hAnsi="Arial" w:cs="Arial"/>
                <w:sz w:val="16"/>
                <w:szCs w:val="16"/>
              </w:rPr>
            </w:pPr>
            <w:r w:rsidRPr="00EF7818">
              <w:rPr>
                <w:rFonts w:ascii="Arial" w:hAnsi="Arial" w:cs="Arial"/>
                <w:sz w:val="16"/>
                <w:szCs w:val="16"/>
              </w:rPr>
              <w:t>performancelevel</w:t>
            </w:r>
          </w:p>
        </w:tc>
        <w:tc>
          <w:tcPr>
            <w:tcW w:w="1350" w:type="dxa"/>
            <w:hideMark/>
          </w:tcPr>
          <w:p w14:paraId="66374191"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2520" w:type="dxa"/>
            <w:hideMark/>
          </w:tcPr>
          <w:p w14:paraId="70DB4957" w14:textId="77777777" w:rsidR="00126398" w:rsidRPr="00EF7818" w:rsidRDefault="00126398" w:rsidP="00126398">
            <w:pPr>
              <w:rPr>
                <w:rFonts w:ascii="Arial" w:hAnsi="Arial" w:cs="Arial"/>
                <w:sz w:val="16"/>
                <w:szCs w:val="16"/>
              </w:rPr>
            </w:pPr>
            <w:r w:rsidRPr="00EF7818">
              <w:rPr>
                <w:rFonts w:ascii="Arial" w:hAnsi="Arial" w:cs="Arial"/>
                <w:sz w:val="16"/>
                <w:szCs w:val="16"/>
              </w:rPr>
              <w:t>testspecification:scoring:performancelevels:performancelevel</w:t>
            </w:r>
          </w:p>
        </w:tc>
        <w:tc>
          <w:tcPr>
            <w:tcW w:w="810" w:type="dxa"/>
            <w:hideMark/>
          </w:tcPr>
          <w:p w14:paraId="27997D80"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990" w:type="dxa"/>
            <w:hideMark/>
          </w:tcPr>
          <w:p w14:paraId="46706ABF" w14:textId="358FE755" w:rsidR="00126398" w:rsidRPr="00EF7818" w:rsidRDefault="00126398" w:rsidP="00126398">
            <w:pPr>
              <w:rPr>
                <w:rFonts w:ascii="Arial" w:hAnsi="Arial" w:cs="Arial"/>
                <w:sz w:val="16"/>
                <w:szCs w:val="16"/>
              </w:rPr>
            </w:pPr>
            <w:r>
              <w:rPr>
                <w:rFonts w:ascii="Arial" w:hAnsi="Arial" w:cs="Arial"/>
                <w:sz w:val="16"/>
                <w:szCs w:val="16"/>
              </w:rPr>
              <w:t>Always</w:t>
            </w:r>
          </w:p>
        </w:tc>
        <w:tc>
          <w:tcPr>
            <w:tcW w:w="2790" w:type="dxa"/>
            <w:hideMark/>
          </w:tcPr>
          <w:p w14:paraId="61BBF3A8" w14:textId="600D46A3" w:rsidR="00126398" w:rsidRPr="00EF7818" w:rsidRDefault="00126398" w:rsidP="00126398">
            <w:pPr>
              <w:rPr>
                <w:rFonts w:ascii="Arial" w:hAnsi="Arial" w:cs="Arial"/>
                <w:sz w:val="16"/>
                <w:szCs w:val="16"/>
              </w:rPr>
            </w:pPr>
          </w:p>
        </w:tc>
        <w:tc>
          <w:tcPr>
            <w:tcW w:w="3060" w:type="dxa"/>
            <w:hideMark/>
          </w:tcPr>
          <w:p w14:paraId="027F5ECF"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1255" w:type="dxa"/>
            <w:hideMark/>
          </w:tcPr>
          <w:p w14:paraId="6B64D874"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r>
      <w:tr w:rsidR="00126398" w:rsidRPr="00FC6178" w14:paraId="0BDA8F39" w14:textId="77777777" w:rsidTr="00210B0F">
        <w:trPr>
          <w:trHeight w:val="1500"/>
        </w:trPr>
        <w:tc>
          <w:tcPr>
            <w:tcW w:w="1615" w:type="dxa"/>
            <w:hideMark/>
          </w:tcPr>
          <w:p w14:paraId="63ABDDC8"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1350" w:type="dxa"/>
            <w:hideMark/>
          </w:tcPr>
          <w:p w14:paraId="53683472" w14:textId="77777777" w:rsidR="00126398" w:rsidRPr="00EF7818" w:rsidRDefault="00126398" w:rsidP="00126398">
            <w:pPr>
              <w:rPr>
                <w:rFonts w:ascii="Arial" w:hAnsi="Arial" w:cs="Arial"/>
                <w:sz w:val="16"/>
                <w:szCs w:val="16"/>
              </w:rPr>
            </w:pPr>
            <w:r w:rsidRPr="00EF7818">
              <w:rPr>
                <w:rFonts w:ascii="Arial" w:hAnsi="Arial" w:cs="Arial"/>
                <w:sz w:val="16"/>
                <w:szCs w:val="16"/>
              </w:rPr>
              <w:t>bpelementid</w:t>
            </w:r>
          </w:p>
        </w:tc>
        <w:tc>
          <w:tcPr>
            <w:tcW w:w="2520" w:type="dxa"/>
            <w:hideMark/>
          </w:tcPr>
          <w:p w14:paraId="5FB0DDBE"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810" w:type="dxa"/>
            <w:hideMark/>
          </w:tcPr>
          <w:p w14:paraId="1F37A42F" w14:textId="77777777" w:rsidR="00126398" w:rsidRPr="00EF7818" w:rsidRDefault="00126398" w:rsidP="00126398">
            <w:pPr>
              <w:rPr>
                <w:rFonts w:ascii="Arial" w:hAnsi="Arial" w:cs="Arial"/>
                <w:sz w:val="16"/>
                <w:szCs w:val="16"/>
              </w:rPr>
            </w:pPr>
            <w:r w:rsidRPr="00EF7818">
              <w:rPr>
                <w:rFonts w:ascii="Arial" w:hAnsi="Arial" w:cs="Arial"/>
                <w:sz w:val="16"/>
                <w:szCs w:val="16"/>
              </w:rPr>
              <w:t>150</w:t>
            </w:r>
          </w:p>
        </w:tc>
        <w:tc>
          <w:tcPr>
            <w:tcW w:w="990" w:type="dxa"/>
            <w:hideMark/>
          </w:tcPr>
          <w:p w14:paraId="34A2509A" w14:textId="77777777" w:rsidR="00126398" w:rsidRPr="00EF7818" w:rsidRDefault="00126398" w:rsidP="00126398">
            <w:pPr>
              <w:rPr>
                <w:rFonts w:ascii="Arial" w:hAnsi="Arial" w:cs="Arial"/>
                <w:sz w:val="16"/>
                <w:szCs w:val="16"/>
              </w:rPr>
            </w:pPr>
            <w:r w:rsidRPr="00EF7818">
              <w:rPr>
                <w:rFonts w:ascii="Arial" w:hAnsi="Arial" w:cs="Arial"/>
                <w:sz w:val="16"/>
                <w:szCs w:val="16"/>
              </w:rPr>
              <w:t>Always</w:t>
            </w:r>
          </w:p>
        </w:tc>
        <w:tc>
          <w:tcPr>
            <w:tcW w:w="2790" w:type="dxa"/>
            <w:hideMark/>
          </w:tcPr>
          <w:p w14:paraId="51FB0042" w14:textId="77777777" w:rsidR="00126398" w:rsidRPr="00EF7818" w:rsidRDefault="00126398" w:rsidP="00126398">
            <w:pPr>
              <w:rPr>
                <w:rFonts w:ascii="Arial" w:hAnsi="Arial" w:cs="Arial"/>
                <w:sz w:val="16"/>
                <w:szCs w:val="16"/>
              </w:rPr>
            </w:pPr>
            <w:r w:rsidRPr="00EF7818">
              <w:rPr>
                <w:rFonts w:ascii="Arial" w:hAnsi="Arial" w:cs="Arial"/>
                <w:sz w:val="16"/>
                <w:szCs w:val="16"/>
              </w:rPr>
              <w:t>Blueprint reference.  Refers to testspecification:scoring:testblueprint:bpelement:identifier[@uniqueid]</w:t>
            </w:r>
          </w:p>
        </w:tc>
        <w:tc>
          <w:tcPr>
            <w:tcW w:w="3060" w:type="dxa"/>
            <w:hideMark/>
          </w:tcPr>
          <w:p w14:paraId="2545B56D" w14:textId="431A1505" w:rsidR="00126398" w:rsidRPr="00EF7818" w:rsidRDefault="00126398" w:rsidP="00126398">
            <w:pPr>
              <w:rPr>
                <w:rFonts w:ascii="Arial" w:hAnsi="Arial" w:cs="Arial"/>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1255" w:type="dxa"/>
            <w:hideMark/>
          </w:tcPr>
          <w:p w14:paraId="7E4DDB14"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r>
      <w:tr w:rsidR="00126398" w:rsidRPr="00FC6178" w14:paraId="181BF5E2" w14:textId="77777777" w:rsidTr="00210B0F">
        <w:trPr>
          <w:trHeight w:val="300"/>
        </w:trPr>
        <w:tc>
          <w:tcPr>
            <w:tcW w:w="1615" w:type="dxa"/>
            <w:hideMark/>
          </w:tcPr>
          <w:p w14:paraId="5AB5220C"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1350" w:type="dxa"/>
            <w:hideMark/>
          </w:tcPr>
          <w:p w14:paraId="71E803DE" w14:textId="77777777" w:rsidR="00126398" w:rsidRPr="00EF7818" w:rsidRDefault="00126398" w:rsidP="00126398">
            <w:pPr>
              <w:rPr>
                <w:rFonts w:ascii="Arial" w:hAnsi="Arial" w:cs="Arial"/>
                <w:sz w:val="16"/>
                <w:szCs w:val="16"/>
              </w:rPr>
            </w:pPr>
            <w:r w:rsidRPr="00EF7818">
              <w:rPr>
                <w:rFonts w:ascii="Arial" w:hAnsi="Arial" w:cs="Arial"/>
                <w:sz w:val="16"/>
                <w:szCs w:val="16"/>
              </w:rPr>
              <w:t>plevel</w:t>
            </w:r>
          </w:p>
        </w:tc>
        <w:tc>
          <w:tcPr>
            <w:tcW w:w="2520" w:type="dxa"/>
            <w:hideMark/>
          </w:tcPr>
          <w:p w14:paraId="6CE94FDC"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810" w:type="dxa"/>
            <w:hideMark/>
          </w:tcPr>
          <w:p w14:paraId="4DA9A0A2" w14:textId="77777777" w:rsidR="00126398" w:rsidRPr="00EF7818" w:rsidRDefault="00126398" w:rsidP="00126398">
            <w:pPr>
              <w:rPr>
                <w:rFonts w:ascii="Arial" w:hAnsi="Arial" w:cs="Arial"/>
                <w:sz w:val="16"/>
                <w:szCs w:val="16"/>
              </w:rPr>
            </w:pPr>
            <w:r w:rsidRPr="00EF7818">
              <w:rPr>
                <w:rFonts w:ascii="Arial" w:hAnsi="Arial" w:cs="Arial"/>
                <w:sz w:val="16"/>
                <w:szCs w:val="16"/>
              </w:rPr>
              <w:t>10</w:t>
            </w:r>
          </w:p>
        </w:tc>
        <w:tc>
          <w:tcPr>
            <w:tcW w:w="990" w:type="dxa"/>
            <w:hideMark/>
          </w:tcPr>
          <w:p w14:paraId="7F844E79" w14:textId="77777777" w:rsidR="00126398" w:rsidRPr="00EF7818" w:rsidRDefault="00126398" w:rsidP="00126398">
            <w:pPr>
              <w:rPr>
                <w:rFonts w:ascii="Arial" w:hAnsi="Arial" w:cs="Arial"/>
                <w:sz w:val="16"/>
                <w:szCs w:val="16"/>
              </w:rPr>
            </w:pPr>
            <w:r w:rsidRPr="00EF7818">
              <w:rPr>
                <w:rFonts w:ascii="Arial" w:hAnsi="Arial" w:cs="Arial"/>
                <w:sz w:val="16"/>
                <w:szCs w:val="16"/>
              </w:rPr>
              <w:t>Always</w:t>
            </w:r>
          </w:p>
        </w:tc>
        <w:tc>
          <w:tcPr>
            <w:tcW w:w="2790" w:type="dxa"/>
            <w:hideMark/>
          </w:tcPr>
          <w:p w14:paraId="11C3802E" w14:textId="77777777" w:rsidR="00126398" w:rsidRPr="00EF7818" w:rsidRDefault="00126398" w:rsidP="00126398">
            <w:pPr>
              <w:rPr>
                <w:rFonts w:ascii="Arial" w:hAnsi="Arial" w:cs="Arial"/>
                <w:sz w:val="16"/>
                <w:szCs w:val="16"/>
              </w:rPr>
            </w:pPr>
            <w:r w:rsidRPr="00EF7818">
              <w:rPr>
                <w:rFonts w:ascii="Arial" w:hAnsi="Arial" w:cs="Arial"/>
                <w:sz w:val="16"/>
                <w:szCs w:val="16"/>
              </w:rPr>
              <w:t> </w:t>
            </w:r>
          </w:p>
        </w:tc>
        <w:tc>
          <w:tcPr>
            <w:tcW w:w="3060" w:type="dxa"/>
            <w:hideMark/>
          </w:tcPr>
          <w:p w14:paraId="141920E2" w14:textId="6B444D48" w:rsidR="00126398" w:rsidRPr="00EF7818" w:rsidRDefault="00126398" w:rsidP="00126398">
            <w:pPr>
              <w:rPr>
                <w:rFonts w:ascii="Arial" w:hAnsi="Arial" w:cs="Arial"/>
                <w:sz w:val="16"/>
                <w:szCs w:val="16"/>
              </w:rPr>
            </w:pPr>
            <w:r>
              <w:rPr>
                <w:rFonts w:ascii="Arial" w:hAnsi="Arial" w:cs="Arial"/>
                <w:sz w:val="16"/>
                <w:szCs w:val="16"/>
              </w:rPr>
              <w:t>Integer</w:t>
            </w:r>
            <w:r w:rsidRPr="00EF7818">
              <w:rPr>
                <w:rFonts w:ascii="Arial" w:hAnsi="Arial" w:cs="Arial"/>
                <w:sz w:val="16"/>
                <w:szCs w:val="16"/>
              </w:rPr>
              <w:t xml:space="preserve"> &gt;= 1</w:t>
            </w:r>
          </w:p>
        </w:tc>
        <w:tc>
          <w:tcPr>
            <w:tcW w:w="1255" w:type="dxa"/>
            <w:hideMark/>
          </w:tcPr>
          <w:p w14:paraId="230F2C1C" w14:textId="77777777" w:rsidR="00126398" w:rsidRPr="00EF7818" w:rsidRDefault="00126398" w:rsidP="00126398">
            <w:pPr>
              <w:rPr>
                <w:rFonts w:ascii="Arial" w:hAnsi="Arial" w:cs="Arial"/>
                <w:sz w:val="16"/>
                <w:szCs w:val="16"/>
              </w:rPr>
            </w:pPr>
            <w:r w:rsidRPr="00EF7818">
              <w:rPr>
                <w:rFonts w:ascii="Arial" w:hAnsi="Arial" w:cs="Arial"/>
                <w:sz w:val="16"/>
                <w:szCs w:val="16"/>
              </w:rPr>
              <w:t>xsd:integer</w:t>
            </w:r>
          </w:p>
        </w:tc>
      </w:tr>
      <w:tr w:rsidR="00CB3B47" w:rsidRPr="00FC6178" w14:paraId="3829C697" w14:textId="77777777" w:rsidTr="00210B0F">
        <w:trPr>
          <w:trHeight w:val="300"/>
        </w:trPr>
        <w:tc>
          <w:tcPr>
            <w:tcW w:w="1615" w:type="dxa"/>
            <w:hideMark/>
          </w:tcPr>
          <w:p w14:paraId="03B48C10"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1350" w:type="dxa"/>
            <w:hideMark/>
          </w:tcPr>
          <w:p w14:paraId="406DF4B0" w14:textId="77777777" w:rsidR="00CB3B47" w:rsidRPr="00EF7818" w:rsidRDefault="00CB3B47" w:rsidP="00CB3B47">
            <w:pPr>
              <w:rPr>
                <w:rFonts w:ascii="Arial" w:hAnsi="Arial" w:cs="Arial"/>
                <w:sz w:val="16"/>
                <w:szCs w:val="16"/>
              </w:rPr>
            </w:pPr>
            <w:r w:rsidRPr="00EF7818">
              <w:rPr>
                <w:rFonts w:ascii="Arial" w:hAnsi="Arial" w:cs="Arial"/>
                <w:sz w:val="16"/>
                <w:szCs w:val="16"/>
              </w:rPr>
              <w:t>scaledlo</w:t>
            </w:r>
          </w:p>
        </w:tc>
        <w:tc>
          <w:tcPr>
            <w:tcW w:w="2520" w:type="dxa"/>
            <w:hideMark/>
          </w:tcPr>
          <w:p w14:paraId="5550EA97"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810" w:type="dxa"/>
            <w:hideMark/>
          </w:tcPr>
          <w:p w14:paraId="1C4476DA" w14:textId="77777777" w:rsidR="00CB3B47" w:rsidRPr="00EF7818" w:rsidRDefault="00CB3B47" w:rsidP="00CB3B47">
            <w:pPr>
              <w:rPr>
                <w:rFonts w:ascii="Arial" w:hAnsi="Arial" w:cs="Arial"/>
                <w:sz w:val="16"/>
                <w:szCs w:val="16"/>
              </w:rPr>
            </w:pPr>
            <w:r w:rsidRPr="00EF7818">
              <w:rPr>
                <w:rFonts w:ascii="Arial" w:hAnsi="Arial" w:cs="Arial"/>
                <w:sz w:val="16"/>
                <w:szCs w:val="16"/>
              </w:rPr>
              <w:t>30</w:t>
            </w:r>
          </w:p>
        </w:tc>
        <w:tc>
          <w:tcPr>
            <w:tcW w:w="990" w:type="dxa"/>
            <w:hideMark/>
          </w:tcPr>
          <w:p w14:paraId="0990546D" w14:textId="77777777" w:rsidR="00CB3B47" w:rsidRPr="00EF7818" w:rsidRDefault="00CB3B47" w:rsidP="00CB3B47">
            <w:pPr>
              <w:rPr>
                <w:rFonts w:ascii="Arial" w:hAnsi="Arial" w:cs="Arial"/>
                <w:sz w:val="16"/>
                <w:szCs w:val="16"/>
              </w:rPr>
            </w:pPr>
            <w:r w:rsidRPr="00EF7818">
              <w:rPr>
                <w:rFonts w:ascii="Arial" w:hAnsi="Arial" w:cs="Arial"/>
                <w:sz w:val="16"/>
                <w:szCs w:val="16"/>
              </w:rPr>
              <w:t>Always</w:t>
            </w:r>
          </w:p>
        </w:tc>
        <w:tc>
          <w:tcPr>
            <w:tcW w:w="2790" w:type="dxa"/>
            <w:hideMark/>
          </w:tcPr>
          <w:p w14:paraId="01039B2A" w14:textId="2264193E" w:rsidR="00CB3B47" w:rsidRPr="00EF7818" w:rsidRDefault="00CB3B47" w:rsidP="00CB3B47">
            <w:pPr>
              <w:rPr>
                <w:rFonts w:ascii="Arial" w:hAnsi="Arial" w:cs="Arial"/>
                <w:sz w:val="16"/>
                <w:szCs w:val="16"/>
              </w:rPr>
            </w:pPr>
            <w:r w:rsidRPr="00931BB5">
              <w:rPr>
                <w:rFonts w:ascii="Arial" w:hAnsi="Arial" w:cs="Arial"/>
                <w:sz w:val="16"/>
                <w:szCs w:val="16"/>
              </w:rPr>
              <w:t>Low score to include in this performance level</w:t>
            </w:r>
          </w:p>
        </w:tc>
        <w:tc>
          <w:tcPr>
            <w:tcW w:w="3060" w:type="dxa"/>
            <w:hideMark/>
          </w:tcPr>
          <w:p w14:paraId="02644B44" w14:textId="6066EDCB" w:rsidR="00CB3B47" w:rsidRPr="00EF7818" w:rsidRDefault="00CB3B47" w:rsidP="00CB3B47">
            <w:pPr>
              <w:rPr>
                <w:rFonts w:ascii="Arial" w:hAnsi="Arial" w:cs="Arial"/>
                <w:sz w:val="16"/>
                <w:szCs w:val="16"/>
              </w:rPr>
            </w:pPr>
            <w:r>
              <w:rPr>
                <w:rFonts w:ascii="Arial" w:hAnsi="Arial" w:cs="Arial"/>
                <w:sz w:val="16"/>
                <w:szCs w:val="16"/>
              </w:rPr>
              <w:t>Float</w:t>
            </w:r>
          </w:p>
        </w:tc>
        <w:tc>
          <w:tcPr>
            <w:tcW w:w="1255" w:type="dxa"/>
            <w:hideMark/>
          </w:tcPr>
          <w:p w14:paraId="5CA81B3C" w14:textId="09C12919" w:rsidR="00CB3B47" w:rsidRPr="00EF7818" w:rsidRDefault="00CB3B47" w:rsidP="00CB3B47">
            <w:pPr>
              <w:rPr>
                <w:rFonts w:ascii="Arial" w:hAnsi="Arial" w:cs="Arial"/>
                <w:sz w:val="16"/>
                <w:szCs w:val="16"/>
              </w:rPr>
            </w:pPr>
            <w:r w:rsidRPr="00931BB5">
              <w:rPr>
                <w:rFonts w:ascii="Arial" w:hAnsi="Arial" w:cs="Arial"/>
                <w:sz w:val="16"/>
                <w:szCs w:val="16"/>
              </w:rPr>
              <w:t>xsd:</w:t>
            </w:r>
            <w:r>
              <w:rPr>
                <w:rFonts w:ascii="Arial" w:hAnsi="Arial" w:cs="Arial"/>
                <w:sz w:val="16"/>
                <w:szCs w:val="16"/>
              </w:rPr>
              <w:t>float</w:t>
            </w:r>
          </w:p>
        </w:tc>
      </w:tr>
      <w:tr w:rsidR="00CB3B47" w:rsidRPr="00FC6178" w14:paraId="548E7E6D" w14:textId="77777777" w:rsidTr="00210B0F">
        <w:trPr>
          <w:trHeight w:val="300"/>
        </w:trPr>
        <w:tc>
          <w:tcPr>
            <w:tcW w:w="1615" w:type="dxa"/>
            <w:hideMark/>
          </w:tcPr>
          <w:p w14:paraId="35B46EC4" w14:textId="77777777" w:rsidR="00CB3B47" w:rsidRPr="00EF7818" w:rsidRDefault="00CB3B47" w:rsidP="00CB3B47">
            <w:pPr>
              <w:rPr>
                <w:rFonts w:ascii="Arial" w:hAnsi="Arial" w:cs="Arial"/>
                <w:sz w:val="16"/>
                <w:szCs w:val="16"/>
              </w:rPr>
            </w:pPr>
            <w:r w:rsidRPr="00EF7818">
              <w:rPr>
                <w:rFonts w:ascii="Arial" w:hAnsi="Arial" w:cs="Arial"/>
                <w:sz w:val="16"/>
                <w:szCs w:val="16"/>
              </w:rPr>
              <w:lastRenderedPageBreak/>
              <w:t> </w:t>
            </w:r>
          </w:p>
        </w:tc>
        <w:tc>
          <w:tcPr>
            <w:tcW w:w="1350" w:type="dxa"/>
            <w:hideMark/>
          </w:tcPr>
          <w:p w14:paraId="660A1BDC" w14:textId="77777777" w:rsidR="00CB3B47" w:rsidRPr="00EF7818" w:rsidRDefault="00CB3B47" w:rsidP="00CB3B47">
            <w:pPr>
              <w:rPr>
                <w:rFonts w:ascii="Arial" w:hAnsi="Arial" w:cs="Arial"/>
                <w:sz w:val="16"/>
                <w:szCs w:val="16"/>
              </w:rPr>
            </w:pPr>
            <w:r w:rsidRPr="00EF7818">
              <w:rPr>
                <w:rFonts w:ascii="Arial" w:hAnsi="Arial" w:cs="Arial"/>
                <w:sz w:val="16"/>
                <w:szCs w:val="16"/>
              </w:rPr>
              <w:t>scaledhi</w:t>
            </w:r>
          </w:p>
        </w:tc>
        <w:tc>
          <w:tcPr>
            <w:tcW w:w="2520" w:type="dxa"/>
            <w:hideMark/>
          </w:tcPr>
          <w:p w14:paraId="2CDBABC7"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810" w:type="dxa"/>
            <w:hideMark/>
          </w:tcPr>
          <w:p w14:paraId="0259B781" w14:textId="77777777" w:rsidR="00CB3B47" w:rsidRPr="00EF7818" w:rsidRDefault="00CB3B47" w:rsidP="00CB3B47">
            <w:pPr>
              <w:rPr>
                <w:rFonts w:ascii="Arial" w:hAnsi="Arial" w:cs="Arial"/>
                <w:sz w:val="16"/>
                <w:szCs w:val="16"/>
              </w:rPr>
            </w:pPr>
            <w:r w:rsidRPr="00EF7818">
              <w:rPr>
                <w:rFonts w:ascii="Arial" w:hAnsi="Arial" w:cs="Arial"/>
                <w:sz w:val="16"/>
                <w:szCs w:val="16"/>
              </w:rPr>
              <w:t>30</w:t>
            </w:r>
          </w:p>
        </w:tc>
        <w:tc>
          <w:tcPr>
            <w:tcW w:w="990" w:type="dxa"/>
            <w:hideMark/>
          </w:tcPr>
          <w:p w14:paraId="46E18AE8" w14:textId="77777777" w:rsidR="00CB3B47" w:rsidRPr="00EF7818" w:rsidRDefault="00CB3B47" w:rsidP="00CB3B47">
            <w:pPr>
              <w:rPr>
                <w:rFonts w:ascii="Arial" w:hAnsi="Arial" w:cs="Arial"/>
                <w:sz w:val="16"/>
                <w:szCs w:val="16"/>
              </w:rPr>
            </w:pPr>
            <w:r w:rsidRPr="00EF7818">
              <w:rPr>
                <w:rFonts w:ascii="Arial" w:hAnsi="Arial" w:cs="Arial"/>
                <w:sz w:val="16"/>
                <w:szCs w:val="16"/>
              </w:rPr>
              <w:t>Always</w:t>
            </w:r>
          </w:p>
        </w:tc>
        <w:tc>
          <w:tcPr>
            <w:tcW w:w="2790" w:type="dxa"/>
            <w:hideMark/>
          </w:tcPr>
          <w:p w14:paraId="559AC537" w14:textId="71668C95" w:rsidR="00CB3B47" w:rsidRPr="00EF7818" w:rsidRDefault="00CB3B47" w:rsidP="00CB3B47">
            <w:pPr>
              <w:rPr>
                <w:rFonts w:ascii="Arial" w:hAnsi="Arial" w:cs="Arial"/>
                <w:sz w:val="16"/>
                <w:szCs w:val="16"/>
              </w:rPr>
            </w:pPr>
            <w:r w:rsidRPr="00931BB5">
              <w:rPr>
                <w:rFonts w:ascii="Arial" w:hAnsi="Arial" w:cs="Arial"/>
                <w:sz w:val="16"/>
                <w:szCs w:val="16"/>
              </w:rPr>
              <w:t>High score to include in this performance level</w:t>
            </w:r>
          </w:p>
        </w:tc>
        <w:tc>
          <w:tcPr>
            <w:tcW w:w="3060" w:type="dxa"/>
            <w:hideMark/>
          </w:tcPr>
          <w:p w14:paraId="2D8CC525" w14:textId="3D424E33" w:rsidR="00CB3B47" w:rsidRPr="00EF7818" w:rsidRDefault="00CB3B47" w:rsidP="00CB3B47">
            <w:pPr>
              <w:rPr>
                <w:rFonts w:ascii="Arial" w:hAnsi="Arial" w:cs="Arial"/>
                <w:sz w:val="16"/>
                <w:szCs w:val="16"/>
              </w:rPr>
            </w:pPr>
            <w:r>
              <w:rPr>
                <w:rFonts w:ascii="Arial" w:hAnsi="Arial" w:cs="Arial"/>
                <w:sz w:val="16"/>
                <w:szCs w:val="16"/>
              </w:rPr>
              <w:t>Float</w:t>
            </w:r>
          </w:p>
        </w:tc>
        <w:tc>
          <w:tcPr>
            <w:tcW w:w="1255" w:type="dxa"/>
            <w:hideMark/>
          </w:tcPr>
          <w:p w14:paraId="0C73E114" w14:textId="42356961" w:rsidR="00CB3B47" w:rsidRPr="00EF7818" w:rsidRDefault="00CB3B47" w:rsidP="00CB3B47">
            <w:pPr>
              <w:rPr>
                <w:rFonts w:ascii="Arial" w:hAnsi="Arial" w:cs="Arial"/>
                <w:sz w:val="16"/>
                <w:szCs w:val="16"/>
              </w:rPr>
            </w:pPr>
            <w:r w:rsidRPr="00931BB5">
              <w:rPr>
                <w:rFonts w:ascii="Arial" w:hAnsi="Arial" w:cs="Arial"/>
                <w:sz w:val="16"/>
                <w:szCs w:val="16"/>
              </w:rPr>
              <w:t>xsd:</w:t>
            </w:r>
            <w:r>
              <w:rPr>
                <w:rFonts w:ascii="Arial" w:hAnsi="Arial" w:cs="Arial"/>
                <w:sz w:val="16"/>
                <w:szCs w:val="16"/>
              </w:rPr>
              <w:t>float</w:t>
            </w:r>
          </w:p>
        </w:tc>
      </w:tr>
      <w:tr w:rsidR="00CB3B47" w:rsidRPr="00FC6178" w14:paraId="630B01C8" w14:textId="77777777" w:rsidTr="00210B0F">
        <w:trPr>
          <w:trHeight w:val="900"/>
        </w:trPr>
        <w:tc>
          <w:tcPr>
            <w:tcW w:w="1615" w:type="dxa"/>
            <w:hideMark/>
          </w:tcPr>
          <w:p w14:paraId="79950458" w14:textId="77777777" w:rsidR="00CB3B47" w:rsidRPr="00EF7818" w:rsidRDefault="00CB3B47" w:rsidP="00CB3B47">
            <w:pPr>
              <w:rPr>
                <w:rFonts w:ascii="Arial" w:hAnsi="Arial" w:cs="Arial"/>
                <w:sz w:val="16"/>
                <w:szCs w:val="16"/>
              </w:rPr>
            </w:pPr>
            <w:r w:rsidRPr="00EF7818">
              <w:rPr>
                <w:rFonts w:ascii="Arial" w:hAnsi="Arial" w:cs="Arial"/>
                <w:sz w:val="16"/>
                <w:szCs w:val="16"/>
              </w:rPr>
              <w:t>scoringrules</w:t>
            </w:r>
          </w:p>
        </w:tc>
        <w:tc>
          <w:tcPr>
            <w:tcW w:w="1350" w:type="dxa"/>
            <w:hideMark/>
          </w:tcPr>
          <w:p w14:paraId="64D4A19F"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2520" w:type="dxa"/>
            <w:hideMark/>
          </w:tcPr>
          <w:p w14:paraId="4C494221" w14:textId="77777777" w:rsidR="00CB3B47" w:rsidRPr="00EF7818" w:rsidRDefault="00CB3B47" w:rsidP="00CB3B47">
            <w:pPr>
              <w:rPr>
                <w:rFonts w:ascii="Arial" w:hAnsi="Arial" w:cs="Arial"/>
                <w:sz w:val="16"/>
                <w:szCs w:val="16"/>
              </w:rPr>
            </w:pPr>
            <w:r w:rsidRPr="00EF7818">
              <w:rPr>
                <w:rFonts w:ascii="Arial" w:hAnsi="Arial" w:cs="Arial"/>
                <w:sz w:val="16"/>
                <w:szCs w:val="16"/>
              </w:rPr>
              <w:t>testspecification:scoring:scoringrules</w:t>
            </w:r>
          </w:p>
        </w:tc>
        <w:tc>
          <w:tcPr>
            <w:tcW w:w="810" w:type="dxa"/>
            <w:hideMark/>
          </w:tcPr>
          <w:p w14:paraId="317ABF03"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990" w:type="dxa"/>
            <w:hideMark/>
          </w:tcPr>
          <w:p w14:paraId="4CFE9375" w14:textId="11324ADB" w:rsidR="00CB3B47" w:rsidRPr="00EF7818" w:rsidRDefault="00CB3B47" w:rsidP="00CB3B47">
            <w:pPr>
              <w:rPr>
                <w:rFonts w:ascii="Arial" w:hAnsi="Arial" w:cs="Arial"/>
                <w:sz w:val="16"/>
                <w:szCs w:val="16"/>
              </w:rPr>
            </w:pPr>
            <w:r>
              <w:rPr>
                <w:rFonts w:ascii="Arial" w:hAnsi="Arial" w:cs="Arial"/>
                <w:sz w:val="16"/>
                <w:szCs w:val="16"/>
              </w:rPr>
              <w:t>Always</w:t>
            </w:r>
          </w:p>
        </w:tc>
        <w:tc>
          <w:tcPr>
            <w:tcW w:w="2790" w:type="dxa"/>
            <w:hideMark/>
          </w:tcPr>
          <w:p w14:paraId="5D6BC046" w14:textId="19901716" w:rsidR="00CB3B47" w:rsidRPr="00EF7818" w:rsidRDefault="00CB3B47" w:rsidP="00CB3B47">
            <w:pPr>
              <w:rPr>
                <w:rFonts w:ascii="Arial" w:hAnsi="Arial" w:cs="Arial"/>
                <w:sz w:val="16"/>
                <w:szCs w:val="16"/>
              </w:rPr>
            </w:pPr>
            <w:r w:rsidRPr="00EF7818">
              <w:rPr>
                <w:rFonts w:ascii="Arial" w:hAnsi="Arial" w:cs="Arial"/>
                <w:sz w:val="16"/>
                <w:szCs w:val="16"/>
              </w:rPr>
              <w:t>Defines the scoring rules and computations that will be used</w:t>
            </w:r>
            <w:r>
              <w:rPr>
                <w:rFonts w:ascii="Arial" w:hAnsi="Arial" w:cs="Arial"/>
                <w:sz w:val="16"/>
                <w:szCs w:val="16"/>
              </w:rPr>
              <w:t>.  Contains multiple computationrule elements</w:t>
            </w:r>
          </w:p>
        </w:tc>
        <w:tc>
          <w:tcPr>
            <w:tcW w:w="3060" w:type="dxa"/>
            <w:hideMark/>
          </w:tcPr>
          <w:p w14:paraId="09BC364B"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1255" w:type="dxa"/>
            <w:hideMark/>
          </w:tcPr>
          <w:p w14:paraId="147B8E33"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r>
      <w:tr w:rsidR="00CB3B47" w:rsidRPr="00FC6178" w14:paraId="7CDBD80A" w14:textId="77777777" w:rsidTr="00210B0F">
        <w:trPr>
          <w:trHeight w:val="900"/>
        </w:trPr>
        <w:tc>
          <w:tcPr>
            <w:tcW w:w="1615" w:type="dxa"/>
            <w:hideMark/>
          </w:tcPr>
          <w:p w14:paraId="38504BE5" w14:textId="77777777" w:rsidR="00CB3B47" w:rsidRPr="00EF7818" w:rsidRDefault="00CB3B47" w:rsidP="00CB3B47">
            <w:pPr>
              <w:rPr>
                <w:rFonts w:ascii="Arial" w:hAnsi="Arial" w:cs="Arial"/>
                <w:sz w:val="16"/>
                <w:szCs w:val="16"/>
              </w:rPr>
            </w:pPr>
            <w:r w:rsidRPr="00EF7818">
              <w:rPr>
                <w:rFonts w:ascii="Arial" w:hAnsi="Arial" w:cs="Arial"/>
                <w:sz w:val="16"/>
                <w:szCs w:val="16"/>
              </w:rPr>
              <w:t>computationrule</w:t>
            </w:r>
          </w:p>
        </w:tc>
        <w:tc>
          <w:tcPr>
            <w:tcW w:w="1350" w:type="dxa"/>
            <w:hideMark/>
          </w:tcPr>
          <w:p w14:paraId="7B7C5BCA"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2520" w:type="dxa"/>
            <w:hideMark/>
          </w:tcPr>
          <w:p w14:paraId="6CDA5F26" w14:textId="77777777" w:rsidR="00CB3B47" w:rsidRPr="00EF7818" w:rsidRDefault="00CB3B47" w:rsidP="00CB3B47">
            <w:pPr>
              <w:rPr>
                <w:rFonts w:ascii="Arial" w:hAnsi="Arial" w:cs="Arial"/>
                <w:sz w:val="16"/>
                <w:szCs w:val="16"/>
              </w:rPr>
            </w:pPr>
            <w:r w:rsidRPr="00EF7818">
              <w:rPr>
                <w:rFonts w:ascii="Arial" w:hAnsi="Arial" w:cs="Arial"/>
                <w:sz w:val="16"/>
                <w:szCs w:val="16"/>
              </w:rPr>
              <w:t>testspecification:scoring:scoringrules:computationrule</w:t>
            </w:r>
          </w:p>
        </w:tc>
        <w:tc>
          <w:tcPr>
            <w:tcW w:w="810" w:type="dxa"/>
            <w:hideMark/>
          </w:tcPr>
          <w:p w14:paraId="10811DEF"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990" w:type="dxa"/>
            <w:hideMark/>
          </w:tcPr>
          <w:p w14:paraId="4466074E"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2790" w:type="dxa"/>
            <w:hideMark/>
          </w:tcPr>
          <w:p w14:paraId="19331EFE" w14:textId="75D3BE1E" w:rsidR="00CB3B47" w:rsidRPr="00EF7818" w:rsidRDefault="00CB3B47" w:rsidP="00CB3B47">
            <w:pPr>
              <w:rPr>
                <w:rFonts w:ascii="Arial" w:hAnsi="Arial" w:cs="Arial"/>
                <w:sz w:val="16"/>
                <w:szCs w:val="16"/>
              </w:rPr>
            </w:pPr>
            <w:r>
              <w:rPr>
                <w:rFonts w:ascii="Arial" w:hAnsi="Arial" w:cs="Arial"/>
                <w:sz w:val="16"/>
                <w:szCs w:val="16"/>
              </w:rPr>
              <w:t>Type of computation to perform when scoring the test.</w:t>
            </w:r>
          </w:p>
        </w:tc>
        <w:tc>
          <w:tcPr>
            <w:tcW w:w="3060" w:type="dxa"/>
            <w:hideMark/>
          </w:tcPr>
          <w:p w14:paraId="5938C014"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1255" w:type="dxa"/>
            <w:hideMark/>
          </w:tcPr>
          <w:p w14:paraId="712D95E1"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r>
      <w:tr w:rsidR="00CB3B47" w:rsidRPr="00FC6178" w14:paraId="1380575F" w14:textId="77777777" w:rsidTr="00210B0F">
        <w:trPr>
          <w:trHeight w:val="900"/>
        </w:trPr>
        <w:tc>
          <w:tcPr>
            <w:tcW w:w="1615" w:type="dxa"/>
            <w:hideMark/>
          </w:tcPr>
          <w:p w14:paraId="18FBE8DA"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1350" w:type="dxa"/>
            <w:hideMark/>
          </w:tcPr>
          <w:p w14:paraId="1320B85B" w14:textId="77777777" w:rsidR="00CB3B47" w:rsidRPr="00EF7818" w:rsidRDefault="00CB3B47" w:rsidP="00CB3B47">
            <w:pPr>
              <w:rPr>
                <w:rFonts w:ascii="Arial" w:hAnsi="Arial" w:cs="Arial"/>
                <w:sz w:val="16"/>
                <w:szCs w:val="16"/>
              </w:rPr>
            </w:pPr>
            <w:r w:rsidRPr="00EF7818">
              <w:rPr>
                <w:rFonts w:ascii="Arial" w:hAnsi="Arial" w:cs="Arial"/>
                <w:sz w:val="16"/>
                <w:szCs w:val="16"/>
              </w:rPr>
              <w:t>computationorder</w:t>
            </w:r>
          </w:p>
        </w:tc>
        <w:tc>
          <w:tcPr>
            <w:tcW w:w="2520" w:type="dxa"/>
            <w:hideMark/>
          </w:tcPr>
          <w:p w14:paraId="694D47A2"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810" w:type="dxa"/>
            <w:hideMark/>
          </w:tcPr>
          <w:p w14:paraId="54C2041E" w14:textId="77777777" w:rsidR="00CB3B47" w:rsidRPr="00EF7818" w:rsidRDefault="00CB3B47" w:rsidP="00CB3B47">
            <w:pPr>
              <w:rPr>
                <w:rFonts w:ascii="Arial" w:hAnsi="Arial" w:cs="Arial"/>
                <w:sz w:val="16"/>
                <w:szCs w:val="16"/>
              </w:rPr>
            </w:pPr>
            <w:r w:rsidRPr="00EF7818">
              <w:rPr>
                <w:rFonts w:ascii="Arial" w:hAnsi="Arial" w:cs="Arial"/>
                <w:sz w:val="16"/>
                <w:szCs w:val="16"/>
              </w:rPr>
              <w:t>10</w:t>
            </w:r>
          </w:p>
        </w:tc>
        <w:tc>
          <w:tcPr>
            <w:tcW w:w="990" w:type="dxa"/>
            <w:hideMark/>
          </w:tcPr>
          <w:p w14:paraId="3224CCD0" w14:textId="77777777" w:rsidR="00CB3B47" w:rsidRPr="00EF7818" w:rsidRDefault="00CB3B47" w:rsidP="00CB3B47">
            <w:pPr>
              <w:rPr>
                <w:rFonts w:ascii="Arial" w:hAnsi="Arial" w:cs="Arial"/>
                <w:sz w:val="16"/>
                <w:szCs w:val="16"/>
              </w:rPr>
            </w:pPr>
            <w:r w:rsidRPr="00EF7818">
              <w:rPr>
                <w:rFonts w:ascii="Arial" w:hAnsi="Arial" w:cs="Arial"/>
                <w:sz w:val="16"/>
                <w:szCs w:val="16"/>
              </w:rPr>
              <w:t>Always</w:t>
            </w:r>
          </w:p>
        </w:tc>
        <w:tc>
          <w:tcPr>
            <w:tcW w:w="2790" w:type="dxa"/>
            <w:hideMark/>
          </w:tcPr>
          <w:p w14:paraId="48D22034" w14:textId="77777777" w:rsidR="00CB3B47" w:rsidRPr="00EF7818" w:rsidRDefault="00CB3B47" w:rsidP="00CB3B47">
            <w:pPr>
              <w:rPr>
                <w:rFonts w:ascii="Arial" w:hAnsi="Arial" w:cs="Arial"/>
                <w:sz w:val="16"/>
                <w:szCs w:val="16"/>
              </w:rPr>
            </w:pPr>
            <w:r w:rsidRPr="00EF7818">
              <w:rPr>
                <w:rFonts w:ascii="Arial" w:hAnsi="Arial" w:cs="Arial"/>
                <w:sz w:val="16"/>
                <w:szCs w:val="16"/>
              </w:rPr>
              <w:t>The order that the computations are processed.</w:t>
            </w:r>
          </w:p>
        </w:tc>
        <w:tc>
          <w:tcPr>
            <w:tcW w:w="3060" w:type="dxa"/>
            <w:hideMark/>
          </w:tcPr>
          <w:p w14:paraId="402A4029" w14:textId="77777777" w:rsidR="00CB3B47" w:rsidRPr="00EF7818" w:rsidRDefault="00CB3B47" w:rsidP="00CB3B47">
            <w:pPr>
              <w:rPr>
                <w:rFonts w:ascii="Arial" w:hAnsi="Arial" w:cs="Arial"/>
                <w:sz w:val="16"/>
                <w:szCs w:val="16"/>
              </w:rPr>
            </w:pPr>
            <w:r w:rsidRPr="00EF7818">
              <w:rPr>
                <w:rFonts w:ascii="Arial" w:hAnsi="Arial" w:cs="Arial"/>
                <w:sz w:val="16"/>
                <w:szCs w:val="16"/>
              </w:rPr>
              <w:t>Integer, X &gt;= 1</w:t>
            </w:r>
          </w:p>
        </w:tc>
        <w:tc>
          <w:tcPr>
            <w:tcW w:w="1255" w:type="dxa"/>
            <w:hideMark/>
          </w:tcPr>
          <w:p w14:paraId="2FEC337F" w14:textId="77777777" w:rsidR="00CB3B47" w:rsidRPr="00EF7818" w:rsidRDefault="00CB3B47" w:rsidP="00CB3B47">
            <w:pPr>
              <w:rPr>
                <w:rFonts w:ascii="Arial" w:hAnsi="Arial" w:cs="Arial"/>
                <w:sz w:val="16"/>
                <w:szCs w:val="16"/>
              </w:rPr>
            </w:pPr>
            <w:r w:rsidRPr="00EF7818">
              <w:rPr>
                <w:rFonts w:ascii="Arial" w:hAnsi="Arial" w:cs="Arial"/>
                <w:sz w:val="16"/>
                <w:szCs w:val="16"/>
              </w:rPr>
              <w:t>xsd:integer</w:t>
            </w:r>
          </w:p>
        </w:tc>
      </w:tr>
      <w:tr w:rsidR="00CB3B47" w:rsidRPr="00FC6178" w14:paraId="380595EF" w14:textId="77777777" w:rsidTr="00210B0F">
        <w:trPr>
          <w:trHeight w:val="1500"/>
        </w:trPr>
        <w:tc>
          <w:tcPr>
            <w:tcW w:w="1615" w:type="dxa"/>
            <w:hideMark/>
          </w:tcPr>
          <w:p w14:paraId="3DA48EE2"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1350" w:type="dxa"/>
            <w:hideMark/>
          </w:tcPr>
          <w:p w14:paraId="6D0A56DB" w14:textId="77777777" w:rsidR="00CB3B47" w:rsidRPr="00EF7818" w:rsidRDefault="00CB3B47" w:rsidP="00CB3B47">
            <w:pPr>
              <w:rPr>
                <w:rFonts w:ascii="Arial" w:hAnsi="Arial" w:cs="Arial"/>
                <w:sz w:val="16"/>
                <w:szCs w:val="16"/>
              </w:rPr>
            </w:pPr>
            <w:r w:rsidRPr="00EF7818">
              <w:rPr>
                <w:rFonts w:ascii="Arial" w:hAnsi="Arial" w:cs="Arial"/>
                <w:sz w:val="16"/>
                <w:szCs w:val="16"/>
              </w:rPr>
              <w:t>bpelementid</w:t>
            </w:r>
          </w:p>
        </w:tc>
        <w:tc>
          <w:tcPr>
            <w:tcW w:w="2520" w:type="dxa"/>
            <w:hideMark/>
          </w:tcPr>
          <w:p w14:paraId="40B2F8D5"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810" w:type="dxa"/>
            <w:hideMark/>
          </w:tcPr>
          <w:p w14:paraId="2D00E529" w14:textId="77777777" w:rsidR="00CB3B47" w:rsidRPr="00EF7818" w:rsidRDefault="00CB3B47" w:rsidP="00CB3B47">
            <w:pPr>
              <w:rPr>
                <w:rFonts w:ascii="Arial" w:hAnsi="Arial" w:cs="Arial"/>
                <w:sz w:val="16"/>
                <w:szCs w:val="16"/>
              </w:rPr>
            </w:pPr>
            <w:r w:rsidRPr="00EF7818">
              <w:rPr>
                <w:rFonts w:ascii="Arial" w:hAnsi="Arial" w:cs="Arial"/>
                <w:sz w:val="16"/>
                <w:szCs w:val="16"/>
              </w:rPr>
              <w:t>150</w:t>
            </w:r>
          </w:p>
        </w:tc>
        <w:tc>
          <w:tcPr>
            <w:tcW w:w="990" w:type="dxa"/>
            <w:hideMark/>
          </w:tcPr>
          <w:p w14:paraId="1664314F" w14:textId="77777777" w:rsidR="00CB3B47" w:rsidRPr="00EF7818" w:rsidRDefault="00CB3B47" w:rsidP="00CB3B47">
            <w:pPr>
              <w:rPr>
                <w:rFonts w:ascii="Arial" w:hAnsi="Arial" w:cs="Arial"/>
                <w:sz w:val="16"/>
                <w:szCs w:val="16"/>
              </w:rPr>
            </w:pPr>
            <w:r w:rsidRPr="00EF7818">
              <w:rPr>
                <w:rFonts w:ascii="Arial" w:hAnsi="Arial" w:cs="Arial"/>
                <w:sz w:val="16"/>
                <w:szCs w:val="16"/>
              </w:rPr>
              <w:t>Always</w:t>
            </w:r>
          </w:p>
        </w:tc>
        <w:tc>
          <w:tcPr>
            <w:tcW w:w="2790" w:type="dxa"/>
            <w:hideMark/>
          </w:tcPr>
          <w:p w14:paraId="1CC46E41" w14:textId="77777777" w:rsidR="00CB3B47" w:rsidRPr="00EF7818" w:rsidRDefault="00CB3B47" w:rsidP="00CB3B47">
            <w:pPr>
              <w:rPr>
                <w:rFonts w:ascii="Arial" w:hAnsi="Arial" w:cs="Arial"/>
                <w:sz w:val="16"/>
                <w:szCs w:val="16"/>
              </w:rPr>
            </w:pPr>
            <w:r w:rsidRPr="00EF7818">
              <w:rPr>
                <w:rFonts w:ascii="Arial" w:hAnsi="Arial" w:cs="Arial"/>
                <w:sz w:val="16"/>
                <w:szCs w:val="16"/>
              </w:rPr>
              <w:t>Blueprint reference.  Refers to testspecification:scoring:testblueprint:bpelement:identifier[@uniqueid]</w:t>
            </w:r>
          </w:p>
        </w:tc>
        <w:tc>
          <w:tcPr>
            <w:tcW w:w="3060" w:type="dxa"/>
            <w:hideMark/>
          </w:tcPr>
          <w:p w14:paraId="36C68330" w14:textId="70DB580F" w:rsidR="00CB3B47" w:rsidRPr="00EF7818" w:rsidRDefault="00CB3B47" w:rsidP="00CB3B47">
            <w:pPr>
              <w:rPr>
                <w:rFonts w:ascii="Arial" w:hAnsi="Arial" w:cs="Arial"/>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1255" w:type="dxa"/>
            <w:hideMark/>
          </w:tcPr>
          <w:p w14:paraId="78A39E87" w14:textId="77777777" w:rsidR="00CB3B47" w:rsidRPr="00EF7818" w:rsidRDefault="00CB3B47" w:rsidP="00CB3B47">
            <w:pPr>
              <w:rPr>
                <w:rFonts w:ascii="Arial" w:hAnsi="Arial" w:cs="Arial"/>
                <w:sz w:val="16"/>
                <w:szCs w:val="16"/>
              </w:rPr>
            </w:pPr>
            <w:r w:rsidRPr="00EF7818">
              <w:rPr>
                <w:rFonts w:ascii="Arial" w:hAnsi="Arial" w:cs="Arial"/>
                <w:sz w:val="16"/>
                <w:szCs w:val="16"/>
              </w:rPr>
              <w:t>xsd:token</w:t>
            </w:r>
          </w:p>
        </w:tc>
      </w:tr>
      <w:tr w:rsidR="00CB3B47" w:rsidRPr="00FC6178" w14:paraId="66511F8E" w14:textId="77777777" w:rsidTr="00210B0F">
        <w:trPr>
          <w:trHeight w:val="900"/>
        </w:trPr>
        <w:tc>
          <w:tcPr>
            <w:tcW w:w="1615" w:type="dxa"/>
            <w:hideMark/>
          </w:tcPr>
          <w:p w14:paraId="4955B316" w14:textId="77777777" w:rsidR="00CB3B47" w:rsidRPr="00EF7818" w:rsidRDefault="00CB3B47" w:rsidP="00CB3B47">
            <w:pPr>
              <w:rPr>
                <w:rFonts w:ascii="Arial" w:hAnsi="Arial" w:cs="Arial"/>
                <w:sz w:val="16"/>
                <w:szCs w:val="16"/>
              </w:rPr>
            </w:pPr>
            <w:r w:rsidRPr="00EF7818">
              <w:rPr>
                <w:rFonts w:ascii="Arial" w:hAnsi="Arial" w:cs="Arial"/>
                <w:sz w:val="16"/>
                <w:szCs w:val="16"/>
              </w:rPr>
              <w:t>identifier</w:t>
            </w:r>
          </w:p>
        </w:tc>
        <w:tc>
          <w:tcPr>
            <w:tcW w:w="1350" w:type="dxa"/>
            <w:hideMark/>
          </w:tcPr>
          <w:p w14:paraId="77C434D8"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2520" w:type="dxa"/>
            <w:hideMark/>
          </w:tcPr>
          <w:p w14:paraId="3D2C4B37" w14:textId="77777777" w:rsidR="00CB3B47" w:rsidRPr="00EF7818" w:rsidRDefault="00CB3B47" w:rsidP="00CB3B47">
            <w:pPr>
              <w:rPr>
                <w:rFonts w:ascii="Arial" w:hAnsi="Arial" w:cs="Arial"/>
                <w:sz w:val="16"/>
                <w:szCs w:val="16"/>
              </w:rPr>
            </w:pPr>
            <w:r w:rsidRPr="00EF7818">
              <w:rPr>
                <w:rFonts w:ascii="Arial" w:hAnsi="Arial" w:cs="Arial"/>
                <w:sz w:val="16"/>
                <w:szCs w:val="16"/>
              </w:rPr>
              <w:t>testspecification:scoring:scoringrules:computationrule:identifier</w:t>
            </w:r>
          </w:p>
        </w:tc>
        <w:tc>
          <w:tcPr>
            <w:tcW w:w="810" w:type="dxa"/>
            <w:hideMark/>
          </w:tcPr>
          <w:p w14:paraId="674E437C"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990" w:type="dxa"/>
            <w:hideMark/>
          </w:tcPr>
          <w:p w14:paraId="407FE954"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2790" w:type="dxa"/>
            <w:hideMark/>
          </w:tcPr>
          <w:p w14:paraId="062709F8"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3060" w:type="dxa"/>
            <w:hideMark/>
          </w:tcPr>
          <w:p w14:paraId="22B62964"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1255" w:type="dxa"/>
            <w:hideMark/>
          </w:tcPr>
          <w:p w14:paraId="415EA0F1"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r>
      <w:tr w:rsidR="00CB3B47" w:rsidRPr="00FC6178" w14:paraId="5E7C3052" w14:textId="77777777" w:rsidTr="00210B0F">
        <w:trPr>
          <w:trHeight w:val="900"/>
        </w:trPr>
        <w:tc>
          <w:tcPr>
            <w:tcW w:w="1615" w:type="dxa"/>
            <w:hideMark/>
          </w:tcPr>
          <w:p w14:paraId="51347AE7"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1350" w:type="dxa"/>
            <w:hideMark/>
          </w:tcPr>
          <w:p w14:paraId="655BD478" w14:textId="77777777" w:rsidR="00CB3B47" w:rsidRPr="00EF7818" w:rsidRDefault="00CB3B47" w:rsidP="00CB3B47">
            <w:pPr>
              <w:rPr>
                <w:rFonts w:ascii="Arial" w:hAnsi="Arial" w:cs="Arial"/>
                <w:sz w:val="16"/>
                <w:szCs w:val="16"/>
              </w:rPr>
            </w:pPr>
            <w:r w:rsidRPr="00EF7818">
              <w:rPr>
                <w:rFonts w:ascii="Arial" w:hAnsi="Arial" w:cs="Arial"/>
                <w:sz w:val="16"/>
                <w:szCs w:val="16"/>
              </w:rPr>
              <w:t>uniqueid</w:t>
            </w:r>
          </w:p>
        </w:tc>
        <w:tc>
          <w:tcPr>
            <w:tcW w:w="2520" w:type="dxa"/>
            <w:hideMark/>
          </w:tcPr>
          <w:p w14:paraId="0EF2F6A8"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810" w:type="dxa"/>
            <w:hideMark/>
          </w:tcPr>
          <w:p w14:paraId="19ED5690" w14:textId="77777777" w:rsidR="00CB3B47" w:rsidRPr="00EF7818" w:rsidRDefault="00CB3B47" w:rsidP="00CB3B47">
            <w:pPr>
              <w:rPr>
                <w:rFonts w:ascii="Arial" w:hAnsi="Arial" w:cs="Arial"/>
                <w:sz w:val="16"/>
                <w:szCs w:val="16"/>
              </w:rPr>
            </w:pPr>
            <w:r w:rsidRPr="00EF7818">
              <w:rPr>
                <w:rFonts w:ascii="Arial" w:hAnsi="Arial" w:cs="Arial"/>
                <w:sz w:val="16"/>
                <w:szCs w:val="16"/>
              </w:rPr>
              <w:t>250</w:t>
            </w:r>
          </w:p>
        </w:tc>
        <w:tc>
          <w:tcPr>
            <w:tcW w:w="990" w:type="dxa"/>
            <w:hideMark/>
          </w:tcPr>
          <w:p w14:paraId="411E8963" w14:textId="77777777" w:rsidR="00CB3B47" w:rsidRPr="00EF7818" w:rsidRDefault="00CB3B47" w:rsidP="00CB3B47">
            <w:pPr>
              <w:rPr>
                <w:rFonts w:ascii="Arial" w:hAnsi="Arial" w:cs="Arial"/>
                <w:sz w:val="16"/>
                <w:szCs w:val="16"/>
              </w:rPr>
            </w:pPr>
            <w:r w:rsidRPr="00EF7818">
              <w:rPr>
                <w:rFonts w:ascii="Arial" w:hAnsi="Arial" w:cs="Arial"/>
                <w:sz w:val="16"/>
                <w:szCs w:val="16"/>
              </w:rPr>
              <w:t>Always</w:t>
            </w:r>
          </w:p>
        </w:tc>
        <w:tc>
          <w:tcPr>
            <w:tcW w:w="2790" w:type="dxa"/>
            <w:hideMark/>
          </w:tcPr>
          <w:p w14:paraId="4B8961D9" w14:textId="77777777" w:rsidR="00CB3B47" w:rsidRPr="00EF7818" w:rsidRDefault="00CB3B47" w:rsidP="00CB3B47">
            <w:pPr>
              <w:rPr>
                <w:rFonts w:ascii="Arial" w:hAnsi="Arial" w:cs="Arial"/>
                <w:sz w:val="16"/>
                <w:szCs w:val="16"/>
              </w:rPr>
            </w:pPr>
            <w:r w:rsidRPr="00EF7818">
              <w:rPr>
                <w:rFonts w:ascii="Arial" w:hAnsi="Arial" w:cs="Arial"/>
                <w:sz w:val="16"/>
                <w:szCs w:val="16"/>
              </w:rPr>
              <w:t>Uniquely identifies this rule</w:t>
            </w:r>
          </w:p>
        </w:tc>
        <w:tc>
          <w:tcPr>
            <w:tcW w:w="3060" w:type="dxa"/>
            <w:hideMark/>
          </w:tcPr>
          <w:p w14:paraId="1DEB6FC4" w14:textId="308375CA" w:rsidR="00CB3B47" w:rsidRDefault="00CB3B47" w:rsidP="00CB3B47">
            <w:pPr>
              <w:rPr>
                <w:rFonts w:ascii="Arial" w:hAnsi="Arial" w:cs="Arial"/>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p w14:paraId="707B9539" w14:textId="155DBA42" w:rsidR="00CB3B47" w:rsidRPr="00EF7818" w:rsidRDefault="00CB3B47" w:rsidP="00CB3B47">
            <w:pPr>
              <w:rPr>
                <w:rFonts w:ascii="Arial" w:hAnsi="Arial" w:cs="Arial"/>
                <w:sz w:val="16"/>
                <w:szCs w:val="16"/>
              </w:rPr>
            </w:pPr>
            <w:r w:rsidRPr="00EF7818">
              <w:rPr>
                <w:rFonts w:ascii="Arial" w:hAnsi="Arial" w:cs="Arial"/>
                <w:sz w:val="16"/>
                <w:szCs w:val="16"/>
              </w:rPr>
              <w:t>Unique value</w:t>
            </w:r>
            <w:r>
              <w:rPr>
                <w:rFonts w:ascii="Arial" w:hAnsi="Arial" w:cs="Arial"/>
                <w:sz w:val="16"/>
                <w:szCs w:val="16"/>
              </w:rPr>
              <w:t xml:space="preserve"> commonly a GUID</w:t>
            </w:r>
          </w:p>
        </w:tc>
        <w:tc>
          <w:tcPr>
            <w:tcW w:w="1255" w:type="dxa"/>
            <w:hideMark/>
          </w:tcPr>
          <w:p w14:paraId="5018B247"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r>
      <w:tr w:rsidR="00CB3B47" w:rsidRPr="00FC6178" w14:paraId="4DF55D4B" w14:textId="77777777" w:rsidTr="00CB3B47">
        <w:trPr>
          <w:trHeight w:val="3312"/>
        </w:trPr>
        <w:tc>
          <w:tcPr>
            <w:tcW w:w="1615" w:type="dxa"/>
            <w:hideMark/>
          </w:tcPr>
          <w:p w14:paraId="5D56B485" w14:textId="77777777" w:rsidR="00CB3B47" w:rsidRPr="00EF7818" w:rsidRDefault="00CB3B47" w:rsidP="00CB3B47">
            <w:pPr>
              <w:rPr>
                <w:rFonts w:ascii="Arial" w:hAnsi="Arial" w:cs="Arial"/>
                <w:sz w:val="16"/>
                <w:szCs w:val="16"/>
              </w:rPr>
            </w:pPr>
            <w:r w:rsidRPr="00EF7818">
              <w:rPr>
                <w:rFonts w:ascii="Arial" w:hAnsi="Arial" w:cs="Arial"/>
                <w:sz w:val="16"/>
                <w:szCs w:val="16"/>
              </w:rPr>
              <w:lastRenderedPageBreak/>
              <w:t> </w:t>
            </w:r>
          </w:p>
        </w:tc>
        <w:tc>
          <w:tcPr>
            <w:tcW w:w="1350" w:type="dxa"/>
            <w:hideMark/>
          </w:tcPr>
          <w:p w14:paraId="62584062" w14:textId="77777777" w:rsidR="00CB3B47" w:rsidRPr="00EF7818" w:rsidRDefault="00CB3B47" w:rsidP="00CB3B47">
            <w:pPr>
              <w:rPr>
                <w:rFonts w:ascii="Arial" w:hAnsi="Arial" w:cs="Arial"/>
                <w:sz w:val="16"/>
                <w:szCs w:val="16"/>
              </w:rPr>
            </w:pPr>
            <w:r w:rsidRPr="00EF7818">
              <w:rPr>
                <w:rFonts w:ascii="Arial" w:hAnsi="Arial" w:cs="Arial"/>
                <w:sz w:val="16"/>
                <w:szCs w:val="16"/>
              </w:rPr>
              <w:t>name</w:t>
            </w:r>
          </w:p>
        </w:tc>
        <w:tc>
          <w:tcPr>
            <w:tcW w:w="2520" w:type="dxa"/>
            <w:hideMark/>
          </w:tcPr>
          <w:p w14:paraId="6EAAE948"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810" w:type="dxa"/>
            <w:hideMark/>
          </w:tcPr>
          <w:p w14:paraId="2DC46EC3" w14:textId="77777777" w:rsidR="00CB3B47" w:rsidRPr="00EF7818" w:rsidRDefault="00CB3B47" w:rsidP="00CB3B47">
            <w:pPr>
              <w:rPr>
                <w:rFonts w:ascii="Arial" w:hAnsi="Arial" w:cs="Arial"/>
                <w:sz w:val="16"/>
                <w:szCs w:val="16"/>
              </w:rPr>
            </w:pPr>
            <w:r w:rsidRPr="00EF7818">
              <w:rPr>
                <w:rFonts w:ascii="Arial" w:hAnsi="Arial" w:cs="Arial"/>
                <w:sz w:val="16"/>
                <w:szCs w:val="16"/>
              </w:rPr>
              <w:t>200</w:t>
            </w:r>
          </w:p>
        </w:tc>
        <w:tc>
          <w:tcPr>
            <w:tcW w:w="990" w:type="dxa"/>
            <w:hideMark/>
          </w:tcPr>
          <w:p w14:paraId="63D9EF34" w14:textId="77777777" w:rsidR="00CB3B47" w:rsidRPr="00EF7818" w:rsidRDefault="00CB3B47" w:rsidP="00CB3B47">
            <w:pPr>
              <w:rPr>
                <w:rFonts w:ascii="Arial" w:hAnsi="Arial" w:cs="Arial"/>
                <w:sz w:val="16"/>
                <w:szCs w:val="16"/>
              </w:rPr>
            </w:pPr>
            <w:r w:rsidRPr="00EF7818">
              <w:rPr>
                <w:rFonts w:ascii="Arial" w:hAnsi="Arial" w:cs="Arial"/>
                <w:sz w:val="16"/>
                <w:szCs w:val="16"/>
              </w:rPr>
              <w:t>Always</w:t>
            </w:r>
          </w:p>
        </w:tc>
        <w:tc>
          <w:tcPr>
            <w:tcW w:w="2790" w:type="dxa"/>
            <w:hideMark/>
          </w:tcPr>
          <w:p w14:paraId="3ABA78DB" w14:textId="1E7B0AE7" w:rsidR="00CB3B47" w:rsidRPr="00EF7818" w:rsidRDefault="00CB3B47" w:rsidP="00CB3B47">
            <w:pPr>
              <w:rPr>
                <w:rFonts w:ascii="Arial" w:hAnsi="Arial" w:cs="Arial"/>
                <w:sz w:val="16"/>
                <w:szCs w:val="16"/>
              </w:rPr>
            </w:pPr>
            <w:r>
              <w:rPr>
                <w:rFonts w:ascii="Arial" w:hAnsi="Arial" w:cs="Arial"/>
                <w:sz w:val="16"/>
                <w:szCs w:val="16"/>
              </w:rPr>
              <w:t>The code that corresponds to the</w:t>
            </w:r>
            <w:r w:rsidRPr="00EF7818">
              <w:rPr>
                <w:rFonts w:ascii="Arial" w:hAnsi="Arial" w:cs="Arial"/>
                <w:sz w:val="16"/>
                <w:szCs w:val="16"/>
              </w:rPr>
              <w:t xml:space="preserve"> type of rule</w:t>
            </w:r>
          </w:p>
        </w:tc>
        <w:tc>
          <w:tcPr>
            <w:tcW w:w="3060" w:type="dxa"/>
            <w:hideMark/>
          </w:tcPr>
          <w:p w14:paraId="1EBB30AB" w14:textId="77777777" w:rsidR="00CB3B47" w:rsidRPr="00EF7818" w:rsidRDefault="00CB3B47" w:rsidP="00CB3B47">
            <w:pPr>
              <w:rPr>
                <w:rFonts w:ascii="Arial" w:hAnsi="Arial" w:cs="Arial"/>
                <w:sz w:val="16"/>
                <w:szCs w:val="16"/>
              </w:rPr>
            </w:pPr>
            <w:r w:rsidRPr="00EF7818">
              <w:rPr>
                <w:rFonts w:ascii="Arial" w:hAnsi="Arial" w:cs="Arial"/>
                <w:sz w:val="16"/>
                <w:szCs w:val="16"/>
              </w:rPr>
              <w:t>ItemCount, ItemCountScored, MultipleStrandItemCount, MultipleStrandItemCountScored, MultiStrandRawScore, RawScore, SBACAccommodationUseCodes, SBACAttemptedness, SBACMultiSegmentTheta, SBACMultiStrandTheta, SBACNumBlocks, SBACNumBlocksProficient, SBACTheta, ScaleScore, SEBasedPerformanceIndicator, SEBasedPLWithRounding, TestPerformanceLevel, SBACCATMultiStrandTheta, SBACCATTheta</w:t>
            </w:r>
          </w:p>
        </w:tc>
        <w:tc>
          <w:tcPr>
            <w:tcW w:w="1255" w:type="dxa"/>
            <w:hideMark/>
          </w:tcPr>
          <w:p w14:paraId="0E46D210"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r>
      <w:tr w:rsidR="00CB3B47" w:rsidRPr="00FC6178" w14:paraId="797A7A2E" w14:textId="77777777" w:rsidTr="00CB3B47">
        <w:trPr>
          <w:trHeight w:val="710"/>
        </w:trPr>
        <w:tc>
          <w:tcPr>
            <w:tcW w:w="1615" w:type="dxa"/>
            <w:hideMark/>
          </w:tcPr>
          <w:p w14:paraId="5908E9E6"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1350" w:type="dxa"/>
            <w:hideMark/>
          </w:tcPr>
          <w:p w14:paraId="46020CB9" w14:textId="77777777" w:rsidR="00CB3B47" w:rsidRPr="00EF7818" w:rsidRDefault="00CB3B47" w:rsidP="00CB3B47">
            <w:pPr>
              <w:rPr>
                <w:rFonts w:ascii="Arial" w:hAnsi="Arial" w:cs="Arial"/>
                <w:sz w:val="16"/>
                <w:szCs w:val="16"/>
              </w:rPr>
            </w:pPr>
            <w:r w:rsidRPr="00EF7818">
              <w:rPr>
                <w:rFonts w:ascii="Arial" w:hAnsi="Arial" w:cs="Arial"/>
                <w:sz w:val="16"/>
                <w:szCs w:val="16"/>
              </w:rPr>
              <w:t>label</w:t>
            </w:r>
          </w:p>
        </w:tc>
        <w:tc>
          <w:tcPr>
            <w:tcW w:w="2520" w:type="dxa"/>
            <w:hideMark/>
          </w:tcPr>
          <w:p w14:paraId="57AEEBD3"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810" w:type="dxa"/>
            <w:hideMark/>
          </w:tcPr>
          <w:p w14:paraId="6C99D697" w14:textId="77777777" w:rsidR="00CB3B47" w:rsidRPr="00EF7818" w:rsidRDefault="00CB3B47" w:rsidP="00CB3B47">
            <w:pPr>
              <w:rPr>
                <w:rFonts w:ascii="Arial" w:hAnsi="Arial" w:cs="Arial"/>
                <w:sz w:val="16"/>
                <w:szCs w:val="16"/>
              </w:rPr>
            </w:pPr>
            <w:r w:rsidRPr="00EF7818">
              <w:rPr>
                <w:rFonts w:ascii="Arial" w:hAnsi="Arial" w:cs="Arial"/>
                <w:sz w:val="16"/>
                <w:szCs w:val="16"/>
              </w:rPr>
              <w:t>200</w:t>
            </w:r>
          </w:p>
        </w:tc>
        <w:tc>
          <w:tcPr>
            <w:tcW w:w="990" w:type="dxa"/>
            <w:hideMark/>
          </w:tcPr>
          <w:p w14:paraId="64CA4FFF" w14:textId="77777777" w:rsidR="00CB3B47" w:rsidRPr="00EF7818" w:rsidRDefault="00CB3B47" w:rsidP="00CB3B47">
            <w:pPr>
              <w:rPr>
                <w:rFonts w:ascii="Arial" w:hAnsi="Arial" w:cs="Arial"/>
                <w:sz w:val="16"/>
                <w:szCs w:val="16"/>
              </w:rPr>
            </w:pPr>
            <w:r w:rsidRPr="00EF7818">
              <w:rPr>
                <w:rFonts w:ascii="Arial" w:hAnsi="Arial" w:cs="Arial"/>
                <w:sz w:val="16"/>
                <w:szCs w:val="16"/>
              </w:rPr>
              <w:t>Always</w:t>
            </w:r>
          </w:p>
        </w:tc>
        <w:tc>
          <w:tcPr>
            <w:tcW w:w="2790" w:type="dxa"/>
            <w:hideMark/>
          </w:tcPr>
          <w:p w14:paraId="406BCE44" w14:textId="73E2DD09" w:rsidR="00CB3B47" w:rsidRPr="00EF7818" w:rsidRDefault="00CB3B47" w:rsidP="00CB3B47">
            <w:pPr>
              <w:rPr>
                <w:rFonts w:ascii="Arial" w:hAnsi="Arial" w:cs="Arial"/>
                <w:sz w:val="16"/>
                <w:szCs w:val="16"/>
              </w:rPr>
            </w:pPr>
            <w:r>
              <w:rPr>
                <w:rFonts w:ascii="Arial" w:hAnsi="Arial" w:cs="Arial"/>
                <w:sz w:val="16"/>
                <w:szCs w:val="16"/>
              </w:rPr>
              <w:t>Display</w:t>
            </w:r>
            <w:r w:rsidRPr="00EF7818">
              <w:rPr>
                <w:rFonts w:ascii="Arial" w:hAnsi="Arial" w:cs="Arial"/>
                <w:sz w:val="16"/>
                <w:szCs w:val="16"/>
              </w:rPr>
              <w:t xml:space="preserve"> label for the specific rule type</w:t>
            </w:r>
          </w:p>
        </w:tc>
        <w:tc>
          <w:tcPr>
            <w:tcW w:w="3060" w:type="dxa"/>
            <w:hideMark/>
          </w:tcPr>
          <w:p w14:paraId="117E1017" w14:textId="35C80535" w:rsidR="00CB3B47" w:rsidRDefault="00CB3B47" w:rsidP="00CB3B47">
            <w:pPr>
              <w:rPr>
                <w:rFonts w:ascii="Arial" w:hAnsi="Arial" w:cs="Arial"/>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p w14:paraId="02D4DE60" w14:textId="71457A9F" w:rsidR="00CB3B47" w:rsidRPr="00EF7818" w:rsidRDefault="00CB3B47" w:rsidP="00CB3B47">
            <w:pPr>
              <w:rPr>
                <w:rFonts w:ascii="Arial" w:hAnsi="Arial" w:cs="Arial"/>
                <w:sz w:val="16"/>
                <w:szCs w:val="16"/>
              </w:rPr>
            </w:pPr>
            <w:r>
              <w:rPr>
                <w:rFonts w:ascii="Arial" w:hAnsi="Arial" w:cs="Arial"/>
                <w:sz w:val="16"/>
                <w:szCs w:val="16"/>
              </w:rPr>
              <w:t>For example, ThetaScore, ItemCountScored</w:t>
            </w:r>
          </w:p>
        </w:tc>
        <w:tc>
          <w:tcPr>
            <w:tcW w:w="1255" w:type="dxa"/>
            <w:hideMark/>
          </w:tcPr>
          <w:p w14:paraId="3B63A9EB"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r>
      <w:tr w:rsidR="00CB3B47" w:rsidRPr="00FC6178" w14:paraId="31F46005" w14:textId="77777777" w:rsidTr="00210B0F">
        <w:trPr>
          <w:trHeight w:val="300"/>
        </w:trPr>
        <w:tc>
          <w:tcPr>
            <w:tcW w:w="1615" w:type="dxa"/>
            <w:hideMark/>
          </w:tcPr>
          <w:p w14:paraId="6AAE376F"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1350" w:type="dxa"/>
            <w:hideMark/>
          </w:tcPr>
          <w:p w14:paraId="38919FED" w14:textId="77777777" w:rsidR="00CB3B47" w:rsidRPr="00EF7818" w:rsidRDefault="00CB3B47" w:rsidP="00CB3B47">
            <w:pPr>
              <w:rPr>
                <w:rFonts w:ascii="Arial" w:hAnsi="Arial" w:cs="Arial"/>
                <w:sz w:val="16"/>
                <w:szCs w:val="16"/>
              </w:rPr>
            </w:pPr>
            <w:r w:rsidRPr="00EF7818">
              <w:rPr>
                <w:rFonts w:ascii="Arial" w:hAnsi="Arial" w:cs="Arial"/>
                <w:sz w:val="16"/>
                <w:szCs w:val="16"/>
              </w:rPr>
              <w:t>version</w:t>
            </w:r>
          </w:p>
        </w:tc>
        <w:tc>
          <w:tcPr>
            <w:tcW w:w="2520" w:type="dxa"/>
            <w:hideMark/>
          </w:tcPr>
          <w:p w14:paraId="45B11194"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810" w:type="dxa"/>
            <w:hideMark/>
          </w:tcPr>
          <w:p w14:paraId="34FC235F" w14:textId="77777777" w:rsidR="00CB3B47" w:rsidRPr="00EF7818" w:rsidRDefault="00CB3B47" w:rsidP="00CB3B47">
            <w:pPr>
              <w:rPr>
                <w:rFonts w:ascii="Arial" w:hAnsi="Arial" w:cs="Arial"/>
                <w:sz w:val="16"/>
                <w:szCs w:val="16"/>
              </w:rPr>
            </w:pPr>
            <w:r w:rsidRPr="00EF7818">
              <w:rPr>
                <w:rFonts w:ascii="Arial" w:hAnsi="Arial" w:cs="Arial"/>
                <w:sz w:val="16"/>
                <w:szCs w:val="16"/>
              </w:rPr>
              <w:t>10</w:t>
            </w:r>
          </w:p>
        </w:tc>
        <w:tc>
          <w:tcPr>
            <w:tcW w:w="990" w:type="dxa"/>
            <w:hideMark/>
          </w:tcPr>
          <w:p w14:paraId="47E5CDBA" w14:textId="77777777" w:rsidR="00CB3B47" w:rsidRPr="00EF7818" w:rsidRDefault="00CB3B47" w:rsidP="00CB3B47">
            <w:pPr>
              <w:rPr>
                <w:rFonts w:ascii="Arial" w:hAnsi="Arial" w:cs="Arial"/>
                <w:sz w:val="16"/>
                <w:szCs w:val="16"/>
              </w:rPr>
            </w:pPr>
            <w:r w:rsidRPr="00EF7818">
              <w:rPr>
                <w:rFonts w:ascii="Arial" w:hAnsi="Arial" w:cs="Arial"/>
                <w:sz w:val="16"/>
                <w:szCs w:val="16"/>
              </w:rPr>
              <w:t>Always</w:t>
            </w:r>
          </w:p>
        </w:tc>
        <w:tc>
          <w:tcPr>
            <w:tcW w:w="2790" w:type="dxa"/>
            <w:hideMark/>
          </w:tcPr>
          <w:p w14:paraId="561226B8" w14:textId="77777777" w:rsidR="00CB3B47" w:rsidRPr="00EF7818" w:rsidRDefault="00CB3B47" w:rsidP="00CB3B47">
            <w:pPr>
              <w:rPr>
                <w:rFonts w:ascii="Arial" w:hAnsi="Arial" w:cs="Arial"/>
                <w:sz w:val="16"/>
                <w:szCs w:val="16"/>
              </w:rPr>
            </w:pPr>
            <w:r w:rsidRPr="00EF7818">
              <w:rPr>
                <w:rFonts w:ascii="Arial" w:hAnsi="Arial" w:cs="Arial"/>
                <w:sz w:val="16"/>
                <w:szCs w:val="16"/>
              </w:rPr>
              <w:t>Version number</w:t>
            </w:r>
          </w:p>
        </w:tc>
        <w:tc>
          <w:tcPr>
            <w:tcW w:w="3060" w:type="dxa"/>
            <w:hideMark/>
          </w:tcPr>
          <w:p w14:paraId="11644BFF" w14:textId="77777777" w:rsidR="00CB3B47" w:rsidRPr="00EF7818" w:rsidRDefault="00CB3B47" w:rsidP="00CB3B47">
            <w:pPr>
              <w:rPr>
                <w:rFonts w:ascii="Arial" w:hAnsi="Arial" w:cs="Arial"/>
                <w:sz w:val="16"/>
                <w:szCs w:val="16"/>
              </w:rPr>
            </w:pPr>
            <w:r w:rsidRPr="00EF7818">
              <w:rPr>
                <w:rFonts w:ascii="Arial" w:hAnsi="Arial" w:cs="Arial"/>
                <w:sz w:val="16"/>
                <w:szCs w:val="16"/>
              </w:rPr>
              <w:t>Float</w:t>
            </w:r>
          </w:p>
        </w:tc>
        <w:tc>
          <w:tcPr>
            <w:tcW w:w="1255" w:type="dxa"/>
            <w:hideMark/>
          </w:tcPr>
          <w:p w14:paraId="4FC41F5F" w14:textId="77777777" w:rsidR="00CB3B47" w:rsidRPr="00EF7818" w:rsidRDefault="00CB3B47" w:rsidP="00CB3B47">
            <w:pPr>
              <w:rPr>
                <w:rFonts w:ascii="Arial" w:hAnsi="Arial" w:cs="Arial"/>
                <w:sz w:val="16"/>
                <w:szCs w:val="16"/>
              </w:rPr>
            </w:pPr>
            <w:r w:rsidRPr="00EF7818">
              <w:rPr>
                <w:rFonts w:ascii="Arial" w:hAnsi="Arial" w:cs="Arial"/>
                <w:sz w:val="16"/>
                <w:szCs w:val="16"/>
              </w:rPr>
              <w:t>xsd:float</w:t>
            </w:r>
          </w:p>
        </w:tc>
      </w:tr>
      <w:tr w:rsidR="00CB3B47" w:rsidRPr="00FC6178" w14:paraId="034392EE" w14:textId="77777777" w:rsidTr="00CB3B47">
        <w:trPr>
          <w:trHeight w:val="971"/>
        </w:trPr>
        <w:tc>
          <w:tcPr>
            <w:tcW w:w="1615" w:type="dxa"/>
            <w:hideMark/>
          </w:tcPr>
          <w:p w14:paraId="071477DC" w14:textId="77777777" w:rsidR="00CB3B47" w:rsidRPr="00EF7818" w:rsidRDefault="00CB3B47" w:rsidP="00CB3B47">
            <w:pPr>
              <w:rPr>
                <w:rFonts w:ascii="Arial" w:hAnsi="Arial" w:cs="Arial"/>
                <w:sz w:val="16"/>
                <w:szCs w:val="16"/>
              </w:rPr>
            </w:pPr>
            <w:r w:rsidRPr="00EF7818">
              <w:rPr>
                <w:rFonts w:ascii="Arial" w:hAnsi="Arial" w:cs="Arial"/>
                <w:sz w:val="16"/>
                <w:szCs w:val="16"/>
              </w:rPr>
              <w:t>computationruleparameter</w:t>
            </w:r>
          </w:p>
        </w:tc>
        <w:tc>
          <w:tcPr>
            <w:tcW w:w="1350" w:type="dxa"/>
            <w:hideMark/>
          </w:tcPr>
          <w:p w14:paraId="3746F6CF"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2520" w:type="dxa"/>
            <w:hideMark/>
          </w:tcPr>
          <w:p w14:paraId="38772C68" w14:textId="77777777" w:rsidR="00CB3B47" w:rsidRPr="00EF7818" w:rsidRDefault="00CB3B47" w:rsidP="00CB3B47">
            <w:pPr>
              <w:rPr>
                <w:rFonts w:ascii="Arial" w:hAnsi="Arial" w:cs="Arial"/>
                <w:sz w:val="16"/>
                <w:szCs w:val="16"/>
              </w:rPr>
            </w:pPr>
            <w:r w:rsidRPr="00EF7818">
              <w:rPr>
                <w:rFonts w:ascii="Arial" w:hAnsi="Arial" w:cs="Arial"/>
                <w:sz w:val="16"/>
                <w:szCs w:val="16"/>
              </w:rPr>
              <w:t>testspecification:scoring:scoringrules:computationrule:computationruleparameter</w:t>
            </w:r>
          </w:p>
        </w:tc>
        <w:tc>
          <w:tcPr>
            <w:tcW w:w="810" w:type="dxa"/>
            <w:hideMark/>
          </w:tcPr>
          <w:p w14:paraId="4EEF5704"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990" w:type="dxa"/>
            <w:hideMark/>
          </w:tcPr>
          <w:p w14:paraId="4EEA07FF"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2790" w:type="dxa"/>
            <w:hideMark/>
          </w:tcPr>
          <w:p w14:paraId="0341AFC9"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3060" w:type="dxa"/>
            <w:hideMark/>
          </w:tcPr>
          <w:p w14:paraId="0A0165F3"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1255" w:type="dxa"/>
            <w:hideMark/>
          </w:tcPr>
          <w:p w14:paraId="72B0CA08"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r>
      <w:tr w:rsidR="00CB3B47" w:rsidRPr="00FC6178" w14:paraId="43963C28" w14:textId="77777777" w:rsidTr="00210B0F">
        <w:trPr>
          <w:trHeight w:val="300"/>
        </w:trPr>
        <w:tc>
          <w:tcPr>
            <w:tcW w:w="1615" w:type="dxa"/>
            <w:hideMark/>
          </w:tcPr>
          <w:p w14:paraId="52686CBB"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1350" w:type="dxa"/>
            <w:hideMark/>
          </w:tcPr>
          <w:p w14:paraId="0B202B97" w14:textId="77777777" w:rsidR="00CB3B47" w:rsidRPr="00EF7818" w:rsidRDefault="00CB3B47" w:rsidP="00CB3B47">
            <w:pPr>
              <w:rPr>
                <w:rFonts w:ascii="Arial" w:hAnsi="Arial" w:cs="Arial"/>
                <w:sz w:val="16"/>
                <w:szCs w:val="16"/>
              </w:rPr>
            </w:pPr>
            <w:r w:rsidRPr="00EF7818">
              <w:rPr>
                <w:rFonts w:ascii="Arial" w:hAnsi="Arial" w:cs="Arial"/>
                <w:sz w:val="16"/>
                <w:szCs w:val="16"/>
              </w:rPr>
              <w:t>position</w:t>
            </w:r>
          </w:p>
        </w:tc>
        <w:tc>
          <w:tcPr>
            <w:tcW w:w="2520" w:type="dxa"/>
            <w:hideMark/>
          </w:tcPr>
          <w:p w14:paraId="6C34E850"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810" w:type="dxa"/>
            <w:hideMark/>
          </w:tcPr>
          <w:p w14:paraId="44C14890" w14:textId="77777777" w:rsidR="00CB3B47" w:rsidRPr="00EF7818" w:rsidRDefault="00CB3B47" w:rsidP="00CB3B47">
            <w:pPr>
              <w:rPr>
                <w:rFonts w:ascii="Arial" w:hAnsi="Arial" w:cs="Arial"/>
                <w:sz w:val="16"/>
                <w:szCs w:val="16"/>
              </w:rPr>
            </w:pPr>
            <w:r w:rsidRPr="00EF7818">
              <w:rPr>
                <w:rFonts w:ascii="Arial" w:hAnsi="Arial" w:cs="Arial"/>
                <w:sz w:val="16"/>
                <w:szCs w:val="16"/>
              </w:rPr>
              <w:t>10</w:t>
            </w:r>
          </w:p>
        </w:tc>
        <w:tc>
          <w:tcPr>
            <w:tcW w:w="990" w:type="dxa"/>
            <w:hideMark/>
          </w:tcPr>
          <w:p w14:paraId="46098DC2" w14:textId="77777777" w:rsidR="00CB3B47" w:rsidRPr="00EF7818" w:rsidRDefault="00CB3B47" w:rsidP="00CB3B47">
            <w:pPr>
              <w:rPr>
                <w:rFonts w:ascii="Arial" w:hAnsi="Arial" w:cs="Arial"/>
                <w:sz w:val="16"/>
                <w:szCs w:val="16"/>
              </w:rPr>
            </w:pPr>
            <w:r w:rsidRPr="00EF7818">
              <w:rPr>
                <w:rFonts w:ascii="Arial" w:hAnsi="Arial" w:cs="Arial"/>
                <w:sz w:val="16"/>
                <w:szCs w:val="16"/>
              </w:rPr>
              <w:t>Always</w:t>
            </w:r>
          </w:p>
        </w:tc>
        <w:tc>
          <w:tcPr>
            <w:tcW w:w="2790" w:type="dxa"/>
            <w:hideMark/>
          </w:tcPr>
          <w:p w14:paraId="77903652" w14:textId="42726761" w:rsidR="00CB3B47" w:rsidRPr="00EF7818" w:rsidRDefault="00CB3B47" w:rsidP="00CB3B47">
            <w:pPr>
              <w:rPr>
                <w:rFonts w:ascii="Arial" w:hAnsi="Arial" w:cs="Arial"/>
                <w:sz w:val="16"/>
                <w:szCs w:val="16"/>
              </w:rPr>
            </w:pPr>
            <w:r>
              <w:rPr>
                <w:rFonts w:ascii="Arial" w:hAnsi="Arial" w:cs="Arial"/>
                <w:sz w:val="16"/>
                <w:szCs w:val="16"/>
              </w:rPr>
              <w:t>Order of this parameter within scoring method signature</w:t>
            </w:r>
          </w:p>
        </w:tc>
        <w:tc>
          <w:tcPr>
            <w:tcW w:w="3060" w:type="dxa"/>
            <w:hideMark/>
          </w:tcPr>
          <w:p w14:paraId="7280E8BD" w14:textId="68B2EADF" w:rsidR="00CB3B47" w:rsidRPr="00EF7818" w:rsidRDefault="00CB3B47" w:rsidP="00CB3B47">
            <w:pPr>
              <w:rPr>
                <w:rFonts w:ascii="Arial" w:hAnsi="Arial" w:cs="Arial"/>
                <w:sz w:val="16"/>
                <w:szCs w:val="16"/>
              </w:rPr>
            </w:pPr>
            <w:r>
              <w:rPr>
                <w:rFonts w:ascii="Arial" w:hAnsi="Arial" w:cs="Arial"/>
                <w:sz w:val="16"/>
                <w:szCs w:val="16"/>
              </w:rPr>
              <w:t>Integer</w:t>
            </w:r>
            <w:r w:rsidRPr="00EF7818">
              <w:rPr>
                <w:rFonts w:ascii="Arial" w:hAnsi="Arial" w:cs="Arial"/>
                <w:sz w:val="16"/>
                <w:szCs w:val="16"/>
              </w:rPr>
              <w:t xml:space="preserve"> &gt;= 1</w:t>
            </w:r>
          </w:p>
        </w:tc>
        <w:tc>
          <w:tcPr>
            <w:tcW w:w="1255" w:type="dxa"/>
            <w:hideMark/>
          </w:tcPr>
          <w:p w14:paraId="566D8BBA" w14:textId="77777777" w:rsidR="00CB3B47" w:rsidRPr="00EF7818" w:rsidRDefault="00CB3B47" w:rsidP="00CB3B47">
            <w:pPr>
              <w:rPr>
                <w:rFonts w:ascii="Arial" w:hAnsi="Arial" w:cs="Arial"/>
                <w:sz w:val="16"/>
                <w:szCs w:val="16"/>
              </w:rPr>
            </w:pPr>
            <w:r w:rsidRPr="00EF7818">
              <w:rPr>
                <w:rFonts w:ascii="Arial" w:hAnsi="Arial" w:cs="Arial"/>
                <w:sz w:val="16"/>
                <w:szCs w:val="16"/>
              </w:rPr>
              <w:t>xsd:integer</w:t>
            </w:r>
          </w:p>
        </w:tc>
      </w:tr>
      <w:tr w:rsidR="00CB3B47" w:rsidRPr="00FC6178" w14:paraId="40A22ADA" w14:textId="77777777" w:rsidTr="00210B0F">
        <w:trPr>
          <w:trHeight w:val="600"/>
        </w:trPr>
        <w:tc>
          <w:tcPr>
            <w:tcW w:w="1615" w:type="dxa"/>
            <w:hideMark/>
          </w:tcPr>
          <w:p w14:paraId="758E9F59"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1350" w:type="dxa"/>
            <w:hideMark/>
          </w:tcPr>
          <w:p w14:paraId="7B840AD8" w14:textId="77777777" w:rsidR="00CB3B47" w:rsidRPr="00EF7818" w:rsidRDefault="00CB3B47" w:rsidP="00CB3B47">
            <w:pPr>
              <w:rPr>
                <w:rFonts w:ascii="Arial" w:hAnsi="Arial" w:cs="Arial"/>
                <w:sz w:val="16"/>
                <w:szCs w:val="16"/>
              </w:rPr>
            </w:pPr>
            <w:r w:rsidRPr="00EF7818">
              <w:rPr>
                <w:rFonts w:ascii="Arial" w:hAnsi="Arial" w:cs="Arial"/>
                <w:sz w:val="16"/>
                <w:szCs w:val="16"/>
              </w:rPr>
              <w:t>parametertype</w:t>
            </w:r>
          </w:p>
        </w:tc>
        <w:tc>
          <w:tcPr>
            <w:tcW w:w="2520" w:type="dxa"/>
            <w:hideMark/>
          </w:tcPr>
          <w:p w14:paraId="13A107DE"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810" w:type="dxa"/>
            <w:hideMark/>
          </w:tcPr>
          <w:p w14:paraId="23B78BD1" w14:textId="77777777" w:rsidR="00CB3B47" w:rsidRPr="00EF7818" w:rsidRDefault="00CB3B47" w:rsidP="00CB3B47">
            <w:pPr>
              <w:rPr>
                <w:rFonts w:ascii="Arial" w:hAnsi="Arial" w:cs="Arial"/>
                <w:sz w:val="16"/>
                <w:szCs w:val="16"/>
              </w:rPr>
            </w:pPr>
            <w:r w:rsidRPr="00EF7818">
              <w:rPr>
                <w:rFonts w:ascii="Arial" w:hAnsi="Arial" w:cs="Arial"/>
                <w:sz w:val="16"/>
                <w:szCs w:val="16"/>
              </w:rPr>
              <w:t>16</w:t>
            </w:r>
          </w:p>
        </w:tc>
        <w:tc>
          <w:tcPr>
            <w:tcW w:w="990" w:type="dxa"/>
            <w:hideMark/>
          </w:tcPr>
          <w:p w14:paraId="537BA54B" w14:textId="77777777" w:rsidR="00CB3B47" w:rsidRPr="00EF7818" w:rsidRDefault="00CB3B47" w:rsidP="00CB3B47">
            <w:pPr>
              <w:rPr>
                <w:rFonts w:ascii="Arial" w:hAnsi="Arial" w:cs="Arial"/>
                <w:sz w:val="16"/>
                <w:szCs w:val="16"/>
              </w:rPr>
            </w:pPr>
            <w:r w:rsidRPr="00EF7818">
              <w:rPr>
                <w:rFonts w:ascii="Arial" w:hAnsi="Arial" w:cs="Arial"/>
                <w:sz w:val="16"/>
                <w:szCs w:val="16"/>
              </w:rPr>
              <w:t>Always</w:t>
            </w:r>
          </w:p>
        </w:tc>
        <w:tc>
          <w:tcPr>
            <w:tcW w:w="2790" w:type="dxa"/>
            <w:hideMark/>
          </w:tcPr>
          <w:p w14:paraId="49811C51" w14:textId="77777777" w:rsidR="00CB3B47" w:rsidRPr="00EF7818" w:rsidRDefault="00CB3B47" w:rsidP="00CB3B47">
            <w:pPr>
              <w:rPr>
                <w:rFonts w:ascii="Arial" w:hAnsi="Arial" w:cs="Arial"/>
                <w:sz w:val="16"/>
                <w:szCs w:val="16"/>
              </w:rPr>
            </w:pPr>
            <w:r w:rsidRPr="00EF7818">
              <w:rPr>
                <w:rFonts w:ascii="Arial" w:hAnsi="Arial" w:cs="Arial"/>
                <w:sz w:val="16"/>
                <w:szCs w:val="16"/>
              </w:rPr>
              <w:t>Defines the parameter variable type</w:t>
            </w:r>
          </w:p>
        </w:tc>
        <w:tc>
          <w:tcPr>
            <w:tcW w:w="3060" w:type="dxa"/>
            <w:hideMark/>
          </w:tcPr>
          <w:p w14:paraId="792822BE" w14:textId="77777777" w:rsidR="00CB3B47" w:rsidRPr="00EF7818" w:rsidRDefault="00CB3B47" w:rsidP="00CB3B47">
            <w:pPr>
              <w:rPr>
                <w:rFonts w:ascii="Arial" w:hAnsi="Arial" w:cs="Arial"/>
                <w:sz w:val="16"/>
                <w:szCs w:val="16"/>
              </w:rPr>
            </w:pPr>
            <w:r w:rsidRPr="00EF7818">
              <w:rPr>
                <w:rFonts w:ascii="Arial" w:hAnsi="Arial" w:cs="Arial"/>
                <w:sz w:val="16"/>
                <w:szCs w:val="16"/>
              </w:rPr>
              <w:t>int, double, string</w:t>
            </w:r>
          </w:p>
        </w:tc>
        <w:tc>
          <w:tcPr>
            <w:tcW w:w="1255" w:type="dxa"/>
            <w:hideMark/>
          </w:tcPr>
          <w:p w14:paraId="13C9D2A1" w14:textId="77777777" w:rsidR="00CB3B47" w:rsidRPr="00EF7818" w:rsidRDefault="00CB3B47" w:rsidP="00CB3B47">
            <w:pPr>
              <w:rPr>
                <w:rFonts w:ascii="Arial" w:hAnsi="Arial" w:cs="Arial"/>
                <w:sz w:val="16"/>
                <w:szCs w:val="16"/>
              </w:rPr>
            </w:pPr>
            <w:r w:rsidRPr="00EF7818">
              <w:rPr>
                <w:rFonts w:ascii="Arial" w:hAnsi="Arial" w:cs="Arial"/>
                <w:sz w:val="16"/>
                <w:szCs w:val="16"/>
              </w:rPr>
              <w:t>xsd:token</w:t>
            </w:r>
          </w:p>
        </w:tc>
      </w:tr>
      <w:tr w:rsidR="00CB3B47" w:rsidRPr="00FC6178" w14:paraId="4D7B0A59" w14:textId="77777777" w:rsidTr="00210B0F">
        <w:trPr>
          <w:trHeight w:val="1200"/>
        </w:trPr>
        <w:tc>
          <w:tcPr>
            <w:tcW w:w="1615" w:type="dxa"/>
            <w:hideMark/>
          </w:tcPr>
          <w:p w14:paraId="2852C829" w14:textId="77777777" w:rsidR="00CB3B47" w:rsidRPr="00EF7818" w:rsidRDefault="00CB3B47" w:rsidP="00CB3B47">
            <w:pPr>
              <w:rPr>
                <w:rFonts w:ascii="Arial" w:hAnsi="Arial" w:cs="Arial"/>
                <w:sz w:val="16"/>
                <w:szCs w:val="16"/>
              </w:rPr>
            </w:pPr>
            <w:r w:rsidRPr="00EF7818">
              <w:rPr>
                <w:rFonts w:ascii="Arial" w:hAnsi="Arial" w:cs="Arial"/>
                <w:sz w:val="16"/>
                <w:szCs w:val="16"/>
              </w:rPr>
              <w:t>identifier</w:t>
            </w:r>
          </w:p>
        </w:tc>
        <w:tc>
          <w:tcPr>
            <w:tcW w:w="1350" w:type="dxa"/>
            <w:hideMark/>
          </w:tcPr>
          <w:p w14:paraId="0AD59401"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2520" w:type="dxa"/>
            <w:hideMark/>
          </w:tcPr>
          <w:p w14:paraId="3E9BAC4D" w14:textId="77777777" w:rsidR="00CB3B47" w:rsidRPr="00EF7818" w:rsidRDefault="00CB3B47" w:rsidP="00CB3B47">
            <w:pPr>
              <w:rPr>
                <w:rFonts w:ascii="Arial" w:hAnsi="Arial" w:cs="Arial"/>
                <w:sz w:val="16"/>
                <w:szCs w:val="16"/>
              </w:rPr>
            </w:pPr>
            <w:r w:rsidRPr="00EF7818">
              <w:rPr>
                <w:rFonts w:ascii="Arial" w:hAnsi="Arial" w:cs="Arial"/>
                <w:sz w:val="16"/>
                <w:szCs w:val="16"/>
              </w:rPr>
              <w:t>testspecification:scoring:scoringrules:computationrule:computationruleparameter:identifier</w:t>
            </w:r>
          </w:p>
        </w:tc>
        <w:tc>
          <w:tcPr>
            <w:tcW w:w="810" w:type="dxa"/>
            <w:hideMark/>
          </w:tcPr>
          <w:p w14:paraId="752DD9D1"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990" w:type="dxa"/>
            <w:hideMark/>
          </w:tcPr>
          <w:p w14:paraId="7B0A0A94"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2790" w:type="dxa"/>
            <w:hideMark/>
          </w:tcPr>
          <w:p w14:paraId="4B44C015"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3060" w:type="dxa"/>
            <w:hideMark/>
          </w:tcPr>
          <w:p w14:paraId="2789CA42"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1255" w:type="dxa"/>
            <w:hideMark/>
          </w:tcPr>
          <w:p w14:paraId="6C211DA4"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r>
      <w:tr w:rsidR="00CB3B47" w:rsidRPr="00FC6178" w14:paraId="6276CE29" w14:textId="77777777" w:rsidTr="00210B0F">
        <w:trPr>
          <w:trHeight w:val="600"/>
        </w:trPr>
        <w:tc>
          <w:tcPr>
            <w:tcW w:w="1615" w:type="dxa"/>
            <w:hideMark/>
          </w:tcPr>
          <w:p w14:paraId="0448D639" w14:textId="77777777" w:rsidR="00CB3B47" w:rsidRPr="00EF7818" w:rsidRDefault="00CB3B47" w:rsidP="00CB3B47">
            <w:pPr>
              <w:rPr>
                <w:rFonts w:ascii="Arial" w:hAnsi="Arial" w:cs="Arial"/>
                <w:sz w:val="16"/>
                <w:szCs w:val="16"/>
              </w:rPr>
            </w:pPr>
            <w:r w:rsidRPr="00EF7818">
              <w:rPr>
                <w:rFonts w:ascii="Arial" w:hAnsi="Arial" w:cs="Arial"/>
                <w:sz w:val="16"/>
                <w:szCs w:val="16"/>
              </w:rPr>
              <w:lastRenderedPageBreak/>
              <w:t> </w:t>
            </w:r>
          </w:p>
        </w:tc>
        <w:tc>
          <w:tcPr>
            <w:tcW w:w="1350" w:type="dxa"/>
            <w:hideMark/>
          </w:tcPr>
          <w:p w14:paraId="794EECAB" w14:textId="77777777" w:rsidR="00CB3B47" w:rsidRPr="00EF7818" w:rsidRDefault="00CB3B47" w:rsidP="00CB3B47">
            <w:pPr>
              <w:rPr>
                <w:rFonts w:ascii="Arial" w:hAnsi="Arial" w:cs="Arial"/>
                <w:sz w:val="16"/>
                <w:szCs w:val="16"/>
              </w:rPr>
            </w:pPr>
            <w:r w:rsidRPr="00EF7818">
              <w:rPr>
                <w:rFonts w:ascii="Arial" w:hAnsi="Arial" w:cs="Arial"/>
                <w:sz w:val="16"/>
                <w:szCs w:val="16"/>
              </w:rPr>
              <w:t>uniqueid</w:t>
            </w:r>
          </w:p>
        </w:tc>
        <w:tc>
          <w:tcPr>
            <w:tcW w:w="2520" w:type="dxa"/>
            <w:hideMark/>
          </w:tcPr>
          <w:p w14:paraId="63DA6384"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810" w:type="dxa"/>
            <w:hideMark/>
          </w:tcPr>
          <w:p w14:paraId="4C28A17C" w14:textId="77777777" w:rsidR="00CB3B47" w:rsidRPr="00EF7818" w:rsidRDefault="00CB3B47" w:rsidP="00CB3B47">
            <w:pPr>
              <w:rPr>
                <w:rFonts w:ascii="Arial" w:hAnsi="Arial" w:cs="Arial"/>
                <w:sz w:val="16"/>
                <w:szCs w:val="16"/>
              </w:rPr>
            </w:pPr>
            <w:r w:rsidRPr="00EF7818">
              <w:rPr>
                <w:rFonts w:ascii="Arial" w:hAnsi="Arial" w:cs="Arial"/>
                <w:sz w:val="16"/>
                <w:szCs w:val="16"/>
              </w:rPr>
              <w:t>250</w:t>
            </w:r>
          </w:p>
        </w:tc>
        <w:tc>
          <w:tcPr>
            <w:tcW w:w="990" w:type="dxa"/>
            <w:hideMark/>
          </w:tcPr>
          <w:p w14:paraId="4DC7E66A" w14:textId="77777777" w:rsidR="00CB3B47" w:rsidRPr="00EF7818" w:rsidRDefault="00CB3B47" w:rsidP="00CB3B47">
            <w:pPr>
              <w:rPr>
                <w:rFonts w:ascii="Arial" w:hAnsi="Arial" w:cs="Arial"/>
                <w:sz w:val="16"/>
                <w:szCs w:val="16"/>
              </w:rPr>
            </w:pPr>
            <w:r w:rsidRPr="00EF7818">
              <w:rPr>
                <w:rFonts w:ascii="Arial" w:hAnsi="Arial" w:cs="Arial"/>
                <w:sz w:val="16"/>
                <w:szCs w:val="16"/>
              </w:rPr>
              <w:t>Always</w:t>
            </w:r>
          </w:p>
        </w:tc>
        <w:tc>
          <w:tcPr>
            <w:tcW w:w="2790" w:type="dxa"/>
            <w:hideMark/>
          </w:tcPr>
          <w:p w14:paraId="08DF5E95" w14:textId="77777777" w:rsidR="00CB3B47" w:rsidRPr="00EF7818" w:rsidRDefault="00CB3B47" w:rsidP="00CB3B47">
            <w:pPr>
              <w:rPr>
                <w:rFonts w:ascii="Arial" w:hAnsi="Arial" w:cs="Arial"/>
                <w:sz w:val="16"/>
                <w:szCs w:val="16"/>
              </w:rPr>
            </w:pPr>
            <w:r w:rsidRPr="00EF7818">
              <w:rPr>
                <w:rFonts w:ascii="Arial" w:hAnsi="Arial" w:cs="Arial"/>
                <w:sz w:val="16"/>
                <w:szCs w:val="16"/>
              </w:rPr>
              <w:t>Uniquely identifies this rule parameter</w:t>
            </w:r>
          </w:p>
        </w:tc>
        <w:tc>
          <w:tcPr>
            <w:tcW w:w="3060" w:type="dxa"/>
            <w:hideMark/>
          </w:tcPr>
          <w:p w14:paraId="384DB253" w14:textId="6EFE7C44" w:rsidR="00CB3B47" w:rsidRDefault="00CB3B47" w:rsidP="00CB3B47">
            <w:pPr>
              <w:rPr>
                <w:rFonts w:ascii="Arial" w:hAnsi="Arial" w:cs="Arial"/>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p w14:paraId="7C3C2715" w14:textId="694D418F" w:rsidR="00CB3B47" w:rsidRPr="00EF7818" w:rsidRDefault="00CB3B47" w:rsidP="00CB3B47">
            <w:pPr>
              <w:rPr>
                <w:rFonts w:ascii="Arial" w:hAnsi="Arial" w:cs="Arial"/>
                <w:sz w:val="16"/>
                <w:szCs w:val="16"/>
              </w:rPr>
            </w:pPr>
            <w:r w:rsidRPr="00EF7818">
              <w:rPr>
                <w:rFonts w:ascii="Arial" w:hAnsi="Arial" w:cs="Arial"/>
                <w:sz w:val="16"/>
                <w:szCs w:val="16"/>
              </w:rPr>
              <w:t>Unique value, GUID</w:t>
            </w:r>
            <w:r>
              <w:rPr>
                <w:rFonts w:ascii="Arial" w:hAnsi="Arial" w:cs="Arial"/>
                <w:sz w:val="16"/>
                <w:szCs w:val="16"/>
              </w:rPr>
              <w:t xml:space="preserve"> is commonly used</w:t>
            </w:r>
          </w:p>
        </w:tc>
        <w:tc>
          <w:tcPr>
            <w:tcW w:w="1255" w:type="dxa"/>
            <w:hideMark/>
          </w:tcPr>
          <w:p w14:paraId="2AB4503C" w14:textId="77777777" w:rsidR="00CB3B47" w:rsidRPr="00EF7818" w:rsidRDefault="00CB3B47" w:rsidP="00CB3B47">
            <w:pPr>
              <w:rPr>
                <w:rFonts w:ascii="Arial" w:hAnsi="Arial" w:cs="Arial"/>
                <w:sz w:val="16"/>
                <w:szCs w:val="16"/>
              </w:rPr>
            </w:pPr>
            <w:r w:rsidRPr="00EF7818">
              <w:rPr>
                <w:rFonts w:ascii="Arial" w:hAnsi="Arial" w:cs="Arial"/>
                <w:sz w:val="16"/>
                <w:szCs w:val="16"/>
              </w:rPr>
              <w:t>xsd:token</w:t>
            </w:r>
          </w:p>
        </w:tc>
      </w:tr>
      <w:tr w:rsidR="00CB3B47" w:rsidRPr="00FC6178" w14:paraId="501424CF" w14:textId="77777777" w:rsidTr="00210B0F">
        <w:trPr>
          <w:trHeight w:val="300"/>
        </w:trPr>
        <w:tc>
          <w:tcPr>
            <w:tcW w:w="1615" w:type="dxa"/>
            <w:hideMark/>
          </w:tcPr>
          <w:p w14:paraId="02CFD5DD"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1350" w:type="dxa"/>
            <w:hideMark/>
          </w:tcPr>
          <w:p w14:paraId="7A4C2007" w14:textId="77777777" w:rsidR="00CB3B47" w:rsidRPr="00EF7818" w:rsidRDefault="00CB3B47" w:rsidP="00CB3B47">
            <w:pPr>
              <w:rPr>
                <w:rFonts w:ascii="Arial" w:hAnsi="Arial" w:cs="Arial"/>
                <w:sz w:val="16"/>
                <w:szCs w:val="16"/>
              </w:rPr>
            </w:pPr>
            <w:r w:rsidRPr="00EF7818">
              <w:rPr>
                <w:rFonts w:ascii="Arial" w:hAnsi="Arial" w:cs="Arial"/>
                <w:sz w:val="16"/>
                <w:szCs w:val="16"/>
              </w:rPr>
              <w:t>name</w:t>
            </w:r>
          </w:p>
        </w:tc>
        <w:tc>
          <w:tcPr>
            <w:tcW w:w="2520" w:type="dxa"/>
            <w:hideMark/>
          </w:tcPr>
          <w:p w14:paraId="557594D8"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810" w:type="dxa"/>
            <w:hideMark/>
          </w:tcPr>
          <w:p w14:paraId="1ADC0D65" w14:textId="77777777" w:rsidR="00CB3B47" w:rsidRPr="00EF7818" w:rsidRDefault="00CB3B47" w:rsidP="00CB3B47">
            <w:pPr>
              <w:rPr>
                <w:rFonts w:ascii="Arial" w:hAnsi="Arial" w:cs="Arial"/>
                <w:sz w:val="16"/>
                <w:szCs w:val="16"/>
              </w:rPr>
            </w:pPr>
            <w:r w:rsidRPr="00EF7818">
              <w:rPr>
                <w:rFonts w:ascii="Arial" w:hAnsi="Arial" w:cs="Arial"/>
                <w:sz w:val="16"/>
                <w:szCs w:val="16"/>
              </w:rPr>
              <w:t>128</w:t>
            </w:r>
          </w:p>
        </w:tc>
        <w:tc>
          <w:tcPr>
            <w:tcW w:w="990" w:type="dxa"/>
            <w:hideMark/>
          </w:tcPr>
          <w:p w14:paraId="06FA96E3" w14:textId="77777777" w:rsidR="00CB3B47" w:rsidRPr="00EF7818" w:rsidRDefault="00CB3B47" w:rsidP="00CB3B47">
            <w:pPr>
              <w:rPr>
                <w:rFonts w:ascii="Arial" w:hAnsi="Arial" w:cs="Arial"/>
                <w:sz w:val="16"/>
                <w:szCs w:val="16"/>
              </w:rPr>
            </w:pPr>
            <w:r w:rsidRPr="00EF7818">
              <w:rPr>
                <w:rFonts w:ascii="Arial" w:hAnsi="Arial" w:cs="Arial"/>
                <w:sz w:val="16"/>
                <w:szCs w:val="16"/>
              </w:rPr>
              <w:t>Always</w:t>
            </w:r>
          </w:p>
        </w:tc>
        <w:tc>
          <w:tcPr>
            <w:tcW w:w="2790" w:type="dxa"/>
            <w:hideMark/>
          </w:tcPr>
          <w:p w14:paraId="567B48F9" w14:textId="77777777" w:rsidR="00CB3B47" w:rsidRPr="00EF7818" w:rsidRDefault="00CB3B47" w:rsidP="00CB3B47">
            <w:pPr>
              <w:rPr>
                <w:rFonts w:ascii="Arial" w:hAnsi="Arial" w:cs="Arial"/>
                <w:sz w:val="16"/>
                <w:szCs w:val="16"/>
              </w:rPr>
            </w:pPr>
            <w:r w:rsidRPr="00EF7818">
              <w:rPr>
                <w:rFonts w:ascii="Arial" w:hAnsi="Arial" w:cs="Arial"/>
                <w:sz w:val="16"/>
                <w:szCs w:val="16"/>
              </w:rPr>
              <w:t>Parameter name</w:t>
            </w:r>
          </w:p>
        </w:tc>
        <w:tc>
          <w:tcPr>
            <w:tcW w:w="3060" w:type="dxa"/>
            <w:hideMark/>
          </w:tcPr>
          <w:p w14:paraId="52AB4F5F" w14:textId="2C6E762C" w:rsidR="00CB3B47" w:rsidRPr="00CB3B47" w:rsidRDefault="00CB3B47" w:rsidP="00CB3B47">
            <w:pPr>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1255" w:type="dxa"/>
            <w:hideMark/>
          </w:tcPr>
          <w:p w14:paraId="1110E454" w14:textId="77777777" w:rsidR="00CB3B47" w:rsidRPr="00EF7818" w:rsidRDefault="00CB3B47" w:rsidP="00CB3B47">
            <w:pPr>
              <w:rPr>
                <w:rFonts w:ascii="Arial" w:hAnsi="Arial" w:cs="Arial"/>
                <w:sz w:val="16"/>
                <w:szCs w:val="16"/>
              </w:rPr>
            </w:pPr>
            <w:r w:rsidRPr="00EF7818">
              <w:rPr>
                <w:rFonts w:ascii="Arial" w:hAnsi="Arial" w:cs="Arial"/>
                <w:sz w:val="16"/>
                <w:szCs w:val="16"/>
              </w:rPr>
              <w:t>xsd:token</w:t>
            </w:r>
          </w:p>
        </w:tc>
      </w:tr>
      <w:tr w:rsidR="00CB3B47" w:rsidRPr="00FC6178" w14:paraId="0DBC7579" w14:textId="77777777" w:rsidTr="00210B0F">
        <w:trPr>
          <w:trHeight w:val="300"/>
        </w:trPr>
        <w:tc>
          <w:tcPr>
            <w:tcW w:w="1615" w:type="dxa"/>
            <w:hideMark/>
          </w:tcPr>
          <w:p w14:paraId="2FD4FF2E"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1350" w:type="dxa"/>
            <w:hideMark/>
          </w:tcPr>
          <w:p w14:paraId="194E435B" w14:textId="77777777" w:rsidR="00CB3B47" w:rsidRPr="00EF7818" w:rsidRDefault="00CB3B47" w:rsidP="00CB3B47">
            <w:pPr>
              <w:rPr>
                <w:rFonts w:ascii="Arial" w:hAnsi="Arial" w:cs="Arial"/>
                <w:sz w:val="16"/>
                <w:szCs w:val="16"/>
              </w:rPr>
            </w:pPr>
            <w:r w:rsidRPr="00EF7818">
              <w:rPr>
                <w:rFonts w:ascii="Arial" w:hAnsi="Arial" w:cs="Arial"/>
                <w:sz w:val="16"/>
                <w:szCs w:val="16"/>
              </w:rPr>
              <w:t>version</w:t>
            </w:r>
          </w:p>
        </w:tc>
        <w:tc>
          <w:tcPr>
            <w:tcW w:w="2520" w:type="dxa"/>
            <w:hideMark/>
          </w:tcPr>
          <w:p w14:paraId="6A7AC403"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810" w:type="dxa"/>
            <w:hideMark/>
          </w:tcPr>
          <w:p w14:paraId="02BE8BA6" w14:textId="77777777" w:rsidR="00CB3B47" w:rsidRPr="00EF7818" w:rsidRDefault="00CB3B47" w:rsidP="00CB3B47">
            <w:pPr>
              <w:rPr>
                <w:rFonts w:ascii="Arial" w:hAnsi="Arial" w:cs="Arial"/>
                <w:sz w:val="16"/>
                <w:szCs w:val="16"/>
              </w:rPr>
            </w:pPr>
            <w:r w:rsidRPr="00EF7818">
              <w:rPr>
                <w:rFonts w:ascii="Arial" w:hAnsi="Arial" w:cs="Arial"/>
                <w:sz w:val="16"/>
                <w:szCs w:val="16"/>
              </w:rPr>
              <w:t>30</w:t>
            </w:r>
          </w:p>
        </w:tc>
        <w:tc>
          <w:tcPr>
            <w:tcW w:w="990" w:type="dxa"/>
            <w:hideMark/>
          </w:tcPr>
          <w:p w14:paraId="630009A3" w14:textId="77777777" w:rsidR="00CB3B47" w:rsidRPr="00EF7818" w:rsidRDefault="00CB3B47" w:rsidP="00CB3B47">
            <w:pPr>
              <w:rPr>
                <w:rFonts w:ascii="Arial" w:hAnsi="Arial" w:cs="Arial"/>
                <w:sz w:val="16"/>
                <w:szCs w:val="16"/>
              </w:rPr>
            </w:pPr>
            <w:r w:rsidRPr="00EF7818">
              <w:rPr>
                <w:rFonts w:ascii="Arial" w:hAnsi="Arial" w:cs="Arial"/>
                <w:sz w:val="16"/>
                <w:szCs w:val="16"/>
              </w:rPr>
              <w:t>Always</w:t>
            </w:r>
          </w:p>
        </w:tc>
        <w:tc>
          <w:tcPr>
            <w:tcW w:w="2790" w:type="dxa"/>
            <w:hideMark/>
          </w:tcPr>
          <w:p w14:paraId="137EA41C" w14:textId="77777777" w:rsidR="00CB3B47" w:rsidRPr="00EF7818" w:rsidRDefault="00CB3B47" w:rsidP="00CB3B47">
            <w:pPr>
              <w:rPr>
                <w:rFonts w:ascii="Arial" w:hAnsi="Arial" w:cs="Arial"/>
                <w:sz w:val="16"/>
                <w:szCs w:val="16"/>
              </w:rPr>
            </w:pPr>
            <w:r w:rsidRPr="00EF7818">
              <w:rPr>
                <w:rFonts w:ascii="Arial" w:hAnsi="Arial" w:cs="Arial"/>
                <w:sz w:val="16"/>
                <w:szCs w:val="16"/>
              </w:rPr>
              <w:t>Version number</w:t>
            </w:r>
          </w:p>
        </w:tc>
        <w:tc>
          <w:tcPr>
            <w:tcW w:w="3060" w:type="dxa"/>
            <w:hideMark/>
          </w:tcPr>
          <w:p w14:paraId="7C6A943E" w14:textId="77777777" w:rsidR="00CB3B47" w:rsidRPr="00EF7818" w:rsidRDefault="00CB3B47" w:rsidP="00CB3B47">
            <w:pPr>
              <w:rPr>
                <w:rFonts w:ascii="Arial" w:hAnsi="Arial" w:cs="Arial"/>
                <w:sz w:val="16"/>
                <w:szCs w:val="16"/>
              </w:rPr>
            </w:pPr>
            <w:r w:rsidRPr="00EF7818">
              <w:rPr>
                <w:rFonts w:ascii="Arial" w:hAnsi="Arial" w:cs="Arial"/>
                <w:sz w:val="16"/>
                <w:szCs w:val="16"/>
              </w:rPr>
              <w:t>Float</w:t>
            </w:r>
          </w:p>
        </w:tc>
        <w:tc>
          <w:tcPr>
            <w:tcW w:w="1255" w:type="dxa"/>
            <w:hideMark/>
          </w:tcPr>
          <w:p w14:paraId="1FC61911" w14:textId="77777777" w:rsidR="00CB3B47" w:rsidRPr="00EF7818" w:rsidRDefault="00CB3B47" w:rsidP="00CB3B47">
            <w:pPr>
              <w:rPr>
                <w:rFonts w:ascii="Arial" w:hAnsi="Arial" w:cs="Arial"/>
                <w:sz w:val="16"/>
                <w:szCs w:val="16"/>
              </w:rPr>
            </w:pPr>
            <w:r w:rsidRPr="00EF7818">
              <w:rPr>
                <w:rFonts w:ascii="Arial" w:hAnsi="Arial" w:cs="Arial"/>
                <w:sz w:val="16"/>
                <w:szCs w:val="16"/>
              </w:rPr>
              <w:t>xsd:float</w:t>
            </w:r>
          </w:p>
        </w:tc>
      </w:tr>
      <w:tr w:rsidR="00CB3B47" w:rsidRPr="00FC6178" w14:paraId="657481D1" w14:textId="77777777" w:rsidTr="00210B0F">
        <w:trPr>
          <w:trHeight w:val="300"/>
        </w:trPr>
        <w:tc>
          <w:tcPr>
            <w:tcW w:w="1615" w:type="dxa"/>
            <w:hideMark/>
          </w:tcPr>
          <w:p w14:paraId="11F363B3" w14:textId="77777777" w:rsidR="00CB3B47" w:rsidRPr="00EF7818" w:rsidRDefault="00CB3B47" w:rsidP="00CB3B47">
            <w:pPr>
              <w:rPr>
                <w:rFonts w:ascii="Arial" w:hAnsi="Arial" w:cs="Arial"/>
                <w:sz w:val="16"/>
                <w:szCs w:val="16"/>
              </w:rPr>
            </w:pPr>
            <w:r w:rsidRPr="00EF7818">
              <w:rPr>
                <w:rFonts w:ascii="Arial" w:hAnsi="Arial" w:cs="Arial"/>
                <w:sz w:val="16"/>
                <w:szCs w:val="16"/>
              </w:rPr>
              <w:t>property</w:t>
            </w:r>
          </w:p>
        </w:tc>
        <w:tc>
          <w:tcPr>
            <w:tcW w:w="1350" w:type="dxa"/>
            <w:hideMark/>
          </w:tcPr>
          <w:p w14:paraId="41447B1B"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2520" w:type="dxa"/>
            <w:hideMark/>
          </w:tcPr>
          <w:p w14:paraId="7B3393AC"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810" w:type="dxa"/>
            <w:hideMark/>
          </w:tcPr>
          <w:p w14:paraId="04B517A9"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990" w:type="dxa"/>
            <w:hideMark/>
          </w:tcPr>
          <w:p w14:paraId="325970B5" w14:textId="77777777" w:rsidR="00CB3B47" w:rsidRPr="00EF7818" w:rsidRDefault="00CB3B47" w:rsidP="00CB3B47">
            <w:pPr>
              <w:rPr>
                <w:rFonts w:ascii="Arial" w:hAnsi="Arial" w:cs="Arial"/>
                <w:sz w:val="16"/>
                <w:szCs w:val="16"/>
              </w:rPr>
            </w:pPr>
            <w:r w:rsidRPr="00EF7818">
              <w:rPr>
                <w:rFonts w:ascii="Arial" w:hAnsi="Arial" w:cs="Arial"/>
                <w:sz w:val="16"/>
                <w:szCs w:val="16"/>
              </w:rPr>
              <w:t>Optional</w:t>
            </w:r>
          </w:p>
        </w:tc>
        <w:tc>
          <w:tcPr>
            <w:tcW w:w="2790" w:type="dxa"/>
            <w:hideMark/>
          </w:tcPr>
          <w:p w14:paraId="2C45A014"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3060" w:type="dxa"/>
            <w:hideMark/>
          </w:tcPr>
          <w:p w14:paraId="061AEE52"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1255" w:type="dxa"/>
            <w:hideMark/>
          </w:tcPr>
          <w:p w14:paraId="5235651A"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r>
      <w:tr w:rsidR="00CB3B47" w:rsidRPr="00FC6178" w14:paraId="7D3CED60" w14:textId="77777777" w:rsidTr="00210B0F">
        <w:trPr>
          <w:trHeight w:val="1800"/>
        </w:trPr>
        <w:tc>
          <w:tcPr>
            <w:tcW w:w="1615" w:type="dxa"/>
            <w:hideMark/>
          </w:tcPr>
          <w:p w14:paraId="41A513EE"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1350" w:type="dxa"/>
            <w:hideMark/>
          </w:tcPr>
          <w:p w14:paraId="74FA659A" w14:textId="77777777" w:rsidR="00CB3B47" w:rsidRPr="00EF7818" w:rsidRDefault="00CB3B47" w:rsidP="00CB3B47">
            <w:pPr>
              <w:rPr>
                <w:rFonts w:ascii="Arial" w:hAnsi="Arial" w:cs="Arial"/>
                <w:sz w:val="16"/>
                <w:szCs w:val="16"/>
              </w:rPr>
            </w:pPr>
            <w:r w:rsidRPr="00EF7818">
              <w:rPr>
                <w:rFonts w:ascii="Arial" w:hAnsi="Arial" w:cs="Arial"/>
                <w:sz w:val="16"/>
                <w:szCs w:val="16"/>
              </w:rPr>
              <w:t>name</w:t>
            </w:r>
          </w:p>
        </w:tc>
        <w:tc>
          <w:tcPr>
            <w:tcW w:w="2520" w:type="dxa"/>
            <w:hideMark/>
          </w:tcPr>
          <w:p w14:paraId="4518C479"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810" w:type="dxa"/>
            <w:hideMark/>
          </w:tcPr>
          <w:p w14:paraId="623635CA" w14:textId="77777777" w:rsidR="00CB3B47" w:rsidRPr="00EF7818" w:rsidRDefault="00CB3B47" w:rsidP="00CB3B47">
            <w:pPr>
              <w:rPr>
                <w:rFonts w:ascii="Arial" w:hAnsi="Arial" w:cs="Arial"/>
                <w:sz w:val="16"/>
                <w:szCs w:val="16"/>
              </w:rPr>
            </w:pPr>
            <w:r w:rsidRPr="00EF7818">
              <w:rPr>
                <w:rFonts w:ascii="Arial" w:hAnsi="Arial" w:cs="Arial"/>
                <w:sz w:val="16"/>
                <w:szCs w:val="16"/>
              </w:rPr>
              <w:t>200</w:t>
            </w:r>
          </w:p>
        </w:tc>
        <w:tc>
          <w:tcPr>
            <w:tcW w:w="990" w:type="dxa"/>
            <w:hideMark/>
          </w:tcPr>
          <w:p w14:paraId="54BA6C6F" w14:textId="77777777" w:rsidR="00CB3B47" w:rsidRPr="00EF7818" w:rsidRDefault="00CB3B47" w:rsidP="00CB3B47">
            <w:pPr>
              <w:rPr>
                <w:rFonts w:ascii="Arial" w:hAnsi="Arial" w:cs="Arial"/>
                <w:sz w:val="16"/>
                <w:szCs w:val="16"/>
              </w:rPr>
            </w:pPr>
            <w:r w:rsidRPr="00EF7818">
              <w:rPr>
                <w:rFonts w:ascii="Arial" w:hAnsi="Arial" w:cs="Arial"/>
                <w:sz w:val="16"/>
                <w:szCs w:val="16"/>
              </w:rPr>
              <w:t>Always</w:t>
            </w:r>
          </w:p>
        </w:tc>
        <w:tc>
          <w:tcPr>
            <w:tcW w:w="2790" w:type="dxa"/>
            <w:hideMark/>
          </w:tcPr>
          <w:p w14:paraId="0EDEC74D" w14:textId="77777777" w:rsidR="00CB3B47" w:rsidRPr="00EF7818" w:rsidRDefault="00CB3B47" w:rsidP="00CB3B47">
            <w:pPr>
              <w:rPr>
                <w:rFonts w:ascii="Arial" w:hAnsi="Arial" w:cs="Arial"/>
                <w:sz w:val="16"/>
                <w:szCs w:val="16"/>
              </w:rPr>
            </w:pPr>
            <w:r w:rsidRPr="00EF7818">
              <w:rPr>
                <w:rFonts w:ascii="Arial" w:hAnsi="Arial" w:cs="Arial"/>
                <w:sz w:val="16"/>
                <w:szCs w:val="16"/>
              </w:rPr>
              <w:t>If indextype is provided, then the paramter is a Dictionary and each parameter value must define the index attribute.</w:t>
            </w:r>
          </w:p>
        </w:tc>
        <w:tc>
          <w:tcPr>
            <w:tcW w:w="3060" w:type="dxa"/>
            <w:hideMark/>
          </w:tcPr>
          <w:p w14:paraId="13909ACF" w14:textId="77777777" w:rsidR="00CB3B47" w:rsidRPr="00EF7818" w:rsidRDefault="00CB3B47" w:rsidP="00CB3B47">
            <w:pPr>
              <w:rPr>
                <w:rFonts w:ascii="Arial" w:hAnsi="Arial" w:cs="Arial"/>
                <w:sz w:val="16"/>
                <w:szCs w:val="16"/>
              </w:rPr>
            </w:pPr>
            <w:r w:rsidRPr="00EF7818">
              <w:rPr>
                <w:rFonts w:ascii="Arial" w:hAnsi="Arial" w:cs="Arial"/>
                <w:sz w:val="16"/>
                <w:szCs w:val="16"/>
              </w:rPr>
              <w:t>indextype</w:t>
            </w:r>
          </w:p>
        </w:tc>
        <w:tc>
          <w:tcPr>
            <w:tcW w:w="1255" w:type="dxa"/>
            <w:hideMark/>
          </w:tcPr>
          <w:p w14:paraId="2D8FB5C4" w14:textId="77777777" w:rsidR="00CB3B47" w:rsidRPr="00EF7818" w:rsidRDefault="00CB3B47" w:rsidP="00CB3B47">
            <w:pPr>
              <w:rPr>
                <w:rFonts w:ascii="Arial" w:hAnsi="Arial" w:cs="Arial"/>
                <w:sz w:val="16"/>
                <w:szCs w:val="16"/>
              </w:rPr>
            </w:pPr>
            <w:r w:rsidRPr="00EF7818">
              <w:rPr>
                <w:rFonts w:ascii="Arial" w:hAnsi="Arial" w:cs="Arial"/>
                <w:sz w:val="16"/>
                <w:szCs w:val="16"/>
              </w:rPr>
              <w:t>xsd:token</w:t>
            </w:r>
          </w:p>
        </w:tc>
      </w:tr>
      <w:tr w:rsidR="00CB3B47" w:rsidRPr="00FC6178" w14:paraId="6209A4B3" w14:textId="77777777" w:rsidTr="00210B0F">
        <w:trPr>
          <w:trHeight w:val="600"/>
        </w:trPr>
        <w:tc>
          <w:tcPr>
            <w:tcW w:w="1615" w:type="dxa"/>
            <w:hideMark/>
          </w:tcPr>
          <w:p w14:paraId="256B7F87"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1350" w:type="dxa"/>
            <w:hideMark/>
          </w:tcPr>
          <w:p w14:paraId="28081711" w14:textId="77777777" w:rsidR="00CB3B47" w:rsidRPr="00EF7818" w:rsidRDefault="00CB3B47" w:rsidP="00CB3B47">
            <w:pPr>
              <w:rPr>
                <w:rFonts w:ascii="Arial" w:hAnsi="Arial" w:cs="Arial"/>
                <w:sz w:val="16"/>
                <w:szCs w:val="16"/>
              </w:rPr>
            </w:pPr>
            <w:r w:rsidRPr="00EF7818">
              <w:rPr>
                <w:rFonts w:ascii="Arial" w:hAnsi="Arial" w:cs="Arial"/>
                <w:sz w:val="16"/>
                <w:szCs w:val="16"/>
              </w:rPr>
              <w:t>value</w:t>
            </w:r>
          </w:p>
        </w:tc>
        <w:tc>
          <w:tcPr>
            <w:tcW w:w="2520" w:type="dxa"/>
            <w:hideMark/>
          </w:tcPr>
          <w:p w14:paraId="5969A36B"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810" w:type="dxa"/>
            <w:hideMark/>
          </w:tcPr>
          <w:p w14:paraId="44AF1B35" w14:textId="77777777" w:rsidR="00CB3B47" w:rsidRPr="00EF7818" w:rsidRDefault="00CB3B47" w:rsidP="00CB3B47">
            <w:pPr>
              <w:rPr>
                <w:rFonts w:ascii="Arial" w:hAnsi="Arial" w:cs="Arial"/>
                <w:sz w:val="16"/>
                <w:szCs w:val="16"/>
              </w:rPr>
            </w:pPr>
            <w:r w:rsidRPr="00EF7818">
              <w:rPr>
                <w:rFonts w:ascii="Arial" w:hAnsi="Arial" w:cs="Arial"/>
                <w:sz w:val="16"/>
                <w:szCs w:val="16"/>
              </w:rPr>
              <w:t>200</w:t>
            </w:r>
          </w:p>
        </w:tc>
        <w:tc>
          <w:tcPr>
            <w:tcW w:w="990" w:type="dxa"/>
            <w:hideMark/>
          </w:tcPr>
          <w:p w14:paraId="0CB3AA35" w14:textId="77777777" w:rsidR="00CB3B47" w:rsidRPr="00EF7818" w:rsidRDefault="00CB3B47" w:rsidP="00CB3B47">
            <w:pPr>
              <w:rPr>
                <w:rFonts w:ascii="Arial" w:hAnsi="Arial" w:cs="Arial"/>
                <w:sz w:val="16"/>
                <w:szCs w:val="16"/>
              </w:rPr>
            </w:pPr>
            <w:r w:rsidRPr="00EF7818">
              <w:rPr>
                <w:rFonts w:ascii="Arial" w:hAnsi="Arial" w:cs="Arial"/>
                <w:sz w:val="16"/>
                <w:szCs w:val="16"/>
              </w:rPr>
              <w:t>Always</w:t>
            </w:r>
          </w:p>
        </w:tc>
        <w:tc>
          <w:tcPr>
            <w:tcW w:w="2790" w:type="dxa"/>
            <w:hideMark/>
          </w:tcPr>
          <w:p w14:paraId="63956095"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3060" w:type="dxa"/>
            <w:hideMark/>
          </w:tcPr>
          <w:p w14:paraId="74A73035" w14:textId="77777777" w:rsidR="00CB3B47" w:rsidRPr="00EF7818" w:rsidRDefault="00CB3B47" w:rsidP="00CB3B47">
            <w:pPr>
              <w:rPr>
                <w:rFonts w:ascii="Arial" w:hAnsi="Arial" w:cs="Arial"/>
                <w:sz w:val="16"/>
                <w:szCs w:val="16"/>
              </w:rPr>
            </w:pPr>
            <w:r w:rsidRPr="00EF7818">
              <w:rPr>
                <w:rFonts w:ascii="Arial" w:hAnsi="Arial" w:cs="Arial"/>
                <w:sz w:val="16"/>
                <w:szCs w:val="16"/>
              </w:rPr>
              <w:t>int, double, string</w:t>
            </w:r>
          </w:p>
        </w:tc>
        <w:tc>
          <w:tcPr>
            <w:tcW w:w="1255" w:type="dxa"/>
            <w:hideMark/>
          </w:tcPr>
          <w:p w14:paraId="4CF159AA" w14:textId="77777777" w:rsidR="00CB3B47" w:rsidRPr="00EF7818" w:rsidRDefault="00CB3B47" w:rsidP="00CB3B47">
            <w:pPr>
              <w:rPr>
                <w:rFonts w:ascii="Arial" w:hAnsi="Arial" w:cs="Arial"/>
                <w:sz w:val="16"/>
                <w:szCs w:val="16"/>
              </w:rPr>
            </w:pPr>
            <w:r w:rsidRPr="00EF7818">
              <w:rPr>
                <w:rFonts w:ascii="Arial" w:hAnsi="Arial" w:cs="Arial"/>
                <w:sz w:val="16"/>
                <w:szCs w:val="16"/>
              </w:rPr>
              <w:t>xsd:token</w:t>
            </w:r>
          </w:p>
        </w:tc>
      </w:tr>
      <w:tr w:rsidR="00CB3B47" w:rsidRPr="00FC6178" w14:paraId="377D011C" w14:textId="77777777" w:rsidTr="00210B0F">
        <w:trPr>
          <w:trHeight w:val="1500"/>
        </w:trPr>
        <w:tc>
          <w:tcPr>
            <w:tcW w:w="1615" w:type="dxa"/>
            <w:hideMark/>
          </w:tcPr>
          <w:p w14:paraId="27004DFB" w14:textId="77777777" w:rsidR="00CB3B47" w:rsidRPr="00EF7818" w:rsidRDefault="00CB3B47" w:rsidP="00CB3B47">
            <w:pPr>
              <w:rPr>
                <w:rFonts w:ascii="Arial" w:hAnsi="Arial" w:cs="Arial"/>
                <w:sz w:val="16"/>
                <w:szCs w:val="16"/>
              </w:rPr>
            </w:pPr>
            <w:r w:rsidRPr="00EF7818">
              <w:rPr>
                <w:rFonts w:ascii="Arial" w:hAnsi="Arial" w:cs="Arial"/>
                <w:sz w:val="16"/>
                <w:szCs w:val="16"/>
              </w:rPr>
              <w:t>computationruleparametervalue</w:t>
            </w:r>
          </w:p>
        </w:tc>
        <w:tc>
          <w:tcPr>
            <w:tcW w:w="1350" w:type="dxa"/>
            <w:hideMark/>
          </w:tcPr>
          <w:p w14:paraId="51BC5FB0"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2520" w:type="dxa"/>
            <w:hideMark/>
          </w:tcPr>
          <w:p w14:paraId="42AFC40B" w14:textId="77777777" w:rsidR="00CB3B47" w:rsidRPr="00EF7818" w:rsidRDefault="00CB3B47" w:rsidP="00CB3B47">
            <w:pPr>
              <w:rPr>
                <w:rFonts w:ascii="Arial" w:hAnsi="Arial" w:cs="Arial"/>
                <w:sz w:val="16"/>
                <w:szCs w:val="16"/>
              </w:rPr>
            </w:pPr>
            <w:r w:rsidRPr="00EF7818">
              <w:rPr>
                <w:rFonts w:ascii="Arial" w:hAnsi="Arial" w:cs="Arial"/>
                <w:sz w:val="16"/>
                <w:szCs w:val="16"/>
              </w:rPr>
              <w:t>testspecification:scoring:scoringrules:computationrule:computationruleparameter:computationruleparametervalue</w:t>
            </w:r>
          </w:p>
        </w:tc>
        <w:tc>
          <w:tcPr>
            <w:tcW w:w="810" w:type="dxa"/>
            <w:hideMark/>
          </w:tcPr>
          <w:p w14:paraId="6C00C36B"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990" w:type="dxa"/>
            <w:hideMark/>
          </w:tcPr>
          <w:p w14:paraId="7455CF83"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2790" w:type="dxa"/>
            <w:hideMark/>
          </w:tcPr>
          <w:p w14:paraId="1B06C74F"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3060" w:type="dxa"/>
            <w:hideMark/>
          </w:tcPr>
          <w:p w14:paraId="6E18D8C5"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1255" w:type="dxa"/>
            <w:hideMark/>
          </w:tcPr>
          <w:p w14:paraId="4A40EAD0"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r>
      <w:tr w:rsidR="00CB3B47" w:rsidRPr="00FC6178" w14:paraId="6F4BAD55" w14:textId="77777777" w:rsidTr="00210B0F">
        <w:trPr>
          <w:trHeight w:val="2700"/>
        </w:trPr>
        <w:tc>
          <w:tcPr>
            <w:tcW w:w="1615" w:type="dxa"/>
            <w:hideMark/>
          </w:tcPr>
          <w:p w14:paraId="51A056F4"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1350" w:type="dxa"/>
            <w:hideMark/>
          </w:tcPr>
          <w:p w14:paraId="0F34A8EF" w14:textId="77777777" w:rsidR="00CB3B47" w:rsidRPr="00EF7818" w:rsidRDefault="00CB3B47" w:rsidP="00CB3B47">
            <w:pPr>
              <w:rPr>
                <w:rFonts w:ascii="Arial" w:hAnsi="Arial" w:cs="Arial"/>
                <w:sz w:val="16"/>
                <w:szCs w:val="16"/>
              </w:rPr>
            </w:pPr>
            <w:r w:rsidRPr="00EF7818">
              <w:rPr>
                <w:rFonts w:ascii="Arial" w:hAnsi="Arial" w:cs="Arial"/>
                <w:sz w:val="16"/>
                <w:szCs w:val="16"/>
              </w:rPr>
              <w:t>index</w:t>
            </w:r>
          </w:p>
        </w:tc>
        <w:tc>
          <w:tcPr>
            <w:tcW w:w="2520" w:type="dxa"/>
            <w:hideMark/>
          </w:tcPr>
          <w:p w14:paraId="72418794"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810" w:type="dxa"/>
            <w:hideMark/>
          </w:tcPr>
          <w:p w14:paraId="56FB1FCA" w14:textId="77777777" w:rsidR="00CB3B47" w:rsidRPr="00EF7818" w:rsidRDefault="00CB3B47" w:rsidP="00CB3B47">
            <w:pPr>
              <w:rPr>
                <w:rFonts w:ascii="Arial" w:hAnsi="Arial" w:cs="Arial"/>
                <w:sz w:val="16"/>
                <w:szCs w:val="16"/>
              </w:rPr>
            </w:pPr>
            <w:r w:rsidRPr="00EF7818">
              <w:rPr>
                <w:rFonts w:ascii="Arial" w:hAnsi="Arial" w:cs="Arial"/>
                <w:sz w:val="16"/>
                <w:szCs w:val="16"/>
              </w:rPr>
              <w:t>10</w:t>
            </w:r>
          </w:p>
        </w:tc>
        <w:tc>
          <w:tcPr>
            <w:tcW w:w="990" w:type="dxa"/>
            <w:hideMark/>
          </w:tcPr>
          <w:p w14:paraId="7AFF7F4A" w14:textId="4D2B998F" w:rsidR="00CB3B47" w:rsidRPr="00EF7818" w:rsidRDefault="00CB3B47" w:rsidP="00CB3B47">
            <w:pPr>
              <w:rPr>
                <w:rFonts w:ascii="Arial" w:hAnsi="Arial" w:cs="Arial"/>
                <w:sz w:val="16"/>
                <w:szCs w:val="16"/>
              </w:rPr>
            </w:pPr>
            <w:r w:rsidRPr="00EF7818">
              <w:rPr>
                <w:rFonts w:ascii="Arial" w:hAnsi="Arial" w:cs="Arial"/>
                <w:sz w:val="16"/>
                <w:szCs w:val="16"/>
              </w:rPr>
              <w:t>Required when an indextype property is provided</w:t>
            </w:r>
          </w:p>
        </w:tc>
        <w:tc>
          <w:tcPr>
            <w:tcW w:w="2790" w:type="dxa"/>
            <w:hideMark/>
          </w:tcPr>
          <w:p w14:paraId="36C34434"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3060" w:type="dxa"/>
            <w:hideMark/>
          </w:tcPr>
          <w:p w14:paraId="7C1C3E5A" w14:textId="77777777" w:rsidR="00CB3B47" w:rsidRPr="00EF7818" w:rsidRDefault="00CB3B47" w:rsidP="00CB3B47">
            <w:pPr>
              <w:rPr>
                <w:rFonts w:ascii="Arial" w:hAnsi="Arial" w:cs="Arial"/>
                <w:sz w:val="16"/>
                <w:szCs w:val="16"/>
              </w:rPr>
            </w:pPr>
            <w:r w:rsidRPr="00EF7818">
              <w:rPr>
                <w:rFonts w:ascii="Arial" w:hAnsi="Arial" w:cs="Arial"/>
                <w:sz w:val="16"/>
                <w:szCs w:val="16"/>
              </w:rPr>
              <w:t>The value, if provided, must match the type defined in the indextype property value attribute.</w:t>
            </w:r>
          </w:p>
        </w:tc>
        <w:tc>
          <w:tcPr>
            <w:tcW w:w="1255" w:type="dxa"/>
            <w:hideMark/>
          </w:tcPr>
          <w:p w14:paraId="6290FD20" w14:textId="77777777" w:rsidR="00CB3B47" w:rsidRPr="00EF7818" w:rsidRDefault="00CB3B47" w:rsidP="00CB3B47">
            <w:pPr>
              <w:rPr>
                <w:rFonts w:ascii="Arial" w:hAnsi="Arial" w:cs="Arial"/>
                <w:sz w:val="16"/>
                <w:szCs w:val="16"/>
              </w:rPr>
            </w:pPr>
            <w:r w:rsidRPr="00EF7818">
              <w:rPr>
                <w:rFonts w:ascii="Arial" w:hAnsi="Arial" w:cs="Arial"/>
                <w:sz w:val="16"/>
                <w:szCs w:val="16"/>
              </w:rPr>
              <w:t>xsd:integer</w:t>
            </w:r>
          </w:p>
        </w:tc>
      </w:tr>
      <w:tr w:rsidR="00CB3B47" w:rsidRPr="00FC6178" w14:paraId="1419648A" w14:textId="77777777" w:rsidTr="00210B0F">
        <w:trPr>
          <w:trHeight w:val="2100"/>
        </w:trPr>
        <w:tc>
          <w:tcPr>
            <w:tcW w:w="1615" w:type="dxa"/>
            <w:hideMark/>
          </w:tcPr>
          <w:p w14:paraId="4545879F" w14:textId="77777777" w:rsidR="00CB3B47" w:rsidRPr="00EF7818" w:rsidRDefault="00CB3B47" w:rsidP="00CB3B47">
            <w:pPr>
              <w:rPr>
                <w:rFonts w:ascii="Arial" w:hAnsi="Arial" w:cs="Arial"/>
                <w:sz w:val="16"/>
                <w:szCs w:val="16"/>
              </w:rPr>
            </w:pPr>
            <w:r w:rsidRPr="00EF7818">
              <w:rPr>
                <w:rFonts w:ascii="Arial" w:hAnsi="Arial" w:cs="Arial"/>
                <w:sz w:val="16"/>
                <w:szCs w:val="16"/>
              </w:rPr>
              <w:lastRenderedPageBreak/>
              <w:t> </w:t>
            </w:r>
          </w:p>
        </w:tc>
        <w:tc>
          <w:tcPr>
            <w:tcW w:w="1350" w:type="dxa"/>
            <w:hideMark/>
          </w:tcPr>
          <w:p w14:paraId="1770AE6A" w14:textId="77777777" w:rsidR="00CB3B47" w:rsidRPr="00EF7818" w:rsidRDefault="00CB3B47" w:rsidP="00CB3B47">
            <w:pPr>
              <w:rPr>
                <w:rFonts w:ascii="Arial" w:hAnsi="Arial" w:cs="Arial"/>
                <w:sz w:val="16"/>
                <w:szCs w:val="16"/>
              </w:rPr>
            </w:pPr>
            <w:r w:rsidRPr="00EF7818">
              <w:rPr>
                <w:rFonts w:ascii="Arial" w:hAnsi="Arial" w:cs="Arial"/>
                <w:sz w:val="16"/>
                <w:szCs w:val="16"/>
              </w:rPr>
              <w:t>value</w:t>
            </w:r>
          </w:p>
        </w:tc>
        <w:tc>
          <w:tcPr>
            <w:tcW w:w="2520" w:type="dxa"/>
            <w:hideMark/>
          </w:tcPr>
          <w:p w14:paraId="58DFCF34"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810" w:type="dxa"/>
            <w:hideMark/>
          </w:tcPr>
          <w:p w14:paraId="1D1CEEA9" w14:textId="77777777" w:rsidR="00CB3B47" w:rsidRPr="00EF7818" w:rsidRDefault="00CB3B47" w:rsidP="00CB3B47">
            <w:pPr>
              <w:rPr>
                <w:rFonts w:ascii="Arial" w:hAnsi="Arial" w:cs="Arial"/>
                <w:sz w:val="16"/>
                <w:szCs w:val="16"/>
              </w:rPr>
            </w:pPr>
            <w:r w:rsidRPr="00EF7818">
              <w:rPr>
                <w:rFonts w:ascii="Arial" w:hAnsi="Arial" w:cs="Arial"/>
                <w:sz w:val="16"/>
                <w:szCs w:val="16"/>
              </w:rPr>
              <w:t>255</w:t>
            </w:r>
          </w:p>
        </w:tc>
        <w:tc>
          <w:tcPr>
            <w:tcW w:w="990" w:type="dxa"/>
            <w:hideMark/>
          </w:tcPr>
          <w:p w14:paraId="79FC8B07" w14:textId="77777777" w:rsidR="00CB3B47" w:rsidRPr="00EF7818" w:rsidRDefault="00CB3B47" w:rsidP="00CB3B47">
            <w:pPr>
              <w:rPr>
                <w:rFonts w:ascii="Arial" w:hAnsi="Arial" w:cs="Arial"/>
                <w:sz w:val="16"/>
                <w:szCs w:val="16"/>
              </w:rPr>
            </w:pPr>
            <w:r w:rsidRPr="00EF7818">
              <w:rPr>
                <w:rFonts w:ascii="Arial" w:hAnsi="Arial" w:cs="Arial"/>
                <w:sz w:val="16"/>
                <w:szCs w:val="16"/>
              </w:rPr>
              <w:t> </w:t>
            </w:r>
          </w:p>
        </w:tc>
        <w:tc>
          <w:tcPr>
            <w:tcW w:w="2790" w:type="dxa"/>
            <w:hideMark/>
          </w:tcPr>
          <w:p w14:paraId="686E903D" w14:textId="77777777" w:rsidR="00CB3B47" w:rsidRPr="00EF7818" w:rsidRDefault="00CB3B47" w:rsidP="00CB3B47">
            <w:pPr>
              <w:rPr>
                <w:rFonts w:ascii="Arial" w:hAnsi="Arial" w:cs="Arial"/>
                <w:sz w:val="16"/>
                <w:szCs w:val="16"/>
              </w:rPr>
            </w:pPr>
            <w:r w:rsidRPr="00EF7818">
              <w:rPr>
                <w:rFonts w:ascii="Arial" w:hAnsi="Arial" w:cs="Arial"/>
                <w:sz w:val="16"/>
                <w:szCs w:val="16"/>
              </w:rPr>
              <w:t>The type must match what is defined in testspecification:scoring:scoringrules:computationrule:computationruleparameter[@parametertype]</w:t>
            </w:r>
          </w:p>
        </w:tc>
        <w:tc>
          <w:tcPr>
            <w:tcW w:w="3060" w:type="dxa"/>
            <w:hideMark/>
          </w:tcPr>
          <w:p w14:paraId="74A0685F" w14:textId="503E4AAB" w:rsidR="00CB3B47" w:rsidRPr="00EF7818" w:rsidRDefault="00CB3B47" w:rsidP="00CB3B47">
            <w:pPr>
              <w:rPr>
                <w:rFonts w:ascii="Arial" w:hAnsi="Arial" w:cs="Arial"/>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1255" w:type="dxa"/>
            <w:hideMark/>
          </w:tcPr>
          <w:p w14:paraId="48D0FA26" w14:textId="77777777" w:rsidR="00CB3B47" w:rsidRPr="00EF7818" w:rsidRDefault="00CB3B47" w:rsidP="00CB3B47">
            <w:pPr>
              <w:rPr>
                <w:rFonts w:ascii="Arial" w:hAnsi="Arial" w:cs="Arial"/>
                <w:sz w:val="16"/>
                <w:szCs w:val="16"/>
              </w:rPr>
            </w:pPr>
            <w:r w:rsidRPr="00EF7818">
              <w:rPr>
                <w:rFonts w:ascii="Arial" w:hAnsi="Arial" w:cs="Arial"/>
                <w:sz w:val="16"/>
                <w:szCs w:val="16"/>
              </w:rPr>
              <w:t>xsd:token</w:t>
            </w:r>
          </w:p>
        </w:tc>
      </w:tr>
    </w:tbl>
    <w:p w14:paraId="6CAD1276" w14:textId="77777777" w:rsidR="00FC6178" w:rsidRPr="00FC6178" w:rsidRDefault="00FC6178" w:rsidP="00FC6178"/>
    <w:p w14:paraId="2ECAE7AF" w14:textId="6ADD3BF6" w:rsidR="00935D4E" w:rsidRDefault="00D751E5" w:rsidP="00D751E5">
      <w:pPr>
        <w:pStyle w:val="Heading1"/>
      </w:pPr>
      <w:bookmarkStart w:id="7" w:name="_Toc451173507"/>
      <w:r>
        <w:t>Computation Rule Definitions</w:t>
      </w:r>
      <w:bookmarkEnd w:id="7"/>
    </w:p>
    <w:p w14:paraId="44523006" w14:textId="5DD2A272" w:rsidR="00D751E5" w:rsidRDefault="00D751E5" w:rsidP="00D751E5">
      <w:r>
        <w:t>Each computation rule requires different parameters based on the rule type.  The table below defines the parameters that are required in order to properly define the various types of rules allowed.</w:t>
      </w:r>
    </w:p>
    <w:tbl>
      <w:tblPr>
        <w:tblStyle w:val="TableGrid"/>
        <w:tblW w:w="0" w:type="auto"/>
        <w:tblLook w:val="04A0" w:firstRow="1" w:lastRow="0" w:firstColumn="1" w:lastColumn="0" w:noHBand="0" w:noVBand="1"/>
      </w:tblPr>
      <w:tblGrid>
        <w:gridCol w:w="2485"/>
        <w:gridCol w:w="2384"/>
        <w:gridCol w:w="2375"/>
        <w:gridCol w:w="2375"/>
        <w:gridCol w:w="2395"/>
        <w:gridCol w:w="2376"/>
      </w:tblGrid>
      <w:tr w:rsidR="009B30D6" w14:paraId="164F57A0" w14:textId="77777777" w:rsidTr="00F64558">
        <w:tc>
          <w:tcPr>
            <w:tcW w:w="2485" w:type="dxa"/>
            <w:shd w:val="clear" w:color="auto" w:fill="008000"/>
          </w:tcPr>
          <w:p w14:paraId="4B6E531C" w14:textId="77777777" w:rsidR="009B30D6" w:rsidRPr="00D751E5" w:rsidRDefault="009B30D6" w:rsidP="00D751E5">
            <w:pPr>
              <w:rPr>
                <w:b/>
                <w:color w:val="FFFFFF" w:themeColor="background1"/>
                <w:sz w:val="18"/>
                <w:szCs w:val="18"/>
              </w:rPr>
            </w:pPr>
            <w:r w:rsidRPr="00D751E5">
              <w:rPr>
                <w:b/>
                <w:color w:val="FFFFFF" w:themeColor="background1"/>
                <w:sz w:val="18"/>
                <w:szCs w:val="18"/>
              </w:rPr>
              <w:t>Rule Name</w:t>
            </w:r>
          </w:p>
        </w:tc>
        <w:tc>
          <w:tcPr>
            <w:tcW w:w="2384" w:type="dxa"/>
            <w:shd w:val="clear" w:color="auto" w:fill="008000"/>
          </w:tcPr>
          <w:p w14:paraId="62772586" w14:textId="77777777" w:rsidR="009B30D6" w:rsidRPr="00D751E5" w:rsidRDefault="009B30D6" w:rsidP="00D751E5">
            <w:pPr>
              <w:rPr>
                <w:b/>
                <w:color w:val="FFFFFF" w:themeColor="background1"/>
                <w:sz w:val="18"/>
                <w:szCs w:val="18"/>
              </w:rPr>
            </w:pPr>
            <w:r w:rsidRPr="00D751E5">
              <w:rPr>
                <w:b/>
                <w:color w:val="FFFFFF" w:themeColor="background1"/>
                <w:sz w:val="18"/>
                <w:szCs w:val="18"/>
              </w:rPr>
              <w:t>Label</w:t>
            </w:r>
          </w:p>
        </w:tc>
        <w:tc>
          <w:tcPr>
            <w:tcW w:w="2375" w:type="dxa"/>
            <w:shd w:val="clear" w:color="auto" w:fill="008000"/>
          </w:tcPr>
          <w:p w14:paraId="0FE7630B" w14:textId="77777777" w:rsidR="009B30D6" w:rsidRPr="00D751E5" w:rsidRDefault="009B30D6" w:rsidP="00D751E5">
            <w:pPr>
              <w:rPr>
                <w:b/>
                <w:color w:val="FFFFFF" w:themeColor="background1"/>
                <w:sz w:val="18"/>
                <w:szCs w:val="18"/>
              </w:rPr>
            </w:pPr>
            <w:r w:rsidRPr="00D751E5">
              <w:rPr>
                <w:b/>
                <w:color w:val="FFFFFF" w:themeColor="background1"/>
                <w:sz w:val="18"/>
                <w:szCs w:val="18"/>
              </w:rPr>
              <w:t>Parameter Position</w:t>
            </w:r>
          </w:p>
        </w:tc>
        <w:tc>
          <w:tcPr>
            <w:tcW w:w="2375" w:type="dxa"/>
            <w:shd w:val="clear" w:color="auto" w:fill="008000"/>
          </w:tcPr>
          <w:p w14:paraId="3ACF5CE9" w14:textId="77777777" w:rsidR="009B30D6" w:rsidRPr="00D751E5" w:rsidRDefault="009B30D6" w:rsidP="00D751E5">
            <w:pPr>
              <w:rPr>
                <w:b/>
                <w:color w:val="FFFFFF" w:themeColor="background1"/>
                <w:sz w:val="18"/>
                <w:szCs w:val="18"/>
              </w:rPr>
            </w:pPr>
            <w:r w:rsidRPr="00D751E5">
              <w:rPr>
                <w:b/>
                <w:color w:val="FFFFFF" w:themeColor="background1"/>
                <w:sz w:val="18"/>
                <w:szCs w:val="18"/>
              </w:rPr>
              <w:t>Parameter Type</w:t>
            </w:r>
          </w:p>
        </w:tc>
        <w:tc>
          <w:tcPr>
            <w:tcW w:w="2395" w:type="dxa"/>
            <w:shd w:val="clear" w:color="auto" w:fill="008000"/>
          </w:tcPr>
          <w:p w14:paraId="402C2E29" w14:textId="77777777" w:rsidR="009B30D6" w:rsidRPr="00D751E5" w:rsidRDefault="009B30D6" w:rsidP="00D751E5">
            <w:pPr>
              <w:rPr>
                <w:b/>
                <w:color w:val="FFFFFF" w:themeColor="background1"/>
                <w:sz w:val="18"/>
                <w:szCs w:val="18"/>
              </w:rPr>
            </w:pPr>
            <w:r w:rsidRPr="00D751E5">
              <w:rPr>
                <w:b/>
                <w:color w:val="FFFFFF" w:themeColor="background1"/>
                <w:sz w:val="18"/>
                <w:szCs w:val="18"/>
              </w:rPr>
              <w:t>Parameter Name</w:t>
            </w:r>
          </w:p>
        </w:tc>
        <w:tc>
          <w:tcPr>
            <w:tcW w:w="2376" w:type="dxa"/>
            <w:shd w:val="clear" w:color="auto" w:fill="008000"/>
          </w:tcPr>
          <w:p w14:paraId="79F3BAB9" w14:textId="77777777" w:rsidR="009B30D6" w:rsidRPr="00D751E5" w:rsidRDefault="009B30D6" w:rsidP="00D751E5">
            <w:pPr>
              <w:rPr>
                <w:b/>
                <w:color w:val="FFFFFF" w:themeColor="background1"/>
                <w:sz w:val="18"/>
                <w:szCs w:val="18"/>
              </w:rPr>
            </w:pPr>
            <w:r w:rsidRPr="00D751E5">
              <w:rPr>
                <w:b/>
                <w:color w:val="FFFFFF" w:themeColor="background1"/>
                <w:sz w:val="18"/>
                <w:szCs w:val="18"/>
              </w:rPr>
              <w:t>Parameter Index Type</w:t>
            </w:r>
          </w:p>
        </w:tc>
      </w:tr>
      <w:tr w:rsidR="009B30D6" w14:paraId="7DEF1D79" w14:textId="77777777" w:rsidTr="00F64558">
        <w:tc>
          <w:tcPr>
            <w:tcW w:w="2485" w:type="dxa"/>
          </w:tcPr>
          <w:p w14:paraId="7CE157E2" w14:textId="77777777" w:rsidR="009B30D6" w:rsidRDefault="009B30D6" w:rsidP="00F64558">
            <w:pPr>
              <w:rPr>
                <w:rFonts w:ascii="Arial" w:hAnsi="Arial" w:cs="Arial"/>
                <w:sz w:val="16"/>
                <w:szCs w:val="16"/>
              </w:rPr>
            </w:pPr>
            <w:r>
              <w:rPr>
                <w:rFonts w:ascii="Arial" w:hAnsi="Arial" w:cs="Arial"/>
                <w:sz w:val="16"/>
                <w:szCs w:val="16"/>
              </w:rPr>
              <w:t>ItemCount</w:t>
            </w:r>
          </w:p>
        </w:tc>
        <w:tc>
          <w:tcPr>
            <w:tcW w:w="2384" w:type="dxa"/>
          </w:tcPr>
          <w:p w14:paraId="6BF5733B" w14:textId="77777777" w:rsidR="009B30D6" w:rsidRDefault="009B30D6" w:rsidP="00F64558">
            <w:pPr>
              <w:rPr>
                <w:rFonts w:ascii="Arial" w:hAnsi="Arial" w:cs="Arial"/>
                <w:sz w:val="16"/>
                <w:szCs w:val="16"/>
              </w:rPr>
            </w:pPr>
            <w:r>
              <w:rPr>
                <w:rFonts w:ascii="Arial" w:hAnsi="Arial" w:cs="Arial"/>
                <w:sz w:val="16"/>
                <w:szCs w:val="16"/>
              </w:rPr>
              <w:t>ItemCount</w:t>
            </w:r>
          </w:p>
        </w:tc>
        <w:tc>
          <w:tcPr>
            <w:tcW w:w="2375" w:type="dxa"/>
          </w:tcPr>
          <w:p w14:paraId="4252A1A2" w14:textId="77777777" w:rsidR="009B30D6" w:rsidRDefault="009B30D6" w:rsidP="00F64558">
            <w:pPr>
              <w:rPr>
                <w:rFonts w:ascii="Arial" w:hAnsi="Arial" w:cs="Arial"/>
                <w:sz w:val="16"/>
                <w:szCs w:val="16"/>
              </w:rPr>
            </w:pPr>
          </w:p>
        </w:tc>
        <w:tc>
          <w:tcPr>
            <w:tcW w:w="2375" w:type="dxa"/>
          </w:tcPr>
          <w:p w14:paraId="770F9FC9" w14:textId="77777777" w:rsidR="009B30D6" w:rsidRDefault="009B30D6" w:rsidP="00F64558">
            <w:pPr>
              <w:rPr>
                <w:rFonts w:ascii="Arial" w:hAnsi="Arial" w:cs="Arial"/>
                <w:sz w:val="16"/>
                <w:szCs w:val="16"/>
              </w:rPr>
            </w:pPr>
          </w:p>
        </w:tc>
        <w:tc>
          <w:tcPr>
            <w:tcW w:w="2395" w:type="dxa"/>
          </w:tcPr>
          <w:p w14:paraId="2D71DD5A" w14:textId="77777777" w:rsidR="009B30D6" w:rsidRDefault="009B30D6" w:rsidP="00F64558">
            <w:pPr>
              <w:rPr>
                <w:rFonts w:ascii="Arial" w:hAnsi="Arial" w:cs="Arial"/>
                <w:sz w:val="16"/>
                <w:szCs w:val="16"/>
              </w:rPr>
            </w:pPr>
          </w:p>
        </w:tc>
        <w:tc>
          <w:tcPr>
            <w:tcW w:w="2376" w:type="dxa"/>
          </w:tcPr>
          <w:p w14:paraId="04459EF0" w14:textId="77777777" w:rsidR="009B30D6" w:rsidRDefault="009B30D6" w:rsidP="00F64558">
            <w:pPr>
              <w:rPr>
                <w:rFonts w:ascii="Arial" w:hAnsi="Arial" w:cs="Arial"/>
                <w:sz w:val="16"/>
                <w:szCs w:val="16"/>
              </w:rPr>
            </w:pPr>
          </w:p>
        </w:tc>
      </w:tr>
      <w:tr w:rsidR="009B30D6" w14:paraId="5DD62FFF" w14:textId="77777777" w:rsidTr="00F64558">
        <w:tc>
          <w:tcPr>
            <w:tcW w:w="2485" w:type="dxa"/>
          </w:tcPr>
          <w:p w14:paraId="594AA550" w14:textId="77777777" w:rsidR="009B30D6" w:rsidRDefault="009B30D6" w:rsidP="00F64558">
            <w:pPr>
              <w:rPr>
                <w:rFonts w:ascii="Arial" w:hAnsi="Arial" w:cs="Arial"/>
                <w:sz w:val="16"/>
                <w:szCs w:val="16"/>
              </w:rPr>
            </w:pPr>
            <w:r>
              <w:rPr>
                <w:rFonts w:ascii="Arial" w:hAnsi="Arial" w:cs="Arial"/>
                <w:sz w:val="16"/>
                <w:szCs w:val="16"/>
              </w:rPr>
              <w:t>ItemCountScored</w:t>
            </w:r>
          </w:p>
        </w:tc>
        <w:tc>
          <w:tcPr>
            <w:tcW w:w="2384" w:type="dxa"/>
          </w:tcPr>
          <w:p w14:paraId="1FB4DFBB" w14:textId="77777777" w:rsidR="009B30D6" w:rsidRDefault="009B30D6" w:rsidP="00F64558">
            <w:pPr>
              <w:rPr>
                <w:rFonts w:ascii="Arial" w:hAnsi="Arial" w:cs="Arial"/>
                <w:sz w:val="16"/>
                <w:szCs w:val="16"/>
              </w:rPr>
            </w:pPr>
            <w:r>
              <w:rPr>
                <w:rFonts w:ascii="Arial" w:hAnsi="Arial" w:cs="Arial"/>
                <w:sz w:val="16"/>
                <w:szCs w:val="16"/>
              </w:rPr>
              <w:t>ItemCountScored</w:t>
            </w:r>
          </w:p>
        </w:tc>
        <w:tc>
          <w:tcPr>
            <w:tcW w:w="2375" w:type="dxa"/>
          </w:tcPr>
          <w:p w14:paraId="78F7D176" w14:textId="77777777" w:rsidR="009B30D6" w:rsidRDefault="009B30D6" w:rsidP="00F64558">
            <w:pPr>
              <w:rPr>
                <w:rFonts w:ascii="Arial" w:hAnsi="Arial" w:cs="Arial"/>
                <w:sz w:val="16"/>
                <w:szCs w:val="16"/>
              </w:rPr>
            </w:pPr>
          </w:p>
        </w:tc>
        <w:tc>
          <w:tcPr>
            <w:tcW w:w="2375" w:type="dxa"/>
          </w:tcPr>
          <w:p w14:paraId="562B957A" w14:textId="77777777" w:rsidR="009B30D6" w:rsidRDefault="009B30D6" w:rsidP="00F64558">
            <w:pPr>
              <w:rPr>
                <w:rFonts w:ascii="Arial" w:hAnsi="Arial" w:cs="Arial"/>
                <w:sz w:val="16"/>
                <w:szCs w:val="16"/>
              </w:rPr>
            </w:pPr>
          </w:p>
        </w:tc>
        <w:tc>
          <w:tcPr>
            <w:tcW w:w="2395" w:type="dxa"/>
          </w:tcPr>
          <w:p w14:paraId="61123BAA" w14:textId="77777777" w:rsidR="009B30D6" w:rsidRDefault="009B30D6" w:rsidP="00F64558">
            <w:pPr>
              <w:rPr>
                <w:rFonts w:ascii="Arial" w:hAnsi="Arial" w:cs="Arial"/>
                <w:sz w:val="16"/>
                <w:szCs w:val="16"/>
              </w:rPr>
            </w:pPr>
          </w:p>
        </w:tc>
        <w:tc>
          <w:tcPr>
            <w:tcW w:w="2376" w:type="dxa"/>
          </w:tcPr>
          <w:p w14:paraId="1387DA81" w14:textId="77777777" w:rsidR="009B30D6" w:rsidRDefault="009B30D6" w:rsidP="00F64558">
            <w:pPr>
              <w:rPr>
                <w:rFonts w:ascii="Arial" w:hAnsi="Arial" w:cs="Arial"/>
                <w:sz w:val="16"/>
                <w:szCs w:val="16"/>
              </w:rPr>
            </w:pPr>
          </w:p>
        </w:tc>
      </w:tr>
      <w:tr w:rsidR="009B30D6" w14:paraId="44C7097D" w14:textId="77777777" w:rsidTr="00F64558">
        <w:tc>
          <w:tcPr>
            <w:tcW w:w="2485" w:type="dxa"/>
          </w:tcPr>
          <w:p w14:paraId="7CFC3F1F" w14:textId="77777777" w:rsidR="009B30D6" w:rsidRDefault="009B30D6" w:rsidP="00F64558">
            <w:pPr>
              <w:rPr>
                <w:rFonts w:ascii="Arial" w:hAnsi="Arial" w:cs="Arial"/>
                <w:sz w:val="16"/>
                <w:szCs w:val="16"/>
              </w:rPr>
            </w:pPr>
            <w:r>
              <w:rPr>
                <w:rFonts w:ascii="Arial" w:hAnsi="Arial" w:cs="Arial"/>
                <w:sz w:val="16"/>
                <w:szCs w:val="16"/>
              </w:rPr>
              <w:t>MultipleStrandItemCount</w:t>
            </w:r>
          </w:p>
        </w:tc>
        <w:tc>
          <w:tcPr>
            <w:tcW w:w="2384" w:type="dxa"/>
          </w:tcPr>
          <w:p w14:paraId="740E8145" w14:textId="77777777" w:rsidR="009B30D6" w:rsidRDefault="009B30D6" w:rsidP="00F64558">
            <w:pPr>
              <w:rPr>
                <w:rFonts w:ascii="Arial" w:hAnsi="Arial" w:cs="Arial"/>
                <w:sz w:val="16"/>
                <w:szCs w:val="16"/>
              </w:rPr>
            </w:pPr>
            <w:r>
              <w:rPr>
                <w:rFonts w:ascii="Arial" w:hAnsi="Arial" w:cs="Arial"/>
                <w:sz w:val="16"/>
                <w:szCs w:val="16"/>
              </w:rPr>
              <w:t>ItemCount</w:t>
            </w:r>
          </w:p>
        </w:tc>
        <w:tc>
          <w:tcPr>
            <w:tcW w:w="2375" w:type="dxa"/>
          </w:tcPr>
          <w:p w14:paraId="6B821B64" w14:textId="77777777" w:rsidR="009B30D6" w:rsidRDefault="009B30D6" w:rsidP="00F64558">
            <w:pPr>
              <w:rPr>
                <w:rFonts w:ascii="Arial" w:hAnsi="Arial" w:cs="Arial"/>
                <w:sz w:val="16"/>
                <w:szCs w:val="16"/>
              </w:rPr>
            </w:pPr>
            <w:r>
              <w:rPr>
                <w:rFonts w:ascii="Arial" w:hAnsi="Arial" w:cs="Arial"/>
                <w:sz w:val="16"/>
                <w:szCs w:val="16"/>
              </w:rPr>
              <w:t>1</w:t>
            </w:r>
          </w:p>
        </w:tc>
        <w:tc>
          <w:tcPr>
            <w:tcW w:w="2375" w:type="dxa"/>
          </w:tcPr>
          <w:p w14:paraId="7961B7BF" w14:textId="77777777" w:rsidR="009B30D6" w:rsidRDefault="009B30D6" w:rsidP="00F64558">
            <w:pPr>
              <w:rPr>
                <w:rFonts w:ascii="Arial" w:hAnsi="Arial" w:cs="Arial"/>
                <w:sz w:val="16"/>
                <w:szCs w:val="16"/>
              </w:rPr>
            </w:pPr>
            <w:r>
              <w:rPr>
                <w:rFonts w:ascii="Arial" w:hAnsi="Arial" w:cs="Arial"/>
                <w:sz w:val="16"/>
                <w:szCs w:val="16"/>
              </w:rPr>
              <w:t>string</w:t>
            </w:r>
          </w:p>
        </w:tc>
        <w:tc>
          <w:tcPr>
            <w:tcW w:w="2395" w:type="dxa"/>
          </w:tcPr>
          <w:p w14:paraId="34D3144C" w14:textId="77777777" w:rsidR="009B30D6" w:rsidRDefault="009B30D6" w:rsidP="00F64558">
            <w:pPr>
              <w:rPr>
                <w:rFonts w:ascii="Arial" w:hAnsi="Arial" w:cs="Arial"/>
                <w:sz w:val="16"/>
                <w:szCs w:val="16"/>
              </w:rPr>
            </w:pPr>
            <w:r>
              <w:rPr>
                <w:rFonts w:ascii="Arial" w:hAnsi="Arial" w:cs="Arial"/>
                <w:sz w:val="16"/>
                <w:szCs w:val="16"/>
              </w:rPr>
              <w:t>strands</w:t>
            </w:r>
          </w:p>
        </w:tc>
        <w:tc>
          <w:tcPr>
            <w:tcW w:w="2376" w:type="dxa"/>
          </w:tcPr>
          <w:p w14:paraId="20BE6F78" w14:textId="77777777" w:rsidR="009B30D6" w:rsidRDefault="009B30D6" w:rsidP="00F64558">
            <w:pPr>
              <w:rPr>
                <w:rFonts w:ascii="Arial" w:hAnsi="Arial" w:cs="Arial"/>
                <w:sz w:val="16"/>
                <w:szCs w:val="16"/>
              </w:rPr>
            </w:pPr>
            <w:r>
              <w:rPr>
                <w:rFonts w:ascii="Arial" w:hAnsi="Arial" w:cs="Arial"/>
                <w:sz w:val="16"/>
                <w:szCs w:val="16"/>
              </w:rPr>
              <w:t>int</w:t>
            </w:r>
          </w:p>
        </w:tc>
      </w:tr>
      <w:tr w:rsidR="009B30D6" w14:paraId="36839A0D" w14:textId="77777777" w:rsidTr="00F64558">
        <w:tc>
          <w:tcPr>
            <w:tcW w:w="2485" w:type="dxa"/>
          </w:tcPr>
          <w:p w14:paraId="22C3D169" w14:textId="77777777" w:rsidR="009B30D6" w:rsidRDefault="009B30D6" w:rsidP="00F64558">
            <w:pPr>
              <w:rPr>
                <w:rFonts w:ascii="Arial" w:hAnsi="Arial" w:cs="Arial"/>
                <w:sz w:val="16"/>
                <w:szCs w:val="16"/>
              </w:rPr>
            </w:pPr>
            <w:r>
              <w:rPr>
                <w:rFonts w:ascii="Arial" w:hAnsi="Arial" w:cs="Arial"/>
                <w:sz w:val="16"/>
                <w:szCs w:val="16"/>
              </w:rPr>
              <w:t>MultipleStrandItemCountScored</w:t>
            </w:r>
          </w:p>
        </w:tc>
        <w:tc>
          <w:tcPr>
            <w:tcW w:w="2384" w:type="dxa"/>
          </w:tcPr>
          <w:p w14:paraId="4D456A2F" w14:textId="77777777" w:rsidR="009B30D6" w:rsidRDefault="009B30D6" w:rsidP="00F64558">
            <w:pPr>
              <w:rPr>
                <w:rFonts w:ascii="Arial" w:hAnsi="Arial" w:cs="Arial"/>
                <w:sz w:val="16"/>
                <w:szCs w:val="16"/>
              </w:rPr>
            </w:pPr>
            <w:r>
              <w:rPr>
                <w:rFonts w:ascii="Arial" w:hAnsi="Arial" w:cs="Arial"/>
                <w:sz w:val="16"/>
                <w:szCs w:val="16"/>
              </w:rPr>
              <w:t>ItemCountScored</w:t>
            </w:r>
          </w:p>
        </w:tc>
        <w:tc>
          <w:tcPr>
            <w:tcW w:w="2375" w:type="dxa"/>
          </w:tcPr>
          <w:p w14:paraId="7B075A06" w14:textId="77777777" w:rsidR="009B30D6" w:rsidRDefault="009B30D6" w:rsidP="00F64558">
            <w:pPr>
              <w:rPr>
                <w:rFonts w:ascii="Arial" w:hAnsi="Arial" w:cs="Arial"/>
                <w:sz w:val="16"/>
                <w:szCs w:val="16"/>
              </w:rPr>
            </w:pPr>
            <w:r>
              <w:rPr>
                <w:rFonts w:ascii="Arial" w:hAnsi="Arial" w:cs="Arial"/>
                <w:sz w:val="16"/>
                <w:szCs w:val="16"/>
              </w:rPr>
              <w:t>1</w:t>
            </w:r>
          </w:p>
        </w:tc>
        <w:tc>
          <w:tcPr>
            <w:tcW w:w="2375" w:type="dxa"/>
          </w:tcPr>
          <w:p w14:paraId="641586EC" w14:textId="77777777" w:rsidR="009B30D6" w:rsidRDefault="009B30D6" w:rsidP="00F64558">
            <w:pPr>
              <w:rPr>
                <w:rFonts w:ascii="Arial" w:hAnsi="Arial" w:cs="Arial"/>
                <w:sz w:val="16"/>
                <w:szCs w:val="16"/>
              </w:rPr>
            </w:pPr>
            <w:r>
              <w:rPr>
                <w:rFonts w:ascii="Arial" w:hAnsi="Arial" w:cs="Arial"/>
                <w:sz w:val="16"/>
                <w:szCs w:val="16"/>
              </w:rPr>
              <w:t>string</w:t>
            </w:r>
          </w:p>
        </w:tc>
        <w:tc>
          <w:tcPr>
            <w:tcW w:w="2395" w:type="dxa"/>
          </w:tcPr>
          <w:p w14:paraId="28E5F78F" w14:textId="77777777" w:rsidR="009B30D6" w:rsidRDefault="009B30D6" w:rsidP="00F64558">
            <w:pPr>
              <w:rPr>
                <w:rFonts w:ascii="Arial" w:hAnsi="Arial" w:cs="Arial"/>
                <w:sz w:val="16"/>
                <w:szCs w:val="16"/>
              </w:rPr>
            </w:pPr>
            <w:r>
              <w:rPr>
                <w:rFonts w:ascii="Arial" w:hAnsi="Arial" w:cs="Arial"/>
                <w:sz w:val="16"/>
                <w:szCs w:val="16"/>
              </w:rPr>
              <w:t>subscales</w:t>
            </w:r>
          </w:p>
        </w:tc>
        <w:tc>
          <w:tcPr>
            <w:tcW w:w="2376" w:type="dxa"/>
          </w:tcPr>
          <w:p w14:paraId="1956EB0A" w14:textId="77777777" w:rsidR="009B30D6" w:rsidRDefault="009B30D6" w:rsidP="00F64558">
            <w:pPr>
              <w:rPr>
                <w:rFonts w:ascii="Arial" w:hAnsi="Arial" w:cs="Arial"/>
                <w:sz w:val="16"/>
                <w:szCs w:val="16"/>
              </w:rPr>
            </w:pPr>
            <w:r>
              <w:rPr>
                <w:rFonts w:ascii="Arial" w:hAnsi="Arial" w:cs="Arial"/>
                <w:sz w:val="16"/>
                <w:szCs w:val="16"/>
              </w:rPr>
              <w:t>int</w:t>
            </w:r>
          </w:p>
        </w:tc>
      </w:tr>
      <w:tr w:rsidR="009B30D6" w14:paraId="153C8F20" w14:textId="77777777" w:rsidTr="00F64558">
        <w:tc>
          <w:tcPr>
            <w:tcW w:w="2485" w:type="dxa"/>
          </w:tcPr>
          <w:p w14:paraId="71B9C022" w14:textId="77777777" w:rsidR="009B30D6" w:rsidRDefault="009B30D6" w:rsidP="00455168">
            <w:pPr>
              <w:rPr>
                <w:rFonts w:ascii="Arial" w:hAnsi="Arial" w:cs="Arial"/>
                <w:sz w:val="16"/>
                <w:szCs w:val="16"/>
              </w:rPr>
            </w:pPr>
            <w:r>
              <w:rPr>
                <w:rFonts w:ascii="Arial" w:hAnsi="Arial" w:cs="Arial"/>
                <w:sz w:val="16"/>
                <w:szCs w:val="16"/>
              </w:rPr>
              <w:t>MultiStrandRawScore</w:t>
            </w:r>
          </w:p>
        </w:tc>
        <w:tc>
          <w:tcPr>
            <w:tcW w:w="2384" w:type="dxa"/>
          </w:tcPr>
          <w:p w14:paraId="7E0CC944" w14:textId="77777777" w:rsidR="009B30D6" w:rsidRDefault="009B30D6" w:rsidP="00455168">
            <w:pPr>
              <w:rPr>
                <w:rFonts w:ascii="Arial" w:hAnsi="Arial" w:cs="Arial"/>
                <w:sz w:val="16"/>
                <w:szCs w:val="16"/>
              </w:rPr>
            </w:pPr>
            <w:r>
              <w:rPr>
                <w:rFonts w:ascii="Arial" w:hAnsi="Arial" w:cs="Arial"/>
                <w:sz w:val="16"/>
                <w:szCs w:val="16"/>
              </w:rPr>
              <w:t>RawScore</w:t>
            </w:r>
          </w:p>
        </w:tc>
        <w:tc>
          <w:tcPr>
            <w:tcW w:w="2375" w:type="dxa"/>
          </w:tcPr>
          <w:p w14:paraId="4B922BB7" w14:textId="77777777" w:rsidR="009B30D6" w:rsidRDefault="009B30D6" w:rsidP="00455168">
            <w:pPr>
              <w:rPr>
                <w:rFonts w:ascii="Arial" w:hAnsi="Arial" w:cs="Arial"/>
                <w:sz w:val="16"/>
                <w:szCs w:val="16"/>
              </w:rPr>
            </w:pPr>
            <w:r>
              <w:rPr>
                <w:rFonts w:ascii="Arial" w:hAnsi="Arial" w:cs="Arial"/>
                <w:sz w:val="16"/>
                <w:szCs w:val="16"/>
              </w:rPr>
              <w:t>1</w:t>
            </w:r>
          </w:p>
        </w:tc>
        <w:tc>
          <w:tcPr>
            <w:tcW w:w="2375" w:type="dxa"/>
          </w:tcPr>
          <w:p w14:paraId="41A3E89E" w14:textId="77777777" w:rsidR="009B30D6" w:rsidRDefault="009B30D6" w:rsidP="00455168">
            <w:pPr>
              <w:rPr>
                <w:rFonts w:ascii="Arial" w:hAnsi="Arial" w:cs="Arial"/>
                <w:sz w:val="16"/>
                <w:szCs w:val="16"/>
              </w:rPr>
            </w:pPr>
            <w:r>
              <w:rPr>
                <w:rFonts w:ascii="Arial" w:hAnsi="Arial" w:cs="Arial"/>
                <w:sz w:val="16"/>
                <w:szCs w:val="16"/>
              </w:rPr>
              <w:t>string</w:t>
            </w:r>
          </w:p>
        </w:tc>
        <w:tc>
          <w:tcPr>
            <w:tcW w:w="2395" w:type="dxa"/>
          </w:tcPr>
          <w:p w14:paraId="481FC6C5" w14:textId="77777777" w:rsidR="009B30D6" w:rsidRDefault="009B30D6" w:rsidP="00455168">
            <w:pPr>
              <w:rPr>
                <w:rFonts w:ascii="Arial" w:hAnsi="Arial" w:cs="Arial"/>
                <w:sz w:val="16"/>
                <w:szCs w:val="16"/>
              </w:rPr>
            </w:pPr>
            <w:r>
              <w:rPr>
                <w:rFonts w:ascii="Arial" w:hAnsi="Arial" w:cs="Arial"/>
                <w:sz w:val="16"/>
                <w:szCs w:val="16"/>
              </w:rPr>
              <w:t>strands</w:t>
            </w:r>
          </w:p>
        </w:tc>
        <w:tc>
          <w:tcPr>
            <w:tcW w:w="2376" w:type="dxa"/>
          </w:tcPr>
          <w:p w14:paraId="06195773" w14:textId="77777777" w:rsidR="009B30D6" w:rsidRDefault="009B30D6" w:rsidP="00455168">
            <w:pPr>
              <w:rPr>
                <w:rFonts w:ascii="Arial" w:hAnsi="Arial" w:cs="Arial"/>
                <w:sz w:val="16"/>
                <w:szCs w:val="16"/>
              </w:rPr>
            </w:pPr>
            <w:r>
              <w:rPr>
                <w:rFonts w:ascii="Arial" w:hAnsi="Arial" w:cs="Arial"/>
                <w:sz w:val="16"/>
                <w:szCs w:val="16"/>
              </w:rPr>
              <w:t>int</w:t>
            </w:r>
          </w:p>
        </w:tc>
      </w:tr>
      <w:tr w:rsidR="009B30D6" w14:paraId="5F0C92BE" w14:textId="77777777" w:rsidTr="00F64558">
        <w:tc>
          <w:tcPr>
            <w:tcW w:w="2485" w:type="dxa"/>
          </w:tcPr>
          <w:p w14:paraId="4F4B88E1" w14:textId="77777777" w:rsidR="009B30D6" w:rsidRPr="00455168" w:rsidRDefault="009B30D6" w:rsidP="00455168">
            <w:pPr>
              <w:rPr>
                <w:rFonts w:ascii="Arial" w:hAnsi="Arial" w:cs="Arial"/>
                <w:sz w:val="16"/>
                <w:szCs w:val="16"/>
              </w:rPr>
            </w:pPr>
            <w:r>
              <w:rPr>
                <w:rFonts w:ascii="Arial" w:hAnsi="Arial" w:cs="Arial"/>
                <w:sz w:val="16"/>
                <w:szCs w:val="16"/>
              </w:rPr>
              <w:t>RawScore</w:t>
            </w:r>
          </w:p>
        </w:tc>
        <w:tc>
          <w:tcPr>
            <w:tcW w:w="2384" w:type="dxa"/>
          </w:tcPr>
          <w:p w14:paraId="1FCEF9CE" w14:textId="77777777" w:rsidR="009B30D6" w:rsidRDefault="009B30D6" w:rsidP="00455168">
            <w:pPr>
              <w:rPr>
                <w:rFonts w:ascii="Arial" w:hAnsi="Arial" w:cs="Arial"/>
                <w:sz w:val="16"/>
                <w:szCs w:val="16"/>
              </w:rPr>
            </w:pPr>
            <w:r>
              <w:rPr>
                <w:rFonts w:ascii="Arial" w:hAnsi="Arial" w:cs="Arial"/>
                <w:sz w:val="16"/>
                <w:szCs w:val="16"/>
              </w:rPr>
              <w:t>RawScore</w:t>
            </w:r>
          </w:p>
        </w:tc>
        <w:tc>
          <w:tcPr>
            <w:tcW w:w="2375" w:type="dxa"/>
          </w:tcPr>
          <w:p w14:paraId="6252140C" w14:textId="77777777" w:rsidR="009B30D6" w:rsidRDefault="009B30D6" w:rsidP="00455168">
            <w:pPr>
              <w:rPr>
                <w:rFonts w:ascii="Arial" w:hAnsi="Arial" w:cs="Arial"/>
                <w:sz w:val="16"/>
                <w:szCs w:val="16"/>
              </w:rPr>
            </w:pPr>
          </w:p>
        </w:tc>
        <w:tc>
          <w:tcPr>
            <w:tcW w:w="2375" w:type="dxa"/>
          </w:tcPr>
          <w:p w14:paraId="01D803C1" w14:textId="77777777" w:rsidR="009B30D6" w:rsidRDefault="009B30D6" w:rsidP="00455168">
            <w:pPr>
              <w:rPr>
                <w:rFonts w:ascii="Arial" w:hAnsi="Arial" w:cs="Arial"/>
                <w:sz w:val="16"/>
                <w:szCs w:val="16"/>
              </w:rPr>
            </w:pPr>
          </w:p>
        </w:tc>
        <w:tc>
          <w:tcPr>
            <w:tcW w:w="2395" w:type="dxa"/>
          </w:tcPr>
          <w:p w14:paraId="5714AC19" w14:textId="77777777" w:rsidR="009B30D6" w:rsidRDefault="009B30D6" w:rsidP="00455168">
            <w:pPr>
              <w:rPr>
                <w:rFonts w:ascii="Arial" w:hAnsi="Arial" w:cs="Arial"/>
                <w:sz w:val="16"/>
                <w:szCs w:val="16"/>
              </w:rPr>
            </w:pPr>
          </w:p>
        </w:tc>
        <w:tc>
          <w:tcPr>
            <w:tcW w:w="2376" w:type="dxa"/>
          </w:tcPr>
          <w:p w14:paraId="4F1B22A2" w14:textId="77777777" w:rsidR="009B30D6" w:rsidRDefault="009B30D6" w:rsidP="00455168">
            <w:pPr>
              <w:rPr>
                <w:rFonts w:ascii="Arial" w:hAnsi="Arial" w:cs="Arial"/>
                <w:sz w:val="16"/>
                <w:szCs w:val="16"/>
              </w:rPr>
            </w:pPr>
          </w:p>
        </w:tc>
      </w:tr>
      <w:tr w:rsidR="009B30D6" w14:paraId="3AC99244" w14:textId="77777777" w:rsidTr="00F64558">
        <w:tc>
          <w:tcPr>
            <w:tcW w:w="2485" w:type="dxa"/>
          </w:tcPr>
          <w:p w14:paraId="00666077" w14:textId="77777777" w:rsidR="009B30D6" w:rsidRDefault="009B30D6" w:rsidP="00455168">
            <w:pPr>
              <w:rPr>
                <w:rFonts w:ascii="Arial" w:hAnsi="Arial" w:cs="Arial"/>
                <w:sz w:val="16"/>
                <w:szCs w:val="16"/>
              </w:rPr>
            </w:pPr>
            <w:r>
              <w:rPr>
                <w:rFonts w:ascii="Arial" w:hAnsi="Arial" w:cs="Arial"/>
                <w:sz w:val="16"/>
                <w:szCs w:val="16"/>
              </w:rPr>
              <w:t>SBACAttemptedness</w:t>
            </w:r>
          </w:p>
        </w:tc>
        <w:tc>
          <w:tcPr>
            <w:tcW w:w="2384" w:type="dxa"/>
          </w:tcPr>
          <w:p w14:paraId="728F55BF" w14:textId="77777777" w:rsidR="009B30D6" w:rsidRDefault="009B30D6" w:rsidP="00455168">
            <w:pPr>
              <w:rPr>
                <w:rFonts w:ascii="Arial" w:hAnsi="Arial" w:cs="Arial"/>
                <w:sz w:val="16"/>
                <w:szCs w:val="16"/>
              </w:rPr>
            </w:pPr>
            <w:r>
              <w:rPr>
                <w:rFonts w:ascii="Arial" w:hAnsi="Arial" w:cs="Arial"/>
                <w:sz w:val="16"/>
                <w:szCs w:val="16"/>
              </w:rPr>
              <w:t>Attempted</w:t>
            </w:r>
          </w:p>
        </w:tc>
        <w:tc>
          <w:tcPr>
            <w:tcW w:w="2375" w:type="dxa"/>
          </w:tcPr>
          <w:p w14:paraId="7FD97A25" w14:textId="77777777" w:rsidR="009B30D6" w:rsidRDefault="009B30D6" w:rsidP="00455168">
            <w:pPr>
              <w:rPr>
                <w:rFonts w:ascii="Arial" w:hAnsi="Arial" w:cs="Arial"/>
                <w:sz w:val="16"/>
                <w:szCs w:val="16"/>
              </w:rPr>
            </w:pPr>
            <w:r>
              <w:rPr>
                <w:rFonts w:ascii="Arial" w:hAnsi="Arial" w:cs="Arial"/>
                <w:sz w:val="16"/>
                <w:szCs w:val="16"/>
              </w:rPr>
              <w:t>1</w:t>
            </w:r>
          </w:p>
        </w:tc>
        <w:tc>
          <w:tcPr>
            <w:tcW w:w="2375" w:type="dxa"/>
          </w:tcPr>
          <w:p w14:paraId="552FCC1C" w14:textId="77777777" w:rsidR="009B30D6" w:rsidRDefault="009B30D6" w:rsidP="00455168">
            <w:pPr>
              <w:rPr>
                <w:rFonts w:ascii="Arial" w:hAnsi="Arial" w:cs="Arial"/>
                <w:sz w:val="16"/>
                <w:szCs w:val="16"/>
              </w:rPr>
            </w:pPr>
            <w:r>
              <w:rPr>
                <w:rFonts w:ascii="Arial" w:hAnsi="Arial" w:cs="Arial"/>
                <w:sz w:val="16"/>
                <w:szCs w:val="16"/>
              </w:rPr>
              <w:t>int</w:t>
            </w:r>
          </w:p>
        </w:tc>
        <w:tc>
          <w:tcPr>
            <w:tcW w:w="2395" w:type="dxa"/>
          </w:tcPr>
          <w:p w14:paraId="25B632F4" w14:textId="77777777" w:rsidR="009B30D6" w:rsidRDefault="009B30D6" w:rsidP="00455168">
            <w:pPr>
              <w:rPr>
                <w:rFonts w:ascii="Arial" w:hAnsi="Arial" w:cs="Arial"/>
                <w:sz w:val="16"/>
                <w:szCs w:val="16"/>
              </w:rPr>
            </w:pPr>
            <w:r>
              <w:rPr>
                <w:rFonts w:ascii="Arial" w:hAnsi="Arial" w:cs="Arial"/>
                <w:sz w:val="16"/>
                <w:szCs w:val="16"/>
              </w:rPr>
              <w:t>testPart</w:t>
            </w:r>
          </w:p>
        </w:tc>
        <w:tc>
          <w:tcPr>
            <w:tcW w:w="2376" w:type="dxa"/>
          </w:tcPr>
          <w:p w14:paraId="59CD79E1" w14:textId="77777777" w:rsidR="009B30D6" w:rsidRDefault="009B30D6" w:rsidP="00455168">
            <w:pPr>
              <w:rPr>
                <w:rFonts w:ascii="Arial" w:hAnsi="Arial" w:cs="Arial"/>
                <w:sz w:val="16"/>
                <w:szCs w:val="16"/>
              </w:rPr>
            </w:pPr>
            <w:r>
              <w:rPr>
                <w:rFonts w:ascii="Arial" w:hAnsi="Arial" w:cs="Arial"/>
                <w:sz w:val="16"/>
                <w:szCs w:val="16"/>
              </w:rPr>
              <w:t>string</w:t>
            </w:r>
          </w:p>
        </w:tc>
      </w:tr>
      <w:tr w:rsidR="009B30D6" w14:paraId="188D43A1" w14:textId="77777777" w:rsidTr="00F64558">
        <w:tc>
          <w:tcPr>
            <w:tcW w:w="2485" w:type="dxa"/>
          </w:tcPr>
          <w:p w14:paraId="61FD1943" w14:textId="77777777" w:rsidR="009B30D6" w:rsidRDefault="009B30D6" w:rsidP="009B30D6">
            <w:pPr>
              <w:rPr>
                <w:rFonts w:ascii="Arial" w:hAnsi="Arial" w:cs="Arial"/>
                <w:sz w:val="16"/>
                <w:szCs w:val="16"/>
              </w:rPr>
            </w:pPr>
            <w:r>
              <w:rPr>
                <w:rFonts w:ascii="Arial" w:hAnsi="Arial" w:cs="Arial"/>
                <w:sz w:val="16"/>
                <w:szCs w:val="16"/>
              </w:rPr>
              <w:t>SBACBlockAttemptedness</w:t>
            </w:r>
          </w:p>
        </w:tc>
        <w:tc>
          <w:tcPr>
            <w:tcW w:w="2384" w:type="dxa"/>
          </w:tcPr>
          <w:p w14:paraId="45BF0205" w14:textId="77777777" w:rsidR="009B30D6" w:rsidRDefault="009B30D6" w:rsidP="009B30D6">
            <w:pPr>
              <w:rPr>
                <w:rFonts w:ascii="Arial" w:hAnsi="Arial" w:cs="Arial"/>
                <w:sz w:val="16"/>
                <w:szCs w:val="16"/>
              </w:rPr>
            </w:pPr>
            <w:r>
              <w:rPr>
                <w:rFonts w:ascii="Arial" w:hAnsi="Arial" w:cs="Arial"/>
                <w:sz w:val="16"/>
                <w:szCs w:val="16"/>
              </w:rPr>
              <w:t>Attempted</w:t>
            </w:r>
          </w:p>
        </w:tc>
        <w:tc>
          <w:tcPr>
            <w:tcW w:w="2375" w:type="dxa"/>
          </w:tcPr>
          <w:p w14:paraId="4BBD5C1F" w14:textId="77777777" w:rsidR="009B30D6" w:rsidRDefault="009B30D6" w:rsidP="009B30D6">
            <w:pPr>
              <w:rPr>
                <w:rFonts w:ascii="Arial" w:hAnsi="Arial" w:cs="Arial"/>
                <w:sz w:val="16"/>
                <w:szCs w:val="16"/>
              </w:rPr>
            </w:pPr>
            <w:r>
              <w:rPr>
                <w:rFonts w:ascii="Arial" w:hAnsi="Arial" w:cs="Arial"/>
                <w:sz w:val="16"/>
                <w:szCs w:val="16"/>
              </w:rPr>
              <w:t>1</w:t>
            </w:r>
          </w:p>
        </w:tc>
        <w:tc>
          <w:tcPr>
            <w:tcW w:w="2375" w:type="dxa"/>
          </w:tcPr>
          <w:p w14:paraId="3A83F717" w14:textId="77777777" w:rsidR="009B30D6" w:rsidRDefault="009B30D6" w:rsidP="009B30D6">
            <w:pPr>
              <w:rPr>
                <w:rFonts w:ascii="Arial" w:hAnsi="Arial" w:cs="Arial"/>
                <w:sz w:val="16"/>
                <w:szCs w:val="16"/>
              </w:rPr>
            </w:pPr>
            <w:r>
              <w:rPr>
                <w:rFonts w:ascii="Arial" w:hAnsi="Arial" w:cs="Arial"/>
                <w:sz w:val="16"/>
                <w:szCs w:val="16"/>
              </w:rPr>
              <w:t>int</w:t>
            </w:r>
          </w:p>
        </w:tc>
        <w:tc>
          <w:tcPr>
            <w:tcW w:w="2395" w:type="dxa"/>
          </w:tcPr>
          <w:p w14:paraId="73AB016C" w14:textId="77777777" w:rsidR="009B30D6" w:rsidRDefault="009B30D6" w:rsidP="009B30D6">
            <w:pPr>
              <w:rPr>
                <w:rFonts w:ascii="Arial" w:hAnsi="Arial" w:cs="Arial"/>
                <w:sz w:val="16"/>
                <w:szCs w:val="16"/>
              </w:rPr>
            </w:pPr>
            <w:r>
              <w:rPr>
                <w:rFonts w:ascii="Arial" w:hAnsi="Arial" w:cs="Arial"/>
                <w:sz w:val="16"/>
                <w:szCs w:val="16"/>
              </w:rPr>
              <w:t>segments</w:t>
            </w:r>
          </w:p>
        </w:tc>
        <w:tc>
          <w:tcPr>
            <w:tcW w:w="2376" w:type="dxa"/>
          </w:tcPr>
          <w:p w14:paraId="026284CC" w14:textId="77777777" w:rsidR="009B30D6" w:rsidRDefault="009B30D6" w:rsidP="009B30D6">
            <w:pPr>
              <w:rPr>
                <w:rFonts w:ascii="Arial" w:hAnsi="Arial" w:cs="Arial"/>
                <w:sz w:val="16"/>
                <w:szCs w:val="16"/>
              </w:rPr>
            </w:pPr>
            <w:r>
              <w:rPr>
                <w:rFonts w:ascii="Arial" w:hAnsi="Arial" w:cs="Arial"/>
                <w:sz w:val="16"/>
                <w:szCs w:val="16"/>
              </w:rPr>
              <w:t>string</w:t>
            </w:r>
          </w:p>
        </w:tc>
      </w:tr>
      <w:tr w:rsidR="009B30D6" w14:paraId="70AFEF9F" w14:textId="77777777" w:rsidTr="009B30D6">
        <w:tc>
          <w:tcPr>
            <w:tcW w:w="2485" w:type="dxa"/>
          </w:tcPr>
          <w:p w14:paraId="7E682FD5" w14:textId="77777777" w:rsidR="009B30D6" w:rsidRDefault="009B30D6" w:rsidP="009B30D6">
            <w:pPr>
              <w:rPr>
                <w:rFonts w:ascii="Arial" w:hAnsi="Arial" w:cs="Arial"/>
                <w:sz w:val="16"/>
                <w:szCs w:val="16"/>
              </w:rPr>
            </w:pPr>
            <w:r w:rsidRPr="003F09BB">
              <w:rPr>
                <w:rFonts w:ascii="Arial" w:hAnsi="Arial" w:cs="Arial"/>
                <w:sz w:val="16"/>
                <w:szCs w:val="16"/>
              </w:rPr>
              <w:t>SBACCATMultiStrandTheta</w:t>
            </w:r>
          </w:p>
        </w:tc>
        <w:tc>
          <w:tcPr>
            <w:tcW w:w="2384" w:type="dxa"/>
          </w:tcPr>
          <w:p w14:paraId="7E0005FF" w14:textId="77777777" w:rsidR="009B30D6" w:rsidRDefault="009B30D6" w:rsidP="009B30D6">
            <w:pPr>
              <w:rPr>
                <w:rFonts w:ascii="Arial" w:hAnsi="Arial" w:cs="Arial"/>
                <w:sz w:val="16"/>
                <w:szCs w:val="16"/>
              </w:rPr>
            </w:pPr>
            <w:r>
              <w:rPr>
                <w:rFonts w:ascii="Arial" w:hAnsi="Arial" w:cs="Arial"/>
                <w:sz w:val="16"/>
                <w:szCs w:val="16"/>
              </w:rPr>
              <w:t>ThetaScore</w:t>
            </w:r>
          </w:p>
        </w:tc>
        <w:tc>
          <w:tcPr>
            <w:tcW w:w="2375" w:type="dxa"/>
          </w:tcPr>
          <w:p w14:paraId="61F2FF25" w14:textId="77777777" w:rsidR="009B30D6" w:rsidRDefault="009B30D6" w:rsidP="009B30D6">
            <w:pPr>
              <w:rPr>
                <w:rFonts w:ascii="Arial" w:hAnsi="Arial" w:cs="Arial"/>
                <w:sz w:val="16"/>
                <w:szCs w:val="16"/>
              </w:rPr>
            </w:pPr>
            <w:r>
              <w:rPr>
                <w:rFonts w:ascii="Arial" w:hAnsi="Arial" w:cs="Arial"/>
                <w:sz w:val="16"/>
                <w:szCs w:val="16"/>
              </w:rPr>
              <w:t>1</w:t>
            </w:r>
          </w:p>
        </w:tc>
        <w:tc>
          <w:tcPr>
            <w:tcW w:w="2375" w:type="dxa"/>
          </w:tcPr>
          <w:p w14:paraId="423323DB" w14:textId="77777777" w:rsidR="009B30D6" w:rsidRDefault="009B30D6" w:rsidP="009B30D6">
            <w:pPr>
              <w:rPr>
                <w:rFonts w:ascii="Arial" w:hAnsi="Arial" w:cs="Arial"/>
                <w:sz w:val="16"/>
                <w:szCs w:val="16"/>
              </w:rPr>
            </w:pPr>
            <w:r>
              <w:rPr>
                <w:rFonts w:ascii="Arial" w:hAnsi="Arial" w:cs="Arial"/>
                <w:sz w:val="16"/>
                <w:szCs w:val="16"/>
              </w:rPr>
              <w:t>double</w:t>
            </w:r>
          </w:p>
        </w:tc>
        <w:tc>
          <w:tcPr>
            <w:tcW w:w="2395" w:type="dxa"/>
          </w:tcPr>
          <w:p w14:paraId="3EF3543D" w14:textId="77777777" w:rsidR="009B30D6" w:rsidRDefault="009B30D6" w:rsidP="009B30D6">
            <w:pPr>
              <w:rPr>
                <w:rFonts w:ascii="Arial" w:hAnsi="Arial" w:cs="Arial"/>
                <w:sz w:val="16"/>
                <w:szCs w:val="16"/>
              </w:rPr>
            </w:pPr>
            <w:r>
              <w:rPr>
                <w:rFonts w:ascii="Arial" w:hAnsi="Arial" w:cs="Arial"/>
                <w:sz w:val="16"/>
                <w:szCs w:val="16"/>
              </w:rPr>
              <w:t>LOT</w:t>
            </w:r>
          </w:p>
        </w:tc>
        <w:tc>
          <w:tcPr>
            <w:tcW w:w="2376" w:type="dxa"/>
          </w:tcPr>
          <w:p w14:paraId="17F36D2C" w14:textId="77777777" w:rsidR="009B30D6" w:rsidRDefault="009B30D6" w:rsidP="009B30D6">
            <w:pPr>
              <w:rPr>
                <w:rFonts w:ascii="Arial" w:hAnsi="Arial" w:cs="Arial"/>
                <w:sz w:val="16"/>
                <w:szCs w:val="16"/>
              </w:rPr>
            </w:pPr>
          </w:p>
        </w:tc>
      </w:tr>
      <w:tr w:rsidR="009B30D6" w14:paraId="79643D88" w14:textId="77777777" w:rsidTr="009B30D6">
        <w:tc>
          <w:tcPr>
            <w:tcW w:w="2485" w:type="dxa"/>
          </w:tcPr>
          <w:p w14:paraId="2888A145" w14:textId="65B5A87D" w:rsidR="009B30D6" w:rsidRDefault="009B30D6" w:rsidP="009B30D6">
            <w:pPr>
              <w:rPr>
                <w:rFonts w:ascii="Arial" w:hAnsi="Arial" w:cs="Arial"/>
                <w:sz w:val="16"/>
                <w:szCs w:val="16"/>
              </w:rPr>
            </w:pPr>
          </w:p>
        </w:tc>
        <w:tc>
          <w:tcPr>
            <w:tcW w:w="2384" w:type="dxa"/>
          </w:tcPr>
          <w:p w14:paraId="1C9FAD4F" w14:textId="77777777" w:rsidR="009B30D6" w:rsidRDefault="009B30D6" w:rsidP="009B30D6">
            <w:pPr>
              <w:rPr>
                <w:rFonts w:ascii="Arial" w:hAnsi="Arial" w:cs="Arial"/>
                <w:sz w:val="16"/>
                <w:szCs w:val="16"/>
              </w:rPr>
            </w:pPr>
          </w:p>
        </w:tc>
        <w:tc>
          <w:tcPr>
            <w:tcW w:w="2375" w:type="dxa"/>
          </w:tcPr>
          <w:p w14:paraId="34C86FFD" w14:textId="77777777" w:rsidR="009B30D6" w:rsidRDefault="009B30D6" w:rsidP="009B30D6">
            <w:pPr>
              <w:rPr>
                <w:rFonts w:ascii="Arial" w:hAnsi="Arial" w:cs="Arial"/>
                <w:sz w:val="16"/>
                <w:szCs w:val="16"/>
              </w:rPr>
            </w:pPr>
            <w:r>
              <w:rPr>
                <w:rFonts w:ascii="Arial" w:hAnsi="Arial" w:cs="Arial"/>
                <w:sz w:val="16"/>
                <w:szCs w:val="16"/>
              </w:rPr>
              <w:t>2</w:t>
            </w:r>
          </w:p>
        </w:tc>
        <w:tc>
          <w:tcPr>
            <w:tcW w:w="2375" w:type="dxa"/>
          </w:tcPr>
          <w:p w14:paraId="087D10E9" w14:textId="77777777" w:rsidR="009B30D6" w:rsidRDefault="009B30D6" w:rsidP="009B30D6">
            <w:pPr>
              <w:rPr>
                <w:rFonts w:ascii="Arial" w:hAnsi="Arial" w:cs="Arial"/>
                <w:sz w:val="16"/>
                <w:szCs w:val="16"/>
              </w:rPr>
            </w:pPr>
            <w:r>
              <w:rPr>
                <w:rFonts w:ascii="Arial" w:hAnsi="Arial" w:cs="Arial"/>
                <w:sz w:val="16"/>
                <w:szCs w:val="16"/>
              </w:rPr>
              <w:t>double</w:t>
            </w:r>
          </w:p>
        </w:tc>
        <w:tc>
          <w:tcPr>
            <w:tcW w:w="2395" w:type="dxa"/>
          </w:tcPr>
          <w:p w14:paraId="40FE5F82" w14:textId="77777777" w:rsidR="009B30D6" w:rsidRDefault="009B30D6" w:rsidP="009B30D6">
            <w:pPr>
              <w:rPr>
                <w:rFonts w:ascii="Arial" w:hAnsi="Arial" w:cs="Arial"/>
                <w:sz w:val="16"/>
                <w:szCs w:val="16"/>
              </w:rPr>
            </w:pPr>
            <w:r>
              <w:rPr>
                <w:rFonts w:ascii="Arial" w:hAnsi="Arial" w:cs="Arial"/>
                <w:sz w:val="16"/>
                <w:szCs w:val="16"/>
              </w:rPr>
              <w:t>HOT</w:t>
            </w:r>
          </w:p>
        </w:tc>
        <w:tc>
          <w:tcPr>
            <w:tcW w:w="2376" w:type="dxa"/>
          </w:tcPr>
          <w:p w14:paraId="79A2E626" w14:textId="77777777" w:rsidR="009B30D6" w:rsidRDefault="009B30D6" w:rsidP="009B30D6">
            <w:pPr>
              <w:rPr>
                <w:rFonts w:ascii="Arial" w:hAnsi="Arial" w:cs="Arial"/>
                <w:sz w:val="16"/>
                <w:szCs w:val="16"/>
              </w:rPr>
            </w:pPr>
          </w:p>
        </w:tc>
      </w:tr>
      <w:tr w:rsidR="009B30D6" w14:paraId="23748453" w14:textId="77777777" w:rsidTr="009B30D6">
        <w:tc>
          <w:tcPr>
            <w:tcW w:w="2485" w:type="dxa"/>
          </w:tcPr>
          <w:p w14:paraId="159982D2" w14:textId="050DB036" w:rsidR="009B30D6" w:rsidRDefault="009B30D6" w:rsidP="009B30D6">
            <w:pPr>
              <w:rPr>
                <w:rFonts w:ascii="Arial" w:hAnsi="Arial" w:cs="Arial"/>
                <w:sz w:val="16"/>
                <w:szCs w:val="16"/>
              </w:rPr>
            </w:pPr>
          </w:p>
        </w:tc>
        <w:tc>
          <w:tcPr>
            <w:tcW w:w="2384" w:type="dxa"/>
          </w:tcPr>
          <w:p w14:paraId="3D3C61DE" w14:textId="77777777" w:rsidR="009B30D6" w:rsidRDefault="009B30D6" w:rsidP="009B30D6">
            <w:pPr>
              <w:rPr>
                <w:rFonts w:ascii="Arial" w:hAnsi="Arial" w:cs="Arial"/>
                <w:sz w:val="16"/>
                <w:szCs w:val="16"/>
              </w:rPr>
            </w:pPr>
          </w:p>
        </w:tc>
        <w:tc>
          <w:tcPr>
            <w:tcW w:w="2375" w:type="dxa"/>
          </w:tcPr>
          <w:p w14:paraId="50836899" w14:textId="77777777" w:rsidR="009B30D6" w:rsidRDefault="009B30D6" w:rsidP="009B30D6">
            <w:pPr>
              <w:rPr>
                <w:rFonts w:ascii="Arial" w:hAnsi="Arial" w:cs="Arial"/>
                <w:sz w:val="16"/>
                <w:szCs w:val="16"/>
              </w:rPr>
            </w:pPr>
            <w:r>
              <w:rPr>
                <w:rFonts w:ascii="Arial" w:hAnsi="Arial" w:cs="Arial"/>
                <w:sz w:val="16"/>
                <w:szCs w:val="16"/>
              </w:rPr>
              <w:t>3</w:t>
            </w:r>
          </w:p>
        </w:tc>
        <w:tc>
          <w:tcPr>
            <w:tcW w:w="2375" w:type="dxa"/>
          </w:tcPr>
          <w:p w14:paraId="5C50A573" w14:textId="77777777" w:rsidR="009B30D6" w:rsidRDefault="009B30D6" w:rsidP="009B30D6">
            <w:pPr>
              <w:rPr>
                <w:rFonts w:ascii="Arial" w:hAnsi="Arial" w:cs="Arial"/>
                <w:sz w:val="16"/>
                <w:szCs w:val="16"/>
              </w:rPr>
            </w:pPr>
            <w:r>
              <w:rPr>
                <w:rFonts w:ascii="Arial" w:hAnsi="Arial" w:cs="Arial"/>
                <w:sz w:val="16"/>
                <w:szCs w:val="16"/>
              </w:rPr>
              <w:t>double</w:t>
            </w:r>
          </w:p>
        </w:tc>
        <w:tc>
          <w:tcPr>
            <w:tcW w:w="2395" w:type="dxa"/>
          </w:tcPr>
          <w:p w14:paraId="1CE80DE3" w14:textId="77777777" w:rsidR="009B30D6" w:rsidRDefault="009B30D6" w:rsidP="009B30D6">
            <w:pPr>
              <w:rPr>
                <w:rFonts w:ascii="Arial" w:hAnsi="Arial" w:cs="Arial"/>
                <w:sz w:val="16"/>
                <w:szCs w:val="16"/>
              </w:rPr>
            </w:pPr>
            <w:r>
              <w:rPr>
                <w:rFonts w:ascii="Arial" w:hAnsi="Arial" w:cs="Arial"/>
                <w:sz w:val="16"/>
                <w:szCs w:val="16"/>
              </w:rPr>
              <w:t>seLimit</w:t>
            </w:r>
          </w:p>
        </w:tc>
        <w:tc>
          <w:tcPr>
            <w:tcW w:w="2376" w:type="dxa"/>
          </w:tcPr>
          <w:p w14:paraId="0D698087" w14:textId="77777777" w:rsidR="009B30D6" w:rsidRDefault="009B30D6" w:rsidP="009B30D6">
            <w:pPr>
              <w:rPr>
                <w:rFonts w:ascii="Arial" w:hAnsi="Arial" w:cs="Arial"/>
                <w:sz w:val="16"/>
                <w:szCs w:val="16"/>
              </w:rPr>
            </w:pPr>
          </w:p>
        </w:tc>
      </w:tr>
      <w:tr w:rsidR="009B30D6" w14:paraId="12ECB9D0" w14:textId="77777777" w:rsidTr="009B30D6">
        <w:tc>
          <w:tcPr>
            <w:tcW w:w="2485" w:type="dxa"/>
          </w:tcPr>
          <w:p w14:paraId="4805305B" w14:textId="792DB133" w:rsidR="009B30D6" w:rsidRDefault="009B30D6" w:rsidP="009B30D6">
            <w:pPr>
              <w:rPr>
                <w:rFonts w:ascii="Arial" w:hAnsi="Arial" w:cs="Arial"/>
                <w:sz w:val="16"/>
                <w:szCs w:val="16"/>
              </w:rPr>
            </w:pPr>
          </w:p>
        </w:tc>
        <w:tc>
          <w:tcPr>
            <w:tcW w:w="2384" w:type="dxa"/>
          </w:tcPr>
          <w:p w14:paraId="0A1CE27C" w14:textId="77777777" w:rsidR="009B30D6" w:rsidRDefault="009B30D6" w:rsidP="009B30D6">
            <w:pPr>
              <w:rPr>
                <w:rFonts w:ascii="Arial" w:hAnsi="Arial" w:cs="Arial"/>
                <w:sz w:val="16"/>
                <w:szCs w:val="16"/>
              </w:rPr>
            </w:pPr>
          </w:p>
        </w:tc>
        <w:tc>
          <w:tcPr>
            <w:tcW w:w="2375" w:type="dxa"/>
          </w:tcPr>
          <w:p w14:paraId="11297735" w14:textId="77777777" w:rsidR="009B30D6" w:rsidRDefault="009B30D6" w:rsidP="009B30D6">
            <w:pPr>
              <w:rPr>
                <w:rFonts w:ascii="Arial" w:hAnsi="Arial" w:cs="Arial"/>
                <w:sz w:val="16"/>
                <w:szCs w:val="16"/>
              </w:rPr>
            </w:pPr>
            <w:r>
              <w:rPr>
                <w:rFonts w:ascii="Arial" w:hAnsi="Arial" w:cs="Arial"/>
                <w:sz w:val="16"/>
                <w:szCs w:val="16"/>
              </w:rPr>
              <w:t>4</w:t>
            </w:r>
          </w:p>
        </w:tc>
        <w:tc>
          <w:tcPr>
            <w:tcW w:w="2375" w:type="dxa"/>
          </w:tcPr>
          <w:p w14:paraId="7ECEDCA7" w14:textId="77777777" w:rsidR="009B30D6" w:rsidRDefault="009B30D6" w:rsidP="009B30D6">
            <w:pPr>
              <w:rPr>
                <w:rFonts w:ascii="Arial" w:hAnsi="Arial" w:cs="Arial"/>
                <w:sz w:val="16"/>
                <w:szCs w:val="16"/>
              </w:rPr>
            </w:pPr>
            <w:r>
              <w:rPr>
                <w:rFonts w:ascii="Arial" w:hAnsi="Arial" w:cs="Arial"/>
                <w:sz w:val="16"/>
                <w:szCs w:val="16"/>
              </w:rPr>
              <w:t>string</w:t>
            </w:r>
          </w:p>
        </w:tc>
        <w:tc>
          <w:tcPr>
            <w:tcW w:w="2395" w:type="dxa"/>
          </w:tcPr>
          <w:p w14:paraId="60F3FFE8" w14:textId="77777777" w:rsidR="009B30D6" w:rsidRDefault="009B30D6" w:rsidP="009B30D6">
            <w:pPr>
              <w:rPr>
                <w:rFonts w:ascii="Arial" w:hAnsi="Arial" w:cs="Arial"/>
                <w:sz w:val="16"/>
                <w:szCs w:val="16"/>
              </w:rPr>
            </w:pPr>
            <w:r>
              <w:rPr>
                <w:rFonts w:ascii="Arial" w:hAnsi="Arial" w:cs="Arial"/>
                <w:sz w:val="16"/>
                <w:szCs w:val="16"/>
              </w:rPr>
              <w:t>strands</w:t>
            </w:r>
          </w:p>
        </w:tc>
        <w:tc>
          <w:tcPr>
            <w:tcW w:w="2376" w:type="dxa"/>
          </w:tcPr>
          <w:p w14:paraId="0BAD5042" w14:textId="77777777" w:rsidR="009B30D6" w:rsidRDefault="009B30D6" w:rsidP="009B30D6">
            <w:pPr>
              <w:rPr>
                <w:rFonts w:ascii="Arial" w:hAnsi="Arial" w:cs="Arial"/>
                <w:sz w:val="16"/>
                <w:szCs w:val="16"/>
              </w:rPr>
            </w:pPr>
            <w:r>
              <w:rPr>
                <w:rFonts w:ascii="Arial" w:hAnsi="Arial" w:cs="Arial"/>
                <w:sz w:val="16"/>
                <w:szCs w:val="16"/>
              </w:rPr>
              <w:t>int</w:t>
            </w:r>
          </w:p>
        </w:tc>
      </w:tr>
      <w:tr w:rsidR="009B30D6" w14:paraId="13073416" w14:textId="77777777" w:rsidTr="009B30D6">
        <w:tc>
          <w:tcPr>
            <w:tcW w:w="2485" w:type="dxa"/>
          </w:tcPr>
          <w:p w14:paraId="1EA11F21" w14:textId="68F3EA76" w:rsidR="009B30D6" w:rsidRDefault="009B30D6" w:rsidP="009B30D6">
            <w:pPr>
              <w:rPr>
                <w:rFonts w:ascii="Arial" w:hAnsi="Arial" w:cs="Arial"/>
                <w:sz w:val="16"/>
                <w:szCs w:val="16"/>
              </w:rPr>
            </w:pPr>
          </w:p>
        </w:tc>
        <w:tc>
          <w:tcPr>
            <w:tcW w:w="2384" w:type="dxa"/>
          </w:tcPr>
          <w:p w14:paraId="2634022B" w14:textId="77777777" w:rsidR="009B30D6" w:rsidRDefault="009B30D6" w:rsidP="009B30D6">
            <w:pPr>
              <w:rPr>
                <w:rFonts w:ascii="Arial" w:hAnsi="Arial" w:cs="Arial"/>
                <w:sz w:val="16"/>
                <w:szCs w:val="16"/>
              </w:rPr>
            </w:pPr>
          </w:p>
        </w:tc>
        <w:tc>
          <w:tcPr>
            <w:tcW w:w="2375" w:type="dxa"/>
          </w:tcPr>
          <w:p w14:paraId="3443E28B" w14:textId="77777777" w:rsidR="009B30D6" w:rsidRDefault="009B30D6" w:rsidP="009B30D6">
            <w:pPr>
              <w:rPr>
                <w:rFonts w:ascii="Arial" w:hAnsi="Arial" w:cs="Arial"/>
                <w:sz w:val="16"/>
                <w:szCs w:val="16"/>
              </w:rPr>
            </w:pPr>
            <w:r>
              <w:rPr>
                <w:rFonts w:ascii="Arial" w:hAnsi="Arial" w:cs="Arial"/>
                <w:sz w:val="16"/>
                <w:szCs w:val="16"/>
              </w:rPr>
              <w:t>5</w:t>
            </w:r>
          </w:p>
        </w:tc>
        <w:tc>
          <w:tcPr>
            <w:tcW w:w="2375" w:type="dxa"/>
          </w:tcPr>
          <w:p w14:paraId="2B56CDCE" w14:textId="77777777" w:rsidR="009B30D6" w:rsidRDefault="009B30D6" w:rsidP="009B30D6">
            <w:pPr>
              <w:rPr>
                <w:rFonts w:ascii="Arial" w:hAnsi="Arial" w:cs="Arial"/>
                <w:sz w:val="16"/>
                <w:szCs w:val="16"/>
              </w:rPr>
            </w:pPr>
            <w:r>
              <w:rPr>
                <w:rFonts w:ascii="Arial" w:hAnsi="Arial" w:cs="Arial"/>
                <w:sz w:val="16"/>
                <w:szCs w:val="16"/>
              </w:rPr>
              <w:t>double</w:t>
            </w:r>
          </w:p>
        </w:tc>
        <w:tc>
          <w:tcPr>
            <w:tcW w:w="2395" w:type="dxa"/>
          </w:tcPr>
          <w:p w14:paraId="3C223379" w14:textId="77777777" w:rsidR="009B30D6" w:rsidRDefault="009B30D6" w:rsidP="009B30D6">
            <w:pPr>
              <w:rPr>
                <w:rFonts w:ascii="Arial" w:hAnsi="Arial" w:cs="Arial"/>
                <w:sz w:val="16"/>
                <w:szCs w:val="16"/>
              </w:rPr>
            </w:pPr>
            <w:r>
              <w:rPr>
                <w:rFonts w:ascii="Arial" w:hAnsi="Arial" w:cs="Arial"/>
                <w:sz w:val="16"/>
                <w:szCs w:val="16"/>
              </w:rPr>
              <w:t>averageA</w:t>
            </w:r>
          </w:p>
        </w:tc>
        <w:tc>
          <w:tcPr>
            <w:tcW w:w="2376" w:type="dxa"/>
          </w:tcPr>
          <w:p w14:paraId="071D886B" w14:textId="77777777" w:rsidR="009B30D6" w:rsidRDefault="009B30D6" w:rsidP="009B30D6">
            <w:pPr>
              <w:rPr>
                <w:rFonts w:ascii="Arial" w:hAnsi="Arial" w:cs="Arial"/>
                <w:sz w:val="16"/>
                <w:szCs w:val="16"/>
              </w:rPr>
            </w:pPr>
          </w:p>
        </w:tc>
      </w:tr>
      <w:tr w:rsidR="009B30D6" w14:paraId="1E1979A3" w14:textId="77777777" w:rsidTr="009B30D6">
        <w:tc>
          <w:tcPr>
            <w:tcW w:w="2485" w:type="dxa"/>
          </w:tcPr>
          <w:p w14:paraId="1665E0D9" w14:textId="7076914C" w:rsidR="009B30D6" w:rsidRDefault="009B30D6" w:rsidP="009B30D6">
            <w:pPr>
              <w:rPr>
                <w:rFonts w:ascii="Arial" w:hAnsi="Arial" w:cs="Arial"/>
                <w:sz w:val="16"/>
                <w:szCs w:val="16"/>
              </w:rPr>
            </w:pPr>
          </w:p>
        </w:tc>
        <w:tc>
          <w:tcPr>
            <w:tcW w:w="2384" w:type="dxa"/>
          </w:tcPr>
          <w:p w14:paraId="5D6FA8CA" w14:textId="77777777" w:rsidR="009B30D6" w:rsidRDefault="009B30D6" w:rsidP="009B30D6">
            <w:pPr>
              <w:rPr>
                <w:rFonts w:ascii="Arial" w:hAnsi="Arial" w:cs="Arial"/>
                <w:sz w:val="16"/>
                <w:szCs w:val="16"/>
              </w:rPr>
            </w:pPr>
          </w:p>
        </w:tc>
        <w:tc>
          <w:tcPr>
            <w:tcW w:w="2375" w:type="dxa"/>
          </w:tcPr>
          <w:p w14:paraId="1FAB43EC" w14:textId="77777777" w:rsidR="009B30D6" w:rsidRDefault="009B30D6" w:rsidP="009B30D6">
            <w:pPr>
              <w:rPr>
                <w:rFonts w:ascii="Arial" w:hAnsi="Arial" w:cs="Arial"/>
                <w:sz w:val="16"/>
                <w:szCs w:val="16"/>
              </w:rPr>
            </w:pPr>
            <w:r>
              <w:rPr>
                <w:rFonts w:ascii="Arial" w:hAnsi="Arial" w:cs="Arial"/>
                <w:sz w:val="16"/>
                <w:szCs w:val="16"/>
              </w:rPr>
              <w:t>6</w:t>
            </w:r>
          </w:p>
        </w:tc>
        <w:tc>
          <w:tcPr>
            <w:tcW w:w="2375" w:type="dxa"/>
          </w:tcPr>
          <w:p w14:paraId="085975DA" w14:textId="77777777" w:rsidR="009B30D6" w:rsidRDefault="009B30D6" w:rsidP="009B30D6">
            <w:pPr>
              <w:rPr>
                <w:rFonts w:ascii="Arial" w:hAnsi="Arial" w:cs="Arial"/>
                <w:sz w:val="16"/>
                <w:szCs w:val="16"/>
              </w:rPr>
            </w:pPr>
            <w:r>
              <w:rPr>
                <w:rFonts w:ascii="Arial" w:hAnsi="Arial" w:cs="Arial"/>
                <w:sz w:val="16"/>
                <w:szCs w:val="16"/>
              </w:rPr>
              <w:t>double</w:t>
            </w:r>
          </w:p>
        </w:tc>
        <w:tc>
          <w:tcPr>
            <w:tcW w:w="2395" w:type="dxa"/>
          </w:tcPr>
          <w:p w14:paraId="6B0AD9C0" w14:textId="77777777" w:rsidR="009B30D6" w:rsidRDefault="009B30D6" w:rsidP="009B30D6">
            <w:pPr>
              <w:rPr>
                <w:rFonts w:ascii="Arial" w:hAnsi="Arial" w:cs="Arial"/>
                <w:sz w:val="16"/>
                <w:szCs w:val="16"/>
              </w:rPr>
            </w:pPr>
            <w:r>
              <w:rPr>
                <w:rFonts w:ascii="Arial" w:hAnsi="Arial" w:cs="Arial"/>
                <w:sz w:val="16"/>
                <w:szCs w:val="16"/>
              </w:rPr>
              <w:t>average</w:t>
            </w:r>
          </w:p>
        </w:tc>
        <w:tc>
          <w:tcPr>
            <w:tcW w:w="2376" w:type="dxa"/>
          </w:tcPr>
          <w:p w14:paraId="1A508560" w14:textId="77777777" w:rsidR="009B30D6" w:rsidRDefault="009B30D6" w:rsidP="009B30D6">
            <w:pPr>
              <w:rPr>
                <w:rFonts w:ascii="Arial" w:hAnsi="Arial" w:cs="Arial"/>
                <w:sz w:val="16"/>
                <w:szCs w:val="16"/>
              </w:rPr>
            </w:pPr>
          </w:p>
        </w:tc>
      </w:tr>
      <w:tr w:rsidR="009B30D6" w14:paraId="4ADB3F1A" w14:textId="77777777" w:rsidTr="00F64558">
        <w:tc>
          <w:tcPr>
            <w:tcW w:w="2485" w:type="dxa"/>
          </w:tcPr>
          <w:p w14:paraId="525C19D0" w14:textId="77777777" w:rsidR="009B30D6" w:rsidRPr="00D751E5" w:rsidRDefault="009B30D6" w:rsidP="009B30D6">
            <w:pPr>
              <w:rPr>
                <w:rFonts w:ascii="Arial" w:hAnsi="Arial" w:cs="Arial"/>
                <w:sz w:val="16"/>
                <w:szCs w:val="16"/>
              </w:rPr>
            </w:pPr>
            <w:r w:rsidRPr="002B2D37">
              <w:rPr>
                <w:rFonts w:ascii="Arial" w:hAnsi="Arial" w:cs="Arial"/>
                <w:sz w:val="16"/>
                <w:szCs w:val="16"/>
              </w:rPr>
              <w:t>SBACCATTheta</w:t>
            </w:r>
          </w:p>
        </w:tc>
        <w:tc>
          <w:tcPr>
            <w:tcW w:w="2384" w:type="dxa"/>
          </w:tcPr>
          <w:p w14:paraId="325711DC" w14:textId="77777777" w:rsidR="009B30D6" w:rsidRPr="00D751E5" w:rsidRDefault="009B30D6" w:rsidP="009B30D6">
            <w:pPr>
              <w:rPr>
                <w:rFonts w:ascii="Arial" w:hAnsi="Arial" w:cs="Arial"/>
                <w:sz w:val="16"/>
                <w:szCs w:val="16"/>
              </w:rPr>
            </w:pPr>
            <w:r>
              <w:rPr>
                <w:rFonts w:ascii="Arial" w:hAnsi="Arial" w:cs="Arial"/>
                <w:sz w:val="16"/>
                <w:szCs w:val="16"/>
              </w:rPr>
              <w:t>ThetaScore</w:t>
            </w:r>
          </w:p>
        </w:tc>
        <w:tc>
          <w:tcPr>
            <w:tcW w:w="2375" w:type="dxa"/>
          </w:tcPr>
          <w:p w14:paraId="515501D5" w14:textId="77777777" w:rsidR="009B30D6" w:rsidRPr="00D751E5" w:rsidRDefault="009B30D6" w:rsidP="009B30D6">
            <w:pPr>
              <w:rPr>
                <w:rFonts w:ascii="Arial" w:hAnsi="Arial" w:cs="Arial"/>
                <w:sz w:val="16"/>
                <w:szCs w:val="16"/>
              </w:rPr>
            </w:pPr>
            <w:r>
              <w:rPr>
                <w:rFonts w:ascii="Arial" w:hAnsi="Arial" w:cs="Arial"/>
                <w:sz w:val="16"/>
                <w:szCs w:val="16"/>
              </w:rPr>
              <w:t>1</w:t>
            </w:r>
          </w:p>
        </w:tc>
        <w:tc>
          <w:tcPr>
            <w:tcW w:w="2375" w:type="dxa"/>
          </w:tcPr>
          <w:p w14:paraId="45342B36" w14:textId="77777777" w:rsidR="009B30D6" w:rsidRPr="00D751E5" w:rsidRDefault="009B30D6" w:rsidP="009B30D6">
            <w:pPr>
              <w:rPr>
                <w:rFonts w:ascii="Arial" w:hAnsi="Arial" w:cs="Arial"/>
                <w:sz w:val="16"/>
                <w:szCs w:val="16"/>
              </w:rPr>
            </w:pPr>
            <w:r>
              <w:rPr>
                <w:rFonts w:ascii="Arial" w:hAnsi="Arial" w:cs="Arial"/>
                <w:sz w:val="16"/>
                <w:szCs w:val="16"/>
              </w:rPr>
              <w:t>double</w:t>
            </w:r>
          </w:p>
        </w:tc>
        <w:tc>
          <w:tcPr>
            <w:tcW w:w="2395" w:type="dxa"/>
          </w:tcPr>
          <w:p w14:paraId="7D6A807E" w14:textId="77777777" w:rsidR="009B30D6" w:rsidRPr="00D751E5" w:rsidRDefault="009B30D6" w:rsidP="009B30D6">
            <w:pPr>
              <w:rPr>
                <w:rFonts w:ascii="Arial" w:hAnsi="Arial" w:cs="Arial"/>
                <w:sz w:val="16"/>
                <w:szCs w:val="16"/>
              </w:rPr>
            </w:pPr>
            <w:r>
              <w:rPr>
                <w:rFonts w:ascii="Arial" w:hAnsi="Arial" w:cs="Arial"/>
                <w:sz w:val="16"/>
                <w:szCs w:val="16"/>
              </w:rPr>
              <w:t>LOT</w:t>
            </w:r>
          </w:p>
        </w:tc>
        <w:tc>
          <w:tcPr>
            <w:tcW w:w="2376" w:type="dxa"/>
          </w:tcPr>
          <w:p w14:paraId="79D065B8" w14:textId="77777777" w:rsidR="009B30D6" w:rsidRPr="00D751E5" w:rsidRDefault="009B30D6" w:rsidP="009B30D6">
            <w:pPr>
              <w:rPr>
                <w:rFonts w:ascii="Arial" w:hAnsi="Arial" w:cs="Arial"/>
                <w:sz w:val="16"/>
                <w:szCs w:val="16"/>
              </w:rPr>
            </w:pPr>
          </w:p>
        </w:tc>
      </w:tr>
      <w:tr w:rsidR="009B30D6" w14:paraId="3AF9817E" w14:textId="77777777" w:rsidTr="00F64558">
        <w:tc>
          <w:tcPr>
            <w:tcW w:w="2485" w:type="dxa"/>
          </w:tcPr>
          <w:p w14:paraId="58109AA4" w14:textId="340CF8D3" w:rsidR="009B30D6" w:rsidRPr="00455168" w:rsidRDefault="009B30D6" w:rsidP="009B30D6">
            <w:pPr>
              <w:rPr>
                <w:rFonts w:ascii="Arial" w:hAnsi="Arial" w:cs="Arial"/>
                <w:sz w:val="16"/>
                <w:szCs w:val="16"/>
              </w:rPr>
            </w:pPr>
          </w:p>
        </w:tc>
        <w:tc>
          <w:tcPr>
            <w:tcW w:w="2384" w:type="dxa"/>
          </w:tcPr>
          <w:p w14:paraId="10096963" w14:textId="77777777" w:rsidR="009B30D6" w:rsidRDefault="009B30D6" w:rsidP="009B30D6">
            <w:pPr>
              <w:rPr>
                <w:rFonts w:ascii="Arial" w:hAnsi="Arial" w:cs="Arial"/>
                <w:sz w:val="16"/>
                <w:szCs w:val="16"/>
              </w:rPr>
            </w:pPr>
          </w:p>
        </w:tc>
        <w:tc>
          <w:tcPr>
            <w:tcW w:w="2375" w:type="dxa"/>
          </w:tcPr>
          <w:p w14:paraId="541CAC57" w14:textId="77777777" w:rsidR="009B30D6" w:rsidRPr="00D751E5" w:rsidRDefault="009B30D6" w:rsidP="009B30D6">
            <w:pPr>
              <w:rPr>
                <w:rFonts w:ascii="Arial" w:hAnsi="Arial" w:cs="Arial"/>
                <w:sz w:val="16"/>
                <w:szCs w:val="16"/>
              </w:rPr>
            </w:pPr>
            <w:r>
              <w:rPr>
                <w:rFonts w:ascii="Arial" w:hAnsi="Arial" w:cs="Arial"/>
                <w:sz w:val="16"/>
                <w:szCs w:val="16"/>
              </w:rPr>
              <w:t>2</w:t>
            </w:r>
          </w:p>
        </w:tc>
        <w:tc>
          <w:tcPr>
            <w:tcW w:w="2375" w:type="dxa"/>
          </w:tcPr>
          <w:p w14:paraId="6B0C7A57" w14:textId="77777777" w:rsidR="009B30D6" w:rsidRPr="00D751E5" w:rsidRDefault="009B30D6" w:rsidP="009B30D6">
            <w:pPr>
              <w:rPr>
                <w:rFonts w:ascii="Arial" w:hAnsi="Arial" w:cs="Arial"/>
                <w:sz w:val="16"/>
                <w:szCs w:val="16"/>
              </w:rPr>
            </w:pPr>
            <w:r>
              <w:rPr>
                <w:rFonts w:ascii="Arial" w:hAnsi="Arial" w:cs="Arial"/>
                <w:sz w:val="16"/>
                <w:szCs w:val="16"/>
              </w:rPr>
              <w:t>double</w:t>
            </w:r>
          </w:p>
        </w:tc>
        <w:tc>
          <w:tcPr>
            <w:tcW w:w="2395" w:type="dxa"/>
          </w:tcPr>
          <w:p w14:paraId="58BE5BA8" w14:textId="77777777" w:rsidR="009B30D6" w:rsidRPr="00D751E5" w:rsidRDefault="009B30D6" w:rsidP="009B30D6">
            <w:pPr>
              <w:rPr>
                <w:rFonts w:ascii="Arial" w:hAnsi="Arial" w:cs="Arial"/>
                <w:sz w:val="16"/>
                <w:szCs w:val="16"/>
              </w:rPr>
            </w:pPr>
            <w:r>
              <w:rPr>
                <w:rFonts w:ascii="Arial" w:hAnsi="Arial" w:cs="Arial"/>
                <w:sz w:val="16"/>
                <w:szCs w:val="16"/>
              </w:rPr>
              <w:t>HOT</w:t>
            </w:r>
          </w:p>
        </w:tc>
        <w:tc>
          <w:tcPr>
            <w:tcW w:w="2376" w:type="dxa"/>
          </w:tcPr>
          <w:p w14:paraId="19CF2635" w14:textId="77777777" w:rsidR="009B30D6" w:rsidRPr="00D751E5" w:rsidRDefault="009B30D6" w:rsidP="009B30D6">
            <w:pPr>
              <w:rPr>
                <w:rFonts w:ascii="Arial" w:hAnsi="Arial" w:cs="Arial"/>
                <w:sz w:val="16"/>
                <w:szCs w:val="16"/>
              </w:rPr>
            </w:pPr>
          </w:p>
        </w:tc>
      </w:tr>
      <w:tr w:rsidR="009B30D6" w14:paraId="3E613D78" w14:textId="77777777" w:rsidTr="00F64558">
        <w:tc>
          <w:tcPr>
            <w:tcW w:w="2485" w:type="dxa"/>
          </w:tcPr>
          <w:p w14:paraId="10E98822" w14:textId="70B27CC8" w:rsidR="009B30D6" w:rsidRPr="00455168" w:rsidRDefault="009B30D6" w:rsidP="009B30D6">
            <w:pPr>
              <w:rPr>
                <w:rFonts w:ascii="Arial" w:hAnsi="Arial" w:cs="Arial"/>
                <w:sz w:val="16"/>
                <w:szCs w:val="16"/>
              </w:rPr>
            </w:pPr>
          </w:p>
        </w:tc>
        <w:tc>
          <w:tcPr>
            <w:tcW w:w="2384" w:type="dxa"/>
          </w:tcPr>
          <w:p w14:paraId="6A182D28" w14:textId="77777777" w:rsidR="009B30D6" w:rsidRDefault="009B30D6" w:rsidP="009B30D6">
            <w:pPr>
              <w:rPr>
                <w:rFonts w:ascii="Arial" w:hAnsi="Arial" w:cs="Arial"/>
                <w:sz w:val="16"/>
                <w:szCs w:val="16"/>
              </w:rPr>
            </w:pPr>
          </w:p>
        </w:tc>
        <w:tc>
          <w:tcPr>
            <w:tcW w:w="2375" w:type="dxa"/>
          </w:tcPr>
          <w:p w14:paraId="3C894933" w14:textId="77777777" w:rsidR="009B30D6" w:rsidRDefault="009B30D6" w:rsidP="009B30D6">
            <w:pPr>
              <w:rPr>
                <w:rFonts w:ascii="Arial" w:hAnsi="Arial" w:cs="Arial"/>
                <w:sz w:val="16"/>
                <w:szCs w:val="16"/>
              </w:rPr>
            </w:pPr>
            <w:r>
              <w:rPr>
                <w:rFonts w:ascii="Arial" w:hAnsi="Arial" w:cs="Arial"/>
                <w:sz w:val="16"/>
                <w:szCs w:val="16"/>
              </w:rPr>
              <w:t>3</w:t>
            </w:r>
          </w:p>
        </w:tc>
        <w:tc>
          <w:tcPr>
            <w:tcW w:w="2375" w:type="dxa"/>
          </w:tcPr>
          <w:p w14:paraId="79C9F20E" w14:textId="77777777" w:rsidR="009B30D6" w:rsidRDefault="009B30D6" w:rsidP="009B30D6">
            <w:pPr>
              <w:rPr>
                <w:rFonts w:ascii="Arial" w:hAnsi="Arial" w:cs="Arial"/>
                <w:sz w:val="16"/>
                <w:szCs w:val="16"/>
              </w:rPr>
            </w:pPr>
            <w:r>
              <w:rPr>
                <w:rFonts w:ascii="Arial" w:hAnsi="Arial" w:cs="Arial"/>
                <w:sz w:val="16"/>
                <w:szCs w:val="16"/>
              </w:rPr>
              <w:t>double</w:t>
            </w:r>
          </w:p>
        </w:tc>
        <w:tc>
          <w:tcPr>
            <w:tcW w:w="2395" w:type="dxa"/>
          </w:tcPr>
          <w:p w14:paraId="5357FCB2" w14:textId="77777777" w:rsidR="009B30D6" w:rsidRDefault="009B30D6" w:rsidP="009B30D6">
            <w:pPr>
              <w:rPr>
                <w:rFonts w:ascii="Arial" w:hAnsi="Arial" w:cs="Arial"/>
                <w:sz w:val="16"/>
                <w:szCs w:val="16"/>
              </w:rPr>
            </w:pPr>
            <w:r>
              <w:rPr>
                <w:rFonts w:ascii="Arial" w:hAnsi="Arial" w:cs="Arial"/>
                <w:sz w:val="16"/>
                <w:szCs w:val="16"/>
              </w:rPr>
              <w:t>seLimit</w:t>
            </w:r>
          </w:p>
        </w:tc>
        <w:tc>
          <w:tcPr>
            <w:tcW w:w="2376" w:type="dxa"/>
          </w:tcPr>
          <w:p w14:paraId="71860B02" w14:textId="77777777" w:rsidR="009B30D6" w:rsidRDefault="009B30D6" w:rsidP="009B30D6">
            <w:pPr>
              <w:rPr>
                <w:rFonts w:ascii="Arial" w:hAnsi="Arial" w:cs="Arial"/>
                <w:sz w:val="16"/>
                <w:szCs w:val="16"/>
              </w:rPr>
            </w:pPr>
          </w:p>
        </w:tc>
      </w:tr>
      <w:tr w:rsidR="009B30D6" w14:paraId="72B4DBF2" w14:textId="77777777" w:rsidTr="00F64558">
        <w:tc>
          <w:tcPr>
            <w:tcW w:w="2485" w:type="dxa"/>
          </w:tcPr>
          <w:p w14:paraId="337FF43E" w14:textId="0A6A0576" w:rsidR="009B30D6" w:rsidRPr="00455168" w:rsidRDefault="009B30D6" w:rsidP="009B30D6">
            <w:pPr>
              <w:rPr>
                <w:rFonts w:ascii="Arial" w:hAnsi="Arial" w:cs="Arial"/>
                <w:sz w:val="16"/>
                <w:szCs w:val="16"/>
              </w:rPr>
            </w:pPr>
          </w:p>
        </w:tc>
        <w:tc>
          <w:tcPr>
            <w:tcW w:w="2384" w:type="dxa"/>
          </w:tcPr>
          <w:p w14:paraId="4EC9CB95" w14:textId="77777777" w:rsidR="009B30D6" w:rsidRDefault="009B30D6" w:rsidP="009B30D6">
            <w:pPr>
              <w:rPr>
                <w:rFonts w:ascii="Arial" w:hAnsi="Arial" w:cs="Arial"/>
                <w:sz w:val="16"/>
                <w:szCs w:val="16"/>
              </w:rPr>
            </w:pPr>
          </w:p>
        </w:tc>
        <w:tc>
          <w:tcPr>
            <w:tcW w:w="2375" w:type="dxa"/>
          </w:tcPr>
          <w:p w14:paraId="2E9403E6" w14:textId="77777777" w:rsidR="009B30D6" w:rsidRDefault="009B30D6" w:rsidP="009B30D6">
            <w:pPr>
              <w:rPr>
                <w:rFonts w:ascii="Arial" w:hAnsi="Arial" w:cs="Arial"/>
                <w:sz w:val="16"/>
                <w:szCs w:val="16"/>
              </w:rPr>
            </w:pPr>
            <w:r>
              <w:rPr>
                <w:rFonts w:ascii="Arial" w:hAnsi="Arial" w:cs="Arial"/>
                <w:sz w:val="16"/>
                <w:szCs w:val="16"/>
              </w:rPr>
              <w:t>4</w:t>
            </w:r>
          </w:p>
        </w:tc>
        <w:tc>
          <w:tcPr>
            <w:tcW w:w="2375" w:type="dxa"/>
          </w:tcPr>
          <w:p w14:paraId="7F665030" w14:textId="77777777" w:rsidR="009B30D6" w:rsidRDefault="009B30D6" w:rsidP="009B30D6">
            <w:pPr>
              <w:rPr>
                <w:rFonts w:ascii="Arial" w:hAnsi="Arial" w:cs="Arial"/>
                <w:sz w:val="16"/>
                <w:szCs w:val="16"/>
              </w:rPr>
            </w:pPr>
            <w:r>
              <w:rPr>
                <w:rFonts w:ascii="Arial" w:hAnsi="Arial" w:cs="Arial"/>
                <w:sz w:val="16"/>
                <w:szCs w:val="16"/>
              </w:rPr>
              <w:t>double</w:t>
            </w:r>
          </w:p>
        </w:tc>
        <w:tc>
          <w:tcPr>
            <w:tcW w:w="2395" w:type="dxa"/>
          </w:tcPr>
          <w:p w14:paraId="131F4623" w14:textId="77777777" w:rsidR="009B30D6" w:rsidRDefault="009B30D6" w:rsidP="009B30D6">
            <w:pPr>
              <w:rPr>
                <w:rFonts w:ascii="Arial" w:hAnsi="Arial" w:cs="Arial"/>
                <w:sz w:val="16"/>
                <w:szCs w:val="16"/>
              </w:rPr>
            </w:pPr>
            <w:r>
              <w:rPr>
                <w:rFonts w:ascii="Arial" w:hAnsi="Arial" w:cs="Arial"/>
                <w:sz w:val="16"/>
                <w:szCs w:val="16"/>
              </w:rPr>
              <w:t>averageA</w:t>
            </w:r>
          </w:p>
        </w:tc>
        <w:tc>
          <w:tcPr>
            <w:tcW w:w="2376" w:type="dxa"/>
          </w:tcPr>
          <w:p w14:paraId="31D27A91" w14:textId="77777777" w:rsidR="009B30D6" w:rsidRDefault="009B30D6" w:rsidP="009B30D6">
            <w:pPr>
              <w:rPr>
                <w:rFonts w:ascii="Arial" w:hAnsi="Arial" w:cs="Arial"/>
                <w:sz w:val="16"/>
                <w:szCs w:val="16"/>
              </w:rPr>
            </w:pPr>
          </w:p>
        </w:tc>
      </w:tr>
      <w:tr w:rsidR="009B30D6" w14:paraId="6CADD6FB" w14:textId="77777777" w:rsidTr="00F64558">
        <w:tc>
          <w:tcPr>
            <w:tcW w:w="2485" w:type="dxa"/>
          </w:tcPr>
          <w:p w14:paraId="1F66D9DD" w14:textId="20603CA3" w:rsidR="009B30D6" w:rsidRPr="00455168" w:rsidRDefault="009B30D6" w:rsidP="009B30D6">
            <w:pPr>
              <w:rPr>
                <w:rFonts w:ascii="Arial" w:hAnsi="Arial" w:cs="Arial"/>
                <w:sz w:val="16"/>
                <w:szCs w:val="16"/>
              </w:rPr>
            </w:pPr>
          </w:p>
        </w:tc>
        <w:tc>
          <w:tcPr>
            <w:tcW w:w="2384" w:type="dxa"/>
          </w:tcPr>
          <w:p w14:paraId="47C0AC01" w14:textId="77777777" w:rsidR="009B30D6" w:rsidRDefault="009B30D6" w:rsidP="009B30D6">
            <w:pPr>
              <w:rPr>
                <w:rFonts w:ascii="Arial" w:hAnsi="Arial" w:cs="Arial"/>
                <w:sz w:val="16"/>
                <w:szCs w:val="16"/>
              </w:rPr>
            </w:pPr>
          </w:p>
        </w:tc>
        <w:tc>
          <w:tcPr>
            <w:tcW w:w="2375" w:type="dxa"/>
          </w:tcPr>
          <w:p w14:paraId="45938F75" w14:textId="77777777" w:rsidR="009B30D6" w:rsidRDefault="009B30D6" w:rsidP="009B30D6">
            <w:pPr>
              <w:rPr>
                <w:rFonts w:ascii="Arial" w:hAnsi="Arial" w:cs="Arial"/>
                <w:sz w:val="16"/>
                <w:szCs w:val="16"/>
              </w:rPr>
            </w:pPr>
            <w:r>
              <w:rPr>
                <w:rFonts w:ascii="Arial" w:hAnsi="Arial" w:cs="Arial"/>
                <w:sz w:val="16"/>
                <w:szCs w:val="16"/>
              </w:rPr>
              <w:t>5</w:t>
            </w:r>
          </w:p>
        </w:tc>
        <w:tc>
          <w:tcPr>
            <w:tcW w:w="2375" w:type="dxa"/>
          </w:tcPr>
          <w:p w14:paraId="48F36753" w14:textId="77777777" w:rsidR="009B30D6" w:rsidRDefault="009B30D6" w:rsidP="009B30D6">
            <w:pPr>
              <w:rPr>
                <w:rFonts w:ascii="Arial" w:hAnsi="Arial" w:cs="Arial"/>
                <w:sz w:val="16"/>
                <w:szCs w:val="16"/>
              </w:rPr>
            </w:pPr>
            <w:r>
              <w:rPr>
                <w:rFonts w:ascii="Arial" w:hAnsi="Arial" w:cs="Arial"/>
                <w:sz w:val="16"/>
                <w:szCs w:val="16"/>
              </w:rPr>
              <w:t>double</w:t>
            </w:r>
          </w:p>
        </w:tc>
        <w:tc>
          <w:tcPr>
            <w:tcW w:w="2395" w:type="dxa"/>
          </w:tcPr>
          <w:p w14:paraId="3CCFC39A" w14:textId="77777777" w:rsidR="009B30D6" w:rsidRDefault="009B30D6" w:rsidP="009B30D6">
            <w:pPr>
              <w:rPr>
                <w:rFonts w:ascii="Arial" w:hAnsi="Arial" w:cs="Arial"/>
                <w:sz w:val="16"/>
                <w:szCs w:val="16"/>
              </w:rPr>
            </w:pPr>
            <w:r>
              <w:rPr>
                <w:rFonts w:ascii="Arial" w:hAnsi="Arial" w:cs="Arial"/>
                <w:sz w:val="16"/>
                <w:szCs w:val="16"/>
              </w:rPr>
              <w:t>average</w:t>
            </w:r>
          </w:p>
        </w:tc>
        <w:tc>
          <w:tcPr>
            <w:tcW w:w="2376" w:type="dxa"/>
          </w:tcPr>
          <w:p w14:paraId="098FCCBB" w14:textId="77777777" w:rsidR="009B30D6" w:rsidRDefault="009B30D6" w:rsidP="009B30D6">
            <w:pPr>
              <w:rPr>
                <w:rFonts w:ascii="Arial" w:hAnsi="Arial" w:cs="Arial"/>
                <w:sz w:val="16"/>
                <w:szCs w:val="16"/>
              </w:rPr>
            </w:pPr>
          </w:p>
        </w:tc>
      </w:tr>
      <w:tr w:rsidR="009B30D6" w14:paraId="5F3D884F" w14:textId="77777777" w:rsidTr="00F64558">
        <w:tc>
          <w:tcPr>
            <w:tcW w:w="2485" w:type="dxa"/>
          </w:tcPr>
          <w:p w14:paraId="641D4C19" w14:textId="77777777" w:rsidR="009B30D6" w:rsidRDefault="009B30D6" w:rsidP="009B30D6">
            <w:pPr>
              <w:rPr>
                <w:rFonts w:ascii="Arial" w:hAnsi="Arial" w:cs="Arial"/>
                <w:sz w:val="16"/>
                <w:szCs w:val="16"/>
              </w:rPr>
            </w:pPr>
            <w:r>
              <w:rPr>
                <w:rFonts w:ascii="Arial" w:hAnsi="Arial" w:cs="Arial"/>
                <w:sz w:val="16"/>
                <w:szCs w:val="16"/>
              </w:rPr>
              <w:t>SBACIABAttemptedness</w:t>
            </w:r>
          </w:p>
        </w:tc>
        <w:tc>
          <w:tcPr>
            <w:tcW w:w="2384" w:type="dxa"/>
          </w:tcPr>
          <w:p w14:paraId="52FD5118" w14:textId="77777777" w:rsidR="009B30D6" w:rsidRDefault="009B30D6" w:rsidP="009B30D6">
            <w:pPr>
              <w:rPr>
                <w:rFonts w:ascii="Arial" w:hAnsi="Arial" w:cs="Arial"/>
                <w:sz w:val="16"/>
                <w:szCs w:val="16"/>
              </w:rPr>
            </w:pPr>
            <w:r>
              <w:rPr>
                <w:rFonts w:ascii="Arial" w:hAnsi="Arial" w:cs="Arial"/>
                <w:sz w:val="16"/>
                <w:szCs w:val="16"/>
              </w:rPr>
              <w:t>Attempted</w:t>
            </w:r>
          </w:p>
        </w:tc>
        <w:tc>
          <w:tcPr>
            <w:tcW w:w="2375" w:type="dxa"/>
          </w:tcPr>
          <w:p w14:paraId="5B1CE2C7" w14:textId="77777777" w:rsidR="009B30D6" w:rsidRDefault="009B30D6" w:rsidP="009B30D6">
            <w:pPr>
              <w:rPr>
                <w:rFonts w:ascii="Arial" w:hAnsi="Arial" w:cs="Arial"/>
                <w:sz w:val="16"/>
                <w:szCs w:val="16"/>
              </w:rPr>
            </w:pPr>
          </w:p>
        </w:tc>
        <w:tc>
          <w:tcPr>
            <w:tcW w:w="2375" w:type="dxa"/>
          </w:tcPr>
          <w:p w14:paraId="7E34DD0E" w14:textId="77777777" w:rsidR="009B30D6" w:rsidRDefault="009B30D6" w:rsidP="009B30D6">
            <w:pPr>
              <w:rPr>
                <w:rFonts w:ascii="Arial" w:hAnsi="Arial" w:cs="Arial"/>
                <w:sz w:val="16"/>
                <w:szCs w:val="16"/>
              </w:rPr>
            </w:pPr>
          </w:p>
        </w:tc>
        <w:tc>
          <w:tcPr>
            <w:tcW w:w="2395" w:type="dxa"/>
          </w:tcPr>
          <w:p w14:paraId="4D117073" w14:textId="77777777" w:rsidR="009B30D6" w:rsidRDefault="009B30D6" w:rsidP="009B30D6">
            <w:pPr>
              <w:rPr>
                <w:rFonts w:ascii="Arial" w:hAnsi="Arial" w:cs="Arial"/>
                <w:sz w:val="16"/>
                <w:szCs w:val="16"/>
              </w:rPr>
            </w:pPr>
          </w:p>
        </w:tc>
        <w:tc>
          <w:tcPr>
            <w:tcW w:w="2376" w:type="dxa"/>
          </w:tcPr>
          <w:p w14:paraId="3113CA1D" w14:textId="77777777" w:rsidR="009B30D6" w:rsidRDefault="009B30D6" w:rsidP="009B30D6">
            <w:pPr>
              <w:rPr>
                <w:rFonts w:ascii="Arial" w:hAnsi="Arial" w:cs="Arial"/>
                <w:sz w:val="16"/>
                <w:szCs w:val="16"/>
              </w:rPr>
            </w:pPr>
          </w:p>
        </w:tc>
      </w:tr>
      <w:tr w:rsidR="009B30D6" w14:paraId="05EB38AA" w14:textId="77777777" w:rsidTr="00F64558">
        <w:tc>
          <w:tcPr>
            <w:tcW w:w="2485" w:type="dxa"/>
          </w:tcPr>
          <w:p w14:paraId="56A32D5E" w14:textId="77777777" w:rsidR="009B30D6" w:rsidRDefault="009B30D6" w:rsidP="009B30D6">
            <w:pPr>
              <w:rPr>
                <w:rFonts w:ascii="Arial" w:hAnsi="Arial" w:cs="Arial"/>
                <w:sz w:val="16"/>
                <w:szCs w:val="16"/>
              </w:rPr>
            </w:pPr>
            <w:r w:rsidRPr="0009435C">
              <w:rPr>
                <w:rFonts w:ascii="Arial" w:hAnsi="Arial" w:cs="Arial"/>
                <w:sz w:val="16"/>
                <w:szCs w:val="16"/>
              </w:rPr>
              <w:t>SBACMultiSegmentTheta</w:t>
            </w:r>
          </w:p>
        </w:tc>
        <w:tc>
          <w:tcPr>
            <w:tcW w:w="2384" w:type="dxa"/>
          </w:tcPr>
          <w:p w14:paraId="4D1053DA" w14:textId="77777777" w:rsidR="009B30D6" w:rsidRDefault="009B30D6" w:rsidP="009B30D6">
            <w:pPr>
              <w:rPr>
                <w:rFonts w:ascii="Arial" w:hAnsi="Arial" w:cs="Arial"/>
                <w:sz w:val="16"/>
                <w:szCs w:val="16"/>
              </w:rPr>
            </w:pPr>
            <w:r>
              <w:rPr>
                <w:rFonts w:ascii="Arial" w:hAnsi="Arial" w:cs="Arial"/>
                <w:sz w:val="16"/>
                <w:szCs w:val="16"/>
              </w:rPr>
              <w:t>ThetaScore</w:t>
            </w:r>
          </w:p>
        </w:tc>
        <w:tc>
          <w:tcPr>
            <w:tcW w:w="2375" w:type="dxa"/>
          </w:tcPr>
          <w:p w14:paraId="066DB0D5" w14:textId="77777777" w:rsidR="009B30D6" w:rsidRDefault="009B30D6" w:rsidP="009B30D6">
            <w:pPr>
              <w:rPr>
                <w:rFonts w:ascii="Arial" w:hAnsi="Arial" w:cs="Arial"/>
                <w:sz w:val="16"/>
                <w:szCs w:val="16"/>
              </w:rPr>
            </w:pPr>
            <w:r>
              <w:rPr>
                <w:rFonts w:ascii="Arial" w:hAnsi="Arial" w:cs="Arial"/>
                <w:sz w:val="16"/>
                <w:szCs w:val="16"/>
              </w:rPr>
              <w:t>1</w:t>
            </w:r>
          </w:p>
        </w:tc>
        <w:tc>
          <w:tcPr>
            <w:tcW w:w="2375" w:type="dxa"/>
          </w:tcPr>
          <w:p w14:paraId="39259EAA" w14:textId="77777777" w:rsidR="009B30D6" w:rsidRDefault="009B30D6" w:rsidP="009B30D6">
            <w:pPr>
              <w:rPr>
                <w:rFonts w:ascii="Arial" w:hAnsi="Arial" w:cs="Arial"/>
                <w:sz w:val="16"/>
                <w:szCs w:val="16"/>
              </w:rPr>
            </w:pPr>
            <w:r>
              <w:rPr>
                <w:rFonts w:ascii="Arial" w:hAnsi="Arial" w:cs="Arial"/>
                <w:sz w:val="16"/>
                <w:szCs w:val="16"/>
              </w:rPr>
              <w:t>double</w:t>
            </w:r>
          </w:p>
        </w:tc>
        <w:tc>
          <w:tcPr>
            <w:tcW w:w="2395" w:type="dxa"/>
          </w:tcPr>
          <w:p w14:paraId="7344BDF1" w14:textId="77777777" w:rsidR="009B30D6" w:rsidRDefault="009B30D6" w:rsidP="009B30D6">
            <w:pPr>
              <w:rPr>
                <w:rFonts w:ascii="Arial" w:hAnsi="Arial" w:cs="Arial"/>
                <w:sz w:val="16"/>
                <w:szCs w:val="16"/>
              </w:rPr>
            </w:pPr>
            <w:r>
              <w:rPr>
                <w:rFonts w:ascii="Arial" w:hAnsi="Arial" w:cs="Arial"/>
                <w:sz w:val="16"/>
                <w:szCs w:val="16"/>
              </w:rPr>
              <w:t>LOT</w:t>
            </w:r>
          </w:p>
        </w:tc>
        <w:tc>
          <w:tcPr>
            <w:tcW w:w="2376" w:type="dxa"/>
          </w:tcPr>
          <w:p w14:paraId="2F37ACC1" w14:textId="77777777" w:rsidR="009B30D6" w:rsidRDefault="009B30D6" w:rsidP="009B30D6">
            <w:pPr>
              <w:rPr>
                <w:rFonts w:ascii="Arial" w:hAnsi="Arial" w:cs="Arial"/>
                <w:sz w:val="16"/>
                <w:szCs w:val="16"/>
              </w:rPr>
            </w:pPr>
          </w:p>
        </w:tc>
      </w:tr>
      <w:tr w:rsidR="009B30D6" w14:paraId="104869B9" w14:textId="77777777" w:rsidTr="00F64558">
        <w:tc>
          <w:tcPr>
            <w:tcW w:w="2485" w:type="dxa"/>
          </w:tcPr>
          <w:p w14:paraId="2BE98F5A" w14:textId="3F3180D7" w:rsidR="009B30D6" w:rsidRDefault="009B30D6" w:rsidP="009B30D6">
            <w:pPr>
              <w:rPr>
                <w:rFonts w:ascii="Arial" w:hAnsi="Arial" w:cs="Arial"/>
                <w:sz w:val="16"/>
                <w:szCs w:val="16"/>
              </w:rPr>
            </w:pPr>
          </w:p>
        </w:tc>
        <w:tc>
          <w:tcPr>
            <w:tcW w:w="2384" w:type="dxa"/>
          </w:tcPr>
          <w:p w14:paraId="3A2D2F03" w14:textId="77777777" w:rsidR="009B30D6" w:rsidRDefault="009B30D6" w:rsidP="009B30D6">
            <w:pPr>
              <w:rPr>
                <w:rFonts w:ascii="Arial" w:hAnsi="Arial" w:cs="Arial"/>
                <w:sz w:val="16"/>
                <w:szCs w:val="16"/>
              </w:rPr>
            </w:pPr>
          </w:p>
        </w:tc>
        <w:tc>
          <w:tcPr>
            <w:tcW w:w="2375" w:type="dxa"/>
          </w:tcPr>
          <w:p w14:paraId="72714C38" w14:textId="77777777" w:rsidR="009B30D6" w:rsidRDefault="009B30D6" w:rsidP="009B30D6">
            <w:pPr>
              <w:rPr>
                <w:rFonts w:ascii="Arial" w:hAnsi="Arial" w:cs="Arial"/>
                <w:sz w:val="16"/>
                <w:szCs w:val="16"/>
              </w:rPr>
            </w:pPr>
            <w:r>
              <w:rPr>
                <w:rFonts w:ascii="Arial" w:hAnsi="Arial" w:cs="Arial"/>
                <w:sz w:val="16"/>
                <w:szCs w:val="16"/>
              </w:rPr>
              <w:t>2</w:t>
            </w:r>
          </w:p>
        </w:tc>
        <w:tc>
          <w:tcPr>
            <w:tcW w:w="2375" w:type="dxa"/>
          </w:tcPr>
          <w:p w14:paraId="7F860124" w14:textId="77777777" w:rsidR="009B30D6" w:rsidRDefault="009B30D6" w:rsidP="009B30D6">
            <w:pPr>
              <w:rPr>
                <w:rFonts w:ascii="Arial" w:hAnsi="Arial" w:cs="Arial"/>
                <w:sz w:val="16"/>
                <w:szCs w:val="16"/>
              </w:rPr>
            </w:pPr>
            <w:r>
              <w:rPr>
                <w:rFonts w:ascii="Arial" w:hAnsi="Arial" w:cs="Arial"/>
                <w:sz w:val="16"/>
                <w:szCs w:val="16"/>
              </w:rPr>
              <w:t>double</w:t>
            </w:r>
          </w:p>
        </w:tc>
        <w:tc>
          <w:tcPr>
            <w:tcW w:w="2395" w:type="dxa"/>
          </w:tcPr>
          <w:p w14:paraId="52E6CB92" w14:textId="77777777" w:rsidR="009B30D6" w:rsidRDefault="009B30D6" w:rsidP="009B30D6">
            <w:pPr>
              <w:rPr>
                <w:rFonts w:ascii="Arial" w:hAnsi="Arial" w:cs="Arial"/>
                <w:sz w:val="16"/>
                <w:szCs w:val="16"/>
              </w:rPr>
            </w:pPr>
            <w:r>
              <w:rPr>
                <w:rFonts w:ascii="Arial" w:hAnsi="Arial" w:cs="Arial"/>
                <w:sz w:val="16"/>
                <w:szCs w:val="16"/>
              </w:rPr>
              <w:t>HOT</w:t>
            </w:r>
          </w:p>
        </w:tc>
        <w:tc>
          <w:tcPr>
            <w:tcW w:w="2376" w:type="dxa"/>
          </w:tcPr>
          <w:p w14:paraId="7B1C85DD" w14:textId="77777777" w:rsidR="009B30D6" w:rsidRDefault="009B30D6" w:rsidP="009B30D6">
            <w:pPr>
              <w:rPr>
                <w:rFonts w:ascii="Arial" w:hAnsi="Arial" w:cs="Arial"/>
                <w:sz w:val="16"/>
                <w:szCs w:val="16"/>
              </w:rPr>
            </w:pPr>
          </w:p>
        </w:tc>
      </w:tr>
      <w:tr w:rsidR="009B30D6" w14:paraId="303E42D6" w14:textId="77777777" w:rsidTr="00F64558">
        <w:tc>
          <w:tcPr>
            <w:tcW w:w="2485" w:type="dxa"/>
          </w:tcPr>
          <w:p w14:paraId="450C8A31" w14:textId="6928940A" w:rsidR="009B30D6" w:rsidRDefault="009B30D6" w:rsidP="009B30D6">
            <w:pPr>
              <w:rPr>
                <w:rFonts w:ascii="Arial" w:hAnsi="Arial" w:cs="Arial"/>
                <w:sz w:val="16"/>
                <w:szCs w:val="16"/>
              </w:rPr>
            </w:pPr>
          </w:p>
        </w:tc>
        <w:tc>
          <w:tcPr>
            <w:tcW w:w="2384" w:type="dxa"/>
          </w:tcPr>
          <w:p w14:paraId="0D1E452F" w14:textId="77777777" w:rsidR="009B30D6" w:rsidRDefault="009B30D6" w:rsidP="009B30D6">
            <w:pPr>
              <w:rPr>
                <w:rFonts w:ascii="Arial" w:hAnsi="Arial" w:cs="Arial"/>
                <w:sz w:val="16"/>
                <w:szCs w:val="16"/>
              </w:rPr>
            </w:pPr>
          </w:p>
        </w:tc>
        <w:tc>
          <w:tcPr>
            <w:tcW w:w="2375" w:type="dxa"/>
          </w:tcPr>
          <w:p w14:paraId="5D50C535" w14:textId="77777777" w:rsidR="009B30D6" w:rsidRDefault="009B30D6" w:rsidP="009B30D6">
            <w:pPr>
              <w:rPr>
                <w:rFonts w:ascii="Arial" w:hAnsi="Arial" w:cs="Arial"/>
                <w:sz w:val="16"/>
                <w:szCs w:val="16"/>
              </w:rPr>
            </w:pPr>
            <w:r>
              <w:rPr>
                <w:rFonts w:ascii="Arial" w:hAnsi="Arial" w:cs="Arial"/>
                <w:sz w:val="16"/>
                <w:szCs w:val="16"/>
              </w:rPr>
              <w:t>3</w:t>
            </w:r>
          </w:p>
        </w:tc>
        <w:tc>
          <w:tcPr>
            <w:tcW w:w="2375" w:type="dxa"/>
          </w:tcPr>
          <w:p w14:paraId="7EAA77BD" w14:textId="77777777" w:rsidR="009B30D6" w:rsidRDefault="009B30D6" w:rsidP="009B30D6">
            <w:pPr>
              <w:rPr>
                <w:rFonts w:ascii="Arial" w:hAnsi="Arial" w:cs="Arial"/>
                <w:sz w:val="16"/>
                <w:szCs w:val="16"/>
              </w:rPr>
            </w:pPr>
            <w:r>
              <w:rPr>
                <w:rFonts w:ascii="Arial" w:hAnsi="Arial" w:cs="Arial"/>
                <w:sz w:val="16"/>
                <w:szCs w:val="16"/>
              </w:rPr>
              <w:t>double</w:t>
            </w:r>
          </w:p>
        </w:tc>
        <w:tc>
          <w:tcPr>
            <w:tcW w:w="2395" w:type="dxa"/>
          </w:tcPr>
          <w:p w14:paraId="6CC086AB" w14:textId="77777777" w:rsidR="009B30D6" w:rsidRDefault="009B30D6" w:rsidP="009B30D6">
            <w:pPr>
              <w:rPr>
                <w:rFonts w:ascii="Arial" w:hAnsi="Arial" w:cs="Arial"/>
                <w:sz w:val="16"/>
                <w:szCs w:val="16"/>
              </w:rPr>
            </w:pPr>
            <w:r>
              <w:rPr>
                <w:rFonts w:ascii="Arial" w:hAnsi="Arial" w:cs="Arial"/>
                <w:sz w:val="16"/>
                <w:szCs w:val="16"/>
              </w:rPr>
              <w:t>seLimit</w:t>
            </w:r>
          </w:p>
        </w:tc>
        <w:tc>
          <w:tcPr>
            <w:tcW w:w="2376" w:type="dxa"/>
          </w:tcPr>
          <w:p w14:paraId="30FB3573" w14:textId="77777777" w:rsidR="009B30D6" w:rsidRDefault="009B30D6" w:rsidP="009B30D6">
            <w:pPr>
              <w:rPr>
                <w:rFonts w:ascii="Arial" w:hAnsi="Arial" w:cs="Arial"/>
                <w:sz w:val="16"/>
                <w:szCs w:val="16"/>
              </w:rPr>
            </w:pPr>
          </w:p>
        </w:tc>
      </w:tr>
      <w:tr w:rsidR="009B30D6" w14:paraId="409DB6AB" w14:textId="77777777" w:rsidTr="00F64558">
        <w:tc>
          <w:tcPr>
            <w:tcW w:w="2485" w:type="dxa"/>
          </w:tcPr>
          <w:p w14:paraId="5F96DF36" w14:textId="54C43EF7" w:rsidR="009B30D6" w:rsidRDefault="009B30D6" w:rsidP="009B30D6">
            <w:pPr>
              <w:rPr>
                <w:rFonts w:ascii="Arial" w:hAnsi="Arial" w:cs="Arial"/>
                <w:sz w:val="16"/>
                <w:szCs w:val="16"/>
              </w:rPr>
            </w:pPr>
          </w:p>
        </w:tc>
        <w:tc>
          <w:tcPr>
            <w:tcW w:w="2384" w:type="dxa"/>
          </w:tcPr>
          <w:p w14:paraId="39FE01CB" w14:textId="77777777" w:rsidR="009B30D6" w:rsidRDefault="009B30D6" w:rsidP="009B30D6">
            <w:pPr>
              <w:rPr>
                <w:rFonts w:ascii="Arial" w:hAnsi="Arial" w:cs="Arial"/>
                <w:sz w:val="16"/>
                <w:szCs w:val="16"/>
              </w:rPr>
            </w:pPr>
          </w:p>
        </w:tc>
        <w:tc>
          <w:tcPr>
            <w:tcW w:w="2375" w:type="dxa"/>
          </w:tcPr>
          <w:p w14:paraId="6097A727" w14:textId="77777777" w:rsidR="009B30D6" w:rsidRDefault="009B30D6" w:rsidP="009B30D6">
            <w:pPr>
              <w:rPr>
                <w:rFonts w:ascii="Arial" w:hAnsi="Arial" w:cs="Arial"/>
                <w:sz w:val="16"/>
                <w:szCs w:val="16"/>
              </w:rPr>
            </w:pPr>
            <w:r>
              <w:rPr>
                <w:rFonts w:ascii="Arial" w:hAnsi="Arial" w:cs="Arial"/>
                <w:sz w:val="16"/>
                <w:szCs w:val="16"/>
              </w:rPr>
              <w:t>4</w:t>
            </w:r>
          </w:p>
        </w:tc>
        <w:tc>
          <w:tcPr>
            <w:tcW w:w="2375" w:type="dxa"/>
          </w:tcPr>
          <w:p w14:paraId="34F47E47" w14:textId="77777777" w:rsidR="009B30D6" w:rsidRDefault="009B30D6" w:rsidP="009B30D6">
            <w:pPr>
              <w:rPr>
                <w:rFonts w:ascii="Arial" w:hAnsi="Arial" w:cs="Arial"/>
                <w:sz w:val="16"/>
                <w:szCs w:val="16"/>
              </w:rPr>
            </w:pPr>
            <w:r>
              <w:rPr>
                <w:rFonts w:ascii="Arial" w:hAnsi="Arial" w:cs="Arial"/>
                <w:sz w:val="16"/>
                <w:szCs w:val="16"/>
              </w:rPr>
              <w:t>int</w:t>
            </w:r>
          </w:p>
        </w:tc>
        <w:tc>
          <w:tcPr>
            <w:tcW w:w="2395" w:type="dxa"/>
          </w:tcPr>
          <w:p w14:paraId="229D2DFB" w14:textId="77777777" w:rsidR="009B30D6" w:rsidRDefault="009B30D6" w:rsidP="009B30D6">
            <w:pPr>
              <w:rPr>
                <w:rFonts w:ascii="Arial" w:hAnsi="Arial" w:cs="Arial"/>
                <w:sz w:val="16"/>
                <w:szCs w:val="16"/>
              </w:rPr>
            </w:pPr>
            <w:r>
              <w:rPr>
                <w:rFonts w:ascii="Arial" w:hAnsi="Arial" w:cs="Arial"/>
                <w:sz w:val="16"/>
                <w:szCs w:val="16"/>
              </w:rPr>
              <w:t>segments</w:t>
            </w:r>
          </w:p>
        </w:tc>
        <w:tc>
          <w:tcPr>
            <w:tcW w:w="2376" w:type="dxa"/>
          </w:tcPr>
          <w:p w14:paraId="02F9B4E7" w14:textId="77777777" w:rsidR="009B30D6" w:rsidRDefault="009B30D6" w:rsidP="009B30D6">
            <w:pPr>
              <w:rPr>
                <w:rFonts w:ascii="Arial" w:hAnsi="Arial" w:cs="Arial"/>
                <w:sz w:val="16"/>
                <w:szCs w:val="16"/>
              </w:rPr>
            </w:pPr>
            <w:r>
              <w:rPr>
                <w:rFonts w:ascii="Arial" w:hAnsi="Arial" w:cs="Arial"/>
                <w:sz w:val="16"/>
                <w:szCs w:val="16"/>
              </w:rPr>
              <w:t>string</w:t>
            </w:r>
          </w:p>
        </w:tc>
      </w:tr>
      <w:tr w:rsidR="009B30D6" w14:paraId="06A7C909" w14:textId="77777777" w:rsidTr="00F64558">
        <w:tc>
          <w:tcPr>
            <w:tcW w:w="2485" w:type="dxa"/>
          </w:tcPr>
          <w:p w14:paraId="7D75932A" w14:textId="77777777" w:rsidR="009B30D6" w:rsidRDefault="009B30D6" w:rsidP="00455168">
            <w:pPr>
              <w:rPr>
                <w:rFonts w:ascii="Arial" w:hAnsi="Arial" w:cs="Arial"/>
                <w:sz w:val="16"/>
                <w:szCs w:val="16"/>
              </w:rPr>
            </w:pPr>
            <w:r>
              <w:rPr>
                <w:rFonts w:ascii="Arial" w:hAnsi="Arial" w:cs="Arial"/>
                <w:sz w:val="16"/>
                <w:szCs w:val="16"/>
              </w:rPr>
              <w:t>SBACNumBlocks</w:t>
            </w:r>
          </w:p>
        </w:tc>
        <w:tc>
          <w:tcPr>
            <w:tcW w:w="2384" w:type="dxa"/>
          </w:tcPr>
          <w:p w14:paraId="229BA952" w14:textId="77777777" w:rsidR="009B30D6" w:rsidRDefault="009B30D6" w:rsidP="00455168">
            <w:pPr>
              <w:rPr>
                <w:rFonts w:ascii="Arial" w:hAnsi="Arial" w:cs="Arial"/>
                <w:sz w:val="16"/>
                <w:szCs w:val="16"/>
              </w:rPr>
            </w:pPr>
            <w:r>
              <w:rPr>
                <w:rFonts w:ascii="Arial" w:hAnsi="Arial" w:cs="Arial"/>
                <w:sz w:val="16"/>
                <w:szCs w:val="16"/>
              </w:rPr>
              <w:t>NumBlocks</w:t>
            </w:r>
          </w:p>
        </w:tc>
        <w:tc>
          <w:tcPr>
            <w:tcW w:w="2375" w:type="dxa"/>
          </w:tcPr>
          <w:p w14:paraId="48BB7A64" w14:textId="77777777" w:rsidR="009B30D6" w:rsidRDefault="009B30D6" w:rsidP="00455168">
            <w:pPr>
              <w:rPr>
                <w:rFonts w:ascii="Arial" w:hAnsi="Arial" w:cs="Arial"/>
                <w:sz w:val="16"/>
                <w:szCs w:val="16"/>
              </w:rPr>
            </w:pPr>
            <w:r>
              <w:rPr>
                <w:rFonts w:ascii="Arial" w:hAnsi="Arial" w:cs="Arial"/>
                <w:sz w:val="16"/>
                <w:szCs w:val="16"/>
              </w:rPr>
              <w:t>1</w:t>
            </w:r>
          </w:p>
        </w:tc>
        <w:tc>
          <w:tcPr>
            <w:tcW w:w="2375" w:type="dxa"/>
          </w:tcPr>
          <w:p w14:paraId="5B5332BB" w14:textId="77777777" w:rsidR="009B30D6" w:rsidRDefault="009B30D6" w:rsidP="00455168">
            <w:pPr>
              <w:rPr>
                <w:rFonts w:ascii="Arial" w:hAnsi="Arial" w:cs="Arial"/>
                <w:sz w:val="16"/>
                <w:szCs w:val="16"/>
              </w:rPr>
            </w:pPr>
            <w:r>
              <w:rPr>
                <w:rFonts w:ascii="Arial" w:hAnsi="Arial" w:cs="Arial"/>
                <w:sz w:val="16"/>
                <w:szCs w:val="16"/>
              </w:rPr>
              <w:t>string</w:t>
            </w:r>
          </w:p>
        </w:tc>
        <w:tc>
          <w:tcPr>
            <w:tcW w:w="2395" w:type="dxa"/>
          </w:tcPr>
          <w:p w14:paraId="21CE190F" w14:textId="77777777" w:rsidR="009B30D6" w:rsidRDefault="009B30D6" w:rsidP="00455168">
            <w:pPr>
              <w:rPr>
                <w:rFonts w:ascii="Arial" w:hAnsi="Arial" w:cs="Arial"/>
                <w:sz w:val="16"/>
                <w:szCs w:val="16"/>
              </w:rPr>
            </w:pPr>
            <w:r>
              <w:rPr>
                <w:rFonts w:ascii="Arial" w:hAnsi="Arial" w:cs="Arial"/>
                <w:sz w:val="16"/>
                <w:szCs w:val="16"/>
              </w:rPr>
              <w:t>blocks</w:t>
            </w:r>
          </w:p>
        </w:tc>
        <w:tc>
          <w:tcPr>
            <w:tcW w:w="2376" w:type="dxa"/>
          </w:tcPr>
          <w:p w14:paraId="7AA42837" w14:textId="77777777" w:rsidR="009B30D6" w:rsidRDefault="009B30D6" w:rsidP="00455168">
            <w:pPr>
              <w:rPr>
                <w:rFonts w:ascii="Arial" w:hAnsi="Arial" w:cs="Arial"/>
                <w:sz w:val="16"/>
                <w:szCs w:val="16"/>
              </w:rPr>
            </w:pPr>
            <w:r>
              <w:rPr>
                <w:rFonts w:ascii="Arial" w:hAnsi="Arial" w:cs="Arial"/>
                <w:sz w:val="16"/>
                <w:szCs w:val="16"/>
              </w:rPr>
              <w:t>int</w:t>
            </w:r>
          </w:p>
        </w:tc>
      </w:tr>
      <w:tr w:rsidR="009B30D6" w14:paraId="6D36D3CA" w14:textId="77777777" w:rsidTr="00F64558">
        <w:tc>
          <w:tcPr>
            <w:tcW w:w="2485" w:type="dxa"/>
          </w:tcPr>
          <w:p w14:paraId="6DD805E7" w14:textId="77777777" w:rsidR="009B30D6" w:rsidRDefault="009B30D6" w:rsidP="00455168">
            <w:pPr>
              <w:rPr>
                <w:rFonts w:ascii="Arial" w:hAnsi="Arial" w:cs="Arial"/>
                <w:sz w:val="16"/>
                <w:szCs w:val="16"/>
              </w:rPr>
            </w:pPr>
            <w:r>
              <w:rPr>
                <w:rFonts w:ascii="Arial" w:hAnsi="Arial" w:cs="Arial"/>
                <w:sz w:val="16"/>
                <w:szCs w:val="16"/>
              </w:rPr>
              <w:t>SBACNumBlocksProficient</w:t>
            </w:r>
          </w:p>
        </w:tc>
        <w:tc>
          <w:tcPr>
            <w:tcW w:w="2384" w:type="dxa"/>
          </w:tcPr>
          <w:p w14:paraId="1367727F" w14:textId="77777777" w:rsidR="009B30D6" w:rsidRDefault="009B30D6" w:rsidP="00455168">
            <w:pPr>
              <w:rPr>
                <w:rFonts w:ascii="Arial" w:hAnsi="Arial" w:cs="Arial"/>
                <w:sz w:val="16"/>
                <w:szCs w:val="16"/>
              </w:rPr>
            </w:pPr>
            <w:r>
              <w:rPr>
                <w:rFonts w:ascii="Arial" w:hAnsi="Arial" w:cs="Arial"/>
                <w:sz w:val="16"/>
                <w:szCs w:val="16"/>
              </w:rPr>
              <w:t>NumBlocks</w:t>
            </w:r>
          </w:p>
        </w:tc>
        <w:tc>
          <w:tcPr>
            <w:tcW w:w="2375" w:type="dxa"/>
          </w:tcPr>
          <w:p w14:paraId="02A0241E" w14:textId="77777777" w:rsidR="009B30D6" w:rsidRDefault="009B30D6" w:rsidP="00455168">
            <w:pPr>
              <w:rPr>
                <w:rFonts w:ascii="Arial" w:hAnsi="Arial" w:cs="Arial"/>
                <w:sz w:val="16"/>
                <w:szCs w:val="16"/>
              </w:rPr>
            </w:pPr>
            <w:r>
              <w:rPr>
                <w:rFonts w:ascii="Arial" w:hAnsi="Arial" w:cs="Arial"/>
                <w:sz w:val="16"/>
                <w:szCs w:val="16"/>
              </w:rPr>
              <w:t>1</w:t>
            </w:r>
          </w:p>
        </w:tc>
        <w:tc>
          <w:tcPr>
            <w:tcW w:w="2375" w:type="dxa"/>
          </w:tcPr>
          <w:p w14:paraId="54964C4B" w14:textId="77777777" w:rsidR="009B30D6" w:rsidRDefault="009B30D6" w:rsidP="00455168">
            <w:pPr>
              <w:rPr>
                <w:rFonts w:ascii="Arial" w:hAnsi="Arial" w:cs="Arial"/>
                <w:sz w:val="16"/>
                <w:szCs w:val="16"/>
              </w:rPr>
            </w:pPr>
            <w:r>
              <w:rPr>
                <w:rFonts w:ascii="Arial" w:hAnsi="Arial" w:cs="Arial"/>
                <w:sz w:val="16"/>
                <w:szCs w:val="16"/>
              </w:rPr>
              <w:t>string</w:t>
            </w:r>
          </w:p>
        </w:tc>
        <w:tc>
          <w:tcPr>
            <w:tcW w:w="2395" w:type="dxa"/>
          </w:tcPr>
          <w:p w14:paraId="24F9B856" w14:textId="77777777" w:rsidR="009B30D6" w:rsidRDefault="009B30D6" w:rsidP="00455168">
            <w:pPr>
              <w:rPr>
                <w:rFonts w:ascii="Arial" w:hAnsi="Arial" w:cs="Arial"/>
                <w:sz w:val="16"/>
                <w:szCs w:val="16"/>
              </w:rPr>
            </w:pPr>
            <w:r>
              <w:rPr>
                <w:rFonts w:ascii="Arial" w:hAnsi="Arial" w:cs="Arial"/>
                <w:sz w:val="16"/>
                <w:szCs w:val="16"/>
              </w:rPr>
              <w:t>blocks</w:t>
            </w:r>
          </w:p>
        </w:tc>
        <w:tc>
          <w:tcPr>
            <w:tcW w:w="2376" w:type="dxa"/>
          </w:tcPr>
          <w:p w14:paraId="1B21729E" w14:textId="77777777" w:rsidR="009B30D6" w:rsidRDefault="009B30D6" w:rsidP="00455168">
            <w:pPr>
              <w:rPr>
                <w:rFonts w:ascii="Arial" w:hAnsi="Arial" w:cs="Arial"/>
                <w:sz w:val="16"/>
                <w:szCs w:val="16"/>
              </w:rPr>
            </w:pPr>
            <w:r>
              <w:rPr>
                <w:rFonts w:ascii="Arial" w:hAnsi="Arial" w:cs="Arial"/>
                <w:sz w:val="16"/>
                <w:szCs w:val="16"/>
              </w:rPr>
              <w:t>int</w:t>
            </w:r>
          </w:p>
        </w:tc>
      </w:tr>
      <w:tr w:rsidR="009B30D6" w14:paraId="3B5A6DE8" w14:textId="77777777" w:rsidTr="00F64558">
        <w:tc>
          <w:tcPr>
            <w:tcW w:w="2485" w:type="dxa"/>
          </w:tcPr>
          <w:p w14:paraId="6B67D5A8" w14:textId="77777777" w:rsidR="009B30D6" w:rsidRDefault="009B30D6" w:rsidP="00455168">
            <w:pPr>
              <w:rPr>
                <w:rFonts w:ascii="Arial" w:hAnsi="Arial" w:cs="Arial"/>
                <w:sz w:val="16"/>
                <w:szCs w:val="16"/>
              </w:rPr>
            </w:pPr>
            <w:r>
              <w:rPr>
                <w:rFonts w:ascii="Arial" w:hAnsi="Arial" w:cs="Arial"/>
                <w:sz w:val="16"/>
                <w:szCs w:val="16"/>
              </w:rPr>
              <w:t>ScaleScore</w:t>
            </w:r>
          </w:p>
        </w:tc>
        <w:tc>
          <w:tcPr>
            <w:tcW w:w="2384" w:type="dxa"/>
          </w:tcPr>
          <w:p w14:paraId="097C6FD1" w14:textId="77777777" w:rsidR="009B30D6" w:rsidRDefault="009B30D6" w:rsidP="00455168">
            <w:pPr>
              <w:rPr>
                <w:rFonts w:ascii="Arial" w:hAnsi="Arial" w:cs="Arial"/>
                <w:sz w:val="16"/>
                <w:szCs w:val="16"/>
              </w:rPr>
            </w:pPr>
            <w:r>
              <w:rPr>
                <w:rFonts w:ascii="Arial" w:hAnsi="Arial" w:cs="Arial"/>
                <w:sz w:val="16"/>
                <w:szCs w:val="16"/>
              </w:rPr>
              <w:t>ScaleScore</w:t>
            </w:r>
          </w:p>
        </w:tc>
        <w:tc>
          <w:tcPr>
            <w:tcW w:w="2375" w:type="dxa"/>
          </w:tcPr>
          <w:p w14:paraId="05DA5A0E" w14:textId="77777777" w:rsidR="009B30D6" w:rsidRDefault="009B30D6" w:rsidP="00455168">
            <w:pPr>
              <w:rPr>
                <w:rFonts w:ascii="Arial" w:hAnsi="Arial" w:cs="Arial"/>
                <w:sz w:val="16"/>
                <w:szCs w:val="16"/>
              </w:rPr>
            </w:pPr>
          </w:p>
        </w:tc>
        <w:tc>
          <w:tcPr>
            <w:tcW w:w="2375" w:type="dxa"/>
          </w:tcPr>
          <w:p w14:paraId="24BD763F" w14:textId="77777777" w:rsidR="009B30D6" w:rsidRDefault="009B30D6" w:rsidP="00455168">
            <w:pPr>
              <w:rPr>
                <w:rFonts w:ascii="Arial" w:hAnsi="Arial" w:cs="Arial"/>
                <w:sz w:val="16"/>
                <w:szCs w:val="16"/>
              </w:rPr>
            </w:pPr>
          </w:p>
        </w:tc>
        <w:tc>
          <w:tcPr>
            <w:tcW w:w="2395" w:type="dxa"/>
          </w:tcPr>
          <w:p w14:paraId="136E1A58" w14:textId="77777777" w:rsidR="009B30D6" w:rsidRDefault="009B30D6" w:rsidP="00455168">
            <w:pPr>
              <w:rPr>
                <w:rFonts w:ascii="Arial" w:hAnsi="Arial" w:cs="Arial"/>
                <w:sz w:val="16"/>
                <w:szCs w:val="16"/>
              </w:rPr>
            </w:pPr>
          </w:p>
        </w:tc>
        <w:tc>
          <w:tcPr>
            <w:tcW w:w="2376" w:type="dxa"/>
          </w:tcPr>
          <w:p w14:paraId="01F55214" w14:textId="77777777" w:rsidR="009B30D6" w:rsidRDefault="009B30D6" w:rsidP="00455168">
            <w:pPr>
              <w:rPr>
                <w:rFonts w:ascii="Arial" w:hAnsi="Arial" w:cs="Arial"/>
                <w:sz w:val="16"/>
                <w:szCs w:val="16"/>
              </w:rPr>
            </w:pPr>
          </w:p>
        </w:tc>
      </w:tr>
      <w:tr w:rsidR="00C45353" w14:paraId="2E323F60" w14:textId="77777777" w:rsidTr="00086368">
        <w:tc>
          <w:tcPr>
            <w:tcW w:w="2485" w:type="dxa"/>
          </w:tcPr>
          <w:p w14:paraId="41CF19DF" w14:textId="77777777" w:rsidR="00C45353" w:rsidRDefault="00C45353" w:rsidP="00086368">
            <w:pPr>
              <w:rPr>
                <w:rFonts w:ascii="Arial" w:hAnsi="Arial" w:cs="Arial"/>
                <w:sz w:val="16"/>
                <w:szCs w:val="16"/>
              </w:rPr>
            </w:pPr>
            <w:r>
              <w:rPr>
                <w:rFonts w:ascii="Arial" w:hAnsi="Arial" w:cs="Arial"/>
                <w:sz w:val="16"/>
                <w:szCs w:val="16"/>
              </w:rPr>
              <w:t>SEBasedPerformanceIndicator</w:t>
            </w:r>
          </w:p>
        </w:tc>
        <w:tc>
          <w:tcPr>
            <w:tcW w:w="2384" w:type="dxa"/>
          </w:tcPr>
          <w:p w14:paraId="412047CB" w14:textId="77777777" w:rsidR="00C45353" w:rsidRPr="00C45353" w:rsidRDefault="00C45353" w:rsidP="00086368">
            <w:pPr>
              <w:rPr>
                <w:rFonts w:ascii="Arial" w:hAnsi="Arial" w:cs="Arial"/>
                <w:sz w:val="16"/>
                <w:szCs w:val="16"/>
              </w:rPr>
            </w:pPr>
            <w:r w:rsidRPr="00C45353">
              <w:rPr>
                <w:rFonts w:ascii="Arial" w:hAnsi="Arial" w:cs="Arial"/>
                <w:sz w:val="16"/>
                <w:szCs w:val="16"/>
              </w:rPr>
              <w:t>PerformanceLevel</w:t>
            </w:r>
          </w:p>
        </w:tc>
        <w:tc>
          <w:tcPr>
            <w:tcW w:w="2375" w:type="dxa"/>
          </w:tcPr>
          <w:p w14:paraId="0E6F110A" w14:textId="77777777" w:rsidR="00C45353" w:rsidRPr="00C45353" w:rsidRDefault="00C45353" w:rsidP="00086368">
            <w:pPr>
              <w:rPr>
                <w:rFonts w:ascii="Arial" w:hAnsi="Arial" w:cs="Arial"/>
                <w:sz w:val="16"/>
                <w:szCs w:val="16"/>
              </w:rPr>
            </w:pPr>
            <w:r w:rsidRPr="00C45353">
              <w:rPr>
                <w:rFonts w:ascii="Arial" w:hAnsi="Arial" w:cs="Arial"/>
                <w:sz w:val="16"/>
                <w:szCs w:val="16"/>
              </w:rPr>
              <w:t>1</w:t>
            </w:r>
          </w:p>
        </w:tc>
        <w:tc>
          <w:tcPr>
            <w:tcW w:w="2375" w:type="dxa"/>
          </w:tcPr>
          <w:p w14:paraId="55ED5B63" w14:textId="77777777" w:rsidR="00C45353" w:rsidRDefault="00C45353" w:rsidP="00086368">
            <w:pPr>
              <w:rPr>
                <w:rFonts w:ascii="Arial" w:hAnsi="Arial" w:cs="Arial"/>
                <w:sz w:val="16"/>
                <w:szCs w:val="16"/>
              </w:rPr>
            </w:pPr>
            <w:r>
              <w:rPr>
                <w:rFonts w:ascii="Arial" w:hAnsi="Arial" w:cs="Arial"/>
                <w:sz w:val="16"/>
                <w:szCs w:val="16"/>
              </w:rPr>
              <w:t>double</w:t>
            </w:r>
          </w:p>
        </w:tc>
        <w:tc>
          <w:tcPr>
            <w:tcW w:w="2395" w:type="dxa"/>
          </w:tcPr>
          <w:p w14:paraId="0DD7CBFF" w14:textId="77777777" w:rsidR="00C45353" w:rsidRDefault="00C45353" w:rsidP="00086368">
            <w:pPr>
              <w:rPr>
                <w:rFonts w:ascii="Arial" w:hAnsi="Arial" w:cs="Arial"/>
                <w:sz w:val="16"/>
                <w:szCs w:val="16"/>
              </w:rPr>
            </w:pPr>
            <w:r>
              <w:rPr>
                <w:rFonts w:ascii="Arial" w:hAnsi="Arial" w:cs="Arial"/>
                <w:sz w:val="16"/>
                <w:szCs w:val="16"/>
              </w:rPr>
              <w:t>seMultiple</w:t>
            </w:r>
          </w:p>
        </w:tc>
        <w:tc>
          <w:tcPr>
            <w:tcW w:w="2376" w:type="dxa"/>
          </w:tcPr>
          <w:p w14:paraId="2AB99FC0" w14:textId="77777777" w:rsidR="00C45353" w:rsidRDefault="00C45353" w:rsidP="00086368">
            <w:pPr>
              <w:rPr>
                <w:rFonts w:ascii="Arial" w:hAnsi="Arial" w:cs="Arial"/>
                <w:sz w:val="16"/>
                <w:szCs w:val="16"/>
              </w:rPr>
            </w:pPr>
          </w:p>
        </w:tc>
      </w:tr>
      <w:tr w:rsidR="009B30D6" w14:paraId="365D887F" w14:textId="77777777" w:rsidTr="00F64558">
        <w:tc>
          <w:tcPr>
            <w:tcW w:w="2485" w:type="dxa"/>
          </w:tcPr>
          <w:p w14:paraId="1737304F" w14:textId="77777777" w:rsidR="009B30D6" w:rsidRDefault="009B30D6" w:rsidP="009B30D6">
            <w:pPr>
              <w:tabs>
                <w:tab w:val="left" w:pos="653"/>
              </w:tabs>
              <w:rPr>
                <w:rFonts w:ascii="Arial" w:hAnsi="Arial" w:cs="Arial"/>
                <w:sz w:val="16"/>
                <w:szCs w:val="16"/>
              </w:rPr>
            </w:pPr>
            <w:r>
              <w:rPr>
                <w:rFonts w:ascii="Arial" w:hAnsi="Arial" w:cs="Arial"/>
                <w:sz w:val="16"/>
                <w:szCs w:val="16"/>
              </w:rPr>
              <w:t>SEBasedPerformanceIndicator</w:t>
            </w:r>
          </w:p>
        </w:tc>
        <w:tc>
          <w:tcPr>
            <w:tcW w:w="2384" w:type="dxa"/>
          </w:tcPr>
          <w:p w14:paraId="3B44F4B5" w14:textId="77777777" w:rsidR="009B30D6" w:rsidRPr="00C45353" w:rsidRDefault="009B30D6" w:rsidP="00455168">
            <w:pPr>
              <w:rPr>
                <w:rFonts w:ascii="Arial" w:hAnsi="Arial" w:cs="Arial"/>
                <w:sz w:val="16"/>
                <w:szCs w:val="16"/>
              </w:rPr>
            </w:pPr>
          </w:p>
        </w:tc>
        <w:tc>
          <w:tcPr>
            <w:tcW w:w="2375" w:type="dxa"/>
          </w:tcPr>
          <w:p w14:paraId="5F6C8B75" w14:textId="634C04F3" w:rsidR="009B30D6" w:rsidRPr="00C45353" w:rsidRDefault="00C45353" w:rsidP="00455168">
            <w:pPr>
              <w:rPr>
                <w:rFonts w:ascii="Arial" w:hAnsi="Arial" w:cs="Arial"/>
                <w:sz w:val="16"/>
                <w:szCs w:val="16"/>
              </w:rPr>
            </w:pPr>
            <w:r w:rsidRPr="00C45353">
              <w:rPr>
                <w:rFonts w:ascii="Arial" w:hAnsi="Arial" w:cs="Arial"/>
                <w:sz w:val="16"/>
                <w:szCs w:val="16"/>
              </w:rPr>
              <w:t>2</w:t>
            </w:r>
          </w:p>
        </w:tc>
        <w:tc>
          <w:tcPr>
            <w:tcW w:w="2375" w:type="dxa"/>
          </w:tcPr>
          <w:p w14:paraId="622F0130" w14:textId="3D952126" w:rsidR="009B30D6" w:rsidRDefault="009B30D6" w:rsidP="00455168">
            <w:pPr>
              <w:rPr>
                <w:rFonts w:ascii="Arial" w:hAnsi="Arial" w:cs="Arial"/>
                <w:sz w:val="16"/>
                <w:szCs w:val="16"/>
              </w:rPr>
            </w:pPr>
            <w:r>
              <w:rPr>
                <w:rFonts w:ascii="Arial" w:hAnsi="Arial" w:cs="Arial"/>
                <w:sz w:val="16"/>
                <w:szCs w:val="16"/>
              </w:rPr>
              <w:t>in</w:t>
            </w:r>
            <w:r w:rsidR="00C45353">
              <w:rPr>
                <w:rFonts w:ascii="Arial" w:hAnsi="Arial" w:cs="Arial"/>
                <w:sz w:val="16"/>
                <w:szCs w:val="16"/>
              </w:rPr>
              <w:t>t</w:t>
            </w:r>
          </w:p>
        </w:tc>
        <w:tc>
          <w:tcPr>
            <w:tcW w:w="2395" w:type="dxa"/>
          </w:tcPr>
          <w:p w14:paraId="404D67AD" w14:textId="77777777" w:rsidR="009B30D6" w:rsidRDefault="009B30D6" w:rsidP="00455168">
            <w:pPr>
              <w:rPr>
                <w:rFonts w:ascii="Arial" w:hAnsi="Arial" w:cs="Arial"/>
                <w:sz w:val="16"/>
                <w:szCs w:val="16"/>
              </w:rPr>
            </w:pPr>
            <w:r>
              <w:rPr>
                <w:rFonts w:ascii="Arial" w:hAnsi="Arial" w:cs="Arial"/>
                <w:sz w:val="16"/>
                <w:szCs w:val="16"/>
              </w:rPr>
              <w:t>proficientPerformanceLevel</w:t>
            </w:r>
          </w:p>
        </w:tc>
        <w:tc>
          <w:tcPr>
            <w:tcW w:w="2376" w:type="dxa"/>
          </w:tcPr>
          <w:p w14:paraId="748F3E7F" w14:textId="77777777" w:rsidR="009B30D6" w:rsidRDefault="009B30D6" w:rsidP="00455168">
            <w:pPr>
              <w:rPr>
                <w:rFonts w:ascii="Arial" w:hAnsi="Arial" w:cs="Arial"/>
                <w:sz w:val="16"/>
                <w:szCs w:val="16"/>
              </w:rPr>
            </w:pPr>
          </w:p>
        </w:tc>
      </w:tr>
      <w:tr w:rsidR="009B30D6" w14:paraId="7A07E983" w14:textId="77777777" w:rsidTr="00F64558">
        <w:tc>
          <w:tcPr>
            <w:tcW w:w="2485" w:type="dxa"/>
          </w:tcPr>
          <w:p w14:paraId="72FB59D4" w14:textId="77777777" w:rsidR="009B30D6" w:rsidRDefault="009B30D6" w:rsidP="00F64558">
            <w:pPr>
              <w:rPr>
                <w:rFonts w:ascii="Arial" w:hAnsi="Arial" w:cs="Arial"/>
                <w:sz w:val="16"/>
                <w:szCs w:val="16"/>
              </w:rPr>
            </w:pPr>
            <w:r>
              <w:rPr>
                <w:rFonts w:ascii="Arial" w:hAnsi="Arial" w:cs="Arial"/>
                <w:sz w:val="16"/>
                <w:szCs w:val="16"/>
              </w:rPr>
              <w:t>SEBasedPLWithRounding</w:t>
            </w:r>
          </w:p>
        </w:tc>
        <w:tc>
          <w:tcPr>
            <w:tcW w:w="2384" w:type="dxa"/>
          </w:tcPr>
          <w:p w14:paraId="2FB215E0" w14:textId="77777777" w:rsidR="009B30D6" w:rsidRDefault="009B30D6" w:rsidP="00F64558">
            <w:pPr>
              <w:rPr>
                <w:rFonts w:ascii="Arial" w:hAnsi="Arial" w:cs="Arial"/>
                <w:sz w:val="16"/>
                <w:szCs w:val="16"/>
              </w:rPr>
            </w:pPr>
            <w:r>
              <w:rPr>
                <w:rFonts w:ascii="Arial" w:hAnsi="Arial" w:cs="Arial"/>
                <w:sz w:val="16"/>
                <w:szCs w:val="16"/>
              </w:rPr>
              <w:t>PerformanceLevel</w:t>
            </w:r>
          </w:p>
        </w:tc>
        <w:tc>
          <w:tcPr>
            <w:tcW w:w="2375" w:type="dxa"/>
          </w:tcPr>
          <w:p w14:paraId="5DFDEF97" w14:textId="77777777" w:rsidR="009B30D6" w:rsidRDefault="009B30D6" w:rsidP="00F64558">
            <w:pPr>
              <w:rPr>
                <w:rFonts w:ascii="Arial" w:hAnsi="Arial" w:cs="Arial"/>
                <w:sz w:val="16"/>
                <w:szCs w:val="16"/>
              </w:rPr>
            </w:pPr>
            <w:r>
              <w:rPr>
                <w:rFonts w:ascii="Arial" w:hAnsi="Arial" w:cs="Arial"/>
                <w:sz w:val="16"/>
                <w:szCs w:val="16"/>
              </w:rPr>
              <w:t>1</w:t>
            </w:r>
          </w:p>
        </w:tc>
        <w:tc>
          <w:tcPr>
            <w:tcW w:w="2375" w:type="dxa"/>
          </w:tcPr>
          <w:p w14:paraId="71DD5D0D" w14:textId="77777777" w:rsidR="009B30D6" w:rsidRDefault="009B30D6" w:rsidP="00F64558">
            <w:pPr>
              <w:rPr>
                <w:rFonts w:ascii="Arial" w:hAnsi="Arial" w:cs="Arial"/>
                <w:sz w:val="16"/>
                <w:szCs w:val="16"/>
              </w:rPr>
            </w:pPr>
            <w:r>
              <w:rPr>
                <w:rFonts w:ascii="Arial" w:hAnsi="Arial" w:cs="Arial"/>
                <w:sz w:val="16"/>
                <w:szCs w:val="16"/>
              </w:rPr>
              <w:t>double</w:t>
            </w:r>
          </w:p>
        </w:tc>
        <w:tc>
          <w:tcPr>
            <w:tcW w:w="2395" w:type="dxa"/>
          </w:tcPr>
          <w:p w14:paraId="5447BCD3" w14:textId="77777777" w:rsidR="009B30D6" w:rsidRDefault="009B30D6" w:rsidP="00F64558">
            <w:pPr>
              <w:rPr>
                <w:rFonts w:ascii="Arial" w:hAnsi="Arial" w:cs="Arial"/>
                <w:sz w:val="16"/>
                <w:szCs w:val="16"/>
              </w:rPr>
            </w:pPr>
            <w:r>
              <w:rPr>
                <w:rFonts w:ascii="Arial" w:hAnsi="Arial" w:cs="Arial"/>
                <w:sz w:val="16"/>
                <w:szCs w:val="16"/>
              </w:rPr>
              <w:t>seMultiple</w:t>
            </w:r>
          </w:p>
        </w:tc>
        <w:tc>
          <w:tcPr>
            <w:tcW w:w="2376" w:type="dxa"/>
          </w:tcPr>
          <w:p w14:paraId="5F23C34A" w14:textId="77777777" w:rsidR="009B30D6" w:rsidRDefault="009B30D6" w:rsidP="00F64558">
            <w:pPr>
              <w:rPr>
                <w:rFonts w:ascii="Arial" w:hAnsi="Arial" w:cs="Arial"/>
                <w:sz w:val="16"/>
                <w:szCs w:val="16"/>
              </w:rPr>
            </w:pPr>
          </w:p>
        </w:tc>
      </w:tr>
      <w:tr w:rsidR="009B30D6" w14:paraId="45B98DCF" w14:textId="77777777" w:rsidTr="00F64558">
        <w:tc>
          <w:tcPr>
            <w:tcW w:w="2485" w:type="dxa"/>
          </w:tcPr>
          <w:p w14:paraId="1C963B8E" w14:textId="3D8557EE" w:rsidR="009B30D6" w:rsidRDefault="009B30D6" w:rsidP="009B30D6">
            <w:pPr>
              <w:rPr>
                <w:rFonts w:ascii="Arial" w:hAnsi="Arial" w:cs="Arial"/>
                <w:sz w:val="16"/>
                <w:szCs w:val="16"/>
              </w:rPr>
            </w:pPr>
          </w:p>
        </w:tc>
        <w:tc>
          <w:tcPr>
            <w:tcW w:w="2384" w:type="dxa"/>
          </w:tcPr>
          <w:p w14:paraId="4A777EE4" w14:textId="77777777" w:rsidR="009B30D6" w:rsidRDefault="009B30D6" w:rsidP="009B30D6">
            <w:pPr>
              <w:rPr>
                <w:rFonts w:ascii="Arial" w:hAnsi="Arial" w:cs="Arial"/>
                <w:sz w:val="16"/>
                <w:szCs w:val="16"/>
              </w:rPr>
            </w:pPr>
          </w:p>
        </w:tc>
        <w:tc>
          <w:tcPr>
            <w:tcW w:w="2375" w:type="dxa"/>
          </w:tcPr>
          <w:p w14:paraId="654BD588" w14:textId="77777777" w:rsidR="009B30D6" w:rsidRDefault="009B30D6" w:rsidP="009B30D6">
            <w:pPr>
              <w:rPr>
                <w:rFonts w:ascii="Arial" w:hAnsi="Arial" w:cs="Arial"/>
                <w:sz w:val="16"/>
                <w:szCs w:val="16"/>
              </w:rPr>
            </w:pPr>
            <w:r>
              <w:rPr>
                <w:rFonts w:ascii="Arial" w:hAnsi="Arial" w:cs="Arial"/>
                <w:sz w:val="16"/>
                <w:szCs w:val="16"/>
              </w:rPr>
              <w:t>2</w:t>
            </w:r>
          </w:p>
        </w:tc>
        <w:tc>
          <w:tcPr>
            <w:tcW w:w="2375" w:type="dxa"/>
          </w:tcPr>
          <w:p w14:paraId="294BA10B" w14:textId="77777777" w:rsidR="009B30D6" w:rsidRDefault="009B30D6" w:rsidP="009B30D6">
            <w:pPr>
              <w:rPr>
                <w:rFonts w:ascii="Arial" w:hAnsi="Arial" w:cs="Arial"/>
                <w:sz w:val="16"/>
                <w:szCs w:val="16"/>
              </w:rPr>
            </w:pPr>
            <w:r>
              <w:rPr>
                <w:rFonts w:ascii="Arial" w:hAnsi="Arial" w:cs="Arial"/>
                <w:sz w:val="16"/>
                <w:szCs w:val="16"/>
              </w:rPr>
              <w:t>int</w:t>
            </w:r>
          </w:p>
        </w:tc>
        <w:tc>
          <w:tcPr>
            <w:tcW w:w="2395" w:type="dxa"/>
          </w:tcPr>
          <w:p w14:paraId="556DE648" w14:textId="77777777" w:rsidR="009B30D6" w:rsidRDefault="009B30D6" w:rsidP="009B30D6">
            <w:pPr>
              <w:rPr>
                <w:rFonts w:ascii="Arial" w:hAnsi="Arial" w:cs="Arial"/>
                <w:sz w:val="16"/>
                <w:szCs w:val="16"/>
              </w:rPr>
            </w:pPr>
            <w:r>
              <w:rPr>
                <w:rFonts w:ascii="Arial" w:hAnsi="Arial" w:cs="Arial"/>
                <w:sz w:val="16"/>
                <w:szCs w:val="16"/>
              </w:rPr>
              <w:t>proficientPerformanceLevel</w:t>
            </w:r>
          </w:p>
        </w:tc>
        <w:tc>
          <w:tcPr>
            <w:tcW w:w="2376" w:type="dxa"/>
          </w:tcPr>
          <w:p w14:paraId="74283657" w14:textId="77777777" w:rsidR="009B30D6" w:rsidRDefault="009B30D6" w:rsidP="009B30D6">
            <w:pPr>
              <w:rPr>
                <w:rFonts w:ascii="Arial" w:hAnsi="Arial" w:cs="Arial"/>
                <w:sz w:val="16"/>
                <w:szCs w:val="16"/>
              </w:rPr>
            </w:pPr>
          </w:p>
        </w:tc>
      </w:tr>
      <w:tr w:rsidR="009B30D6" w14:paraId="3A761CCF" w14:textId="77777777" w:rsidTr="00F64558">
        <w:tc>
          <w:tcPr>
            <w:tcW w:w="2485" w:type="dxa"/>
          </w:tcPr>
          <w:p w14:paraId="7A820EBE" w14:textId="3F8B273E" w:rsidR="009B30D6" w:rsidRDefault="009B30D6" w:rsidP="009B30D6">
            <w:pPr>
              <w:rPr>
                <w:rFonts w:ascii="Arial" w:hAnsi="Arial" w:cs="Arial"/>
                <w:sz w:val="16"/>
                <w:szCs w:val="16"/>
              </w:rPr>
            </w:pPr>
          </w:p>
        </w:tc>
        <w:tc>
          <w:tcPr>
            <w:tcW w:w="2384" w:type="dxa"/>
          </w:tcPr>
          <w:p w14:paraId="6A7C9957" w14:textId="77777777" w:rsidR="009B30D6" w:rsidRDefault="009B30D6" w:rsidP="009B30D6">
            <w:pPr>
              <w:rPr>
                <w:rFonts w:ascii="Arial" w:hAnsi="Arial" w:cs="Arial"/>
                <w:sz w:val="16"/>
                <w:szCs w:val="16"/>
              </w:rPr>
            </w:pPr>
          </w:p>
        </w:tc>
        <w:tc>
          <w:tcPr>
            <w:tcW w:w="2375" w:type="dxa"/>
          </w:tcPr>
          <w:p w14:paraId="4913846F" w14:textId="77777777" w:rsidR="009B30D6" w:rsidRDefault="009B30D6" w:rsidP="009B30D6">
            <w:pPr>
              <w:rPr>
                <w:rFonts w:ascii="Arial" w:hAnsi="Arial" w:cs="Arial"/>
                <w:sz w:val="16"/>
                <w:szCs w:val="16"/>
              </w:rPr>
            </w:pPr>
            <w:r>
              <w:rPr>
                <w:rFonts w:ascii="Arial" w:hAnsi="Arial" w:cs="Arial"/>
                <w:sz w:val="16"/>
                <w:szCs w:val="16"/>
              </w:rPr>
              <w:t>3</w:t>
            </w:r>
          </w:p>
        </w:tc>
        <w:tc>
          <w:tcPr>
            <w:tcW w:w="2375" w:type="dxa"/>
          </w:tcPr>
          <w:p w14:paraId="0CCC6A66" w14:textId="77777777" w:rsidR="009B30D6" w:rsidRDefault="009B30D6" w:rsidP="009B30D6">
            <w:pPr>
              <w:rPr>
                <w:rFonts w:ascii="Arial" w:hAnsi="Arial" w:cs="Arial"/>
                <w:sz w:val="16"/>
                <w:szCs w:val="16"/>
              </w:rPr>
            </w:pPr>
            <w:r>
              <w:rPr>
                <w:rFonts w:ascii="Arial" w:hAnsi="Arial" w:cs="Arial"/>
                <w:sz w:val="16"/>
                <w:szCs w:val="16"/>
              </w:rPr>
              <w:t>double</w:t>
            </w:r>
          </w:p>
        </w:tc>
        <w:tc>
          <w:tcPr>
            <w:tcW w:w="2395" w:type="dxa"/>
          </w:tcPr>
          <w:p w14:paraId="191A76E4" w14:textId="77777777" w:rsidR="009B30D6" w:rsidRDefault="009B30D6" w:rsidP="009B30D6">
            <w:pPr>
              <w:rPr>
                <w:rFonts w:ascii="Arial" w:hAnsi="Arial" w:cs="Arial"/>
                <w:sz w:val="16"/>
                <w:szCs w:val="16"/>
              </w:rPr>
            </w:pPr>
            <w:r>
              <w:rPr>
                <w:rFonts w:ascii="Arial" w:hAnsi="Arial" w:cs="Arial"/>
                <w:sz w:val="16"/>
                <w:szCs w:val="16"/>
              </w:rPr>
              <w:t>LOT</w:t>
            </w:r>
          </w:p>
        </w:tc>
        <w:tc>
          <w:tcPr>
            <w:tcW w:w="2376" w:type="dxa"/>
          </w:tcPr>
          <w:p w14:paraId="274FC645" w14:textId="77777777" w:rsidR="009B30D6" w:rsidRDefault="009B30D6" w:rsidP="009B30D6">
            <w:pPr>
              <w:rPr>
                <w:rFonts w:ascii="Arial" w:hAnsi="Arial" w:cs="Arial"/>
                <w:sz w:val="16"/>
                <w:szCs w:val="16"/>
              </w:rPr>
            </w:pPr>
          </w:p>
        </w:tc>
      </w:tr>
      <w:tr w:rsidR="009B30D6" w14:paraId="7F736496" w14:textId="77777777" w:rsidTr="00F64558">
        <w:tc>
          <w:tcPr>
            <w:tcW w:w="2485" w:type="dxa"/>
          </w:tcPr>
          <w:p w14:paraId="603BFF93" w14:textId="586D50EF" w:rsidR="009B30D6" w:rsidRDefault="009B30D6" w:rsidP="009B30D6">
            <w:pPr>
              <w:rPr>
                <w:rFonts w:ascii="Arial" w:hAnsi="Arial" w:cs="Arial"/>
                <w:sz w:val="16"/>
                <w:szCs w:val="16"/>
              </w:rPr>
            </w:pPr>
          </w:p>
        </w:tc>
        <w:tc>
          <w:tcPr>
            <w:tcW w:w="2384" w:type="dxa"/>
          </w:tcPr>
          <w:p w14:paraId="78C88417" w14:textId="77777777" w:rsidR="009B30D6" w:rsidRDefault="009B30D6" w:rsidP="009B30D6">
            <w:pPr>
              <w:rPr>
                <w:rFonts w:ascii="Arial" w:hAnsi="Arial" w:cs="Arial"/>
                <w:sz w:val="16"/>
                <w:szCs w:val="16"/>
              </w:rPr>
            </w:pPr>
          </w:p>
        </w:tc>
        <w:tc>
          <w:tcPr>
            <w:tcW w:w="2375" w:type="dxa"/>
          </w:tcPr>
          <w:p w14:paraId="3F805074" w14:textId="77777777" w:rsidR="009B30D6" w:rsidRDefault="009B30D6" w:rsidP="009B30D6">
            <w:pPr>
              <w:rPr>
                <w:rFonts w:ascii="Arial" w:hAnsi="Arial" w:cs="Arial"/>
                <w:sz w:val="16"/>
                <w:szCs w:val="16"/>
              </w:rPr>
            </w:pPr>
            <w:r>
              <w:rPr>
                <w:rFonts w:ascii="Arial" w:hAnsi="Arial" w:cs="Arial"/>
                <w:sz w:val="16"/>
                <w:szCs w:val="16"/>
              </w:rPr>
              <w:t>4</w:t>
            </w:r>
          </w:p>
        </w:tc>
        <w:tc>
          <w:tcPr>
            <w:tcW w:w="2375" w:type="dxa"/>
          </w:tcPr>
          <w:p w14:paraId="389B53C6" w14:textId="77777777" w:rsidR="009B30D6" w:rsidRDefault="009B30D6" w:rsidP="009B30D6">
            <w:pPr>
              <w:rPr>
                <w:rFonts w:ascii="Arial" w:hAnsi="Arial" w:cs="Arial"/>
                <w:sz w:val="16"/>
                <w:szCs w:val="16"/>
              </w:rPr>
            </w:pPr>
            <w:r>
              <w:rPr>
                <w:rFonts w:ascii="Arial" w:hAnsi="Arial" w:cs="Arial"/>
                <w:sz w:val="16"/>
                <w:szCs w:val="16"/>
              </w:rPr>
              <w:t>double</w:t>
            </w:r>
          </w:p>
        </w:tc>
        <w:tc>
          <w:tcPr>
            <w:tcW w:w="2395" w:type="dxa"/>
          </w:tcPr>
          <w:p w14:paraId="39E9A068" w14:textId="77777777" w:rsidR="009B30D6" w:rsidRDefault="009B30D6" w:rsidP="009B30D6">
            <w:pPr>
              <w:rPr>
                <w:rFonts w:ascii="Arial" w:hAnsi="Arial" w:cs="Arial"/>
                <w:sz w:val="16"/>
                <w:szCs w:val="16"/>
              </w:rPr>
            </w:pPr>
            <w:r>
              <w:rPr>
                <w:rFonts w:ascii="Arial" w:hAnsi="Arial" w:cs="Arial"/>
                <w:sz w:val="16"/>
                <w:szCs w:val="16"/>
              </w:rPr>
              <w:t>HOT</w:t>
            </w:r>
          </w:p>
        </w:tc>
        <w:tc>
          <w:tcPr>
            <w:tcW w:w="2376" w:type="dxa"/>
          </w:tcPr>
          <w:p w14:paraId="52BB8894" w14:textId="77777777" w:rsidR="009B30D6" w:rsidRDefault="009B30D6" w:rsidP="009B30D6">
            <w:pPr>
              <w:rPr>
                <w:rFonts w:ascii="Arial" w:hAnsi="Arial" w:cs="Arial"/>
                <w:sz w:val="16"/>
                <w:szCs w:val="16"/>
              </w:rPr>
            </w:pPr>
          </w:p>
        </w:tc>
      </w:tr>
      <w:tr w:rsidR="009B30D6" w14:paraId="3CBF2155" w14:textId="77777777" w:rsidTr="00F64558">
        <w:tc>
          <w:tcPr>
            <w:tcW w:w="2485" w:type="dxa"/>
          </w:tcPr>
          <w:p w14:paraId="08E6D1FF" w14:textId="77777777" w:rsidR="009B30D6" w:rsidRDefault="009B30D6" w:rsidP="00455168">
            <w:pPr>
              <w:rPr>
                <w:rFonts w:ascii="Arial" w:hAnsi="Arial" w:cs="Arial"/>
                <w:sz w:val="16"/>
                <w:szCs w:val="16"/>
              </w:rPr>
            </w:pPr>
            <w:r>
              <w:rPr>
                <w:rFonts w:ascii="Arial" w:hAnsi="Arial" w:cs="Arial"/>
                <w:sz w:val="16"/>
                <w:szCs w:val="16"/>
              </w:rPr>
              <w:t>TestPerformanceLevel</w:t>
            </w:r>
          </w:p>
        </w:tc>
        <w:tc>
          <w:tcPr>
            <w:tcW w:w="2384" w:type="dxa"/>
          </w:tcPr>
          <w:p w14:paraId="1A12CEB9" w14:textId="77777777" w:rsidR="009B30D6" w:rsidRDefault="009B30D6" w:rsidP="00455168">
            <w:pPr>
              <w:rPr>
                <w:rFonts w:ascii="Arial" w:hAnsi="Arial" w:cs="Arial"/>
                <w:sz w:val="16"/>
                <w:szCs w:val="16"/>
              </w:rPr>
            </w:pPr>
            <w:r>
              <w:rPr>
                <w:rFonts w:ascii="Arial" w:hAnsi="Arial" w:cs="Arial"/>
                <w:sz w:val="16"/>
                <w:szCs w:val="16"/>
              </w:rPr>
              <w:t>PerformanceLevel</w:t>
            </w:r>
          </w:p>
        </w:tc>
        <w:tc>
          <w:tcPr>
            <w:tcW w:w="2375" w:type="dxa"/>
          </w:tcPr>
          <w:p w14:paraId="5E9153B1" w14:textId="77777777" w:rsidR="009B30D6" w:rsidRDefault="009B30D6" w:rsidP="00455168">
            <w:pPr>
              <w:rPr>
                <w:rFonts w:ascii="Arial" w:hAnsi="Arial" w:cs="Arial"/>
                <w:sz w:val="16"/>
                <w:szCs w:val="16"/>
              </w:rPr>
            </w:pPr>
          </w:p>
        </w:tc>
        <w:tc>
          <w:tcPr>
            <w:tcW w:w="2375" w:type="dxa"/>
          </w:tcPr>
          <w:p w14:paraId="084487E5" w14:textId="77777777" w:rsidR="009B30D6" w:rsidRDefault="009B30D6" w:rsidP="00455168">
            <w:pPr>
              <w:rPr>
                <w:rFonts w:ascii="Arial" w:hAnsi="Arial" w:cs="Arial"/>
                <w:sz w:val="16"/>
                <w:szCs w:val="16"/>
              </w:rPr>
            </w:pPr>
          </w:p>
        </w:tc>
        <w:tc>
          <w:tcPr>
            <w:tcW w:w="2395" w:type="dxa"/>
          </w:tcPr>
          <w:p w14:paraId="481E0075" w14:textId="77777777" w:rsidR="009B30D6" w:rsidRDefault="009B30D6" w:rsidP="00455168">
            <w:pPr>
              <w:rPr>
                <w:rFonts w:ascii="Arial" w:hAnsi="Arial" w:cs="Arial"/>
                <w:sz w:val="16"/>
                <w:szCs w:val="16"/>
              </w:rPr>
            </w:pPr>
          </w:p>
        </w:tc>
        <w:tc>
          <w:tcPr>
            <w:tcW w:w="2376" w:type="dxa"/>
          </w:tcPr>
          <w:p w14:paraId="42045F0C" w14:textId="77777777" w:rsidR="009B30D6" w:rsidRDefault="009B30D6" w:rsidP="00455168">
            <w:pPr>
              <w:rPr>
                <w:rFonts w:ascii="Arial" w:hAnsi="Arial" w:cs="Arial"/>
                <w:sz w:val="16"/>
                <w:szCs w:val="16"/>
              </w:rPr>
            </w:pPr>
          </w:p>
        </w:tc>
      </w:tr>
    </w:tbl>
    <w:p w14:paraId="74AED996" w14:textId="77777777" w:rsidR="00D751E5" w:rsidRPr="00D751E5" w:rsidRDefault="00D751E5" w:rsidP="00D751E5"/>
    <w:p w14:paraId="6B1C2F60" w14:textId="514A06B7" w:rsidR="00193419" w:rsidRDefault="00193419" w:rsidP="00981EBC">
      <w:pPr>
        <w:pStyle w:val="Caption"/>
        <w:jc w:val="left"/>
      </w:pPr>
      <w:bookmarkStart w:id="8" w:name="_Ref260075845"/>
      <w:bookmarkStart w:id="9" w:name="_Ref260075835"/>
    </w:p>
    <w:bookmarkEnd w:id="8"/>
    <w:bookmarkEnd w:id="9"/>
    <w:p w14:paraId="74BD0F97" w14:textId="77777777" w:rsidR="0083415D" w:rsidRDefault="0083415D" w:rsidP="009707F1"/>
    <w:p w14:paraId="0E23CC2C" w14:textId="77777777" w:rsidR="003022CC" w:rsidRDefault="003022CC">
      <w:pPr>
        <w:spacing w:before="0" w:after="200" w:line="276" w:lineRule="auto"/>
        <w:rPr>
          <w:rFonts w:eastAsiaTheme="majorEastAsia"/>
          <w:b/>
          <w:bCs/>
          <w:szCs w:val="28"/>
        </w:rPr>
      </w:pPr>
      <w:r>
        <w:br w:type="page"/>
      </w:r>
    </w:p>
    <w:p w14:paraId="773FF5C0" w14:textId="234E4E6F" w:rsidR="00113A67" w:rsidRDefault="00113A67" w:rsidP="00113A67">
      <w:pPr>
        <w:pStyle w:val="Heading1"/>
      </w:pPr>
      <w:bookmarkStart w:id="10" w:name="_Toc451173508"/>
      <w:r>
        <w:lastRenderedPageBreak/>
        <w:t>Sample XML Output</w:t>
      </w:r>
      <w:bookmarkEnd w:id="10"/>
    </w:p>
    <w:p w14:paraId="266861E8" w14:textId="3B028E01" w:rsidR="0003543B" w:rsidRDefault="00487031" w:rsidP="0003543B">
      <w:r>
        <w:t xml:space="preserve">Multiple examples can be found in th Implementation Readiness Package (IRP) found here: </w:t>
      </w:r>
      <w:hyperlink r:id="rId12" w:history="1">
        <w:r w:rsidRPr="006921E2">
          <w:rPr>
            <w:rStyle w:val="Hyperlink"/>
          </w:rPr>
          <w:t>ftp://ftps.smarterbalanced.org/~sbacpublic/Public/ImplementationReadiness/2016.02.24.IrpTestPackageAndContent.zip</w:t>
        </w:r>
      </w:hyperlink>
      <w:r w:rsidR="00A65D8F">
        <w:t xml:space="preserve">.  The registration packages are located in the </w:t>
      </w:r>
      <w:r w:rsidR="00A65D8F" w:rsidRPr="00A65D8F">
        <w:rPr>
          <w:i/>
        </w:rPr>
        <w:t>/Test Packages/</w:t>
      </w:r>
      <w:r w:rsidR="00EC4648">
        <w:rPr>
          <w:i/>
        </w:rPr>
        <w:t>TIS</w:t>
      </w:r>
      <w:r w:rsidR="00A65D8F" w:rsidRPr="00A65D8F">
        <w:rPr>
          <w:i/>
        </w:rPr>
        <w:t>/</w:t>
      </w:r>
      <w:r w:rsidR="00EC4648">
        <w:rPr>
          <w:i/>
        </w:rPr>
        <w:t>Scoring</w:t>
      </w:r>
      <w:r w:rsidR="00A65D8F">
        <w:t xml:space="preserve"> directory.</w:t>
      </w:r>
    </w:p>
    <w:p w14:paraId="2F9EA809" w14:textId="543430C9" w:rsidR="00E11B12" w:rsidRPr="0003543B" w:rsidRDefault="00E11B12" w:rsidP="00E11B12">
      <w:r>
        <w:t xml:space="preserve">Below is the Math 3 </w:t>
      </w:r>
      <w:r w:rsidR="00D751E5">
        <w:t>Combined</w:t>
      </w:r>
      <w:r>
        <w:t xml:space="preserve"> Test </w:t>
      </w:r>
      <w:r w:rsidR="00D751E5">
        <w:t>Scoring</w:t>
      </w:r>
      <w:r>
        <w:t xml:space="preserve"> Package from the IRP:</w:t>
      </w:r>
    </w:p>
    <w:p w14:paraId="08CC1A5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&lt;testspecification purpose="scoring" publisher="SBAC_PT" publishdate="Aug 19 2015  4:37PM" version="1.0"&gt;</w:t>
      </w:r>
    </w:p>
    <w:p w14:paraId="191C6F6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uniqueid="(SBAC_PT)SBAC-IRP-MATH-3-COMBINED-Summer-2015-2016" name="SBAC-IRP-MATH-3-COMBINED" label="Grade 3 MATH" version="8175" /&gt;</w:t>
      </w:r>
    </w:p>
    <w:p w14:paraId="72EA816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&lt;property name="subject" value="MATH" label="MATH" /&gt;</w:t>
      </w:r>
    </w:p>
    <w:p w14:paraId="29744FF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&lt;property name="grade" value="3" label="grade 3" /&gt;</w:t>
      </w:r>
    </w:p>
    <w:p w14:paraId="6E2BE1D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&lt;property name="type" value="summative" label="summative" /&gt;</w:t>
      </w:r>
    </w:p>
    <w:p w14:paraId="2483B04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&lt;scoring&gt;</w:t>
      </w:r>
    </w:p>
    <w:p w14:paraId="6B0F40A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&lt;testblueprint&gt;</w:t>
      </w:r>
    </w:p>
    <w:p w14:paraId="432F455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elementtype="test" minopitems="12" maxopitems="12" minftitems="0" maxftitems="0" opitemcount="21" ftitemcount="0"&gt;</w:t>
      </w:r>
    </w:p>
    <w:p w14:paraId="0784075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uniqueid="(SBAC_PT)SBAC-IRP-MATH-3-COMBINED-Summer-2015-2016" name="SBAC-IRP-MATH-3-COMBINED" version="8175" /&gt;</w:t>
      </w:r>
    </w:p>
    <w:p w14:paraId="6F19EA7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5045E0D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elementtype="segment" minopitems="8" maxopitems="8" minftitems="0" maxftitems="0" opitemcount="17" ftitemcount="0"&gt;</w:t>
      </w:r>
    </w:p>
    <w:p w14:paraId="23CF0500"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uniqueid="(SBAC_PT)SBAC-IRP-CAT-COMBINED-MATH-3-Summer-2015-2016" name="SBAC-IRP-CAT-COMBINED-MATH-3" version="8175" /&gt;</w:t>
      </w:r>
    </w:p>
    <w:p w14:paraId="57FF9EA0"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047540D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elementtype="segment" minopitems="4" maxopitems="4" minftitems="0" maxftitems="0" opitemcount="4" ftitemcount="0"&gt;</w:t>
      </w:r>
    </w:p>
    <w:p w14:paraId="2145FE8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uniqueid="(SBAC_PT)SBAC-IRP-Perf-COMBINED-MATH-3-Summer-2015-2016" name="SBAC-IRP-Perf-COMBINED-MATH-3" version="8175" /&gt;</w:t>
      </w:r>
    </w:p>
    <w:p w14:paraId="154178C0"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0BC2281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elementtype="affinitygroup" minopitems="2" maxopitems="2" opitemcount="2" ftitemcount="0"&gt;</w:t>
      </w:r>
    </w:p>
    <w:p w14:paraId="3288684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uniqueid="G3Math_Claim1_MC/MS" name="G3Math_Claim1_MC/MS" version="8175" /&gt;</w:t>
      </w:r>
    </w:p>
    <w:p w14:paraId="36160E1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07266F9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elementtype="affinitygroup" minopitems="2" maxopitems="2" opitemcount="4" ftitemcount="0"&gt;</w:t>
      </w:r>
    </w:p>
    <w:p w14:paraId="68934C9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uniqueid="G3Math_Claim2/4" name="G3Math_Claim2/4" version="8175" /&gt;</w:t>
      </w:r>
    </w:p>
    <w:p w14:paraId="75EE362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4EA0C60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elementtype="affinitygroup" minopitems="2" maxopitems="8" opitemcount="9" ftitemcount="0"&gt;</w:t>
      </w:r>
    </w:p>
    <w:p w14:paraId="08D982D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uniqueid="G3Math_DOK2" name="G3Math_DOK2" version="8175" /&gt;</w:t>
      </w:r>
    </w:p>
    <w:p w14:paraId="1B7E11FC"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4E849EC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elementtype="strand" minopitems="4" maxopitems="7" opitemcount="9" ftitemcount="0"&gt;</w:t>
      </w:r>
    </w:p>
    <w:p w14:paraId="50CC14E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uniqueid="SBAC_PT-1" name="1" version="8175" /&gt;</w:t>
      </w:r>
    </w:p>
    <w:p w14:paraId="404ACF3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10FD318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parentid="SBAC_PT-1" minopitems="0" maxopitems="14" opitemcount="4" ftitemcount="0"&gt;</w:t>
      </w:r>
    </w:p>
    <w:p w14:paraId="5C61BDC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uniqueid="SBAC_PT-1|MD" name="1|MD" version="8175" /&gt;</w:t>
      </w:r>
    </w:p>
    <w:p w14:paraId="2CB9EB1C"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737D620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parentid="SBAC_PT-1|MD" minopitems="0" maxopitems="8" opitemcount="1" ftitemcount="0"&gt;</w:t>
      </w:r>
    </w:p>
    <w:p w14:paraId="2C26334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uniqueid="SBAC_PT-1|MD|G-3" name="1|MD|G-3" version="8175" /&gt;</w:t>
      </w:r>
    </w:p>
    <w:p w14:paraId="508A2680"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5EF3D21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parentid="SBAC_PT-1|MD|G-3" minopitems="0" maxopitems="8" opitemcount="1" ftitemcount="0"&gt;</w:t>
      </w:r>
    </w:p>
    <w:p w14:paraId="4ACEC0A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uniqueid="SBAC_PT-1|MD|G-3|m" name="1|MD|G-3|m" version="8175" /&gt;</w:t>
      </w:r>
    </w:p>
    <w:p w14:paraId="78C17E6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321B87B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parentid="SBAC_PT-1|MD|G-3|m" minopitems="0" maxopitems="8" opitemcount="1" ftitemcount="0"&gt;</w:t>
      </w:r>
    </w:p>
    <w:p w14:paraId="653358C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lastRenderedPageBreak/>
        <w:t xml:space="preserve">        &lt;identifier uniqueid="SBAC_PT-1|MD|G-3|m|3.MD.2" name="1|MD|G-3|m|3.MD.2" version="8175" /&gt;</w:t>
      </w:r>
    </w:p>
    <w:p w14:paraId="7DE141B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45A447D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parentid="SBAC_PT-1|MD" minopitems="0" maxopitems="8" opitemcount="1" ftitemcount="0"&gt;</w:t>
      </w:r>
    </w:p>
    <w:p w14:paraId="4A646B3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uniqueid="SBAC_PT-1|MD|H-3" name="1|MD|H-3" version="8175" /&gt;</w:t>
      </w:r>
    </w:p>
    <w:p w14:paraId="097185E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632ACADA"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parentid="SBAC_PT-1|MD|H-3" minopitems="0" maxopitems="8" opitemcount="1" ftitemcount="0"&gt;</w:t>
      </w:r>
    </w:p>
    <w:p w14:paraId="7BB5088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uniqueid="SBAC_PT-1|MD|H-3|a/s" name="1|MD|H-3|a/s" version="8175" /&gt;</w:t>
      </w:r>
    </w:p>
    <w:p w14:paraId="6B14FC2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1F197D2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parentid="SBAC_PT-1|MD|H-3|a/s" minopitems="0" maxopitems="8" opitemcount="1" ftitemcount="0"&gt;</w:t>
      </w:r>
    </w:p>
    <w:p w14:paraId="2FE2B15C"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uniqueid="SBAC_PT-1|MD|H-3|a/s|3.MD.3" name="1|MD|H-3|a/s|3.MD.3" version="8175" /&gt;</w:t>
      </w:r>
    </w:p>
    <w:p w14:paraId="26BAE3C0"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6AC0019B"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parentid="SBAC_PT-1|MD" minopitems="0" maxopitems="8" opitemcount="1" ftitemcount="0"&gt;</w:t>
      </w:r>
    </w:p>
    <w:p w14:paraId="630A94B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uniqueid="SBAC_PT-1|MD|I-3" name="1|MD|I-3" version="8175" /&gt;</w:t>
      </w:r>
    </w:p>
    <w:p w14:paraId="27F8F30C"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1490EBC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parentid="SBAC_PT-1|MD|I-3" minopitems="0" maxopitems="8" opitemcount="1" ftitemcount="0"&gt;</w:t>
      </w:r>
    </w:p>
    <w:p w14:paraId="16B1F1A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uniqueid="SBAC_PT-1|MD|I-3|m" name="1|MD|I-3|m" version="8175" /&gt;</w:t>
      </w:r>
    </w:p>
    <w:p w14:paraId="439094F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1CB0C1B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parentid="SBAC_PT-1|MD|I-3|m" minopitems="0" maxopitems="8" opitemcount="1" ftitemcount="0"&gt;</w:t>
      </w:r>
    </w:p>
    <w:p w14:paraId="44057E5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uniqueid="SBAC_PT-1|MD|I-3|m|3.MD.7d" name="1|MD|I-3|m|3.MD.7d" version="8175" /&gt;</w:t>
      </w:r>
    </w:p>
    <w:p w14:paraId="21CC0A00"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2BA85F4B"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parentid="SBAC_PT-1|MD" minopitems="0" maxopitems="8" opitemcount="1" ftitemcount="0"&gt;</w:t>
      </w:r>
    </w:p>
    <w:p w14:paraId="755C8A0C"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uniqueid="SBAC_PT-1|MD|J-3" name="1|MD|J-3" version="8175" /&gt;</w:t>
      </w:r>
    </w:p>
    <w:p w14:paraId="7A28EB5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0ED9418C"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parentid="SBAC_PT-1|MD|J-3" minopitems="0" maxopitems="8" opitemcount="1" ftitemcount="0"&gt;</w:t>
      </w:r>
    </w:p>
    <w:p w14:paraId="3FB462B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uniqueid="SBAC_PT-1|MD|J-3|a/s" name="1|MD|J-3|a/s" version="8175" /&gt;</w:t>
      </w:r>
    </w:p>
    <w:p w14:paraId="063BCB9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3EFD3F4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parentid="SBAC_PT-1|MD|J-3|a/s" minopitems="0" maxopitems="8" opitemcount="1" ftitemcount="0"&gt;</w:t>
      </w:r>
    </w:p>
    <w:p w14:paraId="1471A38C"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uniqueid="SBAC_PT-1|MD|J-3|a/s|3.MD.8" name="1|MD|J-3|a/s|3.MD.8" version="8175" /&gt;</w:t>
      </w:r>
    </w:p>
    <w:p w14:paraId="669BE50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05AE666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parentid="SBAC_PT-1" minopitems="0" maxopitems="8" opitemcount="1" ftitemcount="0"&gt;</w:t>
      </w:r>
    </w:p>
    <w:p w14:paraId="0E9C73D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uniqueid="SBAC_PT-1|NBT" name="1|NBT" version="8175" /&gt;</w:t>
      </w:r>
    </w:p>
    <w:p w14:paraId="2314A57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6A1CC66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parentid="SBAC_PT-1|NBT" minopitems="0" maxopitems="8" opitemcount="1" ftitemcount="0"&gt;</w:t>
      </w:r>
    </w:p>
    <w:p w14:paraId="6CF561F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uniqueid="SBAC_PT-1|NBT|E-3" name="1|NBT|E-3" version="8175" /&gt;</w:t>
      </w:r>
    </w:p>
    <w:p w14:paraId="1CBD4D0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2540D3D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parentid="SBAC_PT-1|NBT|E-3" minopitems="0" maxopitems="8" opitemcount="1" ftitemcount="0"&gt;</w:t>
      </w:r>
    </w:p>
    <w:p w14:paraId="430BD83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uniqueid="SBAC_PT-1|NBT|E-3|a/s" name="1|NBT|E-3|a/s" version="8175" /&gt;</w:t>
      </w:r>
    </w:p>
    <w:p w14:paraId="387197A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78D3E94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parentid="SBAC_PT-1|NBT|E-3|a/s" minopitems="0" maxopitems="8" opitemcount="1" ftitemcount="0"&gt;</w:t>
      </w:r>
    </w:p>
    <w:p w14:paraId="74A98CE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uniqueid="SBAC_PT-1|NBT|E-3|a/s|3.NBT.2" name="1|NBT|E-3|a/s|3.NBT.2" version="8175" /&gt;</w:t>
      </w:r>
    </w:p>
    <w:p w14:paraId="278E7B3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2019C0FA"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parentid="SBAC_PT-1" minopitems="0" maxopitems="8" opitemcount="2" ftitemcount="0"&gt;</w:t>
      </w:r>
    </w:p>
    <w:p w14:paraId="170D020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uniqueid="SBAC_PT-1|NF" name="1|NF" version="8175" /&gt;</w:t>
      </w:r>
    </w:p>
    <w:p w14:paraId="69146E4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4FD7BDE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parentid="SBAC_PT-1|NF" minopitems="0" maxopitems="8" opitemcount="2" ftitemcount="0"&gt;</w:t>
      </w:r>
    </w:p>
    <w:p w14:paraId="229C7F5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uniqueid="SBAC_PT-1|NF|F-3" name="1|NF|F-3" version="8175" /&gt;</w:t>
      </w:r>
    </w:p>
    <w:p w14:paraId="68CEDAB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lastRenderedPageBreak/>
        <w:t xml:space="preserve">      &lt;/bpelement&gt;</w:t>
      </w:r>
    </w:p>
    <w:p w14:paraId="62A986B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parentid="SBAC_PT-1|NF|F-3" minopitems="0" maxopitems="8" opitemcount="2" ftitemcount="0"&gt;</w:t>
      </w:r>
    </w:p>
    <w:p w14:paraId="1CA19AA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uniqueid="SBAC_PT-1|NF|F-3|m" name="1|NF|F-3|m" version="8175" /&gt;</w:t>
      </w:r>
    </w:p>
    <w:p w14:paraId="7EB5FA4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264ECC2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parentid="SBAC_PT-1|NF|F-3|m" minopitems="0" maxopitems="8" opitemcount="1" ftitemcount="0"&gt;</w:t>
      </w:r>
    </w:p>
    <w:p w14:paraId="37FA0E7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uniqueid="SBAC_PT-1|NF|F-3|m|3.NF.3a" name="1|NF|F-3|m|3.NF.3a" version="8175" /&gt;</w:t>
      </w:r>
    </w:p>
    <w:p w14:paraId="0F0ABEF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2A4C85E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parentid="SBAC_PT-1|NF|F-3|m" minopitems="0" maxopitems="8" opitemcount="1" ftitemcount="0"&gt;</w:t>
      </w:r>
    </w:p>
    <w:p w14:paraId="54BA0B5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uniqueid="SBAC_PT-1|NF|F-3|m|3.NF.3c" name="1|NF|F-3|m|3.NF.3c" version="8175" /&gt;</w:t>
      </w:r>
    </w:p>
    <w:p w14:paraId="0052F92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0A2E1FF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parentid="SBAC_PT-1" minopitems="0" maxopitems="14" opitemcount="2" ftitemcount="0"&gt;</w:t>
      </w:r>
    </w:p>
    <w:p w14:paraId="268E3BA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uniqueid="SBAC_PT-1|OA" name="1|OA" version="8175" /&gt;</w:t>
      </w:r>
    </w:p>
    <w:p w14:paraId="3993387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5FEB2BA0"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parentid="SBAC_PT-1|OA" minopitems="0" maxopitems="8" opitemcount="1" ftitemcount="0"&gt;</w:t>
      </w:r>
    </w:p>
    <w:p w14:paraId="5BF5863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uniqueid="SBAC_PT-1|OA|A-3" name="1|OA|A-3" version="8175" /&gt;</w:t>
      </w:r>
    </w:p>
    <w:p w14:paraId="752AFE2A"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0D6579B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parentid="SBAC_PT-1|OA|A-3" minopitems="0" maxopitems="8" opitemcount="1" ftitemcount="0"&gt;</w:t>
      </w:r>
    </w:p>
    <w:p w14:paraId="08FAF6B0"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uniqueid="SBAC_PT-1|OA|A-3|m" name="1|OA|A-3|m" version="8175" /&gt;</w:t>
      </w:r>
    </w:p>
    <w:p w14:paraId="1ED680E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261CC66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parentid="SBAC_PT-1|OA|A-3|m" minopitems="0" maxopitems="8" opitemcount="1" ftitemcount="0"&gt;</w:t>
      </w:r>
    </w:p>
    <w:p w14:paraId="38F47A7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uniqueid="SBAC_PT-1|OA|A-3|m|3.OA.3" name="1|OA|A-3|m|3.OA.3" version="8175" /&gt;</w:t>
      </w:r>
    </w:p>
    <w:p w14:paraId="160B1CA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4356B19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parentid="SBAC_PT-1|OA" minopitems="0" maxopitems="8" opitemcount="1" ftitemcount="0"&gt;</w:t>
      </w:r>
    </w:p>
    <w:p w14:paraId="6FE8E5C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uniqueid="SBAC_PT-1|OA|C-3" name="1|OA|C-3" version="8175" /&gt;</w:t>
      </w:r>
    </w:p>
    <w:p w14:paraId="54C39B9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6F34042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parentid="SBAC_PT-1|OA|C-3" minopitems="0" maxopitems="8" opitemcount="1" ftitemcount="0"&gt;</w:t>
      </w:r>
    </w:p>
    <w:p w14:paraId="3991583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uniqueid="SBAC_PT-1|OA|C-3|m" name="1|OA|C-3|m" version="8175" /&gt;</w:t>
      </w:r>
    </w:p>
    <w:p w14:paraId="17F2FBF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5FBA255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parentid="SBAC_PT-1|OA|C-3|m" minopitems="0" maxopitems="8" opitemcount="1" ftitemcount="0"&gt;</w:t>
      </w:r>
    </w:p>
    <w:p w14:paraId="0336CA2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uniqueid="SBAC_PT-1|OA|C-3|m|3.OA.7" name="1|OA|C-3|m|3.OA.7" version="8175" /&gt;</w:t>
      </w:r>
    </w:p>
    <w:p w14:paraId="67F519D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40EC723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elementtype="strand" minopitems="0" maxopitems="5" opitemcount="3" ftitemcount="0"&gt;</w:t>
      </w:r>
    </w:p>
    <w:p w14:paraId="49E6B28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uniqueid="SBAC_PT-2" name="2" version="8175" /&gt;</w:t>
      </w:r>
    </w:p>
    <w:p w14:paraId="325B92E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7E1F61A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parentid="SBAC_PT-2" minopitems="0" maxopitems="8" opitemcount="3" ftitemcount="0"&gt;</w:t>
      </w:r>
    </w:p>
    <w:p w14:paraId="14F3788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uniqueid="SBAC_PT-2|MD" name="2|MD" version="8175" /&gt;</w:t>
      </w:r>
    </w:p>
    <w:p w14:paraId="5B629F2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717FFD5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parentid="SBAC_PT-2|MD" minopitems="0" maxopitems="8" opitemcount="2" ftitemcount="0"&gt;</w:t>
      </w:r>
    </w:p>
    <w:p w14:paraId="56270DE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uniqueid="SBAC_PT-2|MD|A" name="2|MD|A" version="8175" /&gt;</w:t>
      </w:r>
    </w:p>
    <w:p w14:paraId="334E522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5EB1A0B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parentid="SBAC_PT-2|MD" minopitems="0" maxopitems="8" opitemcount="1" ftitemcount="0"&gt;</w:t>
      </w:r>
    </w:p>
    <w:p w14:paraId="5F6E84E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uniqueid="SBAC_PT-2|MD|B" name="2|MD|B" version="8175" /&gt;</w:t>
      </w:r>
    </w:p>
    <w:p w14:paraId="2DEEAE7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38A8362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parentid="SBAC_PT-2|MD|B" minopitems="0" maxopitems="8" opitemcount="1" ftitemcount="0"&gt;</w:t>
      </w:r>
    </w:p>
    <w:p w14:paraId="2831E94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uniqueid="SBAC_PT-2|MD|B|NA" name="2|MD|B|NA" version="8175" /&gt;</w:t>
      </w:r>
    </w:p>
    <w:p w14:paraId="1DCF3FB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32CBC05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lastRenderedPageBreak/>
        <w:t xml:space="preserve">      &lt;bpelement elementtype="contentlevel" parentid="SBAC_PT-2|MD|B|NA" minopitems="0" maxopitems="8" opitemcount="1" ftitemcount="0"&gt;</w:t>
      </w:r>
    </w:p>
    <w:p w14:paraId="4D9ED5A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uniqueid="SBAC_PT-2|MD|B|NA|NA" name="2|MD|B|NA|NA" version="8175" /&gt;</w:t>
      </w:r>
    </w:p>
    <w:p w14:paraId="61770770"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2E652E2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elementtype="strand" minopitems="2" maxopitems="5" opitemcount="5" ftitemcount="0"&gt;</w:t>
      </w:r>
    </w:p>
    <w:p w14:paraId="7AA764A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uniqueid="SBAC_PT-3" name="3" version="8175" /&gt;</w:t>
      </w:r>
    </w:p>
    <w:p w14:paraId="02CE4600"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3E6018E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parentid="SBAC_PT-3" minopitems="0" maxopitems="6" opitemcount="1" ftitemcount="0"&gt;</w:t>
      </w:r>
    </w:p>
    <w:p w14:paraId="07A965B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uniqueid="SBAC_PT-3|G" name="3|G" version="8175" /&gt;</w:t>
      </w:r>
    </w:p>
    <w:p w14:paraId="08B0D72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0339F42B"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parentid="SBAC_PT-3|G" minopitems="0" maxopitems="6" opitemcount="1" ftitemcount="0"&gt;</w:t>
      </w:r>
    </w:p>
    <w:p w14:paraId="6158CDAA"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uniqueid="SBAC_PT-3|G|F" name="3|G|F" version="8175" /&gt;</w:t>
      </w:r>
    </w:p>
    <w:p w14:paraId="26D6EDD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1E7038D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parentid="SBAC_PT-3|G|F" minopitems="0" maxopitems="6" opitemcount="1" ftitemcount="0"&gt;</w:t>
      </w:r>
    </w:p>
    <w:p w14:paraId="524145C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uniqueid="SBAC_PT-3|G|F|NA" name="3|G|F|NA" version="8175" /&gt;</w:t>
      </w:r>
    </w:p>
    <w:p w14:paraId="2D1DD90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6D1C9CB0"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parentid="SBAC_PT-3|G|F|NA" minopitems="0" maxopitems="6" opitemcount="1" ftitemcount="0"&gt;</w:t>
      </w:r>
    </w:p>
    <w:p w14:paraId="7DB40B6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uniqueid="SBAC_PT-3|G|F|NA|NA" name="3|G|F|NA|NA" version="8175" /&gt;</w:t>
      </w:r>
    </w:p>
    <w:p w14:paraId="7F25D41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6947662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parentid="SBAC_PT-3" minopitems="0" maxopitems="8" opitemcount="2" ftitemcount="0"&gt;</w:t>
      </w:r>
    </w:p>
    <w:p w14:paraId="7327C01C"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uniqueid="SBAC_PT-3|MD" name="3|MD" version="8175" /&gt;</w:t>
      </w:r>
    </w:p>
    <w:p w14:paraId="5701E45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7EA296BA"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parentid="SBAC_PT-3|MD" minopitems="0" maxopitems="8" opitemcount="1" ftitemcount="0"&gt;</w:t>
      </w:r>
    </w:p>
    <w:p w14:paraId="3E7D60B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uniqueid="SBAC_PT-3|MD|A" name="3|MD|A" version="8175" /&gt;</w:t>
      </w:r>
    </w:p>
    <w:p w14:paraId="6AF361B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15F83CD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parentid="SBAC_PT-3|MD" minopitems="0" maxopitems="8" opitemcount="1" ftitemcount="0"&gt;</w:t>
      </w:r>
    </w:p>
    <w:p w14:paraId="6F41CC4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uniqueid="SBAC_PT-3|MD|C" name="3|MD|C" version="8175" /&gt;</w:t>
      </w:r>
    </w:p>
    <w:p w14:paraId="4A47B6E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3C3FE15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parentid="SBAC_PT-3|MD|C" minopitems="0" maxopitems="8" opitemcount="1" ftitemcount="0"&gt;</w:t>
      </w:r>
    </w:p>
    <w:p w14:paraId="79B43C90"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uniqueid="SBAC_PT-3|MD|C|NA" name="3|MD|C|NA" version="8175" /&gt;</w:t>
      </w:r>
    </w:p>
    <w:p w14:paraId="1284537B"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7983503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parentid="SBAC_PT-3|MD|C|NA" minopitems="0" maxopitems="8" opitemcount="1" ftitemcount="0"&gt;</w:t>
      </w:r>
    </w:p>
    <w:p w14:paraId="3DA8AF6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uniqueid="SBAC_PT-3|MD|C|NA|NA" name="3|MD|C|NA|NA" version="8175" /&gt;</w:t>
      </w:r>
    </w:p>
    <w:p w14:paraId="0B5E24CB"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35B6247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parentid="SBAC_PT-3" minopitems="0" maxopitems="8" opitemcount="1" ftitemcount="0"&gt;</w:t>
      </w:r>
    </w:p>
    <w:p w14:paraId="27A19CDC"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uniqueid="SBAC_PT-3|NF" name="3|NF" version="8175" /&gt;</w:t>
      </w:r>
    </w:p>
    <w:p w14:paraId="7E0B5D2A"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15020BC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parentid="SBAC_PT-3|NF" minopitems="0" maxopitems="8" opitemcount="1" ftitemcount="0"&gt;</w:t>
      </w:r>
    </w:p>
    <w:p w14:paraId="0A8A539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uniqueid="SBAC_PT-3|NF|A" name="3|NF|A" version="8175" /&gt;</w:t>
      </w:r>
    </w:p>
    <w:p w14:paraId="77B6A01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3427E44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parentid="SBAC_PT-3|NF|A" minopitems="0" maxopitems="8" opitemcount="1" ftitemcount="0"&gt;</w:t>
      </w:r>
    </w:p>
    <w:p w14:paraId="796D368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uniqueid="SBAC_PT-3|NF|A|NA" name="3|NF|A|NA" version="8175" /&gt;</w:t>
      </w:r>
    </w:p>
    <w:p w14:paraId="6DD0F45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043A82A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parentid="SBAC_PT-3|NF|A|NA" minopitems="0" maxopitems="8" opitemcount="1" ftitemcount="0"&gt;</w:t>
      </w:r>
    </w:p>
    <w:p w14:paraId="53B2FA70"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uniqueid="SBAC_PT-3|NF|A|NA|NA" name="3|NF|A|NA|NA" version="8175" /&gt;</w:t>
      </w:r>
    </w:p>
    <w:p w14:paraId="143E764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3B4B4DB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parentid="SBAC_PT-3" minopitems="0" maxopitems="8" opitemcount="1" ftitemcount="0"&gt;</w:t>
      </w:r>
    </w:p>
    <w:p w14:paraId="52F2395B"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lastRenderedPageBreak/>
        <w:t xml:space="preserve">        &lt;identifier uniqueid="SBAC_PT-3|OA" name="3|OA" version="8175" /&gt;</w:t>
      </w:r>
    </w:p>
    <w:p w14:paraId="318F2EE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5D071B6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parentid="SBAC_PT-3|OA" minopitems="0" maxopitems="8" opitemcount="1" ftitemcount="0"&gt;</w:t>
      </w:r>
    </w:p>
    <w:p w14:paraId="74B2FCD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uniqueid="SBAC_PT-3|OA|D" name="3|OA|D" version="8175" /&gt;</w:t>
      </w:r>
    </w:p>
    <w:p w14:paraId="119A5CFC"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69EDEEB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parentid="SBAC_PT-3|OA|D" minopitems="0" maxopitems="8" opitemcount="1" ftitemcount="0"&gt;</w:t>
      </w:r>
    </w:p>
    <w:p w14:paraId="67EB9AA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uniqueid="SBAC_PT-3|OA|D|NA" name="3|OA|D|NA" version="8175" /&gt;</w:t>
      </w:r>
    </w:p>
    <w:p w14:paraId="5499C18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29A23A5A"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parentid="SBAC_PT-3|OA|D|NA" minopitems="0" maxopitems="8" opitemcount="1" ftitemcount="0"&gt;</w:t>
      </w:r>
    </w:p>
    <w:p w14:paraId="4FA54E2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uniqueid="SBAC_PT-3|OA|D|NA|NA" name="3|OA|D|NA|NA" version="8175" /&gt;</w:t>
      </w:r>
    </w:p>
    <w:p w14:paraId="13B44EF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07462BE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elementtype="strand" minopitems="0" maxopitems="5" opitemcount="4" ftitemcount="0"&gt;</w:t>
      </w:r>
    </w:p>
    <w:p w14:paraId="2A1006E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uniqueid="SBAC_PT-4" name="4" version="8175" /&gt;</w:t>
      </w:r>
    </w:p>
    <w:p w14:paraId="43E5A3A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5BC458C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parentid="SBAC_PT-4" minopitems="0" maxopitems="8" opitemcount="2" ftitemcount="0"&gt;</w:t>
      </w:r>
    </w:p>
    <w:p w14:paraId="168E574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uniqueid="SBAC_PT-4|MD" name="4|MD" version="8175" /&gt;</w:t>
      </w:r>
    </w:p>
    <w:p w14:paraId="6DB642B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042A21C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parentid="SBAC_PT-4|MD" minopitems="0" maxopitems="8" opitemcount="1" ftitemcount="0"&gt;</w:t>
      </w:r>
    </w:p>
    <w:p w14:paraId="5F5D904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uniqueid="SBAC_PT-4|MD|A" name="4|MD|A" version="8175" /&gt;</w:t>
      </w:r>
    </w:p>
    <w:p w14:paraId="2375B3B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757D245C"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parentid="SBAC_PT-4|MD" minopitems="0" maxopitems="8" opitemcount="1" ftitemcount="0"&gt;</w:t>
      </w:r>
    </w:p>
    <w:p w14:paraId="5CE8E14B"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uniqueid="SBAC_PT-4|MD|C" name="4|MD|C" version="8175" /&gt;</w:t>
      </w:r>
    </w:p>
    <w:p w14:paraId="6D17EE7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4A23F42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parentid="SBAC_PT-4|MD|C" minopitems="0" maxopitems="8" opitemcount="1" ftitemcount="0"&gt;</w:t>
      </w:r>
    </w:p>
    <w:p w14:paraId="6059E9C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uniqueid="SBAC_PT-4|MD|C|NA" name="4|MD|C|NA" version="8175" /&gt;</w:t>
      </w:r>
    </w:p>
    <w:p w14:paraId="746B972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5E92445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parentid="SBAC_PT-4|MD|C|NA" minopitems="0" maxopitems="8" opitemcount="1" ftitemcount="0"&gt;</w:t>
      </w:r>
    </w:p>
    <w:p w14:paraId="2C5414EC"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uniqueid="SBAC_PT-4|MD|C|NA|NA" name="4|MD|C|NA|NA" version="8175" /&gt;</w:t>
      </w:r>
    </w:p>
    <w:p w14:paraId="30B3635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6CF811D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parentid="SBAC_PT-4" minopitems="0" maxopitems="8" opitemcount="2" ftitemcount="0"&gt;</w:t>
      </w:r>
    </w:p>
    <w:p w14:paraId="03D17F9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uniqueid="SBAC_PT-4|OA" name="4|OA" version="8175" /&gt;</w:t>
      </w:r>
    </w:p>
    <w:p w14:paraId="17194C2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408A5A4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parentid="SBAC_PT-4|OA" minopitems="0" maxopitems="8" opitemcount="1" ftitemcount="0"&gt;</w:t>
      </w:r>
    </w:p>
    <w:p w14:paraId="16B5B91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uniqueid="SBAC_PT-4|OA|D" name="4|OA|D" version="8175" /&gt;</w:t>
      </w:r>
    </w:p>
    <w:p w14:paraId="548AB81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68C62E0A"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parentid="SBAC_PT-4|OA|D" minopitems="0" maxopitems="8" opitemcount="1" ftitemcount="0"&gt;</w:t>
      </w:r>
    </w:p>
    <w:p w14:paraId="15E118F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uniqueid="SBAC_PT-4|OA|D|NA" name="4|OA|D|NA" version="8175" /&gt;</w:t>
      </w:r>
    </w:p>
    <w:p w14:paraId="7788763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492B8FF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parentid="SBAC_PT-4|OA|D|NA" minopitems="0" maxopitems="8" opitemcount="1" ftitemcount="0"&gt;</w:t>
      </w:r>
    </w:p>
    <w:p w14:paraId="273FDAB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uniqueid="SBAC_PT-4|OA|D|NA|NA" name="4|OA|D|NA|NA" version="8175" /&gt;</w:t>
      </w:r>
    </w:p>
    <w:p w14:paraId="57B6775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0E0D552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parentid="SBAC_PT-4|OA" minopitems="0" maxopitems="8" opitemcount="1" ftitemcount="0"&gt;</w:t>
      </w:r>
    </w:p>
    <w:p w14:paraId="30882EA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uniqueid="SBAC_PT-4|OA|E" name="4|OA|E" version="8175" /&gt;</w:t>
      </w:r>
    </w:p>
    <w:p w14:paraId="73739290"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33CA97D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parentid="SBAC_PT-4|OA|E" minopitems="0" maxopitems="8" opitemcount="1" ftitemcount="0"&gt;</w:t>
      </w:r>
    </w:p>
    <w:p w14:paraId="7E302B4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uniqueid="SBAC_PT-4|OA|E|NA" name="4|OA|E|NA" version="8175" /&gt;</w:t>
      </w:r>
    </w:p>
    <w:p w14:paraId="18F965F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lastRenderedPageBreak/>
        <w:t xml:space="preserve">      &lt;/bpelement&gt;</w:t>
      </w:r>
    </w:p>
    <w:p w14:paraId="32CA6610"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 elementtype="contentlevel" parentid="SBAC_PT-4|OA|E|NA" minopitems="0" maxopitems="8" opitemcount="1" ftitemcount="0"&gt;</w:t>
      </w:r>
    </w:p>
    <w:p w14:paraId="19BA54C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uniqueid="SBAC_PT-4|OA|E|NA|NA" name="4|OA|E|NA|NA" version="8175" /&gt;</w:t>
      </w:r>
    </w:p>
    <w:p w14:paraId="1C52E50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&lt;/bpelement&gt;</w:t>
      </w:r>
    </w:p>
    <w:p w14:paraId="332A1B9C"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&lt;/testblueprint&gt;</w:t>
      </w:r>
    </w:p>
    <w:p w14:paraId="7171FB1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&lt;itempool&gt;</w:t>
      </w:r>
    </w:p>
    <w:p w14:paraId="3CBBD11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&lt;passage filename="stim-187-3700.xml"&gt;</w:t>
      </w:r>
    </w:p>
    <w:p w14:paraId="0C5150E0"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uniqueid="187-3700" version="8175" /&gt;</w:t>
      </w:r>
    </w:p>
    <w:p w14:paraId="26985BF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&lt;/passage&gt;</w:t>
      </w:r>
    </w:p>
    <w:p w14:paraId="3E0D149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&lt;testitem filename="item-187-1576.xml" itemtype="EQ"&gt;</w:t>
      </w:r>
    </w:p>
    <w:p w14:paraId="16DB69A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uniqueid="187-1576" version="8175" /&gt;</w:t>
      </w:r>
    </w:p>
    <w:p w14:paraId="7A70F71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&lt;bpref&gt;(SBAC_PT)SBAC-IRP-Perf-COMBINED-MATH-3-Summer-2015-2016&lt;/bpref&gt;</w:t>
      </w:r>
    </w:p>
    <w:p w14:paraId="5AC536BA"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&lt;bpref&gt;SBAC_PT-2&lt;/bpref&gt;</w:t>
      </w:r>
    </w:p>
    <w:p w14:paraId="5AD16F1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&lt;bpref&gt;SBAC_PT-2|MD&lt;/bpref&gt;</w:t>
      </w:r>
    </w:p>
    <w:p w14:paraId="2F9F7FF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&lt;bpref&gt;SBAC_PT-2|MD|A&lt;/bpref&gt;</w:t>
      </w:r>
    </w:p>
    <w:p w14:paraId="14FC68C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&lt;passageref&gt;187-3700&lt;/passageref&gt;</w:t>
      </w:r>
    </w:p>
    <w:p w14:paraId="324BF8BA"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&lt;poolproperty property="--ITEMTYPE--" value="EQ" label="EQ" /&gt;</w:t>
      </w:r>
    </w:p>
    <w:p w14:paraId="2791C30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&lt;poolproperty property="Language" value="ENU" label="English" /&gt;</w:t>
      </w:r>
    </w:p>
    <w:p w14:paraId="1DF393A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&lt;itemscoredimension measurementmodel="IRT3PLn" scorepoints="1" weight="1.000000000000000e+000"&gt;</w:t>
      </w:r>
    </w:p>
    <w:p w14:paraId="2474124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measurementparameter="a" value="1.426470000000000e+000" /&gt;</w:t>
      </w:r>
    </w:p>
    <w:p w14:paraId="13EF33B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measurementparameter="b" value="-1.896590000000000e+000" /&gt;</w:t>
      </w:r>
    </w:p>
    <w:p w14:paraId="5A9FFD9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measurementparameter="c" value="0.000000000000000e+000" /&gt;</w:t>
      </w:r>
    </w:p>
    <w:p w14:paraId="46CFC12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&lt;/itemscoredimension&gt;</w:t>
      </w:r>
    </w:p>
    <w:p w14:paraId="2B32ADD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&lt;/testitem&gt;</w:t>
      </w:r>
    </w:p>
    <w:p w14:paraId="524410C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&lt;testitem filename="item-187-1578.xml" itemtype="GI"&gt;</w:t>
      </w:r>
    </w:p>
    <w:p w14:paraId="1844B64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uniqueid="187-1578" version="8175" /&gt;</w:t>
      </w:r>
    </w:p>
    <w:p w14:paraId="1F1191AB"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&lt;bpref&gt;(SBAC_PT)SBAC-IRP-Perf-COMBINED-MATH-3-Summer-2015-2016&lt;/bpref&gt;</w:t>
      </w:r>
    </w:p>
    <w:p w14:paraId="000E18BA"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&lt;bpref&gt;SBAC_PT-4&lt;/bpref&gt;</w:t>
      </w:r>
    </w:p>
    <w:p w14:paraId="37D7559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&lt;bpref&gt;SBAC_PT-4|MD&lt;/bpref&gt;</w:t>
      </w:r>
    </w:p>
    <w:p w14:paraId="5AFC2ACC"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&lt;bpref&gt;SBAC_PT-4|MD|A&lt;/bpref&gt;</w:t>
      </w:r>
    </w:p>
    <w:p w14:paraId="1702B58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&lt;passageref&gt;187-3700&lt;/passageref&gt;</w:t>
      </w:r>
    </w:p>
    <w:p w14:paraId="5DFA67E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&lt;poolproperty property="--ITEMTYPE--" value="GI" label="GI" /&gt;</w:t>
      </w:r>
    </w:p>
    <w:p w14:paraId="6A704E9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&lt;poolproperty property="Language" value="ENU" label="English" /&gt;</w:t>
      </w:r>
    </w:p>
    <w:p w14:paraId="71851DD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&lt;itemscoredimension measurementmodel="IRTGPC" scorepoints="2" weight="1.000000000000000e+000"&gt;</w:t>
      </w:r>
    </w:p>
    <w:p w14:paraId="1AD60F5B"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measurementparameter="a" value="5.880000000000000e-001" /&gt;</w:t>
      </w:r>
    </w:p>
    <w:p w14:paraId="2117D88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measurementparameter="b0" value="-8.878600000000000e-001" /&gt;</w:t>
      </w:r>
    </w:p>
    <w:p w14:paraId="2ADA449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measurementparameter="b1" value="-1.533600000000000e-001" /&gt;</w:t>
      </w:r>
    </w:p>
    <w:p w14:paraId="1285A89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&lt;/itemscoredimension&gt;</w:t>
      </w:r>
    </w:p>
    <w:p w14:paraId="2CA0DBD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&lt;/testitem&gt;</w:t>
      </w:r>
    </w:p>
    <w:p w14:paraId="321E385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&lt;testitem filename="item-187-1793.xml" itemtype="MI"&gt;</w:t>
      </w:r>
    </w:p>
    <w:p w14:paraId="4C646A20"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uniqueid="187-1793" version="8175" /&gt;</w:t>
      </w:r>
    </w:p>
    <w:p w14:paraId="4348258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&lt;bpref&gt;(SBAC_PT)SBAC-IRP-CAT-COMBINED-MATH-3-Summer-2015-2016&lt;/bpref&gt;</w:t>
      </w:r>
    </w:p>
    <w:p w14:paraId="41D4154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&lt;bpref&gt;SBAC_PT-1&lt;/bpref&gt;</w:t>
      </w:r>
    </w:p>
    <w:p w14:paraId="0040A32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&lt;bpref&gt;SBAC_PT-1|OA&lt;/bpref&gt;</w:t>
      </w:r>
    </w:p>
    <w:p w14:paraId="4ABFD3A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&lt;bpref&gt;SBAC_PT-1|OA|C-3&lt;/bpref&gt;</w:t>
      </w:r>
    </w:p>
    <w:p w14:paraId="3C27884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&lt;bpref&gt;SBAC_PT-1|OA|C-3|m&lt;/bpref&gt;</w:t>
      </w:r>
    </w:p>
    <w:p w14:paraId="53A324F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lastRenderedPageBreak/>
        <w:t xml:space="preserve">        &lt;bpref&gt;SBAC_PT-1|OA|C-3|m|3.OA.7&lt;/bpref&gt;</w:t>
      </w:r>
    </w:p>
    <w:p w14:paraId="34CEF60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&lt;poolproperty property="--ITEMTYPE--" value="MI" label="MI" /&gt;</w:t>
      </w:r>
    </w:p>
    <w:p w14:paraId="02C0FE2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&lt;poolproperty property="Language" value="ENU" label="English" /&gt;</w:t>
      </w:r>
    </w:p>
    <w:p w14:paraId="40E3CE7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&lt;itemscoredimension measurementmodel="IRT3PLn" scorepoints="1" weight="1.000000000000000e+000"&gt;</w:t>
      </w:r>
    </w:p>
    <w:p w14:paraId="7E74044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measurementparameter="a" value="1.000000000000000e+000" /&gt;</w:t>
      </w:r>
    </w:p>
    <w:p w14:paraId="43D4AA8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measurementparameter="b" value="1.000000000000000e-015" /&gt;</w:t>
      </w:r>
    </w:p>
    <w:p w14:paraId="509EC06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measurementparameter="c" value="0.000000000000000e+000" /&gt;</w:t>
      </w:r>
    </w:p>
    <w:p w14:paraId="7548149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&lt;/itemscoredimension&gt;</w:t>
      </w:r>
    </w:p>
    <w:p w14:paraId="694A071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&lt;/testitem&gt;</w:t>
      </w:r>
    </w:p>
    <w:p w14:paraId="5800014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&lt;testitem filename="item-187-1966.xml" itemtype="GI"&gt;</w:t>
      </w:r>
    </w:p>
    <w:p w14:paraId="133D286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uniqueid="187-1966" version="8175" /&gt;</w:t>
      </w:r>
    </w:p>
    <w:p w14:paraId="2C42DE3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&lt;bpref&gt;(SBAC_PT)SBAC-IRP-CAT-COMBINED-MATH-3-Summer-2015-2016&lt;/bpref&gt;</w:t>
      </w:r>
    </w:p>
    <w:p w14:paraId="1C52C62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&lt;bpref&gt;SBAC_PT-3&lt;/bpref&gt;</w:t>
      </w:r>
    </w:p>
    <w:p w14:paraId="2E89BE6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&lt;bpref&gt;SBAC_PT-3|G&lt;/bpref&gt;</w:t>
      </w:r>
    </w:p>
    <w:p w14:paraId="7559901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&lt;bpref&gt;SBAC_PT-3|G|F&lt;/bpref&gt;</w:t>
      </w:r>
    </w:p>
    <w:p w14:paraId="07FA9290"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&lt;bpref&gt;SBAC_PT-3|G|F|NA&lt;/bpref&gt;</w:t>
      </w:r>
    </w:p>
    <w:p w14:paraId="32D552B0"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&lt;bpref&gt;SBAC_PT-3|G|F|NA|NA&lt;/bpref&gt;</w:t>
      </w:r>
    </w:p>
    <w:p w14:paraId="3CD2028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&lt;poolproperty property="--ITEMTYPE--" value="GI" label="GI" /&gt;</w:t>
      </w:r>
    </w:p>
    <w:p w14:paraId="5FB6DD2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&lt;poolproperty property="Language" value="ENU" label="English" /&gt;</w:t>
      </w:r>
    </w:p>
    <w:p w14:paraId="054F66FC"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&lt;itemscoredimension measurementmodel="IRT3PLn" scorepoints="1" weight="1.000000000000000e+000"&gt;</w:t>
      </w:r>
    </w:p>
    <w:p w14:paraId="522E730A"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measurementparameter="a" value="1.000000000000000e+000" /&gt;</w:t>
      </w:r>
    </w:p>
    <w:p w14:paraId="5B0027E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measurementparameter="b" value="1.000000000000000e-015" /&gt;</w:t>
      </w:r>
    </w:p>
    <w:p w14:paraId="300726D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measurementparameter="c" value="0.000000000000000e+000" /&gt;</w:t>
      </w:r>
    </w:p>
    <w:p w14:paraId="1D69540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&lt;/itemscoredimension&gt;</w:t>
      </w:r>
    </w:p>
    <w:p w14:paraId="6CCA6A0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&lt;/testitem&gt;</w:t>
      </w:r>
    </w:p>
    <w:p w14:paraId="2C52CA0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&lt;testitem filename="item-187-1972.xml" itemtype="GI"&gt;</w:t>
      </w:r>
    </w:p>
    <w:p w14:paraId="7F1CC0E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uniqueid="187-1972" version="8175" /&gt;</w:t>
      </w:r>
    </w:p>
    <w:p w14:paraId="0D21931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&lt;bpref&gt;(SBAC_PT)SBAC-IRP-CAT-COMBINED-MATH-3-Summer-2015-2016&lt;/bpref&gt;</w:t>
      </w:r>
    </w:p>
    <w:p w14:paraId="5C14E1A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&lt;bpref&gt;G3Math_DOK2&lt;/bpref&gt;</w:t>
      </w:r>
    </w:p>
    <w:p w14:paraId="282186A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&lt;bpref&gt;SBAC_PT-1&lt;/bpref&gt;</w:t>
      </w:r>
    </w:p>
    <w:p w14:paraId="29379D5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&lt;bpref&gt;SBAC_PT-1|NF&lt;/bpref&gt;</w:t>
      </w:r>
    </w:p>
    <w:p w14:paraId="559C094A"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&lt;bpref&gt;SBAC_PT-1|NF|F-3&lt;/bpref&gt;</w:t>
      </w:r>
    </w:p>
    <w:p w14:paraId="5E1D514B"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&lt;bpref&gt;SBAC_PT-1|NF|F-3|m&lt;/bpref&gt;</w:t>
      </w:r>
    </w:p>
    <w:p w14:paraId="25C49C4A"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&lt;bpref&gt;SBAC_PT-1|NF|F-3|m|3.NF.3c&lt;/bpref&gt;</w:t>
      </w:r>
    </w:p>
    <w:p w14:paraId="02AC87E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&lt;poolproperty property="--ITEMTYPE--" value="GI" label="GI" /&gt;</w:t>
      </w:r>
    </w:p>
    <w:p w14:paraId="2FE61AD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&lt;poolproperty property="Language" value="ENU" label="English" /&gt;</w:t>
      </w:r>
    </w:p>
    <w:p w14:paraId="29A0318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&lt;itemscoredimension measurementmodel="IRT3PLn" scorepoints="1" weight="1.000000000000000e+000"&gt;</w:t>
      </w:r>
    </w:p>
    <w:p w14:paraId="0198D1DA"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measurementparameter="a" value="5.505700000000000e-001" /&gt;</w:t>
      </w:r>
    </w:p>
    <w:p w14:paraId="5EB7487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measurementparameter="b" value="5.695100000000000e-001" /&gt;</w:t>
      </w:r>
    </w:p>
    <w:p w14:paraId="38633CB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measurementparameter="c" value="0.000000000000000e+000" /&gt;</w:t>
      </w:r>
    </w:p>
    <w:p w14:paraId="521D351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&lt;/itemscoredimension&gt;</w:t>
      </w:r>
    </w:p>
    <w:p w14:paraId="458A697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&lt;/testitem&gt;</w:t>
      </w:r>
    </w:p>
    <w:p w14:paraId="69FC668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&lt;testitem filename="item-187-1973.xml" itemtype="MC"&gt;</w:t>
      </w:r>
    </w:p>
    <w:p w14:paraId="12F6054A"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uniqueid="187-1973" version="8175" /&gt;</w:t>
      </w:r>
    </w:p>
    <w:p w14:paraId="03359CDC"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&lt;bpref&gt;(SBAC_PT)SBAC-IRP-CAT-COMBINED-MATH-3-Summer-2015-2016&lt;/bpref&gt;</w:t>
      </w:r>
    </w:p>
    <w:p w14:paraId="3ACF678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&lt;bpref&gt;G3Math_Claim1_MC/MS&lt;/bpref&gt;</w:t>
      </w:r>
    </w:p>
    <w:p w14:paraId="41C2B9E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lastRenderedPageBreak/>
        <w:t xml:space="preserve">        &lt;bpref&gt;SBAC_PT-1&lt;/bpref&gt;</w:t>
      </w:r>
    </w:p>
    <w:p w14:paraId="66637F7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&lt;bpref&gt;SBAC_PT-1|OA&lt;/bpref&gt;</w:t>
      </w:r>
    </w:p>
    <w:p w14:paraId="121D747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&lt;bpref&gt;SBAC_PT-1|OA|A-3&lt;/bpref&gt;</w:t>
      </w:r>
    </w:p>
    <w:p w14:paraId="0F0A8FB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&lt;bpref&gt;SBAC_PT-1|OA|A-3|m&lt;/bpref&gt;</w:t>
      </w:r>
    </w:p>
    <w:p w14:paraId="2339259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&lt;bpref&gt;SBAC_PT-1|OA|A-3|m|3.OA.3&lt;/bpref&gt;</w:t>
      </w:r>
    </w:p>
    <w:p w14:paraId="626318B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&lt;poolproperty property="--ITEMTYPE--" value="MC" label="MC" /&gt;</w:t>
      </w:r>
    </w:p>
    <w:p w14:paraId="0EB7498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&lt;poolproperty property="Language" value="ENU" label="English" /&gt;</w:t>
      </w:r>
    </w:p>
    <w:p w14:paraId="288C398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&lt;itemscoredimension measurementmodel="IRT3PLn" scorepoints="1" weight="1.000000000000000e+000"&gt;</w:t>
      </w:r>
    </w:p>
    <w:p w14:paraId="2687AB1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measurementparameter="a" value="1.000000000000000e+000" /&gt;</w:t>
      </w:r>
    </w:p>
    <w:p w14:paraId="3DBB49E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measurementparameter="b" value="1.000000000000000e-015" /&gt;</w:t>
      </w:r>
    </w:p>
    <w:p w14:paraId="550FE84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measurementparameter="c" value="0.000000000000000e+000" /&gt;</w:t>
      </w:r>
    </w:p>
    <w:p w14:paraId="5E4DF9A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&lt;/itemscoredimension&gt;</w:t>
      </w:r>
    </w:p>
    <w:p w14:paraId="7070498C"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&lt;/testitem&gt;</w:t>
      </w:r>
    </w:p>
    <w:p w14:paraId="1EC268B0"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&lt;testitem filename="item-187-1975.xml" itemtype="EQ"&gt;</w:t>
      </w:r>
    </w:p>
    <w:p w14:paraId="2336DFE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uniqueid="187-1975" version="8175" /&gt;</w:t>
      </w:r>
    </w:p>
    <w:p w14:paraId="0B38BB6C"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&lt;bpref&gt;(SBAC_PT)SBAC-IRP-CAT-COMBINED-MATH-3-Summer-2015-2016&lt;/bpref&gt;</w:t>
      </w:r>
    </w:p>
    <w:p w14:paraId="1A7AE68B"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&lt;bpref&gt;SBAC_PT-1&lt;/bpref&gt;</w:t>
      </w:r>
    </w:p>
    <w:p w14:paraId="77EB20D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&lt;bpref&gt;SBAC_PT-1|NBT&lt;/bpref&gt;</w:t>
      </w:r>
    </w:p>
    <w:p w14:paraId="1257906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&lt;bpref&gt;SBAC_PT-1|NBT|E-3&lt;/bpref&gt;</w:t>
      </w:r>
    </w:p>
    <w:p w14:paraId="444A9C9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&lt;bpref&gt;SBAC_PT-1|NBT|E-3|a/s&lt;/bpref&gt;</w:t>
      </w:r>
    </w:p>
    <w:p w14:paraId="7D667EBB"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&lt;bpref&gt;SBAC_PT-1|NBT|E-3|a/s|3.NBT.2&lt;/bpref&gt;</w:t>
      </w:r>
    </w:p>
    <w:p w14:paraId="6018D460"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&lt;poolproperty property="--ITEMTYPE--" value="EQ" label="EQ" /&gt;</w:t>
      </w:r>
    </w:p>
    <w:p w14:paraId="33985E3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&lt;poolproperty property="Language" value="ENU" label="English" /&gt;</w:t>
      </w:r>
    </w:p>
    <w:p w14:paraId="77640B3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&lt;itemscoredimension measurementmodel="IRT3PLn" scorepoints="1" weight="1.000000000000000e+000"&gt;</w:t>
      </w:r>
    </w:p>
    <w:p w14:paraId="540E707A"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measurementparameter="a" value="5.812100000000000e-001" /&gt;</w:t>
      </w:r>
    </w:p>
    <w:p w14:paraId="48FDE72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measurementparameter="b" value="1.290840000000000e+000" /&gt;</w:t>
      </w:r>
    </w:p>
    <w:p w14:paraId="4F991C5B"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measurementparameter="c" value="0.000000000000000e+000" /&gt;</w:t>
      </w:r>
    </w:p>
    <w:p w14:paraId="3FE1A57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&lt;/itemscoredimension&gt;</w:t>
      </w:r>
    </w:p>
    <w:p w14:paraId="4E95172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&lt;/testitem&gt;</w:t>
      </w:r>
    </w:p>
    <w:p w14:paraId="48A6F07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&lt;testitem filename="item-187-1976.xml" itemtype="EQ"&gt;</w:t>
      </w:r>
    </w:p>
    <w:p w14:paraId="4764CEC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uniqueid="187-1976" version="8175" /&gt;</w:t>
      </w:r>
    </w:p>
    <w:p w14:paraId="015D0980"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&lt;bpref&gt;(SBAC_PT)SBAC-IRP-CAT-COMBINED-MATH-3-Summer-2015-2016&lt;/bpref&gt;</w:t>
      </w:r>
    </w:p>
    <w:p w14:paraId="6942343C"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&lt;bpref&gt;G3Math_DOK2&lt;/bpref&gt;</w:t>
      </w:r>
    </w:p>
    <w:p w14:paraId="2BDADF9B"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&lt;bpref&gt;SBAC_PT-1&lt;/bpref&gt;</w:t>
      </w:r>
    </w:p>
    <w:p w14:paraId="06C0FB4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&lt;bpref&gt;SBAC_PT-1|MD&lt;/bpref&gt;</w:t>
      </w:r>
    </w:p>
    <w:p w14:paraId="34748E9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&lt;bpref&gt;SBAC_PT-1|MD|H-3&lt;/bpref&gt;</w:t>
      </w:r>
    </w:p>
    <w:p w14:paraId="768EE86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&lt;bpref&gt;SBAC_PT-1|MD|H-3|a/s&lt;/bpref&gt;</w:t>
      </w:r>
    </w:p>
    <w:p w14:paraId="6375D3E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&lt;bpref&gt;SBAC_PT-1|MD|H-3|a/s|3.MD.3&lt;/bpref&gt;</w:t>
      </w:r>
    </w:p>
    <w:p w14:paraId="3A4F897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&lt;poolproperty property="--ITEMTYPE--" value="EQ" label="EQ" /&gt;</w:t>
      </w:r>
    </w:p>
    <w:p w14:paraId="185911F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&lt;poolproperty property="Language" value="ENU" label="English" /&gt;</w:t>
      </w:r>
    </w:p>
    <w:p w14:paraId="2C13F180"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&lt;itemscoredimension measurementmodel="IRT3PLn" scorepoints="1" weight="1.000000000000000e+000"&gt;</w:t>
      </w:r>
    </w:p>
    <w:p w14:paraId="1424862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measurementparameter="a" value="5.300400000000000e-001" /&gt;</w:t>
      </w:r>
    </w:p>
    <w:p w14:paraId="583A768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measurementparameter="b" value="-1.108910000000000e+000" /&gt;</w:t>
      </w:r>
    </w:p>
    <w:p w14:paraId="55E21160"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measurementparameter="c" value="0.000000000000000e+000" /&gt;</w:t>
      </w:r>
    </w:p>
    <w:p w14:paraId="5CC1852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&lt;/itemscoredimension&gt;</w:t>
      </w:r>
    </w:p>
    <w:p w14:paraId="071D73D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&lt;/testitem&gt;</w:t>
      </w:r>
    </w:p>
    <w:p w14:paraId="0FF10C8B"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lastRenderedPageBreak/>
        <w:t xml:space="preserve">      &lt;testitem filename="item-187-1978.xml" itemtype="EQ"&gt;</w:t>
      </w:r>
    </w:p>
    <w:p w14:paraId="2D7AEE6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uniqueid="187-1978" version="8175" /&gt;</w:t>
      </w:r>
    </w:p>
    <w:p w14:paraId="6018272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&lt;bpref&gt;(SBAC_PT)SBAC-IRP-CAT-COMBINED-MATH-3-Summer-2015-2016&lt;/bpref&gt;</w:t>
      </w:r>
    </w:p>
    <w:p w14:paraId="19A2DF2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&lt;bpref&gt;G3Math_Claim2/4&lt;/bpref&gt;</w:t>
      </w:r>
    </w:p>
    <w:p w14:paraId="1858C3A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&lt;bpref&gt;G3Math_DOK2&lt;/bpref&gt;</w:t>
      </w:r>
    </w:p>
    <w:p w14:paraId="20568C4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&lt;bpref&gt;SBAC_PT-4&lt;/bpref&gt;</w:t>
      </w:r>
    </w:p>
    <w:p w14:paraId="3350328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&lt;bpref&gt;SBAC_PT-4|OA&lt;/bpref&gt;</w:t>
      </w:r>
    </w:p>
    <w:p w14:paraId="26AEF10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&lt;bpref&gt;SBAC_PT-4|OA|E&lt;/bpref&gt;</w:t>
      </w:r>
    </w:p>
    <w:p w14:paraId="20619C2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&lt;bpref&gt;SBAC_PT-4|OA|E|NA&lt;/bpref&gt;</w:t>
      </w:r>
    </w:p>
    <w:p w14:paraId="5BB001EB"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&lt;bpref&gt;SBAC_PT-4|OA|E|NA|NA&lt;/bpref&gt;</w:t>
      </w:r>
    </w:p>
    <w:p w14:paraId="0A46835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&lt;poolproperty property="--ITEMTYPE--" value="EQ" label="EQ" /&gt;</w:t>
      </w:r>
    </w:p>
    <w:p w14:paraId="4E297AD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&lt;poolproperty property="Language" value="ENU" label="English" /&gt;</w:t>
      </w:r>
    </w:p>
    <w:p w14:paraId="2859987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&lt;itemscoredimension measurementmodel="IRT3PLn" scorepoints="1" weight="1.000000000000000e+000"&gt;</w:t>
      </w:r>
    </w:p>
    <w:p w14:paraId="1039EBD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measurementparameter="a" value="1.000000000000000e+000" /&gt;</w:t>
      </w:r>
    </w:p>
    <w:p w14:paraId="191940D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measurementparameter="b" value="1.000000000000000e-015" /&gt;</w:t>
      </w:r>
    </w:p>
    <w:p w14:paraId="78D9589C"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measurementparameter="c" value="0.000000000000000e+000" /&gt;</w:t>
      </w:r>
    </w:p>
    <w:p w14:paraId="4529571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&lt;/itemscoredimension&gt;</w:t>
      </w:r>
    </w:p>
    <w:p w14:paraId="5DFE5E3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&lt;/testitem&gt;</w:t>
      </w:r>
    </w:p>
    <w:p w14:paraId="0271A73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&lt;testitem filename="item-187-1979.xml" itemtype="GI"&gt;</w:t>
      </w:r>
    </w:p>
    <w:p w14:paraId="5D29DCF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uniqueid="187-1979" version="8175" /&gt;</w:t>
      </w:r>
    </w:p>
    <w:p w14:paraId="2A101CEC"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&lt;bpref&gt;(SBAC_PT)SBAC-IRP-CAT-COMBINED-MATH-3-Summer-2015-2016&lt;/bpref&gt;</w:t>
      </w:r>
    </w:p>
    <w:p w14:paraId="473264F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&lt;bpref&gt;G3Math_DOK2&lt;/bpref&gt;</w:t>
      </w:r>
    </w:p>
    <w:p w14:paraId="73596D9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&lt;bpref&gt;SBAC_PT-3&lt;/bpref&gt;</w:t>
      </w:r>
    </w:p>
    <w:p w14:paraId="48CF1E3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&lt;bpref&gt;SBAC_PT-3|NF&lt;/bpref&gt;</w:t>
      </w:r>
    </w:p>
    <w:p w14:paraId="4CC6F95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&lt;bpref&gt;SBAC_PT-3|NF|A&lt;/bpref&gt;</w:t>
      </w:r>
    </w:p>
    <w:p w14:paraId="0857BAB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&lt;bpref&gt;SBAC_PT-3|NF|A|NA&lt;/bpref&gt;</w:t>
      </w:r>
    </w:p>
    <w:p w14:paraId="28A30F5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&lt;bpref&gt;SBAC_PT-3|NF|A|NA|NA&lt;/bpref&gt;</w:t>
      </w:r>
    </w:p>
    <w:p w14:paraId="128F748A"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&lt;poolproperty property="--ITEMTYPE--" value="GI" label="GI" /&gt;</w:t>
      </w:r>
    </w:p>
    <w:p w14:paraId="24768B0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&lt;poolproperty property="Language" value="ENU" label="English" /&gt;</w:t>
      </w:r>
    </w:p>
    <w:p w14:paraId="72BF7A0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&lt;itemscoredimension measurementmodel="IRTGPC" scorepoints="2" weight="1.000000000000000e+000"&gt;</w:t>
      </w:r>
    </w:p>
    <w:p w14:paraId="36B9687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measurementparameter="a" value="1.000000000000000e+000" /&gt;</w:t>
      </w:r>
    </w:p>
    <w:p w14:paraId="01EA465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measurementparameter="b0" value="1.000000000000000e-015" /&gt;</w:t>
      </w:r>
    </w:p>
    <w:p w14:paraId="13989980"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measurementparameter="b1" value="1.000000000000000e-015" /&gt;</w:t>
      </w:r>
    </w:p>
    <w:p w14:paraId="6045719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&lt;/itemscoredimension&gt;</w:t>
      </w:r>
    </w:p>
    <w:p w14:paraId="632346C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&lt;/testitem&gt;</w:t>
      </w:r>
    </w:p>
    <w:p w14:paraId="5B60395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&lt;testitem filename="item-187-1986.xml" itemtype="EQ"&gt;</w:t>
      </w:r>
    </w:p>
    <w:p w14:paraId="15844C5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uniqueid="187-1986" version="8175" /&gt;</w:t>
      </w:r>
    </w:p>
    <w:p w14:paraId="0F70A27C"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&lt;bpref&gt;(SBAC_PT)SBAC-IRP-CAT-COMBINED-MATH-3-Summer-2015-2016&lt;/bpref&gt;</w:t>
      </w:r>
    </w:p>
    <w:p w14:paraId="6F16277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&lt;bpref&gt;G3Math_DOK2&lt;/bpref&gt;</w:t>
      </w:r>
    </w:p>
    <w:p w14:paraId="3FF4F7D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&lt;bpref&gt;SBAC_PT-1&lt;/bpref&gt;</w:t>
      </w:r>
    </w:p>
    <w:p w14:paraId="33D3E2D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&lt;bpref&gt;SBAC_PT-1|MD&lt;/bpref&gt;</w:t>
      </w:r>
    </w:p>
    <w:p w14:paraId="62B3459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&lt;bpref&gt;SBAC_PT-1|MD|G-3&lt;/bpref&gt;</w:t>
      </w:r>
    </w:p>
    <w:p w14:paraId="1281EE7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&lt;bpref&gt;SBAC_PT-1|MD|G-3|m&lt;/bpref&gt;</w:t>
      </w:r>
    </w:p>
    <w:p w14:paraId="1DA592E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&lt;bpref&gt;SBAC_PT-1|MD|G-3|m|3.MD.2&lt;/bpref&gt;</w:t>
      </w:r>
    </w:p>
    <w:p w14:paraId="7400D18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&lt;poolproperty property="--ITEMTYPE--" value="EQ" label="EQ" /&gt;</w:t>
      </w:r>
    </w:p>
    <w:p w14:paraId="5E72F15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&lt;poolproperty property="Language" value="ENU" label="English" /&gt;</w:t>
      </w:r>
    </w:p>
    <w:p w14:paraId="7AA0C980"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lastRenderedPageBreak/>
        <w:t xml:space="preserve">        &lt;itemscoredimension measurementmodel="IRT3PLn" scorepoints="1" weight="1.000000000000000e+000"&gt;</w:t>
      </w:r>
    </w:p>
    <w:p w14:paraId="055F373A"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measurementparameter="a" value="1.000000000000000e+000" /&gt;</w:t>
      </w:r>
    </w:p>
    <w:p w14:paraId="30D66C2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measurementparameter="b" value="1.000000000000000e-015" /&gt;</w:t>
      </w:r>
    </w:p>
    <w:p w14:paraId="2CFF39C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measurementparameter="c" value="0.000000000000000e+000" /&gt;</w:t>
      </w:r>
    </w:p>
    <w:p w14:paraId="56596B6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&lt;/itemscoredimension&gt;</w:t>
      </w:r>
    </w:p>
    <w:p w14:paraId="3F7B1B6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&lt;/testitem&gt;</w:t>
      </w:r>
    </w:p>
    <w:p w14:paraId="70D6F9FC"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&lt;testitem filename="item-187-1987.xml" itemtype="EQ"&gt;</w:t>
      </w:r>
    </w:p>
    <w:p w14:paraId="024121E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uniqueid="187-1987" version="8175" /&gt;</w:t>
      </w:r>
    </w:p>
    <w:p w14:paraId="17BE370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&lt;bpref&gt;(SBAC_PT)SBAC-IRP-CAT-COMBINED-MATH-3-Summer-2015-2016&lt;/bpref&gt;</w:t>
      </w:r>
    </w:p>
    <w:p w14:paraId="775172B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&lt;bpref&gt;SBAC_PT-1&lt;/bpref&gt;</w:t>
      </w:r>
    </w:p>
    <w:p w14:paraId="0AAAB44B"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&lt;bpref&gt;SBAC_PT-1|MD&lt;/bpref&gt;</w:t>
      </w:r>
    </w:p>
    <w:p w14:paraId="51D3649B"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&lt;bpref&gt;SBAC_PT-1|MD|J-3&lt;/bpref&gt;</w:t>
      </w:r>
    </w:p>
    <w:p w14:paraId="35C7737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&lt;bpref&gt;SBAC_PT-1|MD|J-3|a/s&lt;/bpref&gt;</w:t>
      </w:r>
    </w:p>
    <w:p w14:paraId="3FA557F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&lt;bpref&gt;SBAC_PT-1|MD|J-3|a/s|3.MD.8&lt;/bpref&gt;</w:t>
      </w:r>
    </w:p>
    <w:p w14:paraId="452BD63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&lt;poolproperty property="--ITEMTYPE--" value="EQ" label="EQ" /&gt;</w:t>
      </w:r>
    </w:p>
    <w:p w14:paraId="3DC542F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&lt;poolproperty property="Language" value="ENU" label="English" /&gt;</w:t>
      </w:r>
    </w:p>
    <w:p w14:paraId="53A6A870"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&lt;itemscoredimension measurementmodel="IRT3PLn" scorepoints="1" weight="1.000000000000000e+000"&gt;</w:t>
      </w:r>
    </w:p>
    <w:p w14:paraId="3B98BF0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measurementparameter="a" value="1.189700000000000e+000" /&gt;</w:t>
      </w:r>
    </w:p>
    <w:p w14:paraId="6DE66B4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measurementparameter="b" value="1.946350000000000e+000" /&gt;</w:t>
      </w:r>
    </w:p>
    <w:p w14:paraId="3BAE71EA"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measurementparameter="c" value="0.000000000000000e+000" /&gt;</w:t>
      </w:r>
    </w:p>
    <w:p w14:paraId="2E54DFD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&lt;/itemscoredimension&gt;</w:t>
      </w:r>
    </w:p>
    <w:p w14:paraId="091D3AE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&lt;/testitem&gt;</w:t>
      </w:r>
    </w:p>
    <w:p w14:paraId="4168FE3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&lt;testitem filename="item-187-1988.xml" itemtype="MI"&gt;</w:t>
      </w:r>
    </w:p>
    <w:p w14:paraId="73EE59F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uniqueid="187-1988" version="8175" /&gt;</w:t>
      </w:r>
    </w:p>
    <w:p w14:paraId="19FDBFC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&lt;bpref&gt;(SBAC_PT)SBAC-IRP-CAT-COMBINED-MATH-3-Summer-2015-2016&lt;/bpref&gt;</w:t>
      </w:r>
    </w:p>
    <w:p w14:paraId="36B322EA"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&lt;bpref&gt;G3Math_DOK2&lt;/bpref&gt;</w:t>
      </w:r>
    </w:p>
    <w:p w14:paraId="114F3AE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&lt;bpref&gt;SBAC_PT-3&lt;/bpref&gt;</w:t>
      </w:r>
    </w:p>
    <w:p w14:paraId="2792BBB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&lt;bpref&gt;SBAC_PT-3|OA&lt;/bpref&gt;</w:t>
      </w:r>
    </w:p>
    <w:p w14:paraId="4337CCCB"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&lt;bpref&gt;SBAC_PT-3|OA|D&lt;/bpref&gt;</w:t>
      </w:r>
    </w:p>
    <w:p w14:paraId="4EB870D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&lt;bpref&gt;SBAC_PT-3|OA|D|NA&lt;/bpref&gt;</w:t>
      </w:r>
    </w:p>
    <w:p w14:paraId="14CEEEC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&lt;bpref&gt;SBAC_PT-3|OA|D|NA|NA&lt;/bpref&gt;</w:t>
      </w:r>
    </w:p>
    <w:p w14:paraId="61AB4B5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&lt;poolproperty property="--ITEMTYPE--" value="MI" label="MI" /&gt;</w:t>
      </w:r>
    </w:p>
    <w:p w14:paraId="03763CE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&lt;poolproperty property="Language" value="ENU" label="English" /&gt;</w:t>
      </w:r>
    </w:p>
    <w:p w14:paraId="6A0AF36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&lt;itemscoredimension measurementmodel="IRT3PLn" scorepoints="1" weight="1.000000000000000e+000"&gt;</w:t>
      </w:r>
    </w:p>
    <w:p w14:paraId="4129C5C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measurementparameter="a" value="7.348800000000000e-001" /&gt;</w:t>
      </w:r>
    </w:p>
    <w:p w14:paraId="7A958F6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measurementparameter="b" value="-1.006060000000000e+000" /&gt;</w:t>
      </w:r>
    </w:p>
    <w:p w14:paraId="56AB450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measurementparameter="c" value="0.000000000000000e+000" /&gt;</w:t>
      </w:r>
    </w:p>
    <w:p w14:paraId="0383D28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&lt;/itemscoredimension&gt;</w:t>
      </w:r>
    </w:p>
    <w:p w14:paraId="732FFBE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&lt;/testitem&gt;</w:t>
      </w:r>
    </w:p>
    <w:p w14:paraId="12DFA09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&lt;testitem filename="item-187-1991.xml" itemtype="EQ"&gt;</w:t>
      </w:r>
    </w:p>
    <w:p w14:paraId="28217CD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uniqueid="187-1991" version="8175" /&gt;</w:t>
      </w:r>
    </w:p>
    <w:p w14:paraId="27BEAA0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&lt;bpref&gt;(SBAC_PT)SBAC-IRP-CAT-COMBINED-MATH-3-Summer-2015-2016&lt;/bpref&gt;</w:t>
      </w:r>
    </w:p>
    <w:p w14:paraId="588DC6A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&lt;bpref&gt;G3Math_DOK2&lt;/bpref&gt;</w:t>
      </w:r>
    </w:p>
    <w:p w14:paraId="520AD50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&lt;bpref&gt;SBAC_PT-1&lt;/bpref&gt;</w:t>
      </w:r>
    </w:p>
    <w:p w14:paraId="049B37A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&lt;bpref&gt;SBAC_PT-1|MD&lt;/bpref&gt;</w:t>
      </w:r>
    </w:p>
    <w:p w14:paraId="51B2A76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&lt;bpref&gt;SBAC_PT-1|MD|I-3&lt;/bpref&gt;</w:t>
      </w:r>
    </w:p>
    <w:p w14:paraId="4DCE15C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lastRenderedPageBreak/>
        <w:t xml:space="preserve">        &lt;bpref&gt;SBAC_PT-1|MD|I-3|m&lt;/bpref&gt;</w:t>
      </w:r>
    </w:p>
    <w:p w14:paraId="762665E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&lt;bpref&gt;SBAC_PT-1|MD|I-3|m|3.MD.7d&lt;/bpref&gt;</w:t>
      </w:r>
    </w:p>
    <w:p w14:paraId="3A21583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&lt;poolproperty property="--ITEMTYPE--" value="EQ" label="EQ" /&gt;</w:t>
      </w:r>
    </w:p>
    <w:p w14:paraId="2C42207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&lt;poolproperty property="Language" value="ENU" label="English" /&gt;</w:t>
      </w:r>
    </w:p>
    <w:p w14:paraId="7FE3E03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&lt;itemscoredimension measurementmodel="IRT3PLn" scorepoints="1" weight="1.000000000000000e+000"&gt;</w:t>
      </w:r>
    </w:p>
    <w:p w14:paraId="641ED67B"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measurementparameter="a" value="8.254600000000000e-001" /&gt;</w:t>
      </w:r>
    </w:p>
    <w:p w14:paraId="0E1727CB"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measurementparameter="b" value="2.037520000000000e+000" /&gt;</w:t>
      </w:r>
    </w:p>
    <w:p w14:paraId="295E5AE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measurementparameter="c" value="0.000000000000000e+000" /&gt;</w:t>
      </w:r>
    </w:p>
    <w:p w14:paraId="23D3418B"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&lt;/itemscoredimension&gt;</w:t>
      </w:r>
    </w:p>
    <w:p w14:paraId="7A86263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&lt;/testitem&gt;</w:t>
      </w:r>
    </w:p>
    <w:p w14:paraId="077613E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&lt;testitem filename="item-187-1996.xml" itemtype="EQ"&gt;</w:t>
      </w:r>
    </w:p>
    <w:p w14:paraId="57E7719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uniqueid="187-1996" version="8175" /&gt;</w:t>
      </w:r>
    </w:p>
    <w:p w14:paraId="64FDAFC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&lt;bpref&gt;(SBAC_PT)SBAC-IRP-CAT-COMBINED-MATH-3-Summer-2015-2016&lt;/bpref&gt;</w:t>
      </w:r>
    </w:p>
    <w:p w14:paraId="734D642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&lt;bpref&gt;G3Math_Claim2/4&lt;/bpref&gt;</w:t>
      </w:r>
    </w:p>
    <w:p w14:paraId="7B07CD2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&lt;bpref&gt;SBAC_PT-4&lt;/bpref&gt;</w:t>
      </w:r>
    </w:p>
    <w:p w14:paraId="75558E8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&lt;bpref&gt;SBAC_PT-4|MD&lt;/bpref&gt;</w:t>
      </w:r>
    </w:p>
    <w:p w14:paraId="6E4ACB8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&lt;bpref&gt;SBAC_PT-4|MD|C&lt;/bpref&gt;</w:t>
      </w:r>
    </w:p>
    <w:p w14:paraId="466DFFA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&lt;bpref&gt;SBAC_PT-4|MD|C|NA&lt;/bpref&gt;</w:t>
      </w:r>
    </w:p>
    <w:p w14:paraId="04F6C51A"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&lt;bpref&gt;SBAC_PT-4|MD|C|NA|NA&lt;/bpref&gt;</w:t>
      </w:r>
    </w:p>
    <w:p w14:paraId="09F438D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&lt;poolproperty property="--ITEMTYPE--" value="EQ" label="EQ" /&gt;</w:t>
      </w:r>
    </w:p>
    <w:p w14:paraId="79351AAB"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&lt;poolproperty property="Language" value="ENU" label="English" /&gt;</w:t>
      </w:r>
    </w:p>
    <w:p w14:paraId="054D036B"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&lt;itemscoredimension measurementmodel="IRTGPC" scorepoints="2" weight="1.000000000000000e+000"&gt;</w:t>
      </w:r>
    </w:p>
    <w:p w14:paraId="7688C58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measurementparameter="a" value="7.955800000000000e-001" /&gt;</w:t>
      </w:r>
    </w:p>
    <w:p w14:paraId="780FE6CC"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measurementparameter="b0" value="-1.194170000000000e+000" /&gt;</w:t>
      </w:r>
    </w:p>
    <w:p w14:paraId="1516170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measurementparameter="b1" value="1.145090000000000e+000" /&gt;</w:t>
      </w:r>
    </w:p>
    <w:p w14:paraId="0B7DFED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&lt;/itemscoredimension&gt;</w:t>
      </w:r>
    </w:p>
    <w:p w14:paraId="7BA6911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&lt;/testitem&gt;</w:t>
      </w:r>
    </w:p>
    <w:p w14:paraId="4019EDE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&lt;testitem filename="item-187-2001.xml" itemtype="MC"&gt;</w:t>
      </w:r>
    </w:p>
    <w:p w14:paraId="3DC8DE8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uniqueid="187-2001" version="8175" /&gt;</w:t>
      </w:r>
    </w:p>
    <w:p w14:paraId="5E0DEDE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&lt;bpref&gt;(SBAC_PT)SBAC-IRP-CAT-COMBINED-MATH-3-Summer-2015-2016&lt;/bpref&gt;</w:t>
      </w:r>
    </w:p>
    <w:p w14:paraId="576CC9B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&lt;bpref&gt;G3Math_DOK2&lt;/bpref&gt;</w:t>
      </w:r>
    </w:p>
    <w:p w14:paraId="0382D1D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&lt;bpref&gt;SBAC_PT-3&lt;/bpref&gt;</w:t>
      </w:r>
    </w:p>
    <w:p w14:paraId="4CB9CC1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&lt;bpref&gt;SBAC_PT-3|MD&lt;/bpref&gt;</w:t>
      </w:r>
    </w:p>
    <w:p w14:paraId="0ED7B97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&lt;bpref&gt;SBAC_PT-3|MD|C&lt;/bpref&gt;</w:t>
      </w:r>
    </w:p>
    <w:p w14:paraId="04F3EB8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&lt;bpref&gt;SBAC_PT-3|MD|C|NA&lt;/bpref&gt;</w:t>
      </w:r>
    </w:p>
    <w:p w14:paraId="1C9F118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&lt;bpref&gt;SBAC_PT-3|MD|C|NA|NA&lt;/bpref&gt;</w:t>
      </w:r>
    </w:p>
    <w:p w14:paraId="1D6F409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&lt;poolproperty property="--ITEMTYPE--" value="MC" label="MC" /&gt;</w:t>
      </w:r>
    </w:p>
    <w:p w14:paraId="500D48E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&lt;poolproperty property="Language" value="ENU" label="English" /&gt;</w:t>
      </w:r>
    </w:p>
    <w:p w14:paraId="28B1B4C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&lt;itemscoredimension measurementmodel="IRT3PLn" scorepoints="1" weight="1.000000000000000e+000"&gt;</w:t>
      </w:r>
    </w:p>
    <w:p w14:paraId="44713CB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measurementparameter="a" value="1.000000000000000e+000" /&gt;</w:t>
      </w:r>
    </w:p>
    <w:p w14:paraId="47330D1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measurementparameter="b" value="1.000000000000000e-015" /&gt;</w:t>
      </w:r>
    </w:p>
    <w:p w14:paraId="0C896E8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measurementparameter="c" value="0.000000000000000e+000" /&gt;</w:t>
      </w:r>
    </w:p>
    <w:p w14:paraId="0F6184EA"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&lt;/itemscoredimension&gt;</w:t>
      </w:r>
    </w:p>
    <w:p w14:paraId="2B34B90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&lt;/testitem&gt;</w:t>
      </w:r>
    </w:p>
    <w:p w14:paraId="20AA5DD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&lt;testitem filename="item-187-2015.xml" itemtype="MS"&gt;</w:t>
      </w:r>
    </w:p>
    <w:p w14:paraId="42DDD77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uniqueid="187-2015" version="8175" /&gt;</w:t>
      </w:r>
    </w:p>
    <w:p w14:paraId="539FE77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lastRenderedPageBreak/>
        <w:t xml:space="preserve">        &lt;bpref&gt;(SBAC_PT)SBAC-IRP-CAT-COMBINED-MATH-3-Summer-2015-2016&lt;/bpref&gt;</w:t>
      </w:r>
    </w:p>
    <w:p w14:paraId="387EB38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&lt;bpref&gt;G3Math_Claim1_MC/MS&lt;/bpref&gt;</w:t>
      </w:r>
    </w:p>
    <w:p w14:paraId="6FB9A42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&lt;bpref&gt;SBAC_PT-1&lt;/bpref&gt;</w:t>
      </w:r>
    </w:p>
    <w:p w14:paraId="3FDB0D70"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&lt;bpref&gt;SBAC_PT-1|NF&lt;/bpref&gt;</w:t>
      </w:r>
    </w:p>
    <w:p w14:paraId="519F4E0A"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&lt;bpref&gt;SBAC_PT-1|NF|F-3&lt;/bpref&gt;</w:t>
      </w:r>
    </w:p>
    <w:p w14:paraId="6781B2F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&lt;bpref&gt;SBAC_PT-1|NF|F-3|m&lt;/bpref&gt;</w:t>
      </w:r>
    </w:p>
    <w:p w14:paraId="75BCA08C"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&lt;bpref&gt;SBAC_PT-1|NF|F-3|m|3.NF.3a&lt;/bpref&gt;</w:t>
      </w:r>
    </w:p>
    <w:p w14:paraId="606818B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&lt;poolproperty property="--ITEMTYPE--" value="MS" label="MS" /&gt;</w:t>
      </w:r>
    </w:p>
    <w:p w14:paraId="1489EA7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&lt;poolproperty property="Language" value="ENU" label="English" /&gt;</w:t>
      </w:r>
    </w:p>
    <w:p w14:paraId="09F5C9D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&lt;itemscoredimension measurementmodel="IRT3PLn" scorepoints="1" weight="1.000000000000000e+000"&gt;</w:t>
      </w:r>
    </w:p>
    <w:p w14:paraId="354C8CA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measurementparameter="a" value="1.000000000000000e+000" /&gt;</w:t>
      </w:r>
    </w:p>
    <w:p w14:paraId="54BBC25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measurementparameter="b" value="1.000000000000000e-015" /&gt;</w:t>
      </w:r>
    </w:p>
    <w:p w14:paraId="421AA8B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measurementparameter="c" value="0.000000000000000e+000" /&gt;</w:t>
      </w:r>
    </w:p>
    <w:p w14:paraId="13C7680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&lt;/itemscoredimension&gt;</w:t>
      </w:r>
    </w:p>
    <w:p w14:paraId="63EE651A"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&lt;/testitem&gt;</w:t>
      </w:r>
    </w:p>
    <w:p w14:paraId="4BA975C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&lt;testitem filename="item-187-2017.xml" itemtype="GI"&gt;</w:t>
      </w:r>
    </w:p>
    <w:p w14:paraId="3F1748C0"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uniqueid="187-2017" version="8175" /&gt;</w:t>
      </w:r>
    </w:p>
    <w:p w14:paraId="7B4ECD3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&lt;bpref&gt;(SBAC_PT)SBAC-IRP-CAT-COMBINED-MATH-3-Summer-2015-2016&lt;/bpref&gt;</w:t>
      </w:r>
    </w:p>
    <w:p w14:paraId="192353D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&lt;bpref&gt;G3Math_Claim2/4&lt;/bpref&gt;</w:t>
      </w:r>
    </w:p>
    <w:p w14:paraId="7B53C34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&lt;bpref&gt;SBAC_PT-4&lt;/bpref&gt;</w:t>
      </w:r>
    </w:p>
    <w:p w14:paraId="577878A0"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&lt;bpref&gt;SBAC_PT-4|OA&lt;/bpref&gt;</w:t>
      </w:r>
    </w:p>
    <w:p w14:paraId="43B8848A"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&lt;bpref&gt;SBAC_PT-4|OA|D&lt;/bpref&gt;</w:t>
      </w:r>
    </w:p>
    <w:p w14:paraId="18C189FC"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&lt;bpref&gt;SBAC_PT-4|OA|D|NA&lt;/bpref&gt;</w:t>
      </w:r>
    </w:p>
    <w:p w14:paraId="53D758F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&lt;bpref&gt;SBAC_PT-4|OA|D|NA|NA&lt;/bpref&gt;</w:t>
      </w:r>
    </w:p>
    <w:p w14:paraId="077C11E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&lt;poolproperty property="--ITEMTYPE--" value="GI" label="GI" /&gt;</w:t>
      </w:r>
    </w:p>
    <w:p w14:paraId="3DC8C56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&lt;poolproperty property="Language" value="ENU" label="English" /&gt;</w:t>
      </w:r>
    </w:p>
    <w:p w14:paraId="5A4905FC"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&lt;itemscoredimension measurementmodel="IRTGPC" scorepoints="2" weight="1.000000000000000e+000"&gt;</w:t>
      </w:r>
    </w:p>
    <w:p w14:paraId="3E77760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measurementparameter="a" value="3.962800000000000e-001" /&gt;</w:t>
      </w:r>
    </w:p>
    <w:p w14:paraId="07F7D07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measurementparameter="b0" value="-8.063200000000000e-001" /&gt;</w:t>
      </w:r>
    </w:p>
    <w:p w14:paraId="4904807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measurementparameter="b1" value="4.434380000000000e+000" /&gt;</w:t>
      </w:r>
    </w:p>
    <w:p w14:paraId="4CC0B03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&lt;/itemscoredimension&gt;</w:t>
      </w:r>
    </w:p>
    <w:p w14:paraId="1735122A"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&lt;/testitem&gt;</w:t>
      </w:r>
    </w:p>
    <w:p w14:paraId="6A06831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&lt;testitem filename="item-187-2024.xml" itemtype="MC"&gt;</w:t>
      </w:r>
    </w:p>
    <w:p w14:paraId="16E0CFAC"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uniqueid="187-2024" version="8175" /&gt;</w:t>
      </w:r>
    </w:p>
    <w:p w14:paraId="498BAEA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&lt;bpref&gt;(SBAC_PT)SBAC-IRP-CAT-COMBINED-MATH-3-Summer-2015-2016&lt;/bpref&gt;</w:t>
      </w:r>
    </w:p>
    <w:p w14:paraId="0EB9481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&lt;bpref&gt;G3Math_Claim2/4&lt;/bpref&gt;</w:t>
      </w:r>
    </w:p>
    <w:p w14:paraId="750E7B8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&lt;bpref&gt;G3Math_DOK2&lt;/bpref&gt;</w:t>
      </w:r>
    </w:p>
    <w:p w14:paraId="47A5011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&lt;bpref&gt;SBAC_PT-2&lt;/bpref&gt;</w:t>
      </w:r>
    </w:p>
    <w:p w14:paraId="2026D71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&lt;bpref&gt;SBAC_PT-2|MD&lt;/bpref&gt;</w:t>
      </w:r>
    </w:p>
    <w:p w14:paraId="0D169F7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&lt;bpref&gt;SBAC_PT-2|MD|B&lt;/bpref&gt;</w:t>
      </w:r>
    </w:p>
    <w:p w14:paraId="37F079B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&lt;bpref&gt;SBAC_PT-2|MD|B|NA&lt;/bpref&gt;</w:t>
      </w:r>
    </w:p>
    <w:p w14:paraId="1F7A210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&lt;bpref&gt;SBAC_PT-2|MD|B|NA|NA&lt;/bpref&gt;</w:t>
      </w:r>
    </w:p>
    <w:p w14:paraId="2B5197DB"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&lt;poolproperty property="--ITEMTYPE--" value="MC" label="MC" /&gt;</w:t>
      </w:r>
    </w:p>
    <w:p w14:paraId="743B7AA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&lt;poolproperty property="Language" value="ENU" label="English" /&gt;</w:t>
      </w:r>
    </w:p>
    <w:p w14:paraId="28DC7D0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&lt;itemscoredimension measurementmodel="IRT3PLn" scorepoints="1" weight="1.000000000000000e+000"&gt;</w:t>
      </w:r>
    </w:p>
    <w:p w14:paraId="2DB5703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measurementparameter="a" value="1.000000000000000e+000" /&gt;</w:t>
      </w:r>
    </w:p>
    <w:p w14:paraId="249E3BA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lastRenderedPageBreak/>
        <w:t xml:space="preserve">          &lt;itemscoreparameter measurementparameter="b" value="1.000000000000000e-015" /&gt;</w:t>
      </w:r>
    </w:p>
    <w:p w14:paraId="656266E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measurementparameter="c" value="0.000000000000000e+000" /&gt;</w:t>
      </w:r>
    </w:p>
    <w:p w14:paraId="0B13915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&lt;/itemscoredimension&gt;</w:t>
      </w:r>
    </w:p>
    <w:p w14:paraId="08BB075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&lt;/testitem&gt;</w:t>
      </w:r>
    </w:p>
    <w:p w14:paraId="0A14E3C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&lt;testitem filename="item-187-2788.xml" itemtype="TI"&gt;</w:t>
      </w:r>
    </w:p>
    <w:p w14:paraId="5E722C7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uniqueid="187-2788" version="8175" /&gt;</w:t>
      </w:r>
    </w:p>
    <w:p w14:paraId="5D20CAC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&lt;bpref&gt;(SBAC_PT)SBAC-IRP-Perf-COMBINED-MATH-3-Summer-2015-2016&lt;/bpref&gt;</w:t>
      </w:r>
    </w:p>
    <w:p w14:paraId="4E0F8C8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&lt;bpref&gt;SBAC_PT-2&lt;/bpref&gt;</w:t>
      </w:r>
    </w:p>
    <w:p w14:paraId="458E1FC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&lt;bpref&gt;SBAC_PT-2|MD&lt;/bpref&gt;</w:t>
      </w:r>
    </w:p>
    <w:p w14:paraId="786528B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&lt;bpref&gt;SBAC_PT-2|MD|A&lt;/bpref&gt;</w:t>
      </w:r>
    </w:p>
    <w:p w14:paraId="5BD8137A"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&lt;passageref&gt;187-3700&lt;/passageref&gt;</w:t>
      </w:r>
    </w:p>
    <w:p w14:paraId="0B701A3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&lt;poolproperty property="--ITEMTYPE--" value="TI" label="TI" /&gt;</w:t>
      </w:r>
    </w:p>
    <w:p w14:paraId="66AB9E1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&lt;poolproperty property="Language" value="ENU" label="English" /&gt;</w:t>
      </w:r>
    </w:p>
    <w:p w14:paraId="60DC522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&lt;itemscoredimension measurementmodel="IRT3PLn" scorepoints="1" weight="1.000000000000000e+000"&gt;</w:t>
      </w:r>
    </w:p>
    <w:p w14:paraId="7F47DFA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measurementparameter="a" value="1.025780000000000e+000" /&gt;</w:t>
      </w:r>
    </w:p>
    <w:p w14:paraId="035B184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measurementparameter="b" value="-1.836230000000000e+000" /&gt;</w:t>
      </w:r>
    </w:p>
    <w:p w14:paraId="58C022B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measurementparameter="c" value="0.000000000000000e+000" /&gt;</w:t>
      </w:r>
    </w:p>
    <w:p w14:paraId="5E00405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&lt;/itemscoredimension&gt;</w:t>
      </w:r>
    </w:p>
    <w:p w14:paraId="4AB1012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&lt;/testitem&gt;</w:t>
      </w:r>
    </w:p>
    <w:p w14:paraId="0385195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&lt;testitem filename="item-187-2789.xml" itemtype="TI"&gt;</w:t>
      </w:r>
    </w:p>
    <w:p w14:paraId="2429197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uniqueid="187-2789" version="8175" /&gt;</w:t>
      </w:r>
    </w:p>
    <w:p w14:paraId="57C27FF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&lt;bpref&gt;(SBAC_PT)SBAC-IRP-Perf-COMBINED-MATH-3-Summer-2015-2016&lt;/bpref&gt;</w:t>
      </w:r>
    </w:p>
    <w:p w14:paraId="5BB3CDC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&lt;bpref&gt;SBAC_PT-3&lt;/bpref&gt;</w:t>
      </w:r>
    </w:p>
    <w:p w14:paraId="1BE9CA6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&lt;bpref&gt;SBAC_PT-3|MD&lt;/bpref&gt;</w:t>
      </w:r>
    </w:p>
    <w:p w14:paraId="730657A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&lt;bpref&gt;SBAC_PT-3|MD|A&lt;/bpref&gt;</w:t>
      </w:r>
    </w:p>
    <w:p w14:paraId="555CE4FA"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&lt;passageref&gt;187-3700&lt;/passageref&gt;</w:t>
      </w:r>
    </w:p>
    <w:p w14:paraId="67C91FD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&lt;poolproperty property="--ITEMTYPE--" value="TI" label="TI" /&gt;</w:t>
      </w:r>
    </w:p>
    <w:p w14:paraId="29D8415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&lt;poolproperty property="Language" value="ENU" label="English" /&gt;</w:t>
      </w:r>
    </w:p>
    <w:p w14:paraId="684FA190"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&lt;itemscoredimension measurementmodel="IRT3PLn" scorepoints="1" weight="1.000000000000000e+000"&gt;</w:t>
      </w:r>
    </w:p>
    <w:p w14:paraId="51F5EDEC"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measurementparameter="a" value="4.239400000000000e-001" /&gt;</w:t>
      </w:r>
    </w:p>
    <w:p w14:paraId="62B5640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measurementparameter="b" value="1.070860000000000e+000" /&gt;</w:t>
      </w:r>
    </w:p>
    <w:p w14:paraId="63CC477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&lt;itemscoreparameter measurementparameter="c" value="0.000000000000000e+000" /&gt;</w:t>
      </w:r>
    </w:p>
    <w:p w14:paraId="2EDDE2D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&lt;/itemscoredimension&gt;</w:t>
      </w:r>
    </w:p>
    <w:p w14:paraId="11551B3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&lt;/testitem&gt;</w:t>
      </w:r>
    </w:p>
    <w:p w14:paraId="0900F7A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&lt;/itempool&gt;</w:t>
      </w:r>
    </w:p>
    <w:p w14:paraId="052974C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&lt;testform length="4"&gt;</w:t>
      </w:r>
    </w:p>
    <w:p w14:paraId="22717EC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uniqueid="(SBAC_PT)SBAC-IRP-MATH-3-COMBINED-Summer-2015-2016:Default-ENU" name="(SBAC_PT)SBAC-IRP-MATH-3-COMBINED-Summer-2015-2016:Default-ENU" version="8175" /&gt;</w:t>
      </w:r>
    </w:p>
    <w:p w14:paraId="7718C67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&lt;property name="language" value="ENU" label="English" /&gt;</w:t>
      </w:r>
    </w:p>
    <w:p w14:paraId="0C82DC50"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&lt;poolproperty property="--ITEMTYPE--" value="EQ" label="EQ" itemcount="1" /&gt;</w:t>
      </w:r>
    </w:p>
    <w:p w14:paraId="134AA02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&lt;poolproperty property="--ITEMTYPE--" value="GI" label="GI" itemcount="1" /&gt;</w:t>
      </w:r>
    </w:p>
    <w:p w14:paraId="30EE259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&lt;poolproperty property="--ITEMTYPE--" value="TI" label="TI" itemcount="2" /&gt;</w:t>
      </w:r>
    </w:p>
    <w:p w14:paraId="3B2531FA"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&lt;poolproperty property="Language" value="ENU" label="English" itemcount="4" /&gt;</w:t>
      </w:r>
    </w:p>
    <w:p w14:paraId="1CFB240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&lt;formpartition&gt;</w:t>
      </w:r>
    </w:p>
    <w:p w14:paraId="69A2031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uniqueid="187-780" name="IRP::MathG3::Perf::SP15::COMBINED" version="8175" /&gt;</w:t>
      </w:r>
    </w:p>
    <w:p w14:paraId="075CC44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&lt;itemgroup formposition="1" maxitems="ALL" maxresponses="ALL"&gt;</w:t>
      </w:r>
    </w:p>
    <w:p w14:paraId="0CE2792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lastRenderedPageBreak/>
        <w:t xml:space="preserve">          &lt;identifier uniqueid="187-780:G-187-3700-2" name="187-780:G-187-3700-2" version="8175" /&gt;</w:t>
      </w:r>
    </w:p>
    <w:p w14:paraId="674E070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&lt;passageref&gt;187-3700&lt;/passageref&gt;</w:t>
      </w:r>
    </w:p>
    <w:p w14:paraId="3770BD8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&lt;groupitem itemid="187-2788" formposition="1" groupposition="1" adminrequired="false" responserequired="false" isactive="true" isfieldtest="false" blockid="A" /&gt;</w:t>
      </w:r>
    </w:p>
    <w:p w14:paraId="7B230AE0"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&lt;groupitem itemid="187-1576" formposition="2" groupposition="2" adminrequired="false" responserequired="false" isactive="true" isfieldtest="false" blockid="A" /&gt;</w:t>
      </w:r>
    </w:p>
    <w:p w14:paraId="0A652DB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&lt;groupitem itemid="187-2789" formposition="3" groupposition="3" adminrequired="false" responserequired="false" isactive="true" isfieldtest="false" blockid="A" /&gt;</w:t>
      </w:r>
    </w:p>
    <w:p w14:paraId="6698509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&lt;groupitem itemid="187-1578" formposition="4" groupposition="4" adminrequired="false" responserequired="false" isactive="true" isfieldtest="false" blockid="A" /&gt;</w:t>
      </w:r>
    </w:p>
    <w:p w14:paraId="7C58EC7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&lt;/itemgroup&gt;</w:t>
      </w:r>
    </w:p>
    <w:p w14:paraId="7A74D790"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&lt;/formpartition&gt;</w:t>
      </w:r>
    </w:p>
    <w:p w14:paraId="6F7EA80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&lt;/testform&gt;</w:t>
      </w:r>
    </w:p>
    <w:p w14:paraId="6900B9A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&lt;performancelevels&gt;</w:t>
      </w:r>
    </w:p>
    <w:p w14:paraId="5BDE526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&lt;performancelevel bpelementid="(SBAC_PT)SBAC-IRP-MATH-3-COMBINED-Summer-2015-2016" plevel="1" scaledlo="2.189000000000000e+003" scaledhi="2.381000000000000e+003" /&gt;</w:t>
      </w:r>
    </w:p>
    <w:p w14:paraId="7B0BBEA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&lt;performancelevel bpelementid="(SBAC_PT)SBAC-IRP-MATH-3-COMBINED-Summer-2015-2016" plevel="2" scaledlo="2.381000000000000e+003" scaledhi="2.436000000000000e+003" /&gt;</w:t>
      </w:r>
    </w:p>
    <w:p w14:paraId="0C9E4EA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&lt;performancelevel bpelementid="(SBAC_PT)SBAC-IRP-MATH-3-COMBINED-Summer-2015-2016" plevel="3" scaledlo="2.436000000000000e+003" scaledhi="2.501000000000000e+003" /&gt;</w:t>
      </w:r>
    </w:p>
    <w:p w14:paraId="303C673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&lt;performancelevel bpelementid="(SBAC_PT)SBAC-IRP-MATH-3-COMBINED-Summer-2015-2016" plevel="4" scaledlo="2.501000000000000e+003" scaledhi="2.621000000000000e+003" /&gt;</w:t>
      </w:r>
    </w:p>
    <w:p w14:paraId="185056D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&lt;/performancelevels&gt;</w:t>
      </w:r>
    </w:p>
    <w:p w14:paraId="5D202FE0"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&lt;scoringrules&gt;</w:t>
      </w:r>
    </w:p>
    <w:p w14:paraId="36D97FF0"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 computationorder="62" bpelementid="SBAC_PT-3"&gt;</w:t>
      </w:r>
    </w:p>
    <w:p w14:paraId="510DF2A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uniqueid="452E7802-61FD-4C82-A783-0B6400D937B8" name="SBACCATTheta" label="ThetaScore" version="1.0" /&gt;</w:t>
      </w:r>
    </w:p>
    <w:p w14:paraId="1F23C48C"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 position="1" parametertype="double"&gt;</w:t>
      </w:r>
    </w:p>
    <w:p w14:paraId="3A37DF5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uniqueid="686D3098-28B0-40A0-AC92-EB71DD389125" name="LOT" version="1.0" /&gt;</w:t>
      </w:r>
    </w:p>
    <w:p w14:paraId="0C7FD41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&lt;computationruleparametervalue value="-4.1132" /&gt;</w:t>
      </w:r>
    </w:p>
    <w:p w14:paraId="1EF834C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&lt;/computationruleparameter&gt;</w:t>
      </w:r>
    </w:p>
    <w:p w14:paraId="330D4F2C"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 position="2" parametertype="double"&gt;</w:t>
      </w:r>
    </w:p>
    <w:p w14:paraId="20A30A2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uniqueid="51FA9EDA-3EED-4A9C-9146-F7ACA82E61C0" name="HOT" version="1.0" /&gt;</w:t>
      </w:r>
    </w:p>
    <w:p w14:paraId="29C9325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&lt;computationruleparametervalue value="1.3335" /&gt;</w:t>
      </w:r>
    </w:p>
    <w:p w14:paraId="269DFC7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&lt;/computationruleparameter&gt;</w:t>
      </w:r>
    </w:p>
    <w:p w14:paraId="15EB438A"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 position="3" parametertype="double"&gt;</w:t>
      </w:r>
    </w:p>
    <w:p w14:paraId="7D8AC49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uniqueid="F52B7D21-3EB8-4E1D-BECB-A8798CFD7673" name="seLimit" version="1.0" /&gt;</w:t>
      </w:r>
    </w:p>
    <w:p w14:paraId="4FA4F5A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&lt;computationruleparametervalue value="2.5" /&gt;</w:t>
      </w:r>
    </w:p>
    <w:p w14:paraId="0670DA0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&lt;/computationruleparameter&gt;</w:t>
      </w:r>
    </w:p>
    <w:p w14:paraId="326896D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 position="4" parametertype="double"&gt;</w:t>
      </w:r>
    </w:p>
    <w:p w14:paraId="716F38E0"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uniqueid="0899CB7A-F48A-4979-A590-B2C45B982D2F" name="averageA" version="1.0" /&gt;</w:t>
      </w:r>
    </w:p>
    <w:p w14:paraId="52E5DED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&lt;computationruleparametervalue value="0.85" /&gt;</w:t>
      </w:r>
    </w:p>
    <w:p w14:paraId="57A396E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&lt;/computationruleparameter&gt;</w:t>
      </w:r>
    </w:p>
    <w:p w14:paraId="39E20FB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 position="5" parametertype="double"&gt;</w:t>
      </w:r>
    </w:p>
    <w:p w14:paraId="30819E7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uniqueid="D29ABEA7-6298-46E7-9F40-7E69B434EC29" name="averageB" version="1.0" /&gt;</w:t>
      </w:r>
    </w:p>
    <w:p w14:paraId="77AA3EC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&lt;computationruleparametervalue value="-0.81" /&gt;</w:t>
      </w:r>
    </w:p>
    <w:p w14:paraId="5936836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&lt;/computationruleparameter&gt;</w:t>
      </w:r>
    </w:p>
    <w:p w14:paraId="1B5BC1B0"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lastRenderedPageBreak/>
        <w:t xml:space="preserve">      &lt;/computationrule&gt;</w:t>
      </w:r>
    </w:p>
    <w:p w14:paraId="2A224A6A"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 computationorder="140" bpelementid="SBAC_PT-1"&gt;</w:t>
      </w:r>
    </w:p>
    <w:p w14:paraId="008D974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uniqueid="0BD23C28-4F93-4C5F-B38F-0BE368B40FBD" name="RawScore" label="RawScore" version="1.0" /&gt;</w:t>
      </w:r>
    </w:p>
    <w:p w14:paraId="52F25A2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&lt;/computationrule&gt;</w:t>
      </w:r>
    </w:p>
    <w:p w14:paraId="3679B40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 computationorder="141" bpelementid="SOCK_2"&gt;</w:t>
      </w:r>
    </w:p>
    <w:p w14:paraId="75FC73B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uniqueid="368DEE8B-B9B4-4D3E-8145-0CC5D67C0DD6" name="MultiStrandRawScore" label="RawScore" version="1.0" /&gt;</w:t>
      </w:r>
    </w:p>
    <w:p w14:paraId="70F11BE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 position="1" parametertype="string"&gt;</w:t>
      </w:r>
    </w:p>
    <w:p w14:paraId="6CC7A19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uniqueid="76E22FB0-379B-409C-AC58-BAF25E67CCCF" name="strands" version="1.0" /&gt;</w:t>
      </w:r>
    </w:p>
    <w:p w14:paraId="418FEF4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&lt;property name="indextype" value="int" /&gt;</w:t>
      </w:r>
    </w:p>
    <w:p w14:paraId="49DA8E1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&lt;computationruleparametervalue index="1" value="2" /&gt;</w:t>
      </w:r>
    </w:p>
    <w:p w14:paraId="608AF840"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&lt;computationruleparametervalue index="2" value="4" /&gt;</w:t>
      </w:r>
    </w:p>
    <w:p w14:paraId="4E62A9E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&lt;/computationruleparameter&gt;</w:t>
      </w:r>
    </w:p>
    <w:p w14:paraId="3A1D106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&lt;/computationrule&gt;</w:t>
      </w:r>
    </w:p>
    <w:p w14:paraId="080A570C"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 computationorder="10" bpelementid="(SBAC_PT)SBAC-IRP-MATH-3-COMBINED-Summer-2015-2016"&gt;</w:t>
      </w:r>
    </w:p>
    <w:p w14:paraId="0FBA19D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uniqueid="F47933EF-ACCE-4D6E-ADB5-0F351B25E7A7" name="SBACAttemptedness" label="Attempted" version="1.0" /&gt;</w:t>
      </w:r>
    </w:p>
    <w:p w14:paraId="717EF71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 position="1" parametertype="int"&gt;</w:t>
      </w:r>
    </w:p>
    <w:p w14:paraId="2EDA3C5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uniqueid="1511FAA2-FB95-4E48-ACA9-7E73AB947D33" name="testPart" version="1.0" /&gt;</w:t>
      </w:r>
    </w:p>
    <w:p w14:paraId="0548DF2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&lt;property name="indextype" value="string" /&gt;</w:t>
      </w:r>
    </w:p>
    <w:p w14:paraId="57A5619C"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&lt;computationruleparametervalue index="SBAC-IRP-CAT-COMBINED-MATH-3" value="1" /&gt;</w:t>
      </w:r>
    </w:p>
    <w:p w14:paraId="7E9E8F5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&lt;computationruleparametervalue index="SBAC-IRP-Perf-COMBINED-MATH-3" value="2" /&gt;</w:t>
      </w:r>
    </w:p>
    <w:p w14:paraId="23EDC52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&lt;/computationruleparameter&gt;</w:t>
      </w:r>
    </w:p>
    <w:p w14:paraId="73B0A2F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&lt;/computationrule&gt;</w:t>
      </w:r>
    </w:p>
    <w:p w14:paraId="5A6889A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 computationorder="61" bpelementid="SOCK_2"&gt;</w:t>
      </w:r>
    </w:p>
    <w:p w14:paraId="77751D2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uniqueid="0693779E-004E-4B16-9EF0-1027381A4759" name="SBACCATMultiStrandTheta" label="ThetaScore" version="1.0" /&gt;</w:t>
      </w:r>
    </w:p>
    <w:p w14:paraId="62EBA94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 position="1" parametertype="double"&gt;</w:t>
      </w:r>
    </w:p>
    <w:p w14:paraId="05C9A91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uniqueid="3792C8CF-89FA-429F-9692-251375D2C855" name="LOT" version="1.0" /&gt;</w:t>
      </w:r>
    </w:p>
    <w:p w14:paraId="246895D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&lt;computationruleparametervalue value="-4.1132" /&gt;</w:t>
      </w:r>
    </w:p>
    <w:p w14:paraId="5B496C0A"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&lt;/computationruleparameter&gt;</w:t>
      </w:r>
    </w:p>
    <w:p w14:paraId="2AC29D0B"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 position="2" parametertype="double"&gt;</w:t>
      </w:r>
    </w:p>
    <w:p w14:paraId="070F679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uniqueid="6E1573D0-3A27-4F0F-A9E2-F13D43D17C97" name="HOT" version="1.0" /&gt;</w:t>
      </w:r>
    </w:p>
    <w:p w14:paraId="750504D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&lt;computationruleparametervalue value="1.3335" /&gt;</w:t>
      </w:r>
    </w:p>
    <w:p w14:paraId="5C97537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&lt;/computationruleparameter&gt;</w:t>
      </w:r>
    </w:p>
    <w:p w14:paraId="3468FDD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 position="3" parametertype="double"&gt;</w:t>
      </w:r>
    </w:p>
    <w:p w14:paraId="3ADE777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uniqueid="0515C78F-70A6-4104-AC45-4AF97AA49893" name="seLimit" version="1.0" /&gt;</w:t>
      </w:r>
    </w:p>
    <w:p w14:paraId="03992A8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&lt;computationruleparametervalue value="2.5" /&gt;</w:t>
      </w:r>
    </w:p>
    <w:p w14:paraId="260250C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&lt;/computationruleparameter&gt;</w:t>
      </w:r>
    </w:p>
    <w:p w14:paraId="41E15E7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 position="4" parametertype="string"&gt;</w:t>
      </w:r>
    </w:p>
    <w:p w14:paraId="7DF217A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uniqueid="9A828D3D-DE11-4557-8947-775B90E51CF2" name="strands" version="1.0" /&gt;</w:t>
      </w:r>
    </w:p>
    <w:p w14:paraId="4B83523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&lt;property name="indextype" value="int" /&gt;</w:t>
      </w:r>
    </w:p>
    <w:p w14:paraId="07F6DAE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&lt;computationruleparametervalue index="1" value="2" /&gt;</w:t>
      </w:r>
    </w:p>
    <w:p w14:paraId="2437D91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&lt;computationruleparametervalue index="2" value="4" /&gt;</w:t>
      </w:r>
    </w:p>
    <w:p w14:paraId="0D8FD15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&lt;/computationruleparameter&gt;</w:t>
      </w:r>
    </w:p>
    <w:p w14:paraId="615E16B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 position="5" parametertype="double"&gt;</w:t>
      </w:r>
    </w:p>
    <w:p w14:paraId="719997A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uniqueid="244A5AD9-67F6-447D-8BFB-81730008E56A" name="averageA" version="1.0" /&gt;</w:t>
      </w:r>
    </w:p>
    <w:p w14:paraId="2C5CF96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&lt;computationruleparametervalue value="0.85" /&gt;</w:t>
      </w:r>
    </w:p>
    <w:p w14:paraId="05D9B75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&lt;/computationruleparameter&gt;</w:t>
      </w:r>
    </w:p>
    <w:p w14:paraId="0C5A8DC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lastRenderedPageBreak/>
        <w:t xml:space="preserve">        &lt;computationruleparameter position="6" parametertype="double"&gt;</w:t>
      </w:r>
    </w:p>
    <w:p w14:paraId="08FD954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uniqueid="FCDEB5E3-EADC-4975-A232-D2D0574DA139" name="averageB" version="1.0" /&gt;</w:t>
      </w:r>
    </w:p>
    <w:p w14:paraId="0353E4E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&lt;computationruleparametervalue value="-0.81" /&gt;</w:t>
      </w:r>
    </w:p>
    <w:p w14:paraId="44809F1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&lt;/computationruleparameter&gt;</w:t>
      </w:r>
    </w:p>
    <w:p w14:paraId="15654D1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&lt;/computationrule&gt;</w:t>
      </w:r>
    </w:p>
    <w:p w14:paraId="6A4C551B"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 computationorder="35" bpelementid="(SBAC_PT)SBAC-IRP-MATH-3-COMBINED-Summer-2015-2016"&gt;</w:t>
      </w:r>
    </w:p>
    <w:p w14:paraId="0D69EB8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uniqueid="587A5DD2-3E33-4521-AB1B-15A7FEE461BE" name="TestPerformanceLevel" label="PerformanceLevel" version="1.0" /&gt;</w:t>
      </w:r>
    </w:p>
    <w:p w14:paraId="337CE05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&lt;/computationrule&gt;</w:t>
      </w:r>
    </w:p>
    <w:p w14:paraId="58B7956A"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 computationorder="70" bpelementid="SBAC_PT-1"&gt;</w:t>
      </w:r>
    </w:p>
    <w:p w14:paraId="15EBF09B"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uniqueid="88AF04C1-42D0-42AD-9AF2-38649898A0C1" name="ScaleScore" label="ScaleScore" version="1.0" /&gt;</w:t>
      </w:r>
    </w:p>
    <w:p w14:paraId="177A2FC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&lt;/computationrule&gt;</w:t>
      </w:r>
    </w:p>
    <w:p w14:paraId="45875AA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 computationorder="30" bpelementid="(SBAC_PT)SBAC-IRP-MATH-3-COMBINED-Summer-2015-2016"&gt;</w:t>
      </w:r>
    </w:p>
    <w:p w14:paraId="74AD9A7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uniqueid="A2A76AFE-6FCE-46D8-AC4E-47DB2ECFB5FE" name="ScaleScore" label="ScaleScore" version="1.0" /&gt;</w:t>
      </w:r>
    </w:p>
    <w:p w14:paraId="430B093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&lt;/computationrule&gt;</w:t>
      </w:r>
    </w:p>
    <w:p w14:paraId="196C675B"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 computationorder="131" bpelementid="SOCK_2"&gt;</w:t>
      </w:r>
    </w:p>
    <w:p w14:paraId="6EC5DDA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uniqueid="CDCDBA7D-47DF-4540-A088-49292C57C359" name="MultipleStrandItemCountScored" label="ItemCountScored" version="1.0" /&gt;</w:t>
      </w:r>
    </w:p>
    <w:p w14:paraId="37D465F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 position="1" parametertype="string"&gt;</w:t>
      </w:r>
    </w:p>
    <w:p w14:paraId="6A57C38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uniqueid="947BBD8B-2C84-451F-A5D9-3CC299310B4F" name="strands" version="1.0" /&gt;</w:t>
      </w:r>
    </w:p>
    <w:p w14:paraId="43F4672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&lt;property name="indextype" value="int" /&gt;</w:t>
      </w:r>
    </w:p>
    <w:p w14:paraId="122753D0"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&lt;computationruleparametervalue index="1" value="2" /&gt;</w:t>
      </w:r>
    </w:p>
    <w:p w14:paraId="09C70EF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&lt;computationruleparametervalue index="2" value="4" /&gt;</w:t>
      </w:r>
    </w:p>
    <w:p w14:paraId="34958FEA"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&lt;/computationruleparameter&gt;</w:t>
      </w:r>
    </w:p>
    <w:p w14:paraId="68BEE5B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&lt;/computationrule&gt;</w:t>
      </w:r>
    </w:p>
    <w:p w14:paraId="7E7F71EC"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 computationorder="72" bpelementid="SBAC_PT-3"&gt;</w:t>
      </w:r>
    </w:p>
    <w:p w14:paraId="7A425FC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uniqueid="58A95255-5E45-4159-8792-49FEE5562E25" name="ScaleScore" label="ScaleScore" version="1.0" /&gt;</w:t>
      </w:r>
    </w:p>
    <w:p w14:paraId="5F60FE4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&lt;/computationrule&gt;</w:t>
      </w:r>
    </w:p>
    <w:p w14:paraId="2707D16C"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 computationorder="84" bpelementid="SBAC_PT-1"&gt;</w:t>
      </w:r>
    </w:p>
    <w:p w14:paraId="71F9D7BA"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uniqueid="77640D3A-52C6-4755-B33C-5480B885D42C" name="SEBasedPLWithRounding" label="PerformanceLevel" version="1.0" /&gt;</w:t>
      </w:r>
    </w:p>
    <w:p w14:paraId="18D5DCF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 position="1" parametertype="double"&gt;</w:t>
      </w:r>
    </w:p>
    <w:p w14:paraId="5F8A432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uniqueid="7B19E304-3863-4F12-9A75-E311DD578EC1" name="seMultiple" version="1.0" /&gt;</w:t>
      </w:r>
    </w:p>
    <w:p w14:paraId="563EDFB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&lt;computationruleparametervalue value="1.5" /&gt;</w:t>
      </w:r>
    </w:p>
    <w:p w14:paraId="45198AA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&lt;/computationruleparameter&gt;</w:t>
      </w:r>
    </w:p>
    <w:p w14:paraId="7FE92FA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 position="2" parametertype="int"&gt;</w:t>
      </w:r>
    </w:p>
    <w:p w14:paraId="2FD758EB"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uniqueid="2EE0DDB3-7AD5-495E-B1CE-72D4C2BB1AAC" name="proficientPerformanceLevel" version="1.0" /&gt;</w:t>
      </w:r>
    </w:p>
    <w:p w14:paraId="737AEB1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&lt;computationruleparametervalue value="3" /&gt;</w:t>
      </w:r>
    </w:p>
    <w:p w14:paraId="4D99A24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&lt;/computationruleparameter&gt;</w:t>
      </w:r>
    </w:p>
    <w:p w14:paraId="19F35E3A"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 position="3" parametertype="double"&gt;</w:t>
      </w:r>
    </w:p>
    <w:p w14:paraId="2872A82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uniqueid="4363F62B-647C-4831-B334-DA5A1B5EA596" name="LOT" version="1.0" /&gt;</w:t>
      </w:r>
    </w:p>
    <w:p w14:paraId="51A95B7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&lt;computationruleparametervalue value="-4.1132" /&gt;</w:t>
      </w:r>
    </w:p>
    <w:p w14:paraId="6926139B"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&lt;/computationruleparameter&gt;</w:t>
      </w:r>
    </w:p>
    <w:p w14:paraId="74CB106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 position="4" parametertype="double"&gt;</w:t>
      </w:r>
    </w:p>
    <w:p w14:paraId="2D420DC0"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uniqueid="8191A641-6455-4AAF-840F-FF13BD6E5747" name="HOT" version="1.0" /&gt;</w:t>
      </w:r>
    </w:p>
    <w:p w14:paraId="5A1644C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&lt;computationruleparametervalue value="1.3335" /&gt;</w:t>
      </w:r>
    </w:p>
    <w:p w14:paraId="235A8CAC"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&lt;/computationruleparameter&gt;</w:t>
      </w:r>
    </w:p>
    <w:p w14:paraId="63D3634C"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&lt;/computationrule&gt;</w:t>
      </w:r>
    </w:p>
    <w:p w14:paraId="3F95390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 computationorder="130" bpelementid="SBAC_PT-1"&gt;</w:t>
      </w:r>
    </w:p>
    <w:p w14:paraId="5AB9498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lastRenderedPageBreak/>
        <w:t xml:space="preserve">        &lt;identifier uniqueid="3B151A8A-58B8-448B-8E64-56E6E31E927B" name="ItemCountScored" label="ItemCountScored" version="1.0" /&gt;</w:t>
      </w:r>
    </w:p>
    <w:p w14:paraId="1147DD80"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&lt;/computationrule&gt;</w:t>
      </w:r>
    </w:p>
    <w:p w14:paraId="0D09363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 computationorder="132" bpelementid="SBAC_PT-3"&gt;</w:t>
      </w:r>
    </w:p>
    <w:p w14:paraId="3571B71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uniqueid="A33AADC2-8B85-4B2D-A793-6DE4C2D10E27" name="ItemCountScored" label="ItemCountScored" version="1.0" /&gt;</w:t>
      </w:r>
    </w:p>
    <w:p w14:paraId="6689E8C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&lt;/computationrule&gt;</w:t>
      </w:r>
    </w:p>
    <w:p w14:paraId="53B360E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 computationorder="122" bpelementid="SBAC_PT-3"&gt;</w:t>
      </w:r>
    </w:p>
    <w:p w14:paraId="23992C2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uniqueid="70F7BC7A-537E-4D98-9970-75A7C1A544A3" name="ItemCount" label="ItemCount" version="1.0" /&gt;</w:t>
      </w:r>
    </w:p>
    <w:p w14:paraId="463F8A6A"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&lt;/computationrule&gt;</w:t>
      </w:r>
    </w:p>
    <w:p w14:paraId="0EADF1D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 computationorder="71" bpelementid="SOCK_2"&gt;</w:t>
      </w:r>
    </w:p>
    <w:p w14:paraId="42232C6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uniqueid="7DFAF8B9-4BD2-4365-98B2-7EC95401C2F8" name="ScaleScore" label="ScaleScore" version="1.0" /&gt;</w:t>
      </w:r>
    </w:p>
    <w:p w14:paraId="5A6A615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&lt;/computationrule&gt;</w:t>
      </w:r>
    </w:p>
    <w:p w14:paraId="3E24900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 computationorder="110" bpelementid="(SBAC_PT)SBAC-IRP-MATH-3-COMBINED-Summer-2015-2016"&gt;</w:t>
      </w:r>
    </w:p>
    <w:p w14:paraId="1BB7604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uniqueid="3475A3E8-F8DC-4280-88B4-800F83607071" name="RawScore" label="RawScore" version="1.0" /&gt;</w:t>
      </w:r>
    </w:p>
    <w:p w14:paraId="64F61D1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&lt;/computationrule&gt;</w:t>
      </w:r>
    </w:p>
    <w:p w14:paraId="50C6371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 computationorder="20" bpelementid="(SBAC_PT)SBAC-IRP-MATH-3-COMBINED-Summer-2015-2016"&gt;</w:t>
      </w:r>
    </w:p>
    <w:p w14:paraId="5F3C81B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uniqueid="10F3B10F-A7D9-44A7-88BB-A045DC6E484F" name="SBACCATTheta" label="ThetaScore" version="1.0" /&gt;</w:t>
      </w:r>
    </w:p>
    <w:p w14:paraId="2F4915D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 position="1" parametertype="double"&gt;</w:t>
      </w:r>
    </w:p>
    <w:p w14:paraId="21D769B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uniqueid="686D3098-28B0-40A0-AC92-EB71DD389125" name="LOT" version="1.0" /&gt;</w:t>
      </w:r>
    </w:p>
    <w:p w14:paraId="60005DF0"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&lt;computationruleparametervalue value="-4.1132" /&gt;</w:t>
      </w:r>
    </w:p>
    <w:p w14:paraId="092097B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&lt;/computationruleparameter&gt;</w:t>
      </w:r>
    </w:p>
    <w:p w14:paraId="4268B43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 position="2" parametertype="double"&gt;</w:t>
      </w:r>
    </w:p>
    <w:p w14:paraId="45D6D4C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uniqueid="51FA9EDA-3EED-4A9C-9146-F7ACA82E61C0" name="HOT" version="1.0" /&gt;</w:t>
      </w:r>
    </w:p>
    <w:p w14:paraId="5DACFF7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&lt;computationruleparametervalue value="1.3335" /&gt;</w:t>
      </w:r>
    </w:p>
    <w:p w14:paraId="50D0CAF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&lt;/computationruleparameter&gt;</w:t>
      </w:r>
    </w:p>
    <w:p w14:paraId="7507976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 position="3" parametertype="double"&gt;</w:t>
      </w:r>
    </w:p>
    <w:p w14:paraId="3F477E2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uniqueid="F52B7D21-3EB8-4E1D-BECB-A8798CFD7673" name="seLimit" version="1.0" /&gt;</w:t>
      </w:r>
    </w:p>
    <w:p w14:paraId="34BF088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&lt;computationruleparametervalue value="2.5" /&gt;</w:t>
      </w:r>
    </w:p>
    <w:p w14:paraId="1FB676D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&lt;/computationruleparameter&gt;</w:t>
      </w:r>
    </w:p>
    <w:p w14:paraId="35F9C32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 position="4" parametertype="double"&gt;</w:t>
      </w:r>
    </w:p>
    <w:p w14:paraId="49BFF5EC"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uniqueid="0899CB7A-F48A-4979-A590-B2C45B982D2F" name="averageA" version="1.0" /&gt;</w:t>
      </w:r>
    </w:p>
    <w:p w14:paraId="644A414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&lt;computationruleparametervalue value="0.85" /&gt;</w:t>
      </w:r>
    </w:p>
    <w:p w14:paraId="0FB6A21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&lt;/computationruleparameter&gt;</w:t>
      </w:r>
    </w:p>
    <w:p w14:paraId="6C747A9B"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 position="5" parametertype="double"&gt;</w:t>
      </w:r>
    </w:p>
    <w:p w14:paraId="4B9085F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uniqueid="D29ABEA7-6298-46E7-9F40-7E69B434EC29" name="averageB" version="1.0" /&gt;</w:t>
      </w:r>
    </w:p>
    <w:p w14:paraId="02713A8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&lt;computationruleparametervalue value="-0.81" /&gt;</w:t>
      </w:r>
    </w:p>
    <w:p w14:paraId="4CDE9A3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&lt;/computationruleparameter&gt;</w:t>
      </w:r>
    </w:p>
    <w:p w14:paraId="12D0108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&lt;/computationrule&gt;</w:t>
      </w:r>
    </w:p>
    <w:p w14:paraId="5316A08C"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 computationorder="85" bpelementid="SOCK_2"&gt;</w:t>
      </w:r>
    </w:p>
    <w:p w14:paraId="2619F9B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uniqueid="96FAAFE5-F70F-48D6-B139-A5F94FCAD898" name="SEBasedPLWithRounding" label="PerformanceLevel" version="1.0" /&gt;</w:t>
      </w:r>
    </w:p>
    <w:p w14:paraId="4D8DE00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 position="1" parametertype="double"&gt;</w:t>
      </w:r>
    </w:p>
    <w:p w14:paraId="56D88B1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uniqueid="7B19E304-3863-4F12-9A75-E311DD578EC1" name="seMultiple" version="1.0" /&gt;</w:t>
      </w:r>
    </w:p>
    <w:p w14:paraId="4C5CD8A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&lt;computationruleparametervalue value="1.5" /&gt;</w:t>
      </w:r>
    </w:p>
    <w:p w14:paraId="20F1778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&lt;/computationruleparameter&gt;</w:t>
      </w:r>
    </w:p>
    <w:p w14:paraId="6A84757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 position="2" parametertype="int"&gt;</w:t>
      </w:r>
    </w:p>
    <w:p w14:paraId="769AA81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uniqueid="2EE0DDB3-7AD5-495E-B1CE-72D4C2BB1AAC" name="proficientPerformanceLevel" version="1.0" /&gt;</w:t>
      </w:r>
    </w:p>
    <w:p w14:paraId="262EBEF0"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&lt;computationruleparametervalue value="3" /&gt;</w:t>
      </w:r>
    </w:p>
    <w:p w14:paraId="6A5FD58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lastRenderedPageBreak/>
        <w:t xml:space="preserve">        &lt;/computationruleparameter&gt;</w:t>
      </w:r>
    </w:p>
    <w:p w14:paraId="798F7BCC"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 position="3" parametertype="double"&gt;</w:t>
      </w:r>
    </w:p>
    <w:p w14:paraId="108D468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uniqueid="4363F62B-647C-4831-B334-DA5A1B5EA596" name="LOT" version="1.0" /&gt;</w:t>
      </w:r>
    </w:p>
    <w:p w14:paraId="16D8A2C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&lt;computationruleparametervalue value="-4.1132" /&gt;</w:t>
      </w:r>
    </w:p>
    <w:p w14:paraId="0FE8B8E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&lt;/computationruleparameter&gt;</w:t>
      </w:r>
    </w:p>
    <w:p w14:paraId="6E0A5A3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 position="4" parametertype="double"&gt;</w:t>
      </w:r>
    </w:p>
    <w:p w14:paraId="1E35050C"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uniqueid="8191A641-6455-4AAF-840F-FF13BD6E5747" name="HOT" version="1.0" /&gt;</w:t>
      </w:r>
    </w:p>
    <w:p w14:paraId="730F4F0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&lt;computationruleparametervalue value="1.3335" /&gt;</w:t>
      </w:r>
    </w:p>
    <w:p w14:paraId="2D57F68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&lt;/computationruleparameter&gt;</w:t>
      </w:r>
    </w:p>
    <w:p w14:paraId="229915AC"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&lt;/computationrule&gt;</w:t>
      </w:r>
    </w:p>
    <w:p w14:paraId="65E13AA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 computationorder="90" bpelementid="(SBAC_PT)SBAC-IRP-MATH-3-COMBINED-Summer-2015-2016"&gt;</w:t>
      </w:r>
    </w:p>
    <w:p w14:paraId="0C940A5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uniqueid="7F19F28E-744E-496A-B55F-C023421EAD19" name="ItemCount" label="ItemCount" version="1.0" /&gt;</w:t>
      </w:r>
    </w:p>
    <w:p w14:paraId="265D4DC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&lt;/computationrule&gt;</w:t>
      </w:r>
    </w:p>
    <w:p w14:paraId="647D782C"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 computationorder="86" bpelementid="SBAC_PT-3"&gt;</w:t>
      </w:r>
    </w:p>
    <w:p w14:paraId="3C78289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uniqueid="729C20C8-8AA5-4468-86D6-CA3AF28C2D68" name="SEBasedPLWithRounding" label="PerformanceLevel" version="1.0" /&gt;</w:t>
      </w:r>
    </w:p>
    <w:p w14:paraId="68BB202B"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 position="1" parametertype="double"&gt;</w:t>
      </w:r>
    </w:p>
    <w:p w14:paraId="6DCE0B9A"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uniqueid="7B19E304-3863-4F12-9A75-E311DD578EC1" name="seMultiple" version="1.0" /&gt;</w:t>
      </w:r>
    </w:p>
    <w:p w14:paraId="14A00810"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&lt;computationruleparametervalue value="1.5" /&gt;</w:t>
      </w:r>
    </w:p>
    <w:p w14:paraId="5A61FDB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&lt;/computationruleparameter&gt;</w:t>
      </w:r>
    </w:p>
    <w:p w14:paraId="7C4E4BC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 position="2" parametertype="int"&gt;</w:t>
      </w:r>
    </w:p>
    <w:p w14:paraId="62BD573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uniqueid="2EE0DDB3-7AD5-495E-B1CE-72D4C2BB1AAC" name="proficientPerformanceLevel" version="1.0" /&gt;</w:t>
      </w:r>
    </w:p>
    <w:p w14:paraId="14C8086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&lt;computationruleparametervalue value="3" /&gt;</w:t>
      </w:r>
    </w:p>
    <w:p w14:paraId="58F6A04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&lt;/computationruleparameter&gt;</w:t>
      </w:r>
    </w:p>
    <w:p w14:paraId="086F5CE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 position="3" parametertype="double"&gt;</w:t>
      </w:r>
    </w:p>
    <w:p w14:paraId="334B914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uniqueid="4363F62B-647C-4831-B334-DA5A1B5EA596" name="LOT" version="1.0" /&gt;</w:t>
      </w:r>
    </w:p>
    <w:p w14:paraId="7510898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&lt;computationruleparametervalue value="-4.1132" /&gt;</w:t>
      </w:r>
    </w:p>
    <w:p w14:paraId="1679309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&lt;/computationruleparameter&gt;</w:t>
      </w:r>
    </w:p>
    <w:p w14:paraId="42494F2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 position="4" parametertype="double"&gt;</w:t>
      </w:r>
    </w:p>
    <w:p w14:paraId="116E0CD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uniqueid="8191A641-6455-4AAF-840F-FF13BD6E5747" name="HOT" version="1.0" /&gt;</w:t>
      </w:r>
    </w:p>
    <w:p w14:paraId="45EE879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&lt;computationruleparametervalue value="1.3335" /&gt;</w:t>
      </w:r>
    </w:p>
    <w:p w14:paraId="6AD57C2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&lt;/computationruleparameter&gt;</w:t>
      </w:r>
    </w:p>
    <w:p w14:paraId="1B0805FC"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&lt;/computationrule&gt;</w:t>
      </w:r>
    </w:p>
    <w:p w14:paraId="1DDA621A"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 computationorder="142" bpelementid="SBAC_PT-3"&gt;</w:t>
      </w:r>
    </w:p>
    <w:p w14:paraId="5DF232D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uniqueid="03F9CC1A-8A36-42D0-862F-E509D709260B" name="RawScore" label="RawScore" version="1.0" /&gt;</w:t>
      </w:r>
    </w:p>
    <w:p w14:paraId="2F95798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&lt;/computationrule&gt;</w:t>
      </w:r>
    </w:p>
    <w:p w14:paraId="14645A4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 computationorder="60" bpelementid="SBAC_PT-1"&gt;</w:t>
      </w:r>
    </w:p>
    <w:p w14:paraId="68E84A0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uniqueid="9E7CF623-4E23-47B3-9E5F-E86E2ECB3416" name="SBACCATTheta" label="ThetaScore" version="1.0" /&gt;</w:t>
      </w:r>
    </w:p>
    <w:p w14:paraId="326BFE00"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 position="1" parametertype="double"&gt;</w:t>
      </w:r>
    </w:p>
    <w:p w14:paraId="73FC269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uniqueid="686D3098-28B0-40A0-AC92-EB71DD389125" name="LOT" version="1.0" /&gt;</w:t>
      </w:r>
    </w:p>
    <w:p w14:paraId="2B61012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&lt;computationruleparametervalue value="-4.1132" /&gt;</w:t>
      </w:r>
    </w:p>
    <w:p w14:paraId="437581D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&lt;/computationruleparameter&gt;</w:t>
      </w:r>
    </w:p>
    <w:p w14:paraId="0E03050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 position="2" parametertype="double"&gt;</w:t>
      </w:r>
    </w:p>
    <w:p w14:paraId="24E58570"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uniqueid="51FA9EDA-3EED-4A9C-9146-F7ACA82E61C0" name="HOT" version="1.0" /&gt;</w:t>
      </w:r>
    </w:p>
    <w:p w14:paraId="143CD8A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&lt;computationruleparametervalue value="1.3335" /&gt;</w:t>
      </w:r>
    </w:p>
    <w:p w14:paraId="7D4F622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&lt;/computationruleparameter&gt;</w:t>
      </w:r>
    </w:p>
    <w:p w14:paraId="6974EE1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 position="3" parametertype="double"&gt;</w:t>
      </w:r>
    </w:p>
    <w:p w14:paraId="45DFFC9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lastRenderedPageBreak/>
        <w:t xml:space="preserve">          &lt;identifier uniqueid="F52B7D21-3EB8-4E1D-BECB-A8798CFD7673" name="seLimit" version="1.0" /&gt;</w:t>
      </w:r>
    </w:p>
    <w:p w14:paraId="3CEA2B2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&lt;computationruleparametervalue value="2.5" /&gt;</w:t>
      </w:r>
    </w:p>
    <w:p w14:paraId="7E878D5A"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&lt;/computationruleparameter&gt;</w:t>
      </w:r>
    </w:p>
    <w:p w14:paraId="3146A96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 position="4" parametertype="double"&gt;</w:t>
      </w:r>
    </w:p>
    <w:p w14:paraId="7EDCFFD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uniqueid="0899CB7A-F48A-4979-A590-B2C45B982D2F" name="averageA" version="1.0" /&gt;</w:t>
      </w:r>
    </w:p>
    <w:p w14:paraId="7F4F18B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&lt;computationruleparametervalue value="0.85" /&gt;</w:t>
      </w:r>
    </w:p>
    <w:p w14:paraId="1874276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&lt;/computationruleparameter&gt;</w:t>
      </w:r>
    </w:p>
    <w:p w14:paraId="3B179AAA"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 position="5" parametertype="double"&gt;</w:t>
      </w:r>
    </w:p>
    <w:p w14:paraId="1395513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uniqueid="D29ABEA7-6298-46E7-9F40-7E69B434EC29" name="averageB" version="1.0" /&gt;</w:t>
      </w:r>
    </w:p>
    <w:p w14:paraId="62595C35"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&lt;computationruleparametervalue value="-0.81" /&gt;</w:t>
      </w:r>
    </w:p>
    <w:p w14:paraId="1933440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&lt;/computationruleparameter&gt;</w:t>
      </w:r>
    </w:p>
    <w:p w14:paraId="5EC6AF04"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&lt;/computationrule&gt;</w:t>
      </w:r>
    </w:p>
    <w:p w14:paraId="073515C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 computationorder="100" bpelementid="(SBAC_PT)SBAC-IRP-MATH-3-COMBINED-Summer-2015-2016"&gt;</w:t>
      </w:r>
    </w:p>
    <w:p w14:paraId="1A924226"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uniqueid="64286836-1C63-4A9E-AB7A-E8D156C213B9" name="ItemCountScored" label="ItemCountScored" version="1.0" /&gt;</w:t>
      </w:r>
    </w:p>
    <w:p w14:paraId="78007C20"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&lt;/computationrule&gt;</w:t>
      </w:r>
    </w:p>
    <w:p w14:paraId="45A6CD0A"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 computationorder="121" bpelementid="SOCK_2"&gt;</w:t>
      </w:r>
    </w:p>
    <w:p w14:paraId="2B14C463"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uniqueid="B7B506E3-8057-49EE-9A1B-F4D49E590D35" name="MultipleStrandItemCount" label="ItemCount" version="1.0" /&gt;</w:t>
      </w:r>
    </w:p>
    <w:p w14:paraId="56BED5F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 position="1" parametertype="string"&gt;</w:t>
      </w:r>
    </w:p>
    <w:p w14:paraId="72225F6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uniqueid="A59C4CF5-E430-42B0-BB91-39D06900F466" name="strands" version="1.0" /&gt;</w:t>
      </w:r>
    </w:p>
    <w:p w14:paraId="2BB3F9D8"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&lt;property name="indextype" value="int" /&gt;</w:t>
      </w:r>
    </w:p>
    <w:p w14:paraId="3284A91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&lt;computationruleparametervalue index="1" value="2" /&gt;</w:t>
      </w:r>
    </w:p>
    <w:p w14:paraId="2658889D"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&lt;computationruleparametervalue index="2" value="4" /&gt;</w:t>
      </w:r>
    </w:p>
    <w:p w14:paraId="2D7DC907"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&lt;/computationruleparameter&gt;</w:t>
      </w:r>
    </w:p>
    <w:p w14:paraId="4D95CACA"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&lt;/computationrule&gt;</w:t>
      </w:r>
    </w:p>
    <w:p w14:paraId="06917889"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 computationorder="120" bpelementid="SBAC_PT-1"&gt;</w:t>
      </w:r>
    </w:p>
    <w:p w14:paraId="15C9C862"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&lt;identifier uniqueid="C3C3F69D-1FAB-4D9E-8C87-F770BF4EE9DC" name="ItemCount" label="ItemCount" version="1.0" /&gt;</w:t>
      </w:r>
    </w:p>
    <w:p w14:paraId="79191C4F"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&lt;/computationrule&gt;</w:t>
      </w:r>
    </w:p>
    <w:p w14:paraId="535FF231"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&lt;/scoringrules&gt;</w:t>
      </w:r>
    </w:p>
    <w:p w14:paraId="22DB266E" w14:textId="77777777" w:rsidR="00D751E5" w:rsidRPr="00D751E5"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 xml:space="preserve">  &lt;/scoring&gt;</w:t>
      </w:r>
    </w:p>
    <w:p w14:paraId="60225E2B" w14:textId="4C5E21A0" w:rsidR="00E11B12" w:rsidRPr="005770B7" w:rsidRDefault="00D751E5" w:rsidP="00D751E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D751E5">
        <w:rPr>
          <w:rFonts w:ascii="Consolas" w:eastAsiaTheme="minorHAnsi" w:hAnsi="Consolas" w:cs="Lucida Sans Typewriter"/>
          <w:color w:val="268BD2"/>
          <w:sz w:val="16"/>
          <w:szCs w:val="16"/>
        </w:rPr>
        <w:t>&lt;/testspecification&gt;</w:t>
      </w:r>
    </w:p>
    <w:p w14:paraId="5BD41CF6" w14:textId="77777777" w:rsidR="00E11B12" w:rsidRDefault="00E11B12" w:rsidP="0003543B"/>
    <w:sectPr w:rsidR="00E11B12" w:rsidSect="008949C3">
      <w:headerReference w:type="even" r:id="rId13"/>
      <w:headerReference w:type="default" r:id="rId14"/>
      <w:headerReference w:type="first" r:id="rId15"/>
      <w:pgSz w:w="15840" w:h="12240" w:orient="landscape"/>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B0A3A3" w14:textId="77777777" w:rsidR="00AD798D" w:rsidRDefault="00AD798D" w:rsidP="00567046">
      <w:r>
        <w:separator/>
      </w:r>
    </w:p>
  </w:endnote>
  <w:endnote w:type="continuationSeparator" w:id="0">
    <w:p w14:paraId="61A6A237" w14:textId="77777777" w:rsidR="00AD798D" w:rsidRDefault="00AD798D" w:rsidP="0056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3541120"/>
      <w:docPartObj>
        <w:docPartGallery w:val="Page Numbers (Bottom of Page)"/>
        <w:docPartUnique/>
      </w:docPartObj>
    </w:sdtPr>
    <w:sdtEndPr/>
    <w:sdtContent>
      <w:sdt>
        <w:sdtPr>
          <w:id w:val="-1769616900"/>
          <w:docPartObj>
            <w:docPartGallery w:val="Page Numbers (Top of Page)"/>
            <w:docPartUnique/>
          </w:docPartObj>
        </w:sdtPr>
        <w:sdtEndPr/>
        <w:sdtContent>
          <w:p w14:paraId="211116B6" w14:textId="5B5E4B03" w:rsidR="00991A8A" w:rsidRPr="00991A8A" w:rsidRDefault="00991A8A">
            <w:pPr>
              <w:pStyle w:val="Footer"/>
              <w:jc w:val="right"/>
            </w:pPr>
            <w:r w:rsidRPr="00991A8A">
              <w:t xml:space="preserve">Page </w:t>
            </w:r>
            <w:r w:rsidRPr="00991A8A">
              <w:rPr>
                <w:bCs/>
                <w:sz w:val="24"/>
                <w:szCs w:val="24"/>
              </w:rPr>
              <w:fldChar w:fldCharType="begin"/>
            </w:r>
            <w:r w:rsidRPr="00991A8A">
              <w:rPr>
                <w:bCs/>
              </w:rPr>
              <w:instrText xml:space="preserve"> PAGE </w:instrText>
            </w:r>
            <w:r w:rsidRPr="00991A8A">
              <w:rPr>
                <w:bCs/>
                <w:sz w:val="24"/>
                <w:szCs w:val="24"/>
              </w:rPr>
              <w:fldChar w:fldCharType="separate"/>
            </w:r>
            <w:r w:rsidR="00C71521">
              <w:rPr>
                <w:bCs/>
                <w:noProof/>
              </w:rPr>
              <w:t>22</w:t>
            </w:r>
            <w:r w:rsidRPr="00991A8A">
              <w:rPr>
                <w:bCs/>
                <w:sz w:val="24"/>
                <w:szCs w:val="24"/>
              </w:rPr>
              <w:fldChar w:fldCharType="end"/>
            </w:r>
            <w:r w:rsidRPr="00991A8A">
              <w:t xml:space="preserve"> of </w:t>
            </w:r>
            <w:r w:rsidRPr="00991A8A">
              <w:rPr>
                <w:bCs/>
                <w:sz w:val="24"/>
                <w:szCs w:val="24"/>
              </w:rPr>
              <w:fldChar w:fldCharType="begin"/>
            </w:r>
            <w:r w:rsidRPr="00991A8A">
              <w:rPr>
                <w:bCs/>
              </w:rPr>
              <w:instrText xml:space="preserve"> NUMPAGES  </w:instrText>
            </w:r>
            <w:r w:rsidRPr="00991A8A">
              <w:rPr>
                <w:bCs/>
                <w:sz w:val="24"/>
                <w:szCs w:val="24"/>
              </w:rPr>
              <w:fldChar w:fldCharType="separate"/>
            </w:r>
            <w:r w:rsidR="00C71521">
              <w:rPr>
                <w:bCs/>
                <w:noProof/>
              </w:rPr>
              <w:t>37</w:t>
            </w:r>
            <w:r w:rsidRPr="00991A8A">
              <w:rPr>
                <w:bCs/>
                <w:sz w:val="24"/>
                <w:szCs w:val="24"/>
              </w:rPr>
              <w:fldChar w:fldCharType="end"/>
            </w:r>
          </w:p>
        </w:sdtContent>
      </w:sdt>
    </w:sdtContent>
  </w:sdt>
  <w:p w14:paraId="7CE44549" w14:textId="77777777" w:rsidR="009B30D6" w:rsidRDefault="009B30D6" w:rsidP="005670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93E2D" w14:textId="77777777" w:rsidR="009B30D6" w:rsidRDefault="009B30D6" w:rsidP="00567046">
    <w:pPr>
      <w:pStyle w:val="Footer"/>
    </w:pPr>
  </w:p>
  <w:p w14:paraId="49833065" w14:textId="77777777" w:rsidR="009B30D6" w:rsidRDefault="009B30D6" w:rsidP="005670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4B93EE" w14:textId="77777777" w:rsidR="00AD798D" w:rsidRDefault="00AD798D" w:rsidP="00567046">
      <w:r>
        <w:separator/>
      </w:r>
    </w:p>
  </w:footnote>
  <w:footnote w:type="continuationSeparator" w:id="0">
    <w:p w14:paraId="56979367" w14:textId="77777777" w:rsidR="00AD798D" w:rsidRDefault="00AD798D" w:rsidP="005670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Look w:val="04A0" w:firstRow="1" w:lastRow="0" w:firstColumn="1" w:lastColumn="0" w:noHBand="0" w:noVBand="1"/>
    </w:tblPr>
    <w:tblGrid>
      <w:gridCol w:w="3438"/>
      <w:gridCol w:w="6390"/>
    </w:tblGrid>
    <w:tr w:rsidR="009B30D6" w14:paraId="7B7CDCDF" w14:textId="77777777" w:rsidTr="0026467B">
      <w:trPr>
        <w:trHeight w:val="908"/>
      </w:trPr>
      <w:tc>
        <w:tcPr>
          <w:tcW w:w="3438" w:type="dxa"/>
          <w:vAlign w:val="center"/>
        </w:tcPr>
        <w:p w14:paraId="3EB1AF9C" w14:textId="339C1470" w:rsidR="009B30D6" w:rsidRDefault="009B30D6" w:rsidP="00C56047">
          <w:pPr>
            <w:pStyle w:val="Header"/>
            <w:spacing w:before="0"/>
          </w:pPr>
          <w:r w:rsidRPr="00E50BBA">
            <w:rPr>
              <w:noProof/>
            </w:rPr>
            <w:drawing>
              <wp:inline distT="0" distB="0" distL="0" distR="0" wp14:anchorId="54DF4797" wp14:editId="14CA5309">
                <wp:extent cx="1801495" cy="574040"/>
                <wp:effectExtent l="0" t="0" r="8255" b="0"/>
                <wp:docPr id="4"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6390" w:type="dxa"/>
          <w:vAlign w:val="center"/>
        </w:tcPr>
        <w:p w14:paraId="41AADB73" w14:textId="3E23AF6D" w:rsidR="009B30D6" w:rsidRDefault="009B30D6" w:rsidP="0026467B">
          <w:pPr>
            <w:pStyle w:val="Header"/>
            <w:spacing w:before="0"/>
            <w:ind w:left="-529" w:firstLine="529"/>
            <w:jc w:val="right"/>
          </w:pPr>
          <w:r>
            <w:t xml:space="preserve">SmarterApp Interface Specification: </w:t>
          </w:r>
          <w:r>
            <w:br/>
            <w:t>Scoring Test Package Format</w:t>
          </w:r>
        </w:p>
        <w:p w14:paraId="52B19435" w14:textId="4C1C4651" w:rsidR="009B30D6" w:rsidRDefault="009B30D6" w:rsidP="0026467B">
          <w:pPr>
            <w:pStyle w:val="Header"/>
            <w:spacing w:before="0"/>
            <w:ind w:left="-529" w:firstLine="529"/>
            <w:jc w:val="right"/>
          </w:pPr>
          <w:r>
            <w:t>Smarter Balanced Assessment Consortium</w:t>
          </w:r>
        </w:p>
        <w:p w14:paraId="018F8F66" w14:textId="77777777" w:rsidR="009B30D6" w:rsidRDefault="009B30D6" w:rsidP="0026467B">
          <w:pPr>
            <w:pStyle w:val="Header"/>
            <w:spacing w:before="0"/>
            <w:ind w:left="-529" w:firstLine="529"/>
            <w:jc w:val="right"/>
          </w:pPr>
          <w:r>
            <w:t>Test Delivery System</w:t>
          </w:r>
        </w:p>
      </w:tc>
    </w:tr>
  </w:tbl>
  <w:p w14:paraId="00324649" w14:textId="3B671E76" w:rsidR="009B30D6" w:rsidRDefault="009B30D6" w:rsidP="00C560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2B738" w14:textId="4CE979F4" w:rsidR="009B30D6" w:rsidRDefault="009B30D6" w:rsidP="00567046">
    <w:pPr>
      <w:pStyle w:val="Header"/>
    </w:pPr>
    <w:r>
      <w:rPr>
        <w:noProof/>
      </w:rPr>
      <w:drawing>
        <wp:inline distT="0" distB="0" distL="0" distR="0" wp14:anchorId="30E03851" wp14:editId="24DD502C">
          <wp:extent cx="1801495" cy="574040"/>
          <wp:effectExtent l="0" t="0" r="8255" b="0"/>
          <wp:docPr id="6" name="Picture 1" descr="SmarterBalanced_logo_HEADER.png"/>
          <wp:cNvGraphicFramePr/>
          <a:graphic xmlns:a="http://schemas.openxmlformats.org/drawingml/2006/main">
            <a:graphicData uri="http://schemas.openxmlformats.org/drawingml/2006/picture">
              <pic:pic xmlns:pic="http://schemas.openxmlformats.org/drawingml/2006/picture">
                <pic:nvPicPr>
                  <pic:cNvPr id="2" name="Picture 1" descr="SmarterBalanced_logo_HEADER.png"/>
                  <pic:cNvPicPr/>
                </pic:nvPicPr>
                <pic:blipFill>
                  <a:blip r:embed="rId1"/>
                  <a:stretch>
                    <a:fillRect/>
                  </a:stretch>
                </pic:blipFill>
                <pic:spPr>
                  <a:xfrm>
                    <a:off x="0" y="0"/>
                    <a:ext cx="1801495" cy="57404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CA95F" w14:textId="6F3F1176" w:rsidR="009B30D6" w:rsidRDefault="009B30D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78" w:type="dxa"/>
      <w:tblLook w:val="04A0" w:firstRow="1" w:lastRow="0" w:firstColumn="1" w:lastColumn="0" w:noHBand="0" w:noVBand="1"/>
    </w:tblPr>
    <w:tblGrid>
      <w:gridCol w:w="3438"/>
      <w:gridCol w:w="10440"/>
    </w:tblGrid>
    <w:tr w:rsidR="009B30D6" w14:paraId="1DB9668F" w14:textId="77777777" w:rsidTr="007835AF">
      <w:trPr>
        <w:trHeight w:val="908"/>
      </w:trPr>
      <w:tc>
        <w:tcPr>
          <w:tcW w:w="3438" w:type="dxa"/>
          <w:vAlign w:val="center"/>
        </w:tcPr>
        <w:p w14:paraId="3FE5691B" w14:textId="575F0B90" w:rsidR="009B30D6" w:rsidRDefault="009B30D6" w:rsidP="00C56047">
          <w:pPr>
            <w:pStyle w:val="Header"/>
            <w:spacing w:before="0"/>
          </w:pPr>
          <w:r w:rsidRPr="00E50BBA">
            <w:rPr>
              <w:noProof/>
            </w:rPr>
            <w:drawing>
              <wp:inline distT="0" distB="0" distL="0" distR="0" wp14:anchorId="5B7E5548" wp14:editId="189A8F30">
                <wp:extent cx="1801495" cy="574040"/>
                <wp:effectExtent l="0" t="0" r="8255" b="0"/>
                <wp:docPr id="1"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10440" w:type="dxa"/>
          <w:vAlign w:val="center"/>
        </w:tcPr>
        <w:p w14:paraId="5EFE1895" w14:textId="2EF965A2" w:rsidR="009B30D6" w:rsidRDefault="009B30D6" w:rsidP="0026467B">
          <w:pPr>
            <w:pStyle w:val="Header"/>
            <w:spacing w:before="0"/>
            <w:ind w:left="-529" w:firstLine="529"/>
            <w:jc w:val="right"/>
          </w:pPr>
          <w:r>
            <w:t>SmarterApp Interface Specification: Scoring Test Package</w:t>
          </w:r>
        </w:p>
        <w:p w14:paraId="482A66DF" w14:textId="77777777" w:rsidR="009B30D6" w:rsidRDefault="009B30D6" w:rsidP="0026467B">
          <w:pPr>
            <w:pStyle w:val="Header"/>
            <w:spacing w:before="0"/>
            <w:ind w:left="-529" w:firstLine="529"/>
            <w:jc w:val="right"/>
          </w:pPr>
          <w:r>
            <w:t>Test Delivery System</w:t>
          </w:r>
        </w:p>
      </w:tc>
    </w:tr>
  </w:tbl>
  <w:p w14:paraId="6CA044DA" w14:textId="618DD04E" w:rsidR="009B30D6" w:rsidRDefault="009B30D6" w:rsidP="00C5604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423F7" w14:textId="19D72F52" w:rsidR="009B30D6" w:rsidRDefault="009B30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057FF"/>
    <w:multiLevelType w:val="hybridMultilevel"/>
    <w:tmpl w:val="17D81F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6174169"/>
    <w:multiLevelType w:val="hybridMultilevel"/>
    <w:tmpl w:val="53F41A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D27A5"/>
    <w:multiLevelType w:val="hybridMultilevel"/>
    <w:tmpl w:val="3D44D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52AAD"/>
    <w:multiLevelType w:val="hybridMultilevel"/>
    <w:tmpl w:val="D058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77A7D"/>
    <w:multiLevelType w:val="hybridMultilevel"/>
    <w:tmpl w:val="D3DC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D1398"/>
    <w:multiLevelType w:val="multilevel"/>
    <w:tmpl w:val="D2F0E8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059741D"/>
    <w:multiLevelType w:val="hybridMultilevel"/>
    <w:tmpl w:val="A63260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06F6106"/>
    <w:multiLevelType w:val="hybridMultilevel"/>
    <w:tmpl w:val="F8A8E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80D7EEF"/>
    <w:multiLevelType w:val="hybridMultilevel"/>
    <w:tmpl w:val="DCD2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FD0F06"/>
    <w:multiLevelType w:val="hybridMultilevel"/>
    <w:tmpl w:val="90106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8C50CB"/>
    <w:multiLevelType w:val="hybridMultilevel"/>
    <w:tmpl w:val="A6B2A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FD7678"/>
    <w:multiLevelType w:val="hybridMultilevel"/>
    <w:tmpl w:val="3F9A85C4"/>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2" w15:restartNumberingAfterBreak="0">
    <w:nsid w:val="44B174E5"/>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F31380"/>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0D71C5"/>
    <w:multiLevelType w:val="hybridMultilevel"/>
    <w:tmpl w:val="A956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9E0A98"/>
    <w:multiLevelType w:val="hybridMultilevel"/>
    <w:tmpl w:val="54A82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8F757AE"/>
    <w:multiLevelType w:val="hybridMultilevel"/>
    <w:tmpl w:val="E8A8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38047E"/>
    <w:multiLevelType w:val="hybridMultilevel"/>
    <w:tmpl w:val="0ED8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5860A4"/>
    <w:multiLevelType w:val="hybridMultilevel"/>
    <w:tmpl w:val="94F2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7410B"/>
    <w:multiLevelType w:val="hybridMultilevel"/>
    <w:tmpl w:val="0F2E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1"/>
  </w:num>
  <w:num w:numId="5">
    <w:abstractNumId w:val="16"/>
  </w:num>
  <w:num w:numId="6">
    <w:abstractNumId w:val="7"/>
  </w:num>
  <w:num w:numId="7">
    <w:abstractNumId w:val="10"/>
  </w:num>
  <w:num w:numId="8">
    <w:abstractNumId w:val="15"/>
  </w:num>
  <w:num w:numId="9">
    <w:abstractNumId w:val="8"/>
  </w:num>
  <w:num w:numId="10">
    <w:abstractNumId w:val="9"/>
  </w:num>
  <w:num w:numId="11">
    <w:abstractNumId w:val="2"/>
  </w:num>
  <w:num w:numId="12">
    <w:abstractNumId w:val="17"/>
  </w:num>
  <w:num w:numId="13">
    <w:abstractNumId w:val="3"/>
  </w:num>
  <w:num w:numId="14">
    <w:abstractNumId w:val="14"/>
  </w:num>
  <w:num w:numId="15">
    <w:abstractNumId w:val="4"/>
  </w:num>
  <w:num w:numId="16">
    <w:abstractNumId w:val="6"/>
  </w:num>
  <w:num w:numId="17">
    <w:abstractNumId w:val="19"/>
  </w:num>
  <w:num w:numId="18">
    <w:abstractNumId w:val="0"/>
  </w:num>
  <w:num w:numId="19">
    <w:abstractNumId w:val="1"/>
  </w:num>
  <w:num w:numId="20">
    <w:abstractNumId w:val="12"/>
  </w:num>
  <w:num w:numId="2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28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216"/>
    <w:rsid w:val="00000FC1"/>
    <w:rsid w:val="00003548"/>
    <w:rsid w:val="00003BC9"/>
    <w:rsid w:val="00004943"/>
    <w:rsid w:val="000060A7"/>
    <w:rsid w:val="000060B0"/>
    <w:rsid w:val="00007038"/>
    <w:rsid w:val="00007913"/>
    <w:rsid w:val="00007EAB"/>
    <w:rsid w:val="00010C8D"/>
    <w:rsid w:val="0001175C"/>
    <w:rsid w:val="000122AF"/>
    <w:rsid w:val="000127BA"/>
    <w:rsid w:val="000130C9"/>
    <w:rsid w:val="00013DC7"/>
    <w:rsid w:val="000146CC"/>
    <w:rsid w:val="000149FC"/>
    <w:rsid w:val="00014CCE"/>
    <w:rsid w:val="00015E98"/>
    <w:rsid w:val="00016902"/>
    <w:rsid w:val="00017A68"/>
    <w:rsid w:val="00017B69"/>
    <w:rsid w:val="00017CAE"/>
    <w:rsid w:val="00017DB1"/>
    <w:rsid w:val="0002100B"/>
    <w:rsid w:val="00021106"/>
    <w:rsid w:val="00022856"/>
    <w:rsid w:val="00023EC3"/>
    <w:rsid w:val="00025013"/>
    <w:rsid w:val="00025019"/>
    <w:rsid w:val="00025CF6"/>
    <w:rsid w:val="00026200"/>
    <w:rsid w:val="0002682A"/>
    <w:rsid w:val="0002732D"/>
    <w:rsid w:val="0003036D"/>
    <w:rsid w:val="00031E7B"/>
    <w:rsid w:val="00032E58"/>
    <w:rsid w:val="00033696"/>
    <w:rsid w:val="0003438D"/>
    <w:rsid w:val="0003543B"/>
    <w:rsid w:val="000354CE"/>
    <w:rsid w:val="00036487"/>
    <w:rsid w:val="0004093C"/>
    <w:rsid w:val="0004096A"/>
    <w:rsid w:val="00042FF7"/>
    <w:rsid w:val="00043392"/>
    <w:rsid w:val="00044C57"/>
    <w:rsid w:val="00044F46"/>
    <w:rsid w:val="000501D2"/>
    <w:rsid w:val="00050BE1"/>
    <w:rsid w:val="000538D1"/>
    <w:rsid w:val="00053A88"/>
    <w:rsid w:val="000541E7"/>
    <w:rsid w:val="00054E2E"/>
    <w:rsid w:val="00056ECB"/>
    <w:rsid w:val="000606E5"/>
    <w:rsid w:val="00064285"/>
    <w:rsid w:val="00064839"/>
    <w:rsid w:val="00064A62"/>
    <w:rsid w:val="00064C0A"/>
    <w:rsid w:val="00064F5D"/>
    <w:rsid w:val="000679FE"/>
    <w:rsid w:val="00067B82"/>
    <w:rsid w:val="000711AD"/>
    <w:rsid w:val="00071874"/>
    <w:rsid w:val="00072861"/>
    <w:rsid w:val="0007456C"/>
    <w:rsid w:val="00074A94"/>
    <w:rsid w:val="0007609B"/>
    <w:rsid w:val="00076533"/>
    <w:rsid w:val="00076B2A"/>
    <w:rsid w:val="00080162"/>
    <w:rsid w:val="00080B6B"/>
    <w:rsid w:val="00090561"/>
    <w:rsid w:val="000907BC"/>
    <w:rsid w:val="00090F8D"/>
    <w:rsid w:val="00091BBD"/>
    <w:rsid w:val="00091BCA"/>
    <w:rsid w:val="00093668"/>
    <w:rsid w:val="00094697"/>
    <w:rsid w:val="000961D0"/>
    <w:rsid w:val="0009626D"/>
    <w:rsid w:val="000A1CEF"/>
    <w:rsid w:val="000A494F"/>
    <w:rsid w:val="000A4E7B"/>
    <w:rsid w:val="000A63DE"/>
    <w:rsid w:val="000A6EE6"/>
    <w:rsid w:val="000A7453"/>
    <w:rsid w:val="000B1741"/>
    <w:rsid w:val="000B1CFD"/>
    <w:rsid w:val="000B3DA7"/>
    <w:rsid w:val="000B468F"/>
    <w:rsid w:val="000B490D"/>
    <w:rsid w:val="000B5963"/>
    <w:rsid w:val="000B786D"/>
    <w:rsid w:val="000C24A0"/>
    <w:rsid w:val="000C4324"/>
    <w:rsid w:val="000C6E8E"/>
    <w:rsid w:val="000C7D24"/>
    <w:rsid w:val="000D136B"/>
    <w:rsid w:val="000D3362"/>
    <w:rsid w:val="000D35DC"/>
    <w:rsid w:val="000D3E3D"/>
    <w:rsid w:val="000D3E7C"/>
    <w:rsid w:val="000D6699"/>
    <w:rsid w:val="000E0776"/>
    <w:rsid w:val="000E15FB"/>
    <w:rsid w:val="000E2C1C"/>
    <w:rsid w:val="000E328F"/>
    <w:rsid w:val="000E399F"/>
    <w:rsid w:val="000E47A8"/>
    <w:rsid w:val="000E4BED"/>
    <w:rsid w:val="000E4F57"/>
    <w:rsid w:val="000E4FE5"/>
    <w:rsid w:val="000E69DC"/>
    <w:rsid w:val="000E6A0F"/>
    <w:rsid w:val="000E7E62"/>
    <w:rsid w:val="000F0573"/>
    <w:rsid w:val="000F0D63"/>
    <w:rsid w:val="000F1E5E"/>
    <w:rsid w:val="000F2BEF"/>
    <w:rsid w:val="000F495C"/>
    <w:rsid w:val="000F77FC"/>
    <w:rsid w:val="00100555"/>
    <w:rsid w:val="0010056A"/>
    <w:rsid w:val="00102338"/>
    <w:rsid w:val="00102B92"/>
    <w:rsid w:val="00102DCC"/>
    <w:rsid w:val="00103FB4"/>
    <w:rsid w:val="00104040"/>
    <w:rsid w:val="00104907"/>
    <w:rsid w:val="00106521"/>
    <w:rsid w:val="001067AC"/>
    <w:rsid w:val="0010704B"/>
    <w:rsid w:val="001074F5"/>
    <w:rsid w:val="00110259"/>
    <w:rsid w:val="0011079D"/>
    <w:rsid w:val="00111FB2"/>
    <w:rsid w:val="00113307"/>
    <w:rsid w:val="00113A67"/>
    <w:rsid w:val="00113B06"/>
    <w:rsid w:val="00113FD5"/>
    <w:rsid w:val="001147F3"/>
    <w:rsid w:val="001155D2"/>
    <w:rsid w:val="0011566A"/>
    <w:rsid w:val="00116329"/>
    <w:rsid w:val="00116428"/>
    <w:rsid w:val="00117B45"/>
    <w:rsid w:val="0012040B"/>
    <w:rsid w:val="001207EA"/>
    <w:rsid w:val="0012156A"/>
    <w:rsid w:val="00124098"/>
    <w:rsid w:val="001255B2"/>
    <w:rsid w:val="0012586A"/>
    <w:rsid w:val="00126398"/>
    <w:rsid w:val="001267C6"/>
    <w:rsid w:val="00126D5D"/>
    <w:rsid w:val="0013024E"/>
    <w:rsid w:val="00136393"/>
    <w:rsid w:val="00136B0A"/>
    <w:rsid w:val="0014065C"/>
    <w:rsid w:val="001408B0"/>
    <w:rsid w:val="00140C22"/>
    <w:rsid w:val="00141768"/>
    <w:rsid w:val="00141BA4"/>
    <w:rsid w:val="001442C0"/>
    <w:rsid w:val="00145DFF"/>
    <w:rsid w:val="001468F1"/>
    <w:rsid w:val="00150813"/>
    <w:rsid w:val="00150B1C"/>
    <w:rsid w:val="0015176F"/>
    <w:rsid w:val="00151D0B"/>
    <w:rsid w:val="00151F7B"/>
    <w:rsid w:val="00152740"/>
    <w:rsid w:val="00152CAF"/>
    <w:rsid w:val="001530E6"/>
    <w:rsid w:val="00153D48"/>
    <w:rsid w:val="0015420A"/>
    <w:rsid w:val="00155963"/>
    <w:rsid w:val="00156217"/>
    <w:rsid w:val="00156F20"/>
    <w:rsid w:val="0015791D"/>
    <w:rsid w:val="0016233E"/>
    <w:rsid w:val="00162C22"/>
    <w:rsid w:val="0016306F"/>
    <w:rsid w:val="00163711"/>
    <w:rsid w:val="001647B6"/>
    <w:rsid w:val="001652F6"/>
    <w:rsid w:val="001656B1"/>
    <w:rsid w:val="00166F5C"/>
    <w:rsid w:val="00166F96"/>
    <w:rsid w:val="00167D66"/>
    <w:rsid w:val="0017022B"/>
    <w:rsid w:val="001712D8"/>
    <w:rsid w:val="00171F61"/>
    <w:rsid w:val="001727CA"/>
    <w:rsid w:val="001736AD"/>
    <w:rsid w:val="00174529"/>
    <w:rsid w:val="00174951"/>
    <w:rsid w:val="00175619"/>
    <w:rsid w:val="001757F5"/>
    <w:rsid w:val="00180CE6"/>
    <w:rsid w:val="00181A10"/>
    <w:rsid w:val="00184E53"/>
    <w:rsid w:val="0018500D"/>
    <w:rsid w:val="00185017"/>
    <w:rsid w:val="00185214"/>
    <w:rsid w:val="001856CA"/>
    <w:rsid w:val="0018581B"/>
    <w:rsid w:val="00186035"/>
    <w:rsid w:val="00190111"/>
    <w:rsid w:val="00190D8A"/>
    <w:rsid w:val="0019115D"/>
    <w:rsid w:val="0019145B"/>
    <w:rsid w:val="00192184"/>
    <w:rsid w:val="0019293B"/>
    <w:rsid w:val="00193419"/>
    <w:rsid w:val="00193A28"/>
    <w:rsid w:val="0019400B"/>
    <w:rsid w:val="00194718"/>
    <w:rsid w:val="00196279"/>
    <w:rsid w:val="001A01CE"/>
    <w:rsid w:val="001A0778"/>
    <w:rsid w:val="001A0D16"/>
    <w:rsid w:val="001A15A8"/>
    <w:rsid w:val="001A3F7D"/>
    <w:rsid w:val="001A3FA2"/>
    <w:rsid w:val="001A5A12"/>
    <w:rsid w:val="001A65B2"/>
    <w:rsid w:val="001A6BD4"/>
    <w:rsid w:val="001A7259"/>
    <w:rsid w:val="001A796A"/>
    <w:rsid w:val="001B21F3"/>
    <w:rsid w:val="001B360A"/>
    <w:rsid w:val="001B4071"/>
    <w:rsid w:val="001B4C0C"/>
    <w:rsid w:val="001B4FA5"/>
    <w:rsid w:val="001B5396"/>
    <w:rsid w:val="001C040E"/>
    <w:rsid w:val="001C36D0"/>
    <w:rsid w:val="001C3C3B"/>
    <w:rsid w:val="001C52B8"/>
    <w:rsid w:val="001C5A0B"/>
    <w:rsid w:val="001C5D26"/>
    <w:rsid w:val="001C66BF"/>
    <w:rsid w:val="001C7223"/>
    <w:rsid w:val="001C737C"/>
    <w:rsid w:val="001C7F13"/>
    <w:rsid w:val="001D099A"/>
    <w:rsid w:val="001D10FA"/>
    <w:rsid w:val="001D1843"/>
    <w:rsid w:val="001D1A2F"/>
    <w:rsid w:val="001D1DD5"/>
    <w:rsid w:val="001D38E2"/>
    <w:rsid w:val="001D408C"/>
    <w:rsid w:val="001D45BE"/>
    <w:rsid w:val="001D6ACB"/>
    <w:rsid w:val="001E1CF6"/>
    <w:rsid w:val="001E2E58"/>
    <w:rsid w:val="001E4DD6"/>
    <w:rsid w:val="001E5A97"/>
    <w:rsid w:val="001E7758"/>
    <w:rsid w:val="001F3FEC"/>
    <w:rsid w:val="001F40A0"/>
    <w:rsid w:val="001F4B70"/>
    <w:rsid w:val="001F64D3"/>
    <w:rsid w:val="001F7015"/>
    <w:rsid w:val="001F7D56"/>
    <w:rsid w:val="001F7E69"/>
    <w:rsid w:val="0020015C"/>
    <w:rsid w:val="00201656"/>
    <w:rsid w:val="00201C33"/>
    <w:rsid w:val="00202634"/>
    <w:rsid w:val="002029D1"/>
    <w:rsid w:val="00203164"/>
    <w:rsid w:val="0020496B"/>
    <w:rsid w:val="00204C68"/>
    <w:rsid w:val="002053C3"/>
    <w:rsid w:val="00205CD4"/>
    <w:rsid w:val="00206A49"/>
    <w:rsid w:val="00207286"/>
    <w:rsid w:val="002073B9"/>
    <w:rsid w:val="00207834"/>
    <w:rsid w:val="00207B87"/>
    <w:rsid w:val="00210B0F"/>
    <w:rsid w:val="00213C65"/>
    <w:rsid w:val="00215115"/>
    <w:rsid w:val="00215892"/>
    <w:rsid w:val="002201D5"/>
    <w:rsid w:val="00223D2D"/>
    <w:rsid w:val="00225393"/>
    <w:rsid w:val="002260ED"/>
    <w:rsid w:val="0023016D"/>
    <w:rsid w:val="00230720"/>
    <w:rsid w:val="002307E4"/>
    <w:rsid w:val="00230CC1"/>
    <w:rsid w:val="00231400"/>
    <w:rsid w:val="00231CE9"/>
    <w:rsid w:val="002337C4"/>
    <w:rsid w:val="002338DB"/>
    <w:rsid w:val="00233A32"/>
    <w:rsid w:val="00234700"/>
    <w:rsid w:val="002355C6"/>
    <w:rsid w:val="002366B9"/>
    <w:rsid w:val="0023715A"/>
    <w:rsid w:val="00240094"/>
    <w:rsid w:val="0024012A"/>
    <w:rsid w:val="0024128C"/>
    <w:rsid w:val="0024129A"/>
    <w:rsid w:val="00241A39"/>
    <w:rsid w:val="002431D3"/>
    <w:rsid w:val="00243CD6"/>
    <w:rsid w:val="00245071"/>
    <w:rsid w:val="00245297"/>
    <w:rsid w:val="00245808"/>
    <w:rsid w:val="00245B89"/>
    <w:rsid w:val="00246060"/>
    <w:rsid w:val="00246965"/>
    <w:rsid w:val="002474AE"/>
    <w:rsid w:val="0024761C"/>
    <w:rsid w:val="00247BE4"/>
    <w:rsid w:val="00250106"/>
    <w:rsid w:val="00250793"/>
    <w:rsid w:val="00250AE9"/>
    <w:rsid w:val="00251087"/>
    <w:rsid w:val="002516DE"/>
    <w:rsid w:val="00251B70"/>
    <w:rsid w:val="00251F29"/>
    <w:rsid w:val="00253B37"/>
    <w:rsid w:val="00254A87"/>
    <w:rsid w:val="002555BC"/>
    <w:rsid w:val="00255C91"/>
    <w:rsid w:val="0025636C"/>
    <w:rsid w:val="00256589"/>
    <w:rsid w:val="00257B43"/>
    <w:rsid w:val="00257D4F"/>
    <w:rsid w:val="002603A7"/>
    <w:rsid w:val="002627EF"/>
    <w:rsid w:val="002636CB"/>
    <w:rsid w:val="0026467B"/>
    <w:rsid w:val="0026584E"/>
    <w:rsid w:val="002662BE"/>
    <w:rsid w:val="002669BF"/>
    <w:rsid w:val="00266FFF"/>
    <w:rsid w:val="002676AB"/>
    <w:rsid w:val="00267991"/>
    <w:rsid w:val="00270235"/>
    <w:rsid w:val="002708E9"/>
    <w:rsid w:val="00270EFB"/>
    <w:rsid w:val="00271809"/>
    <w:rsid w:val="00273C65"/>
    <w:rsid w:val="00274856"/>
    <w:rsid w:val="002756FB"/>
    <w:rsid w:val="002807BC"/>
    <w:rsid w:val="0028228C"/>
    <w:rsid w:val="0028284F"/>
    <w:rsid w:val="00282880"/>
    <w:rsid w:val="00282B99"/>
    <w:rsid w:val="00283383"/>
    <w:rsid w:val="00283CC6"/>
    <w:rsid w:val="00283E3D"/>
    <w:rsid w:val="00285A74"/>
    <w:rsid w:val="002867D7"/>
    <w:rsid w:val="0028773E"/>
    <w:rsid w:val="002916A7"/>
    <w:rsid w:val="002918C6"/>
    <w:rsid w:val="00292F5E"/>
    <w:rsid w:val="002938D4"/>
    <w:rsid w:val="00294EBA"/>
    <w:rsid w:val="00295D0F"/>
    <w:rsid w:val="0029609D"/>
    <w:rsid w:val="002969EC"/>
    <w:rsid w:val="00296A6B"/>
    <w:rsid w:val="0029764A"/>
    <w:rsid w:val="002A3773"/>
    <w:rsid w:val="002A3A88"/>
    <w:rsid w:val="002A48A6"/>
    <w:rsid w:val="002A60AA"/>
    <w:rsid w:val="002A7B4D"/>
    <w:rsid w:val="002B00F2"/>
    <w:rsid w:val="002B0171"/>
    <w:rsid w:val="002B0351"/>
    <w:rsid w:val="002B3B49"/>
    <w:rsid w:val="002B76BC"/>
    <w:rsid w:val="002C06CF"/>
    <w:rsid w:val="002C2383"/>
    <w:rsid w:val="002C2CC5"/>
    <w:rsid w:val="002C3278"/>
    <w:rsid w:val="002C4123"/>
    <w:rsid w:val="002C4AEC"/>
    <w:rsid w:val="002C548B"/>
    <w:rsid w:val="002C587F"/>
    <w:rsid w:val="002C6ACE"/>
    <w:rsid w:val="002C6FFB"/>
    <w:rsid w:val="002D1A09"/>
    <w:rsid w:val="002D2E7F"/>
    <w:rsid w:val="002D2F2C"/>
    <w:rsid w:val="002D6D4E"/>
    <w:rsid w:val="002E0AC2"/>
    <w:rsid w:val="002E173D"/>
    <w:rsid w:val="002E2318"/>
    <w:rsid w:val="002E26D9"/>
    <w:rsid w:val="002E3786"/>
    <w:rsid w:val="002E3A9B"/>
    <w:rsid w:val="002E3B91"/>
    <w:rsid w:val="002E40E3"/>
    <w:rsid w:val="002E4355"/>
    <w:rsid w:val="002E53FA"/>
    <w:rsid w:val="002E765D"/>
    <w:rsid w:val="002F0077"/>
    <w:rsid w:val="002F0674"/>
    <w:rsid w:val="002F33B5"/>
    <w:rsid w:val="002F586B"/>
    <w:rsid w:val="003004AF"/>
    <w:rsid w:val="00301797"/>
    <w:rsid w:val="003022CC"/>
    <w:rsid w:val="00302329"/>
    <w:rsid w:val="00304732"/>
    <w:rsid w:val="003049A0"/>
    <w:rsid w:val="0030502C"/>
    <w:rsid w:val="003106E2"/>
    <w:rsid w:val="003123BD"/>
    <w:rsid w:val="003128BF"/>
    <w:rsid w:val="003128FC"/>
    <w:rsid w:val="00313965"/>
    <w:rsid w:val="00313BCE"/>
    <w:rsid w:val="00314E0E"/>
    <w:rsid w:val="00316E43"/>
    <w:rsid w:val="003171AA"/>
    <w:rsid w:val="00320A9F"/>
    <w:rsid w:val="003215B2"/>
    <w:rsid w:val="003217CA"/>
    <w:rsid w:val="0032410E"/>
    <w:rsid w:val="003244A7"/>
    <w:rsid w:val="00324993"/>
    <w:rsid w:val="00324E8B"/>
    <w:rsid w:val="003259D8"/>
    <w:rsid w:val="003269EB"/>
    <w:rsid w:val="0033051A"/>
    <w:rsid w:val="00330661"/>
    <w:rsid w:val="00331BB4"/>
    <w:rsid w:val="00332B5D"/>
    <w:rsid w:val="00332EBB"/>
    <w:rsid w:val="00334769"/>
    <w:rsid w:val="00337632"/>
    <w:rsid w:val="00340F93"/>
    <w:rsid w:val="00341CB4"/>
    <w:rsid w:val="00342F00"/>
    <w:rsid w:val="0034310C"/>
    <w:rsid w:val="0034344F"/>
    <w:rsid w:val="00346D17"/>
    <w:rsid w:val="0034725B"/>
    <w:rsid w:val="00347680"/>
    <w:rsid w:val="00350EAC"/>
    <w:rsid w:val="00351FB1"/>
    <w:rsid w:val="00352ECB"/>
    <w:rsid w:val="00354C46"/>
    <w:rsid w:val="0035503D"/>
    <w:rsid w:val="00356B89"/>
    <w:rsid w:val="00356D09"/>
    <w:rsid w:val="00357DFA"/>
    <w:rsid w:val="00360062"/>
    <w:rsid w:val="003602ED"/>
    <w:rsid w:val="00362094"/>
    <w:rsid w:val="00362B0C"/>
    <w:rsid w:val="00362EDE"/>
    <w:rsid w:val="0037072F"/>
    <w:rsid w:val="003710D4"/>
    <w:rsid w:val="00371872"/>
    <w:rsid w:val="003718DE"/>
    <w:rsid w:val="00374930"/>
    <w:rsid w:val="0037544B"/>
    <w:rsid w:val="00376C26"/>
    <w:rsid w:val="0037726C"/>
    <w:rsid w:val="003779B0"/>
    <w:rsid w:val="00377D7E"/>
    <w:rsid w:val="00380538"/>
    <w:rsid w:val="0038097C"/>
    <w:rsid w:val="00381C3C"/>
    <w:rsid w:val="003824B5"/>
    <w:rsid w:val="00383DEC"/>
    <w:rsid w:val="00384FBE"/>
    <w:rsid w:val="00386207"/>
    <w:rsid w:val="00386669"/>
    <w:rsid w:val="00386BC9"/>
    <w:rsid w:val="00386C79"/>
    <w:rsid w:val="0038719C"/>
    <w:rsid w:val="003902A6"/>
    <w:rsid w:val="00390440"/>
    <w:rsid w:val="003906F9"/>
    <w:rsid w:val="0039222B"/>
    <w:rsid w:val="00392C77"/>
    <w:rsid w:val="00393154"/>
    <w:rsid w:val="0039509B"/>
    <w:rsid w:val="00397C27"/>
    <w:rsid w:val="003A014C"/>
    <w:rsid w:val="003A1ACF"/>
    <w:rsid w:val="003A2214"/>
    <w:rsid w:val="003A2AC6"/>
    <w:rsid w:val="003A638A"/>
    <w:rsid w:val="003A66A7"/>
    <w:rsid w:val="003A66AF"/>
    <w:rsid w:val="003A696C"/>
    <w:rsid w:val="003A6976"/>
    <w:rsid w:val="003A777C"/>
    <w:rsid w:val="003A7B87"/>
    <w:rsid w:val="003A7BAC"/>
    <w:rsid w:val="003A7D57"/>
    <w:rsid w:val="003B239D"/>
    <w:rsid w:val="003B35F5"/>
    <w:rsid w:val="003B361B"/>
    <w:rsid w:val="003B5828"/>
    <w:rsid w:val="003B58C1"/>
    <w:rsid w:val="003B6EF7"/>
    <w:rsid w:val="003B7D79"/>
    <w:rsid w:val="003B7F3E"/>
    <w:rsid w:val="003C0CDB"/>
    <w:rsid w:val="003C1E69"/>
    <w:rsid w:val="003C2A0B"/>
    <w:rsid w:val="003C3438"/>
    <w:rsid w:val="003C3880"/>
    <w:rsid w:val="003C442E"/>
    <w:rsid w:val="003C725B"/>
    <w:rsid w:val="003D0DB4"/>
    <w:rsid w:val="003D14B8"/>
    <w:rsid w:val="003D298A"/>
    <w:rsid w:val="003D4216"/>
    <w:rsid w:val="003D4525"/>
    <w:rsid w:val="003D579C"/>
    <w:rsid w:val="003D61D2"/>
    <w:rsid w:val="003D713A"/>
    <w:rsid w:val="003E0497"/>
    <w:rsid w:val="003E0B13"/>
    <w:rsid w:val="003E0C41"/>
    <w:rsid w:val="003E0E05"/>
    <w:rsid w:val="003E0E60"/>
    <w:rsid w:val="003E1F6A"/>
    <w:rsid w:val="003E3ACA"/>
    <w:rsid w:val="003E5E84"/>
    <w:rsid w:val="003E71EF"/>
    <w:rsid w:val="003E7B04"/>
    <w:rsid w:val="003E7B83"/>
    <w:rsid w:val="003F1355"/>
    <w:rsid w:val="003F16A4"/>
    <w:rsid w:val="003F3822"/>
    <w:rsid w:val="003F4B58"/>
    <w:rsid w:val="003F55ED"/>
    <w:rsid w:val="003F7825"/>
    <w:rsid w:val="003F7F25"/>
    <w:rsid w:val="00400757"/>
    <w:rsid w:val="004011B6"/>
    <w:rsid w:val="00401552"/>
    <w:rsid w:val="00401935"/>
    <w:rsid w:val="00401E7C"/>
    <w:rsid w:val="00401F44"/>
    <w:rsid w:val="00402E38"/>
    <w:rsid w:val="00403D63"/>
    <w:rsid w:val="00404E5B"/>
    <w:rsid w:val="004058CF"/>
    <w:rsid w:val="00406496"/>
    <w:rsid w:val="004064C1"/>
    <w:rsid w:val="00406EC9"/>
    <w:rsid w:val="00407DCE"/>
    <w:rsid w:val="00410278"/>
    <w:rsid w:val="00410484"/>
    <w:rsid w:val="00410E22"/>
    <w:rsid w:val="00411F2F"/>
    <w:rsid w:val="0041327E"/>
    <w:rsid w:val="00414561"/>
    <w:rsid w:val="00414A7A"/>
    <w:rsid w:val="00415809"/>
    <w:rsid w:val="00421E5A"/>
    <w:rsid w:val="00423FAE"/>
    <w:rsid w:val="004244AE"/>
    <w:rsid w:val="004244CC"/>
    <w:rsid w:val="00425139"/>
    <w:rsid w:val="0042703A"/>
    <w:rsid w:val="00427366"/>
    <w:rsid w:val="0043058A"/>
    <w:rsid w:val="00430EF9"/>
    <w:rsid w:val="0043170E"/>
    <w:rsid w:val="004319CC"/>
    <w:rsid w:val="00432BCA"/>
    <w:rsid w:val="00433CBB"/>
    <w:rsid w:val="004354EF"/>
    <w:rsid w:val="00435B0B"/>
    <w:rsid w:val="0044097F"/>
    <w:rsid w:val="00440BCA"/>
    <w:rsid w:val="0044129A"/>
    <w:rsid w:val="00441FF7"/>
    <w:rsid w:val="0044219F"/>
    <w:rsid w:val="004427F6"/>
    <w:rsid w:val="00443452"/>
    <w:rsid w:val="00444B7B"/>
    <w:rsid w:val="00445B1F"/>
    <w:rsid w:val="004460E4"/>
    <w:rsid w:val="00447752"/>
    <w:rsid w:val="004504FE"/>
    <w:rsid w:val="0045052C"/>
    <w:rsid w:val="004511F1"/>
    <w:rsid w:val="0045148E"/>
    <w:rsid w:val="00453695"/>
    <w:rsid w:val="004549E1"/>
    <w:rsid w:val="0045504E"/>
    <w:rsid w:val="00455168"/>
    <w:rsid w:val="00456243"/>
    <w:rsid w:val="004571BB"/>
    <w:rsid w:val="00461928"/>
    <w:rsid w:val="004624A9"/>
    <w:rsid w:val="00464647"/>
    <w:rsid w:val="00465B7A"/>
    <w:rsid w:val="00466320"/>
    <w:rsid w:val="004664D0"/>
    <w:rsid w:val="00467809"/>
    <w:rsid w:val="00467C96"/>
    <w:rsid w:val="00467ED2"/>
    <w:rsid w:val="00470456"/>
    <w:rsid w:val="004711E7"/>
    <w:rsid w:val="004714AC"/>
    <w:rsid w:val="004717CE"/>
    <w:rsid w:val="00472001"/>
    <w:rsid w:val="00473740"/>
    <w:rsid w:val="0047500F"/>
    <w:rsid w:val="00476B3D"/>
    <w:rsid w:val="00477EFF"/>
    <w:rsid w:val="0048042B"/>
    <w:rsid w:val="00480EE2"/>
    <w:rsid w:val="00482A98"/>
    <w:rsid w:val="004846CD"/>
    <w:rsid w:val="00484E64"/>
    <w:rsid w:val="00486E69"/>
    <w:rsid w:val="00487031"/>
    <w:rsid w:val="0049080A"/>
    <w:rsid w:val="004913CB"/>
    <w:rsid w:val="004919AF"/>
    <w:rsid w:val="0049300C"/>
    <w:rsid w:val="0049317A"/>
    <w:rsid w:val="00495BC0"/>
    <w:rsid w:val="00495BC3"/>
    <w:rsid w:val="00495DCE"/>
    <w:rsid w:val="00496BC6"/>
    <w:rsid w:val="004A1CD1"/>
    <w:rsid w:val="004A5263"/>
    <w:rsid w:val="004A68E7"/>
    <w:rsid w:val="004A6A75"/>
    <w:rsid w:val="004A6DC2"/>
    <w:rsid w:val="004B2499"/>
    <w:rsid w:val="004B26DC"/>
    <w:rsid w:val="004B3382"/>
    <w:rsid w:val="004B45B5"/>
    <w:rsid w:val="004B4B5A"/>
    <w:rsid w:val="004B5884"/>
    <w:rsid w:val="004B7C53"/>
    <w:rsid w:val="004C00BB"/>
    <w:rsid w:val="004C257A"/>
    <w:rsid w:val="004C3D68"/>
    <w:rsid w:val="004C3F14"/>
    <w:rsid w:val="004C45C5"/>
    <w:rsid w:val="004C486A"/>
    <w:rsid w:val="004C69B6"/>
    <w:rsid w:val="004D04B5"/>
    <w:rsid w:val="004D0FC4"/>
    <w:rsid w:val="004D20C6"/>
    <w:rsid w:val="004D26F4"/>
    <w:rsid w:val="004D2BE9"/>
    <w:rsid w:val="004D3C2A"/>
    <w:rsid w:val="004D46F1"/>
    <w:rsid w:val="004D516A"/>
    <w:rsid w:val="004D6F5C"/>
    <w:rsid w:val="004D7358"/>
    <w:rsid w:val="004E06B1"/>
    <w:rsid w:val="004E19EA"/>
    <w:rsid w:val="004E1A69"/>
    <w:rsid w:val="004E1CD6"/>
    <w:rsid w:val="004E3061"/>
    <w:rsid w:val="004E36CF"/>
    <w:rsid w:val="004E3856"/>
    <w:rsid w:val="004E4CD8"/>
    <w:rsid w:val="004E4E8F"/>
    <w:rsid w:val="004E5148"/>
    <w:rsid w:val="004E522E"/>
    <w:rsid w:val="004E6478"/>
    <w:rsid w:val="004E648B"/>
    <w:rsid w:val="004E66F3"/>
    <w:rsid w:val="004F38DE"/>
    <w:rsid w:val="004F392A"/>
    <w:rsid w:val="004F3E5D"/>
    <w:rsid w:val="004F3F0B"/>
    <w:rsid w:val="004F410B"/>
    <w:rsid w:val="004F5F8E"/>
    <w:rsid w:val="004F6A02"/>
    <w:rsid w:val="004F73BF"/>
    <w:rsid w:val="004F7AE7"/>
    <w:rsid w:val="004F7F53"/>
    <w:rsid w:val="00500B97"/>
    <w:rsid w:val="00500D42"/>
    <w:rsid w:val="0050177E"/>
    <w:rsid w:val="00501A4E"/>
    <w:rsid w:val="005022E3"/>
    <w:rsid w:val="0050324E"/>
    <w:rsid w:val="00504BE0"/>
    <w:rsid w:val="005061C0"/>
    <w:rsid w:val="00506BA9"/>
    <w:rsid w:val="00506DCD"/>
    <w:rsid w:val="00506E8E"/>
    <w:rsid w:val="005076CA"/>
    <w:rsid w:val="00510BDC"/>
    <w:rsid w:val="005121D7"/>
    <w:rsid w:val="00515208"/>
    <w:rsid w:val="00516273"/>
    <w:rsid w:val="00517213"/>
    <w:rsid w:val="005173B5"/>
    <w:rsid w:val="005179B2"/>
    <w:rsid w:val="00520912"/>
    <w:rsid w:val="0052228F"/>
    <w:rsid w:val="0052231A"/>
    <w:rsid w:val="00524250"/>
    <w:rsid w:val="00524C12"/>
    <w:rsid w:val="00525932"/>
    <w:rsid w:val="00526126"/>
    <w:rsid w:val="00526AD1"/>
    <w:rsid w:val="00527627"/>
    <w:rsid w:val="005278A5"/>
    <w:rsid w:val="0053067F"/>
    <w:rsid w:val="00532654"/>
    <w:rsid w:val="00532D61"/>
    <w:rsid w:val="005334C9"/>
    <w:rsid w:val="00533AD3"/>
    <w:rsid w:val="005342F0"/>
    <w:rsid w:val="005358F6"/>
    <w:rsid w:val="00536157"/>
    <w:rsid w:val="00536A59"/>
    <w:rsid w:val="00536E65"/>
    <w:rsid w:val="00536EF2"/>
    <w:rsid w:val="00540C3D"/>
    <w:rsid w:val="00541C1C"/>
    <w:rsid w:val="005424C8"/>
    <w:rsid w:val="0054347E"/>
    <w:rsid w:val="00546726"/>
    <w:rsid w:val="005474E8"/>
    <w:rsid w:val="00547ACE"/>
    <w:rsid w:val="00555E30"/>
    <w:rsid w:val="00567046"/>
    <w:rsid w:val="005708C3"/>
    <w:rsid w:val="0057128B"/>
    <w:rsid w:val="00571C65"/>
    <w:rsid w:val="00571E55"/>
    <w:rsid w:val="005736BD"/>
    <w:rsid w:val="00573D50"/>
    <w:rsid w:val="00573ECF"/>
    <w:rsid w:val="00574355"/>
    <w:rsid w:val="00574494"/>
    <w:rsid w:val="00575DCD"/>
    <w:rsid w:val="00575F3C"/>
    <w:rsid w:val="00576F1D"/>
    <w:rsid w:val="005770B7"/>
    <w:rsid w:val="00577300"/>
    <w:rsid w:val="00580850"/>
    <w:rsid w:val="00580EAA"/>
    <w:rsid w:val="0058242F"/>
    <w:rsid w:val="00582863"/>
    <w:rsid w:val="005828C4"/>
    <w:rsid w:val="00582BD1"/>
    <w:rsid w:val="00587FFE"/>
    <w:rsid w:val="00594240"/>
    <w:rsid w:val="00594831"/>
    <w:rsid w:val="00596491"/>
    <w:rsid w:val="00596CF5"/>
    <w:rsid w:val="0059791F"/>
    <w:rsid w:val="00597DC4"/>
    <w:rsid w:val="005A0891"/>
    <w:rsid w:val="005A1CAE"/>
    <w:rsid w:val="005A2CA0"/>
    <w:rsid w:val="005A32F3"/>
    <w:rsid w:val="005A3653"/>
    <w:rsid w:val="005A376C"/>
    <w:rsid w:val="005A3C28"/>
    <w:rsid w:val="005A3CA0"/>
    <w:rsid w:val="005A4084"/>
    <w:rsid w:val="005A6616"/>
    <w:rsid w:val="005A66A6"/>
    <w:rsid w:val="005A7CC9"/>
    <w:rsid w:val="005A7E86"/>
    <w:rsid w:val="005B2D77"/>
    <w:rsid w:val="005B3DB9"/>
    <w:rsid w:val="005B41DD"/>
    <w:rsid w:val="005B51FC"/>
    <w:rsid w:val="005B6250"/>
    <w:rsid w:val="005B6A82"/>
    <w:rsid w:val="005B6BFB"/>
    <w:rsid w:val="005B7B90"/>
    <w:rsid w:val="005B7E73"/>
    <w:rsid w:val="005C1801"/>
    <w:rsid w:val="005C1FBE"/>
    <w:rsid w:val="005C2D82"/>
    <w:rsid w:val="005C3322"/>
    <w:rsid w:val="005C3AC4"/>
    <w:rsid w:val="005C3FFA"/>
    <w:rsid w:val="005C498A"/>
    <w:rsid w:val="005C749A"/>
    <w:rsid w:val="005D0C87"/>
    <w:rsid w:val="005D0EDF"/>
    <w:rsid w:val="005D0FE0"/>
    <w:rsid w:val="005D3224"/>
    <w:rsid w:val="005D384E"/>
    <w:rsid w:val="005D48DE"/>
    <w:rsid w:val="005D6551"/>
    <w:rsid w:val="005D6A66"/>
    <w:rsid w:val="005D72B5"/>
    <w:rsid w:val="005D76DD"/>
    <w:rsid w:val="005E0F9F"/>
    <w:rsid w:val="005E264A"/>
    <w:rsid w:val="005E3294"/>
    <w:rsid w:val="005E3C99"/>
    <w:rsid w:val="005E4066"/>
    <w:rsid w:val="005E550F"/>
    <w:rsid w:val="005E6239"/>
    <w:rsid w:val="005E7658"/>
    <w:rsid w:val="005E7902"/>
    <w:rsid w:val="005F0CE8"/>
    <w:rsid w:val="005F1CA8"/>
    <w:rsid w:val="005F2542"/>
    <w:rsid w:val="005F26BD"/>
    <w:rsid w:val="005F4BDD"/>
    <w:rsid w:val="005F5074"/>
    <w:rsid w:val="005F5FFF"/>
    <w:rsid w:val="005F6A95"/>
    <w:rsid w:val="005F6DAA"/>
    <w:rsid w:val="005F76D6"/>
    <w:rsid w:val="005F77B6"/>
    <w:rsid w:val="005F798C"/>
    <w:rsid w:val="005F7C03"/>
    <w:rsid w:val="0060208A"/>
    <w:rsid w:val="006039E8"/>
    <w:rsid w:val="00603D77"/>
    <w:rsid w:val="00604031"/>
    <w:rsid w:val="00606571"/>
    <w:rsid w:val="00606A43"/>
    <w:rsid w:val="00612EB8"/>
    <w:rsid w:val="006153E0"/>
    <w:rsid w:val="006156A7"/>
    <w:rsid w:val="00616756"/>
    <w:rsid w:val="00616B3B"/>
    <w:rsid w:val="00616E35"/>
    <w:rsid w:val="0062129B"/>
    <w:rsid w:val="00621C74"/>
    <w:rsid w:val="00622E21"/>
    <w:rsid w:val="00624C0C"/>
    <w:rsid w:val="00624F88"/>
    <w:rsid w:val="006250F5"/>
    <w:rsid w:val="00626272"/>
    <w:rsid w:val="0063181F"/>
    <w:rsid w:val="00632E55"/>
    <w:rsid w:val="00632E92"/>
    <w:rsid w:val="00633590"/>
    <w:rsid w:val="00636DF0"/>
    <w:rsid w:val="00637B84"/>
    <w:rsid w:val="006401F8"/>
    <w:rsid w:val="00640950"/>
    <w:rsid w:val="00640AC6"/>
    <w:rsid w:val="00640BE0"/>
    <w:rsid w:val="006415A1"/>
    <w:rsid w:val="00641C7A"/>
    <w:rsid w:val="006421FE"/>
    <w:rsid w:val="00642E75"/>
    <w:rsid w:val="0064319B"/>
    <w:rsid w:val="006453B9"/>
    <w:rsid w:val="00645589"/>
    <w:rsid w:val="00645E15"/>
    <w:rsid w:val="00646412"/>
    <w:rsid w:val="0064737E"/>
    <w:rsid w:val="00651DD0"/>
    <w:rsid w:val="00652220"/>
    <w:rsid w:val="00653995"/>
    <w:rsid w:val="00655009"/>
    <w:rsid w:val="00655DB3"/>
    <w:rsid w:val="0065645A"/>
    <w:rsid w:val="00657B2B"/>
    <w:rsid w:val="00657E05"/>
    <w:rsid w:val="00660391"/>
    <w:rsid w:val="00660507"/>
    <w:rsid w:val="0066074C"/>
    <w:rsid w:val="006610DF"/>
    <w:rsid w:val="006614B3"/>
    <w:rsid w:val="00661B5C"/>
    <w:rsid w:val="0066354F"/>
    <w:rsid w:val="006635A6"/>
    <w:rsid w:val="00664558"/>
    <w:rsid w:val="006650D3"/>
    <w:rsid w:val="00665CB4"/>
    <w:rsid w:val="00667749"/>
    <w:rsid w:val="006709C6"/>
    <w:rsid w:val="00671B02"/>
    <w:rsid w:val="00673FB4"/>
    <w:rsid w:val="00674378"/>
    <w:rsid w:val="0067629A"/>
    <w:rsid w:val="00676BAC"/>
    <w:rsid w:val="00676C63"/>
    <w:rsid w:val="0067759B"/>
    <w:rsid w:val="0068452B"/>
    <w:rsid w:val="00685946"/>
    <w:rsid w:val="00687750"/>
    <w:rsid w:val="00690C8C"/>
    <w:rsid w:val="00690E2E"/>
    <w:rsid w:val="0069167E"/>
    <w:rsid w:val="00692135"/>
    <w:rsid w:val="0069220A"/>
    <w:rsid w:val="00693A41"/>
    <w:rsid w:val="00694A0D"/>
    <w:rsid w:val="00695CE5"/>
    <w:rsid w:val="006978B4"/>
    <w:rsid w:val="00697A61"/>
    <w:rsid w:val="006A007B"/>
    <w:rsid w:val="006A0D8E"/>
    <w:rsid w:val="006A0EF7"/>
    <w:rsid w:val="006A1AAC"/>
    <w:rsid w:val="006A1B11"/>
    <w:rsid w:val="006A2713"/>
    <w:rsid w:val="006A3C96"/>
    <w:rsid w:val="006A3EFD"/>
    <w:rsid w:val="006A54C6"/>
    <w:rsid w:val="006A5E65"/>
    <w:rsid w:val="006A7901"/>
    <w:rsid w:val="006A7AEF"/>
    <w:rsid w:val="006A7B49"/>
    <w:rsid w:val="006B1341"/>
    <w:rsid w:val="006B1938"/>
    <w:rsid w:val="006B1B2A"/>
    <w:rsid w:val="006B2041"/>
    <w:rsid w:val="006B2484"/>
    <w:rsid w:val="006B25B2"/>
    <w:rsid w:val="006B3FA5"/>
    <w:rsid w:val="006B51D8"/>
    <w:rsid w:val="006B5813"/>
    <w:rsid w:val="006B5939"/>
    <w:rsid w:val="006B5C9E"/>
    <w:rsid w:val="006B5DEE"/>
    <w:rsid w:val="006B70C3"/>
    <w:rsid w:val="006B7722"/>
    <w:rsid w:val="006C094F"/>
    <w:rsid w:val="006C0F4B"/>
    <w:rsid w:val="006C1285"/>
    <w:rsid w:val="006C155D"/>
    <w:rsid w:val="006C1DB5"/>
    <w:rsid w:val="006C45C4"/>
    <w:rsid w:val="006C4ED0"/>
    <w:rsid w:val="006C56A1"/>
    <w:rsid w:val="006C5B9D"/>
    <w:rsid w:val="006C6D96"/>
    <w:rsid w:val="006D2487"/>
    <w:rsid w:val="006D25F9"/>
    <w:rsid w:val="006D34F7"/>
    <w:rsid w:val="006D38B7"/>
    <w:rsid w:val="006D5377"/>
    <w:rsid w:val="006D544D"/>
    <w:rsid w:val="006D564C"/>
    <w:rsid w:val="006D7C36"/>
    <w:rsid w:val="006E007A"/>
    <w:rsid w:val="006E1227"/>
    <w:rsid w:val="006E1773"/>
    <w:rsid w:val="006E2486"/>
    <w:rsid w:val="006E2535"/>
    <w:rsid w:val="006E49D4"/>
    <w:rsid w:val="006E6019"/>
    <w:rsid w:val="006E6AAC"/>
    <w:rsid w:val="006E6D19"/>
    <w:rsid w:val="006E7097"/>
    <w:rsid w:val="006E73E4"/>
    <w:rsid w:val="006F0515"/>
    <w:rsid w:val="006F09F7"/>
    <w:rsid w:val="006F1110"/>
    <w:rsid w:val="006F15C7"/>
    <w:rsid w:val="006F42B4"/>
    <w:rsid w:val="006F619E"/>
    <w:rsid w:val="006F68C5"/>
    <w:rsid w:val="006F6D83"/>
    <w:rsid w:val="006F7B4C"/>
    <w:rsid w:val="006F7DCA"/>
    <w:rsid w:val="0070127F"/>
    <w:rsid w:val="00702197"/>
    <w:rsid w:val="0070387A"/>
    <w:rsid w:val="00705A8A"/>
    <w:rsid w:val="00712BF0"/>
    <w:rsid w:val="00714D51"/>
    <w:rsid w:val="0071720D"/>
    <w:rsid w:val="00717E41"/>
    <w:rsid w:val="00720C8D"/>
    <w:rsid w:val="007239BD"/>
    <w:rsid w:val="00725061"/>
    <w:rsid w:val="00725886"/>
    <w:rsid w:val="00726042"/>
    <w:rsid w:val="0072731B"/>
    <w:rsid w:val="00727F7A"/>
    <w:rsid w:val="007304C1"/>
    <w:rsid w:val="0073054A"/>
    <w:rsid w:val="00730CCA"/>
    <w:rsid w:val="00731452"/>
    <w:rsid w:val="007340B2"/>
    <w:rsid w:val="007347EC"/>
    <w:rsid w:val="00734806"/>
    <w:rsid w:val="00734C7B"/>
    <w:rsid w:val="00736408"/>
    <w:rsid w:val="0073657F"/>
    <w:rsid w:val="007368F9"/>
    <w:rsid w:val="00740BB1"/>
    <w:rsid w:val="00740F93"/>
    <w:rsid w:val="00741287"/>
    <w:rsid w:val="00742BA5"/>
    <w:rsid w:val="00746237"/>
    <w:rsid w:val="00746778"/>
    <w:rsid w:val="00751387"/>
    <w:rsid w:val="00751716"/>
    <w:rsid w:val="00751FC8"/>
    <w:rsid w:val="00754EBD"/>
    <w:rsid w:val="007572A1"/>
    <w:rsid w:val="00757302"/>
    <w:rsid w:val="0075789B"/>
    <w:rsid w:val="007600B6"/>
    <w:rsid w:val="007608E9"/>
    <w:rsid w:val="00760A7D"/>
    <w:rsid w:val="00761461"/>
    <w:rsid w:val="007622EB"/>
    <w:rsid w:val="0076435A"/>
    <w:rsid w:val="007726DB"/>
    <w:rsid w:val="00772759"/>
    <w:rsid w:val="0077462C"/>
    <w:rsid w:val="0077557A"/>
    <w:rsid w:val="007760F7"/>
    <w:rsid w:val="00776EE6"/>
    <w:rsid w:val="00780482"/>
    <w:rsid w:val="00780C6E"/>
    <w:rsid w:val="00780E1B"/>
    <w:rsid w:val="00781748"/>
    <w:rsid w:val="00781A04"/>
    <w:rsid w:val="007820C0"/>
    <w:rsid w:val="007832B2"/>
    <w:rsid w:val="007835AF"/>
    <w:rsid w:val="00783783"/>
    <w:rsid w:val="00784385"/>
    <w:rsid w:val="00785519"/>
    <w:rsid w:val="00787157"/>
    <w:rsid w:val="00787A43"/>
    <w:rsid w:val="00787EF7"/>
    <w:rsid w:val="00790294"/>
    <w:rsid w:val="00790363"/>
    <w:rsid w:val="00791CF8"/>
    <w:rsid w:val="00795F02"/>
    <w:rsid w:val="00797F0E"/>
    <w:rsid w:val="007A11D3"/>
    <w:rsid w:val="007A5119"/>
    <w:rsid w:val="007A5B3B"/>
    <w:rsid w:val="007A79B1"/>
    <w:rsid w:val="007B047F"/>
    <w:rsid w:val="007B12A9"/>
    <w:rsid w:val="007B1B65"/>
    <w:rsid w:val="007B222A"/>
    <w:rsid w:val="007B3680"/>
    <w:rsid w:val="007B3810"/>
    <w:rsid w:val="007B39F0"/>
    <w:rsid w:val="007B4699"/>
    <w:rsid w:val="007B63D5"/>
    <w:rsid w:val="007B7A90"/>
    <w:rsid w:val="007B7ABF"/>
    <w:rsid w:val="007C1159"/>
    <w:rsid w:val="007C323F"/>
    <w:rsid w:val="007C5216"/>
    <w:rsid w:val="007C550B"/>
    <w:rsid w:val="007C5690"/>
    <w:rsid w:val="007C58F1"/>
    <w:rsid w:val="007C6D25"/>
    <w:rsid w:val="007C78BA"/>
    <w:rsid w:val="007C793E"/>
    <w:rsid w:val="007C7B79"/>
    <w:rsid w:val="007D044C"/>
    <w:rsid w:val="007D1A14"/>
    <w:rsid w:val="007D2BCF"/>
    <w:rsid w:val="007D2CB4"/>
    <w:rsid w:val="007D2DFB"/>
    <w:rsid w:val="007D4B24"/>
    <w:rsid w:val="007D678D"/>
    <w:rsid w:val="007E054E"/>
    <w:rsid w:val="007E0FDA"/>
    <w:rsid w:val="007E5E78"/>
    <w:rsid w:val="007E7156"/>
    <w:rsid w:val="007F11B6"/>
    <w:rsid w:val="007F38A0"/>
    <w:rsid w:val="007F5991"/>
    <w:rsid w:val="007F5FEC"/>
    <w:rsid w:val="007F61D2"/>
    <w:rsid w:val="007F6273"/>
    <w:rsid w:val="007F672C"/>
    <w:rsid w:val="007F6782"/>
    <w:rsid w:val="007F7268"/>
    <w:rsid w:val="007F76BF"/>
    <w:rsid w:val="0080067D"/>
    <w:rsid w:val="008008F6"/>
    <w:rsid w:val="0080235C"/>
    <w:rsid w:val="0080362C"/>
    <w:rsid w:val="00803D54"/>
    <w:rsid w:val="00804BB6"/>
    <w:rsid w:val="00806D85"/>
    <w:rsid w:val="00810887"/>
    <w:rsid w:val="00811320"/>
    <w:rsid w:val="0081207C"/>
    <w:rsid w:val="008124D4"/>
    <w:rsid w:val="00812AC7"/>
    <w:rsid w:val="0081391A"/>
    <w:rsid w:val="008158B2"/>
    <w:rsid w:val="00816BF7"/>
    <w:rsid w:val="00820B2B"/>
    <w:rsid w:val="00821410"/>
    <w:rsid w:val="00821F18"/>
    <w:rsid w:val="00823F6F"/>
    <w:rsid w:val="008242DD"/>
    <w:rsid w:val="0082519C"/>
    <w:rsid w:val="00826425"/>
    <w:rsid w:val="0082718F"/>
    <w:rsid w:val="00827557"/>
    <w:rsid w:val="00827A1C"/>
    <w:rsid w:val="008303BD"/>
    <w:rsid w:val="008311C7"/>
    <w:rsid w:val="00832244"/>
    <w:rsid w:val="0083283C"/>
    <w:rsid w:val="0083415D"/>
    <w:rsid w:val="008347BF"/>
    <w:rsid w:val="008357B5"/>
    <w:rsid w:val="00837134"/>
    <w:rsid w:val="008406D3"/>
    <w:rsid w:val="00840D0B"/>
    <w:rsid w:val="0084171D"/>
    <w:rsid w:val="008420CD"/>
    <w:rsid w:val="008425AF"/>
    <w:rsid w:val="0084370E"/>
    <w:rsid w:val="00843C15"/>
    <w:rsid w:val="00844BE6"/>
    <w:rsid w:val="00845303"/>
    <w:rsid w:val="00850530"/>
    <w:rsid w:val="008510BC"/>
    <w:rsid w:val="008528E0"/>
    <w:rsid w:val="00852B4D"/>
    <w:rsid w:val="00852EBD"/>
    <w:rsid w:val="008531AC"/>
    <w:rsid w:val="00853731"/>
    <w:rsid w:val="00853C9C"/>
    <w:rsid w:val="00855389"/>
    <w:rsid w:val="00855C14"/>
    <w:rsid w:val="00855DE6"/>
    <w:rsid w:val="00860361"/>
    <w:rsid w:val="00862312"/>
    <w:rsid w:val="008623CC"/>
    <w:rsid w:val="00863119"/>
    <w:rsid w:val="008633F1"/>
    <w:rsid w:val="00863DF9"/>
    <w:rsid w:val="00864B3B"/>
    <w:rsid w:val="00864FD7"/>
    <w:rsid w:val="008678B1"/>
    <w:rsid w:val="00867A13"/>
    <w:rsid w:val="00872DF6"/>
    <w:rsid w:val="00872E90"/>
    <w:rsid w:val="0087439E"/>
    <w:rsid w:val="008746EA"/>
    <w:rsid w:val="00874F6E"/>
    <w:rsid w:val="00874F8A"/>
    <w:rsid w:val="008761A6"/>
    <w:rsid w:val="0087621F"/>
    <w:rsid w:val="00876984"/>
    <w:rsid w:val="008773E4"/>
    <w:rsid w:val="00880EE0"/>
    <w:rsid w:val="008828B6"/>
    <w:rsid w:val="00884E0F"/>
    <w:rsid w:val="008855CE"/>
    <w:rsid w:val="0088586B"/>
    <w:rsid w:val="00886F8B"/>
    <w:rsid w:val="00887C21"/>
    <w:rsid w:val="0089009C"/>
    <w:rsid w:val="0089019D"/>
    <w:rsid w:val="008943EA"/>
    <w:rsid w:val="0089497D"/>
    <w:rsid w:val="008949C3"/>
    <w:rsid w:val="00894AB0"/>
    <w:rsid w:val="00895FC8"/>
    <w:rsid w:val="008A07B2"/>
    <w:rsid w:val="008A16C0"/>
    <w:rsid w:val="008A1AA3"/>
    <w:rsid w:val="008A6769"/>
    <w:rsid w:val="008A794D"/>
    <w:rsid w:val="008B00A2"/>
    <w:rsid w:val="008B08D6"/>
    <w:rsid w:val="008B203F"/>
    <w:rsid w:val="008B4EBE"/>
    <w:rsid w:val="008B6052"/>
    <w:rsid w:val="008B61DE"/>
    <w:rsid w:val="008B6ED0"/>
    <w:rsid w:val="008B6F26"/>
    <w:rsid w:val="008B776B"/>
    <w:rsid w:val="008B7BB7"/>
    <w:rsid w:val="008C02D8"/>
    <w:rsid w:val="008C12B5"/>
    <w:rsid w:val="008C1773"/>
    <w:rsid w:val="008C1ADE"/>
    <w:rsid w:val="008C1D5A"/>
    <w:rsid w:val="008C2E51"/>
    <w:rsid w:val="008C531B"/>
    <w:rsid w:val="008C5B7C"/>
    <w:rsid w:val="008C66DB"/>
    <w:rsid w:val="008D0341"/>
    <w:rsid w:val="008D0CFF"/>
    <w:rsid w:val="008D2279"/>
    <w:rsid w:val="008D25EC"/>
    <w:rsid w:val="008D2949"/>
    <w:rsid w:val="008D331B"/>
    <w:rsid w:val="008D5D76"/>
    <w:rsid w:val="008D5E10"/>
    <w:rsid w:val="008D739E"/>
    <w:rsid w:val="008D75FB"/>
    <w:rsid w:val="008E23F6"/>
    <w:rsid w:val="008E2B01"/>
    <w:rsid w:val="008E2FEA"/>
    <w:rsid w:val="008E3A4B"/>
    <w:rsid w:val="008E3D35"/>
    <w:rsid w:val="008E4128"/>
    <w:rsid w:val="008E4D92"/>
    <w:rsid w:val="008E5DD0"/>
    <w:rsid w:val="008E7CBC"/>
    <w:rsid w:val="008E7F40"/>
    <w:rsid w:val="008F05D6"/>
    <w:rsid w:val="008F0C7E"/>
    <w:rsid w:val="008F1122"/>
    <w:rsid w:val="008F17BF"/>
    <w:rsid w:val="008F3C0A"/>
    <w:rsid w:val="008F49A7"/>
    <w:rsid w:val="008F4C77"/>
    <w:rsid w:val="008F5414"/>
    <w:rsid w:val="009017D4"/>
    <w:rsid w:val="00901B42"/>
    <w:rsid w:val="009031D4"/>
    <w:rsid w:val="00903CC1"/>
    <w:rsid w:val="00906D2D"/>
    <w:rsid w:val="00907511"/>
    <w:rsid w:val="00910009"/>
    <w:rsid w:val="00910A67"/>
    <w:rsid w:val="0091122E"/>
    <w:rsid w:val="00911E90"/>
    <w:rsid w:val="00912C0E"/>
    <w:rsid w:val="00913719"/>
    <w:rsid w:val="009142CB"/>
    <w:rsid w:val="0091446E"/>
    <w:rsid w:val="00914A0C"/>
    <w:rsid w:val="009165D7"/>
    <w:rsid w:val="00917097"/>
    <w:rsid w:val="0091768A"/>
    <w:rsid w:val="00917A27"/>
    <w:rsid w:val="009212A2"/>
    <w:rsid w:val="00921B2B"/>
    <w:rsid w:val="00921D42"/>
    <w:rsid w:val="009223A2"/>
    <w:rsid w:val="0092248E"/>
    <w:rsid w:val="00925FAD"/>
    <w:rsid w:val="009262E5"/>
    <w:rsid w:val="00926F41"/>
    <w:rsid w:val="00931C0F"/>
    <w:rsid w:val="00931C44"/>
    <w:rsid w:val="00931EAC"/>
    <w:rsid w:val="00932D18"/>
    <w:rsid w:val="00932DE6"/>
    <w:rsid w:val="00933153"/>
    <w:rsid w:val="009333FF"/>
    <w:rsid w:val="00933983"/>
    <w:rsid w:val="00934430"/>
    <w:rsid w:val="00934C11"/>
    <w:rsid w:val="00934DF5"/>
    <w:rsid w:val="0093525D"/>
    <w:rsid w:val="00935D4E"/>
    <w:rsid w:val="00935FB2"/>
    <w:rsid w:val="0093690D"/>
    <w:rsid w:val="00937A69"/>
    <w:rsid w:val="00940711"/>
    <w:rsid w:val="00943710"/>
    <w:rsid w:val="009443FA"/>
    <w:rsid w:val="00945C35"/>
    <w:rsid w:val="0094621B"/>
    <w:rsid w:val="00947B04"/>
    <w:rsid w:val="00947D03"/>
    <w:rsid w:val="00947FEB"/>
    <w:rsid w:val="00950F26"/>
    <w:rsid w:val="00951137"/>
    <w:rsid w:val="00951C6B"/>
    <w:rsid w:val="0095219E"/>
    <w:rsid w:val="0095257C"/>
    <w:rsid w:val="0095267F"/>
    <w:rsid w:val="00952B86"/>
    <w:rsid w:val="00955507"/>
    <w:rsid w:val="00955800"/>
    <w:rsid w:val="009572A6"/>
    <w:rsid w:val="0095753D"/>
    <w:rsid w:val="00957C26"/>
    <w:rsid w:val="0096000C"/>
    <w:rsid w:val="00962711"/>
    <w:rsid w:val="009629E6"/>
    <w:rsid w:val="00962D18"/>
    <w:rsid w:val="00965B41"/>
    <w:rsid w:val="00965F4B"/>
    <w:rsid w:val="009677C2"/>
    <w:rsid w:val="009707F1"/>
    <w:rsid w:val="00971A52"/>
    <w:rsid w:val="009726DA"/>
    <w:rsid w:val="009728B6"/>
    <w:rsid w:val="009767F4"/>
    <w:rsid w:val="009804FD"/>
    <w:rsid w:val="00980840"/>
    <w:rsid w:val="00981EBC"/>
    <w:rsid w:val="009832C1"/>
    <w:rsid w:val="00983A15"/>
    <w:rsid w:val="0098496D"/>
    <w:rsid w:val="00985AA6"/>
    <w:rsid w:val="00985DE2"/>
    <w:rsid w:val="0098736F"/>
    <w:rsid w:val="009911FA"/>
    <w:rsid w:val="00991A8A"/>
    <w:rsid w:val="00991C55"/>
    <w:rsid w:val="00991F4D"/>
    <w:rsid w:val="009932D2"/>
    <w:rsid w:val="0099689C"/>
    <w:rsid w:val="00997137"/>
    <w:rsid w:val="009A0E78"/>
    <w:rsid w:val="009A0EF5"/>
    <w:rsid w:val="009A2348"/>
    <w:rsid w:val="009A356B"/>
    <w:rsid w:val="009A4CD6"/>
    <w:rsid w:val="009A4D45"/>
    <w:rsid w:val="009A52AD"/>
    <w:rsid w:val="009A5611"/>
    <w:rsid w:val="009A58A4"/>
    <w:rsid w:val="009A5AD5"/>
    <w:rsid w:val="009A6518"/>
    <w:rsid w:val="009A653A"/>
    <w:rsid w:val="009A7631"/>
    <w:rsid w:val="009A7AD4"/>
    <w:rsid w:val="009B076C"/>
    <w:rsid w:val="009B0B09"/>
    <w:rsid w:val="009B2C56"/>
    <w:rsid w:val="009B30D6"/>
    <w:rsid w:val="009B37A0"/>
    <w:rsid w:val="009B6361"/>
    <w:rsid w:val="009C0417"/>
    <w:rsid w:val="009C3442"/>
    <w:rsid w:val="009C34AB"/>
    <w:rsid w:val="009C4027"/>
    <w:rsid w:val="009C41DC"/>
    <w:rsid w:val="009C4801"/>
    <w:rsid w:val="009C4CA5"/>
    <w:rsid w:val="009C55D2"/>
    <w:rsid w:val="009D0495"/>
    <w:rsid w:val="009D1E0D"/>
    <w:rsid w:val="009D340E"/>
    <w:rsid w:val="009D3AB8"/>
    <w:rsid w:val="009D3EA8"/>
    <w:rsid w:val="009D480C"/>
    <w:rsid w:val="009D49BB"/>
    <w:rsid w:val="009D58BB"/>
    <w:rsid w:val="009D61D2"/>
    <w:rsid w:val="009D6B65"/>
    <w:rsid w:val="009D6BE3"/>
    <w:rsid w:val="009D6E5D"/>
    <w:rsid w:val="009E092D"/>
    <w:rsid w:val="009E1829"/>
    <w:rsid w:val="009E1A09"/>
    <w:rsid w:val="009E1D86"/>
    <w:rsid w:val="009E2D8D"/>
    <w:rsid w:val="009E3DED"/>
    <w:rsid w:val="009E4C3B"/>
    <w:rsid w:val="009E575A"/>
    <w:rsid w:val="009E6077"/>
    <w:rsid w:val="009E60D2"/>
    <w:rsid w:val="009F0A47"/>
    <w:rsid w:val="009F0B46"/>
    <w:rsid w:val="009F1FEE"/>
    <w:rsid w:val="009F2657"/>
    <w:rsid w:val="009F2916"/>
    <w:rsid w:val="009F2F4A"/>
    <w:rsid w:val="009F367A"/>
    <w:rsid w:val="009F3996"/>
    <w:rsid w:val="009F3F88"/>
    <w:rsid w:val="009F475C"/>
    <w:rsid w:val="009F481A"/>
    <w:rsid w:val="009F7154"/>
    <w:rsid w:val="009F782A"/>
    <w:rsid w:val="009F7C3C"/>
    <w:rsid w:val="00A028BA"/>
    <w:rsid w:val="00A03B61"/>
    <w:rsid w:val="00A03DF4"/>
    <w:rsid w:val="00A044AB"/>
    <w:rsid w:val="00A044BB"/>
    <w:rsid w:val="00A04C79"/>
    <w:rsid w:val="00A05B7A"/>
    <w:rsid w:val="00A10C96"/>
    <w:rsid w:val="00A11EFB"/>
    <w:rsid w:val="00A12D98"/>
    <w:rsid w:val="00A12ED4"/>
    <w:rsid w:val="00A14547"/>
    <w:rsid w:val="00A16EDC"/>
    <w:rsid w:val="00A1773E"/>
    <w:rsid w:val="00A20A05"/>
    <w:rsid w:val="00A20A0E"/>
    <w:rsid w:val="00A247C2"/>
    <w:rsid w:val="00A25F6F"/>
    <w:rsid w:val="00A2642C"/>
    <w:rsid w:val="00A27C2D"/>
    <w:rsid w:val="00A31FC7"/>
    <w:rsid w:val="00A3351E"/>
    <w:rsid w:val="00A3401D"/>
    <w:rsid w:val="00A34E85"/>
    <w:rsid w:val="00A35361"/>
    <w:rsid w:val="00A37423"/>
    <w:rsid w:val="00A41747"/>
    <w:rsid w:val="00A4191F"/>
    <w:rsid w:val="00A42C83"/>
    <w:rsid w:val="00A42D8A"/>
    <w:rsid w:val="00A42F46"/>
    <w:rsid w:val="00A45F1D"/>
    <w:rsid w:val="00A46AC4"/>
    <w:rsid w:val="00A501C0"/>
    <w:rsid w:val="00A50397"/>
    <w:rsid w:val="00A51AB0"/>
    <w:rsid w:val="00A5304D"/>
    <w:rsid w:val="00A53941"/>
    <w:rsid w:val="00A53E9B"/>
    <w:rsid w:val="00A54BB7"/>
    <w:rsid w:val="00A5754C"/>
    <w:rsid w:val="00A61339"/>
    <w:rsid w:val="00A63957"/>
    <w:rsid w:val="00A64107"/>
    <w:rsid w:val="00A643EB"/>
    <w:rsid w:val="00A649BE"/>
    <w:rsid w:val="00A65088"/>
    <w:rsid w:val="00A65D8F"/>
    <w:rsid w:val="00A664AE"/>
    <w:rsid w:val="00A667E1"/>
    <w:rsid w:val="00A66D02"/>
    <w:rsid w:val="00A702C0"/>
    <w:rsid w:val="00A71A93"/>
    <w:rsid w:val="00A72512"/>
    <w:rsid w:val="00A73342"/>
    <w:rsid w:val="00A7595F"/>
    <w:rsid w:val="00A760CE"/>
    <w:rsid w:val="00A76E7A"/>
    <w:rsid w:val="00A77148"/>
    <w:rsid w:val="00A77E0E"/>
    <w:rsid w:val="00A80E9B"/>
    <w:rsid w:val="00A8396C"/>
    <w:rsid w:val="00A83C75"/>
    <w:rsid w:val="00A83F80"/>
    <w:rsid w:val="00A84BD6"/>
    <w:rsid w:val="00A85A62"/>
    <w:rsid w:val="00A8600A"/>
    <w:rsid w:val="00A865C8"/>
    <w:rsid w:val="00A93F9B"/>
    <w:rsid w:val="00A943FC"/>
    <w:rsid w:val="00A9440B"/>
    <w:rsid w:val="00A9719A"/>
    <w:rsid w:val="00A9728C"/>
    <w:rsid w:val="00A974CC"/>
    <w:rsid w:val="00A97F20"/>
    <w:rsid w:val="00AA039E"/>
    <w:rsid w:val="00AA14BD"/>
    <w:rsid w:val="00AA316F"/>
    <w:rsid w:val="00AA383F"/>
    <w:rsid w:val="00AA3BD6"/>
    <w:rsid w:val="00AA4CA0"/>
    <w:rsid w:val="00AA5B2C"/>
    <w:rsid w:val="00AA6B1F"/>
    <w:rsid w:val="00AA7D0F"/>
    <w:rsid w:val="00AB0297"/>
    <w:rsid w:val="00AB06EA"/>
    <w:rsid w:val="00AB07F9"/>
    <w:rsid w:val="00AB0EC2"/>
    <w:rsid w:val="00AB4084"/>
    <w:rsid w:val="00AB4DA7"/>
    <w:rsid w:val="00AB5F66"/>
    <w:rsid w:val="00AC2251"/>
    <w:rsid w:val="00AC25E2"/>
    <w:rsid w:val="00AC306E"/>
    <w:rsid w:val="00AC4C81"/>
    <w:rsid w:val="00AC51AB"/>
    <w:rsid w:val="00AC7FB4"/>
    <w:rsid w:val="00AD434A"/>
    <w:rsid w:val="00AD5CCD"/>
    <w:rsid w:val="00AD6CD7"/>
    <w:rsid w:val="00AD798D"/>
    <w:rsid w:val="00AD7CA8"/>
    <w:rsid w:val="00AE4796"/>
    <w:rsid w:val="00AE61D6"/>
    <w:rsid w:val="00AE645E"/>
    <w:rsid w:val="00AE7268"/>
    <w:rsid w:val="00AE7CCC"/>
    <w:rsid w:val="00AE7DB5"/>
    <w:rsid w:val="00AF1225"/>
    <w:rsid w:val="00AF2666"/>
    <w:rsid w:val="00AF38C2"/>
    <w:rsid w:val="00AF4544"/>
    <w:rsid w:val="00AF5046"/>
    <w:rsid w:val="00AF6E99"/>
    <w:rsid w:val="00AF7215"/>
    <w:rsid w:val="00B00AF9"/>
    <w:rsid w:val="00B01645"/>
    <w:rsid w:val="00B01B67"/>
    <w:rsid w:val="00B01CBE"/>
    <w:rsid w:val="00B01F62"/>
    <w:rsid w:val="00B02B69"/>
    <w:rsid w:val="00B0366C"/>
    <w:rsid w:val="00B03E59"/>
    <w:rsid w:val="00B0487A"/>
    <w:rsid w:val="00B05C80"/>
    <w:rsid w:val="00B062E5"/>
    <w:rsid w:val="00B068EB"/>
    <w:rsid w:val="00B10E04"/>
    <w:rsid w:val="00B12106"/>
    <w:rsid w:val="00B12774"/>
    <w:rsid w:val="00B13194"/>
    <w:rsid w:val="00B13977"/>
    <w:rsid w:val="00B1460F"/>
    <w:rsid w:val="00B148D4"/>
    <w:rsid w:val="00B17ACA"/>
    <w:rsid w:val="00B17BF6"/>
    <w:rsid w:val="00B20012"/>
    <w:rsid w:val="00B20B0F"/>
    <w:rsid w:val="00B21AB4"/>
    <w:rsid w:val="00B2220D"/>
    <w:rsid w:val="00B22C64"/>
    <w:rsid w:val="00B23335"/>
    <w:rsid w:val="00B2489D"/>
    <w:rsid w:val="00B254FA"/>
    <w:rsid w:val="00B27802"/>
    <w:rsid w:val="00B27A2C"/>
    <w:rsid w:val="00B307BF"/>
    <w:rsid w:val="00B30AEA"/>
    <w:rsid w:val="00B3114B"/>
    <w:rsid w:val="00B3174F"/>
    <w:rsid w:val="00B32B96"/>
    <w:rsid w:val="00B343CF"/>
    <w:rsid w:val="00B34B26"/>
    <w:rsid w:val="00B35F32"/>
    <w:rsid w:val="00B36D3B"/>
    <w:rsid w:val="00B36F87"/>
    <w:rsid w:val="00B4010C"/>
    <w:rsid w:val="00B405F7"/>
    <w:rsid w:val="00B427B0"/>
    <w:rsid w:val="00B42DFD"/>
    <w:rsid w:val="00B42FF6"/>
    <w:rsid w:val="00B432A8"/>
    <w:rsid w:val="00B434A3"/>
    <w:rsid w:val="00B43CDA"/>
    <w:rsid w:val="00B46A37"/>
    <w:rsid w:val="00B47CAE"/>
    <w:rsid w:val="00B5005B"/>
    <w:rsid w:val="00B51215"/>
    <w:rsid w:val="00B54A8C"/>
    <w:rsid w:val="00B54E2A"/>
    <w:rsid w:val="00B56616"/>
    <w:rsid w:val="00B5788C"/>
    <w:rsid w:val="00B61F9D"/>
    <w:rsid w:val="00B625B7"/>
    <w:rsid w:val="00B639B5"/>
    <w:rsid w:val="00B6428B"/>
    <w:rsid w:val="00B6547A"/>
    <w:rsid w:val="00B66492"/>
    <w:rsid w:val="00B704D9"/>
    <w:rsid w:val="00B7147E"/>
    <w:rsid w:val="00B71F98"/>
    <w:rsid w:val="00B72629"/>
    <w:rsid w:val="00B748FA"/>
    <w:rsid w:val="00B75EDB"/>
    <w:rsid w:val="00B7662F"/>
    <w:rsid w:val="00B7665B"/>
    <w:rsid w:val="00B76E81"/>
    <w:rsid w:val="00B7726C"/>
    <w:rsid w:val="00B823B4"/>
    <w:rsid w:val="00B82B45"/>
    <w:rsid w:val="00B83CE4"/>
    <w:rsid w:val="00B87EB3"/>
    <w:rsid w:val="00B87F4F"/>
    <w:rsid w:val="00B90A9C"/>
    <w:rsid w:val="00B90C06"/>
    <w:rsid w:val="00B91A31"/>
    <w:rsid w:val="00B92ABB"/>
    <w:rsid w:val="00B945DE"/>
    <w:rsid w:val="00B96C8E"/>
    <w:rsid w:val="00BA07DE"/>
    <w:rsid w:val="00BA140E"/>
    <w:rsid w:val="00BA43A7"/>
    <w:rsid w:val="00BA4F0D"/>
    <w:rsid w:val="00BA57AF"/>
    <w:rsid w:val="00BA5B07"/>
    <w:rsid w:val="00BA63E5"/>
    <w:rsid w:val="00BA670A"/>
    <w:rsid w:val="00BA74FD"/>
    <w:rsid w:val="00BA7B22"/>
    <w:rsid w:val="00BB031F"/>
    <w:rsid w:val="00BB0850"/>
    <w:rsid w:val="00BB1BCE"/>
    <w:rsid w:val="00BB41CB"/>
    <w:rsid w:val="00BB4470"/>
    <w:rsid w:val="00BB5C24"/>
    <w:rsid w:val="00BB6515"/>
    <w:rsid w:val="00BB67A9"/>
    <w:rsid w:val="00BB6BC7"/>
    <w:rsid w:val="00BC3257"/>
    <w:rsid w:val="00BC3A1F"/>
    <w:rsid w:val="00BC3C8D"/>
    <w:rsid w:val="00BC412E"/>
    <w:rsid w:val="00BC4A50"/>
    <w:rsid w:val="00BC52FC"/>
    <w:rsid w:val="00BC6B2B"/>
    <w:rsid w:val="00BD09C2"/>
    <w:rsid w:val="00BD1965"/>
    <w:rsid w:val="00BD2E90"/>
    <w:rsid w:val="00BD5DEF"/>
    <w:rsid w:val="00BD6473"/>
    <w:rsid w:val="00BD7B62"/>
    <w:rsid w:val="00BE0748"/>
    <w:rsid w:val="00BE1513"/>
    <w:rsid w:val="00BE1543"/>
    <w:rsid w:val="00BE1D8F"/>
    <w:rsid w:val="00BE24CD"/>
    <w:rsid w:val="00BE2B10"/>
    <w:rsid w:val="00BE3BFA"/>
    <w:rsid w:val="00BE4BD4"/>
    <w:rsid w:val="00BE4D2D"/>
    <w:rsid w:val="00BE5023"/>
    <w:rsid w:val="00BE534B"/>
    <w:rsid w:val="00BE60F6"/>
    <w:rsid w:val="00BF0961"/>
    <w:rsid w:val="00BF1A1D"/>
    <w:rsid w:val="00BF1C81"/>
    <w:rsid w:val="00BF23C5"/>
    <w:rsid w:val="00BF2DB8"/>
    <w:rsid w:val="00BF2F09"/>
    <w:rsid w:val="00BF3B9E"/>
    <w:rsid w:val="00BF540E"/>
    <w:rsid w:val="00BF5FF4"/>
    <w:rsid w:val="00BF642F"/>
    <w:rsid w:val="00BF6873"/>
    <w:rsid w:val="00BF7C35"/>
    <w:rsid w:val="00C01D43"/>
    <w:rsid w:val="00C02D56"/>
    <w:rsid w:val="00C032D1"/>
    <w:rsid w:val="00C03B15"/>
    <w:rsid w:val="00C03F9E"/>
    <w:rsid w:val="00C051A8"/>
    <w:rsid w:val="00C07DC9"/>
    <w:rsid w:val="00C11FC3"/>
    <w:rsid w:val="00C127AA"/>
    <w:rsid w:val="00C12E47"/>
    <w:rsid w:val="00C13CC9"/>
    <w:rsid w:val="00C15492"/>
    <w:rsid w:val="00C170E1"/>
    <w:rsid w:val="00C17120"/>
    <w:rsid w:val="00C24523"/>
    <w:rsid w:val="00C252A8"/>
    <w:rsid w:val="00C26A77"/>
    <w:rsid w:val="00C27374"/>
    <w:rsid w:val="00C273C3"/>
    <w:rsid w:val="00C315F0"/>
    <w:rsid w:val="00C31835"/>
    <w:rsid w:val="00C32A5F"/>
    <w:rsid w:val="00C34413"/>
    <w:rsid w:val="00C34804"/>
    <w:rsid w:val="00C34E40"/>
    <w:rsid w:val="00C3679E"/>
    <w:rsid w:val="00C371B9"/>
    <w:rsid w:val="00C37521"/>
    <w:rsid w:val="00C4039D"/>
    <w:rsid w:val="00C4169D"/>
    <w:rsid w:val="00C45062"/>
    <w:rsid w:val="00C4518F"/>
    <w:rsid w:val="00C45204"/>
    <w:rsid w:val="00C452DF"/>
    <w:rsid w:val="00C45353"/>
    <w:rsid w:val="00C459BE"/>
    <w:rsid w:val="00C45A9A"/>
    <w:rsid w:val="00C45B5B"/>
    <w:rsid w:val="00C46C45"/>
    <w:rsid w:val="00C46F6E"/>
    <w:rsid w:val="00C47305"/>
    <w:rsid w:val="00C51FB0"/>
    <w:rsid w:val="00C541D9"/>
    <w:rsid w:val="00C55A82"/>
    <w:rsid w:val="00C56047"/>
    <w:rsid w:val="00C56A70"/>
    <w:rsid w:val="00C56CC8"/>
    <w:rsid w:val="00C5798F"/>
    <w:rsid w:val="00C60E15"/>
    <w:rsid w:val="00C62BA3"/>
    <w:rsid w:val="00C63BD4"/>
    <w:rsid w:val="00C646E5"/>
    <w:rsid w:val="00C64F66"/>
    <w:rsid w:val="00C6548B"/>
    <w:rsid w:val="00C65BCB"/>
    <w:rsid w:val="00C668F3"/>
    <w:rsid w:val="00C67E92"/>
    <w:rsid w:val="00C67FCC"/>
    <w:rsid w:val="00C70E54"/>
    <w:rsid w:val="00C71521"/>
    <w:rsid w:val="00C71B21"/>
    <w:rsid w:val="00C728D4"/>
    <w:rsid w:val="00C74B45"/>
    <w:rsid w:val="00C74BA3"/>
    <w:rsid w:val="00C75A36"/>
    <w:rsid w:val="00C80888"/>
    <w:rsid w:val="00C821EC"/>
    <w:rsid w:val="00C85519"/>
    <w:rsid w:val="00C85EBE"/>
    <w:rsid w:val="00C8609D"/>
    <w:rsid w:val="00C914CD"/>
    <w:rsid w:val="00C93D7E"/>
    <w:rsid w:val="00CA0DD0"/>
    <w:rsid w:val="00CA3737"/>
    <w:rsid w:val="00CA398E"/>
    <w:rsid w:val="00CA4CA0"/>
    <w:rsid w:val="00CB0CA0"/>
    <w:rsid w:val="00CB1FBE"/>
    <w:rsid w:val="00CB20C8"/>
    <w:rsid w:val="00CB2942"/>
    <w:rsid w:val="00CB35B3"/>
    <w:rsid w:val="00CB3B47"/>
    <w:rsid w:val="00CB5AE8"/>
    <w:rsid w:val="00CB5B90"/>
    <w:rsid w:val="00CB67DE"/>
    <w:rsid w:val="00CB71F4"/>
    <w:rsid w:val="00CB7D18"/>
    <w:rsid w:val="00CC0B74"/>
    <w:rsid w:val="00CC13DD"/>
    <w:rsid w:val="00CC1BE5"/>
    <w:rsid w:val="00CC2236"/>
    <w:rsid w:val="00CC2A17"/>
    <w:rsid w:val="00CC318D"/>
    <w:rsid w:val="00CC33E8"/>
    <w:rsid w:val="00CC3D69"/>
    <w:rsid w:val="00CC3EDA"/>
    <w:rsid w:val="00CC6103"/>
    <w:rsid w:val="00CC6DE7"/>
    <w:rsid w:val="00CC73F0"/>
    <w:rsid w:val="00CC747A"/>
    <w:rsid w:val="00CC74BF"/>
    <w:rsid w:val="00CC7EC2"/>
    <w:rsid w:val="00CD0623"/>
    <w:rsid w:val="00CD179E"/>
    <w:rsid w:val="00CD3DCE"/>
    <w:rsid w:val="00CD4660"/>
    <w:rsid w:val="00CD5BE9"/>
    <w:rsid w:val="00CD6544"/>
    <w:rsid w:val="00CD67F5"/>
    <w:rsid w:val="00CD6C63"/>
    <w:rsid w:val="00CE02CD"/>
    <w:rsid w:val="00CE0C8E"/>
    <w:rsid w:val="00CE1808"/>
    <w:rsid w:val="00CE2D45"/>
    <w:rsid w:val="00CE3216"/>
    <w:rsid w:val="00CE43EC"/>
    <w:rsid w:val="00CE56AF"/>
    <w:rsid w:val="00CE637A"/>
    <w:rsid w:val="00CE75D3"/>
    <w:rsid w:val="00CF0DF5"/>
    <w:rsid w:val="00CF1ED8"/>
    <w:rsid w:val="00CF33CD"/>
    <w:rsid w:val="00CF4B24"/>
    <w:rsid w:val="00CF4FEE"/>
    <w:rsid w:val="00CF53D1"/>
    <w:rsid w:val="00CF5C06"/>
    <w:rsid w:val="00CF7970"/>
    <w:rsid w:val="00D01882"/>
    <w:rsid w:val="00D0321A"/>
    <w:rsid w:val="00D05F60"/>
    <w:rsid w:val="00D07211"/>
    <w:rsid w:val="00D077F5"/>
    <w:rsid w:val="00D07916"/>
    <w:rsid w:val="00D1038A"/>
    <w:rsid w:val="00D10E55"/>
    <w:rsid w:val="00D119F0"/>
    <w:rsid w:val="00D12DDA"/>
    <w:rsid w:val="00D140C2"/>
    <w:rsid w:val="00D2118F"/>
    <w:rsid w:val="00D21EBD"/>
    <w:rsid w:val="00D25313"/>
    <w:rsid w:val="00D25B69"/>
    <w:rsid w:val="00D31B0C"/>
    <w:rsid w:val="00D347D2"/>
    <w:rsid w:val="00D34ADA"/>
    <w:rsid w:val="00D352CE"/>
    <w:rsid w:val="00D357FA"/>
    <w:rsid w:val="00D35C56"/>
    <w:rsid w:val="00D40294"/>
    <w:rsid w:val="00D44001"/>
    <w:rsid w:val="00D44A68"/>
    <w:rsid w:val="00D44AC8"/>
    <w:rsid w:val="00D46E1B"/>
    <w:rsid w:val="00D508C0"/>
    <w:rsid w:val="00D50AED"/>
    <w:rsid w:val="00D51881"/>
    <w:rsid w:val="00D53E96"/>
    <w:rsid w:val="00D54D6B"/>
    <w:rsid w:val="00D55F5C"/>
    <w:rsid w:val="00D56EA6"/>
    <w:rsid w:val="00D57DFF"/>
    <w:rsid w:val="00D62155"/>
    <w:rsid w:val="00D621F1"/>
    <w:rsid w:val="00D62910"/>
    <w:rsid w:val="00D634D2"/>
    <w:rsid w:val="00D64569"/>
    <w:rsid w:val="00D646DA"/>
    <w:rsid w:val="00D64ED4"/>
    <w:rsid w:val="00D661C8"/>
    <w:rsid w:val="00D6692F"/>
    <w:rsid w:val="00D66E61"/>
    <w:rsid w:val="00D6739C"/>
    <w:rsid w:val="00D67F85"/>
    <w:rsid w:val="00D701DA"/>
    <w:rsid w:val="00D702D3"/>
    <w:rsid w:val="00D70422"/>
    <w:rsid w:val="00D71270"/>
    <w:rsid w:val="00D73226"/>
    <w:rsid w:val="00D751E5"/>
    <w:rsid w:val="00D7600C"/>
    <w:rsid w:val="00D76022"/>
    <w:rsid w:val="00D7639A"/>
    <w:rsid w:val="00D77205"/>
    <w:rsid w:val="00D77599"/>
    <w:rsid w:val="00D806C7"/>
    <w:rsid w:val="00D823F5"/>
    <w:rsid w:val="00D82D80"/>
    <w:rsid w:val="00D841D5"/>
    <w:rsid w:val="00D86FE5"/>
    <w:rsid w:val="00D90992"/>
    <w:rsid w:val="00D9171B"/>
    <w:rsid w:val="00D917AD"/>
    <w:rsid w:val="00D91BA5"/>
    <w:rsid w:val="00D92C3C"/>
    <w:rsid w:val="00D940E2"/>
    <w:rsid w:val="00D946FF"/>
    <w:rsid w:val="00DA0049"/>
    <w:rsid w:val="00DA0EFC"/>
    <w:rsid w:val="00DA3794"/>
    <w:rsid w:val="00DA5462"/>
    <w:rsid w:val="00DA5490"/>
    <w:rsid w:val="00DA6863"/>
    <w:rsid w:val="00DB1D65"/>
    <w:rsid w:val="00DB2EBC"/>
    <w:rsid w:val="00DB34B1"/>
    <w:rsid w:val="00DB54E2"/>
    <w:rsid w:val="00DB5FDB"/>
    <w:rsid w:val="00DC1DD3"/>
    <w:rsid w:val="00DC206F"/>
    <w:rsid w:val="00DC2C38"/>
    <w:rsid w:val="00DC3355"/>
    <w:rsid w:val="00DC3ECF"/>
    <w:rsid w:val="00DC42D5"/>
    <w:rsid w:val="00DC5648"/>
    <w:rsid w:val="00DC6660"/>
    <w:rsid w:val="00DD0914"/>
    <w:rsid w:val="00DD1E22"/>
    <w:rsid w:val="00DD59F5"/>
    <w:rsid w:val="00DD6A70"/>
    <w:rsid w:val="00DD6E13"/>
    <w:rsid w:val="00DE0BA6"/>
    <w:rsid w:val="00DE209A"/>
    <w:rsid w:val="00DE2C79"/>
    <w:rsid w:val="00DE5064"/>
    <w:rsid w:val="00DE74A0"/>
    <w:rsid w:val="00DF437A"/>
    <w:rsid w:val="00DF44D1"/>
    <w:rsid w:val="00DF5C21"/>
    <w:rsid w:val="00DF6ABB"/>
    <w:rsid w:val="00E0005A"/>
    <w:rsid w:val="00E01C19"/>
    <w:rsid w:val="00E04729"/>
    <w:rsid w:val="00E06E24"/>
    <w:rsid w:val="00E11B12"/>
    <w:rsid w:val="00E1233A"/>
    <w:rsid w:val="00E13057"/>
    <w:rsid w:val="00E160D1"/>
    <w:rsid w:val="00E17387"/>
    <w:rsid w:val="00E20E2F"/>
    <w:rsid w:val="00E228F8"/>
    <w:rsid w:val="00E22E25"/>
    <w:rsid w:val="00E26960"/>
    <w:rsid w:val="00E26DBB"/>
    <w:rsid w:val="00E277E6"/>
    <w:rsid w:val="00E3057F"/>
    <w:rsid w:val="00E31AC6"/>
    <w:rsid w:val="00E323E0"/>
    <w:rsid w:val="00E3403E"/>
    <w:rsid w:val="00E342A6"/>
    <w:rsid w:val="00E34919"/>
    <w:rsid w:val="00E356D5"/>
    <w:rsid w:val="00E4106A"/>
    <w:rsid w:val="00E41D91"/>
    <w:rsid w:val="00E434C8"/>
    <w:rsid w:val="00E45CEB"/>
    <w:rsid w:val="00E517B5"/>
    <w:rsid w:val="00E51937"/>
    <w:rsid w:val="00E51AAE"/>
    <w:rsid w:val="00E5497A"/>
    <w:rsid w:val="00E57FEE"/>
    <w:rsid w:val="00E60C2B"/>
    <w:rsid w:val="00E611F6"/>
    <w:rsid w:val="00E61EBA"/>
    <w:rsid w:val="00E647DF"/>
    <w:rsid w:val="00E64AA7"/>
    <w:rsid w:val="00E65A39"/>
    <w:rsid w:val="00E65D6F"/>
    <w:rsid w:val="00E66777"/>
    <w:rsid w:val="00E66F82"/>
    <w:rsid w:val="00E709AC"/>
    <w:rsid w:val="00E724F3"/>
    <w:rsid w:val="00E73985"/>
    <w:rsid w:val="00E75271"/>
    <w:rsid w:val="00E76372"/>
    <w:rsid w:val="00E767FC"/>
    <w:rsid w:val="00E809B7"/>
    <w:rsid w:val="00E81234"/>
    <w:rsid w:val="00E83274"/>
    <w:rsid w:val="00E83798"/>
    <w:rsid w:val="00E84372"/>
    <w:rsid w:val="00E85132"/>
    <w:rsid w:val="00E873CC"/>
    <w:rsid w:val="00E87517"/>
    <w:rsid w:val="00E910F2"/>
    <w:rsid w:val="00E92086"/>
    <w:rsid w:val="00E92AA7"/>
    <w:rsid w:val="00E93113"/>
    <w:rsid w:val="00E9371E"/>
    <w:rsid w:val="00E94D45"/>
    <w:rsid w:val="00E94E11"/>
    <w:rsid w:val="00E9506E"/>
    <w:rsid w:val="00E95565"/>
    <w:rsid w:val="00E96787"/>
    <w:rsid w:val="00E96D71"/>
    <w:rsid w:val="00E976E5"/>
    <w:rsid w:val="00EA1601"/>
    <w:rsid w:val="00EA17B4"/>
    <w:rsid w:val="00EA1A6C"/>
    <w:rsid w:val="00EA1C28"/>
    <w:rsid w:val="00EA2652"/>
    <w:rsid w:val="00EA2EC5"/>
    <w:rsid w:val="00EA37B8"/>
    <w:rsid w:val="00EA6C47"/>
    <w:rsid w:val="00EA6E1F"/>
    <w:rsid w:val="00EA7DAF"/>
    <w:rsid w:val="00EB0D00"/>
    <w:rsid w:val="00EB1B16"/>
    <w:rsid w:val="00EB2762"/>
    <w:rsid w:val="00EB2777"/>
    <w:rsid w:val="00EB3E41"/>
    <w:rsid w:val="00EB406F"/>
    <w:rsid w:val="00EB5748"/>
    <w:rsid w:val="00EB647C"/>
    <w:rsid w:val="00EB66B6"/>
    <w:rsid w:val="00EC0491"/>
    <w:rsid w:val="00EC15D1"/>
    <w:rsid w:val="00EC4648"/>
    <w:rsid w:val="00EC566F"/>
    <w:rsid w:val="00EC67B5"/>
    <w:rsid w:val="00EC69B2"/>
    <w:rsid w:val="00EC6FA8"/>
    <w:rsid w:val="00EC7163"/>
    <w:rsid w:val="00ED09B6"/>
    <w:rsid w:val="00ED4783"/>
    <w:rsid w:val="00ED530A"/>
    <w:rsid w:val="00ED5339"/>
    <w:rsid w:val="00ED59CE"/>
    <w:rsid w:val="00ED66CF"/>
    <w:rsid w:val="00ED7533"/>
    <w:rsid w:val="00ED7609"/>
    <w:rsid w:val="00ED7D89"/>
    <w:rsid w:val="00EE0E1B"/>
    <w:rsid w:val="00EE1261"/>
    <w:rsid w:val="00EE1DF7"/>
    <w:rsid w:val="00EE2693"/>
    <w:rsid w:val="00EE4252"/>
    <w:rsid w:val="00EE5160"/>
    <w:rsid w:val="00EE5349"/>
    <w:rsid w:val="00EE5B36"/>
    <w:rsid w:val="00EE5FC4"/>
    <w:rsid w:val="00EE70C0"/>
    <w:rsid w:val="00EE786B"/>
    <w:rsid w:val="00EF0457"/>
    <w:rsid w:val="00EF0AE8"/>
    <w:rsid w:val="00EF26AF"/>
    <w:rsid w:val="00EF4FA6"/>
    <w:rsid w:val="00EF7818"/>
    <w:rsid w:val="00F00BC3"/>
    <w:rsid w:val="00F036A8"/>
    <w:rsid w:val="00F03736"/>
    <w:rsid w:val="00F05FCA"/>
    <w:rsid w:val="00F108A0"/>
    <w:rsid w:val="00F10F72"/>
    <w:rsid w:val="00F1158D"/>
    <w:rsid w:val="00F11DBD"/>
    <w:rsid w:val="00F12357"/>
    <w:rsid w:val="00F12581"/>
    <w:rsid w:val="00F12BAD"/>
    <w:rsid w:val="00F13544"/>
    <w:rsid w:val="00F14502"/>
    <w:rsid w:val="00F14B83"/>
    <w:rsid w:val="00F15273"/>
    <w:rsid w:val="00F15BD3"/>
    <w:rsid w:val="00F16325"/>
    <w:rsid w:val="00F214DF"/>
    <w:rsid w:val="00F21CA1"/>
    <w:rsid w:val="00F233C7"/>
    <w:rsid w:val="00F2432E"/>
    <w:rsid w:val="00F24520"/>
    <w:rsid w:val="00F25263"/>
    <w:rsid w:val="00F26225"/>
    <w:rsid w:val="00F27E38"/>
    <w:rsid w:val="00F30CB3"/>
    <w:rsid w:val="00F3218E"/>
    <w:rsid w:val="00F32193"/>
    <w:rsid w:val="00F322D9"/>
    <w:rsid w:val="00F336D8"/>
    <w:rsid w:val="00F33848"/>
    <w:rsid w:val="00F339C1"/>
    <w:rsid w:val="00F353D4"/>
    <w:rsid w:val="00F36035"/>
    <w:rsid w:val="00F366BE"/>
    <w:rsid w:val="00F40714"/>
    <w:rsid w:val="00F419C7"/>
    <w:rsid w:val="00F43900"/>
    <w:rsid w:val="00F44FCC"/>
    <w:rsid w:val="00F45222"/>
    <w:rsid w:val="00F4776D"/>
    <w:rsid w:val="00F479CF"/>
    <w:rsid w:val="00F47A6B"/>
    <w:rsid w:val="00F5057E"/>
    <w:rsid w:val="00F52189"/>
    <w:rsid w:val="00F53C83"/>
    <w:rsid w:val="00F53DFD"/>
    <w:rsid w:val="00F551AA"/>
    <w:rsid w:val="00F55870"/>
    <w:rsid w:val="00F55E28"/>
    <w:rsid w:val="00F56687"/>
    <w:rsid w:val="00F56E72"/>
    <w:rsid w:val="00F571FD"/>
    <w:rsid w:val="00F600C2"/>
    <w:rsid w:val="00F60710"/>
    <w:rsid w:val="00F60B37"/>
    <w:rsid w:val="00F61D31"/>
    <w:rsid w:val="00F62895"/>
    <w:rsid w:val="00F62B9F"/>
    <w:rsid w:val="00F64558"/>
    <w:rsid w:val="00F64BB7"/>
    <w:rsid w:val="00F728AB"/>
    <w:rsid w:val="00F75A1F"/>
    <w:rsid w:val="00F77760"/>
    <w:rsid w:val="00F77E16"/>
    <w:rsid w:val="00F81416"/>
    <w:rsid w:val="00F8194A"/>
    <w:rsid w:val="00F81E47"/>
    <w:rsid w:val="00F8215B"/>
    <w:rsid w:val="00F82DCA"/>
    <w:rsid w:val="00F849BB"/>
    <w:rsid w:val="00F84BC3"/>
    <w:rsid w:val="00F86BC9"/>
    <w:rsid w:val="00F875F3"/>
    <w:rsid w:val="00F91AF2"/>
    <w:rsid w:val="00F9239E"/>
    <w:rsid w:val="00F92C3E"/>
    <w:rsid w:val="00F9504E"/>
    <w:rsid w:val="00F955B1"/>
    <w:rsid w:val="00F96AB6"/>
    <w:rsid w:val="00F97296"/>
    <w:rsid w:val="00FA0301"/>
    <w:rsid w:val="00FA07F3"/>
    <w:rsid w:val="00FA1CB5"/>
    <w:rsid w:val="00FA30F2"/>
    <w:rsid w:val="00FA414C"/>
    <w:rsid w:val="00FA5F41"/>
    <w:rsid w:val="00FA6DD9"/>
    <w:rsid w:val="00FA7585"/>
    <w:rsid w:val="00FB0C16"/>
    <w:rsid w:val="00FB2E1B"/>
    <w:rsid w:val="00FB5549"/>
    <w:rsid w:val="00FB6815"/>
    <w:rsid w:val="00FB7908"/>
    <w:rsid w:val="00FC0136"/>
    <w:rsid w:val="00FC0279"/>
    <w:rsid w:val="00FC08CB"/>
    <w:rsid w:val="00FC286D"/>
    <w:rsid w:val="00FC2F4D"/>
    <w:rsid w:val="00FC4203"/>
    <w:rsid w:val="00FC4A54"/>
    <w:rsid w:val="00FC5723"/>
    <w:rsid w:val="00FC57BD"/>
    <w:rsid w:val="00FC6178"/>
    <w:rsid w:val="00FC6C18"/>
    <w:rsid w:val="00FC7B77"/>
    <w:rsid w:val="00FC7CED"/>
    <w:rsid w:val="00FC7E65"/>
    <w:rsid w:val="00FD0135"/>
    <w:rsid w:val="00FD077B"/>
    <w:rsid w:val="00FD14EF"/>
    <w:rsid w:val="00FD183E"/>
    <w:rsid w:val="00FD1EE4"/>
    <w:rsid w:val="00FD4B07"/>
    <w:rsid w:val="00FD59CE"/>
    <w:rsid w:val="00FD6482"/>
    <w:rsid w:val="00FE0604"/>
    <w:rsid w:val="00FE069F"/>
    <w:rsid w:val="00FE0A45"/>
    <w:rsid w:val="00FE0B58"/>
    <w:rsid w:val="00FE46EA"/>
    <w:rsid w:val="00FE4B79"/>
    <w:rsid w:val="00FE4F70"/>
    <w:rsid w:val="00FE4FBE"/>
    <w:rsid w:val="00FE505B"/>
    <w:rsid w:val="00FE73BC"/>
    <w:rsid w:val="00FF0339"/>
    <w:rsid w:val="00FF181D"/>
    <w:rsid w:val="00FF36BC"/>
    <w:rsid w:val="00FF452C"/>
    <w:rsid w:val="00FF5588"/>
    <w:rsid w:val="00FF605B"/>
    <w:rsid w:val="00FF62D7"/>
    <w:rsid w:val="00FF6573"/>
    <w:rsid w:val="00FF6929"/>
    <w:rsid w:val="00FF75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9792B3"/>
  <w15:docId w15:val="{05266CF6-0A28-4995-901E-B1455182E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046"/>
    <w:pPr>
      <w:spacing w:before="120" w:after="0" w:line="240" w:lineRule="auto"/>
    </w:pPr>
    <w:rPr>
      <w:rFonts w:ascii="Franklin Gothic Book" w:eastAsia="Calibri" w:hAnsi="Franklin Gothic Book" w:cs="Times New Roman"/>
    </w:rPr>
  </w:style>
  <w:style w:type="paragraph" w:styleId="Heading1">
    <w:name w:val="heading 1"/>
    <w:basedOn w:val="Normal"/>
    <w:next w:val="Normal"/>
    <w:link w:val="Heading1Char"/>
    <w:uiPriority w:val="9"/>
    <w:qFormat/>
    <w:rsid w:val="00456243"/>
    <w:pPr>
      <w:keepNext/>
      <w:keepLines/>
      <w:spacing w:before="360" w:after="120"/>
      <w:ind w:left="720" w:right="720"/>
      <w:jc w:val="center"/>
      <w:outlineLvl w:val="0"/>
    </w:pPr>
    <w:rPr>
      <w:rFonts w:eastAsiaTheme="majorEastAsia"/>
      <w:b/>
      <w:bCs/>
      <w:szCs w:val="28"/>
    </w:rPr>
  </w:style>
  <w:style w:type="paragraph" w:styleId="Heading2">
    <w:name w:val="heading 2"/>
    <w:basedOn w:val="Normal"/>
    <w:next w:val="Normal"/>
    <w:link w:val="Heading2Char"/>
    <w:uiPriority w:val="9"/>
    <w:unhideWhenUsed/>
    <w:qFormat/>
    <w:rsid w:val="00C15492"/>
    <w:pPr>
      <w:keepNext/>
      <w:keepLines/>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0009"/>
    <w:pPr>
      <w:keepNext/>
      <w:keepLines/>
      <w:spacing w:before="240" w:after="120"/>
      <w:ind w:left="360"/>
      <w:outlineLvl w:val="2"/>
    </w:pPr>
    <w:rPr>
      <w:rFonts w:eastAsiaTheme="majorEastAsia"/>
      <w:b/>
      <w:bCs/>
      <w:szCs w:val="28"/>
    </w:rPr>
  </w:style>
  <w:style w:type="paragraph" w:styleId="Heading4">
    <w:name w:val="heading 4"/>
    <w:basedOn w:val="Normal"/>
    <w:next w:val="Normal"/>
    <w:link w:val="Heading4Char"/>
    <w:uiPriority w:val="9"/>
    <w:semiHidden/>
    <w:unhideWhenUsed/>
    <w:qFormat/>
    <w:rsid w:val="00140C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0C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0C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0C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0C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C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243"/>
    <w:rPr>
      <w:rFonts w:ascii="Franklin Gothic Book" w:eastAsiaTheme="majorEastAsia" w:hAnsi="Franklin Gothic Book" w:cs="Times New Roman"/>
      <w:b/>
      <w:bCs/>
      <w:szCs w:val="28"/>
    </w:rPr>
  </w:style>
  <w:style w:type="character" w:customStyle="1" w:styleId="Heading2Char">
    <w:name w:val="Heading 2 Char"/>
    <w:basedOn w:val="DefaultParagraphFont"/>
    <w:link w:val="Heading2"/>
    <w:uiPriority w:val="9"/>
    <w:rsid w:val="00C15492"/>
    <w:rPr>
      <w:rFonts w:ascii="Franklin Gothic Book" w:eastAsiaTheme="majorEastAsia" w:hAnsi="Franklin Gothic Book" w:cstheme="majorBidi"/>
      <w:b/>
      <w:szCs w:val="26"/>
    </w:rPr>
  </w:style>
  <w:style w:type="character" w:customStyle="1" w:styleId="Heading3Char">
    <w:name w:val="Heading 3 Char"/>
    <w:basedOn w:val="DefaultParagraphFont"/>
    <w:link w:val="Heading3"/>
    <w:uiPriority w:val="9"/>
    <w:rsid w:val="00910009"/>
    <w:rPr>
      <w:rFonts w:ascii="Franklin Gothic Book" w:eastAsiaTheme="majorEastAsia" w:hAnsi="Franklin Gothic Book" w:cs="Times New Roman"/>
      <w:b/>
      <w:bCs/>
      <w:szCs w:val="28"/>
    </w:rPr>
  </w:style>
  <w:style w:type="character" w:customStyle="1" w:styleId="Heading4Char">
    <w:name w:val="Heading 4 Char"/>
    <w:basedOn w:val="DefaultParagraphFont"/>
    <w:link w:val="Heading4"/>
    <w:uiPriority w:val="9"/>
    <w:semiHidden/>
    <w:rsid w:val="00140C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0C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0C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0C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0C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0C2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D4216"/>
    <w:pPr>
      <w:ind w:left="720"/>
      <w:contextualSpacing/>
    </w:pPr>
  </w:style>
  <w:style w:type="paragraph" w:styleId="BalloonText">
    <w:name w:val="Balloon Text"/>
    <w:basedOn w:val="Normal"/>
    <w:link w:val="BalloonTextChar"/>
    <w:uiPriority w:val="99"/>
    <w:semiHidden/>
    <w:unhideWhenUsed/>
    <w:rsid w:val="00E910F2"/>
    <w:rPr>
      <w:rFonts w:ascii="Tahoma" w:hAnsi="Tahoma" w:cs="Tahoma"/>
      <w:sz w:val="16"/>
      <w:szCs w:val="16"/>
    </w:rPr>
  </w:style>
  <w:style w:type="character" w:customStyle="1" w:styleId="BalloonTextChar">
    <w:name w:val="Balloon Text Char"/>
    <w:basedOn w:val="DefaultParagraphFont"/>
    <w:link w:val="BalloonText"/>
    <w:uiPriority w:val="99"/>
    <w:semiHidden/>
    <w:rsid w:val="00E910F2"/>
    <w:rPr>
      <w:rFonts w:ascii="Tahoma" w:hAnsi="Tahoma" w:cs="Tahoma"/>
      <w:sz w:val="16"/>
      <w:szCs w:val="16"/>
    </w:rPr>
  </w:style>
  <w:style w:type="table" w:styleId="TableGrid">
    <w:name w:val="Table Grid"/>
    <w:basedOn w:val="TableNormal"/>
    <w:uiPriority w:val="59"/>
    <w:rsid w:val="00F12BA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75619"/>
    <w:rPr>
      <w:sz w:val="20"/>
      <w:szCs w:val="20"/>
    </w:rPr>
  </w:style>
  <w:style w:type="character" w:customStyle="1" w:styleId="FootnoteTextChar">
    <w:name w:val="Footnote Text Char"/>
    <w:basedOn w:val="DefaultParagraphFont"/>
    <w:link w:val="FootnoteText"/>
    <w:uiPriority w:val="99"/>
    <w:semiHidden/>
    <w:rsid w:val="00175619"/>
    <w:rPr>
      <w:sz w:val="20"/>
      <w:szCs w:val="20"/>
    </w:rPr>
  </w:style>
  <w:style w:type="character" w:styleId="FootnoteReference">
    <w:name w:val="footnote reference"/>
    <w:basedOn w:val="DefaultParagraphFont"/>
    <w:uiPriority w:val="99"/>
    <w:semiHidden/>
    <w:unhideWhenUsed/>
    <w:rsid w:val="00175619"/>
    <w:rPr>
      <w:vertAlign w:val="superscript"/>
    </w:rPr>
  </w:style>
  <w:style w:type="paragraph" w:styleId="Header">
    <w:name w:val="header"/>
    <w:basedOn w:val="Normal"/>
    <w:link w:val="HeaderChar"/>
    <w:uiPriority w:val="99"/>
    <w:unhideWhenUsed/>
    <w:rsid w:val="00B405F7"/>
    <w:pPr>
      <w:tabs>
        <w:tab w:val="center" w:pos="4680"/>
        <w:tab w:val="right" w:pos="9360"/>
      </w:tabs>
    </w:pPr>
  </w:style>
  <w:style w:type="character" w:customStyle="1" w:styleId="HeaderChar">
    <w:name w:val="Header Char"/>
    <w:basedOn w:val="DefaultParagraphFont"/>
    <w:link w:val="Header"/>
    <w:uiPriority w:val="99"/>
    <w:rsid w:val="00B405F7"/>
  </w:style>
  <w:style w:type="paragraph" w:styleId="Footer">
    <w:name w:val="footer"/>
    <w:basedOn w:val="Normal"/>
    <w:link w:val="FooterChar"/>
    <w:uiPriority w:val="99"/>
    <w:unhideWhenUsed/>
    <w:rsid w:val="00B405F7"/>
    <w:pPr>
      <w:tabs>
        <w:tab w:val="center" w:pos="4680"/>
        <w:tab w:val="right" w:pos="9360"/>
      </w:tabs>
    </w:pPr>
  </w:style>
  <w:style w:type="character" w:customStyle="1" w:styleId="FooterChar">
    <w:name w:val="Footer Char"/>
    <w:basedOn w:val="DefaultParagraphFont"/>
    <w:link w:val="Footer"/>
    <w:uiPriority w:val="99"/>
    <w:rsid w:val="00B405F7"/>
  </w:style>
  <w:style w:type="paragraph" w:styleId="NoSpacing">
    <w:name w:val="No Spacing"/>
    <w:link w:val="NoSpacingChar"/>
    <w:uiPriority w:val="1"/>
    <w:qFormat/>
    <w:rsid w:val="00D62155"/>
    <w:pPr>
      <w:spacing w:after="0" w:line="240" w:lineRule="auto"/>
    </w:pPr>
  </w:style>
  <w:style w:type="character" w:customStyle="1" w:styleId="NoSpacingChar">
    <w:name w:val="No Spacing Char"/>
    <w:basedOn w:val="DefaultParagraphFont"/>
    <w:link w:val="NoSpacing"/>
    <w:uiPriority w:val="1"/>
    <w:rsid w:val="00331BB4"/>
  </w:style>
  <w:style w:type="character" w:styleId="Hyperlink">
    <w:name w:val="Hyperlink"/>
    <w:basedOn w:val="DefaultParagraphFont"/>
    <w:uiPriority w:val="99"/>
    <w:unhideWhenUsed/>
    <w:rsid w:val="00D62155"/>
    <w:rPr>
      <w:color w:val="0000FF" w:themeColor="hyperlink"/>
      <w:u w:val="single"/>
    </w:rPr>
  </w:style>
  <w:style w:type="paragraph" w:styleId="TOCHeading">
    <w:name w:val="TOC Heading"/>
    <w:basedOn w:val="Heading1"/>
    <w:next w:val="Normal"/>
    <w:uiPriority w:val="39"/>
    <w:unhideWhenUsed/>
    <w:qFormat/>
    <w:rsid w:val="004D516A"/>
    <w:pPr>
      <w:outlineLvl w:val="9"/>
    </w:pPr>
  </w:style>
  <w:style w:type="paragraph" w:styleId="TOC1">
    <w:name w:val="toc 1"/>
    <w:basedOn w:val="Normal"/>
    <w:next w:val="Normal"/>
    <w:autoRedefine/>
    <w:uiPriority w:val="39"/>
    <w:unhideWhenUsed/>
    <w:rsid w:val="006B25B2"/>
    <w:pPr>
      <w:tabs>
        <w:tab w:val="right" w:leader="dot" w:pos="9360"/>
      </w:tabs>
      <w:spacing w:after="100"/>
      <w:ind w:left="360" w:hanging="360"/>
    </w:pPr>
  </w:style>
  <w:style w:type="paragraph" w:customStyle="1" w:styleId="SBACTableText">
    <w:name w:val="SBAC_Table Text"/>
    <w:basedOn w:val="Normal"/>
    <w:qFormat/>
    <w:rsid w:val="006415A1"/>
    <w:pPr>
      <w:spacing w:before="0" w:after="60"/>
    </w:pPr>
    <w:rPr>
      <w:sz w:val="20"/>
      <w:szCs w:val="20"/>
    </w:rPr>
  </w:style>
  <w:style w:type="paragraph" w:customStyle="1" w:styleId="SBACTableHeaderRow">
    <w:name w:val="SBAC_Table Header Row"/>
    <w:link w:val="SBACTableHeaderRowChar"/>
    <w:qFormat/>
    <w:rsid w:val="006415A1"/>
    <w:pPr>
      <w:spacing w:after="60" w:line="240" w:lineRule="auto"/>
    </w:pPr>
    <w:rPr>
      <w:rFonts w:ascii="Franklin Gothic Book" w:hAnsi="Franklin Gothic Book"/>
      <w:b/>
      <w:sz w:val="20"/>
      <w:szCs w:val="20"/>
    </w:rPr>
  </w:style>
  <w:style w:type="character" w:customStyle="1" w:styleId="SBACTableHeaderRowChar">
    <w:name w:val="SBAC_Table Header Row Char"/>
    <w:basedOn w:val="DefaultParagraphFont"/>
    <w:link w:val="SBACTableHeaderRow"/>
    <w:rsid w:val="006415A1"/>
    <w:rPr>
      <w:rFonts w:ascii="Franklin Gothic Book" w:hAnsi="Franklin Gothic Book"/>
      <w:b/>
      <w:sz w:val="20"/>
      <w:szCs w:val="20"/>
    </w:rPr>
  </w:style>
  <w:style w:type="paragraph" w:customStyle="1" w:styleId="Default">
    <w:name w:val="Default"/>
    <w:rsid w:val="00BF23C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66D02"/>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567046"/>
    <w:pPr>
      <w:tabs>
        <w:tab w:val="right" w:pos="9360"/>
      </w:tabs>
      <w:spacing w:after="100"/>
      <w:ind w:left="720" w:hanging="500"/>
    </w:pPr>
  </w:style>
  <w:style w:type="paragraph" w:styleId="Caption">
    <w:name w:val="caption"/>
    <w:basedOn w:val="Normal"/>
    <w:next w:val="Normal"/>
    <w:uiPriority w:val="35"/>
    <w:unhideWhenUsed/>
    <w:qFormat/>
    <w:rsid w:val="006B25B2"/>
    <w:pPr>
      <w:spacing w:before="0" w:after="200"/>
      <w:jc w:val="center"/>
    </w:pPr>
    <w:rPr>
      <w:bCs/>
      <w:color w:val="000000" w:themeColor="text1"/>
      <w:u w:val="single"/>
    </w:rPr>
  </w:style>
  <w:style w:type="paragraph" w:styleId="TOC3">
    <w:name w:val="toc 3"/>
    <w:basedOn w:val="Normal"/>
    <w:next w:val="Normal"/>
    <w:autoRedefine/>
    <w:uiPriority w:val="39"/>
    <w:unhideWhenUsed/>
    <w:rsid w:val="00567046"/>
    <w:pPr>
      <w:tabs>
        <w:tab w:val="right" w:pos="9360"/>
      </w:tabs>
      <w:spacing w:after="100"/>
      <w:ind w:left="1260" w:hanging="820"/>
    </w:pPr>
  </w:style>
  <w:style w:type="paragraph" w:styleId="TableofFigures">
    <w:name w:val="table of figures"/>
    <w:basedOn w:val="Normal"/>
    <w:next w:val="Normal"/>
    <w:uiPriority w:val="99"/>
    <w:unhideWhenUsed/>
    <w:rsid w:val="00010C8D"/>
  </w:style>
  <w:style w:type="paragraph" w:customStyle="1" w:styleId="Part">
    <w:name w:val="Part"/>
    <w:basedOn w:val="NoSpacing"/>
    <w:next w:val="NoSpacing"/>
    <w:link w:val="PartChar"/>
    <w:qFormat/>
    <w:rsid w:val="00331BB4"/>
    <w:pPr>
      <w:keepNext/>
      <w:widowControl w:val="0"/>
    </w:pPr>
    <w:rPr>
      <w:rFonts w:eastAsiaTheme="minorEastAsia"/>
      <w:b/>
    </w:rPr>
  </w:style>
  <w:style w:type="character" w:customStyle="1" w:styleId="PartChar">
    <w:name w:val="Part Char"/>
    <w:basedOn w:val="NoSpacingChar"/>
    <w:link w:val="Part"/>
    <w:rsid w:val="00331BB4"/>
    <w:rPr>
      <w:rFonts w:eastAsiaTheme="minorEastAsia"/>
      <w:b/>
    </w:rPr>
  </w:style>
  <w:style w:type="character" w:styleId="CommentReference">
    <w:name w:val="annotation reference"/>
    <w:basedOn w:val="DefaultParagraphFont"/>
    <w:uiPriority w:val="99"/>
    <w:semiHidden/>
    <w:unhideWhenUsed/>
    <w:rsid w:val="00256589"/>
    <w:rPr>
      <w:sz w:val="16"/>
      <w:szCs w:val="16"/>
    </w:rPr>
  </w:style>
  <w:style w:type="paragraph" w:styleId="CommentText">
    <w:name w:val="annotation text"/>
    <w:basedOn w:val="Normal"/>
    <w:link w:val="CommentTextChar"/>
    <w:uiPriority w:val="99"/>
    <w:semiHidden/>
    <w:unhideWhenUsed/>
    <w:rsid w:val="00256589"/>
    <w:pPr>
      <w:spacing w:before="0" w:after="200"/>
    </w:pPr>
    <w:rPr>
      <w:rFonts w:eastAsiaTheme="minorEastAsia"/>
      <w:sz w:val="20"/>
      <w:szCs w:val="20"/>
    </w:rPr>
  </w:style>
  <w:style w:type="character" w:customStyle="1" w:styleId="CommentTextChar">
    <w:name w:val="Comment Text Char"/>
    <w:basedOn w:val="DefaultParagraphFont"/>
    <w:link w:val="CommentText"/>
    <w:uiPriority w:val="99"/>
    <w:semiHidden/>
    <w:rsid w:val="00256589"/>
    <w:rPr>
      <w:rFonts w:eastAsiaTheme="minorEastAsia"/>
      <w:sz w:val="20"/>
      <w:szCs w:val="20"/>
    </w:rPr>
  </w:style>
  <w:style w:type="character" w:customStyle="1" w:styleId="apple-converted-space">
    <w:name w:val="apple-converted-space"/>
    <w:basedOn w:val="DefaultParagraphFont"/>
    <w:rsid w:val="00A03B61"/>
  </w:style>
  <w:style w:type="character" w:styleId="PlaceholderText">
    <w:name w:val="Placeholder Text"/>
    <w:basedOn w:val="DefaultParagraphFont"/>
    <w:uiPriority w:val="99"/>
    <w:semiHidden/>
    <w:rsid w:val="00907511"/>
    <w:rPr>
      <w:color w:val="808080"/>
    </w:rPr>
  </w:style>
  <w:style w:type="character" w:styleId="FollowedHyperlink">
    <w:name w:val="FollowedHyperlink"/>
    <w:basedOn w:val="DefaultParagraphFont"/>
    <w:uiPriority w:val="99"/>
    <w:semiHidden/>
    <w:unhideWhenUsed/>
    <w:rsid w:val="0064737E"/>
    <w:rPr>
      <w:color w:val="800080"/>
      <w:u w:val="single"/>
    </w:rPr>
  </w:style>
  <w:style w:type="paragraph" w:customStyle="1" w:styleId="xl65">
    <w:name w:val="xl6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64737E"/>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64737E"/>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64737E"/>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64737E"/>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64737E"/>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64737E"/>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64737E"/>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64737E"/>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styleId="CommentSubject">
    <w:name w:val="annotation subject"/>
    <w:basedOn w:val="CommentText"/>
    <w:next w:val="CommentText"/>
    <w:link w:val="CommentSubjectChar"/>
    <w:uiPriority w:val="99"/>
    <w:semiHidden/>
    <w:unhideWhenUsed/>
    <w:rsid w:val="00C27374"/>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C27374"/>
    <w:rPr>
      <w:rFonts w:eastAsiaTheme="minorEastAsia"/>
      <w:b/>
      <w:bCs/>
      <w:sz w:val="20"/>
      <w:szCs w:val="20"/>
    </w:rPr>
  </w:style>
  <w:style w:type="paragraph" w:styleId="Title">
    <w:name w:val="Title"/>
    <w:basedOn w:val="Normal"/>
    <w:next w:val="Normal"/>
    <w:link w:val="TitleChar"/>
    <w:uiPriority w:val="10"/>
    <w:rsid w:val="00567046"/>
    <w:pPr>
      <w:spacing w:before="0"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567046"/>
    <w:rPr>
      <w:rFonts w:ascii="Franklin Gothic Book" w:eastAsiaTheme="majorEastAsia" w:hAnsi="Franklin Gothic Book" w:cs="Times New Roman"/>
      <w:b/>
      <w:spacing w:val="5"/>
      <w:kern w:val="28"/>
      <w:sz w:val="28"/>
      <w:szCs w:val="28"/>
    </w:rPr>
  </w:style>
  <w:style w:type="paragraph" w:styleId="BodyText">
    <w:name w:val="Body Text"/>
    <w:basedOn w:val="Normal"/>
    <w:link w:val="BodyTextChar"/>
    <w:uiPriority w:val="99"/>
    <w:unhideWhenUsed/>
    <w:qFormat/>
    <w:rsid w:val="00567046"/>
    <w:pPr>
      <w:spacing w:before="0" w:after="120"/>
    </w:pPr>
  </w:style>
  <w:style w:type="character" w:customStyle="1" w:styleId="BodyTextChar">
    <w:name w:val="Body Text Char"/>
    <w:basedOn w:val="DefaultParagraphFont"/>
    <w:link w:val="BodyText"/>
    <w:uiPriority w:val="99"/>
    <w:rsid w:val="00567046"/>
    <w:rPr>
      <w:rFonts w:ascii="Franklin Gothic Book" w:eastAsia="Calibri" w:hAnsi="Franklin Gothic Book" w:cs="Times New Roman"/>
    </w:rPr>
  </w:style>
  <w:style w:type="paragraph" w:customStyle="1" w:styleId="TableHeading1">
    <w:name w:val="Table Heading 1"/>
    <w:basedOn w:val="Normal"/>
    <w:qFormat/>
    <w:rsid w:val="00C56047"/>
    <w:pPr>
      <w:spacing w:before="0" w:after="120"/>
      <w:jc w:val="center"/>
    </w:pPr>
    <w:rPr>
      <w:b/>
      <w:color w:val="FFFFFF" w:themeColor="background1"/>
      <w:sz w:val="20"/>
    </w:rPr>
  </w:style>
  <w:style w:type="paragraph" w:customStyle="1" w:styleId="TableLeftColumn">
    <w:name w:val="Table Left Column"/>
    <w:basedOn w:val="Normal"/>
    <w:qFormat/>
    <w:rsid w:val="00C56047"/>
    <w:pPr>
      <w:spacing w:before="0" w:after="120"/>
    </w:pPr>
    <w:rPr>
      <w:sz w:val="20"/>
    </w:rPr>
  </w:style>
  <w:style w:type="paragraph" w:customStyle="1" w:styleId="font0">
    <w:name w:val="font0"/>
    <w:basedOn w:val="Normal"/>
    <w:rsid w:val="00486E69"/>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86E69"/>
    <w:pPr>
      <w:spacing w:before="100" w:beforeAutospacing="1" w:after="100" w:afterAutospacing="1"/>
    </w:pPr>
    <w:rPr>
      <w:rFonts w:ascii="Times New Roman" w:eastAsia="Times New Roman" w:hAnsi="Times New Roman"/>
    </w:rPr>
  </w:style>
  <w:style w:type="paragraph" w:customStyle="1" w:styleId="xl64">
    <w:name w:val="xl64"/>
    <w:basedOn w:val="Normal"/>
    <w:rsid w:val="00486E69"/>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86E69"/>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rsid w:val="00C26A77"/>
    <w:pPr>
      <w:spacing w:before="0"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C26A77"/>
    <w:pPr>
      <w:spacing w:before="0"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C26A77"/>
    <w:pPr>
      <w:spacing w:before="0"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C26A77"/>
    <w:pPr>
      <w:spacing w:before="0"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C26A77"/>
    <w:pPr>
      <w:spacing w:before="0"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C26A77"/>
    <w:pPr>
      <w:spacing w:before="0" w:after="100" w:line="276" w:lineRule="auto"/>
      <w:ind w:left="1760"/>
    </w:pPr>
    <w:rPr>
      <w:rFonts w:asciiTheme="minorHAnsi" w:eastAsiaTheme="minorEastAsia" w:hAnsiTheme="minorHAnsi" w:cstheme="minorBidi"/>
    </w:rPr>
  </w:style>
  <w:style w:type="character" w:styleId="PageNumber">
    <w:name w:val="page number"/>
    <w:basedOn w:val="DefaultParagraphFont"/>
    <w:rsid w:val="00025019"/>
  </w:style>
  <w:style w:type="paragraph" w:styleId="HTMLPreformatted">
    <w:name w:val="HTML Preformatted"/>
    <w:basedOn w:val="Normal"/>
    <w:link w:val="HTMLPreformattedChar"/>
    <w:uiPriority w:val="99"/>
    <w:unhideWhenUsed/>
    <w:rsid w:val="00CD3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CD3DCE"/>
    <w:rPr>
      <w:rFonts w:ascii="Courier" w:hAnsi="Courier" w:cs="Courier"/>
      <w:sz w:val="20"/>
      <w:szCs w:val="20"/>
    </w:rPr>
  </w:style>
  <w:style w:type="paragraph" w:customStyle="1" w:styleId="TableParagraph">
    <w:name w:val="Table Paragraph"/>
    <w:basedOn w:val="Normal"/>
    <w:uiPriority w:val="1"/>
    <w:qFormat/>
    <w:rsid w:val="00DD6A70"/>
    <w:pPr>
      <w:widowControl w:val="0"/>
      <w:spacing w:before="0"/>
    </w:pPr>
    <w:rPr>
      <w:rFonts w:asciiTheme="minorHAnsi" w:eastAsiaTheme="minorHAnsi" w:hAnsiTheme="minorHAnsi" w:cstheme="minorBidi"/>
    </w:rPr>
  </w:style>
  <w:style w:type="character" w:styleId="Strong">
    <w:name w:val="Strong"/>
    <w:basedOn w:val="DefaultParagraphFont"/>
    <w:uiPriority w:val="22"/>
    <w:qFormat/>
    <w:rsid w:val="004562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98988">
      <w:bodyDiv w:val="1"/>
      <w:marLeft w:val="0"/>
      <w:marRight w:val="0"/>
      <w:marTop w:val="0"/>
      <w:marBottom w:val="0"/>
      <w:divBdr>
        <w:top w:val="none" w:sz="0" w:space="0" w:color="auto"/>
        <w:left w:val="none" w:sz="0" w:space="0" w:color="auto"/>
        <w:bottom w:val="none" w:sz="0" w:space="0" w:color="auto"/>
        <w:right w:val="none" w:sz="0" w:space="0" w:color="auto"/>
      </w:divBdr>
    </w:div>
    <w:div w:id="70543564">
      <w:bodyDiv w:val="1"/>
      <w:marLeft w:val="0"/>
      <w:marRight w:val="0"/>
      <w:marTop w:val="0"/>
      <w:marBottom w:val="0"/>
      <w:divBdr>
        <w:top w:val="none" w:sz="0" w:space="0" w:color="auto"/>
        <w:left w:val="none" w:sz="0" w:space="0" w:color="auto"/>
        <w:bottom w:val="none" w:sz="0" w:space="0" w:color="auto"/>
        <w:right w:val="none" w:sz="0" w:space="0" w:color="auto"/>
      </w:divBdr>
    </w:div>
    <w:div w:id="95567806">
      <w:bodyDiv w:val="1"/>
      <w:marLeft w:val="0"/>
      <w:marRight w:val="0"/>
      <w:marTop w:val="0"/>
      <w:marBottom w:val="0"/>
      <w:divBdr>
        <w:top w:val="none" w:sz="0" w:space="0" w:color="auto"/>
        <w:left w:val="none" w:sz="0" w:space="0" w:color="auto"/>
        <w:bottom w:val="none" w:sz="0" w:space="0" w:color="auto"/>
        <w:right w:val="none" w:sz="0" w:space="0" w:color="auto"/>
      </w:divBdr>
    </w:div>
    <w:div w:id="110780648">
      <w:bodyDiv w:val="1"/>
      <w:marLeft w:val="0"/>
      <w:marRight w:val="0"/>
      <w:marTop w:val="0"/>
      <w:marBottom w:val="0"/>
      <w:divBdr>
        <w:top w:val="none" w:sz="0" w:space="0" w:color="auto"/>
        <w:left w:val="none" w:sz="0" w:space="0" w:color="auto"/>
        <w:bottom w:val="none" w:sz="0" w:space="0" w:color="auto"/>
        <w:right w:val="none" w:sz="0" w:space="0" w:color="auto"/>
      </w:divBdr>
    </w:div>
    <w:div w:id="128402500">
      <w:bodyDiv w:val="1"/>
      <w:marLeft w:val="0"/>
      <w:marRight w:val="0"/>
      <w:marTop w:val="0"/>
      <w:marBottom w:val="0"/>
      <w:divBdr>
        <w:top w:val="none" w:sz="0" w:space="0" w:color="auto"/>
        <w:left w:val="none" w:sz="0" w:space="0" w:color="auto"/>
        <w:bottom w:val="none" w:sz="0" w:space="0" w:color="auto"/>
        <w:right w:val="none" w:sz="0" w:space="0" w:color="auto"/>
      </w:divBdr>
    </w:div>
    <w:div w:id="129716866">
      <w:bodyDiv w:val="1"/>
      <w:marLeft w:val="0"/>
      <w:marRight w:val="0"/>
      <w:marTop w:val="0"/>
      <w:marBottom w:val="0"/>
      <w:divBdr>
        <w:top w:val="none" w:sz="0" w:space="0" w:color="auto"/>
        <w:left w:val="none" w:sz="0" w:space="0" w:color="auto"/>
        <w:bottom w:val="none" w:sz="0" w:space="0" w:color="auto"/>
        <w:right w:val="none" w:sz="0" w:space="0" w:color="auto"/>
      </w:divBdr>
    </w:div>
    <w:div w:id="201288181">
      <w:bodyDiv w:val="1"/>
      <w:marLeft w:val="0"/>
      <w:marRight w:val="0"/>
      <w:marTop w:val="0"/>
      <w:marBottom w:val="0"/>
      <w:divBdr>
        <w:top w:val="none" w:sz="0" w:space="0" w:color="auto"/>
        <w:left w:val="none" w:sz="0" w:space="0" w:color="auto"/>
        <w:bottom w:val="none" w:sz="0" w:space="0" w:color="auto"/>
        <w:right w:val="none" w:sz="0" w:space="0" w:color="auto"/>
      </w:divBdr>
    </w:div>
    <w:div w:id="270864328">
      <w:bodyDiv w:val="1"/>
      <w:marLeft w:val="0"/>
      <w:marRight w:val="0"/>
      <w:marTop w:val="0"/>
      <w:marBottom w:val="0"/>
      <w:divBdr>
        <w:top w:val="none" w:sz="0" w:space="0" w:color="auto"/>
        <w:left w:val="none" w:sz="0" w:space="0" w:color="auto"/>
        <w:bottom w:val="none" w:sz="0" w:space="0" w:color="auto"/>
        <w:right w:val="none" w:sz="0" w:space="0" w:color="auto"/>
      </w:divBdr>
    </w:div>
    <w:div w:id="311836431">
      <w:bodyDiv w:val="1"/>
      <w:marLeft w:val="0"/>
      <w:marRight w:val="0"/>
      <w:marTop w:val="0"/>
      <w:marBottom w:val="0"/>
      <w:divBdr>
        <w:top w:val="none" w:sz="0" w:space="0" w:color="auto"/>
        <w:left w:val="none" w:sz="0" w:space="0" w:color="auto"/>
        <w:bottom w:val="none" w:sz="0" w:space="0" w:color="auto"/>
        <w:right w:val="none" w:sz="0" w:space="0" w:color="auto"/>
      </w:divBdr>
    </w:div>
    <w:div w:id="313531456">
      <w:bodyDiv w:val="1"/>
      <w:marLeft w:val="0"/>
      <w:marRight w:val="0"/>
      <w:marTop w:val="0"/>
      <w:marBottom w:val="0"/>
      <w:divBdr>
        <w:top w:val="none" w:sz="0" w:space="0" w:color="auto"/>
        <w:left w:val="none" w:sz="0" w:space="0" w:color="auto"/>
        <w:bottom w:val="none" w:sz="0" w:space="0" w:color="auto"/>
        <w:right w:val="none" w:sz="0" w:space="0" w:color="auto"/>
      </w:divBdr>
    </w:div>
    <w:div w:id="382094707">
      <w:bodyDiv w:val="1"/>
      <w:marLeft w:val="0"/>
      <w:marRight w:val="0"/>
      <w:marTop w:val="0"/>
      <w:marBottom w:val="0"/>
      <w:divBdr>
        <w:top w:val="none" w:sz="0" w:space="0" w:color="auto"/>
        <w:left w:val="none" w:sz="0" w:space="0" w:color="auto"/>
        <w:bottom w:val="none" w:sz="0" w:space="0" w:color="auto"/>
        <w:right w:val="none" w:sz="0" w:space="0" w:color="auto"/>
      </w:divBdr>
    </w:div>
    <w:div w:id="498232481">
      <w:bodyDiv w:val="1"/>
      <w:marLeft w:val="0"/>
      <w:marRight w:val="0"/>
      <w:marTop w:val="0"/>
      <w:marBottom w:val="0"/>
      <w:divBdr>
        <w:top w:val="none" w:sz="0" w:space="0" w:color="auto"/>
        <w:left w:val="none" w:sz="0" w:space="0" w:color="auto"/>
        <w:bottom w:val="none" w:sz="0" w:space="0" w:color="auto"/>
        <w:right w:val="none" w:sz="0" w:space="0" w:color="auto"/>
      </w:divBdr>
    </w:div>
    <w:div w:id="505632787">
      <w:bodyDiv w:val="1"/>
      <w:marLeft w:val="0"/>
      <w:marRight w:val="0"/>
      <w:marTop w:val="0"/>
      <w:marBottom w:val="0"/>
      <w:divBdr>
        <w:top w:val="none" w:sz="0" w:space="0" w:color="auto"/>
        <w:left w:val="none" w:sz="0" w:space="0" w:color="auto"/>
        <w:bottom w:val="none" w:sz="0" w:space="0" w:color="auto"/>
        <w:right w:val="none" w:sz="0" w:space="0" w:color="auto"/>
      </w:divBdr>
    </w:div>
    <w:div w:id="551160366">
      <w:bodyDiv w:val="1"/>
      <w:marLeft w:val="0"/>
      <w:marRight w:val="0"/>
      <w:marTop w:val="0"/>
      <w:marBottom w:val="0"/>
      <w:divBdr>
        <w:top w:val="none" w:sz="0" w:space="0" w:color="auto"/>
        <w:left w:val="none" w:sz="0" w:space="0" w:color="auto"/>
        <w:bottom w:val="none" w:sz="0" w:space="0" w:color="auto"/>
        <w:right w:val="none" w:sz="0" w:space="0" w:color="auto"/>
      </w:divBdr>
    </w:div>
    <w:div w:id="639580387">
      <w:bodyDiv w:val="1"/>
      <w:marLeft w:val="0"/>
      <w:marRight w:val="0"/>
      <w:marTop w:val="0"/>
      <w:marBottom w:val="0"/>
      <w:divBdr>
        <w:top w:val="none" w:sz="0" w:space="0" w:color="auto"/>
        <w:left w:val="none" w:sz="0" w:space="0" w:color="auto"/>
        <w:bottom w:val="none" w:sz="0" w:space="0" w:color="auto"/>
        <w:right w:val="none" w:sz="0" w:space="0" w:color="auto"/>
      </w:divBdr>
    </w:div>
    <w:div w:id="663974254">
      <w:bodyDiv w:val="1"/>
      <w:marLeft w:val="0"/>
      <w:marRight w:val="0"/>
      <w:marTop w:val="0"/>
      <w:marBottom w:val="0"/>
      <w:divBdr>
        <w:top w:val="none" w:sz="0" w:space="0" w:color="auto"/>
        <w:left w:val="none" w:sz="0" w:space="0" w:color="auto"/>
        <w:bottom w:val="none" w:sz="0" w:space="0" w:color="auto"/>
        <w:right w:val="none" w:sz="0" w:space="0" w:color="auto"/>
      </w:divBdr>
    </w:div>
    <w:div w:id="796989043">
      <w:bodyDiv w:val="1"/>
      <w:marLeft w:val="0"/>
      <w:marRight w:val="0"/>
      <w:marTop w:val="0"/>
      <w:marBottom w:val="0"/>
      <w:divBdr>
        <w:top w:val="none" w:sz="0" w:space="0" w:color="auto"/>
        <w:left w:val="none" w:sz="0" w:space="0" w:color="auto"/>
        <w:bottom w:val="none" w:sz="0" w:space="0" w:color="auto"/>
        <w:right w:val="none" w:sz="0" w:space="0" w:color="auto"/>
      </w:divBdr>
    </w:div>
    <w:div w:id="855732043">
      <w:bodyDiv w:val="1"/>
      <w:marLeft w:val="0"/>
      <w:marRight w:val="0"/>
      <w:marTop w:val="0"/>
      <w:marBottom w:val="0"/>
      <w:divBdr>
        <w:top w:val="none" w:sz="0" w:space="0" w:color="auto"/>
        <w:left w:val="none" w:sz="0" w:space="0" w:color="auto"/>
        <w:bottom w:val="none" w:sz="0" w:space="0" w:color="auto"/>
        <w:right w:val="none" w:sz="0" w:space="0" w:color="auto"/>
      </w:divBdr>
    </w:div>
    <w:div w:id="872576323">
      <w:bodyDiv w:val="1"/>
      <w:marLeft w:val="0"/>
      <w:marRight w:val="0"/>
      <w:marTop w:val="0"/>
      <w:marBottom w:val="0"/>
      <w:divBdr>
        <w:top w:val="none" w:sz="0" w:space="0" w:color="auto"/>
        <w:left w:val="none" w:sz="0" w:space="0" w:color="auto"/>
        <w:bottom w:val="none" w:sz="0" w:space="0" w:color="auto"/>
        <w:right w:val="none" w:sz="0" w:space="0" w:color="auto"/>
      </w:divBdr>
    </w:div>
    <w:div w:id="931088038">
      <w:bodyDiv w:val="1"/>
      <w:marLeft w:val="0"/>
      <w:marRight w:val="0"/>
      <w:marTop w:val="0"/>
      <w:marBottom w:val="0"/>
      <w:divBdr>
        <w:top w:val="none" w:sz="0" w:space="0" w:color="auto"/>
        <w:left w:val="none" w:sz="0" w:space="0" w:color="auto"/>
        <w:bottom w:val="none" w:sz="0" w:space="0" w:color="auto"/>
        <w:right w:val="none" w:sz="0" w:space="0" w:color="auto"/>
      </w:divBdr>
    </w:div>
    <w:div w:id="952127295">
      <w:bodyDiv w:val="1"/>
      <w:marLeft w:val="0"/>
      <w:marRight w:val="0"/>
      <w:marTop w:val="0"/>
      <w:marBottom w:val="0"/>
      <w:divBdr>
        <w:top w:val="none" w:sz="0" w:space="0" w:color="auto"/>
        <w:left w:val="none" w:sz="0" w:space="0" w:color="auto"/>
        <w:bottom w:val="none" w:sz="0" w:space="0" w:color="auto"/>
        <w:right w:val="none" w:sz="0" w:space="0" w:color="auto"/>
      </w:divBdr>
    </w:div>
    <w:div w:id="963926951">
      <w:bodyDiv w:val="1"/>
      <w:marLeft w:val="0"/>
      <w:marRight w:val="0"/>
      <w:marTop w:val="0"/>
      <w:marBottom w:val="0"/>
      <w:divBdr>
        <w:top w:val="none" w:sz="0" w:space="0" w:color="auto"/>
        <w:left w:val="none" w:sz="0" w:space="0" w:color="auto"/>
        <w:bottom w:val="none" w:sz="0" w:space="0" w:color="auto"/>
        <w:right w:val="none" w:sz="0" w:space="0" w:color="auto"/>
      </w:divBdr>
    </w:div>
    <w:div w:id="1094473715">
      <w:bodyDiv w:val="1"/>
      <w:marLeft w:val="0"/>
      <w:marRight w:val="0"/>
      <w:marTop w:val="0"/>
      <w:marBottom w:val="0"/>
      <w:divBdr>
        <w:top w:val="none" w:sz="0" w:space="0" w:color="auto"/>
        <w:left w:val="none" w:sz="0" w:space="0" w:color="auto"/>
        <w:bottom w:val="none" w:sz="0" w:space="0" w:color="auto"/>
        <w:right w:val="none" w:sz="0" w:space="0" w:color="auto"/>
      </w:divBdr>
    </w:div>
    <w:div w:id="1104883352">
      <w:bodyDiv w:val="1"/>
      <w:marLeft w:val="0"/>
      <w:marRight w:val="0"/>
      <w:marTop w:val="0"/>
      <w:marBottom w:val="0"/>
      <w:divBdr>
        <w:top w:val="none" w:sz="0" w:space="0" w:color="auto"/>
        <w:left w:val="none" w:sz="0" w:space="0" w:color="auto"/>
        <w:bottom w:val="none" w:sz="0" w:space="0" w:color="auto"/>
        <w:right w:val="none" w:sz="0" w:space="0" w:color="auto"/>
      </w:divBdr>
    </w:div>
    <w:div w:id="1125349039">
      <w:bodyDiv w:val="1"/>
      <w:marLeft w:val="0"/>
      <w:marRight w:val="0"/>
      <w:marTop w:val="0"/>
      <w:marBottom w:val="0"/>
      <w:divBdr>
        <w:top w:val="none" w:sz="0" w:space="0" w:color="auto"/>
        <w:left w:val="none" w:sz="0" w:space="0" w:color="auto"/>
        <w:bottom w:val="none" w:sz="0" w:space="0" w:color="auto"/>
        <w:right w:val="none" w:sz="0" w:space="0" w:color="auto"/>
      </w:divBdr>
    </w:div>
    <w:div w:id="1222445632">
      <w:bodyDiv w:val="1"/>
      <w:marLeft w:val="0"/>
      <w:marRight w:val="0"/>
      <w:marTop w:val="0"/>
      <w:marBottom w:val="0"/>
      <w:divBdr>
        <w:top w:val="none" w:sz="0" w:space="0" w:color="auto"/>
        <w:left w:val="none" w:sz="0" w:space="0" w:color="auto"/>
        <w:bottom w:val="none" w:sz="0" w:space="0" w:color="auto"/>
        <w:right w:val="none" w:sz="0" w:space="0" w:color="auto"/>
      </w:divBdr>
    </w:div>
    <w:div w:id="1260990674">
      <w:bodyDiv w:val="1"/>
      <w:marLeft w:val="0"/>
      <w:marRight w:val="0"/>
      <w:marTop w:val="0"/>
      <w:marBottom w:val="0"/>
      <w:divBdr>
        <w:top w:val="none" w:sz="0" w:space="0" w:color="auto"/>
        <w:left w:val="none" w:sz="0" w:space="0" w:color="auto"/>
        <w:bottom w:val="none" w:sz="0" w:space="0" w:color="auto"/>
        <w:right w:val="none" w:sz="0" w:space="0" w:color="auto"/>
      </w:divBdr>
    </w:div>
    <w:div w:id="1262374975">
      <w:bodyDiv w:val="1"/>
      <w:marLeft w:val="0"/>
      <w:marRight w:val="0"/>
      <w:marTop w:val="0"/>
      <w:marBottom w:val="0"/>
      <w:divBdr>
        <w:top w:val="none" w:sz="0" w:space="0" w:color="auto"/>
        <w:left w:val="none" w:sz="0" w:space="0" w:color="auto"/>
        <w:bottom w:val="none" w:sz="0" w:space="0" w:color="auto"/>
        <w:right w:val="none" w:sz="0" w:space="0" w:color="auto"/>
      </w:divBdr>
    </w:div>
    <w:div w:id="1303658920">
      <w:bodyDiv w:val="1"/>
      <w:marLeft w:val="0"/>
      <w:marRight w:val="0"/>
      <w:marTop w:val="0"/>
      <w:marBottom w:val="0"/>
      <w:divBdr>
        <w:top w:val="none" w:sz="0" w:space="0" w:color="auto"/>
        <w:left w:val="none" w:sz="0" w:space="0" w:color="auto"/>
        <w:bottom w:val="none" w:sz="0" w:space="0" w:color="auto"/>
        <w:right w:val="none" w:sz="0" w:space="0" w:color="auto"/>
      </w:divBdr>
    </w:div>
    <w:div w:id="1456438868">
      <w:bodyDiv w:val="1"/>
      <w:marLeft w:val="0"/>
      <w:marRight w:val="0"/>
      <w:marTop w:val="0"/>
      <w:marBottom w:val="0"/>
      <w:divBdr>
        <w:top w:val="none" w:sz="0" w:space="0" w:color="auto"/>
        <w:left w:val="none" w:sz="0" w:space="0" w:color="auto"/>
        <w:bottom w:val="none" w:sz="0" w:space="0" w:color="auto"/>
        <w:right w:val="none" w:sz="0" w:space="0" w:color="auto"/>
      </w:divBdr>
    </w:div>
    <w:div w:id="1514415584">
      <w:bodyDiv w:val="1"/>
      <w:marLeft w:val="0"/>
      <w:marRight w:val="0"/>
      <w:marTop w:val="0"/>
      <w:marBottom w:val="0"/>
      <w:divBdr>
        <w:top w:val="none" w:sz="0" w:space="0" w:color="auto"/>
        <w:left w:val="none" w:sz="0" w:space="0" w:color="auto"/>
        <w:bottom w:val="none" w:sz="0" w:space="0" w:color="auto"/>
        <w:right w:val="none" w:sz="0" w:space="0" w:color="auto"/>
      </w:divBdr>
    </w:div>
    <w:div w:id="1577980490">
      <w:bodyDiv w:val="1"/>
      <w:marLeft w:val="0"/>
      <w:marRight w:val="0"/>
      <w:marTop w:val="0"/>
      <w:marBottom w:val="0"/>
      <w:divBdr>
        <w:top w:val="none" w:sz="0" w:space="0" w:color="auto"/>
        <w:left w:val="none" w:sz="0" w:space="0" w:color="auto"/>
        <w:bottom w:val="none" w:sz="0" w:space="0" w:color="auto"/>
        <w:right w:val="none" w:sz="0" w:space="0" w:color="auto"/>
      </w:divBdr>
    </w:div>
    <w:div w:id="1668511323">
      <w:bodyDiv w:val="1"/>
      <w:marLeft w:val="0"/>
      <w:marRight w:val="0"/>
      <w:marTop w:val="0"/>
      <w:marBottom w:val="0"/>
      <w:divBdr>
        <w:top w:val="none" w:sz="0" w:space="0" w:color="auto"/>
        <w:left w:val="none" w:sz="0" w:space="0" w:color="auto"/>
        <w:bottom w:val="none" w:sz="0" w:space="0" w:color="auto"/>
        <w:right w:val="none" w:sz="0" w:space="0" w:color="auto"/>
      </w:divBdr>
    </w:div>
    <w:div w:id="1684017169">
      <w:bodyDiv w:val="1"/>
      <w:marLeft w:val="0"/>
      <w:marRight w:val="0"/>
      <w:marTop w:val="0"/>
      <w:marBottom w:val="0"/>
      <w:divBdr>
        <w:top w:val="none" w:sz="0" w:space="0" w:color="auto"/>
        <w:left w:val="none" w:sz="0" w:space="0" w:color="auto"/>
        <w:bottom w:val="none" w:sz="0" w:space="0" w:color="auto"/>
        <w:right w:val="none" w:sz="0" w:space="0" w:color="auto"/>
      </w:divBdr>
      <w:divsChild>
        <w:div w:id="1556425680">
          <w:marLeft w:val="0"/>
          <w:marRight w:val="0"/>
          <w:marTop w:val="0"/>
          <w:marBottom w:val="0"/>
          <w:divBdr>
            <w:top w:val="none" w:sz="0" w:space="0" w:color="auto"/>
            <w:left w:val="none" w:sz="0" w:space="0" w:color="auto"/>
            <w:bottom w:val="none" w:sz="0" w:space="0" w:color="auto"/>
            <w:right w:val="none" w:sz="0" w:space="0" w:color="auto"/>
          </w:divBdr>
        </w:div>
      </w:divsChild>
    </w:div>
    <w:div w:id="1694188735">
      <w:bodyDiv w:val="1"/>
      <w:marLeft w:val="0"/>
      <w:marRight w:val="0"/>
      <w:marTop w:val="0"/>
      <w:marBottom w:val="0"/>
      <w:divBdr>
        <w:top w:val="none" w:sz="0" w:space="0" w:color="auto"/>
        <w:left w:val="none" w:sz="0" w:space="0" w:color="auto"/>
        <w:bottom w:val="none" w:sz="0" w:space="0" w:color="auto"/>
        <w:right w:val="none" w:sz="0" w:space="0" w:color="auto"/>
      </w:divBdr>
    </w:div>
    <w:div w:id="1704134730">
      <w:bodyDiv w:val="1"/>
      <w:marLeft w:val="0"/>
      <w:marRight w:val="0"/>
      <w:marTop w:val="0"/>
      <w:marBottom w:val="0"/>
      <w:divBdr>
        <w:top w:val="none" w:sz="0" w:space="0" w:color="auto"/>
        <w:left w:val="none" w:sz="0" w:space="0" w:color="auto"/>
        <w:bottom w:val="none" w:sz="0" w:space="0" w:color="auto"/>
        <w:right w:val="none" w:sz="0" w:space="0" w:color="auto"/>
      </w:divBdr>
    </w:div>
    <w:div w:id="1769739035">
      <w:bodyDiv w:val="1"/>
      <w:marLeft w:val="0"/>
      <w:marRight w:val="0"/>
      <w:marTop w:val="0"/>
      <w:marBottom w:val="0"/>
      <w:divBdr>
        <w:top w:val="none" w:sz="0" w:space="0" w:color="auto"/>
        <w:left w:val="none" w:sz="0" w:space="0" w:color="auto"/>
        <w:bottom w:val="none" w:sz="0" w:space="0" w:color="auto"/>
        <w:right w:val="none" w:sz="0" w:space="0" w:color="auto"/>
      </w:divBdr>
    </w:div>
    <w:div w:id="1892032154">
      <w:bodyDiv w:val="1"/>
      <w:marLeft w:val="0"/>
      <w:marRight w:val="0"/>
      <w:marTop w:val="0"/>
      <w:marBottom w:val="0"/>
      <w:divBdr>
        <w:top w:val="none" w:sz="0" w:space="0" w:color="auto"/>
        <w:left w:val="none" w:sz="0" w:space="0" w:color="auto"/>
        <w:bottom w:val="none" w:sz="0" w:space="0" w:color="auto"/>
        <w:right w:val="none" w:sz="0" w:space="0" w:color="auto"/>
      </w:divBdr>
    </w:div>
    <w:div w:id="1952276237">
      <w:bodyDiv w:val="1"/>
      <w:marLeft w:val="0"/>
      <w:marRight w:val="0"/>
      <w:marTop w:val="0"/>
      <w:marBottom w:val="0"/>
      <w:divBdr>
        <w:top w:val="none" w:sz="0" w:space="0" w:color="auto"/>
        <w:left w:val="none" w:sz="0" w:space="0" w:color="auto"/>
        <w:bottom w:val="none" w:sz="0" w:space="0" w:color="auto"/>
        <w:right w:val="none" w:sz="0" w:space="0" w:color="auto"/>
      </w:divBdr>
    </w:div>
    <w:div w:id="1978492365">
      <w:bodyDiv w:val="1"/>
      <w:marLeft w:val="0"/>
      <w:marRight w:val="0"/>
      <w:marTop w:val="0"/>
      <w:marBottom w:val="0"/>
      <w:divBdr>
        <w:top w:val="none" w:sz="0" w:space="0" w:color="auto"/>
        <w:left w:val="none" w:sz="0" w:space="0" w:color="auto"/>
        <w:bottom w:val="none" w:sz="0" w:space="0" w:color="auto"/>
        <w:right w:val="none" w:sz="0" w:space="0" w:color="auto"/>
      </w:divBdr>
    </w:div>
    <w:div w:id="2039810870">
      <w:bodyDiv w:val="1"/>
      <w:marLeft w:val="0"/>
      <w:marRight w:val="0"/>
      <w:marTop w:val="0"/>
      <w:marBottom w:val="0"/>
      <w:divBdr>
        <w:top w:val="none" w:sz="0" w:space="0" w:color="auto"/>
        <w:left w:val="none" w:sz="0" w:space="0" w:color="auto"/>
        <w:bottom w:val="none" w:sz="0" w:space="0" w:color="auto"/>
        <w:right w:val="none" w:sz="0" w:space="0" w:color="auto"/>
      </w:divBdr>
    </w:div>
    <w:div w:id="2091654283">
      <w:bodyDiv w:val="1"/>
      <w:marLeft w:val="0"/>
      <w:marRight w:val="0"/>
      <w:marTop w:val="0"/>
      <w:marBottom w:val="0"/>
      <w:divBdr>
        <w:top w:val="none" w:sz="0" w:space="0" w:color="auto"/>
        <w:left w:val="none" w:sz="0" w:space="0" w:color="auto"/>
        <w:bottom w:val="none" w:sz="0" w:space="0" w:color="auto"/>
        <w:right w:val="none" w:sz="0" w:space="0" w:color="auto"/>
      </w:divBdr>
    </w:div>
    <w:div w:id="2095854985">
      <w:bodyDiv w:val="1"/>
      <w:marLeft w:val="0"/>
      <w:marRight w:val="0"/>
      <w:marTop w:val="0"/>
      <w:marBottom w:val="0"/>
      <w:divBdr>
        <w:top w:val="none" w:sz="0" w:space="0" w:color="auto"/>
        <w:left w:val="none" w:sz="0" w:space="0" w:color="auto"/>
        <w:bottom w:val="none" w:sz="0" w:space="0" w:color="auto"/>
        <w:right w:val="none" w:sz="0" w:space="0" w:color="auto"/>
      </w:divBdr>
    </w:div>
    <w:div w:id="21154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tp://ftps.smarterbalanced.org/~sbacpublic/Public/ImplementationReadiness/2016.02.24.IrpTestPackageAndContent.zi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5400"/>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39DB5-160F-49C6-A3C8-DCEA7257A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knowledgetree.dot</Template>
  <TotalTime>12</TotalTime>
  <Pages>37</Pages>
  <Words>11330</Words>
  <Characters>64585</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75764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American Institutes for Research</dc:creator>
  <cp:lastModifiedBy>Alex Dean</cp:lastModifiedBy>
  <cp:revision>6</cp:revision>
  <cp:lastPrinted>2016-06-07T21:15:00Z</cp:lastPrinted>
  <dcterms:created xsi:type="dcterms:W3CDTF">2016-06-07T21:06:00Z</dcterms:created>
  <dcterms:modified xsi:type="dcterms:W3CDTF">2016-06-08T00:56:00Z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MergeTypeOnOpen">
    <vt:lpwstr>None</vt:lpwstr>
  </property>
  <property fmtid="{D5CDD505-2E9C-101B-9397-08002B2CF9AE}" pid="3" name="Offisync_ProviderInitializationData">
    <vt:lpwstr>Airassessment</vt:lpwstr>
  </property>
  <property fmtid="{D5CDD505-2E9C-101B-9397-08002B2CF9AE}" pid="4" name="Offisync_UpdateToken">
    <vt:lpwstr>0.1</vt:lpwstr>
  </property>
  <property fmtid="{D5CDD505-2E9C-101B-9397-08002B2CF9AE}" pid="5" name="Offisync_UniqueId">
    <vt:lpwstr>4273</vt:lpwstr>
  </property>
  <property fmtid="{D5CDD505-2E9C-101B-9397-08002B2CF9AE}" pid="6" name="Offisync_ProviderName">
    <vt:lpwstr>KnowledgeTree</vt:lpwstr>
  </property>
  <property fmtid="{D5CDD505-2E9C-101B-9397-08002B2CF9AE}" pid="7" name="Offisync_IsSaved">
    <vt:lpwstr>False</vt:lpwstr>
  </property>
</Properties>
</file>