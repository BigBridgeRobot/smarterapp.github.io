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200D" w14:textId="314EC8A5" w:rsidR="00056FC4" w:rsidRDefault="00056FC4" w:rsidP="00056FC4">
      <w:r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35"/>
        <w:gridCol w:w="2570"/>
        <w:gridCol w:w="2045"/>
      </w:tblGrid>
      <w:tr w:rsidR="00056FC4" w14:paraId="5F023059" w14:textId="77777777" w:rsidTr="00A57403">
        <w:trPr>
          <w:trHeight w:val="432"/>
        </w:trPr>
        <w:tc>
          <w:tcPr>
            <w:tcW w:w="473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  <w:hideMark/>
          </w:tcPr>
          <w:p w14:paraId="7D9B807D" w14:textId="77777777" w:rsidR="00056FC4" w:rsidRDefault="00056FC4">
            <w:pPr>
              <w:pStyle w:val="TableHeading1"/>
              <w:spacing w:after="0" w:line="276" w:lineRule="auto"/>
              <w:jc w:val="left"/>
            </w:pPr>
            <w:r>
              <w:t>Revision Description</w:t>
            </w:r>
          </w:p>
        </w:tc>
        <w:tc>
          <w:tcPr>
            <w:tcW w:w="257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  <w:hideMark/>
          </w:tcPr>
          <w:p w14:paraId="519D3F95" w14:textId="77777777" w:rsidR="00056FC4" w:rsidRDefault="00056FC4">
            <w:pPr>
              <w:pStyle w:val="TableHeading1"/>
              <w:spacing w:after="0" w:line="276" w:lineRule="auto"/>
              <w:jc w:val="left"/>
            </w:pPr>
            <w:r>
              <w:t>Author/Modifier</w:t>
            </w:r>
          </w:p>
        </w:tc>
        <w:tc>
          <w:tcPr>
            <w:tcW w:w="204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  <w:hideMark/>
          </w:tcPr>
          <w:p w14:paraId="189D20DB" w14:textId="77777777" w:rsidR="00056FC4" w:rsidRDefault="00056FC4">
            <w:pPr>
              <w:pStyle w:val="TableHeading1"/>
              <w:spacing w:after="0" w:line="276" w:lineRule="auto"/>
              <w:jc w:val="left"/>
            </w:pPr>
            <w:r>
              <w:t>Date</w:t>
            </w:r>
          </w:p>
        </w:tc>
      </w:tr>
      <w:tr w:rsidR="00056FC4" w14:paraId="747A32C3" w14:textId="77777777" w:rsidTr="00A57403">
        <w:trPr>
          <w:trHeight w:val="432"/>
        </w:trPr>
        <w:tc>
          <w:tcPr>
            <w:tcW w:w="473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  <w:hideMark/>
          </w:tcPr>
          <w:p w14:paraId="7205A869" w14:textId="77777777" w:rsidR="00056FC4" w:rsidRDefault="00056FC4">
            <w:pPr>
              <w:pStyle w:val="SBACTableText"/>
              <w:spacing w:after="0" w:line="276" w:lineRule="auto"/>
            </w:pPr>
            <w:r>
              <w:t>0.1 - Initial Release (DRAFT)</w:t>
            </w:r>
          </w:p>
        </w:tc>
        <w:tc>
          <w:tcPr>
            <w:tcW w:w="257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  <w:hideMark/>
          </w:tcPr>
          <w:p w14:paraId="5E1ABB6E" w14:textId="73200185" w:rsidR="00056FC4" w:rsidRDefault="00056FC4">
            <w:pPr>
              <w:pStyle w:val="SBACTableText"/>
              <w:spacing w:after="0" w:line="276" w:lineRule="auto"/>
            </w:pPr>
            <w:r>
              <w:t>Jose daVeiga</w:t>
            </w:r>
          </w:p>
        </w:tc>
        <w:tc>
          <w:tcPr>
            <w:tcW w:w="204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  <w:hideMark/>
          </w:tcPr>
          <w:p w14:paraId="42954B65" w14:textId="643D33F6" w:rsidR="00056FC4" w:rsidRDefault="00056FC4" w:rsidP="007D52EB">
            <w:pPr>
              <w:pStyle w:val="SBACTableText"/>
              <w:spacing w:after="0" w:line="276" w:lineRule="auto"/>
            </w:pPr>
            <w:r>
              <w:t xml:space="preserve">February </w:t>
            </w:r>
            <w:r w:rsidR="006806EA">
              <w:t>2</w:t>
            </w:r>
            <w:r w:rsidR="007D52EB">
              <w:t>7</w:t>
            </w:r>
            <w:r>
              <w:t>, 2017</w:t>
            </w:r>
          </w:p>
        </w:tc>
      </w:tr>
    </w:tbl>
    <w:p w14:paraId="4C852785" w14:textId="6EB21A3C" w:rsidR="00056FC4" w:rsidRPr="007E2716" w:rsidRDefault="00056FC4" w:rsidP="007E2716">
      <w:pPr>
        <w:pStyle w:val="Heading1"/>
      </w:pPr>
      <w:r w:rsidRPr="007E2716">
        <w:t>Purpose</w:t>
      </w:r>
    </w:p>
    <w:p w14:paraId="080E099E" w14:textId="7BB526D4" w:rsidR="00056FC4" w:rsidRDefault="00056FC4" w:rsidP="00056FC4">
      <w:r>
        <w:t xml:space="preserve">This document describes the implementation </w:t>
      </w:r>
      <w:r w:rsidR="00C54A7B">
        <w:t>testing procedure for</w:t>
      </w:r>
      <w:r>
        <w:t xml:space="preserve"> the Smarter Balanced Illustration Glossary acce</w:t>
      </w:r>
      <w:r w:rsidR="006806EA">
        <w:t>ssibility feature.</w:t>
      </w:r>
      <w:r>
        <w:t xml:space="preserve"> </w:t>
      </w:r>
      <w:r w:rsidR="00E97B33">
        <w:t>The content of this document serves as reference</w:t>
      </w:r>
      <w:r w:rsidR="00C54A7B">
        <w:t xml:space="preserve"> guidelines </w:t>
      </w:r>
      <w:r>
        <w:t>for</w:t>
      </w:r>
      <w:r w:rsidR="00C54A7B">
        <w:t xml:space="preserve"> testing and </w:t>
      </w:r>
      <w:r w:rsidR="00A77D19">
        <w:t>Q</w:t>
      </w:r>
      <w:r w:rsidR="00C54A7B">
        <w:t xml:space="preserve">uality </w:t>
      </w:r>
      <w:r w:rsidR="00A77D19">
        <w:t>A</w:t>
      </w:r>
      <w:r w:rsidR="00C54A7B">
        <w:t>ssurance</w:t>
      </w:r>
      <w:r w:rsidR="00A77D19">
        <w:t xml:space="preserve"> (QA)</w:t>
      </w:r>
      <w:r w:rsidR="00C54A7B">
        <w:t xml:space="preserve"> of the</w:t>
      </w:r>
      <w:r w:rsidR="00A77D19">
        <w:t xml:space="preserve"> i</w:t>
      </w:r>
      <w:r>
        <w:t xml:space="preserve">mplementation </w:t>
      </w:r>
      <w:r w:rsidR="00C54A7B">
        <w:t>of</w:t>
      </w:r>
      <w:r>
        <w:t xml:space="preserve"> th</w:t>
      </w:r>
      <w:r w:rsidR="00E97B33">
        <w:t>e Illustration Glossar</w:t>
      </w:r>
      <w:r w:rsidR="0052697B">
        <w:t>y</w:t>
      </w:r>
      <w:r w:rsidR="00E32441">
        <w:t xml:space="preserve"> </w:t>
      </w:r>
      <w:r>
        <w:t>feature.</w:t>
      </w:r>
    </w:p>
    <w:p w14:paraId="49E016DE" w14:textId="243A4A3C" w:rsidR="0087187E" w:rsidRDefault="006806EA" w:rsidP="00BA58E8">
      <w:pPr>
        <w:pStyle w:val="Heading1"/>
      </w:pPr>
      <w:r>
        <w:t xml:space="preserve">Definition </w:t>
      </w:r>
    </w:p>
    <w:p w14:paraId="732E8318" w14:textId="1ABAC92E" w:rsidR="00056FC4" w:rsidRDefault="00056FC4" w:rsidP="006806EA">
      <w:r>
        <w:t xml:space="preserve">An Illustration Glossary </w:t>
      </w:r>
      <w:r w:rsidR="00A77D19">
        <w:t>is</w:t>
      </w:r>
      <w:r>
        <w:t xml:space="preserve"> </w:t>
      </w:r>
      <w:r w:rsidR="006806EA">
        <w:t xml:space="preserve">presented to the test-taking user </w:t>
      </w:r>
      <w:r>
        <w:t>provi</w:t>
      </w:r>
      <w:r w:rsidR="006806EA">
        <w:t>ding</w:t>
      </w:r>
      <w:r>
        <w:t xml:space="preserve"> definitions for certain words or phrases in the form of an image. </w:t>
      </w:r>
      <w:r w:rsidR="006806EA">
        <w:t>Please refer to the Smarter Balanced Illustration Glossary Definition</w:t>
      </w:r>
      <w:r w:rsidR="00AC1731">
        <w:t xml:space="preserve"> document</w:t>
      </w:r>
      <w:r w:rsidR="006806EA">
        <w:t xml:space="preserve"> for a full definition and functional specification. </w:t>
      </w:r>
      <w:r w:rsidR="00AC1731">
        <w:t xml:space="preserve">An example of </w:t>
      </w:r>
      <w:r w:rsidR="00A038BC">
        <w:t>an</w:t>
      </w:r>
      <w:r w:rsidR="00AC1731">
        <w:t xml:space="preserve"> Illustration Glossary is provided in Figure 1.</w:t>
      </w:r>
    </w:p>
    <w:p w14:paraId="2AEBD481" w14:textId="77777777" w:rsidR="00E97B33" w:rsidRDefault="00E97B33" w:rsidP="006806EA"/>
    <w:p w14:paraId="3AD70920" w14:textId="32AE1E04" w:rsidR="0007479F" w:rsidRDefault="00A77D19" w:rsidP="0007479F">
      <w:pPr>
        <w:jc w:val="center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CC260A2" wp14:editId="4F5190E0">
            <wp:simplePos x="0" y="0"/>
            <wp:positionH relativeFrom="column">
              <wp:posOffset>1990578</wp:posOffset>
            </wp:positionH>
            <wp:positionV relativeFrom="paragraph">
              <wp:posOffset>905902</wp:posOffset>
            </wp:positionV>
            <wp:extent cx="154745" cy="248938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65" cy="265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79F">
        <w:rPr>
          <w:noProof/>
        </w:rPr>
        <mc:AlternateContent>
          <mc:Choice Requires="wps">
            <w:drawing>
              <wp:inline distT="0" distB="0" distL="0" distR="0" wp14:anchorId="3A8C2863" wp14:editId="02D55F50">
                <wp:extent cx="2947181" cy="2658793"/>
                <wp:effectExtent l="0" t="0" r="24765" b="27305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181" cy="26587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2D61A" w14:textId="77777777" w:rsidR="005B2C35" w:rsidRDefault="005B2C35" w:rsidP="0007479F"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0C96B0" wp14:editId="3EE691D1">
                                  <wp:extent cx="2764238" cy="2383253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6125" cy="24021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8C28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2.05pt;height:20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" strokecolor="#aaadb1 [2414]">
                <v:textbox>
                  <w:txbxContent>
                    <w:p w14:paraId="66F2D61A" w14:textId="77777777" w:rsidR="005B2C35" w:rsidRDefault="005B2C35" w:rsidP="0007479F"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0C96B0" wp14:editId="3EE691D1">
                            <wp:extent cx="2764238" cy="2383253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6125" cy="24021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85EAC3" w14:textId="3572B93B" w:rsidR="0007479F" w:rsidRPr="00056FC4" w:rsidRDefault="0007479F" w:rsidP="0007479F">
      <w:pPr>
        <w:jc w:val="center"/>
        <w:rPr>
          <w:color w:val="0085AD" w:themeColor="text2"/>
        </w:rPr>
      </w:pPr>
      <w:r w:rsidRPr="00056FC4">
        <w:rPr>
          <w:rStyle w:val="Keyword"/>
        </w:rPr>
        <w:t>Figure 1. Example of an Illustration Glossary</w:t>
      </w:r>
    </w:p>
    <w:p w14:paraId="33F96ED1" w14:textId="41C605F8" w:rsidR="006806EA" w:rsidRDefault="006806EA" w:rsidP="006806EA">
      <w:pPr>
        <w:pStyle w:val="Heading1"/>
      </w:pPr>
      <w:r>
        <w:lastRenderedPageBreak/>
        <w:t xml:space="preserve">Item Loading </w:t>
      </w:r>
    </w:p>
    <w:p w14:paraId="74DB6396" w14:textId="1482F87D" w:rsidR="006806EA" w:rsidRDefault="005B2C35" w:rsidP="006806EA">
      <w:r>
        <w:t>In</w:t>
      </w:r>
      <w:r w:rsidR="006806EA">
        <w:t xml:space="preserve"> the Implementation Readiness Package (IRP) </w:t>
      </w:r>
      <w:r>
        <w:t>o</w:t>
      </w:r>
      <w:r w:rsidR="006806EA">
        <w:t>n the SmarterApp.org website</w:t>
      </w:r>
      <w:r>
        <w:t>,</w:t>
      </w:r>
      <w:r w:rsidR="006806EA">
        <w:t xml:space="preserve"> you will find a Zip file </w:t>
      </w:r>
      <w:r w:rsidR="0052697B">
        <w:t xml:space="preserve">with </w:t>
      </w:r>
      <w:r w:rsidR="006806EA">
        <w:t xml:space="preserve">an example Test Package which contains a test item that includes an Illustration Glossary. Download the file and unpack the Zip file onto your Testing Delivery System (TDS) as you would with any other test item. </w:t>
      </w:r>
    </w:p>
    <w:p w14:paraId="4F1D1164" w14:textId="14324382" w:rsidR="006806EA" w:rsidRDefault="006806EA" w:rsidP="006806EA">
      <w:r>
        <w:t xml:space="preserve">The following steps should be used as guidelines (not exactly the same for every </w:t>
      </w:r>
      <w:r w:rsidR="00E97B33">
        <w:t>TDS)</w:t>
      </w:r>
      <w:r>
        <w:t xml:space="preserve"> to assist you in loading the provided example item onto your TDS: </w:t>
      </w:r>
    </w:p>
    <w:p w14:paraId="11FAB3A4" w14:textId="49C671CC" w:rsidR="006806EA" w:rsidRDefault="006806EA" w:rsidP="00E32441">
      <w:pPr>
        <w:pStyle w:val="ListParagraph"/>
        <w:numPr>
          <w:ilvl w:val="0"/>
          <w:numId w:val="24"/>
        </w:numPr>
      </w:pPr>
      <w:r>
        <w:t xml:space="preserve">Find and load the example test package XML into the appropriate application </w:t>
      </w:r>
    </w:p>
    <w:p w14:paraId="59CA5D57" w14:textId="77777777" w:rsidR="006806EA" w:rsidRDefault="006806EA" w:rsidP="00E32441">
      <w:pPr>
        <w:pStyle w:val="ListParagraph"/>
        <w:numPr>
          <w:ilvl w:val="1"/>
          <w:numId w:val="24"/>
        </w:numPr>
      </w:pPr>
      <w:r>
        <w:t xml:space="preserve">Registration Application (ART in OSS) </w:t>
      </w:r>
    </w:p>
    <w:p w14:paraId="436BA660" w14:textId="77777777" w:rsidR="006806EA" w:rsidRDefault="006806EA" w:rsidP="00E32441">
      <w:pPr>
        <w:pStyle w:val="ListParagraph"/>
        <w:numPr>
          <w:ilvl w:val="2"/>
          <w:numId w:val="24"/>
        </w:numPr>
      </w:pPr>
      <w:r>
        <w:t>Test Package/ART/Registration</w:t>
      </w:r>
    </w:p>
    <w:p w14:paraId="13DA8D90" w14:textId="6CB4F01F" w:rsidR="006806EA" w:rsidRDefault="006806EA" w:rsidP="00E32441">
      <w:pPr>
        <w:pStyle w:val="ListParagraph"/>
        <w:numPr>
          <w:ilvl w:val="2"/>
          <w:numId w:val="24"/>
        </w:numPr>
      </w:pPr>
      <w:r>
        <w:t>Includes the Registration package with general metadata about an assessment</w:t>
      </w:r>
    </w:p>
    <w:p w14:paraId="42759B3D" w14:textId="77777777" w:rsidR="006806EA" w:rsidRDefault="006806EA" w:rsidP="00E32441">
      <w:pPr>
        <w:pStyle w:val="ListParagraph"/>
        <w:numPr>
          <w:ilvl w:val="1"/>
          <w:numId w:val="24"/>
        </w:numPr>
      </w:pPr>
      <w:r>
        <w:t xml:space="preserve">Test Delivery (TDS in OSS) </w:t>
      </w:r>
    </w:p>
    <w:p w14:paraId="34D14967" w14:textId="77777777" w:rsidR="006806EA" w:rsidRDefault="006806EA" w:rsidP="00E32441">
      <w:pPr>
        <w:pStyle w:val="ListParagraph"/>
        <w:numPr>
          <w:ilvl w:val="2"/>
          <w:numId w:val="24"/>
        </w:numPr>
      </w:pPr>
      <w:r>
        <w:t>Test Packages/Administration/</w:t>
      </w:r>
    </w:p>
    <w:p w14:paraId="5BF9D0E1" w14:textId="7F83811D" w:rsidR="006806EA" w:rsidRDefault="006806EA" w:rsidP="00E32441">
      <w:pPr>
        <w:pStyle w:val="ListParagraph"/>
        <w:numPr>
          <w:ilvl w:val="2"/>
          <w:numId w:val="24"/>
        </w:numPr>
      </w:pPr>
      <w:r>
        <w:t xml:space="preserve">Includes all information needed to present a test to a student except for the </w:t>
      </w:r>
      <w:r w:rsidR="00E179D1">
        <w:t>items</w:t>
      </w:r>
    </w:p>
    <w:p w14:paraId="19CF2720" w14:textId="77777777" w:rsidR="006806EA" w:rsidRDefault="006806EA" w:rsidP="00E32441">
      <w:pPr>
        <w:pStyle w:val="ListParagraph"/>
        <w:numPr>
          <w:ilvl w:val="1"/>
          <w:numId w:val="24"/>
        </w:numPr>
      </w:pPr>
      <w:r>
        <w:t xml:space="preserve">Test Scoring (TIS in OSS) </w:t>
      </w:r>
    </w:p>
    <w:p w14:paraId="3B1CB2DE" w14:textId="77777777" w:rsidR="006806EA" w:rsidRDefault="006806EA" w:rsidP="00E32441">
      <w:pPr>
        <w:pStyle w:val="ListParagraph"/>
        <w:numPr>
          <w:ilvl w:val="2"/>
          <w:numId w:val="24"/>
        </w:numPr>
      </w:pPr>
      <w:r>
        <w:t xml:space="preserve">Test Packages/TIS/Administration </w:t>
      </w:r>
    </w:p>
    <w:p w14:paraId="5706C9FC" w14:textId="77777777" w:rsidR="006806EA" w:rsidRDefault="006806EA" w:rsidP="00E32441">
      <w:pPr>
        <w:pStyle w:val="ListParagraph"/>
        <w:numPr>
          <w:ilvl w:val="3"/>
          <w:numId w:val="24"/>
        </w:numPr>
      </w:pPr>
      <w:r>
        <w:t>Same Administration package used in TDS for each assessment plus "combined" packages which group the Performance and CAT assessments into a single scored assessment</w:t>
      </w:r>
    </w:p>
    <w:p w14:paraId="3A7FB27F" w14:textId="77777777" w:rsidR="006806EA" w:rsidRDefault="006806EA" w:rsidP="00E32441">
      <w:pPr>
        <w:pStyle w:val="ListParagraph"/>
        <w:numPr>
          <w:ilvl w:val="2"/>
          <w:numId w:val="24"/>
        </w:numPr>
      </w:pPr>
      <w:r>
        <w:t xml:space="preserve">Test Packages/TIS/Scoring </w:t>
      </w:r>
    </w:p>
    <w:p w14:paraId="4FEF85D5" w14:textId="77777777" w:rsidR="006806EA" w:rsidRDefault="006806EA" w:rsidP="00E32441">
      <w:pPr>
        <w:pStyle w:val="ListParagraph"/>
        <w:numPr>
          <w:ilvl w:val="3"/>
          <w:numId w:val="24"/>
        </w:numPr>
      </w:pPr>
      <w:r>
        <w:t>Scoring packages include details on how to score an overall assessment</w:t>
      </w:r>
    </w:p>
    <w:p w14:paraId="32EE1219" w14:textId="682869FB" w:rsidR="006806EA" w:rsidRDefault="005B2C35" w:rsidP="00E32441">
      <w:pPr>
        <w:pStyle w:val="ListParagraph"/>
        <w:numPr>
          <w:ilvl w:val="3"/>
          <w:numId w:val="24"/>
        </w:numPr>
      </w:pPr>
      <w:r>
        <w:t>I</w:t>
      </w:r>
      <w:r w:rsidR="006806EA">
        <w:t>ncludes both individual assessments and the combined</w:t>
      </w:r>
    </w:p>
    <w:p w14:paraId="72391B20" w14:textId="77777777" w:rsidR="006806EA" w:rsidRDefault="006806EA" w:rsidP="00E32441">
      <w:pPr>
        <w:pStyle w:val="ListParagraph"/>
        <w:numPr>
          <w:ilvl w:val="1"/>
          <w:numId w:val="24"/>
        </w:numPr>
      </w:pPr>
      <w:r>
        <w:t xml:space="preserve">Reporting </w:t>
      </w:r>
    </w:p>
    <w:p w14:paraId="13D296DC" w14:textId="77777777" w:rsidR="006806EA" w:rsidRDefault="006806EA" w:rsidP="00E32441">
      <w:pPr>
        <w:pStyle w:val="ListParagraph"/>
        <w:numPr>
          <w:ilvl w:val="2"/>
          <w:numId w:val="24"/>
        </w:numPr>
      </w:pPr>
      <w:r>
        <w:t xml:space="preserve">Test Packages/REP/Reporting </w:t>
      </w:r>
    </w:p>
    <w:p w14:paraId="10F22FB2" w14:textId="77777777" w:rsidR="006806EA" w:rsidRDefault="006806EA" w:rsidP="00E32441">
      <w:pPr>
        <w:pStyle w:val="ListParagraph"/>
        <w:numPr>
          <w:ilvl w:val="3"/>
          <w:numId w:val="24"/>
        </w:numPr>
      </w:pPr>
      <w:r>
        <w:t>Reporting configuration data for each assessment.</w:t>
      </w:r>
    </w:p>
    <w:p w14:paraId="7CBC1AC6" w14:textId="0E2D2D38" w:rsidR="006806EA" w:rsidRDefault="006806EA" w:rsidP="00E32441">
      <w:pPr>
        <w:pStyle w:val="ListParagraph"/>
        <w:numPr>
          <w:ilvl w:val="0"/>
          <w:numId w:val="24"/>
        </w:numPr>
      </w:pPr>
      <w:r>
        <w:t>Copy</w:t>
      </w:r>
      <w:r w:rsidR="00AC29F9">
        <w:t xml:space="preserve"> item</w:t>
      </w:r>
      <w:r>
        <w:t xml:space="preserve"> content to the TDS server </w:t>
      </w:r>
    </w:p>
    <w:p w14:paraId="575C0BA0" w14:textId="77777777" w:rsidR="006806EA" w:rsidRDefault="006806EA" w:rsidP="00E32441">
      <w:pPr>
        <w:pStyle w:val="ListParagraph"/>
        <w:numPr>
          <w:ilvl w:val="1"/>
          <w:numId w:val="24"/>
        </w:numPr>
      </w:pPr>
      <w:r>
        <w:t>Move file to each TDS server</w:t>
      </w:r>
    </w:p>
    <w:p w14:paraId="0136CFF9" w14:textId="77777777" w:rsidR="006806EA" w:rsidRDefault="006806EA" w:rsidP="00E32441">
      <w:pPr>
        <w:pStyle w:val="ListParagraph"/>
        <w:numPr>
          <w:ilvl w:val="1"/>
          <w:numId w:val="24"/>
        </w:numPr>
      </w:pPr>
      <w:r>
        <w:t xml:space="preserve">Unzip the content zip file located in /Content to the appropriate location </w:t>
      </w:r>
    </w:p>
    <w:p w14:paraId="2ED52494" w14:textId="3276E7B7" w:rsidR="006806EA" w:rsidRDefault="00AC29F9" w:rsidP="00E32441">
      <w:pPr>
        <w:pStyle w:val="ListParagraph"/>
        <w:numPr>
          <w:ilvl w:val="2"/>
          <w:numId w:val="24"/>
        </w:numPr>
      </w:pPr>
      <w:r>
        <w:t>Note: t</w:t>
      </w:r>
      <w:r w:rsidR="006806EA">
        <w:t>his</w:t>
      </w:r>
      <w:r>
        <w:t xml:space="preserve"> step</w:t>
      </w:r>
      <w:r w:rsidR="006806EA">
        <w:t xml:space="preserve"> is dependent on each TDS application and where it is configured to look for item content</w:t>
      </w:r>
      <w:r w:rsidR="00E32441">
        <w:br/>
      </w:r>
    </w:p>
    <w:p w14:paraId="334065C0" w14:textId="2556DBBD" w:rsidR="00AC29F9" w:rsidRDefault="00AC29F9" w:rsidP="00AC29F9">
      <w:pPr>
        <w:pStyle w:val="Heading1"/>
      </w:pPr>
      <w:r>
        <w:t>Item Format and Packaging Technical Specifications</w:t>
      </w:r>
    </w:p>
    <w:p w14:paraId="2310D6A8" w14:textId="77777777" w:rsidR="00AC29F9" w:rsidRDefault="00AC29F9" w:rsidP="00AC29F9">
      <w:r>
        <w:t>For information regarding the specifications of the item files containing the Illustration Glossary please refer to the following documents on SmarterApp.org:</w:t>
      </w:r>
    </w:p>
    <w:p w14:paraId="3B07887B" w14:textId="65B2377C" w:rsidR="00AC29F9" w:rsidRDefault="00AC29F9" w:rsidP="00AC29F9">
      <w:r>
        <w:rPr>
          <w:rFonts w:asciiTheme="majorHAnsi" w:eastAsiaTheme="majorEastAsia" w:hAnsiTheme="majorHAnsi" w:cstheme="majorBidi"/>
          <w:bCs/>
          <w:i/>
          <w:color w:val="0085AD" w:themeColor="text2"/>
          <w:sz w:val="24"/>
        </w:rPr>
        <w:lastRenderedPageBreak/>
        <w:br/>
      </w:r>
      <w:r w:rsidRPr="00C92B38">
        <w:rPr>
          <w:rFonts w:asciiTheme="majorHAnsi" w:eastAsiaTheme="majorEastAsia" w:hAnsiTheme="majorHAnsi" w:cstheme="majorBidi"/>
          <w:bCs/>
          <w:i/>
          <w:color w:val="0085AD" w:themeColor="text2"/>
          <w:sz w:val="24"/>
        </w:rPr>
        <w:t>SmarterApp Assessment Item Format Specification (SAAIF)</w:t>
      </w:r>
    </w:p>
    <w:p w14:paraId="2B0BA715" w14:textId="2629A9CB" w:rsidR="00AC29F9" w:rsidRDefault="00AC29F9" w:rsidP="00AC29F9">
      <w:r w:rsidRPr="0088047A">
        <w:t>This document (the Specification) defines an XML document structure for the encoding and represen</w:t>
      </w:r>
      <w:r>
        <w:t>tation of assessment items</w:t>
      </w:r>
      <w:r w:rsidRPr="0088047A">
        <w:t xml:space="preserve">. </w:t>
      </w:r>
      <w:r>
        <w:t>This</w:t>
      </w:r>
      <w:r w:rsidRPr="0088047A">
        <w:t xml:space="preserve"> Specification only describes the structure of the XML documents for assessment items.  </w:t>
      </w:r>
    </w:p>
    <w:p w14:paraId="7915A6A5" w14:textId="77777777" w:rsidR="00AC29F9" w:rsidRDefault="00AC29F9" w:rsidP="00AC29F9"/>
    <w:p w14:paraId="4EA6F5DC" w14:textId="77777777" w:rsidR="00AC29F9" w:rsidRDefault="00AC29F9" w:rsidP="00AC29F9">
      <w:r w:rsidRPr="00C92B38">
        <w:rPr>
          <w:rFonts w:asciiTheme="majorHAnsi" w:eastAsiaTheme="majorEastAsia" w:hAnsiTheme="majorHAnsi" w:cstheme="majorBidi"/>
          <w:bCs/>
          <w:i/>
          <w:color w:val="0085AD" w:themeColor="text2"/>
          <w:sz w:val="24"/>
        </w:rPr>
        <w:t xml:space="preserve">SmarterApp </w:t>
      </w:r>
      <w:r>
        <w:rPr>
          <w:rFonts w:asciiTheme="majorHAnsi" w:eastAsiaTheme="majorEastAsia" w:hAnsiTheme="majorHAnsi" w:cstheme="majorBidi"/>
          <w:bCs/>
          <w:i/>
          <w:color w:val="0085AD" w:themeColor="text2"/>
          <w:sz w:val="24"/>
        </w:rPr>
        <w:t>Item Packaging</w:t>
      </w:r>
      <w:r w:rsidRPr="00C92B38">
        <w:rPr>
          <w:rFonts w:asciiTheme="majorHAnsi" w:eastAsiaTheme="majorEastAsia" w:hAnsiTheme="majorHAnsi" w:cstheme="majorBidi"/>
          <w:bCs/>
          <w:i/>
          <w:color w:val="0085AD" w:themeColor="text2"/>
          <w:sz w:val="24"/>
        </w:rPr>
        <w:t xml:space="preserve"> Specification</w:t>
      </w:r>
    </w:p>
    <w:p w14:paraId="7632E4BE" w14:textId="77777777" w:rsidR="00AC29F9" w:rsidRDefault="00AC29F9" w:rsidP="00AC29F9">
      <w:r w:rsidRPr="00C92B38">
        <w:t xml:space="preserve">The purpose of this document is to provide an item package specification that </w:t>
      </w:r>
      <w:r>
        <w:t>is</w:t>
      </w:r>
      <w:r w:rsidRPr="00C92B38">
        <w:t xml:space="preserve"> used for Smarter Balanced Assessment Consortium item packages. </w:t>
      </w:r>
      <w:r>
        <w:t>This specification describes the</w:t>
      </w:r>
      <w:r w:rsidRPr="00C92B38">
        <w:t xml:space="preserve"> </w:t>
      </w:r>
      <w:r>
        <w:t xml:space="preserve">assessment item file </w:t>
      </w:r>
      <w:r w:rsidRPr="00C92B38">
        <w:t>package inc</w:t>
      </w:r>
      <w:r>
        <w:t>luding all files, dependencies, and folders that are</w:t>
      </w:r>
      <w:r w:rsidRPr="00C92B38">
        <w:t xml:space="preserve"> zipped using the standard zip file format</w:t>
      </w:r>
      <w:r>
        <w:t>.</w:t>
      </w:r>
    </w:p>
    <w:p w14:paraId="7353B827" w14:textId="41A2D53B" w:rsidR="00AC29F9" w:rsidRDefault="00AC29F9" w:rsidP="00AC29F9">
      <w:pPr>
        <w:pStyle w:val="Heading1"/>
      </w:pPr>
      <w:r>
        <w:t xml:space="preserve">Example Item Testing </w:t>
      </w:r>
    </w:p>
    <w:p w14:paraId="031D255E" w14:textId="66B54778" w:rsidR="006806EA" w:rsidRDefault="00AC29F9" w:rsidP="006806EA">
      <w:r>
        <w:t>Keep in mind that the Illustration Glossary feature is made available based on the indivi</w:t>
      </w:r>
      <w:r w:rsidR="00E97B33">
        <w:t xml:space="preserve">dual student settings per </w:t>
      </w:r>
      <w:r>
        <w:t>Individual Student Assessment</w:t>
      </w:r>
      <w:r w:rsidRPr="477B203F">
        <w:t xml:space="preserve"> </w:t>
      </w:r>
      <w:r>
        <w:t>Accessibility</w:t>
      </w:r>
      <w:r w:rsidRPr="477B203F">
        <w:t xml:space="preserve"> </w:t>
      </w:r>
      <w:r>
        <w:t>Profile</w:t>
      </w:r>
      <w:r w:rsidR="00E97B33">
        <w:t xml:space="preserve"> (ISAAP</w:t>
      </w:r>
      <w:r>
        <w:t>)</w:t>
      </w:r>
      <w:r w:rsidRPr="477B203F">
        <w:t xml:space="preserve"> </w:t>
      </w:r>
      <w:r>
        <w:t xml:space="preserve">guidelines. This feature is only available to the test taker when the </w:t>
      </w:r>
      <w:r w:rsidR="0052697B">
        <w:t xml:space="preserve">platform </w:t>
      </w:r>
      <w:r>
        <w:t>has been configured to do so in the registration system. Before you proceed</w:t>
      </w:r>
      <w:r w:rsidR="0052697B">
        <w:t>,</w:t>
      </w:r>
      <w:r>
        <w:t xml:space="preserve"> you should make sure the student user you are testing with has his</w:t>
      </w:r>
      <w:r w:rsidR="005B2C35">
        <w:t>/her</w:t>
      </w:r>
      <w:r>
        <w:t xml:space="preserve"> settings appropriately </w:t>
      </w:r>
      <w:r w:rsidR="00E97B33">
        <w:t>configured</w:t>
      </w:r>
      <w:r>
        <w:t xml:space="preserve"> to allow him</w:t>
      </w:r>
      <w:r w:rsidR="005B2C35">
        <w:t>/her</w:t>
      </w:r>
      <w:r>
        <w:t xml:space="preserve"> to view/use the Illustration Glossary assistance. </w:t>
      </w:r>
    </w:p>
    <w:p w14:paraId="731518D6" w14:textId="29B3DF36" w:rsidR="00AC29F9" w:rsidRDefault="00AC29F9" w:rsidP="00491597">
      <w:r>
        <w:t xml:space="preserve">Below are generic steps needed to </w:t>
      </w:r>
      <w:r w:rsidR="00E97B33">
        <w:t>user test</w:t>
      </w:r>
      <w:r>
        <w:t xml:space="preserve"> the appropriate item </w:t>
      </w:r>
      <w:r w:rsidR="00E97B33">
        <w:t>in</w:t>
      </w:r>
      <w:r>
        <w:t xml:space="preserve"> your</w:t>
      </w:r>
      <w:r w:rsidR="00E97B33">
        <w:t xml:space="preserve"> TDS</w:t>
      </w:r>
      <w:r>
        <w:t>:</w:t>
      </w:r>
    </w:p>
    <w:p w14:paraId="69F5089C" w14:textId="5383BC75" w:rsidR="00AC29F9" w:rsidRDefault="00AC29F9" w:rsidP="00E32441">
      <w:pPr>
        <w:pStyle w:val="ListParagraph"/>
        <w:numPr>
          <w:ilvl w:val="0"/>
          <w:numId w:val="25"/>
        </w:numPr>
      </w:pPr>
      <w:r>
        <w:t xml:space="preserve">Log in as </w:t>
      </w:r>
      <w:r w:rsidR="0052697B">
        <w:t xml:space="preserve">a </w:t>
      </w:r>
      <w:r>
        <w:t xml:space="preserve">student, or as a proctor taking </w:t>
      </w:r>
      <w:r w:rsidR="005B2C35">
        <w:t xml:space="preserve">the </w:t>
      </w:r>
      <w:r>
        <w:t>test as a student user</w:t>
      </w:r>
    </w:p>
    <w:p w14:paraId="0F88D430" w14:textId="7FE1A3A0" w:rsidR="00AC29F9" w:rsidRDefault="00AC29F9" w:rsidP="00E32441">
      <w:pPr>
        <w:pStyle w:val="ListParagraph"/>
        <w:numPr>
          <w:ilvl w:val="0"/>
          <w:numId w:val="25"/>
        </w:numPr>
      </w:pPr>
      <w:r>
        <w:t xml:space="preserve">Set </w:t>
      </w:r>
      <w:r w:rsidR="005B2C35">
        <w:t xml:space="preserve">the </w:t>
      </w:r>
      <w:r>
        <w:t>student user’s individual settings per ISAAP to allow Illustration Glossaries viewing</w:t>
      </w:r>
    </w:p>
    <w:p w14:paraId="09C6891F" w14:textId="0E4F2A23" w:rsidR="00AC29F9" w:rsidRDefault="00AC29F9" w:rsidP="00E32441">
      <w:pPr>
        <w:pStyle w:val="ListParagraph"/>
        <w:numPr>
          <w:ilvl w:val="0"/>
          <w:numId w:val="25"/>
        </w:numPr>
      </w:pPr>
      <w:r>
        <w:t xml:space="preserve">Choose the appropriate </w:t>
      </w:r>
      <w:r w:rsidR="0052697B">
        <w:t xml:space="preserve">sample </w:t>
      </w:r>
      <w:r>
        <w:t>assessment</w:t>
      </w:r>
    </w:p>
    <w:p w14:paraId="310D24A3" w14:textId="460D7ACF" w:rsidR="0007479F" w:rsidRDefault="0007479F" w:rsidP="00E32441">
      <w:pPr>
        <w:pStyle w:val="ListParagraph"/>
        <w:numPr>
          <w:ilvl w:val="0"/>
          <w:numId w:val="25"/>
        </w:numPr>
      </w:pPr>
      <w:r>
        <w:t>At this point</w:t>
      </w:r>
      <w:r w:rsidR="0052697B">
        <w:t>,</w:t>
      </w:r>
      <w:r>
        <w:t xml:space="preserve"> the </w:t>
      </w:r>
      <w:r w:rsidR="0052697B">
        <w:t xml:space="preserve">sample </w:t>
      </w:r>
      <w:r>
        <w:t>test item should load with the appropriate functionality</w:t>
      </w:r>
    </w:p>
    <w:p w14:paraId="52823323" w14:textId="29886503" w:rsidR="00E179D1" w:rsidRDefault="00E179D1" w:rsidP="00E32441">
      <w:pPr>
        <w:pStyle w:val="ListParagraph"/>
        <w:numPr>
          <w:ilvl w:val="0"/>
          <w:numId w:val="25"/>
        </w:numPr>
      </w:pPr>
      <w:r>
        <w:t>Take the tes</w:t>
      </w:r>
      <w:r w:rsidR="00E32441">
        <w:t xml:space="preserve">t </w:t>
      </w:r>
      <w:bookmarkStart w:id="0" w:name="_GoBack"/>
      <w:bookmarkEnd w:id="0"/>
    </w:p>
    <w:p w14:paraId="1FD45A87" w14:textId="223FD7BC" w:rsidR="0007479F" w:rsidRDefault="0007479F" w:rsidP="00491597">
      <w:r>
        <w:t xml:space="preserve">Once the item is displaying </w:t>
      </w:r>
      <w:r w:rsidR="00E97B33">
        <w:t>i</w:t>
      </w:r>
      <w:r>
        <w:t xml:space="preserve">n the user interface you should refer to the Smarter Balanced Illustration </w:t>
      </w:r>
      <w:r w:rsidR="005B2C35">
        <w:t xml:space="preserve">Glossary </w:t>
      </w:r>
      <w:r>
        <w:t xml:space="preserve">Definition document </w:t>
      </w:r>
      <w:r w:rsidR="005B2C35">
        <w:t xml:space="preserve">that </w:t>
      </w:r>
      <w:r>
        <w:t xml:space="preserve">contains a full description of all the functionality and user interface specifications for this feature.  </w:t>
      </w:r>
    </w:p>
    <w:p w14:paraId="41FB72D0" w14:textId="34D7673A" w:rsidR="0007479F" w:rsidRDefault="0007479F" w:rsidP="00491597"/>
    <w:p w14:paraId="522E5C99" w14:textId="63DADB4B" w:rsidR="0007479F" w:rsidRDefault="0007479F" w:rsidP="0007479F">
      <w:pPr>
        <w:pStyle w:val="Heading1"/>
      </w:pPr>
      <w:r>
        <w:t>Quality Assurance Checklist</w:t>
      </w:r>
    </w:p>
    <w:p w14:paraId="469FF8D5" w14:textId="39089560" w:rsidR="0007479F" w:rsidRDefault="0007479F" w:rsidP="0007479F">
      <w:r>
        <w:t xml:space="preserve">Smarter Balanced is providing an itemized checklist that is intended to be used during your testing to </w:t>
      </w:r>
      <w:r w:rsidR="0052697B">
        <w:t xml:space="preserve">ensure </w:t>
      </w:r>
      <w:r>
        <w:t>you perform a thorough functionality test of the Illustration Glossary feature. Once you are ready to begin the testing</w:t>
      </w:r>
      <w:r w:rsidR="00191E6B">
        <w:t>,</w:t>
      </w:r>
      <w:r>
        <w:t xml:space="preserve"> you should use the Illustration Glossary Implementation Q</w:t>
      </w:r>
      <w:r w:rsidR="00191E6B">
        <w:t xml:space="preserve">uality </w:t>
      </w:r>
      <w:r>
        <w:t>A</w:t>
      </w:r>
      <w:r w:rsidR="00191E6B">
        <w:t>ssurance</w:t>
      </w:r>
      <w:r>
        <w:t xml:space="preserve"> Checklist and proceed to fill it </w:t>
      </w:r>
      <w:r w:rsidR="00191E6B">
        <w:t xml:space="preserve">in </w:t>
      </w:r>
      <w:r>
        <w:t>as you verify</w:t>
      </w:r>
      <w:r w:rsidR="00191E6B">
        <w:t xml:space="preserve"> that</w:t>
      </w:r>
      <w:r>
        <w:t xml:space="preserve"> it works in accordance to the specifications in the Smarter Balanced Illustration </w:t>
      </w:r>
      <w:r w:rsidR="00711B81">
        <w:t xml:space="preserve">Glossary </w:t>
      </w:r>
      <w:r>
        <w:t xml:space="preserve">Definition document. </w:t>
      </w:r>
    </w:p>
    <w:p w14:paraId="6046AF18" w14:textId="1D60A098" w:rsidR="0007479F" w:rsidRDefault="0007479F" w:rsidP="0007479F"/>
    <w:p w14:paraId="1EFD9899" w14:textId="0C08BB7E" w:rsidR="0007479F" w:rsidRDefault="0007479F" w:rsidP="0007479F">
      <w:r>
        <w:t xml:space="preserve">The Illustration Glossary Quality Assurance Checklist is intended to be </w:t>
      </w:r>
      <w:r w:rsidR="00A77D19">
        <w:t xml:space="preserve">a verification of Implementation Readiness. Please complete it thoroughly and store it for reference as it might be requested as proof of testing and proper implementation compliance.  </w:t>
      </w:r>
    </w:p>
    <w:p w14:paraId="32056029" w14:textId="77777777" w:rsidR="00AC29F9" w:rsidRDefault="00AC29F9" w:rsidP="00491597"/>
    <w:sectPr w:rsidR="00AC29F9" w:rsidSect="00F15465">
      <w:headerReference w:type="default" r:id="rId10"/>
      <w:footerReference w:type="default" r:id="rId11"/>
      <w:pgSz w:w="12240" w:h="15840" w:code="1"/>
      <w:pgMar w:top="249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04D60" w14:textId="77777777" w:rsidR="006D6DAE" w:rsidRDefault="006D6DAE" w:rsidP="0035476E">
      <w:r>
        <w:separator/>
      </w:r>
    </w:p>
  </w:endnote>
  <w:endnote w:type="continuationSeparator" w:id="0">
    <w:p w14:paraId="4FAACBC5" w14:textId="77777777" w:rsidR="006D6DAE" w:rsidRDefault="006D6DAE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3EF41" w14:textId="078DE196" w:rsidR="005B2C35" w:rsidRPr="00A26BA3" w:rsidRDefault="005B2C35" w:rsidP="003868D9">
    <w:pPr>
      <w:pStyle w:val="Footer"/>
    </w:pPr>
    <w:r>
      <w:t>SmarterApp Illustration Glossary Implementation Testing Guidelines</w:t>
    </w:r>
    <w:r>
      <w:tab/>
    </w: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E3244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5033D" w14:textId="77777777" w:rsidR="006D6DAE" w:rsidRDefault="006D6DAE" w:rsidP="0035476E">
      <w:r>
        <w:separator/>
      </w:r>
    </w:p>
  </w:footnote>
  <w:footnote w:type="continuationSeparator" w:id="0">
    <w:p w14:paraId="4C751028" w14:textId="77777777" w:rsidR="006D6DAE" w:rsidRDefault="006D6DAE" w:rsidP="00354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FB9B7" w14:textId="105225E9" w:rsidR="005B2C35" w:rsidRDefault="005B2C35">
    <w:pPr>
      <w:pStyle w:val="Header"/>
    </w:pPr>
  </w:p>
  <w:tbl>
    <w:tblPr>
      <w:tblStyle w:val="TableGrid"/>
      <w:tblW w:w="0" w:type="auto"/>
      <w:tblInd w:w="-95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066"/>
      <w:gridCol w:w="6379"/>
    </w:tblGrid>
    <w:tr w:rsidR="005B2C35" w:rsidRPr="00951C73" w14:paraId="6E2572A2" w14:textId="77777777" w:rsidTr="7BF3189E">
      <w:trPr>
        <w:cantSplit/>
      </w:trPr>
      <w:tc>
        <w:tcPr>
          <w:tcW w:w="3066" w:type="dxa"/>
        </w:tcPr>
        <w:p w14:paraId="07F48C7B" w14:textId="05B25352" w:rsidR="005B2C35" w:rsidRPr="00951C73" w:rsidRDefault="005B2C35" w:rsidP="00056FC4">
          <w:r>
            <w:rPr>
              <w:noProof/>
            </w:rPr>
            <w:drawing>
              <wp:inline distT="0" distB="0" distL="0" distR="0" wp14:anchorId="2DABA225" wp14:editId="2C78317F">
                <wp:extent cx="1587731" cy="457200"/>
                <wp:effectExtent l="0" t="0" r="0" b="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marterApp_logo_CMY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392" cy="491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14:paraId="4BBE0CD8" w14:textId="77777777" w:rsidR="005B2C35" w:rsidRDefault="005B2C35" w:rsidP="00056FC4">
          <w:pPr>
            <w:pStyle w:val="Title"/>
          </w:pPr>
          <w:r>
            <w:t xml:space="preserve">Illustration Glossary </w:t>
          </w:r>
        </w:p>
        <w:p w14:paraId="54FFA338" w14:textId="467F956E" w:rsidR="005B2C35" w:rsidRPr="00951C73" w:rsidRDefault="005B2C35" w:rsidP="007D52EB">
          <w:pPr>
            <w:pStyle w:val="Title"/>
          </w:pPr>
          <w:r>
            <w:t>Implementation Testing Guidelines</w:t>
          </w:r>
          <w:r>
            <w:br/>
          </w:r>
          <w:r>
            <w:rPr>
              <w:rStyle w:val="SubtitleChar"/>
            </w:rPr>
            <w:t>Draft v0.1—27 February 2017</w:t>
          </w:r>
        </w:p>
      </w:tc>
    </w:tr>
  </w:tbl>
  <w:p w14:paraId="3F496AB0" w14:textId="77777777" w:rsidR="005B2C35" w:rsidRDefault="005B2C35" w:rsidP="00056FC4">
    <w:pPr>
      <w:pStyle w:val="Header"/>
      <w:spacing w:before="0" w:after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2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0538D2"/>
    <w:multiLevelType w:val="hybridMultilevel"/>
    <w:tmpl w:val="C182216A"/>
    <w:lvl w:ilvl="0" w:tplc="55FC2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BD4C8F"/>
    <w:multiLevelType w:val="hybridMultilevel"/>
    <w:tmpl w:val="784A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05943BB1"/>
    <w:multiLevelType w:val="hybridMultilevel"/>
    <w:tmpl w:val="80E41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6CE30A7"/>
    <w:multiLevelType w:val="hybridMultilevel"/>
    <w:tmpl w:val="47BC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7D78C4"/>
    <w:multiLevelType w:val="hybridMultilevel"/>
    <w:tmpl w:val="7F8A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D00BF"/>
    <w:multiLevelType w:val="hybridMultilevel"/>
    <w:tmpl w:val="92B2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80468"/>
    <w:multiLevelType w:val="hybridMultilevel"/>
    <w:tmpl w:val="75A0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95F51"/>
    <w:multiLevelType w:val="hybridMultilevel"/>
    <w:tmpl w:val="C4824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435BCC"/>
    <w:multiLevelType w:val="hybridMultilevel"/>
    <w:tmpl w:val="3136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D24CD"/>
    <w:multiLevelType w:val="hybridMultilevel"/>
    <w:tmpl w:val="F8AA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668D3"/>
    <w:multiLevelType w:val="hybridMultilevel"/>
    <w:tmpl w:val="449C9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FD77C7"/>
    <w:multiLevelType w:val="hybridMultilevel"/>
    <w:tmpl w:val="ADE2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7357F"/>
    <w:multiLevelType w:val="hybridMultilevel"/>
    <w:tmpl w:val="24123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0C6ED1"/>
    <w:multiLevelType w:val="hybridMultilevel"/>
    <w:tmpl w:val="1ABE4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5E44F5"/>
    <w:multiLevelType w:val="hybridMultilevel"/>
    <w:tmpl w:val="7CFA1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451D30"/>
    <w:multiLevelType w:val="hybridMultilevel"/>
    <w:tmpl w:val="FB06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E566D"/>
    <w:multiLevelType w:val="hybridMultilevel"/>
    <w:tmpl w:val="D4D4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35B88"/>
    <w:multiLevelType w:val="multilevel"/>
    <w:tmpl w:val="7866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18"/>
  </w:num>
  <w:num w:numId="7">
    <w:abstractNumId w:val="7"/>
  </w:num>
  <w:num w:numId="8">
    <w:abstractNumId w:val="11"/>
  </w:num>
  <w:num w:numId="9">
    <w:abstractNumId w:val="23"/>
  </w:num>
  <w:num w:numId="10">
    <w:abstractNumId w:val="6"/>
  </w:num>
  <w:num w:numId="11">
    <w:abstractNumId w:val="5"/>
  </w:num>
  <w:num w:numId="12">
    <w:abstractNumId w:val="15"/>
  </w:num>
  <w:num w:numId="13">
    <w:abstractNumId w:val="9"/>
  </w:num>
  <w:num w:numId="14">
    <w:abstractNumId w:val="12"/>
  </w:num>
  <w:num w:numId="15">
    <w:abstractNumId w:val="22"/>
  </w:num>
  <w:num w:numId="16">
    <w:abstractNumId w:val="14"/>
  </w:num>
  <w:num w:numId="17">
    <w:abstractNumId w:val="17"/>
  </w:num>
  <w:num w:numId="18">
    <w:abstractNumId w:val="8"/>
  </w:num>
  <w:num w:numId="19">
    <w:abstractNumId w:val="21"/>
  </w:num>
  <w:num w:numId="20">
    <w:abstractNumId w:val="16"/>
  </w:num>
  <w:num w:numId="21">
    <w:abstractNumId w:val="13"/>
  </w:num>
  <w:num w:numId="22">
    <w:abstractNumId w:val="19"/>
  </w:num>
  <w:num w:numId="23">
    <w:abstractNumId w:val="20"/>
  </w:num>
  <w:num w:numId="24">
    <w:abstractNumId w:val="24"/>
  </w:num>
  <w:num w:numId="2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97"/>
    <w:rsid w:val="00002BBB"/>
    <w:rsid w:val="00034FC6"/>
    <w:rsid w:val="0004693F"/>
    <w:rsid w:val="00046FF7"/>
    <w:rsid w:val="00056FC4"/>
    <w:rsid w:val="00060DA2"/>
    <w:rsid w:val="0007479F"/>
    <w:rsid w:val="000C2379"/>
    <w:rsid w:val="000C5DA5"/>
    <w:rsid w:val="000E359A"/>
    <w:rsid w:val="000F31E3"/>
    <w:rsid w:val="001025C1"/>
    <w:rsid w:val="00102C1B"/>
    <w:rsid w:val="001207D4"/>
    <w:rsid w:val="00122961"/>
    <w:rsid w:val="00123B32"/>
    <w:rsid w:val="00124FAC"/>
    <w:rsid w:val="0013215E"/>
    <w:rsid w:val="00141E4C"/>
    <w:rsid w:val="00144462"/>
    <w:rsid w:val="0017606C"/>
    <w:rsid w:val="001823F0"/>
    <w:rsid w:val="00191E6B"/>
    <w:rsid w:val="001A133B"/>
    <w:rsid w:val="001A24DB"/>
    <w:rsid w:val="001A3156"/>
    <w:rsid w:val="001B04D1"/>
    <w:rsid w:val="001B548E"/>
    <w:rsid w:val="001D5278"/>
    <w:rsid w:val="001D53C6"/>
    <w:rsid w:val="002072B0"/>
    <w:rsid w:val="00217D3E"/>
    <w:rsid w:val="00221D2B"/>
    <w:rsid w:val="00250F39"/>
    <w:rsid w:val="002536B8"/>
    <w:rsid w:val="002576A2"/>
    <w:rsid w:val="00261A34"/>
    <w:rsid w:val="00273234"/>
    <w:rsid w:val="002A4A8C"/>
    <w:rsid w:val="002B63E3"/>
    <w:rsid w:val="002C37F5"/>
    <w:rsid w:val="002D3273"/>
    <w:rsid w:val="002E15F9"/>
    <w:rsid w:val="002F32B5"/>
    <w:rsid w:val="002F34B3"/>
    <w:rsid w:val="002F6E54"/>
    <w:rsid w:val="003208FB"/>
    <w:rsid w:val="003263CE"/>
    <w:rsid w:val="00342FA5"/>
    <w:rsid w:val="0035476E"/>
    <w:rsid w:val="00362FA0"/>
    <w:rsid w:val="00373C66"/>
    <w:rsid w:val="00383A76"/>
    <w:rsid w:val="003868D9"/>
    <w:rsid w:val="003A54BA"/>
    <w:rsid w:val="003B2788"/>
    <w:rsid w:val="003B403D"/>
    <w:rsid w:val="003C13EA"/>
    <w:rsid w:val="003C20CD"/>
    <w:rsid w:val="003E1C59"/>
    <w:rsid w:val="003E67EE"/>
    <w:rsid w:val="003F0451"/>
    <w:rsid w:val="003F72B2"/>
    <w:rsid w:val="004136F1"/>
    <w:rsid w:val="00425116"/>
    <w:rsid w:val="00461F16"/>
    <w:rsid w:val="00480BD9"/>
    <w:rsid w:val="00491597"/>
    <w:rsid w:val="004A5714"/>
    <w:rsid w:val="004B6328"/>
    <w:rsid w:val="004D1F2A"/>
    <w:rsid w:val="004E735B"/>
    <w:rsid w:val="0052697B"/>
    <w:rsid w:val="005555D0"/>
    <w:rsid w:val="00557105"/>
    <w:rsid w:val="00567734"/>
    <w:rsid w:val="005754D1"/>
    <w:rsid w:val="00583EE5"/>
    <w:rsid w:val="00587714"/>
    <w:rsid w:val="005940E1"/>
    <w:rsid w:val="005A6354"/>
    <w:rsid w:val="005B2C35"/>
    <w:rsid w:val="005D55A5"/>
    <w:rsid w:val="005E07C1"/>
    <w:rsid w:val="005F4324"/>
    <w:rsid w:val="005F6DE2"/>
    <w:rsid w:val="00614992"/>
    <w:rsid w:val="00620C84"/>
    <w:rsid w:val="00631F8B"/>
    <w:rsid w:val="00636E54"/>
    <w:rsid w:val="00645140"/>
    <w:rsid w:val="00646D6E"/>
    <w:rsid w:val="00660D13"/>
    <w:rsid w:val="00663313"/>
    <w:rsid w:val="006806EA"/>
    <w:rsid w:val="00685EA6"/>
    <w:rsid w:val="006902C6"/>
    <w:rsid w:val="00690390"/>
    <w:rsid w:val="006927C7"/>
    <w:rsid w:val="00692AD5"/>
    <w:rsid w:val="00692B9D"/>
    <w:rsid w:val="006938DA"/>
    <w:rsid w:val="006A55B5"/>
    <w:rsid w:val="006B0E25"/>
    <w:rsid w:val="006D3157"/>
    <w:rsid w:val="006D3D09"/>
    <w:rsid w:val="006D6DAE"/>
    <w:rsid w:val="006F6CF1"/>
    <w:rsid w:val="00703FF4"/>
    <w:rsid w:val="00711B81"/>
    <w:rsid w:val="0071336A"/>
    <w:rsid w:val="007134CC"/>
    <w:rsid w:val="00727FE0"/>
    <w:rsid w:val="007867E5"/>
    <w:rsid w:val="007911FF"/>
    <w:rsid w:val="007B7F35"/>
    <w:rsid w:val="007C037B"/>
    <w:rsid w:val="007C3B0C"/>
    <w:rsid w:val="007D02B0"/>
    <w:rsid w:val="007D1322"/>
    <w:rsid w:val="007D526A"/>
    <w:rsid w:val="007D52EB"/>
    <w:rsid w:val="007E2716"/>
    <w:rsid w:val="007F768D"/>
    <w:rsid w:val="00802054"/>
    <w:rsid w:val="0083433C"/>
    <w:rsid w:val="008357EF"/>
    <w:rsid w:val="00853218"/>
    <w:rsid w:val="00860F02"/>
    <w:rsid w:val="008676DC"/>
    <w:rsid w:val="0087187E"/>
    <w:rsid w:val="0088047A"/>
    <w:rsid w:val="008869CD"/>
    <w:rsid w:val="008964E5"/>
    <w:rsid w:val="008A097C"/>
    <w:rsid w:val="008B024F"/>
    <w:rsid w:val="008D1104"/>
    <w:rsid w:val="008D1EA6"/>
    <w:rsid w:val="008E1D9D"/>
    <w:rsid w:val="008E500C"/>
    <w:rsid w:val="008E5901"/>
    <w:rsid w:val="00901B5E"/>
    <w:rsid w:val="0090305C"/>
    <w:rsid w:val="00905C3F"/>
    <w:rsid w:val="00916375"/>
    <w:rsid w:val="009333C8"/>
    <w:rsid w:val="00935F84"/>
    <w:rsid w:val="00943090"/>
    <w:rsid w:val="00944F67"/>
    <w:rsid w:val="00951C73"/>
    <w:rsid w:val="00956779"/>
    <w:rsid w:val="00996FE4"/>
    <w:rsid w:val="009A3271"/>
    <w:rsid w:val="009A4D84"/>
    <w:rsid w:val="009A6764"/>
    <w:rsid w:val="009B6A9B"/>
    <w:rsid w:val="009C35EE"/>
    <w:rsid w:val="009C58FC"/>
    <w:rsid w:val="009E251D"/>
    <w:rsid w:val="009E4BE9"/>
    <w:rsid w:val="009F3033"/>
    <w:rsid w:val="009F471B"/>
    <w:rsid w:val="009F6D27"/>
    <w:rsid w:val="00A038BC"/>
    <w:rsid w:val="00A055D3"/>
    <w:rsid w:val="00A1131A"/>
    <w:rsid w:val="00A14ABD"/>
    <w:rsid w:val="00A2106D"/>
    <w:rsid w:val="00A26BA3"/>
    <w:rsid w:val="00A42620"/>
    <w:rsid w:val="00A42E68"/>
    <w:rsid w:val="00A47FE4"/>
    <w:rsid w:val="00A51C44"/>
    <w:rsid w:val="00A57403"/>
    <w:rsid w:val="00A61B50"/>
    <w:rsid w:val="00A77B56"/>
    <w:rsid w:val="00A77D19"/>
    <w:rsid w:val="00A872B6"/>
    <w:rsid w:val="00AB2E01"/>
    <w:rsid w:val="00AC1731"/>
    <w:rsid w:val="00AC29F9"/>
    <w:rsid w:val="00AC7562"/>
    <w:rsid w:val="00AD287D"/>
    <w:rsid w:val="00B348F1"/>
    <w:rsid w:val="00B77D86"/>
    <w:rsid w:val="00B91639"/>
    <w:rsid w:val="00BA58E8"/>
    <w:rsid w:val="00C02B81"/>
    <w:rsid w:val="00C16716"/>
    <w:rsid w:val="00C41084"/>
    <w:rsid w:val="00C52BB2"/>
    <w:rsid w:val="00C54A7B"/>
    <w:rsid w:val="00C565E1"/>
    <w:rsid w:val="00C57955"/>
    <w:rsid w:val="00C72F65"/>
    <w:rsid w:val="00C83748"/>
    <w:rsid w:val="00C92B38"/>
    <w:rsid w:val="00C95740"/>
    <w:rsid w:val="00C9713C"/>
    <w:rsid w:val="00CF269E"/>
    <w:rsid w:val="00CF289E"/>
    <w:rsid w:val="00D04882"/>
    <w:rsid w:val="00D10132"/>
    <w:rsid w:val="00D219E0"/>
    <w:rsid w:val="00D24181"/>
    <w:rsid w:val="00D61CF6"/>
    <w:rsid w:val="00D94507"/>
    <w:rsid w:val="00DC4DE8"/>
    <w:rsid w:val="00DD4194"/>
    <w:rsid w:val="00DE6AF6"/>
    <w:rsid w:val="00DF3695"/>
    <w:rsid w:val="00E00D4A"/>
    <w:rsid w:val="00E164EB"/>
    <w:rsid w:val="00E179D1"/>
    <w:rsid w:val="00E23735"/>
    <w:rsid w:val="00E251C2"/>
    <w:rsid w:val="00E32441"/>
    <w:rsid w:val="00E3250C"/>
    <w:rsid w:val="00E50BBA"/>
    <w:rsid w:val="00E5329D"/>
    <w:rsid w:val="00E61715"/>
    <w:rsid w:val="00E85C8E"/>
    <w:rsid w:val="00E91762"/>
    <w:rsid w:val="00E977BD"/>
    <w:rsid w:val="00E97B33"/>
    <w:rsid w:val="00EB0B4E"/>
    <w:rsid w:val="00ED135E"/>
    <w:rsid w:val="00ED65A4"/>
    <w:rsid w:val="00EE32D0"/>
    <w:rsid w:val="00EF0ECA"/>
    <w:rsid w:val="00EF4765"/>
    <w:rsid w:val="00EF77E9"/>
    <w:rsid w:val="00F0110D"/>
    <w:rsid w:val="00F03767"/>
    <w:rsid w:val="00F15465"/>
    <w:rsid w:val="00F21D1F"/>
    <w:rsid w:val="00F26EEF"/>
    <w:rsid w:val="00F4055A"/>
    <w:rsid w:val="00F40580"/>
    <w:rsid w:val="00F50518"/>
    <w:rsid w:val="00F70352"/>
    <w:rsid w:val="00F70D85"/>
    <w:rsid w:val="00F900C9"/>
    <w:rsid w:val="00F90C4B"/>
    <w:rsid w:val="00FC08E0"/>
    <w:rsid w:val="00FD4CB1"/>
    <w:rsid w:val="00FD54C9"/>
    <w:rsid w:val="3963A5EC"/>
    <w:rsid w:val="3E0A89C7"/>
    <w:rsid w:val="477B203F"/>
    <w:rsid w:val="4D02F32B"/>
    <w:rsid w:val="51C72D48"/>
    <w:rsid w:val="66C8D12E"/>
    <w:rsid w:val="6718F820"/>
    <w:rsid w:val="7859EDDA"/>
    <w:rsid w:val="7BF3189E"/>
    <w:rsid w:val="7DE3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A1AC936"/>
  <w15:docId w15:val="{259033A5-FE44-4889-A7C0-83C3412B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5476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2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6"/>
      </w:numPr>
    </w:pPr>
  </w:style>
  <w:style w:type="paragraph" w:customStyle="1" w:styleId="TableBullet2">
    <w:name w:val="Table Bullet 2"/>
    <w:basedOn w:val="TableBullet"/>
    <w:rsid w:val="001D5278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77B56"/>
    <w:pPr>
      <w:keepNext/>
      <w:spacing w:after="60"/>
      <w:ind w:left="360"/>
    </w:pPr>
    <w:rPr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4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5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B91639"/>
    <w:rPr>
      <w:color w:val="800080" w:themeColor="followedHyperlink"/>
      <w:u w:val="single"/>
    </w:rPr>
  </w:style>
  <w:style w:type="character" w:customStyle="1" w:styleId="NeedsWork">
    <w:name w:val="NeedsWork"/>
    <w:uiPriority w:val="1"/>
    <w:qFormat/>
    <w:rsid w:val="00B91639"/>
    <w:rPr>
      <w:color w:val="FF0000"/>
      <w:u w:val="double"/>
    </w:rPr>
  </w:style>
  <w:style w:type="paragraph" w:customStyle="1" w:styleId="Method">
    <w:name w:val="Method"/>
    <w:basedOn w:val="Normal"/>
    <w:qFormat/>
    <w:rsid w:val="0090305C"/>
    <w:pPr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locked/>
    <w:rsid w:val="00943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430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0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430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09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0DA2"/>
  </w:style>
  <w:style w:type="character" w:customStyle="1" w:styleId="Keyword">
    <w:name w:val="Keyword"/>
    <w:basedOn w:val="DefaultParagraphFont"/>
    <w:uiPriority w:val="1"/>
    <w:qFormat/>
    <w:rsid w:val="00342FA5"/>
    <w:rPr>
      <w:color w:val="0085AD" w:themeColor="text2"/>
    </w:rPr>
  </w:style>
  <w:style w:type="paragraph" w:customStyle="1" w:styleId="SBACTableText">
    <w:name w:val="SBAC_Table Text"/>
    <w:basedOn w:val="Normal"/>
    <w:qFormat/>
    <w:rsid w:val="00056FC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C917B-5775-4BCD-BF2E-868BF0BE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1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daVeiga</dc:creator>
  <cp:lastModifiedBy>Jose daVeiga</cp:lastModifiedBy>
  <cp:revision>2</cp:revision>
  <cp:lastPrinted>2011-01-26T23:28:00Z</cp:lastPrinted>
  <dcterms:created xsi:type="dcterms:W3CDTF">2017-03-28T15:41:00Z</dcterms:created>
  <dcterms:modified xsi:type="dcterms:W3CDTF">2017-03-28T15:41:00Z</dcterms:modified>
</cp:coreProperties>
</file>