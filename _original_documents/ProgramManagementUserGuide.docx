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A8C7D" w14:textId="77777777" w:rsidR="00992A61" w:rsidRPr="00480097" w:rsidRDefault="00992A61" w:rsidP="00992A61">
      <w:r w:rsidRPr="005B7933">
        <w:rPr>
          <w:b/>
          <w:noProof/>
          <w:color w:val="001E8E"/>
          <w:sz w:val="71"/>
        </w:rPr>
        <w:drawing>
          <wp:anchor distT="0" distB="0" distL="114300" distR="114300" simplePos="0" relativeHeight="251655168" behindDoc="1" locked="0" layoutInCell="1" allowOverlap="1" wp14:anchorId="49F09842" wp14:editId="2E0E058D">
            <wp:simplePos x="0" y="0"/>
            <wp:positionH relativeFrom="column">
              <wp:posOffset>-22712</wp:posOffset>
            </wp:positionH>
            <wp:positionV relativeFrom="paragraph">
              <wp:posOffset>85725</wp:posOffset>
            </wp:positionV>
            <wp:extent cx="5962173" cy="7987872"/>
            <wp:effectExtent l="0" t="0" r="635" b="0"/>
            <wp:wrapNone/>
            <wp:docPr id="452" name="Picture 452" descr="Smarter-Balanced-White-Paper-Template_01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White-Paper-Template_012712.png"/>
                    <pic:cNvPicPr/>
                  </pic:nvPicPr>
                  <pic:blipFill>
                    <a:blip r:embed="rId8" cstate="print"/>
                    <a:stretch>
                      <a:fillRect/>
                    </a:stretch>
                  </pic:blipFill>
                  <pic:spPr>
                    <a:xfrm>
                      <a:off x="0" y="0"/>
                      <a:ext cx="5962173" cy="7987872"/>
                    </a:xfrm>
                    <a:prstGeom prst="rect">
                      <a:avLst/>
                    </a:prstGeom>
                  </pic:spPr>
                </pic:pic>
              </a:graphicData>
            </a:graphic>
            <wp14:sizeRelH relativeFrom="margin">
              <wp14:pctWidth>0</wp14:pctWidth>
            </wp14:sizeRelH>
            <wp14:sizeRelV relativeFrom="margin">
              <wp14:pctHeight>0</wp14:pctHeight>
            </wp14:sizeRelV>
          </wp:anchor>
        </w:drawing>
      </w:r>
    </w:p>
    <w:p w14:paraId="317C88A1" w14:textId="77777777" w:rsidR="00992A61" w:rsidRPr="00417AC3" w:rsidRDefault="00992A61" w:rsidP="00992A61"/>
    <w:p w14:paraId="11924DA6" w14:textId="77777777" w:rsidR="00992A61" w:rsidRDefault="00992A61" w:rsidP="00992A61"/>
    <w:p w14:paraId="34B9A5E2" w14:textId="77777777" w:rsidR="00992A61" w:rsidRDefault="00992A61" w:rsidP="00992A61"/>
    <w:p w14:paraId="511D9B01" w14:textId="77777777" w:rsidR="00992A61" w:rsidRDefault="00992A61" w:rsidP="00992A61"/>
    <w:p w14:paraId="77D04F46" w14:textId="77777777" w:rsidR="00992A61" w:rsidRDefault="00992A61" w:rsidP="00992A61"/>
    <w:p w14:paraId="0D7E2F70" w14:textId="77777777" w:rsidR="00992A61" w:rsidRDefault="00992A61" w:rsidP="00992A61"/>
    <w:p w14:paraId="3CEE8AAB" w14:textId="77777777" w:rsidR="00992A61" w:rsidRPr="00F91B28" w:rsidRDefault="00992A61" w:rsidP="00992A61">
      <w:r>
        <w:rPr>
          <w:b/>
          <w:noProof/>
          <w:color w:val="001E8E"/>
          <w:sz w:val="71"/>
        </w:rPr>
        <mc:AlternateContent>
          <mc:Choice Requires="wps">
            <w:drawing>
              <wp:anchor distT="0" distB="0" distL="114300" distR="114300" simplePos="0" relativeHeight="251656192" behindDoc="0" locked="0" layoutInCell="1" allowOverlap="1" wp14:anchorId="6AF7C970" wp14:editId="3EF7B803">
                <wp:simplePos x="0" y="0"/>
                <wp:positionH relativeFrom="column">
                  <wp:posOffset>-114300</wp:posOffset>
                </wp:positionH>
                <wp:positionV relativeFrom="paragraph">
                  <wp:posOffset>80010</wp:posOffset>
                </wp:positionV>
                <wp:extent cx="6124575" cy="2219325"/>
                <wp:effectExtent l="0" t="0" r="0" b="9525"/>
                <wp:wrapNone/>
                <wp:docPr id="4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9EEAF" w14:textId="77777777" w:rsidR="001C485F" w:rsidRPr="006E0772" w:rsidRDefault="001C485F" w:rsidP="00992A61">
                            <w:pPr>
                              <w:jc w:val="right"/>
                              <w:rPr>
                                <w:b/>
                                <w:color w:val="1F497D"/>
                                <w:sz w:val="62"/>
                                <w:szCs w:val="62"/>
                              </w:rPr>
                            </w:pPr>
                            <w:r w:rsidRPr="006E0772">
                              <w:rPr>
                                <w:b/>
                                <w:color w:val="1F497D"/>
                                <w:sz w:val="62"/>
                                <w:szCs w:val="62"/>
                              </w:rPr>
                              <w:t>Smarter Balanced</w:t>
                            </w:r>
                          </w:p>
                          <w:p w14:paraId="57169A45" w14:textId="77777777" w:rsidR="001C485F" w:rsidRPr="00787BFC" w:rsidRDefault="001C485F" w:rsidP="00992A61">
                            <w:pPr>
                              <w:jc w:val="right"/>
                              <w:rPr>
                                <w:b/>
                                <w:color w:val="1F497D" w:themeColor="text2"/>
                                <w:sz w:val="62"/>
                                <w:szCs w:val="62"/>
                              </w:rPr>
                            </w:pPr>
                            <w:r w:rsidRPr="00787BFC">
                              <w:rPr>
                                <w:b/>
                                <w:color w:val="1F497D" w:themeColor="text2"/>
                                <w:sz w:val="62"/>
                                <w:szCs w:val="62"/>
                              </w:rPr>
                              <w:t>Assessment Consortium:</w:t>
                            </w:r>
                          </w:p>
                          <w:p w14:paraId="19293C16" w14:textId="77777777" w:rsidR="001C485F" w:rsidRDefault="001C485F" w:rsidP="00992A61">
                            <w:pPr>
                              <w:jc w:val="right"/>
                              <w:rPr>
                                <w:b/>
                                <w:color w:val="000000" w:themeColor="text1"/>
                                <w:sz w:val="48"/>
                                <w:szCs w:val="48"/>
                              </w:rPr>
                            </w:pPr>
                            <w:r>
                              <w:rPr>
                                <w:b/>
                                <w:color w:val="000000" w:themeColor="text1"/>
                                <w:sz w:val="48"/>
                                <w:szCs w:val="48"/>
                              </w:rPr>
                              <w:t>Program Management System User Guide</w:t>
                            </w:r>
                          </w:p>
                          <w:p w14:paraId="5DF2C480" w14:textId="77777777" w:rsidR="001C485F" w:rsidRPr="00142A6B" w:rsidRDefault="001C485F"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F7C970" id="_x0000_t202" coordsize="21600,21600" o:spt="202" path="m,l,21600r21600,l21600,xe">
                <v:stroke joinstyle="miter"/>
                <v:path gradientshapeok="t" o:connecttype="rect"/>
              </v:shapetype>
              <v:shape id="Text Box 5" o:spid="_x0000_s1026" type="#_x0000_t202" style="position:absolute;margin-left:-9pt;margin-top:6.3pt;width:482.25pt;height:17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GuAIAALw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" filled="f" stroked="f">
                <v:textbox>
                  <w:txbxContent>
                    <w:p w14:paraId="4B09EEAF" w14:textId="77777777" w:rsidR="001C485F" w:rsidRPr="006E0772" w:rsidRDefault="001C485F" w:rsidP="00992A61">
                      <w:pPr>
                        <w:jc w:val="right"/>
                        <w:rPr>
                          <w:b/>
                          <w:color w:val="1F497D"/>
                          <w:sz w:val="62"/>
                          <w:szCs w:val="62"/>
                        </w:rPr>
                      </w:pPr>
                      <w:r w:rsidRPr="006E0772">
                        <w:rPr>
                          <w:b/>
                          <w:color w:val="1F497D"/>
                          <w:sz w:val="62"/>
                          <w:szCs w:val="62"/>
                        </w:rPr>
                        <w:t>Smarter Balanced</w:t>
                      </w:r>
                    </w:p>
                    <w:p w14:paraId="57169A45" w14:textId="77777777" w:rsidR="001C485F" w:rsidRPr="00787BFC" w:rsidRDefault="001C485F" w:rsidP="00992A61">
                      <w:pPr>
                        <w:jc w:val="right"/>
                        <w:rPr>
                          <w:b/>
                          <w:color w:val="1F497D" w:themeColor="text2"/>
                          <w:sz w:val="62"/>
                          <w:szCs w:val="62"/>
                        </w:rPr>
                      </w:pPr>
                      <w:r w:rsidRPr="00787BFC">
                        <w:rPr>
                          <w:b/>
                          <w:color w:val="1F497D" w:themeColor="text2"/>
                          <w:sz w:val="62"/>
                          <w:szCs w:val="62"/>
                        </w:rPr>
                        <w:t>Assessment Consortium:</w:t>
                      </w:r>
                    </w:p>
                    <w:p w14:paraId="19293C16" w14:textId="77777777" w:rsidR="001C485F" w:rsidRDefault="001C485F" w:rsidP="00992A61">
                      <w:pPr>
                        <w:jc w:val="right"/>
                        <w:rPr>
                          <w:b/>
                          <w:color w:val="000000" w:themeColor="text1"/>
                          <w:sz w:val="48"/>
                          <w:szCs w:val="48"/>
                        </w:rPr>
                      </w:pPr>
                      <w:r>
                        <w:rPr>
                          <w:b/>
                          <w:color w:val="000000" w:themeColor="text1"/>
                          <w:sz w:val="48"/>
                          <w:szCs w:val="48"/>
                        </w:rPr>
                        <w:t>Program Management System User Guide</w:t>
                      </w:r>
                    </w:p>
                    <w:p w14:paraId="5DF2C480" w14:textId="77777777" w:rsidR="001C485F" w:rsidRPr="00142A6B" w:rsidRDefault="001C485F" w:rsidP="00992A61">
                      <w:pPr>
                        <w:spacing w:before="240"/>
                        <w:jc w:val="right"/>
                        <w:rPr>
                          <w:b/>
                          <w:color w:val="000000" w:themeColor="text1"/>
                          <w:sz w:val="36"/>
                          <w:szCs w:val="48"/>
                        </w:rPr>
                      </w:pPr>
                      <w:r>
                        <w:rPr>
                          <w:b/>
                          <w:color w:val="000000" w:themeColor="text1"/>
                          <w:sz w:val="36"/>
                          <w:szCs w:val="48"/>
                        </w:rPr>
                        <w:t>2014–2015</w:t>
                      </w:r>
                      <w:r>
                        <w:rPr>
                          <w:b/>
                          <w:color w:val="000000" w:themeColor="text1"/>
                          <w:sz w:val="36"/>
                          <w:szCs w:val="48"/>
                        </w:rPr>
                        <w:br/>
                      </w:r>
                    </w:p>
                  </w:txbxContent>
                </v:textbox>
              </v:shape>
            </w:pict>
          </mc:Fallback>
        </mc:AlternateContent>
      </w:r>
    </w:p>
    <w:p w14:paraId="264A97B1" w14:textId="77777777" w:rsidR="00992A61" w:rsidRPr="008A631E" w:rsidRDefault="00992A61" w:rsidP="00992A61"/>
    <w:p w14:paraId="16AA256A" w14:textId="77777777" w:rsidR="00992A61" w:rsidRPr="008A631E" w:rsidRDefault="00992A61" w:rsidP="00992A61">
      <w:r>
        <w:tab/>
      </w:r>
    </w:p>
    <w:p w14:paraId="186A0B42" w14:textId="77777777" w:rsidR="00992A61" w:rsidRPr="008A631E" w:rsidRDefault="00992A61" w:rsidP="00992A61"/>
    <w:p w14:paraId="373E9BD9" w14:textId="77777777" w:rsidR="00992A61" w:rsidRPr="00980134" w:rsidRDefault="00992A61" w:rsidP="00992A61"/>
    <w:p w14:paraId="77EDA87F" w14:textId="77777777" w:rsidR="00992A61" w:rsidRPr="00980134" w:rsidRDefault="00992A61" w:rsidP="00992A61"/>
    <w:p w14:paraId="73661A14" w14:textId="77777777" w:rsidR="00992A61" w:rsidRPr="00980134" w:rsidRDefault="00992A61" w:rsidP="00992A61"/>
    <w:p w14:paraId="2F035A8B" w14:textId="77777777" w:rsidR="00992A61" w:rsidRPr="00980134" w:rsidRDefault="00992A61" w:rsidP="00992A61"/>
    <w:p w14:paraId="2EB541EA" w14:textId="77777777" w:rsidR="00992A61" w:rsidRPr="00980134" w:rsidRDefault="00992A61" w:rsidP="00992A61"/>
    <w:p w14:paraId="7AAE896B" w14:textId="77777777" w:rsidR="00992A61" w:rsidRPr="00980134" w:rsidRDefault="00992A61" w:rsidP="00992A61"/>
    <w:p w14:paraId="14DABECA" w14:textId="77777777" w:rsidR="00992A61" w:rsidRPr="00980134" w:rsidRDefault="00992A61" w:rsidP="00992A61"/>
    <w:p w14:paraId="26D61B09" w14:textId="77777777" w:rsidR="00992A61" w:rsidRPr="00980134" w:rsidRDefault="00992A61" w:rsidP="00992A61"/>
    <w:p w14:paraId="7ED7DEF7" w14:textId="77777777" w:rsidR="00992A61" w:rsidRPr="00980134" w:rsidRDefault="00992A61" w:rsidP="00992A61"/>
    <w:p w14:paraId="3A919A80" w14:textId="77777777" w:rsidR="00992A61" w:rsidRDefault="00992A61" w:rsidP="00992A61"/>
    <w:p w14:paraId="7EE0E235" w14:textId="77777777" w:rsidR="00992A61" w:rsidRDefault="00992A61" w:rsidP="00992A61"/>
    <w:p w14:paraId="145316EC" w14:textId="77777777" w:rsidR="00992A61" w:rsidRDefault="00992A61" w:rsidP="00992A61"/>
    <w:p w14:paraId="52A32563" w14:textId="77777777" w:rsidR="00992A61" w:rsidRDefault="00992A61" w:rsidP="00992A61"/>
    <w:p w14:paraId="57DE3602" w14:textId="77777777" w:rsidR="00992A61" w:rsidRDefault="00A75527" w:rsidP="00992A61">
      <w:r w:rsidRPr="00802E32">
        <w:rPr>
          <w:b/>
          <w:noProof/>
          <w:color w:val="001E8E"/>
          <w:sz w:val="71"/>
        </w:rPr>
        <mc:AlternateContent>
          <mc:Choice Requires="wps">
            <w:drawing>
              <wp:anchor distT="0" distB="0" distL="114300" distR="114300" simplePos="0" relativeHeight="251660288" behindDoc="0" locked="0" layoutInCell="1" allowOverlap="1" wp14:anchorId="405B1B57" wp14:editId="0234A0B1">
                <wp:simplePos x="0" y="0"/>
                <wp:positionH relativeFrom="column">
                  <wp:posOffset>533400</wp:posOffset>
                </wp:positionH>
                <wp:positionV relativeFrom="paragraph">
                  <wp:posOffset>12700</wp:posOffset>
                </wp:positionV>
                <wp:extent cx="5459095" cy="1215390"/>
                <wp:effectExtent l="0" t="0" r="0" b="3810"/>
                <wp:wrapNone/>
                <wp:docPr id="4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16E42" w14:textId="6950E9B3" w:rsidR="001C485F" w:rsidRDefault="001C485F" w:rsidP="00A75527">
                            <w:pPr>
                              <w:jc w:val="right"/>
                              <w:rPr>
                                <w:b/>
                                <w:sz w:val="28"/>
                                <w:szCs w:val="28"/>
                              </w:rPr>
                            </w:pPr>
                            <w:r>
                              <w:rPr>
                                <w:b/>
                                <w:sz w:val="28"/>
                                <w:szCs w:val="28"/>
                              </w:rPr>
                              <w:t xml:space="preserve">Published </w:t>
                            </w:r>
                            <w:r w:rsidR="00802E32">
                              <w:rPr>
                                <w:b/>
                                <w:sz w:val="28"/>
                                <w:szCs w:val="28"/>
                              </w:rPr>
                              <w:t>December 31</w:t>
                            </w:r>
                            <w:r w:rsidRPr="003A6972">
                              <w:rPr>
                                <w:b/>
                                <w:sz w:val="28"/>
                                <w:szCs w:val="28"/>
                              </w:rPr>
                              <w:t xml:space="preserve">, </w:t>
                            </w:r>
                            <w:r>
                              <w:rPr>
                                <w:b/>
                                <w:sz w:val="28"/>
                                <w:szCs w:val="28"/>
                              </w:rPr>
                              <w:t>2014</w:t>
                            </w:r>
                          </w:p>
                          <w:p w14:paraId="7C0FD215" w14:textId="77777777" w:rsidR="001C485F" w:rsidRPr="00A438CD" w:rsidRDefault="001C485F" w:rsidP="00A75527">
                            <w:pPr>
                              <w:jc w:val="right"/>
                              <w:rPr>
                                <w:b/>
                                <w:sz w:val="28"/>
                                <w:szCs w:val="28"/>
                              </w:rPr>
                            </w:pPr>
                          </w:p>
                          <w:p w14:paraId="05FB766E" w14:textId="77777777" w:rsidR="001C485F" w:rsidRPr="00A438CD" w:rsidRDefault="001C485F" w:rsidP="00A75527">
                            <w:pPr>
                              <w:jc w:val="right"/>
                              <w:rPr>
                                <w:b/>
                                <w:sz w:val="28"/>
                                <w:szCs w:val="28"/>
                              </w:rPr>
                            </w:pPr>
                          </w:p>
                          <w:p w14:paraId="1AFB04BF" w14:textId="77777777" w:rsidR="001C485F" w:rsidRPr="00A44B3C" w:rsidRDefault="001C485F" w:rsidP="00A75527">
                            <w:pPr>
                              <w:rPr>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5B1B57" id="Text Box 4" o:spid="_x0000_s1027" type="#_x0000_t202" style="position:absolute;margin-left:42pt;margin-top:1pt;width:429.85pt;height:9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2KuwIAAMM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" filled="f" stroked="f">
                <v:textbox>
                  <w:txbxContent>
                    <w:p w14:paraId="70A16E42" w14:textId="6950E9B3" w:rsidR="001C485F" w:rsidRDefault="001C485F" w:rsidP="00A75527">
                      <w:pPr>
                        <w:jc w:val="right"/>
                        <w:rPr>
                          <w:b/>
                          <w:sz w:val="28"/>
                          <w:szCs w:val="28"/>
                        </w:rPr>
                      </w:pPr>
                      <w:r>
                        <w:rPr>
                          <w:b/>
                          <w:sz w:val="28"/>
                          <w:szCs w:val="28"/>
                        </w:rPr>
                        <w:t xml:space="preserve">Published </w:t>
                      </w:r>
                      <w:r w:rsidR="00802E32">
                        <w:rPr>
                          <w:b/>
                          <w:sz w:val="28"/>
                          <w:szCs w:val="28"/>
                        </w:rPr>
                        <w:t>December 31</w:t>
                      </w:r>
                      <w:r w:rsidRPr="003A6972">
                        <w:rPr>
                          <w:b/>
                          <w:sz w:val="28"/>
                          <w:szCs w:val="28"/>
                        </w:rPr>
                        <w:t xml:space="preserve">, </w:t>
                      </w:r>
                      <w:r>
                        <w:rPr>
                          <w:b/>
                          <w:sz w:val="28"/>
                          <w:szCs w:val="28"/>
                        </w:rPr>
                        <w:t>2014</w:t>
                      </w:r>
                    </w:p>
                    <w:p w14:paraId="7C0FD215" w14:textId="77777777" w:rsidR="001C485F" w:rsidRPr="00A438CD" w:rsidRDefault="001C485F" w:rsidP="00A75527">
                      <w:pPr>
                        <w:jc w:val="right"/>
                        <w:rPr>
                          <w:b/>
                          <w:sz w:val="28"/>
                          <w:szCs w:val="28"/>
                        </w:rPr>
                      </w:pPr>
                    </w:p>
                    <w:p w14:paraId="05FB766E" w14:textId="77777777" w:rsidR="001C485F" w:rsidRPr="00A438CD" w:rsidRDefault="001C485F" w:rsidP="00A75527">
                      <w:pPr>
                        <w:jc w:val="right"/>
                        <w:rPr>
                          <w:b/>
                          <w:sz w:val="28"/>
                          <w:szCs w:val="28"/>
                        </w:rPr>
                      </w:pPr>
                    </w:p>
                    <w:p w14:paraId="1AFB04BF" w14:textId="77777777" w:rsidR="001C485F" w:rsidRPr="00A44B3C" w:rsidRDefault="001C485F" w:rsidP="00A75527">
                      <w:pPr>
                        <w:rPr>
                          <w:szCs w:val="28"/>
                        </w:rPr>
                      </w:pPr>
                    </w:p>
                  </w:txbxContent>
                </v:textbox>
              </v:shape>
            </w:pict>
          </mc:Fallback>
        </mc:AlternateContent>
      </w:r>
    </w:p>
    <w:p w14:paraId="02CACBEA" w14:textId="77777777" w:rsidR="00992A61" w:rsidRDefault="00992A61" w:rsidP="00992A61"/>
    <w:p w14:paraId="38FD73AD" w14:textId="77777777" w:rsidR="00992A61" w:rsidRDefault="00992A61" w:rsidP="00992A61"/>
    <w:p w14:paraId="6E4B7902" w14:textId="77777777" w:rsidR="00992A61" w:rsidRPr="00980134" w:rsidRDefault="00992A61" w:rsidP="00992A61"/>
    <w:p w14:paraId="606E254E" w14:textId="77777777" w:rsidR="00992A61" w:rsidRPr="00980134" w:rsidRDefault="00992A61" w:rsidP="00992A61"/>
    <w:p w14:paraId="7C9A0A9B" w14:textId="77777777" w:rsidR="00992A61" w:rsidRDefault="00992A61" w:rsidP="00992A61"/>
    <w:p w14:paraId="3C95E461" w14:textId="77777777" w:rsidR="00992A61" w:rsidRDefault="00992A61" w:rsidP="00992A61"/>
    <w:p w14:paraId="5D6731AE" w14:textId="77777777" w:rsidR="00992A61" w:rsidRDefault="00992A61" w:rsidP="00992A61">
      <w:pPr>
        <w:rPr>
          <w:b/>
          <w:sz w:val="24"/>
        </w:rPr>
      </w:pPr>
      <w:r>
        <w:rPr>
          <w:b/>
          <w:noProof/>
          <w:color w:val="001E8E"/>
          <w:sz w:val="71"/>
        </w:rPr>
        <mc:AlternateContent>
          <mc:Choice Requires="wps">
            <w:drawing>
              <wp:anchor distT="0" distB="0" distL="114300" distR="114300" simplePos="0" relativeHeight="251657216" behindDoc="0" locked="0" layoutInCell="1" allowOverlap="1" wp14:anchorId="38054FBD" wp14:editId="3ED0CA4C">
                <wp:simplePos x="0" y="0"/>
                <wp:positionH relativeFrom="column">
                  <wp:posOffset>95250</wp:posOffset>
                </wp:positionH>
                <wp:positionV relativeFrom="paragraph">
                  <wp:posOffset>790413</wp:posOffset>
                </wp:positionV>
                <wp:extent cx="5836920" cy="627321"/>
                <wp:effectExtent l="0" t="0" r="11430" b="1905"/>
                <wp:wrapNone/>
                <wp:docPr id="4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627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5CE7F" w14:textId="77777777" w:rsidR="001C485F" w:rsidRPr="003A6972" w:rsidRDefault="001C485F"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nced Assessment Consortium, 2014</w:t>
                            </w:r>
                            <w:r w:rsidRPr="003A6972">
                              <w:rPr>
                                <w:rFonts w:cs="Arial"/>
                                <w:color w:val="1F497D"/>
                                <w:sz w:val="20"/>
                                <w:szCs w:val="21"/>
                              </w:rPr>
                              <w:t xml:space="preserve"> </w:t>
                            </w:r>
                            <w:r w:rsidRPr="003A6972">
                              <w:rPr>
                                <w:rFonts w:cs="Arial"/>
                                <w:color w:val="1F497D"/>
                                <w:sz w:val="20"/>
                                <w:szCs w:val="21"/>
                              </w:rPr>
                              <w:br/>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054FBD" id="Text Box 6" o:spid="_x0000_s1028" type="#_x0000_t202" style="position:absolute;margin-left:7.5pt;margin-top:62.25pt;width:459.6pt;height:4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" filled="f" stroked="f">
                <v:textbox inset="0,,0">
                  <w:txbxContent>
                    <w:p w14:paraId="1C85CE7F" w14:textId="77777777" w:rsidR="001C485F" w:rsidRPr="003A6972" w:rsidRDefault="001C485F" w:rsidP="00992A61">
                      <w:pPr>
                        <w:jc w:val="center"/>
                        <w:rPr>
                          <w:rFonts w:cs="Arial"/>
                          <w:color w:val="1F497D"/>
                          <w:sz w:val="20"/>
                          <w:szCs w:val="21"/>
                        </w:rPr>
                      </w:pPr>
                      <w:r w:rsidRPr="003A6972">
                        <w:rPr>
                          <w:rFonts w:cs="Arial"/>
                          <w:color w:val="1F497D"/>
                          <w:sz w:val="20"/>
                          <w:szCs w:val="21"/>
                        </w:rPr>
                        <w:t>© Smarter Bala</w:t>
                      </w:r>
                      <w:r>
                        <w:rPr>
                          <w:rFonts w:cs="Arial"/>
                          <w:color w:val="1F497D"/>
                          <w:sz w:val="20"/>
                          <w:szCs w:val="21"/>
                        </w:rPr>
                        <w:t>nced Assessment Consortium, 2014</w:t>
                      </w:r>
                      <w:r w:rsidRPr="003A6972">
                        <w:rPr>
                          <w:rFonts w:cs="Arial"/>
                          <w:color w:val="1F497D"/>
                          <w:sz w:val="20"/>
                          <w:szCs w:val="21"/>
                        </w:rPr>
                        <w:t xml:space="preserve"> </w:t>
                      </w:r>
                      <w:r w:rsidRPr="003A6972">
                        <w:rPr>
                          <w:rFonts w:cs="Arial"/>
                          <w:color w:val="1F497D"/>
                          <w:sz w:val="20"/>
                          <w:szCs w:val="21"/>
                        </w:rPr>
                        <w:br/>
                      </w:r>
                    </w:p>
                  </w:txbxContent>
                </v:textbox>
              </v:shape>
            </w:pict>
          </mc:Fallback>
        </mc:AlternateContent>
      </w:r>
      <w:r>
        <w:rPr>
          <w:b/>
          <w:sz w:val="24"/>
        </w:rPr>
        <w:br w:type="page"/>
      </w:r>
    </w:p>
    <w:p w14:paraId="5AE9D53F" w14:textId="77777777" w:rsidR="00545D00" w:rsidRPr="009A6C3C" w:rsidRDefault="00545D00" w:rsidP="00545D00">
      <w:pPr>
        <w:jc w:val="center"/>
        <w:rPr>
          <w:b/>
          <w:sz w:val="24"/>
        </w:rPr>
      </w:pPr>
      <w:r w:rsidRPr="009A6C3C">
        <w:rPr>
          <w:b/>
          <w:sz w:val="24"/>
        </w:rPr>
        <w:lastRenderedPageBreak/>
        <w:t>Table of Contents</w:t>
      </w:r>
    </w:p>
    <w:p w14:paraId="0F51CF54" w14:textId="77777777" w:rsidR="00802E32" w:rsidRDefault="00545D00">
      <w:pPr>
        <w:pStyle w:val="TOC1"/>
        <w:rPr>
          <w:rFonts w:asciiTheme="minorHAnsi" w:eastAsiaTheme="minorEastAsia" w:hAnsiTheme="minorHAnsi" w:cstheme="minorBidi"/>
          <w:caps w:val="0"/>
          <w:szCs w:val="22"/>
        </w:rPr>
      </w:pPr>
      <w:r w:rsidRPr="00A120E2">
        <w:rPr>
          <w:b/>
        </w:rPr>
        <w:fldChar w:fldCharType="begin"/>
      </w:r>
      <w:r w:rsidRPr="00A120E2">
        <w:rPr>
          <w:b/>
        </w:rPr>
        <w:instrText xml:space="preserve"> TOC \o "1-4" \h \z \u </w:instrText>
      </w:r>
      <w:r w:rsidRPr="00A120E2">
        <w:rPr>
          <w:b/>
        </w:rPr>
        <w:fldChar w:fldCharType="separate"/>
      </w:r>
      <w:hyperlink w:anchor="_Toc407806098" w:history="1">
        <w:r w:rsidR="00802E32" w:rsidRPr="007960DB">
          <w:rPr>
            <w:rStyle w:val="Hyperlink"/>
          </w:rPr>
          <w:t>Introduction to This User Guide</w:t>
        </w:r>
        <w:r w:rsidR="00802E32">
          <w:rPr>
            <w:webHidden/>
          </w:rPr>
          <w:tab/>
        </w:r>
        <w:r w:rsidR="00802E32">
          <w:rPr>
            <w:webHidden/>
          </w:rPr>
          <w:fldChar w:fldCharType="begin"/>
        </w:r>
        <w:r w:rsidR="00802E32">
          <w:rPr>
            <w:webHidden/>
          </w:rPr>
          <w:instrText xml:space="preserve"> PAGEREF _Toc407806098 \h </w:instrText>
        </w:r>
        <w:r w:rsidR="00802E32">
          <w:rPr>
            <w:webHidden/>
          </w:rPr>
        </w:r>
        <w:r w:rsidR="00802E32">
          <w:rPr>
            <w:webHidden/>
          </w:rPr>
          <w:fldChar w:fldCharType="separate"/>
        </w:r>
        <w:r w:rsidR="002B72CD">
          <w:rPr>
            <w:webHidden/>
          </w:rPr>
          <w:t>5</w:t>
        </w:r>
        <w:r w:rsidR="00802E32">
          <w:rPr>
            <w:webHidden/>
          </w:rPr>
          <w:fldChar w:fldCharType="end"/>
        </w:r>
      </w:hyperlink>
    </w:p>
    <w:p w14:paraId="508B91F8" w14:textId="77777777" w:rsidR="00802E32" w:rsidRDefault="001902FE">
      <w:pPr>
        <w:pStyle w:val="TOC1"/>
        <w:rPr>
          <w:rFonts w:asciiTheme="minorHAnsi" w:eastAsiaTheme="minorEastAsia" w:hAnsiTheme="minorHAnsi" w:cstheme="minorBidi"/>
          <w:caps w:val="0"/>
          <w:szCs w:val="22"/>
        </w:rPr>
      </w:pPr>
      <w:hyperlink w:anchor="_Toc407806099" w:history="1">
        <w:r w:rsidR="00802E32" w:rsidRPr="007960DB">
          <w:rPr>
            <w:rStyle w:val="Hyperlink"/>
          </w:rPr>
          <w:t>Section I. Overview of the Program management System</w:t>
        </w:r>
        <w:r w:rsidR="00802E32">
          <w:rPr>
            <w:webHidden/>
          </w:rPr>
          <w:tab/>
        </w:r>
        <w:r w:rsidR="00802E32">
          <w:rPr>
            <w:webHidden/>
          </w:rPr>
          <w:fldChar w:fldCharType="begin"/>
        </w:r>
        <w:r w:rsidR="00802E32">
          <w:rPr>
            <w:webHidden/>
          </w:rPr>
          <w:instrText xml:space="preserve"> PAGEREF _Toc407806099 \h </w:instrText>
        </w:r>
        <w:r w:rsidR="00802E32">
          <w:rPr>
            <w:webHidden/>
          </w:rPr>
        </w:r>
        <w:r w:rsidR="00802E32">
          <w:rPr>
            <w:webHidden/>
          </w:rPr>
          <w:fldChar w:fldCharType="separate"/>
        </w:r>
        <w:r w:rsidR="002B72CD">
          <w:rPr>
            <w:webHidden/>
          </w:rPr>
          <w:t>6</w:t>
        </w:r>
        <w:r w:rsidR="00802E32">
          <w:rPr>
            <w:webHidden/>
          </w:rPr>
          <w:fldChar w:fldCharType="end"/>
        </w:r>
      </w:hyperlink>
    </w:p>
    <w:p w14:paraId="156BC9BD" w14:textId="77777777" w:rsidR="00802E32" w:rsidRDefault="001902FE">
      <w:pPr>
        <w:pStyle w:val="TOC2"/>
        <w:rPr>
          <w:rFonts w:asciiTheme="minorHAnsi" w:eastAsiaTheme="minorEastAsia" w:hAnsiTheme="minorHAnsi" w:cstheme="minorBidi"/>
          <w:szCs w:val="22"/>
        </w:rPr>
      </w:pPr>
      <w:hyperlink w:anchor="_Toc407806100" w:history="1">
        <w:r w:rsidR="00802E32" w:rsidRPr="007960DB">
          <w:rPr>
            <w:rStyle w:val="Hyperlink"/>
          </w:rPr>
          <w:t>User Roles and Access</w:t>
        </w:r>
        <w:r w:rsidR="00802E32">
          <w:rPr>
            <w:webHidden/>
          </w:rPr>
          <w:tab/>
        </w:r>
        <w:r w:rsidR="00802E32">
          <w:rPr>
            <w:webHidden/>
          </w:rPr>
          <w:fldChar w:fldCharType="begin"/>
        </w:r>
        <w:r w:rsidR="00802E32">
          <w:rPr>
            <w:webHidden/>
          </w:rPr>
          <w:instrText xml:space="preserve"> PAGEREF _Toc407806100 \h </w:instrText>
        </w:r>
        <w:r w:rsidR="00802E32">
          <w:rPr>
            <w:webHidden/>
          </w:rPr>
        </w:r>
        <w:r w:rsidR="00802E32">
          <w:rPr>
            <w:webHidden/>
          </w:rPr>
          <w:fldChar w:fldCharType="separate"/>
        </w:r>
        <w:r w:rsidR="002B72CD">
          <w:rPr>
            <w:webHidden/>
          </w:rPr>
          <w:t>6</w:t>
        </w:r>
        <w:r w:rsidR="00802E32">
          <w:rPr>
            <w:webHidden/>
          </w:rPr>
          <w:fldChar w:fldCharType="end"/>
        </w:r>
      </w:hyperlink>
    </w:p>
    <w:p w14:paraId="632707B0" w14:textId="77777777" w:rsidR="00802E32" w:rsidRDefault="001902FE">
      <w:pPr>
        <w:pStyle w:val="TOC1"/>
        <w:rPr>
          <w:rFonts w:asciiTheme="minorHAnsi" w:eastAsiaTheme="minorEastAsia" w:hAnsiTheme="minorHAnsi" w:cstheme="minorBidi"/>
          <w:caps w:val="0"/>
          <w:szCs w:val="22"/>
        </w:rPr>
      </w:pPr>
      <w:hyperlink w:anchor="_Toc407806101" w:history="1">
        <w:r w:rsidR="00802E32" w:rsidRPr="007960DB">
          <w:rPr>
            <w:rStyle w:val="Hyperlink"/>
          </w:rPr>
          <w:t>Section II. Getting Started with the Program Management System</w:t>
        </w:r>
        <w:r w:rsidR="00802E32">
          <w:rPr>
            <w:webHidden/>
          </w:rPr>
          <w:tab/>
        </w:r>
        <w:r w:rsidR="00802E32">
          <w:rPr>
            <w:webHidden/>
          </w:rPr>
          <w:fldChar w:fldCharType="begin"/>
        </w:r>
        <w:r w:rsidR="00802E32">
          <w:rPr>
            <w:webHidden/>
          </w:rPr>
          <w:instrText xml:space="preserve"> PAGEREF _Toc407806101 \h </w:instrText>
        </w:r>
        <w:r w:rsidR="00802E32">
          <w:rPr>
            <w:webHidden/>
          </w:rPr>
        </w:r>
        <w:r w:rsidR="00802E32">
          <w:rPr>
            <w:webHidden/>
          </w:rPr>
          <w:fldChar w:fldCharType="separate"/>
        </w:r>
        <w:r w:rsidR="002B72CD">
          <w:rPr>
            <w:webHidden/>
          </w:rPr>
          <w:t>7</w:t>
        </w:r>
        <w:r w:rsidR="00802E32">
          <w:rPr>
            <w:webHidden/>
          </w:rPr>
          <w:fldChar w:fldCharType="end"/>
        </w:r>
      </w:hyperlink>
    </w:p>
    <w:p w14:paraId="6B5ED555" w14:textId="77777777" w:rsidR="00802E32" w:rsidRDefault="001902FE">
      <w:pPr>
        <w:pStyle w:val="TOC2"/>
        <w:rPr>
          <w:rFonts w:asciiTheme="minorHAnsi" w:eastAsiaTheme="minorEastAsia" w:hAnsiTheme="minorHAnsi" w:cstheme="minorBidi"/>
          <w:szCs w:val="22"/>
        </w:rPr>
      </w:pPr>
      <w:hyperlink w:anchor="_Toc407806102" w:history="1">
        <w:r w:rsidR="00802E32" w:rsidRPr="007960DB">
          <w:rPr>
            <w:rStyle w:val="Hyperlink"/>
          </w:rPr>
          <w:t>Logging in to the Program Management System</w:t>
        </w:r>
        <w:r w:rsidR="00802E32">
          <w:rPr>
            <w:webHidden/>
          </w:rPr>
          <w:tab/>
        </w:r>
        <w:r w:rsidR="00802E32">
          <w:rPr>
            <w:webHidden/>
          </w:rPr>
          <w:fldChar w:fldCharType="begin"/>
        </w:r>
        <w:r w:rsidR="00802E32">
          <w:rPr>
            <w:webHidden/>
          </w:rPr>
          <w:instrText xml:space="preserve"> PAGEREF _Toc407806102 \h </w:instrText>
        </w:r>
        <w:r w:rsidR="00802E32">
          <w:rPr>
            <w:webHidden/>
          </w:rPr>
        </w:r>
        <w:r w:rsidR="00802E32">
          <w:rPr>
            <w:webHidden/>
          </w:rPr>
          <w:fldChar w:fldCharType="separate"/>
        </w:r>
        <w:r w:rsidR="002B72CD">
          <w:rPr>
            <w:webHidden/>
          </w:rPr>
          <w:t>7</w:t>
        </w:r>
        <w:r w:rsidR="00802E32">
          <w:rPr>
            <w:webHidden/>
          </w:rPr>
          <w:fldChar w:fldCharType="end"/>
        </w:r>
      </w:hyperlink>
    </w:p>
    <w:p w14:paraId="302B1B63" w14:textId="77777777" w:rsidR="00802E32" w:rsidRDefault="001902FE">
      <w:pPr>
        <w:pStyle w:val="TOC2"/>
        <w:rPr>
          <w:rFonts w:asciiTheme="minorHAnsi" w:eastAsiaTheme="minorEastAsia" w:hAnsiTheme="minorHAnsi" w:cstheme="minorBidi"/>
          <w:szCs w:val="22"/>
        </w:rPr>
      </w:pPr>
      <w:hyperlink w:anchor="_Toc407806103" w:history="1">
        <w:r w:rsidR="00802E32" w:rsidRPr="007960DB">
          <w:rPr>
            <w:rStyle w:val="Hyperlink"/>
          </w:rPr>
          <w:t>Understanding the Program Management System Layout</w:t>
        </w:r>
        <w:r w:rsidR="00802E32">
          <w:rPr>
            <w:webHidden/>
          </w:rPr>
          <w:tab/>
        </w:r>
        <w:r w:rsidR="00802E32">
          <w:rPr>
            <w:webHidden/>
          </w:rPr>
          <w:fldChar w:fldCharType="begin"/>
        </w:r>
        <w:r w:rsidR="00802E32">
          <w:rPr>
            <w:webHidden/>
          </w:rPr>
          <w:instrText xml:space="preserve"> PAGEREF _Toc407806103 \h </w:instrText>
        </w:r>
        <w:r w:rsidR="00802E32">
          <w:rPr>
            <w:webHidden/>
          </w:rPr>
        </w:r>
        <w:r w:rsidR="00802E32">
          <w:rPr>
            <w:webHidden/>
          </w:rPr>
          <w:fldChar w:fldCharType="separate"/>
        </w:r>
        <w:r w:rsidR="002B72CD">
          <w:rPr>
            <w:webHidden/>
          </w:rPr>
          <w:t>8</w:t>
        </w:r>
        <w:r w:rsidR="00802E32">
          <w:rPr>
            <w:webHidden/>
          </w:rPr>
          <w:fldChar w:fldCharType="end"/>
        </w:r>
      </w:hyperlink>
    </w:p>
    <w:p w14:paraId="00C66209" w14:textId="77777777" w:rsidR="00802E32" w:rsidRDefault="001902FE">
      <w:pPr>
        <w:pStyle w:val="TOC3"/>
        <w:rPr>
          <w:rFonts w:asciiTheme="minorHAnsi" w:eastAsiaTheme="minorEastAsia" w:hAnsiTheme="minorHAnsi" w:cstheme="minorBidi"/>
          <w:szCs w:val="22"/>
        </w:rPr>
      </w:pPr>
      <w:hyperlink w:anchor="_Toc407806104" w:history="1">
        <w:r w:rsidR="00802E32" w:rsidRPr="007960DB">
          <w:rPr>
            <w:rStyle w:val="Hyperlink"/>
          </w:rPr>
          <w:t>Header</w:t>
        </w:r>
        <w:r w:rsidR="00802E32">
          <w:rPr>
            <w:webHidden/>
          </w:rPr>
          <w:tab/>
        </w:r>
        <w:r w:rsidR="00802E32">
          <w:rPr>
            <w:webHidden/>
          </w:rPr>
          <w:fldChar w:fldCharType="begin"/>
        </w:r>
        <w:r w:rsidR="00802E32">
          <w:rPr>
            <w:webHidden/>
          </w:rPr>
          <w:instrText xml:space="preserve"> PAGEREF _Toc407806104 \h </w:instrText>
        </w:r>
        <w:r w:rsidR="00802E32">
          <w:rPr>
            <w:webHidden/>
          </w:rPr>
        </w:r>
        <w:r w:rsidR="00802E32">
          <w:rPr>
            <w:webHidden/>
          </w:rPr>
          <w:fldChar w:fldCharType="separate"/>
        </w:r>
        <w:r w:rsidR="002B72CD">
          <w:rPr>
            <w:webHidden/>
          </w:rPr>
          <w:t>8</w:t>
        </w:r>
        <w:r w:rsidR="00802E32">
          <w:rPr>
            <w:webHidden/>
          </w:rPr>
          <w:fldChar w:fldCharType="end"/>
        </w:r>
      </w:hyperlink>
    </w:p>
    <w:p w14:paraId="55ABA82B" w14:textId="77777777" w:rsidR="00802E32" w:rsidRDefault="001902FE">
      <w:pPr>
        <w:pStyle w:val="TOC3"/>
        <w:rPr>
          <w:rFonts w:asciiTheme="minorHAnsi" w:eastAsiaTheme="minorEastAsia" w:hAnsiTheme="minorHAnsi" w:cstheme="minorBidi"/>
          <w:szCs w:val="22"/>
        </w:rPr>
      </w:pPr>
      <w:hyperlink w:anchor="_Toc407806105" w:history="1">
        <w:r w:rsidR="00802E32" w:rsidRPr="007960DB">
          <w:rPr>
            <w:rStyle w:val="Hyperlink"/>
          </w:rPr>
          <w:t>Task Icons</w:t>
        </w:r>
        <w:r w:rsidR="00802E32">
          <w:rPr>
            <w:webHidden/>
          </w:rPr>
          <w:tab/>
        </w:r>
        <w:r w:rsidR="00802E32">
          <w:rPr>
            <w:webHidden/>
          </w:rPr>
          <w:fldChar w:fldCharType="begin"/>
        </w:r>
        <w:r w:rsidR="00802E32">
          <w:rPr>
            <w:webHidden/>
          </w:rPr>
          <w:instrText xml:space="preserve"> PAGEREF _Toc407806105 \h </w:instrText>
        </w:r>
        <w:r w:rsidR="00802E32">
          <w:rPr>
            <w:webHidden/>
          </w:rPr>
        </w:r>
        <w:r w:rsidR="00802E32">
          <w:rPr>
            <w:webHidden/>
          </w:rPr>
          <w:fldChar w:fldCharType="separate"/>
        </w:r>
        <w:r w:rsidR="002B72CD">
          <w:rPr>
            <w:webHidden/>
          </w:rPr>
          <w:t>9</w:t>
        </w:r>
        <w:r w:rsidR="00802E32">
          <w:rPr>
            <w:webHidden/>
          </w:rPr>
          <w:fldChar w:fldCharType="end"/>
        </w:r>
      </w:hyperlink>
    </w:p>
    <w:p w14:paraId="355F5C9A" w14:textId="77777777" w:rsidR="00802E32" w:rsidRDefault="001902FE">
      <w:pPr>
        <w:pStyle w:val="TOC3"/>
        <w:rPr>
          <w:rFonts w:asciiTheme="minorHAnsi" w:eastAsiaTheme="minorEastAsia" w:hAnsiTheme="minorHAnsi" w:cstheme="minorBidi"/>
          <w:szCs w:val="22"/>
        </w:rPr>
      </w:pPr>
      <w:hyperlink w:anchor="_Toc407806106" w:history="1">
        <w:r w:rsidR="00802E32" w:rsidRPr="007960DB">
          <w:rPr>
            <w:rStyle w:val="Hyperlink"/>
          </w:rPr>
          <w:t>Task Screens</w:t>
        </w:r>
        <w:r w:rsidR="00802E32">
          <w:rPr>
            <w:webHidden/>
          </w:rPr>
          <w:tab/>
        </w:r>
        <w:r w:rsidR="00802E32">
          <w:rPr>
            <w:webHidden/>
          </w:rPr>
          <w:fldChar w:fldCharType="begin"/>
        </w:r>
        <w:r w:rsidR="00802E32">
          <w:rPr>
            <w:webHidden/>
          </w:rPr>
          <w:instrText xml:space="preserve"> PAGEREF _Toc407806106 \h </w:instrText>
        </w:r>
        <w:r w:rsidR="00802E32">
          <w:rPr>
            <w:webHidden/>
          </w:rPr>
        </w:r>
        <w:r w:rsidR="00802E32">
          <w:rPr>
            <w:webHidden/>
          </w:rPr>
          <w:fldChar w:fldCharType="separate"/>
        </w:r>
        <w:r w:rsidR="002B72CD">
          <w:rPr>
            <w:webHidden/>
          </w:rPr>
          <w:t>10</w:t>
        </w:r>
        <w:r w:rsidR="00802E32">
          <w:rPr>
            <w:webHidden/>
          </w:rPr>
          <w:fldChar w:fldCharType="end"/>
        </w:r>
      </w:hyperlink>
    </w:p>
    <w:p w14:paraId="2670633A" w14:textId="77777777" w:rsidR="00802E32" w:rsidRDefault="001902FE">
      <w:pPr>
        <w:pStyle w:val="TOC4"/>
        <w:rPr>
          <w:rFonts w:asciiTheme="minorHAnsi" w:eastAsiaTheme="minorEastAsia" w:hAnsiTheme="minorHAnsi" w:cstheme="minorBidi"/>
          <w:noProof/>
          <w:szCs w:val="22"/>
        </w:rPr>
      </w:pPr>
      <w:hyperlink w:anchor="_Toc407806107" w:history="1">
        <w:r w:rsidR="00802E32" w:rsidRPr="007960DB">
          <w:rPr>
            <w:rStyle w:val="Hyperlink"/>
            <w:noProof/>
          </w:rPr>
          <w:t>Search Screen</w:t>
        </w:r>
        <w:r w:rsidR="00802E32">
          <w:rPr>
            <w:noProof/>
            <w:webHidden/>
          </w:rPr>
          <w:tab/>
        </w:r>
        <w:r w:rsidR="00802E32">
          <w:rPr>
            <w:noProof/>
            <w:webHidden/>
          </w:rPr>
          <w:fldChar w:fldCharType="begin"/>
        </w:r>
        <w:r w:rsidR="00802E32">
          <w:rPr>
            <w:noProof/>
            <w:webHidden/>
          </w:rPr>
          <w:instrText xml:space="preserve"> PAGEREF _Toc407806107 \h </w:instrText>
        </w:r>
        <w:r w:rsidR="00802E32">
          <w:rPr>
            <w:noProof/>
            <w:webHidden/>
          </w:rPr>
        </w:r>
        <w:r w:rsidR="00802E32">
          <w:rPr>
            <w:noProof/>
            <w:webHidden/>
          </w:rPr>
          <w:fldChar w:fldCharType="separate"/>
        </w:r>
        <w:r w:rsidR="002B72CD">
          <w:rPr>
            <w:noProof/>
            <w:webHidden/>
          </w:rPr>
          <w:t>10</w:t>
        </w:r>
        <w:r w:rsidR="00802E32">
          <w:rPr>
            <w:noProof/>
            <w:webHidden/>
          </w:rPr>
          <w:fldChar w:fldCharType="end"/>
        </w:r>
      </w:hyperlink>
    </w:p>
    <w:p w14:paraId="409B7566" w14:textId="77777777" w:rsidR="00802E32" w:rsidRDefault="001902FE">
      <w:pPr>
        <w:pStyle w:val="TOC4"/>
        <w:rPr>
          <w:rFonts w:asciiTheme="minorHAnsi" w:eastAsiaTheme="minorEastAsia" w:hAnsiTheme="minorHAnsi" w:cstheme="minorBidi"/>
          <w:noProof/>
          <w:szCs w:val="22"/>
        </w:rPr>
      </w:pPr>
      <w:hyperlink w:anchor="_Toc407806108" w:history="1">
        <w:r w:rsidR="00802E32" w:rsidRPr="007960DB">
          <w:rPr>
            <w:rStyle w:val="Hyperlink"/>
            <w:noProof/>
          </w:rPr>
          <w:t>Add/View/Edit Screen</w:t>
        </w:r>
        <w:r w:rsidR="00802E32">
          <w:rPr>
            <w:noProof/>
            <w:webHidden/>
          </w:rPr>
          <w:tab/>
        </w:r>
        <w:r w:rsidR="00802E32">
          <w:rPr>
            <w:noProof/>
            <w:webHidden/>
          </w:rPr>
          <w:fldChar w:fldCharType="begin"/>
        </w:r>
        <w:r w:rsidR="00802E32">
          <w:rPr>
            <w:noProof/>
            <w:webHidden/>
          </w:rPr>
          <w:instrText xml:space="preserve"> PAGEREF _Toc407806108 \h </w:instrText>
        </w:r>
        <w:r w:rsidR="00802E32">
          <w:rPr>
            <w:noProof/>
            <w:webHidden/>
          </w:rPr>
        </w:r>
        <w:r w:rsidR="00802E32">
          <w:rPr>
            <w:noProof/>
            <w:webHidden/>
          </w:rPr>
          <w:fldChar w:fldCharType="separate"/>
        </w:r>
        <w:r w:rsidR="002B72CD">
          <w:rPr>
            <w:noProof/>
            <w:webHidden/>
          </w:rPr>
          <w:t>11</w:t>
        </w:r>
        <w:r w:rsidR="00802E32">
          <w:rPr>
            <w:noProof/>
            <w:webHidden/>
          </w:rPr>
          <w:fldChar w:fldCharType="end"/>
        </w:r>
      </w:hyperlink>
    </w:p>
    <w:p w14:paraId="26F38EEA" w14:textId="77777777" w:rsidR="00802E32" w:rsidRDefault="001902FE">
      <w:pPr>
        <w:pStyle w:val="TOC1"/>
        <w:rPr>
          <w:rFonts w:asciiTheme="minorHAnsi" w:eastAsiaTheme="minorEastAsia" w:hAnsiTheme="minorHAnsi" w:cstheme="minorBidi"/>
          <w:caps w:val="0"/>
          <w:szCs w:val="22"/>
        </w:rPr>
      </w:pPr>
      <w:hyperlink w:anchor="_Toc407806109" w:history="1">
        <w:r w:rsidR="00802E32" w:rsidRPr="007960DB">
          <w:rPr>
            <w:rStyle w:val="Hyperlink"/>
          </w:rPr>
          <w:t>Section III. Performing Program Management Tasks</w:t>
        </w:r>
        <w:r w:rsidR="00802E32">
          <w:rPr>
            <w:webHidden/>
          </w:rPr>
          <w:tab/>
        </w:r>
        <w:r w:rsidR="00802E32">
          <w:rPr>
            <w:webHidden/>
          </w:rPr>
          <w:fldChar w:fldCharType="begin"/>
        </w:r>
        <w:r w:rsidR="00802E32">
          <w:rPr>
            <w:webHidden/>
          </w:rPr>
          <w:instrText xml:space="preserve"> PAGEREF _Toc407806109 \h </w:instrText>
        </w:r>
        <w:r w:rsidR="00802E32">
          <w:rPr>
            <w:webHidden/>
          </w:rPr>
        </w:r>
        <w:r w:rsidR="00802E32">
          <w:rPr>
            <w:webHidden/>
          </w:rPr>
          <w:fldChar w:fldCharType="separate"/>
        </w:r>
        <w:r w:rsidR="002B72CD">
          <w:rPr>
            <w:webHidden/>
          </w:rPr>
          <w:t>12</w:t>
        </w:r>
        <w:r w:rsidR="00802E32">
          <w:rPr>
            <w:webHidden/>
          </w:rPr>
          <w:fldChar w:fldCharType="end"/>
        </w:r>
      </w:hyperlink>
    </w:p>
    <w:p w14:paraId="68BE7E13" w14:textId="77777777" w:rsidR="00802E32" w:rsidRDefault="001902FE">
      <w:pPr>
        <w:pStyle w:val="TOC2"/>
        <w:rPr>
          <w:rFonts w:asciiTheme="minorHAnsi" w:eastAsiaTheme="minorEastAsia" w:hAnsiTheme="minorHAnsi" w:cstheme="minorBidi"/>
          <w:szCs w:val="22"/>
        </w:rPr>
      </w:pPr>
      <w:hyperlink w:anchor="_Toc407806110" w:history="1">
        <w:r w:rsidR="00802E32" w:rsidRPr="007960DB">
          <w:rPr>
            <w:rStyle w:val="Hyperlink"/>
          </w:rPr>
          <w:t>Managing Tenants</w:t>
        </w:r>
        <w:r w:rsidR="00802E32">
          <w:rPr>
            <w:webHidden/>
          </w:rPr>
          <w:tab/>
        </w:r>
        <w:r w:rsidR="00802E32">
          <w:rPr>
            <w:webHidden/>
          </w:rPr>
          <w:fldChar w:fldCharType="begin"/>
        </w:r>
        <w:r w:rsidR="00802E32">
          <w:rPr>
            <w:webHidden/>
          </w:rPr>
          <w:instrText xml:space="preserve"> PAGEREF _Toc407806110 \h </w:instrText>
        </w:r>
        <w:r w:rsidR="00802E32">
          <w:rPr>
            <w:webHidden/>
          </w:rPr>
        </w:r>
        <w:r w:rsidR="00802E32">
          <w:rPr>
            <w:webHidden/>
          </w:rPr>
          <w:fldChar w:fldCharType="separate"/>
        </w:r>
        <w:r w:rsidR="002B72CD">
          <w:rPr>
            <w:webHidden/>
          </w:rPr>
          <w:t>12</w:t>
        </w:r>
        <w:r w:rsidR="00802E32">
          <w:rPr>
            <w:webHidden/>
          </w:rPr>
          <w:fldChar w:fldCharType="end"/>
        </w:r>
      </w:hyperlink>
    </w:p>
    <w:p w14:paraId="6EF77B49" w14:textId="77777777" w:rsidR="00802E32" w:rsidRDefault="001902FE">
      <w:pPr>
        <w:pStyle w:val="TOC3"/>
        <w:rPr>
          <w:rFonts w:asciiTheme="minorHAnsi" w:eastAsiaTheme="minorEastAsia" w:hAnsiTheme="minorHAnsi" w:cstheme="minorBidi"/>
          <w:szCs w:val="22"/>
        </w:rPr>
      </w:pPr>
      <w:hyperlink w:anchor="_Toc407806111" w:history="1">
        <w:r w:rsidR="00802E32" w:rsidRPr="007960DB">
          <w:rPr>
            <w:rStyle w:val="Hyperlink"/>
          </w:rPr>
          <w:t>Search for a Tenant</w:t>
        </w:r>
        <w:r w:rsidR="00802E32">
          <w:rPr>
            <w:webHidden/>
          </w:rPr>
          <w:tab/>
        </w:r>
        <w:r w:rsidR="00802E32">
          <w:rPr>
            <w:webHidden/>
          </w:rPr>
          <w:fldChar w:fldCharType="begin"/>
        </w:r>
        <w:r w:rsidR="00802E32">
          <w:rPr>
            <w:webHidden/>
          </w:rPr>
          <w:instrText xml:space="preserve"> PAGEREF _Toc407806111 \h </w:instrText>
        </w:r>
        <w:r w:rsidR="00802E32">
          <w:rPr>
            <w:webHidden/>
          </w:rPr>
        </w:r>
        <w:r w:rsidR="00802E32">
          <w:rPr>
            <w:webHidden/>
          </w:rPr>
          <w:fldChar w:fldCharType="separate"/>
        </w:r>
        <w:r w:rsidR="002B72CD">
          <w:rPr>
            <w:webHidden/>
          </w:rPr>
          <w:t>13</w:t>
        </w:r>
        <w:r w:rsidR="00802E32">
          <w:rPr>
            <w:webHidden/>
          </w:rPr>
          <w:fldChar w:fldCharType="end"/>
        </w:r>
      </w:hyperlink>
    </w:p>
    <w:p w14:paraId="27419E4D" w14:textId="77777777" w:rsidR="00802E32" w:rsidRDefault="001902FE">
      <w:pPr>
        <w:pStyle w:val="TOC3"/>
        <w:rPr>
          <w:rFonts w:asciiTheme="minorHAnsi" w:eastAsiaTheme="minorEastAsia" w:hAnsiTheme="minorHAnsi" w:cstheme="minorBidi"/>
          <w:szCs w:val="22"/>
        </w:rPr>
      </w:pPr>
      <w:hyperlink w:anchor="_Toc407806112" w:history="1">
        <w:r w:rsidR="00802E32" w:rsidRPr="007960DB">
          <w:rPr>
            <w:rStyle w:val="Hyperlink"/>
          </w:rPr>
          <w:t>Add a Tenant</w:t>
        </w:r>
        <w:r w:rsidR="00802E32">
          <w:rPr>
            <w:webHidden/>
          </w:rPr>
          <w:tab/>
        </w:r>
        <w:r w:rsidR="00802E32">
          <w:rPr>
            <w:webHidden/>
          </w:rPr>
          <w:fldChar w:fldCharType="begin"/>
        </w:r>
        <w:r w:rsidR="00802E32">
          <w:rPr>
            <w:webHidden/>
          </w:rPr>
          <w:instrText xml:space="preserve"> PAGEREF _Toc407806112 \h </w:instrText>
        </w:r>
        <w:r w:rsidR="00802E32">
          <w:rPr>
            <w:webHidden/>
          </w:rPr>
        </w:r>
        <w:r w:rsidR="00802E32">
          <w:rPr>
            <w:webHidden/>
          </w:rPr>
          <w:fldChar w:fldCharType="separate"/>
        </w:r>
        <w:r w:rsidR="002B72CD">
          <w:rPr>
            <w:webHidden/>
          </w:rPr>
          <w:t>13</w:t>
        </w:r>
        <w:r w:rsidR="00802E32">
          <w:rPr>
            <w:webHidden/>
          </w:rPr>
          <w:fldChar w:fldCharType="end"/>
        </w:r>
      </w:hyperlink>
    </w:p>
    <w:p w14:paraId="1B62B057" w14:textId="77777777" w:rsidR="00802E32" w:rsidRDefault="001902FE">
      <w:pPr>
        <w:pStyle w:val="TOC3"/>
        <w:rPr>
          <w:rFonts w:asciiTheme="minorHAnsi" w:eastAsiaTheme="minorEastAsia" w:hAnsiTheme="minorHAnsi" w:cstheme="minorBidi"/>
          <w:szCs w:val="22"/>
        </w:rPr>
      </w:pPr>
      <w:hyperlink w:anchor="_Toc407806113" w:history="1">
        <w:r w:rsidR="00802E32" w:rsidRPr="007960DB">
          <w:rPr>
            <w:rStyle w:val="Hyperlink"/>
          </w:rPr>
          <w:t>Edit a Tenant</w:t>
        </w:r>
        <w:r w:rsidR="00802E32">
          <w:rPr>
            <w:webHidden/>
          </w:rPr>
          <w:tab/>
        </w:r>
        <w:r w:rsidR="00802E32">
          <w:rPr>
            <w:webHidden/>
          </w:rPr>
          <w:fldChar w:fldCharType="begin"/>
        </w:r>
        <w:r w:rsidR="00802E32">
          <w:rPr>
            <w:webHidden/>
          </w:rPr>
          <w:instrText xml:space="preserve"> PAGEREF _Toc407806113 \h </w:instrText>
        </w:r>
        <w:r w:rsidR="00802E32">
          <w:rPr>
            <w:webHidden/>
          </w:rPr>
        </w:r>
        <w:r w:rsidR="00802E32">
          <w:rPr>
            <w:webHidden/>
          </w:rPr>
          <w:fldChar w:fldCharType="separate"/>
        </w:r>
        <w:r w:rsidR="002B72CD">
          <w:rPr>
            <w:webHidden/>
          </w:rPr>
          <w:t>15</w:t>
        </w:r>
        <w:r w:rsidR="00802E32">
          <w:rPr>
            <w:webHidden/>
          </w:rPr>
          <w:fldChar w:fldCharType="end"/>
        </w:r>
      </w:hyperlink>
    </w:p>
    <w:p w14:paraId="3413AE35" w14:textId="77777777" w:rsidR="00802E32" w:rsidRDefault="001902FE">
      <w:pPr>
        <w:pStyle w:val="TOC2"/>
        <w:rPr>
          <w:rFonts w:asciiTheme="minorHAnsi" w:eastAsiaTheme="minorEastAsia" w:hAnsiTheme="minorHAnsi" w:cstheme="minorBidi"/>
          <w:szCs w:val="22"/>
        </w:rPr>
      </w:pPr>
      <w:hyperlink w:anchor="_Toc407806114" w:history="1">
        <w:r w:rsidR="00802E32" w:rsidRPr="007960DB">
          <w:rPr>
            <w:rStyle w:val="Hyperlink"/>
          </w:rPr>
          <w:t>Managing Components</w:t>
        </w:r>
        <w:r w:rsidR="00802E32">
          <w:rPr>
            <w:webHidden/>
          </w:rPr>
          <w:tab/>
        </w:r>
        <w:r w:rsidR="00802E32">
          <w:rPr>
            <w:webHidden/>
          </w:rPr>
          <w:fldChar w:fldCharType="begin"/>
        </w:r>
        <w:r w:rsidR="00802E32">
          <w:rPr>
            <w:webHidden/>
          </w:rPr>
          <w:instrText xml:space="preserve"> PAGEREF _Toc407806114 \h </w:instrText>
        </w:r>
        <w:r w:rsidR="00802E32">
          <w:rPr>
            <w:webHidden/>
          </w:rPr>
        </w:r>
        <w:r w:rsidR="00802E32">
          <w:rPr>
            <w:webHidden/>
          </w:rPr>
          <w:fldChar w:fldCharType="separate"/>
        </w:r>
        <w:r w:rsidR="002B72CD">
          <w:rPr>
            <w:webHidden/>
          </w:rPr>
          <w:t>16</w:t>
        </w:r>
        <w:r w:rsidR="00802E32">
          <w:rPr>
            <w:webHidden/>
          </w:rPr>
          <w:fldChar w:fldCharType="end"/>
        </w:r>
      </w:hyperlink>
    </w:p>
    <w:p w14:paraId="720EEE5C" w14:textId="77777777" w:rsidR="00802E32" w:rsidRDefault="001902FE">
      <w:pPr>
        <w:pStyle w:val="TOC3"/>
        <w:rPr>
          <w:rFonts w:asciiTheme="minorHAnsi" w:eastAsiaTheme="minorEastAsia" w:hAnsiTheme="minorHAnsi" w:cstheme="minorBidi"/>
          <w:szCs w:val="22"/>
        </w:rPr>
      </w:pPr>
      <w:hyperlink w:anchor="_Toc407806115" w:history="1">
        <w:r w:rsidR="00802E32" w:rsidRPr="007960DB">
          <w:rPr>
            <w:rStyle w:val="Hyperlink"/>
          </w:rPr>
          <w:t>Search for a Component</w:t>
        </w:r>
        <w:r w:rsidR="00802E32">
          <w:rPr>
            <w:webHidden/>
          </w:rPr>
          <w:tab/>
        </w:r>
        <w:r w:rsidR="00802E32">
          <w:rPr>
            <w:webHidden/>
          </w:rPr>
          <w:fldChar w:fldCharType="begin"/>
        </w:r>
        <w:r w:rsidR="00802E32">
          <w:rPr>
            <w:webHidden/>
          </w:rPr>
          <w:instrText xml:space="preserve"> PAGEREF _Toc407806115 \h </w:instrText>
        </w:r>
        <w:r w:rsidR="00802E32">
          <w:rPr>
            <w:webHidden/>
          </w:rPr>
        </w:r>
        <w:r w:rsidR="00802E32">
          <w:rPr>
            <w:webHidden/>
          </w:rPr>
          <w:fldChar w:fldCharType="separate"/>
        </w:r>
        <w:r w:rsidR="002B72CD">
          <w:rPr>
            <w:webHidden/>
          </w:rPr>
          <w:t>17</w:t>
        </w:r>
        <w:r w:rsidR="00802E32">
          <w:rPr>
            <w:webHidden/>
          </w:rPr>
          <w:fldChar w:fldCharType="end"/>
        </w:r>
      </w:hyperlink>
    </w:p>
    <w:p w14:paraId="41DB27B9" w14:textId="77777777" w:rsidR="00802E32" w:rsidRDefault="001902FE">
      <w:pPr>
        <w:pStyle w:val="TOC3"/>
        <w:rPr>
          <w:rFonts w:asciiTheme="minorHAnsi" w:eastAsiaTheme="minorEastAsia" w:hAnsiTheme="minorHAnsi" w:cstheme="minorBidi"/>
          <w:szCs w:val="22"/>
        </w:rPr>
      </w:pPr>
      <w:hyperlink w:anchor="_Toc407806116" w:history="1">
        <w:r w:rsidR="00802E32" w:rsidRPr="007960DB">
          <w:rPr>
            <w:rStyle w:val="Hyperlink"/>
          </w:rPr>
          <w:t>Add a Component</w:t>
        </w:r>
        <w:r w:rsidR="00802E32">
          <w:rPr>
            <w:webHidden/>
          </w:rPr>
          <w:tab/>
        </w:r>
        <w:r w:rsidR="00802E32">
          <w:rPr>
            <w:webHidden/>
          </w:rPr>
          <w:fldChar w:fldCharType="begin"/>
        </w:r>
        <w:r w:rsidR="00802E32">
          <w:rPr>
            <w:webHidden/>
          </w:rPr>
          <w:instrText xml:space="preserve"> PAGEREF _Toc407806116 \h </w:instrText>
        </w:r>
        <w:r w:rsidR="00802E32">
          <w:rPr>
            <w:webHidden/>
          </w:rPr>
        </w:r>
        <w:r w:rsidR="00802E32">
          <w:rPr>
            <w:webHidden/>
          </w:rPr>
          <w:fldChar w:fldCharType="separate"/>
        </w:r>
        <w:r w:rsidR="002B72CD">
          <w:rPr>
            <w:webHidden/>
          </w:rPr>
          <w:t>17</w:t>
        </w:r>
        <w:r w:rsidR="00802E32">
          <w:rPr>
            <w:webHidden/>
          </w:rPr>
          <w:fldChar w:fldCharType="end"/>
        </w:r>
      </w:hyperlink>
    </w:p>
    <w:p w14:paraId="0F8FB80E" w14:textId="77777777" w:rsidR="00802E32" w:rsidRDefault="001902FE">
      <w:pPr>
        <w:pStyle w:val="TOC3"/>
        <w:rPr>
          <w:rFonts w:asciiTheme="minorHAnsi" w:eastAsiaTheme="minorEastAsia" w:hAnsiTheme="minorHAnsi" w:cstheme="minorBidi"/>
          <w:szCs w:val="22"/>
        </w:rPr>
      </w:pPr>
      <w:hyperlink w:anchor="_Toc407806117" w:history="1">
        <w:r w:rsidR="00802E32" w:rsidRPr="007960DB">
          <w:rPr>
            <w:rStyle w:val="Hyperlink"/>
          </w:rPr>
          <w:t>Edit a Component</w:t>
        </w:r>
        <w:r w:rsidR="00802E32">
          <w:rPr>
            <w:webHidden/>
          </w:rPr>
          <w:tab/>
        </w:r>
        <w:r w:rsidR="00802E32">
          <w:rPr>
            <w:webHidden/>
          </w:rPr>
          <w:fldChar w:fldCharType="begin"/>
        </w:r>
        <w:r w:rsidR="00802E32">
          <w:rPr>
            <w:webHidden/>
          </w:rPr>
          <w:instrText xml:space="preserve"> PAGEREF _Toc407806117 \h </w:instrText>
        </w:r>
        <w:r w:rsidR="00802E32">
          <w:rPr>
            <w:webHidden/>
          </w:rPr>
        </w:r>
        <w:r w:rsidR="00802E32">
          <w:rPr>
            <w:webHidden/>
          </w:rPr>
          <w:fldChar w:fldCharType="separate"/>
        </w:r>
        <w:r w:rsidR="002B72CD">
          <w:rPr>
            <w:webHidden/>
          </w:rPr>
          <w:t>18</w:t>
        </w:r>
        <w:r w:rsidR="00802E32">
          <w:rPr>
            <w:webHidden/>
          </w:rPr>
          <w:fldChar w:fldCharType="end"/>
        </w:r>
      </w:hyperlink>
    </w:p>
    <w:p w14:paraId="1794AE61" w14:textId="77777777" w:rsidR="00802E32" w:rsidRDefault="001902FE">
      <w:pPr>
        <w:pStyle w:val="TOC2"/>
        <w:rPr>
          <w:rFonts w:asciiTheme="minorHAnsi" w:eastAsiaTheme="minorEastAsia" w:hAnsiTheme="minorHAnsi" w:cstheme="minorBidi"/>
          <w:szCs w:val="22"/>
        </w:rPr>
      </w:pPr>
      <w:hyperlink w:anchor="_Toc407806118" w:history="1">
        <w:r w:rsidR="00802E32" w:rsidRPr="007960DB">
          <w:rPr>
            <w:rStyle w:val="Hyperlink"/>
          </w:rPr>
          <w:t>Configuring Component Properties</w:t>
        </w:r>
        <w:r w:rsidR="00802E32">
          <w:rPr>
            <w:webHidden/>
          </w:rPr>
          <w:tab/>
        </w:r>
        <w:r w:rsidR="00802E32">
          <w:rPr>
            <w:webHidden/>
          </w:rPr>
          <w:fldChar w:fldCharType="begin"/>
        </w:r>
        <w:r w:rsidR="00802E32">
          <w:rPr>
            <w:webHidden/>
          </w:rPr>
          <w:instrText xml:space="preserve"> PAGEREF _Toc407806118 \h </w:instrText>
        </w:r>
        <w:r w:rsidR="00802E32">
          <w:rPr>
            <w:webHidden/>
          </w:rPr>
        </w:r>
        <w:r w:rsidR="00802E32">
          <w:rPr>
            <w:webHidden/>
          </w:rPr>
          <w:fldChar w:fldCharType="separate"/>
        </w:r>
        <w:r w:rsidR="002B72CD">
          <w:rPr>
            <w:webHidden/>
          </w:rPr>
          <w:t>19</w:t>
        </w:r>
        <w:r w:rsidR="00802E32">
          <w:rPr>
            <w:webHidden/>
          </w:rPr>
          <w:fldChar w:fldCharType="end"/>
        </w:r>
      </w:hyperlink>
    </w:p>
    <w:p w14:paraId="3DF2890B" w14:textId="77777777" w:rsidR="00802E32" w:rsidRDefault="001902FE">
      <w:pPr>
        <w:pStyle w:val="TOC3"/>
        <w:rPr>
          <w:rFonts w:asciiTheme="minorHAnsi" w:eastAsiaTheme="minorEastAsia" w:hAnsiTheme="minorHAnsi" w:cstheme="minorBidi"/>
          <w:szCs w:val="22"/>
        </w:rPr>
      </w:pPr>
      <w:hyperlink w:anchor="_Toc407806119" w:history="1">
        <w:r w:rsidR="00802E32" w:rsidRPr="007960DB">
          <w:rPr>
            <w:rStyle w:val="Hyperlink"/>
          </w:rPr>
          <w:t>Search for a Configuration</w:t>
        </w:r>
        <w:r w:rsidR="00802E32">
          <w:rPr>
            <w:webHidden/>
          </w:rPr>
          <w:tab/>
        </w:r>
        <w:r w:rsidR="00802E32">
          <w:rPr>
            <w:webHidden/>
          </w:rPr>
          <w:fldChar w:fldCharType="begin"/>
        </w:r>
        <w:r w:rsidR="00802E32">
          <w:rPr>
            <w:webHidden/>
          </w:rPr>
          <w:instrText xml:space="preserve"> PAGEREF _Toc407806119 \h </w:instrText>
        </w:r>
        <w:r w:rsidR="00802E32">
          <w:rPr>
            <w:webHidden/>
          </w:rPr>
        </w:r>
        <w:r w:rsidR="00802E32">
          <w:rPr>
            <w:webHidden/>
          </w:rPr>
          <w:fldChar w:fldCharType="separate"/>
        </w:r>
        <w:r w:rsidR="002B72CD">
          <w:rPr>
            <w:webHidden/>
          </w:rPr>
          <w:t>19</w:t>
        </w:r>
        <w:r w:rsidR="00802E32">
          <w:rPr>
            <w:webHidden/>
          </w:rPr>
          <w:fldChar w:fldCharType="end"/>
        </w:r>
      </w:hyperlink>
    </w:p>
    <w:p w14:paraId="1C80419E" w14:textId="77777777" w:rsidR="00802E32" w:rsidRDefault="001902FE">
      <w:pPr>
        <w:pStyle w:val="TOC3"/>
        <w:rPr>
          <w:rFonts w:asciiTheme="minorHAnsi" w:eastAsiaTheme="minorEastAsia" w:hAnsiTheme="minorHAnsi" w:cstheme="minorBidi"/>
          <w:szCs w:val="22"/>
        </w:rPr>
      </w:pPr>
      <w:hyperlink w:anchor="_Toc407806120" w:history="1">
        <w:r w:rsidR="00802E32" w:rsidRPr="007960DB">
          <w:rPr>
            <w:rStyle w:val="Hyperlink"/>
          </w:rPr>
          <w:t>Add a Configuration</w:t>
        </w:r>
        <w:r w:rsidR="00802E32">
          <w:rPr>
            <w:webHidden/>
          </w:rPr>
          <w:tab/>
        </w:r>
        <w:r w:rsidR="00802E32">
          <w:rPr>
            <w:webHidden/>
          </w:rPr>
          <w:fldChar w:fldCharType="begin"/>
        </w:r>
        <w:r w:rsidR="00802E32">
          <w:rPr>
            <w:webHidden/>
          </w:rPr>
          <w:instrText xml:space="preserve"> PAGEREF _Toc407806120 \h </w:instrText>
        </w:r>
        <w:r w:rsidR="00802E32">
          <w:rPr>
            <w:webHidden/>
          </w:rPr>
        </w:r>
        <w:r w:rsidR="00802E32">
          <w:rPr>
            <w:webHidden/>
          </w:rPr>
          <w:fldChar w:fldCharType="separate"/>
        </w:r>
        <w:r w:rsidR="002B72CD">
          <w:rPr>
            <w:webHidden/>
          </w:rPr>
          <w:t>20</w:t>
        </w:r>
        <w:r w:rsidR="00802E32">
          <w:rPr>
            <w:webHidden/>
          </w:rPr>
          <w:fldChar w:fldCharType="end"/>
        </w:r>
      </w:hyperlink>
    </w:p>
    <w:p w14:paraId="7F61FCF9" w14:textId="77777777" w:rsidR="00802E32" w:rsidRDefault="001902FE">
      <w:pPr>
        <w:pStyle w:val="TOC4"/>
        <w:rPr>
          <w:rFonts w:asciiTheme="minorHAnsi" w:eastAsiaTheme="minorEastAsia" w:hAnsiTheme="minorHAnsi" w:cstheme="minorBidi"/>
          <w:noProof/>
          <w:szCs w:val="22"/>
        </w:rPr>
      </w:pPr>
      <w:hyperlink w:anchor="_Toc407806121" w:history="1">
        <w:r w:rsidR="00802E32" w:rsidRPr="007960DB">
          <w:rPr>
            <w:rStyle w:val="Hyperlink"/>
            <w:noProof/>
          </w:rPr>
          <w:t>Add Component Properties</w:t>
        </w:r>
        <w:r w:rsidR="00802E32">
          <w:rPr>
            <w:noProof/>
            <w:webHidden/>
          </w:rPr>
          <w:tab/>
        </w:r>
        <w:r w:rsidR="00802E32">
          <w:rPr>
            <w:noProof/>
            <w:webHidden/>
          </w:rPr>
          <w:fldChar w:fldCharType="begin"/>
        </w:r>
        <w:r w:rsidR="00802E32">
          <w:rPr>
            <w:noProof/>
            <w:webHidden/>
          </w:rPr>
          <w:instrText xml:space="preserve"> PAGEREF _Toc407806121 \h </w:instrText>
        </w:r>
        <w:r w:rsidR="00802E32">
          <w:rPr>
            <w:noProof/>
            <w:webHidden/>
          </w:rPr>
        </w:r>
        <w:r w:rsidR="00802E32">
          <w:rPr>
            <w:noProof/>
            <w:webHidden/>
          </w:rPr>
          <w:fldChar w:fldCharType="separate"/>
        </w:r>
        <w:r w:rsidR="002B72CD">
          <w:rPr>
            <w:noProof/>
            <w:webHidden/>
          </w:rPr>
          <w:t>21</w:t>
        </w:r>
        <w:r w:rsidR="00802E32">
          <w:rPr>
            <w:noProof/>
            <w:webHidden/>
          </w:rPr>
          <w:fldChar w:fldCharType="end"/>
        </w:r>
      </w:hyperlink>
    </w:p>
    <w:p w14:paraId="6D32CD99" w14:textId="77777777" w:rsidR="00802E32" w:rsidRDefault="001902FE">
      <w:pPr>
        <w:pStyle w:val="TOC3"/>
        <w:rPr>
          <w:rFonts w:asciiTheme="minorHAnsi" w:eastAsiaTheme="minorEastAsia" w:hAnsiTheme="minorHAnsi" w:cstheme="minorBidi"/>
          <w:szCs w:val="22"/>
        </w:rPr>
      </w:pPr>
      <w:hyperlink w:anchor="_Toc407806122" w:history="1">
        <w:r w:rsidR="00802E32" w:rsidRPr="007960DB">
          <w:rPr>
            <w:rStyle w:val="Hyperlink"/>
          </w:rPr>
          <w:t>Edit a Configuration</w:t>
        </w:r>
        <w:r w:rsidR="00802E32">
          <w:rPr>
            <w:webHidden/>
          </w:rPr>
          <w:tab/>
        </w:r>
        <w:r w:rsidR="00802E32">
          <w:rPr>
            <w:webHidden/>
          </w:rPr>
          <w:fldChar w:fldCharType="begin"/>
        </w:r>
        <w:r w:rsidR="00802E32">
          <w:rPr>
            <w:webHidden/>
          </w:rPr>
          <w:instrText xml:space="preserve"> PAGEREF _Toc407806122 \h </w:instrText>
        </w:r>
        <w:r w:rsidR="00802E32">
          <w:rPr>
            <w:webHidden/>
          </w:rPr>
        </w:r>
        <w:r w:rsidR="00802E32">
          <w:rPr>
            <w:webHidden/>
          </w:rPr>
          <w:fldChar w:fldCharType="separate"/>
        </w:r>
        <w:r w:rsidR="002B72CD">
          <w:rPr>
            <w:webHidden/>
          </w:rPr>
          <w:t>22</w:t>
        </w:r>
        <w:r w:rsidR="00802E32">
          <w:rPr>
            <w:webHidden/>
          </w:rPr>
          <w:fldChar w:fldCharType="end"/>
        </w:r>
      </w:hyperlink>
    </w:p>
    <w:p w14:paraId="51064B0F" w14:textId="77777777" w:rsidR="00802E32" w:rsidRDefault="001902FE">
      <w:pPr>
        <w:pStyle w:val="TOC3"/>
        <w:rPr>
          <w:rFonts w:asciiTheme="minorHAnsi" w:eastAsiaTheme="minorEastAsia" w:hAnsiTheme="minorHAnsi" w:cstheme="minorBidi"/>
          <w:szCs w:val="22"/>
        </w:rPr>
      </w:pPr>
      <w:hyperlink w:anchor="_Toc407806123" w:history="1">
        <w:r w:rsidR="00802E32" w:rsidRPr="007960DB">
          <w:rPr>
            <w:rStyle w:val="Hyperlink"/>
          </w:rPr>
          <w:t>View Configuration History</w:t>
        </w:r>
        <w:r w:rsidR="00802E32">
          <w:rPr>
            <w:webHidden/>
          </w:rPr>
          <w:tab/>
        </w:r>
        <w:r w:rsidR="00802E32">
          <w:rPr>
            <w:webHidden/>
          </w:rPr>
          <w:fldChar w:fldCharType="begin"/>
        </w:r>
        <w:r w:rsidR="00802E32">
          <w:rPr>
            <w:webHidden/>
          </w:rPr>
          <w:instrText xml:space="preserve"> PAGEREF _Toc407806123 \h </w:instrText>
        </w:r>
        <w:r w:rsidR="00802E32">
          <w:rPr>
            <w:webHidden/>
          </w:rPr>
        </w:r>
        <w:r w:rsidR="00802E32">
          <w:rPr>
            <w:webHidden/>
          </w:rPr>
          <w:fldChar w:fldCharType="separate"/>
        </w:r>
        <w:r w:rsidR="002B72CD">
          <w:rPr>
            <w:webHidden/>
          </w:rPr>
          <w:t>23</w:t>
        </w:r>
        <w:r w:rsidR="00802E32">
          <w:rPr>
            <w:webHidden/>
          </w:rPr>
          <w:fldChar w:fldCharType="end"/>
        </w:r>
      </w:hyperlink>
    </w:p>
    <w:p w14:paraId="797A6E9D" w14:textId="77777777" w:rsidR="00802E32" w:rsidRDefault="001902FE">
      <w:pPr>
        <w:pStyle w:val="TOC3"/>
        <w:rPr>
          <w:rFonts w:asciiTheme="minorHAnsi" w:eastAsiaTheme="minorEastAsia" w:hAnsiTheme="minorHAnsi" w:cstheme="minorBidi"/>
          <w:szCs w:val="22"/>
        </w:rPr>
      </w:pPr>
      <w:hyperlink w:anchor="_Toc407806124" w:history="1">
        <w:r w:rsidR="00802E32" w:rsidRPr="007960DB">
          <w:rPr>
            <w:rStyle w:val="Hyperlink"/>
          </w:rPr>
          <w:t>Delete a Configuration</w:t>
        </w:r>
        <w:r w:rsidR="00802E32">
          <w:rPr>
            <w:webHidden/>
          </w:rPr>
          <w:tab/>
        </w:r>
        <w:r w:rsidR="00802E32">
          <w:rPr>
            <w:webHidden/>
          </w:rPr>
          <w:fldChar w:fldCharType="begin"/>
        </w:r>
        <w:r w:rsidR="00802E32">
          <w:rPr>
            <w:webHidden/>
          </w:rPr>
          <w:instrText xml:space="preserve"> PAGEREF _Toc407806124 \h </w:instrText>
        </w:r>
        <w:r w:rsidR="00802E32">
          <w:rPr>
            <w:webHidden/>
          </w:rPr>
        </w:r>
        <w:r w:rsidR="00802E32">
          <w:rPr>
            <w:webHidden/>
          </w:rPr>
          <w:fldChar w:fldCharType="separate"/>
        </w:r>
        <w:r w:rsidR="002B72CD">
          <w:rPr>
            <w:webHidden/>
          </w:rPr>
          <w:t>24</w:t>
        </w:r>
        <w:r w:rsidR="00802E32">
          <w:rPr>
            <w:webHidden/>
          </w:rPr>
          <w:fldChar w:fldCharType="end"/>
        </w:r>
      </w:hyperlink>
    </w:p>
    <w:p w14:paraId="68F27A03" w14:textId="77777777" w:rsidR="00802E32" w:rsidRDefault="001902FE">
      <w:pPr>
        <w:pStyle w:val="TOC2"/>
        <w:rPr>
          <w:rFonts w:asciiTheme="minorHAnsi" w:eastAsiaTheme="minorEastAsia" w:hAnsiTheme="minorHAnsi" w:cstheme="minorBidi"/>
          <w:szCs w:val="22"/>
        </w:rPr>
      </w:pPr>
      <w:hyperlink w:anchor="_Toc407806125" w:history="1">
        <w:r w:rsidR="00802E32" w:rsidRPr="007960DB">
          <w:rPr>
            <w:rStyle w:val="Hyperlink"/>
          </w:rPr>
          <w:t>Uploading Branding Images</w:t>
        </w:r>
        <w:r w:rsidR="00802E32">
          <w:rPr>
            <w:webHidden/>
          </w:rPr>
          <w:tab/>
        </w:r>
        <w:r w:rsidR="00802E32">
          <w:rPr>
            <w:webHidden/>
          </w:rPr>
          <w:fldChar w:fldCharType="begin"/>
        </w:r>
        <w:r w:rsidR="00802E32">
          <w:rPr>
            <w:webHidden/>
          </w:rPr>
          <w:instrText xml:space="preserve"> PAGEREF _Toc407806125 \h </w:instrText>
        </w:r>
        <w:r w:rsidR="00802E32">
          <w:rPr>
            <w:webHidden/>
          </w:rPr>
        </w:r>
        <w:r w:rsidR="00802E32">
          <w:rPr>
            <w:webHidden/>
          </w:rPr>
          <w:fldChar w:fldCharType="separate"/>
        </w:r>
        <w:r w:rsidR="002B72CD">
          <w:rPr>
            <w:webHidden/>
          </w:rPr>
          <w:t>25</w:t>
        </w:r>
        <w:r w:rsidR="00802E32">
          <w:rPr>
            <w:webHidden/>
          </w:rPr>
          <w:fldChar w:fldCharType="end"/>
        </w:r>
      </w:hyperlink>
    </w:p>
    <w:p w14:paraId="393FC465" w14:textId="77777777" w:rsidR="00802E32" w:rsidRDefault="001902FE">
      <w:pPr>
        <w:pStyle w:val="TOC3"/>
        <w:rPr>
          <w:rFonts w:asciiTheme="minorHAnsi" w:eastAsiaTheme="minorEastAsia" w:hAnsiTheme="minorHAnsi" w:cstheme="minorBidi"/>
          <w:szCs w:val="22"/>
        </w:rPr>
      </w:pPr>
      <w:hyperlink w:anchor="_Toc407806126" w:history="1">
        <w:r w:rsidR="00802E32" w:rsidRPr="007960DB">
          <w:rPr>
            <w:rStyle w:val="Hyperlink"/>
          </w:rPr>
          <w:t>View and Upload Branding Images for a Tenant</w:t>
        </w:r>
        <w:r w:rsidR="00802E32">
          <w:rPr>
            <w:webHidden/>
          </w:rPr>
          <w:tab/>
        </w:r>
        <w:r w:rsidR="00802E32">
          <w:rPr>
            <w:webHidden/>
          </w:rPr>
          <w:fldChar w:fldCharType="begin"/>
        </w:r>
        <w:r w:rsidR="00802E32">
          <w:rPr>
            <w:webHidden/>
          </w:rPr>
          <w:instrText xml:space="preserve"> PAGEREF _Toc407806126 \h </w:instrText>
        </w:r>
        <w:r w:rsidR="00802E32">
          <w:rPr>
            <w:webHidden/>
          </w:rPr>
        </w:r>
        <w:r w:rsidR="00802E32">
          <w:rPr>
            <w:webHidden/>
          </w:rPr>
          <w:fldChar w:fldCharType="separate"/>
        </w:r>
        <w:r w:rsidR="002B72CD">
          <w:rPr>
            <w:webHidden/>
          </w:rPr>
          <w:t>25</w:t>
        </w:r>
        <w:r w:rsidR="00802E32">
          <w:rPr>
            <w:webHidden/>
          </w:rPr>
          <w:fldChar w:fldCharType="end"/>
        </w:r>
      </w:hyperlink>
    </w:p>
    <w:p w14:paraId="5E5E2178" w14:textId="77777777" w:rsidR="00802E32" w:rsidRDefault="001902FE">
      <w:pPr>
        <w:pStyle w:val="TOC3"/>
        <w:rPr>
          <w:rFonts w:asciiTheme="minorHAnsi" w:eastAsiaTheme="minorEastAsia" w:hAnsiTheme="minorHAnsi" w:cstheme="minorBidi"/>
          <w:szCs w:val="22"/>
        </w:rPr>
      </w:pPr>
      <w:hyperlink w:anchor="_Toc407806127" w:history="1">
        <w:r w:rsidR="00802E32" w:rsidRPr="007960DB">
          <w:rPr>
            <w:rStyle w:val="Hyperlink"/>
          </w:rPr>
          <w:t>Delete an Uploaded Image</w:t>
        </w:r>
        <w:r w:rsidR="00802E32">
          <w:rPr>
            <w:webHidden/>
          </w:rPr>
          <w:tab/>
        </w:r>
        <w:r w:rsidR="00802E32">
          <w:rPr>
            <w:webHidden/>
          </w:rPr>
          <w:fldChar w:fldCharType="begin"/>
        </w:r>
        <w:r w:rsidR="00802E32">
          <w:rPr>
            <w:webHidden/>
          </w:rPr>
          <w:instrText xml:space="preserve"> PAGEREF _Toc407806127 \h </w:instrText>
        </w:r>
        <w:r w:rsidR="00802E32">
          <w:rPr>
            <w:webHidden/>
          </w:rPr>
        </w:r>
        <w:r w:rsidR="00802E32">
          <w:rPr>
            <w:webHidden/>
          </w:rPr>
          <w:fldChar w:fldCharType="separate"/>
        </w:r>
        <w:r w:rsidR="002B72CD">
          <w:rPr>
            <w:webHidden/>
          </w:rPr>
          <w:t>28</w:t>
        </w:r>
        <w:r w:rsidR="00802E32">
          <w:rPr>
            <w:webHidden/>
          </w:rPr>
          <w:fldChar w:fldCharType="end"/>
        </w:r>
      </w:hyperlink>
    </w:p>
    <w:p w14:paraId="5C36DD12" w14:textId="77777777" w:rsidR="00802E32" w:rsidRDefault="001902FE">
      <w:pPr>
        <w:pStyle w:val="TOC2"/>
        <w:rPr>
          <w:rFonts w:asciiTheme="minorHAnsi" w:eastAsiaTheme="minorEastAsia" w:hAnsiTheme="minorHAnsi" w:cstheme="minorBidi"/>
          <w:szCs w:val="22"/>
        </w:rPr>
      </w:pPr>
      <w:hyperlink w:anchor="_Toc407806128" w:history="1">
        <w:r w:rsidR="00802E32" w:rsidRPr="007960DB">
          <w:rPr>
            <w:rStyle w:val="Hyperlink"/>
          </w:rPr>
          <w:t>Configuring Component Branding</w:t>
        </w:r>
        <w:r w:rsidR="00802E32">
          <w:rPr>
            <w:webHidden/>
          </w:rPr>
          <w:tab/>
        </w:r>
        <w:r w:rsidR="00802E32">
          <w:rPr>
            <w:webHidden/>
          </w:rPr>
          <w:fldChar w:fldCharType="begin"/>
        </w:r>
        <w:r w:rsidR="00802E32">
          <w:rPr>
            <w:webHidden/>
          </w:rPr>
          <w:instrText xml:space="preserve"> PAGEREF _Toc407806128 \h </w:instrText>
        </w:r>
        <w:r w:rsidR="00802E32">
          <w:rPr>
            <w:webHidden/>
          </w:rPr>
        </w:r>
        <w:r w:rsidR="00802E32">
          <w:rPr>
            <w:webHidden/>
          </w:rPr>
          <w:fldChar w:fldCharType="separate"/>
        </w:r>
        <w:r w:rsidR="002B72CD">
          <w:rPr>
            <w:webHidden/>
          </w:rPr>
          <w:t>29</w:t>
        </w:r>
        <w:r w:rsidR="00802E32">
          <w:rPr>
            <w:webHidden/>
          </w:rPr>
          <w:fldChar w:fldCharType="end"/>
        </w:r>
      </w:hyperlink>
    </w:p>
    <w:p w14:paraId="3FCBEBA2" w14:textId="77777777" w:rsidR="00802E32" w:rsidRDefault="001902FE">
      <w:pPr>
        <w:pStyle w:val="TOC3"/>
        <w:rPr>
          <w:rFonts w:asciiTheme="minorHAnsi" w:eastAsiaTheme="minorEastAsia" w:hAnsiTheme="minorHAnsi" w:cstheme="minorBidi"/>
          <w:szCs w:val="22"/>
        </w:rPr>
      </w:pPr>
      <w:hyperlink w:anchor="_Toc407806129" w:history="1">
        <w:r w:rsidR="00802E32" w:rsidRPr="007960DB">
          <w:rPr>
            <w:rStyle w:val="Hyperlink"/>
          </w:rPr>
          <w:t>Search for a Component Branding Configuration</w:t>
        </w:r>
        <w:r w:rsidR="00802E32">
          <w:rPr>
            <w:webHidden/>
          </w:rPr>
          <w:tab/>
        </w:r>
        <w:r w:rsidR="00802E32">
          <w:rPr>
            <w:webHidden/>
          </w:rPr>
          <w:fldChar w:fldCharType="begin"/>
        </w:r>
        <w:r w:rsidR="00802E32">
          <w:rPr>
            <w:webHidden/>
          </w:rPr>
          <w:instrText xml:space="preserve"> PAGEREF _Toc407806129 \h </w:instrText>
        </w:r>
        <w:r w:rsidR="00802E32">
          <w:rPr>
            <w:webHidden/>
          </w:rPr>
        </w:r>
        <w:r w:rsidR="00802E32">
          <w:rPr>
            <w:webHidden/>
          </w:rPr>
          <w:fldChar w:fldCharType="separate"/>
        </w:r>
        <w:r w:rsidR="002B72CD">
          <w:rPr>
            <w:webHidden/>
          </w:rPr>
          <w:t>29</w:t>
        </w:r>
        <w:r w:rsidR="00802E32">
          <w:rPr>
            <w:webHidden/>
          </w:rPr>
          <w:fldChar w:fldCharType="end"/>
        </w:r>
      </w:hyperlink>
    </w:p>
    <w:p w14:paraId="0D1B7581" w14:textId="77777777" w:rsidR="00802E32" w:rsidRDefault="001902FE">
      <w:pPr>
        <w:pStyle w:val="TOC3"/>
        <w:rPr>
          <w:rFonts w:asciiTheme="minorHAnsi" w:eastAsiaTheme="minorEastAsia" w:hAnsiTheme="minorHAnsi" w:cstheme="minorBidi"/>
          <w:szCs w:val="22"/>
        </w:rPr>
      </w:pPr>
      <w:hyperlink w:anchor="_Toc407806130" w:history="1">
        <w:r w:rsidR="00802E32" w:rsidRPr="007960DB">
          <w:rPr>
            <w:rStyle w:val="Hyperlink"/>
          </w:rPr>
          <w:t>Add a Component Branding Configuration</w:t>
        </w:r>
        <w:r w:rsidR="00802E32">
          <w:rPr>
            <w:webHidden/>
          </w:rPr>
          <w:tab/>
        </w:r>
        <w:r w:rsidR="00802E32">
          <w:rPr>
            <w:webHidden/>
          </w:rPr>
          <w:fldChar w:fldCharType="begin"/>
        </w:r>
        <w:r w:rsidR="00802E32">
          <w:rPr>
            <w:webHidden/>
          </w:rPr>
          <w:instrText xml:space="preserve"> PAGEREF _Toc407806130 \h </w:instrText>
        </w:r>
        <w:r w:rsidR="00802E32">
          <w:rPr>
            <w:webHidden/>
          </w:rPr>
        </w:r>
        <w:r w:rsidR="00802E32">
          <w:rPr>
            <w:webHidden/>
          </w:rPr>
          <w:fldChar w:fldCharType="separate"/>
        </w:r>
        <w:r w:rsidR="002B72CD">
          <w:rPr>
            <w:webHidden/>
          </w:rPr>
          <w:t>30</w:t>
        </w:r>
        <w:r w:rsidR="00802E32">
          <w:rPr>
            <w:webHidden/>
          </w:rPr>
          <w:fldChar w:fldCharType="end"/>
        </w:r>
      </w:hyperlink>
    </w:p>
    <w:p w14:paraId="71778C8F" w14:textId="77777777" w:rsidR="00802E32" w:rsidRDefault="001902FE">
      <w:pPr>
        <w:pStyle w:val="TOC4"/>
        <w:rPr>
          <w:rFonts w:asciiTheme="minorHAnsi" w:eastAsiaTheme="minorEastAsia" w:hAnsiTheme="minorHAnsi" w:cstheme="minorBidi"/>
          <w:noProof/>
          <w:szCs w:val="22"/>
        </w:rPr>
      </w:pPr>
      <w:hyperlink w:anchor="_Toc407806131" w:history="1">
        <w:r w:rsidR="00802E32" w:rsidRPr="007960DB">
          <w:rPr>
            <w:rStyle w:val="Hyperlink"/>
            <w:noProof/>
          </w:rPr>
          <w:t>Add Assets</w:t>
        </w:r>
        <w:r w:rsidR="00802E32">
          <w:rPr>
            <w:noProof/>
            <w:webHidden/>
          </w:rPr>
          <w:tab/>
        </w:r>
        <w:r w:rsidR="00802E32">
          <w:rPr>
            <w:noProof/>
            <w:webHidden/>
          </w:rPr>
          <w:fldChar w:fldCharType="begin"/>
        </w:r>
        <w:r w:rsidR="00802E32">
          <w:rPr>
            <w:noProof/>
            <w:webHidden/>
          </w:rPr>
          <w:instrText xml:space="preserve"> PAGEREF _Toc407806131 \h </w:instrText>
        </w:r>
        <w:r w:rsidR="00802E32">
          <w:rPr>
            <w:noProof/>
            <w:webHidden/>
          </w:rPr>
        </w:r>
        <w:r w:rsidR="00802E32">
          <w:rPr>
            <w:noProof/>
            <w:webHidden/>
          </w:rPr>
          <w:fldChar w:fldCharType="separate"/>
        </w:r>
        <w:r w:rsidR="002B72CD">
          <w:rPr>
            <w:noProof/>
            <w:webHidden/>
          </w:rPr>
          <w:t>31</w:t>
        </w:r>
        <w:r w:rsidR="00802E32">
          <w:rPr>
            <w:noProof/>
            <w:webHidden/>
          </w:rPr>
          <w:fldChar w:fldCharType="end"/>
        </w:r>
      </w:hyperlink>
    </w:p>
    <w:p w14:paraId="12583AB8" w14:textId="77777777" w:rsidR="00802E32" w:rsidRDefault="001902FE">
      <w:pPr>
        <w:pStyle w:val="TOC3"/>
        <w:rPr>
          <w:rFonts w:asciiTheme="minorHAnsi" w:eastAsiaTheme="minorEastAsia" w:hAnsiTheme="minorHAnsi" w:cstheme="minorBidi"/>
          <w:szCs w:val="22"/>
        </w:rPr>
      </w:pPr>
      <w:hyperlink w:anchor="_Toc407806132" w:history="1">
        <w:r w:rsidR="00802E32" w:rsidRPr="007960DB">
          <w:rPr>
            <w:rStyle w:val="Hyperlink"/>
          </w:rPr>
          <w:t>Edit a Component Branding Configuration</w:t>
        </w:r>
        <w:r w:rsidR="00802E32">
          <w:rPr>
            <w:webHidden/>
          </w:rPr>
          <w:tab/>
        </w:r>
        <w:r w:rsidR="00802E32">
          <w:rPr>
            <w:webHidden/>
          </w:rPr>
          <w:fldChar w:fldCharType="begin"/>
        </w:r>
        <w:r w:rsidR="00802E32">
          <w:rPr>
            <w:webHidden/>
          </w:rPr>
          <w:instrText xml:space="preserve"> PAGEREF _Toc407806132 \h </w:instrText>
        </w:r>
        <w:r w:rsidR="00802E32">
          <w:rPr>
            <w:webHidden/>
          </w:rPr>
        </w:r>
        <w:r w:rsidR="00802E32">
          <w:rPr>
            <w:webHidden/>
          </w:rPr>
          <w:fldChar w:fldCharType="separate"/>
        </w:r>
        <w:r w:rsidR="002B72CD">
          <w:rPr>
            <w:webHidden/>
          </w:rPr>
          <w:t>32</w:t>
        </w:r>
        <w:r w:rsidR="00802E32">
          <w:rPr>
            <w:webHidden/>
          </w:rPr>
          <w:fldChar w:fldCharType="end"/>
        </w:r>
      </w:hyperlink>
    </w:p>
    <w:p w14:paraId="5DD1668E" w14:textId="77777777" w:rsidR="00802E32" w:rsidRDefault="001902FE">
      <w:pPr>
        <w:pStyle w:val="TOC3"/>
        <w:rPr>
          <w:rFonts w:asciiTheme="minorHAnsi" w:eastAsiaTheme="minorEastAsia" w:hAnsiTheme="minorHAnsi" w:cstheme="minorBidi"/>
          <w:szCs w:val="22"/>
        </w:rPr>
      </w:pPr>
      <w:hyperlink w:anchor="_Toc407806133" w:history="1">
        <w:r w:rsidR="00802E32" w:rsidRPr="007960DB">
          <w:rPr>
            <w:rStyle w:val="Hyperlink"/>
          </w:rPr>
          <w:t>Clone a Component Branding Configuration</w:t>
        </w:r>
        <w:r w:rsidR="00802E32">
          <w:rPr>
            <w:webHidden/>
          </w:rPr>
          <w:tab/>
        </w:r>
        <w:r w:rsidR="00802E32">
          <w:rPr>
            <w:webHidden/>
          </w:rPr>
          <w:fldChar w:fldCharType="begin"/>
        </w:r>
        <w:r w:rsidR="00802E32">
          <w:rPr>
            <w:webHidden/>
          </w:rPr>
          <w:instrText xml:space="preserve"> PAGEREF _Toc407806133 \h </w:instrText>
        </w:r>
        <w:r w:rsidR="00802E32">
          <w:rPr>
            <w:webHidden/>
          </w:rPr>
        </w:r>
        <w:r w:rsidR="00802E32">
          <w:rPr>
            <w:webHidden/>
          </w:rPr>
          <w:fldChar w:fldCharType="separate"/>
        </w:r>
        <w:r w:rsidR="002B72CD">
          <w:rPr>
            <w:webHidden/>
          </w:rPr>
          <w:t>33</w:t>
        </w:r>
        <w:r w:rsidR="00802E32">
          <w:rPr>
            <w:webHidden/>
          </w:rPr>
          <w:fldChar w:fldCharType="end"/>
        </w:r>
      </w:hyperlink>
    </w:p>
    <w:p w14:paraId="45583AE4" w14:textId="77777777" w:rsidR="00802E32" w:rsidRDefault="001902FE">
      <w:pPr>
        <w:pStyle w:val="TOC3"/>
        <w:rPr>
          <w:rFonts w:asciiTheme="minorHAnsi" w:eastAsiaTheme="minorEastAsia" w:hAnsiTheme="minorHAnsi" w:cstheme="minorBidi"/>
          <w:szCs w:val="22"/>
        </w:rPr>
      </w:pPr>
      <w:hyperlink w:anchor="_Toc407806134" w:history="1">
        <w:r w:rsidR="00802E32" w:rsidRPr="007960DB">
          <w:rPr>
            <w:rStyle w:val="Hyperlink"/>
          </w:rPr>
          <w:t>Delete a Component Branding Configuration</w:t>
        </w:r>
        <w:r w:rsidR="00802E32">
          <w:rPr>
            <w:webHidden/>
          </w:rPr>
          <w:tab/>
        </w:r>
        <w:r w:rsidR="00802E32">
          <w:rPr>
            <w:webHidden/>
          </w:rPr>
          <w:fldChar w:fldCharType="begin"/>
        </w:r>
        <w:r w:rsidR="00802E32">
          <w:rPr>
            <w:webHidden/>
          </w:rPr>
          <w:instrText xml:space="preserve"> PAGEREF _Toc407806134 \h </w:instrText>
        </w:r>
        <w:r w:rsidR="00802E32">
          <w:rPr>
            <w:webHidden/>
          </w:rPr>
        </w:r>
        <w:r w:rsidR="00802E32">
          <w:rPr>
            <w:webHidden/>
          </w:rPr>
          <w:fldChar w:fldCharType="separate"/>
        </w:r>
        <w:r w:rsidR="002B72CD">
          <w:rPr>
            <w:webHidden/>
          </w:rPr>
          <w:t>34</w:t>
        </w:r>
        <w:r w:rsidR="00802E32">
          <w:rPr>
            <w:webHidden/>
          </w:rPr>
          <w:fldChar w:fldCharType="end"/>
        </w:r>
      </w:hyperlink>
    </w:p>
    <w:p w14:paraId="64D8067B" w14:textId="77777777" w:rsidR="00802E32" w:rsidRDefault="001902FE">
      <w:pPr>
        <w:pStyle w:val="TOC2"/>
        <w:rPr>
          <w:rFonts w:asciiTheme="minorHAnsi" w:eastAsiaTheme="minorEastAsia" w:hAnsiTheme="minorHAnsi" w:cstheme="minorBidi"/>
          <w:szCs w:val="22"/>
        </w:rPr>
      </w:pPr>
      <w:hyperlink w:anchor="_Toc407806135" w:history="1">
        <w:r w:rsidR="00802E32" w:rsidRPr="007960DB">
          <w:rPr>
            <w:rStyle w:val="Hyperlink"/>
          </w:rPr>
          <w:t>Previewing Component Branding</w:t>
        </w:r>
        <w:r w:rsidR="00802E32">
          <w:rPr>
            <w:webHidden/>
          </w:rPr>
          <w:tab/>
        </w:r>
        <w:r w:rsidR="00802E32">
          <w:rPr>
            <w:webHidden/>
          </w:rPr>
          <w:fldChar w:fldCharType="begin"/>
        </w:r>
        <w:r w:rsidR="00802E32">
          <w:rPr>
            <w:webHidden/>
          </w:rPr>
          <w:instrText xml:space="preserve"> PAGEREF _Toc407806135 \h </w:instrText>
        </w:r>
        <w:r w:rsidR="00802E32">
          <w:rPr>
            <w:webHidden/>
          </w:rPr>
        </w:r>
        <w:r w:rsidR="00802E32">
          <w:rPr>
            <w:webHidden/>
          </w:rPr>
          <w:fldChar w:fldCharType="separate"/>
        </w:r>
        <w:r w:rsidR="002B72CD">
          <w:rPr>
            <w:webHidden/>
          </w:rPr>
          <w:t>35</w:t>
        </w:r>
        <w:r w:rsidR="00802E32">
          <w:rPr>
            <w:webHidden/>
          </w:rPr>
          <w:fldChar w:fldCharType="end"/>
        </w:r>
      </w:hyperlink>
    </w:p>
    <w:p w14:paraId="4E7D8BBA" w14:textId="77777777" w:rsidR="00802E32" w:rsidRDefault="001902FE">
      <w:pPr>
        <w:pStyle w:val="TOC1"/>
        <w:rPr>
          <w:rFonts w:asciiTheme="minorHAnsi" w:eastAsiaTheme="minorEastAsia" w:hAnsiTheme="minorHAnsi" w:cstheme="minorBidi"/>
          <w:caps w:val="0"/>
          <w:szCs w:val="22"/>
        </w:rPr>
      </w:pPr>
      <w:hyperlink w:anchor="_Toc407806136" w:history="1">
        <w:r w:rsidR="00802E32" w:rsidRPr="007960DB">
          <w:rPr>
            <w:rStyle w:val="Hyperlink"/>
          </w:rPr>
          <w:t>Appendix A. User Support</w:t>
        </w:r>
        <w:r w:rsidR="00802E32">
          <w:rPr>
            <w:webHidden/>
          </w:rPr>
          <w:tab/>
        </w:r>
        <w:r w:rsidR="00802E32">
          <w:rPr>
            <w:webHidden/>
          </w:rPr>
          <w:fldChar w:fldCharType="begin"/>
        </w:r>
        <w:r w:rsidR="00802E32">
          <w:rPr>
            <w:webHidden/>
          </w:rPr>
          <w:instrText xml:space="preserve"> PAGEREF _Toc407806136 \h </w:instrText>
        </w:r>
        <w:r w:rsidR="00802E32">
          <w:rPr>
            <w:webHidden/>
          </w:rPr>
        </w:r>
        <w:r w:rsidR="00802E32">
          <w:rPr>
            <w:webHidden/>
          </w:rPr>
          <w:fldChar w:fldCharType="separate"/>
        </w:r>
        <w:r w:rsidR="002B72CD">
          <w:rPr>
            <w:webHidden/>
          </w:rPr>
          <w:t>37</w:t>
        </w:r>
        <w:r w:rsidR="00802E32">
          <w:rPr>
            <w:webHidden/>
          </w:rPr>
          <w:fldChar w:fldCharType="end"/>
        </w:r>
      </w:hyperlink>
    </w:p>
    <w:p w14:paraId="16CDB7C5" w14:textId="77777777" w:rsidR="00545D00" w:rsidRDefault="00545D00" w:rsidP="00545D00">
      <w:r w:rsidRPr="00A120E2">
        <w:rPr>
          <w:b/>
          <w:noProof/>
          <w:sz w:val="20"/>
          <w:szCs w:val="20"/>
        </w:rPr>
        <w:fldChar w:fldCharType="end"/>
      </w:r>
    </w:p>
    <w:p w14:paraId="6D0FC739" w14:textId="77777777" w:rsidR="00545D00" w:rsidRDefault="00545D00" w:rsidP="00545D00">
      <w:r>
        <w:br w:type="page"/>
      </w:r>
    </w:p>
    <w:p w14:paraId="115ABA90" w14:textId="77777777" w:rsidR="00545D00" w:rsidRPr="009A6C3C" w:rsidRDefault="00545D00" w:rsidP="00545D00">
      <w:pPr>
        <w:jc w:val="center"/>
        <w:rPr>
          <w:b/>
          <w:sz w:val="24"/>
        </w:rPr>
      </w:pPr>
      <w:r w:rsidRPr="009A6C3C">
        <w:rPr>
          <w:b/>
          <w:sz w:val="24"/>
        </w:rPr>
        <w:lastRenderedPageBreak/>
        <w:t xml:space="preserve">Table of </w:t>
      </w:r>
      <w:r>
        <w:rPr>
          <w:b/>
          <w:sz w:val="24"/>
        </w:rPr>
        <w:t>Figures</w:t>
      </w:r>
    </w:p>
    <w:p w14:paraId="030FAC65" w14:textId="77777777" w:rsidR="00802E32" w:rsidRDefault="00545D00">
      <w:pPr>
        <w:pStyle w:val="TableofFigures"/>
        <w:rPr>
          <w:rFonts w:asciiTheme="minorHAnsi" w:eastAsiaTheme="minorEastAsia" w:hAnsiTheme="minorHAnsi" w:cstheme="minorBidi"/>
          <w:szCs w:val="22"/>
        </w:rPr>
      </w:pPr>
      <w:r w:rsidRPr="00C478F3">
        <w:rPr>
          <w:sz w:val="20"/>
        </w:rPr>
        <w:fldChar w:fldCharType="begin"/>
      </w:r>
      <w:r w:rsidRPr="00C478F3">
        <w:rPr>
          <w:sz w:val="20"/>
        </w:rPr>
        <w:instrText xml:space="preserve"> TOC \h \z \c "Figure" </w:instrText>
      </w:r>
      <w:r w:rsidRPr="00C478F3">
        <w:rPr>
          <w:sz w:val="20"/>
        </w:rPr>
        <w:fldChar w:fldCharType="separate"/>
      </w:r>
      <w:hyperlink w:anchor="_Toc407806137" w:history="1">
        <w:r w:rsidR="00802E32" w:rsidRPr="000726FF">
          <w:rPr>
            <w:rStyle w:val="Hyperlink"/>
          </w:rPr>
          <w:t>Figure 1. Login Screen</w:t>
        </w:r>
        <w:r w:rsidR="00802E32">
          <w:rPr>
            <w:webHidden/>
          </w:rPr>
          <w:tab/>
        </w:r>
        <w:r w:rsidR="00802E32">
          <w:rPr>
            <w:webHidden/>
          </w:rPr>
          <w:fldChar w:fldCharType="begin"/>
        </w:r>
        <w:r w:rsidR="00802E32">
          <w:rPr>
            <w:webHidden/>
          </w:rPr>
          <w:instrText xml:space="preserve"> PAGEREF _Toc407806137 \h </w:instrText>
        </w:r>
        <w:r w:rsidR="00802E32">
          <w:rPr>
            <w:webHidden/>
          </w:rPr>
        </w:r>
        <w:r w:rsidR="00802E32">
          <w:rPr>
            <w:webHidden/>
          </w:rPr>
          <w:fldChar w:fldCharType="separate"/>
        </w:r>
        <w:r w:rsidR="002B72CD">
          <w:rPr>
            <w:webHidden/>
          </w:rPr>
          <w:t>7</w:t>
        </w:r>
        <w:r w:rsidR="00802E32">
          <w:rPr>
            <w:webHidden/>
          </w:rPr>
          <w:fldChar w:fldCharType="end"/>
        </w:r>
      </w:hyperlink>
    </w:p>
    <w:p w14:paraId="0B554D3A" w14:textId="77777777" w:rsidR="00802E32" w:rsidRDefault="001902FE">
      <w:pPr>
        <w:pStyle w:val="TableofFigures"/>
        <w:rPr>
          <w:rFonts w:asciiTheme="minorHAnsi" w:eastAsiaTheme="minorEastAsia" w:hAnsiTheme="minorHAnsi" w:cstheme="minorBidi"/>
          <w:szCs w:val="22"/>
        </w:rPr>
      </w:pPr>
      <w:hyperlink w:anchor="_Toc407806138" w:history="1">
        <w:r w:rsidR="00802E32" w:rsidRPr="000726FF">
          <w:rPr>
            <w:rStyle w:val="Hyperlink"/>
          </w:rPr>
          <w:t>Figure 2. Program Management System Home Screen</w:t>
        </w:r>
        <w:r w:rsidR="00802E32">
          <w:rPr>
            <w:webHidden/>
          </w:rPr>
          <w:tab/>
        </w:r>
        <w:r w:rsidR="00802E32">
          <w:rPr>
            <w:webHidden/>
          </w:rPr>
          <w:fldChar w:fldCharType="begin"/>
        </w:r>
        <w:r w:rsidR="00802E32">
          <w:rPr>
            <w:webHidden/>
          </w:rPr>
          <w:instrText xml:space="preserve"> PAGEREF _Toc407806138 \h </w:instrText>
        </w:r>
        <w:r w:rsidR="00802E32">
          <w:rPr>
            <w:webHidden/>
          </w:rPr>
        </w:r>
        <w:r w:rsidR="00802E32">
          <w:rPr>
            <w:webHidden/>
          </w:rPr>
          <w:fldChar w:fldCharType="separate"/>
        </w:r>
        <w:r w:rsidR="002B72CD">
          <w:rPr>
            <w:webHidden/>
          </w:rPr>
          <w:t>8</w:t>
        </w:r>
        <w:r w:rsidR="00802E32">
          <w:rPr>
            <w:webHidden/>
          </w:rPr>
          <w:fldChar w:fldCharType="end"/>
        </w:r>
      </w:hyperlink>
    </w:p>
    <w:p w14:paraId="628055D4" w14:textId="77777777" w:rsidR="00802E32" w:rsidRDefault="001902FE">
      <w:pPr>
        <w:pStyle w:val="TableofFigures"/>
        <w:rPr>
          <w:rFonts w:asciiTheme="minorHAnsi" w:eastAsiaTheme="minorEastAsia" w:hAnsiTheme="minorHAnsi" w:cstheme="minorBidi"/>
          <w:szCs w:val="22"/>
        </w:rPr>
      </w:pPr>
      <w:hyperlink w:anchor="_Toc407806139" w:history="1">
        <w:r w:rsidR="00802E32" w:rsidRPr="000726FF">
          <w:rPr>
            <w:rStyle w:val="Hyperlink"/>
          </w:rPr>
          <w:t>Figure 3. Header</w:t>
        </w:r>
        <w:r w:rsidR="00802E32">
          <w:rPr>
            <w:webHidden/>
          </w:rPr>
          <w:tab/>
        </w:r>
        <w:r w:rsidR="00802E32">
          <w:rPr>
            <w:webHidden/>
          </w:rPr>
          <w:fldChar w:fldCharType="begin"/>
        </w:r>
        <w:r w:rsidR="00802E32">
          <w:rPr>
            <w:webHidden/>
          </w:rPr>
          <w:instrText xml:space="preserve"> PAGEREF _Toc407806139 \h </w:instrText>
        </w:r>
        <w:r w:rsidR="00802E32">
          <w:rPr>
            <w:webHidden/>
          </w:rPr>
        </w:r>
        <w:r w:rsidR="00802E32">
          <w:rPr>
            <w:webHidden/>
          </w:rPr>
          <w:fldChar w:fldCharType="separate"/>
        </w:r>
        <w:r w:rsidR="002B72CD">
          <w:rPr>
            <w:webHidden/>
          </w:rPr>
          <w:t>8</w:t>
        </w:r>
        <w:r w:rsidR="00802E32">
          <w:rPr>
            <w:webHidden/>
          </w:rPr>
          <w:fldChar w:fldCharType="end"/>
        </w:r>
      </w:hyperlink>
    </w:p>
    <w:p w14:paraId="706999D8" w14:textId="77777777" w:rsidR="00802E32" w:rsidRDefault="001902FE">
      <w:pPr>
        <w:pStyle w:val="TableofFigures"/>
        <w:rPr>
          <w:rFonts w:asciiTheme="minorHAnsi" w:eastAsiaTheme="minorEastAsia" w:hAnsiTheme="minorHAnsi" w:cstheme="minorBidi"/>
          <w:szCs w:val="22"/>
        </w:rPr>
      </w:pPr>
      <w:hyperlink w:anchor="_Toc407806140" w:history="1">
        <w:r w:rsidR="00802E32" w:rsidRPr="000726FF">
          <w:rPr>
            <w:rStyle w:val="Hyperlink"/>
          </w:rPr>
          <w:t>Figure 4. Program Management Task Icons</w:t>
        </w:r>
        <w:r w:rsidR="00802E32">
          <w:rPr>
            <w:webHidden/>
          </w:rPr>
          <w:tab/>
        </w:r>
        <w:r w:rsidR="00802E32">
          <w:rPr>
            <w:webHidden/>
          </w:rPr>
          <w:fldChar w:fldCharType="begin"/>
        </w:r>
        <w:r w:rsidR="00802E32">
          <w:rPr>
            <w:webHidden/>
          </w:rPr>
          <w:instrText xml:space="preserve"> PAGEREF _Toc407806140 \h </w:instrText>
        </w:r>
        <w:r w:rsidR="00802E32">
          <w:rPr>
            <w:webHidden/>
          </w:rPr>
        </w:r>
        <w:r w:rsidR="00802E32">
          <w:rPr>
            <w:webHidden/>
          </w:rPr>
          <w:fldChar w:fldCharType="separate"/>
        </w:r>
        <w:r w:rsidR="002B72CD">
          <w:rPr>
            <w:webHidden/>
          </w:rPr>
          <w:t>9</w:t>
        </w:r>
        <w:r w:rsidR="00802E32">
          <w:rPr>
            <w:webHidden/>
          </w:rPr>
          <w:fldChar w:fldCharType="end"/>
        </w:r>
      </w:hyperlink>
    </w:p>
    <w:p w14:paraId="1E3FDD58" w14:textId="77777777" w:rsidR="00802E32" w:rsidRDefault="001902FE">
      <w:pPr>
        <w:pStyle w:val="TableofFigures"/>
        <w:rPr>
          <w:rFonts w:asciiTheme="minorHAnsi" w:eastAsiaTheme="minorEastAsia" w:hAnsiTheme="minorHAnsi" w:cstheme="minorBidi"/>
          <w:szCs w:val="22"/>
        </w:rPr>
      </w:pPr>
      <w:hyperlink w:anchor="_Toc407806141" w:history="1">
        <w:r w:rsidR="00802E32" w:rsidRPr="000726FF">
          <w:rPr>
            <w:rStyle w:val="Hyperlink"/>
          </w:rPr>
          <w:t>Figure 5. Sample Search Screen</w:t>
        </w:r>
        <w:r w:rsidR="00802E32">
          <w:rPr>
            <w:webHidden/>
          </w:rPr>
          <w:tab/>
        </w:r>
        <w:r w:rsidR="00802E32">
          <w:rPr>
            <w:webHidden/>
          </w:rPr>
          <w:fldChar w:fldCharType="begin"/>
        </w:r>
        <w:r w:rsidR="00802E32">
          <w:rPr>
            <w:webHidden/>
          </w:rPr>
          <w:instrText xml:space="preserve"> PAGEREF _Toc407806141 \h </w:instrText>
        </w:r>
        <w:r w:rsidR="00802E32">
          <w:rPr>
            <w:webHidden/>
          </w:rPr>
        </w:r>
        <w:r w:rsidR="00802E32">
          <w:rPr>
            <w:webHidden/>
          </w:rPr>
          <w:fldChar w:fldCharType="separate"/>
        </w:r>
        <w:r w:rsidR="002B72CD">
          <w:rPr>
            <w:webHidden/>
          </w:rPr>
          <w:t>10</w:t>
        </w:r>
        <w:r w:rsidR="00802E32">
          <w:rPr>
            <w:webHidden/>
          </w:rPr>
          <w:fldChar w:fldCharType="end"/>
        </w:r>
      </w:hyperlink>
    </w:p>
    <w:p w14:paraId="131B45C6" w14:textId="77777777" w:rsidR="00802E32" w:rsidRDefault="001902FE">
      <w:pPr>
        <w:pStyle w:val="TableofFigures"/>
        <w:rPr>
          <w:rFonts w:asciiTheme="minorHAnsi" w:eastAsiaTheme="minorEastAsia" w:hAnsiTheme="minorHAnsi" w:cstheme="minorBidi"/>
          <w:szCs w:val="22"/>
        </w:rPr>
      </w:pPr>
      <w:hyperlink w:anchor="_Toc407806142" w:history="1">
        <w:r w:rsidR="00802E32" w:rsidRPr="000726FF">
          <w:rPr>
            <w:rStyle w:val="Hyperlink"/>
          </w:rPr>
          <w:t>Figure 6. Sample Add/View/Edit Screen</w:t>
        </w:r>
        <w:r w:rsidR="00802E32">
          <w:rPr>
            <w:webHidden/>
          </w:rPr>
          <w:tab/>
        </w:r>
        <w:r w:rsidR="00802E32">
          <w:rPr>
            <w:webHidden/>
          </w:rPr>
          <w:fldChar w:fldCharType="begin"/>
        </w:r>
        <w:r w:rsidR="00802E32">
          <w:rPr>
            <w:webHidden/>
          </w:rPr>
          <w:instrText xml:space="preserve"> PAGEREF _Toc407806142 \h </w:instrText>
        </w:r>
        <w:r w:rsidR="00802E32">
          <w:rPr>
            <w:webHidden/>
          </w:rPr>
        </w:r>
        <w:r w:rsidR="00802E32">
          <w:rPr>
            <w:webHidden/>
          </w:rPr>
          <w:fldChar w:fldCharType="separate"/>
        </w:r>
        <w:r w:rsidR="002B72CD">
          <w:rPr>
            <w:webHidden/>
          </w:rPr>
          <w:t>11</w:t>
        </w:r>
        <w:r w:rsidR="00802E32">
          <w:rPr>
            <w:webHidden/>
          </w:rPr>
          <w:fldChar w:fldCharType="end"/>
        </w:r>
      </w:hyperlink>
    </w:p>
    <w:p w14:paraId="18507760" w14:textId="77777777" w:rsidR="00802E32" w:rsidRDefault="001902FE">
      <w:pPr>
        <w:pStyle w:val="TableofFigures"/>
        <w:rPr>
          <w:rFonts w:asciiTheme="minorHAnsi" w:eastAsiaTheme="minorEastAsia" w:hAnsiTheme="minorHAnsi" w:cstheme="minorBidi"/>
          <w:szCs w:val="22"/>
        </w:rPr>
      </w:pPr>
      <w:hyperlink w:anchor="_Toc407806143" w:history="1">
        <w:r w:rsidR="00802E32" w:rsidRPr="000726FF">
          <w:rPr>
            <w:rStyle w:val="Hyperlink"/>
          </w:rPr>
          <w:t>Figure 7. Error Message</w:t>
        </w:r>
        <w:r w:rsidR="00802E32">
          <w:rPr>
            <w:webHidden/>
          </w:rPr>
          <w:tab/>
        </w:r>
        <w:r w:rsidR="00802E32">
          <w:rPr>
            <w:webHidden/>
          </w:rPr>
          <w:fldChar w:fldCharType="begin"/>
        </w:r>
        <w:r w:rsidR="00802E32">
          <w:rPr>
            <w:webHidden/>
          </w:rPr>
          <w:instrText xml:space="preserve"> PAGEREF _Toc407806143 \h </w:instrText>
        </w:r>
        <w:r w:rsidR="00802E32">
          <w:rPr>
            <w:webHidden/>
          </w:rPr>
        </w:r>
        <w:r w:rsidR="00802E32">
          <w:rPr>
            <w:webHidden/>
          </w:rPr>
          <w:fldChar w:fldCharType="separate"/>
        </w:r>
        <w:r w:rsidR="002B72CD">
          <w:rPr>
            <w:webHidden/>
          </w:rPr>
          <w:t>11</w:t>
        </w:r>
        <w:r w:rsidR="00802E32">
          <w:rPr>
            <w:webHidden/>
          </w:rPr>
          <w:fldChar w:fldCharType="end"/>
        </w:r>
      </w:hyperlink>
    </w:p>
    <w:p w14:paraId="62006B6D" w14:textId="77777777" w:rsidR="00802E32" w:rsidRDefault="001902FE">
      <w:pPr>
        <w:pStyle w:val="TableofFigures"/>
        <w:rPr>
          <w:rFonts w:asciiTheme="minorHAnsi" w:eastAsiaTheme="minorEastAsia" w:hAnsiTheme="minorHAnsi" w:cstheme="minorBidi"/>
          <w:szCs w:val="22"/>
        </w:rPr>
      </w:pPr>
      <w:hyperlink w:anchor="_Toc407806144" w:history="1">
        <w:r w:rsidR="00802E32" w:rsidRPr="000726FF">
          <w:rPr>
            <w:rStyle w:val="Hyperlink"/>
          </w:rPr>
          <w:t>Figure 8. Tenant Search Screen</w:t>
        </w:r>
        <w:r w:rsidR="00802E32">
          <w:rPr>
            <w:webHidden/>
          </w:rPr>
          <w:tab/>
        </w:r>
        <w:r w:rsidR="00802E32">
          <w:rPr>
            <w:webHidden/>
          </w:rPr>
          <w:fldChar w:fldCharType="begin"/>
        </w:r>
        <w:r w:rsidR="00802E32">
          <w:rPr>
            <w:webHidden/>
          </w:rPr>
          <w:instrText xml:space="preserve"> PAGEREF _Toc407806144 \h </w:instrText>
        </w:r>
        <w:r w:rsidR="00802E32">
          <w:rPr>
            <w:webHidden/>
          </w:rPr>
        </w:r>
        <w:r w:rsidR="00802E32">
          <w:rPr>
            <w:webHidden/>
          </w:rPr>
          <w:fldChar w:fldCharType="separate"/>
        </w:r>
        <w:r w:rsidR="002B72CD">
          <w:rPr>
            <w:webHidden/>
          </w:rPr>
          <w:t>12</w:t>
        </w:r>
        <w:r w:rsidR="00802E32">
          <w:rPr>
            <w:webHidden/>
          </w:rPr>
          <w:fldChar w:fldCharType="end"/>
        </w:r>
      </w:hyperlink>
    </w:p>
    <w:p w14:paraId="45260E5D" w14:textId="77777777" w:rsidR="00802E32" w:rsidRDefault="001902FE">
      <w:pPr>
        <w:pStyle w:val="TableofFigures"/>
        <w:rPr>
          <w:rFonts w:asciiTheme="minorHAnsi" w:eastAsiaTheme="minorEastAsia" w:hAnsiTheme="minorHAnsi" w:cstheme="minorBidi"/>
          <w:szCs w:val="22"/>
        </w:rPr>
      </w:pPr>
      <w:hyperlink w:anchor="_Toc407806145" w:history="1">
        <w:r w:rsidR="00802E32" w:rsidRPr="000726FF">
          <w:rPr>
            <w:rStyle w:val="Hyperlink"/>
          </w:rPr>
          <w:t>Figure 9. Add Tenant Information Screen</w:t>
        </w:r>
        <w:r w:rsidR="00802E32">
          <w:rPr>
            <w:webHidden/>
          </w:rPr>
          <w:tab/>
        </w:r>
        <w:r w:rsidR="00802E32">
          <w:rPr>
            <w:webHidden/>
          </w:rPr>
          <w:fldChar w:fldCharType="begin"/>
        </w:r>
        <w:r w:rsidR="00802E32">
          <w:rPr>
            <w:webHidden/>
          </w:rPr>
          <w:instrText xml:space="preserve"> PAGEREF _Toc407806145 \h </w:instrText>
        </w:r>
        <w:r w:rsidR="00802E32">
          <w:rPr>
            <w:webHidden/>
          </w:rPr>
        </w:r>
        <w:r w:rsidR="00802E32">
          <w:rPr>
            <w:webHidden/>
          </w:rPr>
          <w:fldChar w:fldCharType="separate"/>
        </w:r>
        <w:r w:rsidR="002B72CD">
          <w:rPr>
            <w:webHidden/>
          </w:rPr>
          <w:t>13</w:t>
        </w:r>
        <w:r w:rsidR="00802E32">
          <w:rPr>
            <w:webHidden/>
          </w:rPr>
          <w:fldChar w:fldCharType="end"/>
        </w:r>
      </w:hyperlink>
    </w:p>
    <w:p w14:paraId="6001D07D" w14:textId="77777777" w:rsidR="00802E32" w:rsidRDefault="001902FE">
      <w:pPr>
        <w:pStyle w:val="TableofFigures"/>
        <w:rPr>
          <w:rFonts w:asciiTheme="minorHAnsi" w:eastAsiaTheme="minorEastAsia" w:hAnsiTheme="minorHAnsi" w:cstheme="minorBidi"/>
          <w:szCs w:val="22"/>
        </w:rPr>
      </w:pPr>
      <w:hyperlink w:anchor="_Toc407806146" w:history="1">
        <w:r w:rsidR="00802E32" w:rsidRPr="000726FF">
          <w:rPr>
            <w:rStyle w:val="Hyperlink"/>
          </w:rPr>
          <w:t>Figure 10. Edit Tenant Information Screen</w:t>
        </w:r>
        <w:r w:rsidR="00802E32">
          <w:rPr>
            <w:webHidden/>
          </w:rPr>
          <w:tab/>
        </w:r>
        <w:r w:rsidR="00802E32">
          <w:rPr>
            <w:webHidden/>
          </w:rPr>
          <w:fldChar w:fldCharType="begin"/>
        </w:r>
        <w:r w:rsidR="00802E32">
          <w:rPr>
            <w:webHidden/>
          </w:rPr>
          <w:instrText xml:space="preserve"> PAGEREF _Toc407806146 \h </w:instrText>
        </w:r>
        <w:r w:rsidR="00802E32">
          <w:rPr>
            <w:webHidden/>
          </w:rPr>
        </w:r>
        <w:r w:rsidR="00802E32">
          <w:rPr>
            <w:webHidden/>
          </w:rPr>
          <w:fldChar w:fldCharType="separate"/>
        </w:r>
        <w:r w:rsidR="002B72CD">
          <w:rPr>
            <w:webHidden/>
          </w:rPr>
          <w:t>15</w:t>
        </w:r>
        <w:r w:rsidR="00802E32">
          <w:rPr>
            <w:webHidden/>
          </w:rPr>
          <w:fldChar w:fldCharType="end"/>
        </w:r>
      </w:hyperlink>
    </w:p>
    <w:p w14:paraId="40A828EC" w14:textId="77777777" w:rsidR="00802E32" w:rsidRDefault="001902FE">
      <w:pPr>
        <w:pStyle w:val="TableofFigures"/>
        <w:rPr>
          <w:rFonts w:asciiTheme="minorHAnsi" w:eastAsiaTheme="minorEastAsia" w:hAnsiTheme="minorHAnsi" w:cstheme="minorBidi"/>
          <w:szCs w:val="22"/>
        </w:rPr>
      </w:pPr>
      <w:hyperlink w:anchor="_Toc407806147" w:history="1">
        <w:r w:rsidR="00802E32" w:rsidRPr="000726FF">
          <w:rPr>
            <w:rStyle w:val="Hyperlink"/>
          </w:rPr>
          <w:t>Figure 11. Component Search Screen</w:t>
        </w:r>
        <w:r w:rsidR="00802E32">
          <w:rPr>
            <w:webHidden/>
          </w:rPr>
          <w:tab/>
        </w:r>
        <w:r w:rsidR="00802E32">
          <w:rPr>
            <w:webHidden/>
          </w:rPr>
          <w:fldChar w:fldCharType="begin"/>
        </w:r>
        <w:r w:rsidR="00802E32">
          <w:rPr>
            <w:webHidden/>
          </w:rPr>
          <w:instrText xml:space="preserve"> PAGEREF _Toc407806147 \h </w:instrText>
        </w:r>
        <w:r w:rsidR="00802E32">
          <w:rPr>
            <w:webHidden/>
          </w:rPr>
        </w:r>
        <w:r w:rsidR="00802E32">
          <w:rPr>
            <w:webHidden/>
          </w:rPr>
          <w:fldChar w:fldCharType="separate"/>
        </w:r>
        <w:r w:rsidR="002B72CD">
          <w:rPr>
            <w:webHidden/>
          </w:rPr>
          <w:t>16</w:t>
        </w:r>
        <w:r w:rsidR="00802E32">
          <w:rPr>
            <w:webHidden/>
          </w:rPr>
          <w:fldChar w:fldCharType="end"/>
        </w:r>
      </w:hyperlink>
    </w:p>
    <w:p w14:paraId="0E36B397" w14:textId="77777777" w:rsidR="00802E32" w:rsidRDefault="001902FE">
      <w:pPr>
        <w:pStyle w:val="TableofFigures"/>
        <w:rPr>
          <w:rFonts w:asciiTheme="minorHAnsi" w:eastAsiaTheme="minorEastAsia" w:hAnsiTheme="minorHAnsi" w:cstheme="minorBidi"/>
          <w:szCs w:val="22"/>
        </w:rPr>
      </w:pPr>
      <w:hyperlink w:anchor="_Toc407806148" w:history="1">
        <w:r w:rsidR="00802E32" w:rsidRPr="000726FF">
          <w:rPr>
            <w:rStyle w:val="Hyperlink"/>
          </w:rPr>
          <w:t>Figure 12. Add Component Information Screen</w:t>
        </w:r>
        <w:r w:rsidR="00802E32">
          <w:rPr>
            <w:webHidden/>
          </w:rPr>
          <w:tab/>
        </w:r>
        <w:r w:rsidR="00802E32">
          <w:rPr>
            <w:webHidden/>
          </w:rPr>
          <w:fldChar w:fldCharType="begin"/>
        </w:r>
        <w:r w:rsidR="00802E32">
          <w:rPr>
            <w:webHidden/>
          </w:rPr>
          <w:instrText xml:space="preserve"> PAGEREF _Toc407806148 \h </w:instrText>
        </w:r>
        <w:r w:rsidR="00802E32">
          <w:rPr>
            <w:webHidden/>
          </w:rPr>
        </w:r>
        <w:r w:rsidR="00802E32">
          <w:rPr>
            <w:webHidden/>
          </w:rPr>
          <w:fldChar w:fldCharType="separate"/>
        </w:r>
        <w:r w:rsidR="002B72CD">
          <w:rPr>
            <w:webHidden/>
          </w:rPr>
          <w:t>17</w:t>
        </w:r>
        <w:r w:rsidR="00802E32">
          <w:rPr>
            <w:webHidden/>
          </w:rPr>
          <w:fldChar w:fldCharType="end"/>
        </w:r>
      </w:hyperlink>
    </w:p>
    <w:p w14:paraId="639450C4" w14:textId="77777777" w:rsidR="00802E32" w:rsidRDefault="001902FE">
      <w:pPr>
        <w:pStyle w:val="TableofFigures"/>
        <w:rPr>
          <w:rFonts w:asciiTheme="minorHAnsi" w:eastAsiaTheme="minorEastAsia" w:hAnsiTheme="minorHAnsi" w:cstheme="minorBidi"/>
          <w:szCs w:val="22"/>
        </w:rPr>
      </w:pPr>
      <w:hyperlink w:anchor="_Toc407806149" w:history="1">
        <w:r w:rsidR="00802E32" w:rsidRPr="000726FF">
          <w:rPr>
            <w:rStyle w:val="Hyperlink"/>
          </w:rPr>
          <w:t>Figure 13. Edit Component Information Screen</w:t>
        </w:r>
        <w:r w:rsidR="00802E32">
          <w:rPr>
            <w:webHidden/>
          </w:rPr>
          <w:tab/>
        </w:r>
        <w:r w:rsidR="00802E32">
          <w:rPr>
            <w:webHidden/>
          </w:rPr>
          <w:fldChar w:fldCharType="begin"/>
        </w:r>
        <w:r w:rsidR="00802E32">
          <w:rPr>
            <w:webHidden/>
          </w:rPr>
          <w:instrText xml:space="preserve"> PAGEREF _Toc407806149 \h </w:instrText>
        </w:r>
        <w:r w:rsidR="00802E32">
          <w:rPr>
            <w:webHidden/>
          </w:rPr>
        </w:r>
        <w:r w:rsidR="00802E32">
          <w:rPr>
            <w:webHidden/>
          </w:rPr>
          <w:fldChar w:fldCharType="separate"/>
        </w:r>
        <w:r w:rsidR="002B72CD">
          <w:rPr>
            <w:webHidden/>
          </w:rPr>
          <w:t>18</w:t>
        </w:r>
        <w:r w:rsidR="00802E32">
          <w:rPr>
            <w:webHidden/>
          </w:rPr>
          <w:fldChar w:fldCharType="end"/>
        </w:r>
      </w:hyperlink>
    </w:p>
    <w:p w14:paraId="4BEB4FC9" w14:textId="77777777" w:rsidR="00802E32" w:rsidRDefault="001902FE">
      <w:pPr>
        <w:pStyle w:val="TableofFigures"/>
        <w:rPr>
          <w:rFonts w:asciiTheme="minorHAnsi" w:eastAsiaTheme="minorEastAsia" w:hAnsiTheme="minorHAnsi" w:cstheme="minorBidi"/>
          <w:szCs w:val="22"/>
        </w:rPr>
      </w:pPr>
      <w:hyperlink w:anchor="_Toc407806150" w:history="1">
        <w:r w:rsidR="00802E32" w:rsidRPr="000726FF">
          <w:rPr>
            <w:rStyle w:val="Hyperlink"/>
          </w:rPr>
          <w:t>Figure 14. Configuration Search Screen</w:t>
        </w:r>
        <w:r w:rsidR="00802E32">
          <w:rPr>
            <w:webHidden/>
          </w:rPr>
          <w:tab/>
        </w:r>
        <w:r w:rsidR="00802E32">
          <w:rPr>
            <w:webHidden/>
          </w:rPr>
          <w:fldChar w:fldCharType="begin"/>
        </w:r>
        <w:r w:rsidR="00802E32">
          <w:rPr>
            <w:webHidden/>
          </w:rPr>
          <w:instrText xml:space="preserve"> PAGEREF _Toc407806150 \h </w:instrText>
        </w:r>
        <w:r w:rsidR="00802E32">
          <w:rPr>
            <w:webHidden/>
          </w:rPr>
        </w:r>
        <w:r w:rsidR="00802E32">
          <w:rPr>
            <w:webHidden/>
          </w:rPr>
          <w:fldChar w:fldCharType="separate"/>
        </w:r>
        <w:r w:rsidR="002B72CD">
          <w:rPr>
            <w:webHidden/>
          </w:rPr>
          <w:t>19</w:t>
        </w:r>
        <w:r w:rsidR="00802E32">
          <w:rPr>
            <w:webHidden/>
          </w:rPr>
          <w:fldChar w:fldCharType="end"/>
        </w:r>
      </w:hyperlink>
    </w:p>
    <w:p w14:paraId="1D60B108" w14:textId="77777777" w:rsidR="00802E32" w:rsidRDefault="001902FE">
      <w:pPr>
        <w:pStyle w:val="TableofFigures"/>
        <w:rPr>
          <w:rFonts w:asciiTheme="minorHAnsi" w:eastAsiaTheme="minorEastAsia" w:hAnsiTheme="minorHAnsi" w:cstheme="minorBidi"/>
          <w:szCs w:val="22"/>
        </w:rPr>
      </w:pPr>
      <w:hyperlink w:anchor="_Toc407806151" w:history="1">
        <w:r w:rsidR="00802E32" w:rsidRPr="000726FF">
          <w:rPr>
            <w:rStyle w:val="Hyperlink"/>
          </w:rPr>
          <w:t>Figure 15. Add Configuration Settings Screen</w:t>
        </w:r>
        <w:r w:rsidR="00802E32">
          <w:rPr>
            <w:webHidden/>
          </w:rPr>
          <w:tab/>
        </w:r>
        <w:r w:rsidR="00802E32">
          <w:rPr>
            <w:webHidden/>
          </w:rPr>
          <w:fldChar w:fldCharType="begin"/>
        </w:r>
        <w:r w:rsidR="00802E32">
          <w:rPr>
            <w:webHidden/>
          </w:rPr>
          <w:instrText xml:space="preserve"> PAGEREF _Toc407806151 \h </w:instrText>
        </w:r>
        <w:r w:rsidR="00802E32">
          <w:rPr>
            <w:webHidden/>
          </w:rPr>
        </w:r>
        <w:r w:rsidR="00802E32">
          <w:rPr>
            <w:webHidden/>
          </w:rPr>
          <w:fldChar w:fldCharType="separate"/>
        </w:r>
        <w:r w:rsidR="002B72CD">
          <w:rPr>
            <w:webHidden/>
          </w:rPr>
          <w:t>20</w:t>
        </w:r>
        <w:r w:rsidR="00802E32">
          <w:rPr>
            <w:webHidden/>
          </w:rPr>
          <w:fldChar w:fldCharType="end"/>
        </w:r>
      </w:hyperlink>
    </w:p>
    <w:p w14:paraId="21743FAC" w14:textId="77777777" w:rsidR="00802E32" w:rsidRDefault="001902FE">
      <w:pPr>
        <w:pStyle w:val="TableofFigures"/>
        <w:rPr>
          <w:rFonts w:asciiTheme="minorHAnsi" w:eastAsiaTheme="minorEastAsia" w:hAnsiTheme="minorHAnsi" w:cstheme="minorBidi"/>
          <w:szCs w:val="22"/>
        </w:rPr>
      </w:pPr>
      <w:hyperlink w:anchor="_Toc407806152" w:history="1">
        <w:r w:rsidR="00802E32" w:rsidRPr="000726FF">
          <w:rPr>
            <w:rStyle w:val="Hyperlink"/>
          </w:rPr>
          <w:t>Figure 16. Edit Configuration Settings Screen</w:t>
        </w:r>
        <w:r w:rsidR="00802E32">
          <w:rPr>
            <w:webHidden/>
          </w:rPr>
          <w:tab/>
        </w:r>
        <w:r w:rsidR="00802E32">
          <w:rPr>
            <w:webHidden/>
          </w:rPr>
          <w:fldChar w:fldCharType="begin"/>
        </w:r>
        <w:r w:rsidR="00802E32">
          <w:rPr>
            <w:webHidden/>
          </w:rPr>
          <w:instrText xml:space="preserve"> PAGEREF _Toc407806152 \h </w:instrText>
        </w:r>
        <w:r w:rsidR="00802E32">
          <w:rPr>
            <w:webHidden/>
          </w:rPr>
        </w:r>
        <w:r w:rsidR="00802E32">
          <w:rPr>
            <w:webHidden/>
          </w:rPr>
          <w:fldChar w:fldCharType="separate"/>
        </w:r>
        <w:r w:rsidR="002B72CD">
          <w:rPr>
            <w:webHidden/>
          </w:rPr>
          <w:t>22</w:t>
        </w:r>
        <w:r w:rsidR="00802E32">
          <w:rPr>
            <w:webHidden/>
          </w:rPr>
          <w:fldChar w:fldCharType="end"/>
        </w:r>
      </w:hyperlink>
    </w:p>
    <w:p w14:paraId="03BB7311" w14:textId="77777777" w:rsidR="00802E32" w:rsidRDefault="001902FE">
      <w:pPr>
        <w:pStyle w:val="TableofFigures"/>
        <w:rPr>
          <w:rFonts w:asciiTheme="minorHAnsi" w:eastAsiaTheme="minorEastAsia" w:hAnsiTheme="minorHAnsi" w:cstheme="minorBidi"/>
          <w:szCs w:val="22"/>
        </w:rPr>
      </w:pPr>
      <w:hyperlink w:anchor="_Toc407806153" w:history="1">
        <w:r w:rsidR="00802E32" w:rsidRPr="000726FF">
          <w:rPr>
            <w:rStyle w:val="Hyperlink"/>
          </w:rPr>
          <w:t>Figure 17. Configuration History Screen</w:t>
        </w:r>
        <w:r w:rsidR="00802E32">
          <w:rPr>
            <w:webHidden/>
          </w:rPr>
          <w:tab/>
        </w:r>
        <w:r w:rsidR="00802E32">
          <w:rPr>
            <w:webHidden/>
          </w:rPr>
          <w:fldChar w:fldCharType="begin"/>
        </w:r>
        <w:r w:rsidR="00802E32">
          <w:rPr>
            <w:webHidden/>
          </w:rPr>
          <w:instrText xml:space="preserve"> PAGEREF _Toc407806153 \h </w:instrText>
        </w:r>
        <w:r w:rsidR="00802E32">
          <w:rPr>
            <w:webHidden/>
          </w:rPr>
        </w:r>
        <w:r w:rsidR="00802E32">
          <w:rPr>
            <w:webHidden/>
          </w:rPr>
          <w:fldChar w:fldCharType="separate"/>
        </w:r>
        <w:r w:rsidR="002B72CD">
          <w:rPr>
            <w:webHidden/>
          </w:rPr>
          <w:t>23</w:t>
        </w:r>
        <w:r w:rsidR="00802E32">
          <w:rPr>
            <w:webHidden/>
          </w:rPr>
          <w:fldChar w:fldCharType="end"/>
        </w:r>
      </w:hyperlink>
    </w:p>
    <w:p w14:paraId="493A14E3" w14:textId="77777777" w:rsidR="00802E32" w:rsidRDefault="001902FE">
      <w:pPr>
        <w:pStyle w:val="TableofFigures"/>
        <w:rPr>
          <w:rFonts w:asciiTheme="minorHAnsi" w:eastAsiaTheme="minorEastAsia" w:hAnsiTheme="minorHAnsi" w:cstheme="minorBidi"/>
          <w:szCs w:val="22"/>
        </w:rPr>
      </w:pPr>
      <w:hyperlink w:anchor="_Toc407806154" w:history="1">
        <w:r w:rsidR="00802E32" w:rsidRPr="000726FF">
          <w:rPr>
            <w:rStyle w:val="Hyperlink"/>
          </w:rPr>
          <w:t>Figure 18. Manage Branding Images Screen</w:t>
        </w:r>
        <w:r w:rsidR="00802E32">
          <w:rPr>
            <w:webHidden/>
          </w:rPr>
          <w:tab/>
        </w:r>
        <w:r w:rsidR="00802E32">
          <w:rPr>
            <w:webHidden/>
          </w:rPr>
          <w:fldChar w:fldCharType="begin"/>
        </w:r>
        <w:r w:rsidR="00802E32">
          <w:rPr>
            <w:webHidden/>
          </w:rPr>
          <w:instrText xml:space="preserve"> PAGEREF _Toc407806154 \h </w:instrText>
        </w:r>
        <w:r w:rsidR="00802E32">
          <w:rPr>
            <w:webHidden/>
          </w:rPr>
        </w:r>
        <w:r w:rsidR="00802E32">
          <w:rPr>
            <w:webHidden/>
          </w:rPr>
          <w:fldChar w:fldCharType="separate"/>
        </w:r>
        <w:r w:rsidR="002B72CD">
          <w:rPr>
            <w:webHidden/>
          </w:rPr>
          <w:t>25</w:t>
        </w:r>
        <w:r w:rsidR="00802E32">
          <w:rPr>
            <w:webHidden/>
          </w:rPr>
          <w:fldChar w:fldCharType="end"/>
        </w:r>
      </w:hyperlink>
    </w:p>
    <w:p w14:paraId="54402DC4" w14:textId="77777777" w:rsidR="00802E32" w:rsidRDefault="001902FE">
      <w:pPr>
        <w:pStyle w:val="TableofFigures"/>
        <w:rPr>
          <w:rFonts w:asciiTheme="minorHAnsi" w:eastAsiaTheme="minorEastAsia" w:hAnsiTheme="minorHAnsi" w:cstheme="minorBidi"/>
          <w:szCs w:val="22"/>
        </w:rPr>
      </w:pPr>
      <w:hyperlink w:anchor="_Toc407806155" w:history="1">
        <w:r w:rsidR="00802E32" w:rsidRPr="000726FF">
          <w:rPr>
            <w:rStyle w:val="Hyperlink"/>
          </w:rPr>
          <w:t>Figure 19. Manage Branding Images Screen Listing Sample Branding Images for a Tenant</w:t>
        </w:r>
        <w:r w:rsidR="00802E32">
          <w:rPr>
            <w:webHidden/>
          </w:rPr>
          <w:tab/>
        </w:r>
        <w:r w:rsidR="00802E32">
          <w:rPr>
            <w:webHidden/>
          </w:rPr>
          <w:fldChar w:fldCharType="begin"/>
        </w:r>
        <w:r w:rsidR="00802E32">
          <w:rPr>
            <w:webHidden/>
          </w:rPr>
          <w:instrText xml:space="preserve"> PAGEREF _Toc407806155 \h </w:instrText>
        </w:r>
        <w:r w:rsidR="00802E32">
          <w:rPr>
            <w:webHidden/>
          </w:rPr>
        </w:r>
        <w:r w:rsidR="00802E32">
          <w:rPr>
            <w:webHidden/>
          </w:rPr>
          <w:fldChar w:fldCharType="separate"/>
        </w:r>
        <w:r w:rsidR="002B72CD">
          <w:rPr>
            <w:webHidden/>
          </w:rPr>
          <w:t>26</w:t>
        </w:r>
        <w:r w:rsidR="00802E32">
          <w:rPr>
            <w:webHidden/>
          </w:rPr>
          <w:fldChar w:fldCharType="end"/>
        </w:r>
      </w:hyperlink>
    </w:p>
    <w:p w14:paraId="3D28A839" w14:textId="77777777" w:rsidR="00802E32" w:rsidRDefault="001902FE">
      <w:pPr>
        <w:pStyle w:val="TableofFigures"/>
        <w:rPr>
          <w:rFonts w:asciiTheme="minorHAnsi" w:eastAsiaTheme="minorEastAsia" w:hAnsiTheme="minorHAnsi" w:cstheme="minorBidi"/>
          <w:szCs w:val="22"/>
        </w:rPr>
      </w:pPr>
      <w:hyperlink w:anchor="_Toc407806156" w:history="1">
        <w:r w:rsidR="00802E32" w:rsidRPr="000726FF">
          <w:rPr>
            <w:rStyle w:val="Hyperlink"/>
          </w:rPr>
          <w:t>Figure 20. Sample File in Upload Queue</w:t>
        </w:r>
        <w:r w:rsidR="00802E32">
          <w:rPr>
            <w:webHidden/>
          </w:rPr>
          <w:tab/>
        </w:r>
        <w:r w:rsidR="00802E32">
          <w:rPr>
            <w:webHidden/>
          </w:rPr>
          <w:fldChar w:fldCharType="begin"/>
        </w:r>
        <w:r w:rsidR="00802E32">
          <w:rPr>
            <w:webHidden/>
          </w:rPr>
          <w:instrText xml:space="preserve"> PAGEREF _Toc407806156 \h </w:instrText>
        </w:r>
        <w:r w:rsidR="00802E32">
          <w:rPr>
            <w:webHidden/>
          </w:rPr>
        </w:r>
        <w:r w:rsidR="00802E32">
          <w:rPr>
            <w:webHidden/>
          </w:rPr>
          <w:fldChar w:fldCharType="separate"/>
        </w:r>
        <w:r w:rsidR="002B72CD">
          <w:rPr>
            <w:webHidden/>
          </w:rPr>
          <w:t>27</w:t>
        </w:r>
        <w:r w:rsidR="00802E32">
          <w:rPr>
            <w:webHidden/>
          </w:rPr>
          <w:fldChar w:fldCharType="end"/>
        </w:r>
      </w:hyperlink>
    </w:p>
    <w:p w14:paraId="5BCA5B63" w14:textId="77777777" w:rsidR="00802E32" w:rsidRDefault="001902FE">
      <w:pPr>
        <w:pStyle w:val="TableofFigures"/>
        <w:rPr>
          <w:rFonts w:asciiTheme="minorHAnsi" w:eastAsiaTheme="minorEastAsia" w:hAnsiTheme="minorHAnsi" w:cstheme="minorBidi"/>
          <w:szCs w:val="22"/>
        </w:rPr>
      </w:pPr>
      <w:hyperlink w:anchor="_Toc407806157" w:history="1">
        <w:r w:rsidR="00802E32" w:rsidRPr="000726FF">
          <w:rPr>
            <w:rStyle w:val="Hyperlink"/>
          </w:rPr>
          <w:t>Figure 21. Component Branding Search Screen</w:t>
        </w:r>
        <w:r w:rsidR="00802E32">
          <w:rPr>
            <w:webHidden/>
          </w:rPr>
          <w:tab/>
        </w:r>
        <w:r w:rsidR="00802E32">
          <w:rPr>
            <w:webHidden/>
          </w:rPr>
          <w:fldChar w:fldCharType="begin"/>
        </w:r>
        <w:r w:rsidR="00802E32">
          <w:rPr>
            <w:webHidden/>
          </w:rPr>
          <w:instrText xml:space="preserve"> PAGEREF _Toc407806157 \h </w:instrText>
        </w:r>
        <w:r w:rsidR="00802E32">
          <w:rPr>
            <w:webHidden/>
          </w:rPr>
        </w:r>
        <w:r w:rsidR="00802E32">
          <w:rPr>
            <w:webHidden/>
          </w:rPr>
          <w:fldChar w:fldCharType="separate"/>
        </w:r>
        <w:r w:rsidR="002B72CD">
          <w:rPr>
            <w:webHidden/>
          </w:rPr>
          <w:t>29</w:t>
        </w:r>
        <w:r w:rsidR="00802E32">
          <w:rPr>
            <w:webHidden/>
          </w:rPr>
          <w:fldChar w:fldCharType="end"/>
        </w:r>
      </w:hyperlink>
    </w:p>
    <w:p w14:paraId="7D20C625" w14:textId="77777777" w:rsidR="00802E32" w:rsidRDefault="001902FE">
      <w:pPr>
        <w:pStyle w:val="TableofFigures"/>
        <w:rPr>
          <w:rFonts w:asciiTheme="minorHAnsi" w:eastAsiaTheme="minorEastAsia" w:hAnsiTheme="minorHAnsi" w:cstheme="minorBidi"/>
          <w:szCs w:val="22"/>
        </w:rPr>
      </w:pPr>
      <w:hyperlink w:anchor="_Toc407806158" w:history="1">
        <w:r w:rsidR="00802E32" w:rsidRPr="000726FF">
          <w:rPr>
            <w:rStyle w:val="Hyperlink"/>
          </w:rPr>
          <w:t>Figure 22. New Component Branding Information Screen</w:t>
        </w:r>
        <w:r w:rsidR="00802E32">
          <w:rPr>
            <w:webHidden/>
          </w:rPr>
          <w:tab/>
        </w:r>
        <w:r w:rsidR="00802E32">
          <w:rPr>
            <w:webHidden/>
          </w:rPr>
          <w:fldChar w:fldCharType="begin"/>
        </w:r>
        <w:r w:rsidR="00802E32">
          <w:rPr>
            <w:webHidden/>
          </w:rPr>
          <w:instrText xml:space="preserve"> PAGEREF _Toc407806158 \h </w:instrText>
        </w:r>
        <w:r w:rsidR="00802E32">
          <w:rPr>
            <w:webHidden/>
          </w:rPr>
        </w:r>
        <w:r w:rsidR="00802E32">
          <w:rPr>
            <w:webHidden/>
          </w:rPr>
          <w:fldChar w:fldCharType="separate"/>
        </w:r>
        <w:r w:rsidR="002B72CD">
          <w:rPr>
            <w:webHidden/>
          </w:rPr>
          <w:t>30</w:t>
        </w:r>
        <w:r w:rsidR="00802E32">
          <w:rPr>
            <w:webHidden/>
          </w:rPr>
          <w:fldChar w:fldCharType="end"/>
        </w:r>
      </w:hyperlink>
    </w:p>
    <w:p w14:paraId="6D5E69D5" w14:textId="77777777" w:rsidR="00802E32" w:rsidRDefault="001902FE">
      <w:pPr>
        <w:pStyle w:val="TableofFigures"/>
        <w:rPr>
          <w:rFonts w:asciiTheme="minorHAnsi" w:eastAsiaTheme="minorEastAsia" w:hAnsiTheme="minorHAnsi" w:cstheme="minorBidi"/>
          <w:szCs w:val="22"/>
        </w:rPr>
      </w:pPr>
      <w:hyperlink w:anchor="_Toc407806159" w:history="1">
        <w:r w:rsidR="00802E32" w:rsidRPr="000726FF">
          <w:rPr>
            <w:rStyle w:val="Hyperlink"/>
          </w:rPr>
          <w:t>Figure 23. View/Edit Component Branding Information Screen</w:t>
        </w:r>
        <w:r w:rsidR="00802E32">
          <w:rPr>
            <w:webHidden/>
          </w:rPr>
          <w:tab/>
        </w:r>
        <w:r w:rsidR="00802E32">
          <w:rPr>
            <w:webHidden/>
          </w:rPr>
          <w:fldChar w:fldCharType="begin"/>
        </w:r>
        <w:r w:rsidR="00802E32">
          <w:rPr>
            <w:webHidden/>
          </w:rPr>
          <w:instrText xml:space="preserve"> PAGEREF _Toc407806159 \h </w:instrText>
        </w:r>
        <w:r w:rsidR="00802E32">
          <w:rPr>
            <w:webHidden/>
          </w:rPr>
        </w:r>
        <w:r w:rsidR="00802E32">
          <w:rPr>
            <w:webHidden/>
          </w:rPr>
          <w:fldChar w:fldCharType="separate"/>
        </w:r>
        <w:r w:rsidR="002B72CD">
          <w:rPr>
            <w:webHidden/>
          </w:rPr>
          <w:t>32</w:t>
        </w:r>
        <w:r w:rsidR="00802E32">
          <w:rPr>
            <w:webHidden/>
          </w:rPr>
          <w:fldChar w:fldCharType="end"/>
        </w:r>
      </w:hyperlink>
    </w:p>
    <w:p w14:paraId="5A0EFBE6" w14:textId="77777777" w:rsidR="00802E32" w:rsidRDefault="001902FE">
      <w:pPr>
        <w:pStyle w:val="TableofFigures"/>
        <w:rPr>
          <w:rFonts w:asciiTheme="minorHAnsi" w:eastAsiaTheme="minorEastAsia" w:hAnsiTheme="minorHAnsi" w:cstheme="minorBidi"/>
          <w:szCs w:val="22"/>
        </w:rPr>
      </w:pPr>
      <w:hyperlink w:anchor="_Toc407806160" w:history="1">
        <w:r w:rsidR="00802E32" w:rsidRPr="000726FF">
          <w:rPr>
            <w:rStyle w:val="Hyperlink"/>
          </w:rPr>
          <w:t>Figure 24. Clone Component Branding Information Screen</w:t>
        </w:r>
        <w:r w:rsidR="00802E32">
          <w:rPr>
            <w:webHidden/>
          </w:rPr>
          <w:tab/>
        </w:r>
        <w:r w:rsidR="00802E32">
          <w:rPr>
            <w:webHidden/>
          </w:rPr>
          <w:fldChar w:fldCharType="begin"/>
        </w:r>
        <w:r w:rsidR="00802E32">
          <w:rPr>
            <w:webHidden/>
          </w:rPr>
          <w:instrText xml:space="preserve"> PAGEREF _Toc407806160 \h </w:instrText>
        </w:r>
        <w:r w:rsidR="00802E32">
          <w:rPr>
            <w:webHidden/>
          </w:rPr>
        </w:r>
        <w:r w:rsidR="00802E32">
          <w:rPr>
            <w:webHidden/>
          </w:rPr>
          <w:fldChar w:fldCharType="separate"/>
        </w:r>
        <w:r w:rsidR="002B72CD">
          <w:rPr>
            <w:webHidden/>
          </w:rPr>
          <w:t>33</w:t>
        </w:r>
        <w:r w:rsidR="00802E32">
          <w:rPr>
            <w:webHidden/>
          </w:rPr>
          <w:fldChar w:fldCharType="end"/>
        </w:r>
      </w:hyperlink>
    </w:p>
    <w:p w14:paraId="0BE29993" w14:textId="77777777" w:rsidR="00802E32" w:rsidRDefault="001902FE">
      <w:pPr>
        <w:pStyle w:val="TableofFigures"/>
        <w:rPr>
          <w:rFonts w:asciiTheme="minorHAnsi" w:eastAsiaTheme="minorEastAsia" w:hAnsiTheme="minorHAnsi" w:cstheme="minorBidi"/>
          <w:szCs w:val="22"/>
        </w:rPr>
      </w:pPr>
      <w:hyperlink w:anchor="_Toc407806161" w:history="1">
        <w:r w:rsidR="00802E32" w:rsidRPr="000726FF">
          <w:rPr>
            <w:rStyle w:val="Hyperlink"/>
          </w:rPr>
          <w:t>Figure 25. Example Skinnable UI Screen</w:t>
        </w:r>
        <w:r w:rsidR="00802E32">
          <w:rPr>
            <w:webHidden/>
          </w:rPr>
          <w:tab/>
        </w:r>
        <w:r w:rsidR="00802E32">
          <w:rPr>
            <w:webHidden/>
          </w:rPr>
          <w:fldChar w:fldCharType="begin"/>
        </w:r>
        <w:r w:rsidR="00802E32">
          <w:rPr>
            <w:webHidden/>
          </w:rPr>
          <w:instrText xml:space="preserve"> PAGEREF _Toc407806161 \h </w:instrText>
        </w:r>
        <w:r w:rsidR="00802E32">
          <w:rPr>
            <w:webHidden/>
          </w:rPr>
        </w:r>
        <w:r w:rsidR="00802E32">
          <w:rPr>
            <w:webHidden/>
          </w:rPr>
          <w:fldChar w:fldCharType="separate"/>
        </w:r>
        <w:r w:rsidR="002B72CD">
          <w:rPr>
            <w:webHidden/>
          </w:rPr>
          <w:t>35</w:t>
        </w:r>
        <w:r w:rsidR="00802E32">
          <w:rPr>
            <w:webHidden/>
          </w:rPr>
          <w:fldChar w:fldCharType="end"/>
        </w:r>
      </w:hyperlink>
    </w:p>
    <w:p w14:paraId="63219A21" w14:textId="77777777" w:rsidR="00545D00" w:rsidRDefault="00545D00" w:rsidP="00545D00">
      <w:pPr>
        <w:pStyle w:val="TableofFigures"/>
        <w:tabs>
          <w:tab w:val="clear" w:pos="9360"/>
          <w:tab w:val="right" w:leader="dot" w:pos="9350"/>
        </w:tabs>
        <w:spacing w:before="40" w:after="40"/>
        <w:rPr>
          <w:sz w:val="20"/>
        </w:rPr>
      </w:pPr>
      <w:r w:rsidRPr="00C478F3">
        <w:rPr>
          <w:sz w:val="20"/>
        </w:rPr>
        <w:fldChar w:fldCharType="end"/>
      </w:r>
    </w:p>
    <w:p w14:paraId="1B22DB80" w14:textId="77777777" w:rsidR="00545D00" w:rsidRDefault="00545D00" w:rsidP="00545D00">
      <w:pPr>
        <w:spacing w:after="0"/>
        <w:rPr>
          <w:b/>
          <w:sz w:val="24"/>
        </w:rPr>
      </w:pPr>
      <w:r>
        <w:rPr>
          <w:b/>
          <w:sz w:val="24"/>
        </w:rPr>
        <w:br w:type="page"/>
      </w:r>
    </w:p>
    <w:p w14:paraId="234B8C7A" w14:textId="77777777" w:rsidR="00545D00" w:rsidRDefault="00545D00" w:rsidP="00545D00">
      <w:pPr>
        <w:pStyle w:val="Heading1"/>
      </w:pPr>
      <w:bookmarkStart w:id="0" w:name="_Toc344307361"/>
      <w:bookmarkStart w:id="1" w:name="_Toc407806098"/>
      <w:r>
        <w:lastRenderedPageBreak/>
        <w:t>Introduction to This User Guide</w:t>
      </w:r>
      <w:bookmarkEnd w:id="0"/>
      <w:bookmarkEnd w:id="1"/>
    </w:p>
    <w:p w14:paraId="2458E908" w14:textId="77777777" w:rsidR="00545D00" w:rsidRPr="00714829" w:rsidRDefault="00545D00" w:rsidP="00545D00">
      <w:bookmarkStart w:id="2" w:name="_GoBack"/>
      <w:r w:rsidRPr="00E17057">
        <w:t xml:space="preserve">This user guide supports individuals using </w:t>
      </w:r>
      <w:r>
        <w:t>the Program Management System</w:t>
      </w:r>
      <w:r w:rsidRPr="00E17057">
        <w:t xml:space="preserve"> to </w:t>
      </w:r>
      <w:r>
        <w:t xml:space="preserve">manage </w:t>
      </w:r>
      <w:r w:rsidR="00376D75">
        <w:t xml:space="preserve">the components or applications that are deployed for a </w:t>
      </w:r>
      <w:r w:rsidR="00E156D0">
        <w:t xml:space="preserve">tenant </w:t>
      </w:r>
      <w:r w:rsidR="002B32A1">
        <w:t>as well as the tenant’s</w:t>
      </w:r>
      <w:r w:rsidR="00E156D0">
        <w:t xml:space="preserve"> assets </w:t>
      </w:r>
      <w:r w:rsidR="002B32A1">
        <w:t>or</w:t>
      </w:r>
      <w:r w:rsidR="00E156D0">
        <w:t xml:space="preserve"> branding information</w:t>
      </w:r>
      <w:r>
        <w:t xml:space="preserve">. </w:t>
      </w:r>
      <w:r w:rsidRPr="008F6401">
        <w:t>This introduction describes the contents of this document and includes a key for identifying icons and elements.</w:t>
      </w:r>
    </w:p>
    <w:bookmarkEnd w:id="2"/>
    <w:p w14:paraId="01F0A10A" w14:textId="77777777" w:rsidR="00545D00" w:rsidRPr="0081008B" w:rsidRDefault="00545D00" w:rsidP="00545D00">
      <w:r w:rsidRPr="00E17057">
        <w:t xml:space="preserve">This user guide provides information about the </w:t>
      </w:r>
      <w:r>
        <w:t>Program Management System</w:t>
      </w:r>
      <w:r w:rsidRPr="00E17057">
        <w:t xml:space="preserve"> in a series of </w:t>
      </w:r>
      <w:r>
        <w:t>three sections, as follows:</w:t>
      </w:r>
    </w:p>
    <w:p w14:paraId="075EBAE7" w14:textId="77777777" w:rsidR="00545D00" w:rsidRPr="00A30DE4" w:rsidRDefault="001902FE" w:rsidP="006D3FAB">
      <w:pPr>
        <w:pStyle w:val="ListParagraph"/>
        <w:numPr>
          <w:ilvl w:val="0"/>
          <w:numId w:val="9"/>
        </w:numPr>
      </w:pPr>
      <w:hyperlink w:anchor="_Section_I._Overview" w:history="1">
        <w:r w:rsidR="00545D00" w:rsidRPr="00F74795">
          <w:rPr>
            <w:rStyle w:val="Hyperlink"/>
            <w:b/>
          </w:rPr>
          <w:t xml:space="preserve">Section I, Overview of the </w:t>
        </w:r>
        <w:r w:rsidR="00545D00">
          <w:rPr>
            <w:rStyle w:val="Hyperlink"/>
            <w:b/>
          </w:rPr>
          <w:t>Program Management</w:t>
        </w:r>
        <w:r w:rsidR="00545D00" w:rsidRPr="00F74795">
          <w:rPr>
            <w:rStyle w:val="Hyperlink"/>
            <w:b/>
          </w:rPr>
          <w:t xml:space="preserve"> System</w:t>
        </w:r>
      </w:hyperlink>
      <w:r w:rsidR="00545D00">
        <w:t>, provides an overview of the system and the user roles for accessing the system.</w:t>
      </w:r>
    </w:p>
    <w:p w14:paraId="5834E139" w14:textId="77777777" w:rsidR="00545D00" w:rsidRDefault="001902FE" w:rsidP="006D3FAB">
      <w:pPr>
        <w:pStyle w:val="ListParagraph"/>
        <w:numPr>
          <w:ilvl w:val="0"/>
          <w:numId w:val="9"/>
        </w:numPr>
      </w:pPr>
      <w:hyperlink w:anchor="_Section_II._Getting" w:history="1">
        <w:r w:rsidR="00545D00" w:rsidRPr="00F74795">
          <w:rPr>
            <w:rStyle w:val="Hyperlink"/>
            <w:b/>
          </w:rPr>
          <w:t xml:space="preserve">Section II, Getting Started with </w:t>
        </w:r>
        <w:r w:rsidR="00952CC6">
          <w:rPr>
            <w:rStyle w:val="Hyperlink"/>
            <w:b/>
          </w:rPr>
          <w:t>the Program Management</w:t>
        </w:r>
        <w:r w:rsidR="00545D00" w:rsidRPr="00F74795">
          <w:rPr>
            <w:rStyle w:val="Hyperlink"/>
            <w:b/>
          </w:rPr>
          <w:t xml:space="preserve"> System</w:t>
        </w:r>
      </w:hyperlink>
      <w:r w:rsidR="00545D00" w:rsidRPr="00D410FC">
        <w:t>,</w:t>
      </w:r>
      <w:r w:rsidR="00545D00" w:rsidRPr="00796224">
        <w:t xml:space="preserve"> explains how</w:t>
      </w:r>
      <w:r w:rsidR="00545D00">
        <w:t xml:space="preserve"> to</w:t>
      </w:r>
      <w:r w:rsidR="00545D00" w:rsidRPr="00796224">
        <w:t xml:space="preserve"> log in</w:t>
      </w:r>
      <w:r w:rsidR="00545D00">
        <w:t xml:space="preserve"> </w:t>
      </w:r>
      <w:r w:rsidR="00545D00" w:rsidRPr="00796224">
        <w:t xml:space="preserve">to </w:t>
      </w:r>
      <w:r w:rsidR="00545D00">
        <w:t xml:space="preserve">the </w:t>
      </w:r>
      <w:r w:rsidR="00952CC6">
        <w:t>Program Management</w:t>
      </w:r>
      <w:r w:rsidR="00545D00">
        <w:t xml:space="preserve"> System and describes the overall layout of the </w:t>
      </w:r>
      <w:r w:rsidR="002B32A1">
        <w:t>Program Management</w:t>
      </w:r>
      <w:r w:rsidR="00545D00">
        <w:t xml:space="preserve"> System Interface.</w:t>
      </w:r>
    </w:p>
    <w:p w14:paraId="7FB1261B" w14:textId="77777777" w:rsidR="00545D00" w:rsidRDefault="001902FE" w:rsidP="006D3FAB">
      <w:pPr>
        <w:pStyle w:val="ListParagraph"/>
        <w:numPr>
          <w:ilvl w:val="0"/>
          <w:numId w:val="9"/>
        </w:numPr>
      </w:pPr>
      <w:hyperlink w:anchor="_Section_III._Managing" w:history="1">
        <w:r w:rsidR="00545D00" w:rsidRPr="00F74795">
          <w:rPr>
            <w:rStyle w:val="Hyperlink"/>
            <w:b/>
          </w:rPr>
          <w:t>Section III</w:t>
        </w:r>
        <w:r w:rsidR="007352AE">
          <w:rPr>
            <w:rStyle w:val="Hyperlink"/>
            <w:b/>
          </w:rPr>
          <w:t>,</w:t>
        </w:r>
        <w:r w:rsidR="00545D00" w:rsidRPr="00F74795">
          <w:rPr>
            <w:rStyle w:val="Hyperlink"/>
            <w:b/>
          </w:rPr>
          <w:t xml:space="preserve"> </w:t>
        </w:r>
        <w:proofErr w:type="gramStart"/>
        <w:r w:rsidR="00952CC6">
          <w:rPr>
            <w:rStyle w:val="Hyperlink"/>
            <w:b/>
          </w:rPr>
          <w:t>Per</w:t>
        </w:r>
        <w:proofErr w:type="gramEnd"/>
      </w:hyperlink>
      <w:r w:rsidR="00952CC6">
        <w:rPr>
          <w:rStyle w:val="Hyperlink"/>
          <w:b/>
        </w:rPr>
        <w:t>forming Program Management Tasks</w:t>
      </w:r>
      <w:r w:rsidR="00545D00">
        <w:t xml:space="preserve">, </w:t>
      </w:r>
      <w:r w:rsidR="00EF400D">
        <w:t xml:space="preserve">describes how to </w:t>
      </w:r>
      <w:r w:rsidR="002B32A1">
        <w:t>perform different program management tasks.</w:t>
      </w:r>
    </w:p>
    <w:p w14:paraId="4A0FC5A1" w14:textId="77777777" w:rsidR="00545D00" w:rsidRPr="002A6417" w:rsidRDefault="00545D00" w:rsidP="002A6417">
      <w:pPr>
        <w:pStyle w:val="TableCaption"/>
      </w:pPr>
      <w:bookmarkStart w:id="3" w:name="_Toc390098311"/>
      <w:r w:rsidRPr="002A6417">
        <w:t xml:space="preserve">Table </w:t>
      </w:r>
      <w:r w:rsidR="001902FE">
        <w:fldChar w:fldCharType="begin"/>
      </w:r>
      <w:r w:rsidR="001902FE">
        <w:instrText xml:space="preserve"> SEQ Table \* ARABIC </w:instrText>
      </w:r>
      <w:r w:rsidR="001902FE">
        <w:fldChar w:fldCharType="separate"/>
      </w:r>
      <w:r w:rsidR="002B72CD">
        <w:rPr>
          <w:noProof/>
        </w:rPr>
        <w:t>1</w:t>
      </w:r>
      <w:r w:rsidR="001902FE">
        <w:rPr>
          <w:noProof/>
        </w:rPr>
        <w:fldChar w:fldCharType="end"/>
      </w:r>
      <w:r w:rsidRPr="002A6417">
        <w:t>. Key Icons and Elements</w:t>
      </w:r>
      <w:bookmarkEnd w:id="3"/>
    </w:p>
    <w:tbl>
      <w:tblPr>
        <w:tblStyle w:val="TableGrid"/>
        <w:tblW w:w="0" w:type="auto"/>
        <w:tblLook w:val="04A0" w:firstRow="1" w:lastRow="0" w:firstColumn="1" w:lastColumn="0" w:noHBand="0" w:noVBand="1"/>
      </w:tblPr>
      <w:tblGrid>
        <w:gridCol w:w="1080"/>
        <w:gridCol w:w="8395"/>
      </w:tblGrid>
      <w:tr w:rsidR="00545D00" w:rsidRPr="00471578" w14:paraId="6C790865" w14:textId="77777777" w:rsidTr="00545D00">
        <w:trPr>
          <w:cnfStyle w:val="100000000000" w:firstRow="1" w:lastRow="0" w:firstColumn="0" w:lastColumn="0" w:oddVBand="0" w:evenVBand="0" w:oddHBand="0" w:evenHBand="0" w:firstRowFirstColumn="0" w:firstRowLastColumn="0" w:lastRowFirstColumn="0" w:lastRowLastColumn="0"/>
        </w:trPr>
        <w:tc>
          <w:tcPr>
            <w:tcW w:w="1080" w:type="dxa"/>
          </w:tcPr>
          <w:p w14:paraId="5A1D9A03" w14:textId="77777777" w:rsidR="00545D00" w:rsidRPr="00387CEB" w:rsidRDefault="00545D00" w:rsidP="00422EA7">
            <w:pPr>
              <w:pStyle w:val="TableHeader"/>
            </w:pPr>
            <w:r w:rsidRPr="00387CEB">
              <w:t>Icon</w:t>
            </w:r>
          </w:p>
        </w:tc>
        <w:tc>
          <w:tcPr>
            <w:tcW w:w="8395" w:type="dxa"/>
          </w:tcPr>
          <w:p w14:paraId="3CAA4DD7" w14:textId="77777777" w:rsidR="00545D00" w:rsidRPr="00387CEB" w:rsidRDefault="00545D00" w:rsidP="00422EA7">
            <w:pPr>
              <w:pStyle w:val="TableHeader"/>
            </w:pPr>
            <w:r w:rsidRPr="00387CEB">
              <w:t>Description</w:t>
            </w:r>
          </w:p>
        </w:tc>
      </w:tr>
      <w:tr w:rsidR="00545D00" w:rsidRPr="00471578" w14:paraId="726ADB81" w14:textId="77777777" w:rsidTr="00545D00">
        <w:tc>
          <w:tcPr>
            <w:tcW w:w="1080" w:type="dxa"/>
          </w:tcPr>
          <w:p w14:paraId="7A43FBFB" w14:textId="77777777" w:rsidR="00545D00" w:rsidRPr="00471578" w:rsidRDefault="00E72020" w:rsidP="00422EA7">
            <w:pPr>
              <w:pStyle w:val="TableText"/>
            </w:pPr>
            <w:r>
              <w:rPr>
                <w:noProof/>
              </w:rPr>
              <w:drawing>
                <wp:inline distT="0" distB="0" distL="0" distR="0" wp14:anchorId="6AED9EC6" wp14:editId="38F0F19D">
                  <wp:extent cx="355865" cy="292608"/>
                  <wp:effectExtent l="0" t="0" r="635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8395" w:type="dxa"/>
          </w:tcPr>
          <w:p w14:paraId="1D26BE9A" w14:textId="77777777" w:rsidR="00545D00" w:rsidRPr="00471578" w:rsidRDefault="00545D00" w:rsidP="00422EA7">
            <w:pPr>
              <w:pStyle w:val="TableText"/>
            </w:pPr>
            <w:r w:rsidRPr="00422EA7">
              <w:rPr>
                <w:b/>
              </w:rPr>
              <w:t>Warning</w:t>
            </w:r>
            <w:r w:rsidRPr="00471578">
              <w:t>: This symbol appears with text that contains extremely important information regarding actions that may cause errors.</w:t>
            </w:r>
          </w:p>
        </w:tc>
      </w:tr>
      <w:tr w:rsidR="00545D00" w:rsidRPr="00471578" w14:paraId="4ED44492" w14:textId="77777777" w:rsidTr="00545D00">
        <w:tc>
          <w:tcPr>
            <w:tcW w:w="1080" w:type="dxa"/>
          </w:tcPr>
          <w:p w14:paraId="0873E199" w14:textId="77777777" w:rsidR="00545D00" w:rsidRPr="00471578" w:rsidRDefault="00E72020" w:rsidP="00422EA7">
            <w:pPr>
              <w:pStyle w:val="TableText"/>
            </w:pPr>
            <w:r>
              <w:rPr>
                <w:noProof/>
              </w:rPr>
              <w:drawing>
                <wp:inline distT="0" distB="0" distL="0" distR="0" wp14:anchorId="0E71EC3B" wp14:editId="43803EE4">
                  <wp:extent cx="374904" cy="292608"/>
                  <wp:effectExtent l="0" t="0" r="6350" b="0"/>
                  <wp:docPr id="699" name="Picture 699"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395" w:type="dxa"/>
          </w:tcPr>
          <w:p w14:paraId="60A25643" w14:textId="77777777" w:rsidR="00545D00" w:rsidRPr="00471578" w:rsidRDefault="00545D00" w:rsidP="00422EA7">
            <w:pPr>
              <w:pStyle w:val="TableText"/>
            </w:pPr>
            <w:r w:rsidRPr="00422EA7">
              <w:rPr>
                <w:b/>
              </w:rPr>
              <w:t>Caution</w:t>
            </w:r>
            <w:r w:rsidRPr="00471578">
              <w:t>: This symbol appears with text that contains importan</w:t>
            </w:r>
            <w:r w:rsidR="002D29E4">
              <w:t>t information regarding a task.</w:t>
            </w:r>
          </w:p>
        </w:tc>
      </w:tr>
      <w:tr w:rsidR="00545D00" w:rsidRPr="00471578" w14:paraId="58C3A391" w14:textId="77777777" w:rsidTr="00545D00">
        <w:tc>
          <w:tcPr>
            <w:tcW w:w="1080" w:type="dxa"/>
          </w:tcPr>
          <w:p w14:paraId="40577506" w14:textId="77777777" w:rsidR="00545D00" w:rsidRPr="00471578" w:rsidRDefault="00C07DD4" w:rsidP="00422EA7">
            <w:pPr>
              <w:pStyle w:val="TableText"/>
            </w:pPr>
            <w:r>
              <w:rPr>
                <w:noProof/>
              </w:rPr>
              <w:drawing>
                <wp:inline distT="0" distB="0" distL="0" distR="0" wp14:anchorId="29F99828" wp14:editId="674EFC83">
                  <wp:extent cx="374904" cy="292608"/>
                  <wp:effectExtent l="0" t="0" r="0" b="0"/>
                  <wp:docPr id="698" name="Picture 698"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395" w:type="dxa"/>
          </w:tcPr>
          <w:p w14:paraId="763134CD" w14:textId="77777777" w:rsidR="00545D00" w:rsidRPr="00471578" w:rsidRDefault="00545D00" w:rsidP="00422EA7">
            <w:pPr>
              <w:pStyle w:val="TableText"/>
            </w:pPr>
            <w:r w:rsidRPr="00422EA7">
              <w:rPr>
                <w:b/>
              </w:rPr>
              <w:t>Note</w:t>
            </w:r>
            <w:r w:rsidRPr="00471578">
              <w:t xml:space="preserve">: This symbol appears next to text that contains helpful information or reminders. </w:t>
            </w:r>
          </w:p>
        </w:tc>
      </w:tr>
      <w:tr w:rsidR="00545D00" w:rsidRPr="00471578" w14:paraId="2779EFEE" w14:textId="77777777" w:rsidTr="00545D00">
        <w:tc>
          <w:tcPr>
            <w:tcW w:w="1080" w:type="dxa"/>
          </w:tcPr>
          <w:p w14:paraId="6466DEB2" w14:textId="77777777" w:rsidR="00545D00" w:rsidRPr="00471578" w:rsidRDefault="00545D00" w:rsidP="00422EA7">
            <w:pPr>
              <w:pStyle w:val="TableText"/>
              <w:rPr>
                <w:noProof/>
              </w:rPr>
            </w:pPr>
            <w:r w:rsidRPr="00471578">
              <w:rPr>
                <w:noProof/>
              </w:rPr>
              <w:drawing>
                <wp:inline distT="0" distB="0" distL="0" distR="0" wp14:anchorId="5C3A2074" wp14:editId="3CFBED70">
                  <wp:extent cx="4762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314325"/>
                          </a:xfrm>
                          <a:prstGeom prst="rect">
                            <a:avLst/>
                          </a:prstGeom>
                        </pic:spPr>
                      </pic:pic>
                    </a:graphicData>
                  </a:graphic>
                </wp:inline>
              </w:drawing>
            </w:r>
          </w:p>
        </w:tc>
        <w:tc>
          <w:tcPr>
            <w:tcW w:w="8395" w:type="dxa"/>
          </w:tcPr>
          <w:p w14:paraId="597A3784" w14:textId="77777777" w:rsidR="00545D00" w:rsidRPr="00471578" w:rsidRDefault="00545D00" w:rsidP="00422EA7">
            <w:pPr>
              <w:pStyle w:val="TableText"/>
            </w:pPr>
            <w:r w:rsidRPr="00471578">
              <w:t xml:space="preserve">Text that appears in gray boxes provides instructions relevant to the task described. </w:t>
            </w:r>
          </w:p>
          <w:p w14:paraId="40B0AF86" w14:textId="77777777" w:rsidR="00545D00" w:rsidRPr="00471578" w:rsidRDefault="00545D00" w:rsidP="00422EA7">
            <w:pPr>
              <w:pStyle w:val="TableTextBullet"/>
            </w:pPr>
            <w:r w:rsidRPr="00471578">
              <w:t>Numbered (ordered) lists provide step-by-step instructions.</w:t>
            </w:r>
          </w:p>
          <w:p w14:paraId="554A8916" w14:textId="77777777" w:rsidR="00545D00" w:rsidRPr="00471578" w:rsidRDefault="00545D00" w:rsidP="00422EA7">
            <w:pPr>
              <w:pStyle w:val="TableTextBullet"/>
            </w:pPr>
            <w:r w:rsidRPr="00471578">
              <w:t>Bulleted lists provide instructions that do not need to be done in a specific order.</w:t>
            </w:r>
          </w:p>
        </w:tc>
      </w:tr>
      <w:tr w:rsidR="00545D00" w:rsidRPr="00471578" w14:paraId="44D9878C" w14:textId="77777777" w:rsidTr="00545D00">
        <w:tc>
          <w:tcPr>
            <w:tcW w:w="1080" w:type="dxa"/>
          </w:tcPr>
          <w:p w14:paraId="0BF63643" w14:textId="77777777" w:rsidR="00545D00" w:rsidRPr="00471578" w:rsidRDefault="00545D00" w:rsidP="00422EA7">
            <w:pPr>
              <w:pStyle w:val="TableText"/>
              <w:rPr>
                <w:noProof/>
              </w:rPr>
            </w:pPr>
            <w:r w:rsidRPr="00471578">
              <w:rPr>
                <w:noProof/>
              </w:rPr>
              <w:t>[</w:t>
            </w:r>
            <w:r w:rsidRPr="00422EA7">
              <w:rPr>
                <w:b/>
                <w:noProof/>
              </w:rPr>
              <w:t>Text</w:t>
            </w:r>
            <w:r w:rsidRPr="00471578">
              <w:rPr>
                <w:noProof/>
              </w:rPr>
              <w:t>]</w:t>
            </w:r>
          </w:p>
        </w:tc>
        <w:tc>
          <w:tcPr>
            <w:tcW w:w="8395" w:type="dxa"/>
          </w:tcPr>
          <w:p w14:paraId="7F8C4FAC" w14:textId="77777777" w:rsidR="00545D00" w:rsidRPr="00471578" w:rsidRDefault="00545D00" w:rsidP="00422EA7">
            <w:pPr>
              <w:pStyle w:val="TableText"/>
            </w:pPr>
            <w:r w:rsidRPr="00471578">
              <w:t xml:space="preserve">Text in brackets is used to indicate a link or button that is clickable. </w:t>
            </w:r>
          </w:p>
        </w:tc>
      </w:tr>
      <w:tr w:rsidR="00545D00" w:rsidRPr="00471578" w14:paraId="03B4118E" w14:textId="77777777" w:rsidTr="00545D00">
        <w:tc>
          <w:tcPr>
            <w:tcW w:w="1080" w:type="dxa"/>
          </w:tcPr>
          <w:p w14:paraId="6831EEAF" w14:textId="77777777" w:rsidR="00545D00" w:rsidRPr="00471578" w:rsidRDefault="00545D00" w:rsidP="00422EA7">
            <w:pPr>
              <w:pStyle w:val="TableText"/>
              <w:rPr>
                <w:i/>
                <w:noProof/>
              </w:rPr>
            </w:pPr>
            <w:r w:rsidRPr="00471578">
              <w:rPr>
                <w:i/>
                <w:noProof/>
              </w:rPr>
              <w:t>Text</w:t>
            </w:r>
          </w:p>
        </w:tc>
        <w:tc>
          <w:tcPr>
            <w:tcW w:w="8395" w:type="dxa"/>
          </w:tcPr>
          <w:p w14:paraId="5E9E8DD5" w14:textId="77777777" w:rsidR="00545D00" w:rsidRPr="00471578" w:rsidRDefault="00545D00" w:rsidP="00422EA7">
            <w:pPr>
              <w:pStyle w:val="TableText"/>
            </w:pPr>
            <w:r w:rsidRPr="00471578">
              <w:t>Text in italics indicates field names or labels.</w:t>
            </w:r>
          </w:p>
        </w:tc>
      </w:tr>
      <w:tr w:rsidR="00545D00" w:rsidRPr="00471578" w14:paraId="025DC703" w14:textId="77777777" w:rsidTr="00545D00">
        <w:tc>
          <w:tcPr>
            <w:tcW w:w="1080" w:type="dxa"/>
          </w:tcPr>
          <w:p w14:paraId="2E121AA7" w14:textId="77777777" w:rsidR="00545D00" w:rsidRPr="00471578" w:rsidRDefault="00545D00" w:rsidP="00422EA7">
            <w:pPr>
              <w:pStyle w:val="TableText"/>
              <w:rPr>
                <w:noProof/>
              </w:rPr>
            </w:pPr>
            <w:r w:rsidRPr="00471578">
              <w:rPr>
                <w:noProof/>
              </w:rPr>
              <w:t>“Text”</w:t>
            </w:r>
          </w:p>
        </w:tc>
        <w:tc>
          <w:tcPr>
            <w:tcW w:w="8395" w:type="dxa"/>
          </w:tcPr>
          <w:p w14:paraId="079536A3" w14:textId="77777777" w:rsidR="00545D00" w:rsidRPr="00471578" w:rsidRDefault="00545D00" w:rsidP="00422EA7">
            <w:pPr>
              <w:pStyle w:val="TableText"/>
            </w:pPr>
            <w:r w:rsidRPr="00471578">
              <w:t>Text in quotation marks indicates the value specified for a field.</w:t>
            </w:r>
          </w:p>
        </w:tc>
      </w:tr>
    </w:tbl>
    <w:p w14:paraId="62A86F9E" w14:textId="77777777" w:rsidR="00545D00" w:rsidRDefault="00545D00" w:rsidP="00545D00">
      <w:pPr>
        <w:rPr>
          <w:rFonts w:cs="Cambria"/>
          <w:b/>
          <w:bCs/>
          <w:sz w:val="24"/>
        </w:rPr>
      </w:pPr>
      <w:r>
        <w:br w:type="page"/>
      </w:r>
    </w:p>
    <w:p w14:paraId="72CEDCB6" w14:textId="77777777" w:rsidR="00545D00" w:rsidRPr="00A30DE4" w:rsidRDefault="00545D00" w:rsidP="00545D00">
      <w:pPr>
        <w:pStyle w:val="Heading1"/>
      </w:pPr>
      <w:bookmarkStart w:id="4" w:name="_Section_I._General"/>
      <w:bookmarkStart w:id="5" w:name="_Section_I._Overview"/>
      <w:bookmarkStart w:id="6" w:name="_Toc407806099"/>
      <w:bookmarkEnd w:id="4"/>
      <w:bookmarkEnd w:id="5"/>
      <w:r>
        <w:lastRenderedPageBreak/>
        <w:t xml:space="preserve">Section I. Overview of the </w:t>
      </w:r>
      <w:r w:rsidR="00220CA5">
        <w:t>Program management</w:t>
      </w:r>
      <w:r>
        <w:t xml:space="preserve"> System</w:t>
      </w:r>
      <w:bookmarkEnd w:id="6"/>
    </w:p>
    <w:p w14:paraId="04F61A92" w14:textId="77777777" w:rsidR="001C4BD4" w:rsidRDefault="00545D00" w:rsidP="00545D00">
      <w:r>
        <w:t xml:space="preserve">The </w:t>
      </w:r>
      <w:r w:rsidR="00220CA5">
        <w:t>Program Management</w:t>
      </w:r>
      <w:r w:rsidR="001C4BD4">
        <w:t xml:space="preserve"> System is a web-based system</w:t>
      </w:r>
      <w:r>
        <w:t xml:space="preserve"> </w:t>
      </w:r>
      <w:r w:rsidR="001C4BD4">
        <w:t>and is one of the core applications that must be deployed with any other component</w:t>
      </w:r>
      <w:r w:rsidR="00C40B93">
        <w:t xml:space="preserve"> used by the tenant </w:t>
      </w:r>
      <w:r w:rsidR="001C4BD4">
        <w:t xml:space="preserve">at any given deployment level. </w:t>
      </w:r>
    </w:p>
    <w:p w14:paraId="70660E9B" w14:textId="77777777" w:rsidR="001C4BD4" w:rsidRDefault="001C4BD4" w:rsidP="00545D00">
      <w:r>
        <w:t>It</w:t>
      </w:r>
      <w:r w:rsidR="00545D00">
        <w:t xml:space="preserve"> </w:t>
      </w:r>
      <w:r w:rsidR="00274C45">
        <w:t xml:space="preserve">serves as a registry </w:t>
      </w:r>
      <w:r w:rsidR="00596AC9">
        <w:t>of components that are deployed for a tenant</w:t>
      </w:r>
      <w:r>
        <w:t xml:space="preserve">. </w:t>
      </w:r>
      <w:r w:rsidR="00CC22E7">
        <w:t xml:space="preserve">It </w:t>
      </w:r>
      <w:r>
        <w:t xml:space="preserve">stores and provides property information about other components used by a tenant and allows the different components to access shared services. For example, the Program Management System provides the Test Authoring System with the location of the Core Standards System so that the Test Authoring System can retrieve </w:t>
      </w:r>
      <w:r w:rsidR="00C31183">
        <w:t xml:space="preserve">standards publications </w:t>
      </w:r>
      <w:r>
        <w:t xml:space="preserve">and associate </w:t>
      </w:r>
      <w:r w:rsidR="00C31183">
        <w:t xml:space="preserve">them </w:t>
      </w:r>
      <w:r>
        <w:t>with tenants and test subjects</w:t>
      </w:r>
      <w:r w:rsidR="00CC22E7">
        <w:t>.</w:t>
      </w:r>
      <w:r w:rsidR="005C006D">
        <w:t xml:space="preserve"> </w:t>
      </w:r>
    </w:p>
    <w:p w14:paraId="164B39A9" w14:textId="7DCD429C" w:rsidR="00545D00" w:rsidRDefault="005C006D" w:rsidP="001C4BD4">
      <w:r>
        <w:t>It also serves as a repository for a tenant’s branding assets, such as logos</w:t>
      </w:r>
      <w:r w:rsidR="001C4BD4">
        <w:t>, ima</w:t>
      </w:r>
      <w:r w:rsidR="00C40B93">
        <w:t xml:space="preserve">ges, </w:t>
      </w:r>
      <w:r w:rsidR="00A75527">
        <w:t>etc.</w:t>
      </w:r>
      <w:r w:rsidR="00C40B93">
        <w:t>, that can be used for customizing a component’s user interface.</w:t>
      </w:r>
    </w:p>
    <w:p w14:paraId="5EEFCADB" w14:textId="77777777" w:rsidR="00545D00" w:rsidRDefault="00545D00" w:rsidP="00545D00">
      <w:pPr>
        <w:pStyle w:val="Heading2"/>
      </w:pPr>
      <w:bookmarkStart w:id="7" w:name="_About_Test_Settings"/>
      <w:bookmarkStart w:id="8" w:name="_Toc407806100"/>
      <w:bookmarkEnd w:id="7"/>
      <w:r>
        <w:t>User Roles and Access</w:t>
      </w:r>
      <w:bookmarkEnd w:id="8"/>
    </w:p>
    <w:p w14:paraId="304611D2" w14:textId="77777777" w:rsidR="00545D00" w:rsidRDefault="00545D00" w:rsidP="00545D00">
      <w:r>
        <w:t xml:space="preserve">The </w:t>
      </w:r>
      <w:r w:rsidR="001C4BD4">
        <w:t>Program Management</w:t>
      </w:r>
      <w:r>
        <w:t xml:space="preserve"> System is a </w:t>
      </w:r>
      <w:r w:rsidR="000D2DA7">
        <w:t>core infrastructure</w:t>
      </w:r>
      <w:r w:rsidR="001C4BD4">
        <w:t xml:space="preserve"> application and is accessible to only a limited number of users. Currently only users with the Administrator user role</w:t>
      </w:r>
      <w:r w:rsidRPr="001E3D7D">
        <w:t xml:space="preserve"> </w:t>
      </w:r>
      <w:r>
        <w:t xml:space="preserve">can access </w:t>
      </w:r>
      <w:r w:rsidR="001C4BD4">
        <w:t>and perform all the tasks within the Program Management System.</w:t>
      </w:r>
      <w:r>
        <w:t xml:space="preserve"> </w:t>
      </w:r>
    </w:p>
    <w:p w14:paraId="0B266C1A" w14:textId="77777777" w:rsidR="00545D00" w:rsidRDefault="00545D00" w:rsidP="00545D00">
      <w:pPr>
        <w:rPr>
          <w:rFonts w:cs="Cambria"/>
          <w:b/>
          <w:bCs/>
          <w:sz w:val="24"/>
        </w:rPr>
      </w:pPr>
      <w:r>
        <w:br w:type="page"/>
      </w:r>
    </w:p>
    <w:p w14:paraId="5C0DC782" w14:textId="77777777" w:rsidR="00545D00" w:rsidRDefault="00545D00" w:rsidP="00545D00">
      <w:pPr>
        <w:pStyle w:val="Heading1"/>
      </w:pPr>
      <w:bookmarkStart w:id="9" w:name="_Section_II._Getting"/>
      <w:bookmarkStart w:id="10" w:name="_Toc407806101"/>
      <w:bookmarkEnd w:id="9"/>
      <w:r>
        <w:lastRenderedPageBreak/>
        <w:t xml:space="preserve">Section II. Getting Started with the </w:t>
      </w:r>
      <w:r w:rsidR="00603B4A">
        <w:t>Program Management</w:t>
      </w:r>
      <w:r>
        <w:t xml:space="preserve"> System</w:t>
      </w:r>
      <w:bookmarkEnd w:id="10"/>
    </w:p>
    <w:p w14:paraId="17ABAA8F" w14:textId="77777777" w:rsidR="00545D00" w:rsidRDefault="00545D00" w:rsidP="00545D00">
      <w:r>
        <w:t>This section provides information about</w:t>
      </w:r>
      <w:r w:rsidR="00145352">
        <w:t xml:space="preserve"> getting started with the Program Management System</w:t>
      </w:r>
      <w:r>
        <w:t>:</w:t>
      </w:r>
    </w:p>
    <w:p w14:paraId="2FBAEBBE" w14:textId="77777777" w:rsidR="00545D00" w:rsidRDefault="00545D00" w:rsidP="006D3FAB">
      <w:pPr>
        <w:pStyle w:val="ListParagraph"/>
        <w:numPr>
          <w:ilvl w:val="0"/>
          <w:numId w:val="11"/>
        </w:numPr>
      </w:pPr>
      <w:r>
        <w:t xml:space="preserve">Logging in to the </w:t>
      </w:r>
      <w:r w:rsidR="00603B4A">
        <w:t>Program Management</w:t>
      </w:r>
      <w:r>
        <w:t xml:space="preserve"> System</w:t>
      </w:r>
    </w:p>
    <w:p w14:paraId="30F2AFEA" w14:textId="77777777" w:rsidR="00545D00" w:rsidRDefault="00545D00" w:rsidP="006D3FAB">
      <w:pPr>
        <w:pStyle w:val="ListParagraph"/>
        <w:numPr>
          <w:ilvl w:val="0"/>
          <w:numId w:val="11"/>
        </w:numPr>
      </w:pPr>
      <w:r>
        <w:t>Understanding the</w:t>
      </w:r>
      <w:r w:rsidRPr="00A36F5E">
        <w:t xml:space="preserve"> </w:t>
      </w:r>
      <w:r w:rsidR="00603B4A">
        <w:t>Program Management</w:t>
      </w:r>
      <w:r>
        <w:t xml:space="preserve"> System </w:t>
      </w:r>
      <w:r w:rsidR="00C31183">
        <w:t>l</w:t>
      </w:r>
      <w:r>
        <w:t>ayout</w:t>
      </w:r>
    </w:p>
    <w:p w14:paraId="69538051" w14:textId="77777777" w:rsidR="00545D00" w:rsidRDefault="00545D00" w:rsidP="00545D00">
      <w:pPr>
        <w:pStyle w:val="Heading2"/>
      </w:pPr>
      <w:bookmarkStart w:id="11" w:name="_Toc407806102"/>
      <w:r>
        <w:t xml:space="preserve">Logging in to the </w:t>
      </w:r>
      <w:r w:rsidR="001C4BD4">
        <w:t>Program Management</w:t>
      </w:r>
      <w:r>
        <w:t xml:space="preserve"> System</w:t>
      </w:r>
      <w:bookmarkEnd w:id="11"/>
    </w:p>
    <w:p w14:paraId="436E9B3C" w14:textId="77777777" w:rsidR="001C4BD4" w:rsidRDefault="00545D00" w:rsidP="00545D00">
      <w:r>
        <w:t xml:space="preserve">To access the </w:t>
      </w:r>
      <w:r w:rsidR="001C4BD4">
        <w:t>Program Management</w:t>
      </w:r>
      <w:r w:rsidR="00C31183">
        <w:t xml:space="preserve"> System</w:t>
      </w:r>
      <w:r w:rsidRPr="00E250DF">
        <w:t>, you must have an au</w:t>
      </w:r>
      <w:r>
        <w:t>thorized user</w:t>
      </w:r>
      <w:r w:rsidR="00145352">
        <w:t xml:space="preserve"> </w:t>
      </w:r>
      <w:r>
        <w:t xml:space="preserve">name and password. </w:t>
      </w:r>
      <w:r w:rsidR="00680D6E">
        <w:t>Y</w:t>
      </w:r>
      <w:r>
        <w:t xml:space="preserve">our system administrator will be responsible for setting up your user account and providing you </w:t>
      </w:r>
      <w:r w:rsidR="00C31183">
        <w:t xml:space="preserve">with </w:t>
      </w:r>
      <w:r>
        <w:t>the login credentials.</w:t>
      </w:r>
      <w:r w:rsidR="001C4BD4">
        <w:t xml:space="preserve"> </w:t>
      </w:r>
    </w:p>
    <w:p w14:paraId="054637A6" w14:textId="46815E19" w:rsidR="001C4BD4" w:rsidRDefault="001C4BD4" w:rsidP="001C4BD4">
      <w:r>
        <w:t>The Program Management System uses the Single Sign</w:t>
      </w:r>
      <w:r w:rsidR="00B93281">
        <w:t xml:space="preserve"> </w:t>
      </w:r>
      <w:proofErr w:type="gramStart"/>
      <w:r>
        <w:t>On</w:t>
      </w:r>
      <w:proofErr w:type="gramEnd"/>
      <w:r w:rsidR="00B93281">
        <w:t xml:space="preserve"> (SSO)</w:t>
      </w:r>
      <w:r>
        <w:t xml:space="preserve"> System, which is responsible for user authentication and authorization and </w:t>
      </w:r>
      <w:r w:rsidRPr="00F52A05">
        <w:t xml:space="preserve">allows you to log in to the </w:t>
      </w:r>
      <w:r>
        <w:t xml:space="preserve">Smarter Balanced </w:t>
      </w:r>
      <w:r w:rsidRPr="00F52A05">
        <w:t xml:space="preserve">systems. After logging in, you can switch </w:t>
      </w:r>
      <w:r w:rsidR="00761644">
        <w:t>among</w:t>
      </w:r>
      <w:r w:rsidR="00761644" w:rsidRPr="00F52A05">
        <w:t xml:space="preserve"> </w:t>
      </w:r>
      <w:r w:rsidRPr="00F52A05">
        <w:t>systems without having to log in and out of each system.</w:t>
      </w:r>
    </w:p>
    <w:p w14:paraId="71D18F87" w14:textId="77777777" w:rsidR="00545D00" w:rsidRPr="00A36F5E" w:rsidRDefault="00545D00" w:rsidP="00545D00">
      <w:r>
        <w:t>To log in</w:t>
      </w:r>
      <w:r w:rsidR="00C31183">
        <w:t xml:space="preserve"> </w:t>
      </w:r>
      <w:r>
        <w:t xml:space="preserve">to the </w:t>
      </w:r>
      <w:r w:rsidR="001C4BD4">
        <w:t xml:space="preserve">Program Management </w:t>
      </w:r>
      <w:r>
        <w:t>System:</w:t>
      </w:r>
    </w:p>
    <w:tbl>
      <w:tblPr>
        <w:tblStyle w:val="TableProcedureImages"/>
        <w:tblW w:w="0" w:type="auto"/>
        <w:tblLook w:val="04A0" w:firstRow="1" w:lastRow="0" w:firstColumn="1" w:lastColumn="0" w:noHBand="0" w:noVBand="1"/>
      </w:tblPr>
      <w:tblGrid>
        <w:gridCol w:w="5508"/>
        <w:gridCol w:w="4068"/>
      </w:tblGrid>
      <w:tr w:rsidR="00545D00" w:rsidRPr="009879AB" w14:paraId="25C39A63" w14:textId="77777777" w:rsidTr="00545D00">
        <w:tc>
          <w:tcPr>
            <w:tcW w:w="5508" w:type="dxa"/>
          </w:tcPr>
          <w:p w14:paraId="0F7C1F0A" w14:textId="77777777" w:rsidR="00545D00" w:rsidRPr="00B5250B" w:rsidRDefault="00545D00" w:rsidP="006D3FAB">
            <w:pPr>
              <w:pStyle w:val="ListParagraph"/>
              <w:numPr>
                <w:ilvl w:val="0"/>
                <w:numId w:val="10"/>
              </w:numPr>
              <w:rPr>
                <w:rFonts w:cstheme="minorHAnsi"/>
                <w:sz w:val="22"/>
              </w:rPr>
            </w:pPr>
            <w:r w:rsidRPr="00B5250B">
              <w:rPr>
                <w:rFonts w:cstheme="minorHAnsi"/>
                <w:sz w:val="22"/>
              </w:rPr>
              <w:t xml:space="preserve">Open your </w:t>
            </w:r>
            <w:r w:rsidR="00C31183">
              <w:rPr>
                <w:rFonts w:cstheme="minorHAnsi"/>
                <w:sz w:val="22"/>
              </w:rPr>
              <w:t>w</w:t>
            </w:r>
            <w:r w:rsidRPr="00B5250B">
              <w:rPr>
                <w:rFonts w:cstheme="minorHAnsi"/>
                <w:sz w:val="22"/>
              </w:rPr>
              <w:t xml:space="preserve">eb browser and navigate to the </w:t>
            </w:r>
            <w:r w:rsidR="001C4BD4" w:rsidRPr="00B5250B">
              <w:rPr>
                <w:sz w:val="22"/>
              </w:rPr>
              <w:t>Program Management</w:t>
            </w:r>
            <w:r w:rsidRPr="00B5250B">
              <w:rPr>
                <w:sz w:val="22"/>
              </w:rPr>
              <w:t xml:space="preserve"> System</w:t>
            </w:r>
            <w:r w:rsidRPr="00B5250B">
              <w:rPr>
                <w:rFonts w:cstheme="minorHAnsi"/>
                <w:sz w:val="22"/>
              </w:rPr>
              <w:t xml:space="preserve"> using the URL provided to you.</w:t>
            </w:r>
          </w:p>
          <w:p w14:paraId="27BF72D0" w14:textId="77777777" w:rsidR="00545D00" w:rsidRPr="00B5250B" w:rsidRDefault="00545D00" w:rsidP="00545D00">
            <w:pPr>
              <w:ind w:left="360"/>
              <w:rPr>
                <w:sz w:val="22"/>
                <w:szCs w:val="22"/>
              </w:rPr>
            </w:pPr>
            <w:r w:rsidRPr="00B5250B">
              <w:rPr>
                <w:sz w:val="22"/>
                <w:szCs w:val="22"/>
              </w:rPr>
              <w:t>You will be directed to the Single Sign On Login screen</w:t>
            </w:r>
            <w:r w:rsidR="001576CA" w:rsidRPr="00B5250B">
              <w:rPr>
                <w:sz w:val="22"/>
                <w:szCs w:val="22"/>
              </w:rPr>
              <w:t xml:space="preserve"> shown in Figure 1</w:t>
            </w:r>
            <w:r w:rsidRPr="00B5250B">
              <w:rPr>
                <w:sz w:val="22"/>
                <w:szCs w:val="22"/>
              </w:rPr>
              <w:t>.</w:t>
            </w:r>
          </w:p>
          <w:p w14:paraId="76A46788" w14:textId="77777777" w:rsidR="00545D00" w:rsidRPr="00B5250B" w:rsidRDefault="00545D00" w:rsidP="006D3FAB">
            <w:pPr>
              <w:pStyle w:val="ListParagraph"/>
              <w:numPr>
                <w:ilvl w:val="0"/>
                <w:numId w:val="10"/>
              </w:numPr>
              <w:rPr>
                <w:sz w:val="22"/>
              </w:rPr>
            </w:pPr>
            <w:r w:rsidRPr="00B5250B">
              <w:rPr>
                <w:sz w:val="22"/>
              </w:rPr>
              <w:t xml:space="preserve">In the </w:t>
            </w:r>
            <w:r w:rsidRPr="00B5250B">
              <w:rPr>
                <w:i/>
                <w:sz w:val="22"/>
              </w:rPr>
              <w:t>Username</w:t>
            </w:r>
            <w:r w:rsidRPr="00B5250B">
              <w:rPr>
                <w:sz w:val="22"/>
              </w:rPr>
              <w:t xml:space="preserve"> field, enter your user</w:t>
            </w:r>
            <w:r w:rsidR="00145352" w:rsidRPr="00B5250B">
              <w:rPr>
                <w:sz w:val="22"/>
              </w:rPr>
              <w:t xml:space="preserve"> </w:t>
            </w:r>
            <w:r w:rsidRPr="00B5250B">
              <w:rPr>
                <w:sz w:val="22"/>
              </w:rPr>
              <w:t>name.</w:t>
            </w:r>
          </w:p>
          <w:p w14:paraId="1C24C1AC" w14:textId="77777777" w:rsidR="00545D00" w:rsidRPr="00B5250B" w:rsidRDefault="00545D00" w:rsidP="006D3FAB">
            <w:pPr>
              <w:pStyle w:val="ListParagraph"/>
              <w:numPr>
                <w:ilvl w:val="0"/>
                <w:numId w:val="10"/>
              </w:numPr>
              <w:rPr>
                <w:sz w:val="22"/>
              </w:rPr>
            </w:pPr>
            <w:r w:rsidRPr="00B5250B">
              <w:rPr>
                <w:sz w:val="22"/>
              </w:rPr>
              <w:t xml:space="preserve">In the </w:t>
            </w:r>
            <w:r w:rsidRPr="00B5250B">
              <w:rPr>
                <w:i/>
                <w:sz w:val="22"/>
              </w:rPr>
              <w:t>Password</w:t>
            </w:r>
            <w:r w:rsidRPr="00B5250B">
              <w:rPr>
                <w:sz w:val="22"/>
              </w:rPr>
              <w:t xml:space="preserve"> field, enter your password.</w:t>
            </w:r>
          </w:p>
          <w:p w14:paraId="4926A14D" w14:textId="77777777" w:rsidR="00545D00" w:rsidRPr="00515644" w:rsidRDefault="00545D00" w:rsidP="006D3FAB">
            <w:pPr>
              <w:pStyle w:val="ListParagraph"/>
              <w:numPr>
                <w:ilvl w:val="0"/>
                <w:numId w:val="10"/>
              </w:numPr>
            </w:pPr>
            <w:r w:rsidRPr="00B5250B">
              <w:rPr>
                <w:sz w:val="22"/>
              </w:rPr>
              <w:t>Click the [</w:t>
            </w:r>
            <w:r w:rsidRPr="00B5250B">
              <w:rPr>
                <w:b/>
                <w:sz w:val="22"/>
              </w:rPr>
              <w:t>Log In</w:t>
            </w:r>
            <w:r w:rsidRPr="00B5250B">
              <w:rPr>
                <w:sz w:val="22"/>
              </w:rPr>
              <w:t xml:space="preserve">] button. You will be directed to the </w:t>
            </w:r>
            <w:r w:rsidR="001C4BD4" w:rsidRPr="00B5250B">
              <w:rPr>
                <w:sz w:val="22"/>
              </w:rPr>
              <w:t>Program Management</w:t>
            </w:r>
            <w:r w:rsidRPr="00B5250B">
              <w:rPr>
                <w:sz w:val="22"/>
              </w:rPr>
              <w:t xml:space="preserve"> System </w:t>
            </w:r>
            <w:r w:rsidR="000648CA">
              <w:t>h</w:t>
            </w:r>
            <w:r w:rsidR="000648CA" w:rsidRPr="000648CA">
              <w:t>ome</w:t>
            </w:r>
            <w:r w:rsidR="000648CA" w:rsidRPr="0018391B">
              <w:rPr>
                <w:b/>
                <w:i/>
              </w:rPr>
              <w:t xml:space="preserve"> </w:t>
            </w:r>
            <w:r w:rsidRPr="00B5250B">
              <w:rPr>
                <w:sz w:val="22"/>
              </w:rPr>
              <w:t>screen, provided your login is authenticated.</w:t>
            </w:r>
            <w:r>
              <w:t xml:space="preserve"> </w:t>
            </w:r>
          </w:p>
        </w:tc>
        <w:tc>
          <w:tcPr>
            <w:tcW w:w="4068" w:type="dxa"/>
          </w:tcPr>
          <w:p w14:paraId="6A06DB31" w14:textId="77777777" w:rsidR="00545D00" w:rsidRPr="002A6417" w:rsidRDefault="00545D00" w:rsidP="002A6417">
            <w:pPr>
              <w:pStyle w:val="ImageCaptionRight"/>
            </w:pPr>
            <w:bookmarkStart w:id="12" w:name="_Toc407806137"/>
            <w:r w:rsidRPr="002A6417">
              <w:t xml:space="preserve">Figure </w:t>
            </w:r>
            <w:r w:rsidR="001902FE">
              <w:fldChar w:fldCharType="begin"/>
            </w:r>
            <w:r w:rsidR="001902FE">
              <w:instrText xml:space="preserve"> SEQ Figure \* ARABIC </w:instrText>
            </w:r>
            <w:r w:rsidR="001902FE">
              <w:fldChar w:fldCharType="separate"/>
            </w:r>
            <w:r w:rsidR="002B72CD">
              <w:rPr>
                <w:noProof/>
              </w:rPr>
              <w:t>1</w:t>
            </w:r>
            <w:r w:rsidR="001902FE">
              <w:rPr>
                <w:noProof/>
              </w:rPr>
              <w:fldChar w:fldCharType="end"/>
            </w:r>
            <w:r w:rsidRPr="002A6417">
              <w:t>. Login Screen</w:t>
            </w:r>
            <w:bookmarkEnd w:id="12"/>
          </w:p>
          <w:p w14:paraId="2413C6F0" w14:textId="77777777" w:rsidR="00545D00" w:rsidRPr="009879AB" w:rsidRDefault="00545D00" w:rsidP="00545D00">
            <w:pPr>
              <w:jc w:val="right"/>
              <w:rPr>
                <w:rFonts w:cs="Arial"/>
              </w:rPr>
            </w:pPr>
            <w:r>
              <w:rPr>
                <w:noProof/>
              </w:rPr>
              <w:drawing>
                <wp:inline distT="0" distB="0" distL="0" distR="0" wp14:anchorId="27D0BFB9" wp14:editId="0E57F47A">
                  <wp:extent cx="2286000" cy="128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1281545"/>
                          </a:xfrm>
                          <a:prstGeom prst="rect">
                            <a:avLst/>
                          </a:prstGeom>
                        </pic:spPr>
                      </pic:pic>
                    </a:graphicData>
                  </a:graphic>
                </wp:inline>
              </w:drawing>
            </w:r>
          </w:p>
        </w:tc>
      </w:tr>
    </w:tbl>
    <w:p w14:paraId="5C06A074" w14:textId="77777777" w:rsidR="00545D00" w:rsidRDefault="00545D00" w:rsidP="00545D00">
      <w:r>
        <w:br w:type="page"/>
      </w:r>
    </w:p>
    <w:p w14:paraId="05466FD7" w14:textId="77777777" w:rsidR="00545D00" w:rsidRDefault="00545D00" w:rsidP="00545D00">
      <w:pPr>
        <w:pStyle w:val="Heading2"/>
      </w:pPr>
      <w:bookmarkStart w:id="13" w:name="_Toc407806103"/>
      <w:r>
        <w:lastRenderedPageBreak/>
        <w:t xml:space="preserve">Understanding the </w:t>
      </w:r>
      <w:r w:rsidR="001C4BD4">
        <w:t xml:space="preserve">Program Management </w:t>
      </w:r>
      <w:r>
        <w:t>System Layout</w:t>
      </w:r>
      <w:bookmarkEnd w:id="13"/>
    </w:p>
    <w:p w14:paraId="7A3D3B95" w14:textId="3E85DE32" w:rsidR="00545D00" w:rsidRDefault="00545D00" w:rsidP="00545D00">
      <w:r>
        <w:t>Y</w:t>
      </w:r>
      <w:r w:rsidRPr="002E108B">
        <w:t xml:space="preserve">ou can access the different features </w:t>
      </w:r>
      <w:r>
        <w:t xml:space="preserve">of the </w:t>
      </w:r>
      <w:r w:rsidR="001C4BD4">
        <w:t xml:space="preserve">Program Management </w:t>
      </w:r>
      <w:r>
        <w:t xml:space="preserve">System </w:t>
      </w:r>
      <w:r w:rsidRPr="002E108B">
        <w:t xml:space="preserve">from the </w:t>
      </w:r>
      <w:r w:rsidR="000648CA">
        <w:t>h</w:t>
      </w:r>
      <w:r w:rsidR="000648CA" w:rsidRPr="000648CA">
        <w:t>ome</w:t>
      </w:r>
      <w:r w:rsidR="000648CA" w:rsidRPr="0018391B">
        <w:rPr>
          <w:b/>
          <w:i/>
        </w:rPr>
        <w:t xml:space="preserve"> </w:t>
      </w:r>
      <w:r>
        <w:t>screen</w:t>
      </w:r>
      <w:r w:rsidRPr="007C00BA">
        <w:t xml:space="preserve"> </w:t>
      </w:r>
      <w:r w:rsidR="002A6417">
        <w:t xml:space="preserve">(see </w:t>
      </w:r>
      <w:r w:rsidR="002A6417" w:rsidRPr="002A6417">
        <w:rPr>
          <w:rStyle w:val="CrossReference"/>
        </w:rPr>
        <w:fldChar w:fldCharType="begin"/>
      </w:r>
      <w:r w:rsidR="002A6417" w:rsidRPr="002A6417">
        <w:rPr>
          <w:rStyle w:val="CrossReference"/>
        </w:rPr>
        <w:instrText xml:space="preserve"> REF _Ref388449124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B72CD" w:rsidRPr="002B72CD">
        <w:rPr>
          <w:rStyle w:val="CrossReference"/>
        </w:rPr>
        <w:t>Figure 2</w:t>
      </w:r>
      <w:r w:rsidR="002A6417" w:rsidRPr="002A6417">
        <w:rPr>
          <w:rStyle w:val="CrossReference"/>
        </w:rPr>
        <w:fldChar w:fldCharType="end"/>
      </w:r>
      <w:r w:rsidR="002A6417">
        <w:t xml:space="preserve">) </w:t>
      </w:r>
      <w:r w:rsidRPr="007C00BA">
        <w:t>that appears</w:t>
      </w:r>
      <w:r w:rsidRPr="002E108B">
        <w:t xml:space="preserve"> when you first log in</w:t>
      </w:r>
      <w:r>
        <w:t xml:space="preserve"> </w:t>
      </w:r>
      <w:r w:rsidRPr="002E108B">
        <w:t>to the system.</w:t>
      </w:r>
    </w:p>
    <w:tbl>
      <w:tblPr>
        <w:tblStyle w:val="TableNote"/>
        <w:tblW w:w="0" w:type="auto"/>
        <w:tblLook w:val="04A0" w:firstRow="1" w:lastRow="0" w:firstColumn="1" w:lastColumn="0" w:noHBand="0" w:noVBand="1"/>
      </w:tblPr>
      <w:tblGrid>
        <w:gridCol w:w="722"/>
        <w:gridCol w:w="8638"/>
      </w:tblGrid>
      <w:tr w:rsidR="00545D00" w:rsidRPr="00C47D7A" w14:paraId="1F2C1425" w14:textId="77777777" w:rsidTr="002A6417">
        <w:tc>
          <w:tcPr>
            <w:tcW w:w="738" w:type="dxa"/>
          </w:tcPr>
          <w:p w14:paraId="1A23B0FA" w14:textId="77777777" w:rsidR="00545D00" w:rsidRPr="00C47D7A" w:rsidRDefault="000C7197" w:rsidP="00545D00">
            <w:r>
              <w:rPr>
                <w:noProof/>
              </w:rPr>
              <w:drawing>
                <wp:inline distT="0" distB="0" distL="0" distR="0" wp14:anchorId="5F4A9EBF" wp14:editId="4CB8E897">
                  <wp:extent cx="355865" cy="292608"/>
                  <wp:effectExtent l="0" t="0" r="635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sessment\Interactive Content\Technical Writing\_General Images and Logos\warning-fatal.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5865" cy="292608"/>
                          </a:xfrm>
                          <a:prstGeom prst="rect">
                            <a:avLst/>
                          </a:prstGeom>
                          <a:noFill/>
                          <a:ln>
                            <a:noFill/>
                          </a:ln>
                        </pic:spPr>
                      </pic:pic>
                    </a:graphicData>
                  </a:graphic>
                </wp:inline>
              </w:drawing>
            </w:r>
          </w:p>
        </w:tc>
        <w:tc>
          <w:tcPr>
            <w:tcW w:w="9450" w:type="dxa"/>
          </w:tcPr>
          <w:p w14:paraId="66492562" w14:textId="77777777" w:rsidR="00545D00" w:rsidRPr="002A6417" w:rsidRDefault="00545D00" w:rsidP="002A6417">
            <w:pPr>
              <w:pStyle w:val="NoteText"/>
            </w:pPr>
            <w:r w:rsidRPr="002A6417">
              <w:t>Use the on-screen tools and buttons to navigate within the system. Do not use your web browser’s back button.</w:t>
            </w:r>
          </w:p>
        </w:tc>
      </w:tr>
    </w:tbl>
    <w:p w14:paraId="790D865C" w14:textId="77777777" w:rsidR="00545D00" w:rsidRPr="002A6417" w:rsidRDefault="00545D00" w:rsidP="002A6417">
      <w:pPr>
        <w:pStyle w:val="ImageCaption"/>
      </w:pPr>
      <w:bookmarkStart w:id="14" w:name="_Ref388449124"/>
      <w:bookmarkStart w:id="15" w:name="_Toc407806138"/>
      <w:r w:rsidRPr="002A6417">
        <w:t xml:space="preserve">Figure </w:t>
      </w:r>
      <w:r w:rsidR="001902FE">
        <w:fldChar w:fldCharType="begin"/>
      </w:r>
      <w:r w:rsidR="001902FE">
        <w:instrText xml:space="preserve"> SEQ Figure \* ARABIC </w:instrText>
      </w:r>
      <w:r w:rsidR="001902FE">
        <w:fldChar w:fldCharType="separate"/>
      </w:r>
      <w:r w:rsidR="002B72CD">
        <w:rPr>
          <w:noProof/>
        </w:rPr>
        <w:t>2</w:t>
      </w:r>
      <w:r w:rsidR="001902FE">
        <w:rPr>
          <w:noProof/>
        </w:rPr>
        <w:fldChar w:fldCharType="end"/>
      </w:r>
      <w:bookmarkEnd w:id="14"/>
      <w:r w:rsidRPr="002A6417">
        <w:t xml:space="preserve">. </w:t>
      </w:r>
      <w:r w:rsidR="001C4BD4" w:rsidRPr="002A6417">
        <w:t xml:space="preserve">Program Management </w:t>
      </w:r>
      <w:r w:rsidRPr="002A6417">
        <w:t>System Home Screen</w:t>
      </w:r>
      <w:bookmarkEnd w:id="15"/>
    </w:p>
    <w:p w14:paraId="16E87D19" w14:textId="77777777" w:rsidR="00545D00" w:rsidRDefault="00545D00" w:rsidP="00545D00">
      <w:pPr>
        <w:jc w:val="center"/>
      </w:pPr>
      <w:r>
        <w:rPr>
          <w:noProof/>
        </w:rPr>
        <w:drawing>
          <wp:inline distT="0" distB="0" distL="0" distR="0" wp14:anchorId="6CBFD593" wp14:editId="167157C0">
            <wp:extent cx="5022229" cy="2792975"/>
            <wp:effectExtent l="19050" t="19050" r="26035" b="2667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22229" cy="2792975"/>
                    </a:xfrm>
                    <a:prstGeom prst="rect">
                      <a:avLst/>
                    </a:prstGeom>
                    <a:ln>
                      <a:solidFill>
                        <a:schemeClr val="bg1">
                          <a:lumMod val="85000"/>
                        </a:schemeClr>
                      </a:solidFill>
                    </a:ln>
                  </pic:spPr>
                </pic:pic>
              </a:graphicData>
            </a:graphic>
          </wp:inline>
        </w:drawing>
      </w:r>
    </w:p>
    <w:p w14:paraId="7013DD5A" w14:textId="77777777" w:rsidR="00545D00" w:rsidRPr="003A2057" w:rsidRDefault="00545D00" w:rsidP="00545D00">
      <w:r>
        <w:t xml:space="preserve">The </w:t>
      </w:r>
      <w:r w:rsidR="001C4BD4">
        <w:t xml:space="preserve">Program Management </w:t>
      </w:r>
      <w:r>
        <w:t>System layout includes the features described below.</w:t>
      </w:r>
    </w:p>
    <w:p w14:paraId="451FCB84" w14:textId="77777777" w:rsidR="00545D00" w:rsidRDefault="00545D00" w:rsidP="00545D00">
      <w:pPr>
        <w:pStyle w:val="Heading3"/>
      </w:pPr>
      <w:bookmarkStart w:id="16" w:name="_Toc407806104"/>
      <w:r>
        <w:t>Header</w:t>
      </w:r>
      <w:bookmarkEnd w:id="16"/>
    </w:p>
    <w:p w14:paraId="6FCF70AD" w14:textId="30A9FBFB" w:rsidR="00545D00" w:rsidRPr="003A1EF4" w:rsidRDefault="00545D00" w:rsidP="00545D00">
      <w:r>
        <w:t xml:space="preserve">The </w:t>
      </w:r>
      <w:r w:rsidR="003E6BFD">
        <w:t>h</w:t>
      </w:r>
      <w:r>
        <w:t>eader that appears on every screen provides information about the user logged in to the system and includes tools and buttons to perform different tasks</w:t>
      </w:r>
      <w:r w:rsidR="001576CA">
        <w:t xml:space="preserve">, as shown in </w:t>
      </w:r>
      <w:r w:rsidR="002A6417" w:rsidRPr="002A6417">
        <w:rPr>
          <w:rStyle w:val="CrossReference"/>
        </w:rPr>
        <w:fldChar w:fldCharType="begin"/>
      </w:r>
      <w:r w:rsidR="002A6417" w:rsidRPr="002A6417">
        <w:rPr>
          <w:rStyle w:val="CrossReference"/>
        </w:rPr>
        <w:instrText xml:space="preserve"> REF _Ref387316836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B72CD" w:rsidRPr="002B72CD">
        <w:rPr>
          <w:rStyle w:val="CrossReference"/>
        </w:rPr>
        <w:t>Figure 3</w:t>
      </w:r>
      <w:r w:rsidR="002A6417" w:rsidRPr="002A6417">
        <w:rPr>
          <w:rStyle w:val="CrossReference"/>
        </w:rPr>
        <w:fldChar w:fldCharType="end"/>
      </w:r>
      <w:r>
        <w:t>.</w:t>
      </w:r>
      <w:r w:rsidR="001576CA">
        <w:t xml:space="preserve"> </w:t>
      </w:r>
    </w:p>
    <w:p w14:paraId="04228201" w14:textId="77777777" w:rsidR="00545D00" w:rsidRPr="002A6417" w:rsidRDefault="00545D00" w:rsidP="002A6417">
      <w:pPr>
        <w:pStyle w:val="ImageCaption"/>
      </w:pPr>
      <w:bookmarkStart w:id="17" w:name="_Ref387316836"/>
      <w:bookmarkStart w:id="18" w:name="_Toc407806139"/>
      <w:r w:rsidRPr="002A6417">
        <w:t xml:space="preserve">Figure </w:t>
      </w:r>
      <w:r w:rsidR="001902FE">
        <w:fldChar w:fldCharType="begin"/>
      </w:r>
      <w:r w:rsidR="001902FE">
        <w:instrText xml:space="preserve"> SEQ Figure \* ARABIC </w:instrText>
      </w:r>
      <w:r w:rsidR="001902FE">
        <w:fldChar w:fldCharType="separate"/>
      </w:r>
      <w:r w:rsidR="002B72CD">
        <w:rPr>
          <w:noProof/>
        </w:rPr>
        <w:t>3</w:t>
      </w:r>
      <w:r w:rsidR="001902FE">
        <w:rPr>
          <w:noProof/>
        </w:rPr>
        <w:fldChar w:fldCharType="end"/>
      </w:r>
      <w:bookmarkEnd w:id="17"/>
      <w:r w:rsidRPr="002A6417">
        <w:t>. Header</w:t>
      </w:r>
      <w:bookmarkEnd w:id="18"/>
    </w:p>
    <w:p w14:paraId="3AE21C3B" w14:textId="77777777" w:rsidR="00545D00" w:rsidRDefault="00545D00" w:rsidP="00545D00">
      <w:pPr>
        <w:jc w:val="center"/>
      </w:pPr>
      <w:r>
        <w:rPr>
          <w:noProof/>
        </w:rPr>
        <w:drawing>
          <wp:inline distT="0" distB="0" distL="0" distR="0" wp14:anchorId="1540113B" wp14:editId="55E1CBEA">
            <wp:extent cx="4756428" cy="281790"/>
            <wp:effectExtent l="19050" t="19050" r="63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5">
                      <a:extLst>
                        <a:ext uri="{28A0092B-C50C-407E-A947-70E740481C1C}">
                          <a14:useLocalDpi xmlns:a14="http://schemas.microsoft.com/office/drawing/2010/main" val="0"/>
                        </a:ext>
                      </a:extLst>
                    </a:blip>
                    <a:stretch>
                      <a:fillRect/>
                    </a:stretch>
                  </pic:blipFill>
                  <pic:spPr>
                    <a:xfrm>
                      <a:off x="0" y="0"/>
                      <a:ext cx="4756428" cy="281790"/>
                    </a:xfrm>
                    <a:prstGeom prst="rect">
                      <a:avLst/>
                    </a:prstGeom>
                    <a:ln>
                      <a:solidFill>
                        <a:schemeClr val="bg1">
                          <a:lumMod val="85000"/>
                        </a:schemeClr>
                      </a:solidFill>
                    </a:ln>
                  </pic:spPr>
                </pic:pic>
              </a:graphicData>
            </a:graphic>
          </wp:inline>
        </w:drawing>
      </w:r>
    </w:p>
    <w:p w14:paraId="0F61E24C" w14:textId="77777777" w:rsidR="00545D00" w:rsidRDefault="00545D00" w:rsidP="00545D00">
      <w:pPr>
        <w:spacing w:before="240"/>
      </w:pPr>
      <w:r>
        <w:t xml:space="preserve">The </w:t>
      </w:r>
      <w:r w:rsidR="00010120">
        <w:t xml:space="preserve">header has the following </w:t>
      </w:r>
      <w:r>
        <w:t>features:</w:t>
      </w:r>
    </w:p>
    <w:p w14:paraId="39332F70" w14:textId="77777777" w:rsidR="00545D00" w:rsidRDefault="00545D00" w:rsidP="00FF2D7D">
      <w:pPr>
        <w:pStyle w:val="ListParagraph"/>
        <w:numPr>
          <w:ilvl w:val="0"/>
          <w:numId w:val="15"/>
        </w:numPr>
      </w:pPr>
      <w:r>
        <w:t xml:space="preserve">User Identification: When you log in to the system, your name and user role </w:t>
      </w:r>
      <w:r w:rsidR="002A6417">
        <w:t xml:space="preserve">are </w:t>
      </w:r>
      <w:r>
        <w:t xml:space="preserve">displayed on the </w:t>
      </w:r>
      <w:r w:rsidR="001C4BD4">
        <w:t>h</w:t>
      </w:r>
      <w:r>
        <w:t xml:space="preserve">eader. </w:t>
      </w:r>
    </w:p>
    <w:p w14:paraId="7BAFAD82" w14:textId="77777777" w:rsidR="00545D00" w:rsidRDefault="00545D00" w:rsidP="00FF2D7D">
      <w:pPr>
        <w:pStyle w:val="ListParagraph"/>
        <w:numPr>
          <w:ilvl w:val="0"/>
          <w:numId w:val="15"/>
        </w:numPr>
      </w:pPr>
      <w:r>
        <w:t>[</w:t>
      </w:r>
      <w:r w:rsidRPr="003E6BFD">
        <w:rPr>
          <w:b/>
        </w:rPr>
        <w:t>Logo</w:t>
      </w:r>
      <w:r>
        <w:t xml:space="preserve">]: The Smarter Balanced Assessment Consortium logo acts as a button that brings you back to the </w:t>
      </w:r>
      <w:r w:rsidRPr="003E6BFD">
        <w:rPr>
          <w:b/>
          <w:i/>
        </w:rPr>
        <w:t>Home</w:t>
      </w:r>
      <w:r>
        <w:t xml:space="preserve"> screen.</w:t>
      </w:r>
    </w:p>
    <w:p w14:paraId="1DA03B8E" w14:textId="77777777" w:rsidR="00545D00" w:rsidRDefault="00545D00" w:rsidP="00FF2D7D">
      <w:pPr>
        <w:pStyle w:val="ListParagraph"/>
        <w:numPr>
          <w:ilvl w:val="0"/>
          <w:numId w:val="15"/>
        </w:numPr>
      </w:pPr>
      <w:r>
        <w:t>[</w:t>
      </w:r>
      <w:r w:rsidRPr="003E6BFD">
        <w:rPr>
          <w:b/>
        </w:rPr>
        <w:t>Logout</w:t>
      </w:r>
      <w:r>
        <w:t>]: This button enables you to log out of the system.</w:t>
      </w:r>
    </w:p>
    <w:p w14:paraId="27197CA5" w14:textId="77777777" w:rsidR="003E6BFD" w:rsidRDefault="003E6BFD" w:rsidP="003E6BFD">
      <w:pPr>
        <w:rPr>
          <w:rFonts w:eastAsiaTheme="majorEastAsia"/>
        </w:rPr>
      </w:pPr>
      <w:r>
        <w:br w:type="page"/>
      </w:r>
    </w:p>
    <w:p w14:paraId="17CF996A" w14:textId="77777777" w:rsidR="00545D00" w:rsidRDefault="00545D00" w:rsidP="00545D00">
      <w:pPr>
        <w:pStyle w:val="Heading3"/>
      </w:pPr>
      <w:bookmarkStart w:id="19" w:name="_Toc407806105"/>
      <w:r>
        <w:lastRenderedPageBreak/>
        <w:t>Task Icons</w:t>
      </w:r>
      <w:bookmarkEnd w:id="19"/>
    </w:p>
    <w:p w14:paraId="123D3853" w14:textId="0434A188" w:rsidR="00545D00" w:rsidRDefault="00545D00" w:rsidP="00545D00">
      <w:r>
        <w:t xml:space="preserve">The </w:t>
      </w:r>
      <w:r w:rsidR="001C4BD4">
        <w:t>different program management</w:t>
      </w:r>
      <w:r>
        <w:t xml:space="preserve"> tasks are displayed as icons on the </w:t>
      </w:r>
      <w:r w:rsidR="000648CA">
        <w:t>h</w:t>
      </w:r>
      <w:r w:rsidRPr="000648CA">
        <w:t xml:space="preserve">ome </w:t>
      </w:r>
      <w:r>
        <w:t>screen</w:t>
      </w:r>
      <w:r w:rsidR="000648CA">
        <w:t xml:space="preserve">, as shown in </w:t>
      </w:r>
      <w:r w:rsidR="000648CA" w:rsidRPr="002A6417">
        <w:rPr>
          <w:rStyle w:val="CrossReference"/>
        </w:rPr>
        <w:fldChar w:fldCharType="begin"/>
      </w:r>
      <w:r w:rsidR="000648CA" w:rsidRPr="002A6417">
        <w:rPr>
          <w:rStyle w:val="CrossReference"/>
        </w:rPr>
        <w:instrText xml:space="preserve"> REF _Ref391283921 \h </w:instrText>
      </w:r>
      <w:r w:rsidR="000648CA">
        <w:rPr>
          <w:rStyle w:val="CrossReference"/>
        </w:rPr>
        <w:instrText xml:space="preserve"> \* MERGEFORMAT </w:instrText>
      </w:r>
      <w:r w:rsidR="000648CA" w:rsidRPr="002A6417">
        <w:rPr>
          <w:rStyle w:val="CrossReference"/>
        </w:rPr>
      </w:r>
      <w:r w:rsidR="000648CA" w:rsidRPr="002A6417">
        <w:rPr>
          <w:rStyle w:val="CrossReference"/>
        </w:rPr>
        <w:fldChar w:fldCharType="separate"/>
      </w:r>
      <w:r w:rsidR="002B72CD" w:rsidRPr="002B72CD">
        <w:rPr>
          <w:rStyle w:val="CrossReference"/>
        </w:rPr>
        <w:t>Figure 4</w:t>
      </w:r>
      <w:r w:rsidR="000648CA" w:rsidRPr="002A6417">
        <w:rPr>
          <w:rStyle w:val="CrossReference"/>
        </w:rPr>
        <w:fldChar w:fldCharType="end"/>
      </w:r>
      <w:r>
        <w:t xml:space="preserve">. Each task icon acts as a link that takes you to the specified task screen. </w:t>
      </w:r>
    </w:p>
    <w:p w14:paraId="51A68033" w14:textId="77777777" w:rsidR="00545D00" w:rsidRPr="002A6417" w:rsidRDefault="00545D00" w:rsidP="002A6417">
      <w:pPr>
        <w:pStyle w:val="ImageCaption"/>
      </w:pPr>
      <w:bookmarkStart w:id="20" w:name="_Ref391283921"/>
      <w:bookmarkStart w:id="21" w:name="_Toc407806140"/>
      <w:r w:rsidRPr="002A6417">
        <w:t xml:space="preserve">Figure </w:t>
      </w:r>
      <w:r w:rsidR="001902FE">
        <w:fldChar w:fldCharType="begin"/>
      </w:r>
      <w:r w:rsidR="001902FE">
        <w:instrText xml:space="preserve"> SEQ Figure \* ARABIC </w:instrText>
      </w:r>
      <w:r w:rsidR="001902FE">
        <w:fldChar w:fldCharType="separate"/>
      </w:r>
      <w:r w:rsidR="002B72CD">
        <w:rPr>
          <w:noProof/>
        </w:rPr>
        <w:t>4</w:t>
      </w:r>
      <w:r w:rsidR="001902FE">
        <w:rPr>
          <w:noProof/>
        </w:rPr>
        <w:fldChar w:fldCharType="end"/>
      </w:r>
      <w:bookmarkEnd w:id="20"/>
      <w:r w:rsidRPr="002A6417">
        <w:t xml:space="preserve">. </w:t>
      </w:r>
      <w:r w:rsidR="001C4BD4" w:rsidRPr="002A6417">
        <w:t xml:space="preserve">Program Management </w:t>
      </w:r>
      <w:r w:rsidRPr="002A6417">
        <w:t>Task Icons</w:t>
      </w:r>
      <w:bookmarkEnd w:id="21"/>
    </w:p>
    <w:p w14:paraId="7B90F945" w14:textId="591555E0" w:rsidR="00545D00" w:rsidRDefault="00CE25C7" w:rsidP="00545D00">
      <w:pPr>
        <w:jc w:val="center"/>
      </w:pPr>
      <w:r>
        <w:rPr>
          <w:noProof/>
        </w:rPr>
        <w:drawing>
          <wp:inline distT="0" distB="0" distL="0" distR="0" wp14:anchorId="0A338F96" wp14:editId="2A4A9E58">
            <wp:extent cx="5943600" cy="3482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1-25 05.24.05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03B7B69E" w14:textId="77777777" w:rsidR="00545D00" w:rsidRDefault="00545D00" w:rsidP="00545D00">
      <w:pPr>
        <w:jc w:val="center"/>
      </w:pPr>
    </w:p>
    <w:p w14:paraId="39E58A44" w14:textId="77777777" w:rsidR="00545D00" w:rsidRDefault="00545D00" w:rsidP="00545D00">
      <w:bookmarkStart w:id="22" w:name="_Task_Screens"/>
      <w:bookmarkEnd w:id="22"/>
      <w:r>
        <w:t xml:space="preserve">When you select a task, a </w:t>
      </w:r>
      <w:r w:rsidR="00182781">
        <w:t>m</w:t>
      </w:r>
      <w:r>
        <w:t xml:space="preserve">enu is displayed on the screen. You can navigate through the different tasks using the menu. To return to the </w:t>
      </w:r>
      <w:r w:rsidR="000648CA">
        <w:t>h</w:t>
      </w:r>
      <w:r w:rsidRPr="000648CA">
        <w:t xml:space="preserve">ome </w:t>
      </w:r>
      <w:r>
        <w:t>screen and view the task icons, click the logo on the header.</w:t>
      </w:r>
    </w:p>
    <w:p w14:paraId="35F61564" w14:textId="77777777" w:rsidR="00545D00" w:rsidRDefault="00545D00" w:rsidP="00545D00">
      <w:pPr>
        <w:spacing w:after="0"/>
        <w:rPr>
          <w:rFonts w:eastAsiaTheme="majorEastAsia" w:cstheme="majorBidi"/>
          <w:b/>
          <w:bCs/>
          <w:color w:val="43B02A"/>
          <w:szCs w:val="26"/>
        </w:rPr>
      </w:pPr>
      <w:r>
        <w:br w:type="page"/>
      </w:r>
    </w:p>
    <w:p w14:paraId="3C9F6A21" w14:textId="77777777" w:rsidR="00545D00" w:rsidRDefault="00545D00" w:rsidP="00545D00">
      <w:pPr>
        <w:pStyle w:val="Heading3"/>
      </w:pPr>
      <w:bookmarkStart w:id="23" w:name="_Toc407806106"/>
      <w:r>
        <w:lastRenderedPageBreak/>
        <w:t>Task Screens</w:t>
      </w:r>
      <w:bookmarkEnd w:id="23"/>
    </w:p>
    <w:p w14:paraId="4AB754CC" w14:textId="77777777" w:rsidR="00545D00" w:rsidRDefault="00545D00" w:rsidP="00545D00">
      <w:r>
        <w:t xml:space="preserve">For ease of use, the </w:t>
      </w:r>
      <w:r w:rsidR="001C4BD4">
        <w:t xml:space="preserve">Program Management </w:t>
      </w:r>
      <w:r>
        <w:t xml:space="preserve">System is designed to primarily use two types of screen layouts, </w:t>
      </w:r>
      <w:r w:rsidR="00010120">
        <w:t>the search screen and the add/view/edit screen</w:t>
      </w:r>
      <w:r>
        <w:t>.</w:t>
      </w:r>
    </w:p>
    <w:p w14:paraId="763CE3A8" w14:textId="77777777" w:rsidR="00545D00" w:rsidRDefault="00545D00" w:rsidP="00545D00">
      <w:pPr>
        <w:pStyle w:val="Heading4"/>
      </w:pPr>
      <w:bookmarkStart w:id="24" w:name="_Toc407806107"/>
      <w:r>
        <w:t>Search Screen</w:t>
      </w:r>
      <w:bookmarkEnd w:id="24"/>
      <w:r>
        <w:t xml:space="preserve"> </w:t>
      </w:r>
    </w:p>
    <w:p w14:paraId="18F6A429" w14:textId="72258D9C" w:rsidR="00545D00" w:rsidRDefault="00545D00" w:rsidP="00545D00">
      <w:r>
        <w:t xml:space="preserve">When you first access a task, you are taken to the task’s search screen by default. </w:t>
      </w:r>
      <w:r w:rsidR="002A6417" w:rsidRPr="002A6417">
        <w:rPr>
          <w:rStyle w:val="CrossReference"/>
        </w:rPr>
        <w:fldChar w:fldCharType="begin"/>
      </w:r>
      <w:r w:rsidR="002A6417" w:rsidRPr="002A6417">
        <w:rPr>
          <w:rStyle w:val="CrossReference"/>
        </w:rPr>
        <w:instrText xml:space="preserve"> REF _Ref391283981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B72CD" w:rsidRPr="002B72CD">
        <w:rPr>
          <w:rStyle w:val="CrossReference"/>
        </w:rPr>
        <w:t>Figure 5</w:t>
      </w:r>
      <w:r w:rsidR="002A6417" w:rsidRPr="002A6417">
        <w:rPr>
          <w:rStyle w:val="CrossReference"/>
        </w:rPr>
        <w:fldChar w:fldCharType="end"/>
      </w:r>
      <w:r w:rsidR="001576CA">
        <w:t xml:space="preserve"> shows a sample search screen.</w:t>
      </w:r>
    </w:p>
    <w:p w14:paraId="490483BF" w14:textId="77777777" w:rsidR="00545D00" w:rsidRPr="002A6417" w:rsidRDefault="00545D00" w:rsidP="002A6417">
      <w:pPr>
        <w:pStyle w:val="ImageCaption"/>
      </w:pPr>
      <w:bookmarkStart w:id="25" w:name="_Ref391283981"/>
      <w:bookmarkStart w:id="26" w:name="_Toc407806141"/>
      <w:r w:rsidRPr="002A6417">
        <w:t xml:space="preserve">Figure </w:t>
      </w:r>
      <w:r w:rsidR="001902FE">
        <w:fldChar w:fldCharType="begin"/>
      </w:r>
      <w:r w:rsidR="001902FE">
        <w:instrText xml:space="preserve"> SEQ Figure \* ARABIC </w:instrText>
      </w:r>
      <w:r w:rsidR="001902FE">
        <w:fldChar w:fldCharType="separate"/>
      </w:r>
      <w:r w:rsidR="002B72CD">
        <w:rPr>
          <w:noProof/>
        </w:rPr>
        <w:t>5</w:t>
      </w:r>
      <w:r w:rsidR="001902FE">
        <w:rPr>
          <w:noProof/>
        </w:rPr>
        <w:fldChar w:fldCharType="end"/>
      </w:r>
      <w:bookmarkEnd w:id="25"/>
      <w:r w:rsidRPr="002A6417">
        <w:t>. Sample Search Screen</w:t>
      </w:r>
      <w:bookmarkEnd w:id="26"/>
    </w:p>
    <w:p w14:paraId="4D3F21D5" w14:textId="77777777" w:rsidR="00545D00" w:rsidRDefault="00545D00" w:rsidP="00545D00">
      <w:pPr>
        <w:jc w:val="center"/>
      </w:pPr>
      <w:r>
        <w:rPr>
          <w:noProof/>
        </w:rPr>
        <w:drawing>
          <wp:inline distT="0" distB="0" distL="0" distR="0" wp14:anchorId="4CE6814A" wp14:editId="41FAD271">
            <wp:extent cx="4958715" cy="2066131"/>
            <wp:effectExtent l="19050" t="19050" r="13335" b="10795"/>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SearchScreen.png"/>
                    <pic:cNvPicPr/>
                  </pic:nvPicPr>
                  <pic:blipFill rotWithShape="1">
                    <a:blip r:embed="rId17">
                      <a:extLst>
                        <a:ext uri="{28A0092B-C50C-407E-A947-70E740481C1C}">
                          <a14:useLocalDpi xmlns:a14="http://schemas.microsoft.com/office/drawing/2010/main" val="0"/>
                        </a:ext>
                      </a:extLst>
                    </a:blip>
                    <a:srcRect b="9609"/>
                    <a:stretch/>
                  </pic:blipFill>
                  <pic:spPr bwMode="auto">
                    <a:xfrm>
                      <a:off x="0" y="0"/>
                      <a:ext cx="4958715" cy="206613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01D45B" w14:textId="77777777" w:rsidR="00545D00" w:rsidRDefault="00545D00" w:rsidP="00545D00">
      <w:r>
        <w:t>The search screen consists of the following two sections:</w:t>
      </w:r>
    </w:p>
    <w:p w14:paraId="033C50B9" w14:textId="77777777" w:rsidR="00545D00" w:rsidRDefault="00545D00" w:rsidP="006D3FAB">
      <w:pPr>
        <w:pStyle w:val="ListParagraph"/>
        <w:numPr>
          <w:ilvl w:val="0"/>
          <w:numId w:val="12"/>
        </w:numPr>
      </w:pPr>
      <w:r>
        <w:t xml:space="preserve">Search Filters Section: This section allows you to search for records that have been created for the selected task. It consists of </w:t>
      </w:r>
    </w:p>
    <w:p w14:paraId="3BF17C62" w14:textId="77777777" w:rsidR="00545D00" w:rsidRDefault="00010120" w:rsidP="006D3FAB">
      <w:pPr>
        <w:pStyle w:val="ListParagraph"/>
        <w:numPr>
          <w:ilvl w:val="1"/>
          <w:numId w:val="12"/>
        </w:numPr>
      </w:pPr>
      <w:r>
        <w:t>s</w:t>
      </w:r>
      <w:r w:rsidR="00545D00">
        <w:t>earch criteria fields applicable to the task that you are viewing, where you can specify the required search criteria</w:t>
      </w:r>
      <w:r>
        <w:t>;</w:t>
      </w:r>
      <w:r w:rsidR="00545D00">
        <w:t xml:space="preserve"> </w:t>
      </w:r>
    </w:p>
    <w:p w14:paraId="3A3D97C4" w14:textId="77777777" w:rsidR="00545D00" w:rsidRDefault="00010120" w:rsidP="006D3FAB">
      <w:pPr>
        <w:pStyle w:val="ListParagraph"/>
        <w:numPr>
          <w:ilvl w:val="1"/>
          <w:numId w:val="12"/>
        </w:numPr>
      </w:pPr>
      <w:r>
        <w:t xml:space="preserve">a </w:t>
      </w:r>
      <w:r w:rsidR="00545D00">
        <w:t>[</w:t>
      </w:r>
      <w:r w:rsidR="00545D00" w:rsidRPr="00995B44">
        <w:rPr>
          <w:b/>
        </w:rPr>
        <w:t>Search</w:t>
      </w:r>
      <w:r w:rsidR="00545D00">
        <w:t>] button that enables you to search for records based on the specified criteria</w:t>
      </w:r>
      <w:r>
        <w:t>; and</w:t>
      </w:r>
    </w:p>
    <w:p w14:paraId="67F414B7" w14:textId="77777777" w:rsidR="001C4BD4" w:rsidRDefault="00010120" w:rsidP="006D3FAB">
      <w:pPr>
        <w:pStyle w:val="ListParagraph"/>
        <w:numPr>
          <w:ilvl w:val="1"/>
          <w:numId w:val="12"/>
        </w:numPr>
      </w:pPr>
      <w:proofErr w:type="gramStart"/>
      <w:r>
        <w:t>a</w:t>
      </w:r>
      <w:proofErr w:type="gramEnd"/>
      <w:r>
        <w:t xml:space="preserve"> </w:t>
      </w:r>
      <w:r w:rsidR="001C4BD4">
        <w:t>[</w:t>
      </w:r>
      <w:r w:rsidR="001C4BD4" w:rsidRPr="001C4BD4">
        <w:rPr>
          <w:b/>
        </w:rPr>
        <w:t>Clear</w:t>
      </w:r>
      <w:r w:rsidR="001C4BD4">
        <w:t xml:space="preserve"> </w:t>
      </w:r>
      <w:r w:rsidR="001C4BD4" w:rsidRPr="00995B44">
        <w:rPr>
          <w:b/>
        </w:rPr>
        <w:t>Search</w:t>
      </w:r>
      <w:r w:rsidR="001C4BD4">
        <w:t>] button that enables you to reset or clear the specified search criteria.</w:t>
      </w:r>
    </w:p>
    <w:tbl>
      <w:tblPr>
        <w:tblW w:w="0" w:type="auto"/>
        <w:tblBorders>
          <w:insideV w:val="single" w:sz="4" w:space="0" w:color="auto"/>
        </w:tblBorders>
        <w:tblLook w:val="04A0" w:firstRow="1" w:lastRow="0" w:firstColumn="1" w:lastColumn="0" w:noHBand="0" w:noVBand="1"/>
      </w:tblPr>
      <w:tblGrid>
        <w:gridCol w:w="806"/>
        <w:gridCol w:w="8770"/>
      </w:tblGrid>
      <w:tr w:rsidR="00545D00" w:rsidRPr="008516F7" w14:paraId="345A09A4" w14:textId="77777777" w:rsidTr="00281112">
        <w:tc>
          <w:tcPr>
            <w:tcW w:w="738" w:type="dxa"/>
          </w:tcPr>
          <w:p w14:paraId="19CB9A82" w14:textId="77777777" w:rsidR="00545D00" w:rsidRPr="008516F7" w:rsidRDefault="00D65B10" w:rsidP="00545D00">
            <w:pPr>
              <w:spacing w:after="0"/>
              <w:rPr>
                <w:rFonts w:cs="Arial"/>
              </w:rPr>
            </w:pPr>
            <w:r>
              <w:rPr>
                <w:noProof/>
              </w:rPr>
              <w:drawing>
                <wp:inline distT="0" distB="0" distL="0" distR="0" wp14:anchorId="4E681BBB" wp14:editId="0AFCB73E">
                  <wp:extent cx="374904" cy="292608"/>
                  <wp:effectExtent l="0" t="0" r="0" b="0"/>
                  <wp:docPr id="454" name="Picture 454"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9450" w:type="dxa"/>
          </w:tcPr>
          <w:p w14:paraId="32F32187" w14:textId="77777777" w:rsidR="00545D00" w:rsidRPr="008516F7" w:rsidRDefault="00545D00" w:rsidP="00545D00">
            <w:pPr>
              <w:spacing w:after="0"/>
              <w:rPr>
                <w:rFonts w:cs="Arial"/>
              </w:rPr>
            </w:pPr>
            <w:r w:rsidRPr="008516F7">
              <w:rPr>
                <w:rFonts w:cs="Arial"/>
                <w:sz w:val="20"/>
              </w:rPr>
              <w:t>The Search Filters section also consist</w:t>
            </w:r>
            <w:r>
              <w:rPr>
                <w:rFonts w:cs="Arial"/>
                <w:sz w:val="20"/>
              </w:rPr>
              <w:t>s</w:t>
            </w:r>
            <w:r w:rsidRPr="008516F7">
              <w:rPr>
                <w:rFonts w:cs="Arial"/>
                <w:sz w:val="20"/>
              </w:rPr>
              <w:t xml:space="preserve"> of a [</w:t>
            </w:r>
            <w:r w:rsidRPr="008516F7">
              <w:rPr>
                <w:rFonts w:cs="Arial"/>
                <w:b/>
                <w:sz w:val="20"/>
              </w:rPr>
              <w:t>New</w:t>
            </w:r>
            <w:r w:rsidRPr="008516F7">
              <w:rPr>
                <w:rFonts w:cs="Arial"/>
                <w:sz w:val="20"/>
              </w:rPr>
              <w:t xml:space="preserve">] button that takes you to the Add/Edit/View </w:t>
            </w:r>
            <w:r>
              <w:rPr>
                <w:rFonts w:cs="Arial"/>
                <w:sz w:val="20"/>
              </w:rPr>
              <w:t>s</w:t>
            </w:r>
            <w:r w:rsidRPr="008516F7">
              <w:rPr>
                <w:rFonts w:cs="Arial"/>
                <w:sz w:val="20"/>
              </w:rPr>
              <w:t>creen where you can create a new record for the task. However, the button may not be available for all task categories.</w:t>
            </w:r>
          </w:p>
        </w:tc>
      </w:tr>
    </w:tbl>
    <w:p w14:paraId="7D30AAFF" w14:textId="77777777" w:rsidR="00545D00" w:rsidRDefault="00545D00" w:rsidP="00545D00">
      <w:pPr>
        <w:pStyle w:val="ListParagraph"/>
        <w:numPr>
          <w:ilvl w:val="0"/>
          <w:numId w:val="0"/>
        </w:numPr>
        <w:ind w:left="720"/>
      </w:pPr>
    </w:p>
    <w:p w14:paraId="4F1CF158" w14:textId="77777777" w:rsidR="00545D00" w:rsidRDefault="00545D00" w:rsidP="006D3FAB">
      <w:pPr>
        <w:pStyle w:val="ListParagraph"/>
        <w:numPr>
          <w:ilvl w:val="0"/>
          <w:numId w:val="12"/>
        </w:numPr>
      </w:pPr>
      <w:r>
        <w:t>Table of Records</w:t>
      </w:r>
      <w:r w:rsidR="00010120">
        <w:t xml:space="preserve"> Section</w:t>
      </w:r>
      <w:r>
        <w:t>: The table of records displays the records that have been created for the selected task based on the search filter specifications.</w:t>
      </w:r>
      <w:r w:rsidRPr="00B15522">
        <w:t xml:space="preserve"> </w:t>
      </w:r>
      <w:r>
        <w:t xml:space="preserve">You can search for and filter the records using the search filters. The </w:t>
      </w:r>
      <w:r w:rsidR="00182781">
        <w:t xml:space="preserve">table contains the following </w:t>
      </w:r>
      <w:r>
        <w:t>features:</w:t>
      </w:r>
    </w:p>
    <w:p w14:paraId="2463AEC9" w14:textId="77777777" w:rsidR="00545D00" w:rsidRDefault="00545D00" w:rsidP="006D3FAB">
      <w:pPr>
        <w:pStyle w:val="ListParagraph"/>
        <w:numPr>
          <w:ilvl w:val="1"/>
          <w:numId w:val="12"/>
        </w:numPr>
      </w:pPr>
      <w:r>
        <w:t xml:space="preserve">You can sort the data displayed in the columns by clicking the column header. Not all columns can be sorted. If a column can be sorted, arrows will be displayed when you hover over the column header. The column by which the data </w:t>
      </w:r>
      <w:r w:rsidR="007C6D9D">
        <w:t xml:space="preserve">are </w:t>
      </w:r>
      <w:r>
        <w:t>sorted will display the arrows by default.</w:t>
      </w:r>
    </w:p>
    <w:p w14:paraId="1F352B7D" w14:textId="77777777" w:rsidR="00545D00" w:rsidRDefault="00545D00" w:rsidP="006D3FAB">
      <w:pPr>
        <w:pStyle w:val="ListParagraph"/>
        <w:numPr>
          <w:ilvl w:val="1"/>
          <w:numId w:val="12"/>
        </w:numPr>
      </w:pPr>
      <w:r>
        <w:t xml:space="preserve">A navigation panel is displayed at the bottom of the table </w:t>
      </w:r>
      <w:r w:rsidR="007C6D9D">
        <w:t xml:space="preserve">that </w:t>
      </w:r>
      <w:r>
        <w:t>enables you to navigate through the retrieved records. It also displays the number of records that matched the specified search criteria.</w:t>
      </w:r>
    </w:p>
    <w:p w14:paraId="55D2256A" w14:textId="77777777" w:rsidR="00545D00" w:rsidRDefault="00545D00" w:rsidP="00545D00">
      <w:pPr>
        <w:pStyle w:val="Heading4"/>
      </w:pPr>
      <w:bookmarkStart w:id="27" w:name="_Toc407806108"/>
      <w:r>
        <w:lastRenderedPageBreak/>
        <w:t>Add/View/Edit Screen</w:t>
      </w:r>
      <w:bookmarkEnd w:id="27"/>
    </w:p>
    <w:p w14:paraId="79F22686" w14:textId="25B68426" w:rsidR="00545D00" w:rsidRDefault="00545D00" w:rsidP="00545D00">
      <w:r>
        <w:t xml:space="preserve">When you add, view, or edit a record, the same screen with slight variations is displayed. </w:t>
      </w:r>
      <w:r w:rsidR="001576CA">
        <w:t>See</w:t>
      </w:r>
      <w:r w:rsidR="00B5250B">
        <w:br/>
      </w:r>
      <w:r w:rsidR="001576CA">
        <w:t xml:space="preserve"> </w:t>
      </w:r>
      <w:r w:rsidR="002A6417" w:rsidRPr="002A6417">
        <w:rPr>
          <w:rStyle w:val="CrossReference"/>
        </w:rPr>
        <w:fldChar w:fldCharType="begin"/>
      </w:r>
      <w:r w:rsidR="002A6417" w:rsidRPr="002A6417">
        <w:rPr>
          <w:rStyle w:val="CrossReference"/>
        </w:rPr>
        <w:instrText xml:space="preserve"> REF _Ref391284076 \h </w:instrText>
      </w:r>
      <w:r w:rsidR="002A6417">
        <w:rPr>
          <w:rStyle w:val="CrossReference"/>
        </w:rPr>
        <w:instrText xml:space="preserve"> \* MERGEFORMAT </w:instrText>
      </w:r>
      <w:r w:rsidR="002A6417" w:rsidRPr="002A6417">
        <w:rPr>
          <w:rStyle w:val="CrossReference"/>
        </w:rPr>
      </w:r>
      <w:r w:rsidR="002A6417" w:rsidRPr="002A6417">
        <w:rPr>
          <w:rStyle w:val="CrossReference"/>
        </w:rPr>
        <w:fldChar w:fldCharType="separate"/>
      </w:r>
      <w:r w:rsidR="002B72CD" w:rsidRPr="002B72CD">
        <w:rPr>
          <w:rStyle w:val="CrossReference"/>
        </w:rPr>
        <w:t>Figure 6</w:t>
      </w:r>
      <w:r w:rsidR="002A6417" w:rsidRPr="002A6417">
        <w:rPr>
          <w:rStyle w:val="CrossReference"/>
        </w:rPr>
        <w:fldChar w:fldCharType="end"/>
      </w:r>
      <w:r w:rsidR="001576CA">
        <w:t xml:space="preserve"> for a sample screen.</w:t>
      </w:r>
    </w:p>
    <w:p w14:paraId="59BCECC5" w14:textId="77777777" w:rsidR="00545D00" w:rsidRPr="002A6417" w:rsidRDefault="00545D00" w:rsidP="002A6417">
      <w:pPr>
        <w:pStyle w:val="ImageCaption"/>
      </w:pPr>
      <w:bookmarkStart w:id="28" w:name="_Ref391284076"/>
      <w:bookmarkStart w:id="29" w:name="_Toc407806142"/>
      <w:r w:rsidRPr="002A6417">
        <w:t xml:space="preserve">Figure </w:t>
      </w:r>
      <w:r w:rsidR="001902FE">
        <w:fldChar w:fldCharType="begin"/>
      </w:r>
      <w:r w:rsidR="001902FE">
        <w:instrText xml:space="preserve"> SEQ Figure \* ARABIC </w:instrText>
      </w:r>
      <w:r w:rsidR="001902FE">
        <w:fldChar w:fldCharType="separate"/>
      </w:r>
      <w:r w:rsidR="002B72CD">
        <w:rPr>
          <w:noProof/>
        </w:rPr>
        <w:t>6</w:t>
      </w:r>
      <w:r w:rsidR="001902FE">
        <w:rPr>
          <w:noProof/>
        </w:rPr>
        <w:fldChar w:fldCharType="end"/>
      </w:r>
      <w:bookmarkEnd w:id="28"/>
      <w:r w:rsidR="00182781" w:rsidRPr="002A6417">
        <w:rPr>
          <w:noProof/>
        </w:rPr>
        <w:t>.</w:t>
      </w:r>
      <w:r w:rsidRPr="002A6417">
        <w:t xml:space="preserve"> Sample Add/View/Edit Screen</w:t>
      </w:r>
      <w:bookmarkEnd w:id="29"/>
    </w:p>
    <w:p w14:paraId="3FD438C7" w14:textId="77777777" w:rsidR="00545D00" w:rsidRDefault="00545D00" w:rsidP="00545D00">
      <w:pPr>
        <w:jc w:val="center"/>
      </w:pPr>
      <w:r>
        <w:rPr>
          <w:noProof/>
        </w:rPr>
        <w:drawing>
          <wp:inline distT="0" distB="0" distL="0" distR="0" wp14:anchorId="1C0E84FD" wp14:editId="7410B1FA">
            <wp:extent cx="5486400" cy="2473120"/>
            <wp:effectExtent l="19050" t="19050" r="19050" b="228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AddEditScree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2473120"/>
                    </a:xfrm>
                    <a:prstGeom prst="rect">
                      <a:avLst/>
                    </a:prstGeom>
                    <a:ln>
                      <a:solidFill>
                        <a:schemeClr val="bg1">
                          <a:lumMod val="85000"/>
                        </a:schemeClr>
                      </a:solidFill>
                    </a:ln>
                  </pic:spPr>
                </pic:pic>
              </a:graphicData>
            </a:graphic>
          </wp:inline>
        </w:drawing>
      </w:r>
    </w:p>
    <w:p w14:paraId="4B9303C2" w14:textId="77777777" w:rsidR="00545D00" w:rsidRDefault="00545D00" w:rsidP="00545D00">
      <w:pPr>
        <w:jc w:val="center"/>
      </w:pPr>
    </w:p>
    <w:p w14:paraId="6203FEAB" w14:textId="77777777" w:rsidR="00545D00" w:rsidRDefault="00545D00" w:rsidP="00545D00">
      <w:r>
        <w:t>Th</w:t>
      </w:r>
      <w:r w:rsidR="00182781">
        <w:t>is screen has the following</w:t>
      </w:r>
      <w:r>
        <w:t xml:space="preserve"> features:</w:t>
      </w:r>
    </w:p>
    <w:p w14:paraId="4E4DD41E" w14:textId="77777777" w:rsidR="00545D00" w:rsidRDefault="00545D00" w:rsidP="006D3FAB">
      <w:pPr>
        <w:pStyle w:val="ListParagraph"/>
        <w:numPr>
          <w:ilvl w:val="0"/>
          <w:numId w:val="12"/>
        </w:numPr>
      </w:pPr>
      <w:r>
        <w:t xml:space="preserve">Displays a </w:t>
      </w:r>
      <w:r w:rsidR="00182781">
        <w:t>m</w:t>
      </w:r>
      <w:r>
        <w:t xml:space="preserve">enu that enables you to access the different tasks for the selected test. </w:t>
      </w:r>
    </w:p>
    <w:p w14:paraId="1ACF4F41" w14:textId="77777777" w:rsidR="00545D00" w:rsidRDefault="00545D00" w:rsidP="006D3FAB">
      <w:pPr>
        <w:pStyle w:val="ListParagraph"/>
        <w:numPr>
          <w:ilvl w:val="0"/>
          <w:numId w:val="12"/>
        </w:numPr>
      </w:pPr>
      <w:r>
        <w:t xml:space="preserve">Consists of </w:t>
      </w:r>
      <w:r w:rsidR="00182781">
        <w:t>task-</w:t>
      </w:r>
      <w:r>
        <w:t>specific fields where you can add or edit values.</w:t>
      </w:r>
    </w:p>
    <w:p w14:paraId="1E20279D" w14:textId="77777777" w:rsidR="00545D00" w:rsidRDefault="00182781" w:rsidP="006D3FAB">
      <w:pPr>
        <w:pStyle w:val="ListParagraph"/>
        <w:numPr>
          <w:ilvl w:val="0"/>
          <w:numId w:val="12"/>
        </w:numPr>
      </w:pPr>
      <w:r>
        <w:t>The</w:t>
      </w:r>
      <w:r w:rsidR="00545D00">
        <w:t xml:space="preserve"> [</w:t>
      </w:r>
      <w:r w:rsidR="00545D00">
        <w:rPr>
          <w:b/>
        </w:rPr>
        <w:t>Save</w:t>
      </w:r>
      <w:r w:rsidR="00545D00">
        <w:t>], [</w:t>
      </w:r>
      <w:r w:rsidR="00545D00">
        <w:rPr>
          <w:b/>
        </w:rPr>
        <w:t>Cancel</w:t>
      </w:r>
      <w:r w:rsidR="00545D00">
        <w:t>], and [</w:t>
      </w:r>
      <w:r w:rsidR="001C4BD4">
        <w:rPr>
          <w:b/>
        </w:rPr>
        <w:t>Return to Search</w:t>
      </w:r>
      <w:r w:rsidR="00545D00">
        <w:t xml:space="preserve">] buttons may be provided for a task. Additional task-specific buttons may also be displayed. For example, buttons to add </w:t>
      </w:r>
      <w:r w:rsidR="001C4BD4">
        <w:t>component properties</w:t>
      </w:r>
      <w:r w:rsidR="00545D00">
        <w:t xml:space="preserve"> are displayed for the </w:t>
      </w:r>
      <w:r w:rsidR="001C4BD4">
        <w:t>Configure Component</w:t>
      </w:r>
      <w:r w:rsidR="009653C2">
        <w:t xml:space="preserve"> Propertie</w:t>
      </w:r>
      <w:r w:rsidR="001C4BD4">
        <w:t>s</w:t>
      </w:r>
      <w:r w:rsidR="00545D00">
        <w:t xml:space="preserve"> task category.</w:t>
      </w:r>
    </w:p>
    <w:p w14:paraId="529C71F3" w14:textId="65F85DA0" w:rsidR="00545D00" w:rsidRDefault="00545D00" w:rsidP="006D3FAB">
      <w:pPr>
        <w:pStyle w:val="ListParagraph"/>
        <w:numPr>
          <w:ilvl w:val="0"/>
          <w:numId w:val="12"/>
        </w:numPr>
      </w:pPr>
      <w:r>
        <w:t>Any errors that may occur while performing a task are displayed on the top of the screen</w:t>
      </w:r>
      <w:r w:rsidR="001576CA">
        <w:t xml:space="preserve">, as shown in </w:t>
      </w:r>
      <w:r w:rsidR="00B5250B" w:rsidRPr="00B5250B">
        <w:rPr>
          <w:rStyle w:val="CrossReference"/>
        </w:rPr>
        <w:fldChar w:fldCharType="begin"/>
      </w:r>
      <w:r w:rsidR="00B5250B" w:rsidRPr="00B5250B">
        <w:rPr>
          <w:rStyle w:val="CrossReference"/>
        </w:rPr>
        <w:instrText xml:space="preserve"> REF _Ref391288815 \h </w:instrText>
      </w:r>
      <w:r w:rsidR="00B5250B">
        <w:rPr>
          <w:rStyle w:val="CrossReference"/>
        </w:rPr>
        <w:instrText xml:space="preserve"> \* MERGEFORMAT </w:instrText>
      </w:r>
      <w:r w:rsidR="00B5250B" w:rsidRPr="00B5250B">
        <w:rPr>
          <w:rStyle w:val="CrossReference"/>
        </w:rPr>
      </w:r>
      <w:r w:rsidR="00B5250B" w:rsidRPr="00B5250B">
        <w:rPr>
          <w:rStyle w:val="CrossReference"/>
        </w:rPr>
        <w:fldChar w:fldCharType="separate"/>
      </w:r>
      <w:r w:rsidR="002B72CD" w:rsidRPr="002B72CD">
        <w:rPr>
          <w:rStyle w:val="CrossReference"/>
        </w:rPr>
        <w:t>Figure 7</w:t>
      </w:r>
      <w:r w:rsidR="00B5250B" w:rsidRPr="00B5250B">
        <w:rPr>
          <w:rStyle w:val="CrossReference"/>
        </w:rPr>
        <w:fldChar w:fldCharType="end"/>
      </w:r>
      <w:r>
        <w:t>. Additionally, the errors may also be displayed next to the field itself.</w:t>
      </w:r>
    </w:p>
    <w:p w14:paraId="56CC4ECB" w14:textId="77777777" w:rsidR="00545D00" w:rsidRDefault="00545D00" w:rsidP="00545D00">
      <w:pPr>
        <w:pStyle w:val="ImageCaption"/>
      </w:pPr>
      <w:bookmarkStart w:id="30" w:name="_Ref391288815"/>
      <w:bookmarkStart w:id="31" w:name="_Toc407806143"/>
      <w:r>
        <w:t xml:space="preserve">Figure </w:t>
      </w:r>
      <w:r w:rsidR="001902FE">
        <w:fldChar w:fldCharType="begin"/>
      </w:r>
      <w:r w:rsidR="001902FE">
        <w:instrText xml:space="preserve"> S</w:instrText>
      </w:r>
      <w:r w:rsidR="001902FE">
        <w:instrText xml:space="preserve">EQ Figure \* ARABIC </w:instrText>
      </w:r>
      <w:r w:rsidR="001902FE">
        <w:fldChar w:fldCharType="separate"/>
      </w:r>
      <w:r w:rsidR="002B72CD">
        <w:rPr>
          <w:noProof/>
        </w:rPr>
        <w:t>7</w:t>
      </w:r>
      <w:r w:rsidR="001902FE">
        <w:rPr>
          <w:noProof/>
        </w:rPr>
        <w:fldChar w:fldCharType="end"/>
      </w:r>
      <w:bookmarkEnd w:id="30"/>
      <w:r w:rsidR="00C9266E">
        <w:rPr>
          <w:noProof/>
        </w:rPr>
        <w:t>.</w:t>
      </w:r>
      <w:r>
        <w:t xml:space="preserve"> Error Message</w:t>
      </w:r>
      <w:bookmarkEnd w:id="31"/>
    </w:p>
    <w:p w14:paraId="76F7A194" w14:textId="77777777" w:rsidR="00545D00" w:rsidRDefault="00545D00" w:rsidP="00545D00">
      <w:pPr>
        <w:pStyle w:val="Image"/>
      </w:pPr>
      <w:r>
        <w:drawing>
          <wp:inline distT="0" distB="0" distL="0" distR="0" wp14:anchorId="3F88BC61" wp14:editId="7BAFB91D">
            <wp:extent cx="1792224" cy="438912"/>
            <wp:effectExtent l="19050" t="19050" r="17780" b="18415"/>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s.png"/>
                    <pic:cNvPicPr/>
                  </pic:nvPicPr>
                  <pic:blipFill>
                    <a:blip r:embed="rId19">
                      <a:extLst>
                        <a:ext uri="{28A0092B-C50C-407E-A947-70E740481C1C}">
                          <a14:useLocalDpi xmlns:a14="http://schemas.microsoft.com/office/drawing/2010/main" val="0"/>
                        </a:ext>
                      </a:extLst>
                    </a:blip>
                    <a:stretch>
                      <a:fillRect/>
                    </a:stretch>
                  </pic:blipFill>
                  <pic:spPr>
                    <a:xfrm>
                      <a:off x="0" y="0"/>
                      <a:ext cx="1792224" cy="438912"/>
                    </a:xfrm>
                    <a:prstGeom prst="rect">
                      <a:avLst/>
                    </a:prstGeom>
                    <a:ln w="9522" cmpd="sng">
                      <a:solidFill>
                        <a:srgbClr val="A6A6A6"/>
                      </a:solidFill>
                      <a:prstDash val="solid"/>
                    </a:ln>
                  </pic:spPr>
                </pic:pic>
              </a:graphicData>
            </a:graphic>
          </wp:inline>
        </w:drawing>
      </w:r>
    </w:p>
    <w:p w14:paraId="14FE90D2" w14:textId="77777777" w:rsidR="00545D00" w:rsidRDefault="00545D00" w:rsidP="00545D00">
      <w:pPr>
        <w:pStyle w:val="Heading1"/>
      </w:pPr>
      <w:bookmarkStart w:id="32" w:name="_Section_III._Understanding"/>
      <w:bookmarkStart w:id="33" w:name="_Section_III._Managing"/>
      <w:bookmarkStart w:id="34" w:name="_Toc407806109"/>
      <w:bookmarkEnd w:id="32"/>
      <w:bookmarkEnd w:id="33"/>
      <w:r>
        <w:lastRenderedPageBreak/>
        <w:t xml:space="preserve">Section III. </w:t>
      </w:r>
      <w:r w:rsidR="001C4BD4">
        <w:t>Performing Program Management Tasks</w:t>
      </w:r>
      <w:bookmarkEnd w:id="34"/>
    </w:p>
    <w:p w14:paraId="05068B0E" w14:textId="77777777" w:rsidR="00807310" w:rsidRDefault="00807310" w:rsidP="00807310">
      <w:r>
        <w:t xml:space="preserve">The core functionality of the </w:t>
      </w:r>
      <w:r w:rsidR="001C4BD4">
        <w:t>Program Management</w:t>
      </w:r>
      <w:r>
        <w:t xml:space="preserve"> System is to </w:t>
      </w:r>
      <w:r w:rsidR="001C4BD4">
        <w:t xml:space="preserve">serve as a repository for component </w:t>
      </w:r>
      <w:r w:rsidR="009C4F63">
        <w:t>information</w:t>
      </w:r>
      <w:r w:rsidR="001C4BD4">
        <w:t xml:space="preserve"> of all the components deployed for a tenant and branding assets.</w:t>
      </w:r>
    </w:p>
    <w:p w14:paraId="6711457E" w14:textId="77777777" w:rsidR="00807310" w:rsidRDefault="00807310" w:rsidP="00807310">
      <w:pPr>
        <w:spacing w:before="240"/>
      </w:pPr>
      <w:r>
        <w:t>The different program management tasks include</w:t>
      </w:r>
      <w:r w:rsidR="00077148">
        <w:t xml:space="preserve"> the following</w:t>
      </w:r>
      <w:r>
        <w:t>:</w:t>
      </w:r>
    </w:p>
    <w:p w14:paraId="1CA3CF76" w14:textId="77777777" w:rsidR="00807310" w:rsidRDefault="00807310" w:rsidP="00807310">
      <w:pPr>
        <w:pStyle w:val="ListBullet"/>
      </w:pPr>
      <w:r>
        <w:t>Managing Tenants</w:t>
      </w:r>
    </w:p>
    <w:p w14:paraId="535AAFCB" w14:textId="77777777" w:rsidR="00807310" w:rsidRDefault="00807310" w:rsidP="00807310">
      <w:pPr>
        <w:pStyle w:val="ListBullet"/>
      </w:pPr>
      <w:r>
        <w:t>Managing Components</w:t>
      </w:r>
    </w:p>
    <w:p w14:paraId="5916D4FD" w14:textId="77777777" w:rsidR="00807310" w:rsidRDefault="00807310" w:rsidP="00807310">
      <w:pPr>
        <w:pStyle w:val="ListBullet"/>
      </w:pPr>
      <w:r>
        <w:t>Configuring Component Properties</w:t>
      </w:r>
    </w:p>
    <w:p w14:paraId="5BF5CA5F" w14:textId="77777777" w:rsidR="00807310" w:rsidRDefault="00807310" w:rsidP="00807310">
      <w:pPr>
        <w:pStyle w:val="ListBullet"/>
      </w:pPr>
      <w:r>
        <w:t>Uploading Branding Images</w:t>
      </w:r>
    </w:p>
    <w:p w14:paraId="7F617DE4" w14:textId="77777777" w:rsidR="00807310" w:rsidRDefault="00807310" w:rsidP="00807310">
      <w:pPr>
        <w:pStyle w:val="ListBullet"/>
      </w:pPr>
      <w:r>
        <w:t>Configuring Component Branding</w:t>
      </w:r>
    </w:p>
    <w:p w14:paraId="5A279CCC" w14:textId="77777777" w:rsidR="00807310" w:rsidRPr="00F74795" w:rsidRDefault="00807310" w:rsidP="00807310">
      <w:pPr>
        <w:pStyle w:val="ListBullet"/>
      </w:pPr>
      <w:r>
        <w:t>Previewing Component Branding</w:t>
      </w:r>
    </w:p>
    <w:p w14:paraId="3CB71973" w14:textId="77777777" w:rsidR="00807310" w:rsidRDefault="00221E7A" w:rsidP="00807310">
      <w:pPr>
        <w:pStyle w:val="Heading2"/>
      </w:pPr>
      <w:bookmarkStart w:id="35" w:name="_Toc407806110"/>
      <w:r>
        <w:t xml:space="preserve">Managing </w:t>
      </w:r>
      <w:r w:rsidR="00807310">
        <w:t>Te</w:t>
      </w:r>
      <w:r>
        <w:t>nants</w:t>
      </w:r>
      <w:bookmarkEnd w:id="35"/>
    </w:p>
    <w:p w14:paraId="5758145D" w14:textId="77777777" w:rsidR="004F7C97" w:rsidRDefault="00221E7A" w:rsidP="00807310">
      <w:r>
        <w:t xml:space="preserve">The Program Management System enables you to set up </w:t>
      </w:r>
      <w:r w:rsidR="001C4BD4">
        <w:t>tenants</w:t>
      </w:r>
      <w:r w:rsidR="009C4F63">
        <w:t xml:space="preserve"> for whom you want to store component and branding information</w:t>
      </w:r>
      <w:r w:rsidR="001C4BD4">
        <w:t xml:space="preserve">. </w:t>
      </w:r>
      <w:r w:rsidR="009C4F63">
        <w:t>Depending on the type of deployment, t</w:t>
      </w:r>
      <w:r w:rsidR="001C4BD4">
        <w:t xml:space="preserve">he Program Management System may consist of </w:t>
      </w:r>
      <w:r w:rsidR="009C4F63">
        <w:t>multiple tenants or a single tenant. For example, if the Smarter Balanced Assessment Consortium deploy</w:t>
      </w:r>
      <w:r w:rsidR="004F7C97">
        <w:t>s</w:t>
      </w:r>
      <w:r w:rsidR="009C4F63">
        <w:t xml:space="preserve"> only one instance of the Program Management System </w:t>
      </w:r>
      <w:r w:rsidR="004F7C97">
        <w:t>and all the states in the consortium access the same Program Management System, multiple tenants will need to be set up. However, if a separate instance of the Program Management System is deployed for each state in the consortium, only one tenant may need to be set up in the Program Management System.</w:t>
      </w:r>
    </w:p>
    <w:p w14:paraId="6912077A" w14:textId="042CA955" w:rsidR="00807310" w:rsidRDefault="00807310" w:rsidP="00807310">
      <w:r>
        <w:t xml:space="preserve">From the </w:t>
      </w:r>
      <w:r w:rsidR="001C4BD4">
        <w:rPr>
          <w:b/>
          <w:i/>
        </w:rPr>
        <w:t>Tenant</w:t>
      </w:r>
      <w:r w:rsidRPr="0075295F">
        <w:rPr>
          <w:b/>
          <w:i/>
        </w:rPr>
        <w:t xml:space="preserve"> Search</w:t>
      </w:r>
      <w:r>
        <w:t xml:space="preserve"> screen (see </w:t>
      </w:r>
      <w:r w:rsidRPr="003B0B3C">
        <w:rPr>
          <w:rStyle w:val="CrossReference"/>
        </w:rPr>
        <w:fldChar w:fldCharType="begin"/>
      </w:r>
      <w:r w:rsidRPr="003B0B3C">
        <w:rPr>
          <w:rStyle w:val="CrossReference"/>
        </w:rPr>
        <w:instrText xml:space="preserve"> REF _Ref388453023 \h </w:instrText>
      </w:r>
      <w:r>
        <w:rPr>
          <w:rStyle w:val="CrossReference"/>
        </w:rPr>
        <w:instrText xml:space="preserve"> \* MERGEFORMAT </w:instrText>
      </w:r>
      <w:r w:rsidRPr="003B0B3C">
        <w:rPr>
          <w:rStyle w:val="CrossReference"/>
        </w:rPr>
      </w:r>
      <w:r w:rsidRPr="003B0B3C">
        <w:rPr>
          <w:rStyle w:val="CrossReference"/>
        </w:rPr>
        <w:fldChar w:fldCharType="separate"/>
      </w:r>
      <w:r w:rsidR="002B72CD" w:rsidRPr="002B72CD">
        <w:rPr>
          <w:rStyle w:val="CrossReference"/>
        </w:rPr>
        <w:t>Figure 8</w:t>
      </w:r>
      <w:r w:rsidRPr="003B0B3C">
        <w:rPr>
          <w:rStyle w:val="CrossReference"/>
        </w:rPr>
        <w:fldChar w:fldCharType="end"/>
      </w:r>
      <w:r>
        <w:t>), authorized users can search for, create, and manage tenant</w:t>
      </w:r>
      <w:r w:rsidR="001C4BD4">
        <w:t>s</w:t>
      </w:r>
      <w:r>
        <w:t xml:space="preserve">. </w:t>
      </w:r>
    </w:p>
    <w:p w14:paraId="73B5CF66" w14:textId="77777777" w:rsidR="00807310" w:rsidRDefault="00807310" w:rsidP="00807310">
      <w:pPr>
        <w:pStyle w:val="ImageCaption"/>
      </w:pPr>
      <w:bookmarkStart w:id="36" w:name="_Ref388453023"/>
      <w:bookmarkStart w:id="37" w:name="_Toc407806144"/>
      <w:r>
        <w:t xml:space="preserve">Figure </w:t>
      </w:r>
      <w:r w:rsidR="001902FE">
        <w:fldChar w:fldCharType="begin"/>
      </w:r>
      <w:r w:rsidR="001902FE">
        <w:instrText xml:space="preserve"> SEQ Figure \* ARABIC </w:instrText>
      </w:r>
      <w:r w:rsidR="001902FE">
        <w:fldChar w:fldCharType="separate"/>
      </w:r>
      <w:r w:rsidR="002B72CD">
        <w:rPr>
          <w:noProof/>
        </w:rPr>
        <w:t>8</w:t>
      </w:r>
      <w:r w:rsidR="001902FE">
        <w:rPr>
          <w:noProof/>
        </w:rPr>
        <w:fldChar w:fldCharType="end"/>
      </w:r>
      <w:bookmarkEnd w:id="36"/>
      <w:r>
        <w:t xml:space="preserve">. </w:t>
      </w:r>
      <w:r w:rsidR="001C4BD4">
        <w:t>Tenant</w:t>
      </w:r>
      <w:r w:rsidRPr="00865384">
        <w:t xml:space="preserve"> Search Screen</w:t>
      </w:r>
      <w:bookmarkEnd w:id="37"/>
    </w:p>
    <w:p w14:paraId="20E27477" w14:textId="77777777" w:rsidR="00807310" w:rsidRDefault="00807310" w:rsidP="00807310">
      <w:pPr>
        <w:pStyle w:val="Image"/>
      </w:pPr>
      <w:r w:rsidRPr="0018391B">
        <w:drawing>
          <wp:inline distT="0" distB="0" distL="0" distR="0" wp14:anchorId="1F5D929C" wp14:editId="63CE34ED">
            <wp:extent cx="5305425" cy="1838325"/>
            <wp:effectExtent l="19050" t="19050" r="9525" b="2857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rotWithShape="1">
                    <a:blip r:embed="rId17">
                      <a:extLst>
                        <a:ext uri="{28A0092B-C50C-407E-A947-70E740481C1C}">
                          <a14:useLocalDpi xmlns:a14="http://schemas.microsoft.com/office/drawing/2010/main" val="0"/>
                        </a:ext>
                      </a:extLst>
                    </a:blip>
                    <a:srcRect t="13619" b="11212"/>
                    <a:stretch/>
                  </pic:blipFill>
                  <pic:spPr bwMode="auto">
                    <a:xfrm>
                      <a:off x="0" y="0"/>
                      <a:ext cx="5316284" cy="184208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A9ACF2D" w14:textId="77777777" w:rsidR="00807310" w:rsidRDefault="00807310" w:rsidP="00807310"/>
    <w:p w14:paraId="100AB1F0" w14:textId="77777777" w:rsidR="00807310" w:rsidRDefault="00807310" w:rsidP="00656D7C">
      <w:pPr>
        <w:keepNext/>
      </w:pPr>
      <w:r>
        <w:t xml:space="preserve">To view the </w:t>
      </w:r>
      <w:r w:rsidR="001C4BD4">
        <w:rPr>
          <w:b/>
          <w:i/>
        </w:rPr>
        <w:t>Tenant</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807310" w14:paraId="446F2068" w14:textId="77777777" w:rsidTr="00656D7C">
        <w:tc>
          <w:tcPr>
            <w:tcW w:w="9576" w:type="dxa"/>
          </w:tcPr>
          <w:p w14:paraId="05590DB2" w14:textId="4068CC10" w:rsidR="00807310" w:rsidRDefault="00807310" w:rsidP="00656D7C">
            <w:pPr>
              <w:pStyle w:val="Number"/>
            </w:pPr>
            <w:r>
              <w:t xml:space="preserve">On the </w:t>
            </w:r>
            <w:r w:rsidR="000648CA">
              <w:t>h</w:t>
            </w:r>
            <w:r w:rsidRPr="000648CA">
              <w:t>ome</w:t>
            </w:r>
            <w:r w:rsidRPr="0018391B">
              <w:rPr>
                <w:b/>
                <w:i/>
              </w:rPr>
              <w:t xml:space="preserve"> </w:t>
            </w:r>
            <w:r w:rsidRPr="001D3236">
              <w:t>screen</w:t>
            </w:r>
            <w:r>
              <w:t xml:space="preserve"> (see </w:t>
            </w:r>
            <w:r w:rsidR="00656D7C" w:rsidRPr="00656D7C">
              <w:rPr>
                <w:rStyle w:val="CrossReference"/>
              </w:rPr>
              <w:fldChar w:fldCharType="begin"/>
            </w:r>
            <w:r w:rsidR="00656D7C" w:rsidRPr="00656D7C">
              <w:rPr>
                <w:rStyle w:val="CrossReference"/>
              </w:rPr>
              <w:instrText xml:space="preserve"> REF _Ref388449124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2B72CD" w:rsidRPr="002B72CD">
              <w:rPr>
                <w:rStyle w:val="CrossReference"/>
              </w:rPr>
              <w:t>Figure 2</w:t>
            </w:r>
            <w:r w:rsidR="00656D7C" w:rsidRPr="00656D7C">
              <w:rPr>
                <w:rStyle w:val="CrossReference"/>
              </w:rPr>
              <w:fldChar w:fldCharType="end"/>
            </w:r>
            <w:r>
              <w:t xml:space="preserve">), click the </w:t>
            </w:r>
            <w:r w:rsidR="001C4BD4">
              <w:t>Manage Tenants</w:t>
            </w:r>
            <w:r>
              <w:t xml:space="preserve"> icon. The </w:t>
            </w:r>
            <w:r w:rsidR="001C4BD4">
              <w:rPr>
                <w:b/>
                <w:i/>
              </w:rPr>
              <w:t>Tenant</w:t>
            </w:r>
            <w:r w:rsidRPr="0018391B">
              <w:rPr>
                <w:b/>
                <w:i/>
              </w:rPr>
              <w:t xml:space="preserve"> Search</w:t>
            </w:r>
            <w:r>
              <w:t xml:space="preserve"> screen appears listing the </w:t>
            </w:r>
            <w:r w:rsidR="001C4BD4">
              <w:t>tenants</w:t>
            </w:r>
            <w:r>
              <w:t xml:space="preserve"> that have been created </w:t>
            </w:r>
            <w:r w:rsidR="001C4BD4">
              <w:t>in the Program Management System</w:t>
            </w:r>
            <w:r>
              <w:t>.</w:t>
            </w:r>
          </w:p>
        </w:tc>
      </w:tr>
    </w:tbl>
    <w:p w14:paraId="763B1F34" w14:textId="77777777" w:rsidR="00807310" w:rsidRDefault="00807310" w:rsidP="00807310">
      <w:pPr>
        <w:pStyle w:val="Heading3"/>
      </w:pPr>
      <w:bookmarkStart w:id="38" w:name="_Toc407806111"/>
      <w:r>
        <w:lastRenderedPageBreak/>
        <w:t xml:space="preserve">Search for a </w:t>
      </w:r>
      <w:r w:rsidR="001C4BD4">
        <w:t>Tenant</w:t>
      </w:r>
      <w:bookmarkEnd w:id="38"/>
    </w:p>
    <w:p w14:paraId="5528FD88" w14:textId="77777777" w:rsidR="00807310" w:rsidRDefault="00807310" w:rsidP="00807310">
      <w:r>
        <w:t xml:space="preserve">The </w:t>
      </w:r>
      <w:r w:rsidR="003E6BFD">
        <w:rPr>
          <w:b/>
          <w:i/>
        </w:rPr>
        <w:t>Tenant</w:t>
      </w:r>
      <w:r w:rsidRPr="0075295F">
        <w:rPr>
          <w:b/>
          <w:i/>
        </w:rPr>
        <w:t xml:space="preserve"> Search</w:t>
      </w:r>
      <w:r>
        <w:t xml:space="preserve"> screen allows users to search for tenant</w:t>
      </w:r>
      <w:r w:rsidR="00F36250">
        <w:t>s</w:t>
      </w:r>
      <w:r>
        <w:t xml:space="preserve"> using the available search filters. </w:t>
      </w:r>
    </w:p>
    <w:tbl>
      <w:tblPr>
        <w:tblStyle w:val="TableNote"/>
        <w:tblW w:w="0" w:type="auto"/>
        <w:tblLook w:val="04A0" w:firstRow="1" w:lastRow="0" w:firstColumn="1" w:lastColumn="0" w:noHBand="0" w:noVBand="1"/>
      </w:tblPr>
      <w:tblGrid>
        <w:gridCol w:w="825"/>
        <w:gridCol w:w="8535"/>
      </w:tblGrid>
      <w:tr w:rsidR="00807310" w:rsidRPr="00C47D7A" w14:paraId="5470D90A" w14:textId="77777777" w:rsidTr="00807310">
        <w:tc>
          <w:tcPr>
            <w:tcW w:w="737" w:type="dxa"/>
          </w:tcPr>
          <w:p w14:paraId="20933D20" w14:textId="77777777" w:rsidR="00807310" w:rsidRPr="00C47D7A" w:rsidRDefault="00D65B10" w:rsidP="00807310">
            <w:pPr>
              <w:pStyle w:val="NoteIcon"/>
            </w:pPr>
            <w:r>
              <w:drawing>
                <wp:inline distT="0" distB="0" distL="0" distR="0" wp14:anchorId="78D14229" wp14:editId="0EE4057A">
                  <wp:extent cx="374904" cy="292608"/>
                  <wp:effectExtent l="0" t="0" r="0" b="0"/>
                  <wp:docPr id="455" name="Picture 455"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4B9CAB9F" w14:textId="77777777" w:rsidR="00807310" w:rsidRPr="008E4A56" w:rsidRDefault="00807310" w:rsidP="003E6BFD">
            <w:pPr>
              <w:pStyle w:val="NoteText"/>
              <w:rPr>
                <w:szCs w:val="20"/>
              </w:rPr>
            </w:pPr>
            <w:r w:rsidRPr="0016386A">
              <w:t>All the search filters</w:t>
            </w:r>
            <w:r w:rsidR="004F7C97">
              <w:t xml:space="preserve"> </w:t>
            </w:r>
            <w:r w:rsidRPr="0016386A">
              <w:t xml:space="preserve">correspond to the </w:t>
            </w:r>
            <w:r w:rsidR="004F7C97">
              <w:t>tenant</w:t>
            </w:r>
            <w:r w:rsidRPr="0016386A">
              <w:t xml:space="preserve"> details </w:t>
            </w:r>
            <w:r w:rsidR="004F7C97">
              <w:t xml:space="preserve">that are </w:t>
            </w:r>
            <w:r w:rsidRPr="0016386A">
              <w:t xml:space="preserve">specified </w:t>
            </w:r>
            <w:r w:rsidR="004F7C97">
              <w:t>at the time of creating</w:t>
            </w:r>
            <w:r w:rsidRPr="0016386A">
              <w:t xml:space="preserve"> a </w:t>
            </w:r>
            <w:r w:rsidR="004F7C97">
              <w:t>tenant</w:t>
            </w:r>
            <w:r w:rsidR="003E6BFD">
              <w:t>.</w:t>
            </w:r>
          </w:p>
        </w:tc>
      </w:tr>
    </w:tbl>
    <w:p w14:paraId="08432C27" w14:textId="77777777" w:rsidR="00807310" w:rsidRPr="00E17057" w:rsidRDefault="00807310" w:rsidP="00807310">
      <w:pPr>
        <w:spacing w:before="240"/>
      </w:pPr>
      <w:r>
        <w:t xml:space="preserve">To search for </w:t>
      </w:r>
      <w:r w:rsidR="00F36250">
        <w:t>tenants</w:t>
      </w:r>
      <w:r>
        <w:t>:</w:t>
      </w:r>
    </w:p>
    <w:tbl>
      <w:tblPr>
        <w:tblStyle w:val="TableProcedure"/>
        <w:tblW w:w="0" w:type="auto"/>
        <w:tblLook w:val="04A0" w:firstRow="1" w:lastRow="0" w:firstColumn="1" w:lastColumn="0" w:noHBand="0" w:noVBand="1"/>
      </w:tblPr>
      <w:tblGrid>
        <w:gridCol w:w="9590"/>
      </w:tblGrid>
      <w:tr w:rsidR="00807310" w:rsidRPr="00E17057" w14:paraId="0F48F5AE" w14:textId="77777777" w:rsidTr="00807310">
        <w:tc>
          <w:tcPr>
            <w:tcW w:w="10188" w:type="dxa"/>
          </w:tcPr>
          <w:p w14:paraId="14018DA4" w14:textId="77777777" w:rsidR="00807310" w:rsidRPr="00656D7C" w:rsidRDefault="00807310" w:rsidP="00656D7C">
            <w:pPr>
              <w:pStyle w:val="ListNumber"/>
              <w:numPr>
                <w:ilvl w:val="0"/>
                <w:numId w:val="55"/>
              </w:numPr>
            </w:pPr>
            <w:r w:rsidRPr="00656D7C">
              <w:t xml:space="preserve">On the </w:t>
            </w:r>
            <w:r w:rsidR="004F7C97" w:rsidRPr="00656D7C">
              <w:rPr>
                <w:b/>
                <w:i/>
              </w:rPr>
              <w:t>Tenant</w:t>
            </w:r>
            <w:r w:rsidRPr="00656D7C">
              <w:rPr>
                <w:b/>
                <w:i/>
              </w:rPr>
              <w:t xml:space="preserve"> Search</w:t>
            </w:r>
            <w:r w:rsidRPr="00656D7C">
              <w:t xml:space="preserve"> screen, enter any search criteria you want to include.</w:t>
            </w:r>
          </w:p>
          <w:p w14:paraId="1AA38C45" w14:textId="77777777" w:rsidR="00807310" w:rsidRPr="00E17057" w:rsidRDefault="00807310" w:rsidP="006D3FAB">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4F7C97">
              <w:t>tenant</w:t>
            </w:r>
            <w:r w:rsidRPr="00E17057">
              <w:t xml:space="preserve"> records that match the search criteria</w:t>
            </w:r>
            <w:r>
              <w:t>.</w:t>
            </w:r>
          </w:p>
        </w:tc>
      </w:tr>
    </w:tbl>
    <w:p w14:paraId="7D05DA0A" w14:textId="77777777" w:rsidR="00807310" w:rsidRPr="00612F2B" w:rsidRDefault="00807310" w:rsidP="00807310">
      <w:pPr>
        <w:rPr>
          <w:rFonts w:eastAsiaTheme="majorEastAsia" w:cstheme="majorBidi"/>
          <w:sz w:val="12"/>
        </w:rPr>
      </w:pPr>
    </w:p>
    <w:p w14:paraId="648ABCEC" w14:textId="77777777" w:rsidR="00807310" w:rsidRDefault="00807310" w:rsidP="00807310">
      <w:pPr>
        <w:pStyle w:val="Heading3"/>
      </w:pPr>
      <w:bookmarkStart w:id="39" w:name="_Toc407806112"/>
      <w:r>
        <w:t xml:space="preserve">Add a </w:t>
      </w:r>
      <w:r w:rsidR="004F7C97">
        <w:t>Tenant</w:t>
      </w:r>
      <w:bookmarkEnd w:id="39"/>
    </w:p>
    <w:p w14:paraId="397E9D59" w14:textId="0F6965C5" w:rsidR="00807310" w:rsidRDefault="00807310" w:rsidP="00807310">
      <w:r>
        <w:t xml:space="preserve">The </w:t>
      </w:r>
      <w:r w:rsidR="00680D6E">
        <w:rPr>
          <w:b/>
          <w:i/>
        </w:rPr>
        <w:t>Add Tenant Information</w:t>
      </w:r>
      <w:r>
        <w:t xml:space="preserve"> screen </w:t>
      </w:r>
      <w:r w:rsidR="001576CA">
        <w:t xml:space="preserve">shown in </w:t>
      </w:r>
      <w:r w:rsidR="00656D7C" w:rsidRPr="00656D7C">
        <w:rPr>
          <w:rStyle w:val="CrossReference"/>
        </w:rPr>
        <w:fldChar w:fldCharType="begin"/>
      </w:r>
      <w:r w:rsidR="00656D7C" w:rsidRPr="00656D7C">
        <w:rPr>
          <w:rStyle w:val="CrossReference"/>
        </w:rPr>
        <w:instrText xml:space="preserve"> REF _Ref391284396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2B72CD" w:rsidRPr="002B72CD">
        <w:rPr>
          <w:rStyle w:val="CrossReference"/>
        </w:rPr>
        <w:t>Figure 9</w:t>
      </w:r>
      <w:r w:rsidR="00656D7C" w:rsidRPr="00656D7C">
        <w:rPr>
          <w:rStyle w:val="CrossReference"/>
        </w:rPr>
        <w:fldChar w:fldCharType="end"/>
      </w:r>
      <w:r w:rsidR="001576CA">
        <w:t xml:space="preserve"> </w:t>
      </w:r>
      <w:r>
        <w:t xml:space="preserve">allows you to add </w:t>
      </w:r>
      <w:r w:rsidR="00D4666B">
        <w:t xml:space="preserve">new tenants and specify the components </w:t>
      </w:r>
      <w:r w:rsidR="00305FE0">
        <w:t xml:space="preserve">to which the </w:t>
      </w:r>
      <w:r w:rsidR="00D4666B">
        <w:t>tenants are subscribed.</w:t>
      </w:r>
    </w:p>
    <w:tbl>
      <w:tblPr>
        <w:tblStyle w:val="TableNote"/>
        <w:tblW w:w="0" w:type="auto"/>
        <w:tblLook w:val="04A0" w:firstRow="1" w:lastRow="0" w:firstColumn="1" w:lastColumn="0" w:noHBand="0" w:noVBand="1"/>
      </w:tblPr>
      <w:tblGrid>
        <w:gridCol w:w="825"/>
        <w:gridCol w:w="8535"/>
      </w:tblGrid>
      <w:tr w:rsidR="00D4666B" w:rsidRPr="00C47D7A" w14:paraId="11256B3A" w14:textId="77777777" w:rsidTr="00672E6B">
        <w:tc>
          <w:tcPr>
            <w:tcW w:w="737" w:type="dxa"/>
          </w:tcPr>
          <w:p w14:paraId="49674396" w14:textId="77777777" w:rsidR="00D4666B" w:rsidRPr="00C47D7A" w:rsidRDefault="00D65B10" w:rsidP="00672E6B">
            <w:pPr>
              <w:pStyle w:val="NoteIcon"/>
            </w:pPr>
            <w:r>
              <w:drawing>
                <wp:inline distT="0" distB="0" distL="0" distR="0" wp14:anchorId="5CB2C00F" wp14:editId="507ED5C4">
                  <wp:extent cx="374904" cy="292608"/>
                  <wp:effectExtent l="0" t="0" r="0" b="0"/>
                  <wp:docPr id="456" name="Picture 456"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1998ACAF" w14:textId="5971F5E1" w:rsidR="00D4666B" w:rsidRPr="008E4A56" w:rsidRDefault="00305FE0" w:rsidP="00680D6E">
            <w:pPr>
              <w:pStyle w:val="NoteText"/>
              <w:rPr>
                <w:szCs w:val="20"/>
              </w:rPr>
            </w:pPr>
            <w:r>
              <w:t>By default, all the common open source system components</w:t>
            </w:r>
            <w:r w:rsidR="00D4666B" w:rsidRPr="0016386A">
              <w:t xml:space="preserve"> </w:t>
            </w:r>
            <w:r>
              <w:t xml:space="preserve">are listed. If a tenant uses a different component, you can associate the component with the tenant after you have created the component. For more information on creating components, refer to </w:t>
            </w:r>
            <w:r w:rsidR="00680D6E" w:rsidRPr="000F28D3">
              <w:rPr>
                <w:rStyle w:val="CrossReference"/>
              </w:rPr>
              <w:fldChar w:fldCharType="begin"/>
            </w:r>
            <w:r w:rsidR="00680D6E" w:rsidRPr="000F28D3">
              <w:rPr>
                <w:rStyle w:val="CrossReference"/>
              </w:rPr>
              <w:instrText xml:space="preserve"> REF _Ref399236168 \h </w:instrText>
            </w:r>
            <w:r w:rsidR="00680D6E">
              <w:rPr>
                <w:rStyle w:val="CrossReference"/>
              </w:rPr>
              <w:instrText xml:space="preserve"> \* MERGEFORMAT </w:instrText>
            </w:r>
            <w:r w:rsidR="00680D6E" w:rsidRPr="000F28D3">
              <w:rPr>
                <w:rStyle w:val="CrossReference"/>
              </w:rPr>
            </w:r>
            <w:r w:rsidR="00680D6E" w:rsidRPr="000F28D3">
              <w:rPr>
                <w:rStyle w:val="CrossReference"/>
              </w:rPr>
              <w:fldChar w:fldCharType="separate"/>
            </w:r>
            <w:r w:rsidR="002B72CD" w:rsidRPr="002B72CD">
              <w:rPr>
                <w:rStyle w:val="CrossReference"/>
              </w:rPr>
              <w:t>Managing Components</w:t>
            </w:r>
            <w:r w:rsidR="00680D6E" w:rsidRPr="000F28D3">
              <w:rPr>
                <w:rStyle w:val="CrossReference"/>
              </w:rPr>
              <w:fldChar w:fldCharType="end"/>
            </w:r>
            <w:r>
              <w:t>.</w:t>
            </w:r>
          </w:p>
        </w:tc>
      </w:tr>
    </w:tbl>
    <w:p w14:paraId="638F45A4" w14:textId="77777777" w:rsidR="00D4666B" w:rsidRDefault="00D4666B" w:rsidP="00807310"/>
    <w:tbl>
      <w:tblPr>
        <w:tblStyle w:val="TableNote"/>
        <w:tblW w:w="0" w:type="auto"/>
        <w:tblLook w:val="04A0" w:firstRow="1" w:lastRow="0" w:firstColumn="1" w:lastColumn="0" w:noHBand="0" w:noVBand="1"/>
      </w:tblPr>
      <w:tblGrid>
        <w:gridCol w:w="835"/>
        <w:gridCol w:w="8525"/>
      </w:tblGrid>
      <w:tr w:rsidR="00305FE0" w:rsidRPr="00C47D7A" w14:paraId="4D7BB303" w14:textId="77777777" w:rsidTr="00672E6B">
        <w:tc>
          <w:tcPr>
            <w:tcW w:w="737" w:type="dxa"/>
          </w:tcPr>
          <w:p w14:paraId="0A6F9FEA" w14:textId="77777777" w:rsidR="00305FE0" w:rsidRPr="00C47D7A" w:rsidRDefault="00AC3E79" w:rsidP="00672E6B">
            <w:pPr>
              <w:pStyle w:val="NoteIcon"/>
            </w:pPr>
            <w:r>
              <w:drawing>
                <wp:inline distT="0" distB="0" distL="0" distR="0" wp14:anchorId="2CDBA3A2" wp14:editId="0121591E">
                  <wp:extent cx="374904" cy="292608"/>
                  <wp:effectExtent l="0" t="0" r="6350" b="0"/>
                  <wp:docPr id="701" name="Picture 701"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775686BB" w14:textId="77777777" w:rsidR="00305FE0" w:rsidRPr="008E4A56" w:rsidRDefault="00305FE0" w:rsidP="00A44D7B">
            <w:pPr>
              <w:pStyle w:val="NoteText"/>
              <w:rPr>
                <w:szCs w:val="20"/>
              </w:rPr>
            </w:pPr>
            <w:r>
              <w:t xml:space="preserve">When setting up a tenant, you must specify the components to which the tenant is subscribed. </w:t>
            </w:r>
            <w:r w:rsidR="00A44D7B">
              <w:t xml:space="preserve">When logging in to a component, only users who are associated with tenants that are subscribed to the component and are in good standing are allowed access. </w:t>
            </w:r>
          </w:p>
        </w:tc>
      </w:tr>
    </w:tbl>
    <w:p w14:paraId="1D8F5654" w14:textId="77777777" w:rsidR="00305FE0" w:rsidRDefault="00305FE0" w:rsidP="00807310"/>
    <w:p w14:paraId="1EEF9EFF" w14:textId="77777777" w:rsidR="00807310" w:rsidRDefault="00807310" w:rsidP="00807310">
      <w:pPr>
        <w:pStyle w:val="ImageCaption"/>
        <w:spacing w:before="240"/>
      </w:pPr>
      <w:bookmarkStart w:id="40" w:name="_Ref391284396"/>
      <w:bookmarkStart w:id="41" w:name="_Toc407806145"/>
      <w:r>
        <w:t>Fig</w:t>
      </w:r>
      <w:r w:rsidRPr="005B172E">
        <w:t>u</w:t>
      </w:r>
      <w:r>
        <w:t xml:space="preserve">re </w:t>
      </w:r>
      <w:r w:rsidR="001902FE">
        <w:fldChar w:fldCharType="begin"/>
      </w:r>
      <w:r w:rsidR="001902FE">
        <w:instrText xml:space="preserve"> SEQ Figure \* ARABIC </w:instrText>
      </w:r>
      <w:r w:rsidR="001902FE">
        <w:fldChar w:fldCharType="separate"/>
      </w:r>
      <w:r w:rsidR="002B72CD">
        <w:rPr>
          <w:noProof/>
        </w:rPr>
        <w:t>9</w:t>
      </w:r>
      <w:r w:rsidR="001902FE">
        <w:rPr>
          <w:noProof/>
        </w:rPr>
        <w:fldChar w:fldCharType="end"/>
      </w:r>
      <w:bookmarkEnd w:id="40"/>
      <w:r>
        <w:t xml:space="preserve">. </w:t>
      </w:r>
      <w:r w:rsidR="00680D6E">
        <w:t xml:space="preserve">Add </w:t>
      </w:r>
      <w:r w:rsidR="00D4666B">
        <w:t>Tenant</w:t>
      </w:r>
      <w:r>
        <w:t xml:space="preserve"> </w:t>
      </w:r>
      <w:r w:rsidR="00680D6E">
        <w:t xml:space="preserve">Information </w:t>
      </w:r>
      <w:r>
        <w:t>Screen</w:t>
      </w:r>
      <w:bookmarkEnd w:id="41"/>
    </w:p>
    <w:p w14:paraId="69B3653D" w14:textId="77777777" w:rsidR="00807310" w:rsidRDefault="00807310" w:rsidP="00807310">
      <w:pPr>
        <w:pStyle w:val="Image"/>
      </w:pPr>
      <w:r>
        <w:drawing>
          <wp:inline distT="0" distB="0" distL="0" distR="0" wp14:anchorId="77649083" wp14:editId="6808EFC5">
            <wp:extent cx="5071288" cy="2286000"/>
            <wp:effectExtent l="19050" t="19050" r="1524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071288" cy="228600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23FD5BD" w14:textId="77777777" w:rsidR="00A44D7B" w:rsidRDefault="00A44D7B">
      <w:pPr>
        <w:spacing w:after="200" w:line="276" w:lineRule="auto"/>
      </w:pPr>
      <w:r>
        <w:br w:type="page"/>
      </w:r>
    </w:p>
    <w:p w14:paraId="05F781D0" w14:textId="77777777" w:rsidR="00807310" w:rsidRPr="004903D4" w:rsidRDefault="00807310" w:rsidP="00807310">
      <w:pPr>
        <w:spacing w:before="240"/>
      </w:pPr>
      <w:r>
        <w:lastRenderedPageBreak/>
        <w:t>To add a te</w:t>
      </w:r>
      <w:r w:rsidR="00D4666B">
        <w:t>nant</w:t>
      </w:r>
      <w:r>
        <w:t>:</w:t>
      </w:r>
    </w:p>
    <w:tbl>
      <w:tblPr>
        <w:tblStyle w:val="TableProcedure"/>
        <w:tblW w:w="0" w:type="auto"/>
        <w:tblLook w:val="04A0" w:firstRow="1" w:lastRow="0" w:firstColumn="1" w:lastColumn="0" w:noHBand="0" w:noVBand="1"/>
      </w:tblPr>
      <w:tblGrid>
        <w:gridCol w:w="9468"/>
      </w:tblGrid>
      <w:tr w:rsidR="00807310" w:rsidRPr="009F0C86" w14:paraId="79CEED04" w14:textId="77777777" w:rsidTr="00807310">
        <w:tc>
          <w:tcPr>
            <w:tcW w:w="9468" w:type="dxa"/>
          </w:tcPr>
          <w:p w14:paraId="033BCD5A" w14:textId="03F2A53D" w:rsidR="00807310" w:rsidRPr="00830B8B" w:rsidRDefault="00807310" w:rsidP="000F28D3">
            <w:pPr>
              <w:pStyle w:val="ListNumber"/>
              <w:numPr>
                <w:ilvl w:val="0"/>
                <w:numId w:val="57"/>
              </w:numPr>
            </w:pPr>
            <w:r w:rsidRPr="00830B8B">
              <w:t xml:space="preserve">On the </w:t>
            </w:r>
            <w:r w:rsidR="00D4666B" w:rsidRPr="00830B8B">
              <w:rPr>
                <w:b/>
                <w:i/>
              </w:rPr>
              <w:t>Tenant</w:t>
            </w:r>
            <w:r w:rsidRPr="00830B8B">
              <w:rPr>
                <w:b/>
                <w:i/>
              </w:rPr>
              <w:t xml:space="preserve"> Search</w:t>
            </w:r>
            <w:r w:rsidRPr="00830B8B">
              <w:t xml:space="preserve"> screen (see </w:t>
            </w:r>
            <w:r w:rsidRPr="000F28D3">
              <w:rPr>
                <w:rStyle w:val="CrossReference"/>
              </w:rPr>
              <w:fldChar w:fldCharType="begin"/>
            </w:r>
            <w:r w:rsidRPr="000F28D3">
              <w:rPr>
                <w:rStyle w:val="CrossReference"/>
              </w:rPr>
              <w:instrText xml:space="preserve"> REF _Ref388453023 \h  \* MERGEFORMAT </w:instrText>
            </w:r>
            <w:r w:rsidRPr="000F28D3">
              <w:rPr>
                <w:rStyle w:val="CrossReference"/>
              </w:rPr>
            </w:r>
            <w:r w:rsidRPr="000F28D3">
              <w:rPr>
                <w:rStyle w:val="CrossReference"/>
              </w:rPr>
              <w:fldChar w:fldCharType="separate"/>
            </w:r>
            <w:r w:rsidR="002B72CD" w:rsidRPr="002B72CD">
              <w:rPr>
                <w:rStyle w:val="CrossReference"/>
              </w:rPr>
              <w:t>Figure 8</w:t>
            </w:r>
            <w:r w:rsidRPr="000F28D3">
              <w:rPr>
                <w:rStyle w:val="CrossReference"/>
              </w:rPr>
              <w:fldChar w:fldCharType="end"/>
            </w:r>
            <w:r w:rsidRPr="00830B8B">
              <w:t>), click the [</w:t>
            </w:r>
            <w:r w:rsidRPr="00830B8B">
              <w:rPr>
                <w:b/>
              </w:rPr>
              <w:t>New</w:t>
            </w:r>
            <w:r w:rsidRPr="00830B8B">
              <w:t xml:space="preserve">] button. The </w:t>
            </w:r>
            <w:r w:rsidR="00680D6E" w:rsidRPr="000F28D3">
              <w:rPr>
                <w:b/>
                <w:i/>
              </w:rPr>
              <w:t>Add</w:t>
            </w:r>
            <w:r w:rsidR="00680D6E">
              <w:t xml:space="preserve"> </w:t>
            </w:r>
            <w:r w:rsidR="00D4666B" w:rsidRPr="00830B8B">
              <w:rPr>
                <w:b/>
                <w:i/>
              </w:rPr>
              <w:t>Tenant</w:t>
            </w:r>
            <w:r w:rsidRPr="00830B8B">
              <w:rPr>
                <w:b/>
                <w:i/>
              </w:rPr>
              <w:t xml:space="preserve"> </w:t>
            </w:r>
            <w:r w:rsidR="00680D6E">
              <w:rPr>
                <w:b/>
                <w:i/>
              </w:rPr>
              <w:t>Information</w:t>
            </w:r>
            <w:r w:rsidR="00680D6E" w:rsidRPr="00830B8B">
              <w:t xml:space="preserve"> </w:t>
            </w:r>
            <w:r w:rsidRPr="00830B8B">
              <w:t>screen appears.</w:t>
            </w:r>
          </w:p>
          <w:p w14:paraId="28419F6F" w14:textId="77777777" w:rsidR="00D4666B" w:rsidRDefault="00D4666B" w:rsidP="006D3FAB">
            <w:pPr>
              <w:pStyle w:val="ListNumber"/>
            </w:pPr>
            <w:r>
              <w:t xml:space="preserve">In the </w:t>
            </w:r>
            <w:r w:rsidRPr="00D4666B">
              <w:rPr>
                <w:i/>
              </w:rPr>
              <w:t>Tenant Name</w:t>
            </w:r>
            <w:r>
              <w:t xml:space="preserve"> field, enter the tenant’s name.</w:t>
            </w:r>
          </w:p>
          <w:p w14:paraId="788E1F78" w14:textId="77777777" w:rsidR="00D4666B" w:rsidRDefault="00D4666B" w:rsidP="006D3FAB">
            <w:pPr>
              <w:pStyle w:val="ListNumber"/>
            </w:pPr>
            <w:r>
              <w:t xml:space="preserve">From the </w:t>
            </w:r>
            <w:r w:rsidRPr="00D4666B">
              <w:rPr>
                <w:i/>
              </w:rPr>
              <w:t>Tenant Type</w:t>
            </w:r>
            <w:r>
              <w:t xml:space="preserve"> drop-down list, select the type of tenant. The available options are “Client</w:t>
            </w:r>
            <w:r w:rsidR="00413B26">
              <w:t>,</w:t>
            </w:r>
            <w:r>
              <w:t>” “</w:t>
            </w:r>
            <w:proofErr w:type="spellStart"/>
            <w:r>
              <w:t>State_Group</w:t>
            </w:r>
            <w:proofErr w:type="spellEnd"/>
            <w:r w:rsidR="00413B26">
              <w:t>,</w:t>
            </w:r>
            <w:r>
              <w:t>” “State</w:t>
            </w:r>
            <w:r w:rsidR="00413B26">
              <w:t>,</w:t>
            </w:r>
            <w:r>
              <w:t>” “</w:t>
            </w:r>
            <w:proofErr w:type="spellStart"/>
            <w:r>
              <w:t>District_Group</w:t>
            </w:r>
            <w:proofErr w:type="spellEnd"/>
            <w:r w:rsidR="00413B26">
              <w:t>,</w:t>
            </w:r>
            <w:r>
              <w:t>” “District</w:t>
            </w:r>
            <w:r w:rsidR="00413B26">
              <w:t>,</w:t>
            </w:r>
            <w:r>
              <w:t xml:space="preserve">” </w:t>
            </w:r>
            <w:proofErr w:type="spellStart"/>
            <w:r>
              <w:t>Institution_Group</w:t>
            </w:r>
            <w:proofErr w:type="spellEnd"/>
            <w:r w:rsidR="00413B26">
              <w:t>,</w:t>
            </w:r>
            <w:r>
              <w:t>” and “Institution</w:t>
            </w:r>
            <w:r w:rsidR="00413B26">
              <w:t>.</w:t>
            </w:r>
            <w:r>
              <w:t xml:space="preserve">” </w:t>
            </w:r>
          </w:p>
          <w:p w14:paraId="7F5A2DA2" w14:textId="77777777" w:rsidR="00D4666B" w:rsidRDefault="00D4666B" w:rsidP="006D3FAB">
            <w:pPr>
              <w:pStyle w:val="ListNumber"/>
            </w:pPr>
            <w:r>
              <w:t xml:space="preserve">Optional: In the </w:t>
            </w:r>
            <w:r>
              <w:rPr>
                <w:i/>
              </w:rPr>
              <w:t>Description</w:t>
            </w:r>
            <w:r>
              <w:t xml:space="preserve"> field, enter the tenant’s description.</w:t>
            </w:r>
          </w:p>
          <w:p w14:paraId="4195A78C" w14:textId="77777777" w:rsidR="00807310" w:rsidRDefault="00A44D7B" w:rsidP="006D3FAB">
            <w:pPr>
              <w:pStyle w:val="ListNumber"/>
            </w:pPr>
            <w:r>
              <w:t xml:space="preserve">From the Component Subscription </w:t>
            </w:r>
            <w:r w:rsidR="002D0820">
              <w:t>table</w:t>
            </w:r>
            <w:r w:rsidR="00BD5F36">
              <w:t xml:space="preserve"> that lists all the components set up in the Program Management System</w:t>
            </w:r>
            <w:r>
              <w:t>, s</w:t>
            </w:r>
            <w:r w:rsidR="00807310">
              <w:t xml:space="preserve">pecify the </w:t>
            </w:r>
            <w:r w:rsidR="00BD5F36">
              <w:t xml:space="preserve">following for the </w:t>
            </w:r>
            <w:r>
              <w:t xml:space="preserve">components to which the </w:t>
            </w:r>
            <w:r w:rsidR="00D4666B">
              <w:t>tenant</w:t>
            </w:r>
            <w:r w:rsidR="00807310">
              <w:t xml:space="preserve"> </w:t>
            </w:r>
            <w:r>
              <w:t>is subscribed</w:t>
            </w:r>
            <w:r w:rsidR="00BD5F36">
              <w:t>:</w:t>
            </w:r>
          </w:p>
          <w:p w14:paraId="25497DE7" w14:textId="77777777" w:rsidR="002D0820" w:rsidRDefault="002D0820" w:rsidP="002D0820">
            <w:pPr>
              <w:pStyle w:val="ListNumber2"/>
            </w:pPr>
            <w:r>
              <w:t xml:space="preserve">In the </w:t>
            </w:r>
            <w:r w:rsidRPr="00BD5F36">
              <w:rPr>
                <w:i/>
              </w:rPr>
              <w:t>Subscribed</w:t>
            </w:r>
            <w:r>
              <w:t xml:space="preserve"> column, check the box for the component to which the</w:t>
            </w:r>
            <w:r w:rsidR="00542197">
              <w:t xml:space="preserve"> </w:t>
            </w:r>
            <w:r>
              <w:t>tenant is subscribed.</w:t>
            </w:r>
          </w:p>
          <w:p w14:paraId="0F6FCACE" w14:textId="77777777" w:rsidR="002D0820" w:rsidRDefault="002D0820" w:rsidP="002D0820">
            <w:pPr>
              <w:pStyle w:val="ListNumber2"/>
            </w:pPr>
            <w:r>
              <w:t xml:space="preserve">In the </w:t>
            </w:r>
            <w:r w:rsidRPr="00BD5F36">
              <w:rPr>
                <w:i/>
              </w:rPr>
              <w:t>Good Standing</w:t>
            </w:r>
            <w:r>
              <w:t xml:space="preserve"> column, verify that the box is checked. The box is automatically checked when </w:t>
            </w:r>
            <w:r w:rsidR="00BD5F36">
              <w:t xml:space="preserve">you check the box in the </w:t>
            </w:r>
            <w:r w:rsidR="00BD5F36" w:rsidRPr="00BD5F36">
              <w:rPr>
                <w:i/>
              </w:rPr>
              <w:t>Subscribed</w:t>
            </w:r>
            <w:r w:rsidR="00BD5F36">
              <w:t xml:space="preserve"> column</w:t>
            </w:r>
            <w:r w:rsidR="00542197">
              <w:t xml:space="preserve">. </w:t>
            </w:r>
            <w:r w:rsidR="00BD5F36">
              <w:t xml:space="preserve">If you uncheck the box, users associated with the tenant will </w:t>
            </w:r>
            <w:r w:rsidR="006354B2">
              <w:t>be prevented from accessing</w:t>
            </w:r>
            <w:r w:rsidR="00BD5F36">
              <w:t xml:space="preserve"> the component.</w:t>
            </w:r>
          </w:p>
          <w:p w14:paraId="4EC40A0A" w14:textId="77777777" w:rsidR="00BD5F36" w:rsidRDefault="00BD5F36" w:rsidP="002D0820">
            <w:pPr>
              <w:pStyle w:val="ListNumber2"/>
            </w:pPr>
            <w:r>
              <w:t xml:space="preserve">In the </w:t>
            </w:r>
            <w:r w:rsidRPr="00A215D2">
              <w:rPr>
                <w:i/>
              </w:rPr>
              <w:t>Effective Date</w:t>
            </w:r>
            <w:r>
              <w:t xml:space="preserve"> </w:t>
            </w:r>
            <w:r w:rsidR="006354B2">
              <w:t xml:space="preserve">field, specify the start date for the subscription. You can select the date from the calendar that appears when you </w:t>
            </w:r>
            <w:r w:rsidR="00A215D2">
              <w:t>click the text box. To delete the entered date, click the [</w:t>
            </w:r>
            <w:r w:rsidR="00A215D2">
              <w:rPr>
                <w:noProof/>
              </w:rPr>
              <w:drawing>
                <wp:inline distT="0" distB="0" distL="0" distR="0" wp14:anchorId="39E33973" wp14:editId="5D1FC54C">
                  <wp:extent cx="175564" cy="1463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DeleteComponentSubscriptionDate.png"/>
                          <pic:cNvPicPr/>
                        </pic:nvPicPr>
                        <pic:blipFill>
                          <a:blip r:embed="rId20">
                            <a:extLst>
                              <a:ext uri="{28A0092B-C50C-407E-A947-70E740481C1C}">
                                <a14:useLocalDpi xmlns:a14="http://schemas.microsoft.com/office/drawing/2010/main" val="0"/>
                              </a:ext>
                            </a:extLst>
                          </a:blip>
                          <a:stretch>
                            <a:fillRect/>
                          </a:stretch>
                        </pic:blipFill>
                        <pic:spPr>
                          <a:xfrm>
                            <a:off x="0" y="0"/>
                            <a:ext cx="175564" cy="146304"/>
                          </a:xfrm>
                          <a:prstGeom prst="rect">
                            <a:avLst/>
                          </a:prstGeom>
                        </pic:spPr>
                      </pic:pic>
                    </a:graphicData>
                  </a:graphic>
                </wp:inline>
              </w:drawing>
            </w:r>
            <w:r w:rsidR="00A215D2">
              <w:t>] button.</w:t>
            </w:r>
          </w:p>
          <w:p w14:paraId="51C20D3B" w14:textId="77777777" w:rsidR="00A215D2" w:rsidRDefault="00A215D2" w:rsidP="002D0820">
            <w:pPr>
              <w:pStyle w:val="ListNumber2"/>
            </w:pPr>
            <w:r>
              <w:t xml:space="preserve">Optional: In the </w:t>
            </w:r>
            <w:r>
              <w:rPr>
                <w:i/>
              </w:rPr>
              <w:t>Expiration</w:t>
            </w:r>
            <w:r w:rsidRPr="00A215D2">
              <w:rPr>
                <w:i/>
              </w:rPr>
              <w:t xml:space="preserve"> Date</w:t>
            </w:r>
            <w:r>
              <w:t xml:space="preserve"> field, specify the date when the subscription ends. You can select the date from the calendar that appears when you click the text box. If you do not specify a date, the tenant is subscribed to the component indefinitely.</w:t>
            </w:r>
          </w:p>
          <w:p w14:paraId="1C8263FB" w14:textId="77777777" w:rsidR="00807310" w:rsidRDefault="00A215D2" w:rsidP="006D3FAB">
            <w:pPr>
              <w:pStyle w:val="ListNumber"/>
            </w:pPr>
            <w:r>
              <w:t>To save the tenant details, c</w:t>
            </w:r>
            <w:r w:rsidR="00807310">
              <w:t>lick the [</w:t>
            </w:r>
            <w:r w:rsidR="00807310" w:rsidRPr="00B853B1">
              <w:rPr>
                <w:b/>
              </w:rPr>
              <w:t>Save</w:t>
            </w:r>
            <w:r w:rsidR="00807310">
              <w:t>] button</w:t>
            </w:r>
            <w:r>
              <w:t xml:space="preserve"> at the bottom of the screen</w:t>
            </w:r>
            <w:r w:rsidR="00807310">
              <w:t xml:space="preserve">. The </w:t>
            </w:r>
            <w:r>
              <w:t>button is only displayed after you have entered some data</w:t>
            </w:r>
            <w:r w:rsidR="00807310">
              <w:t>.</w:t>
            </w:r>
            <w:r>
              <w:t xml:space="preserve"> </w:t>
            </w:r>
          </w:p>
          <w:p w14:paraId="51425BF7" w14:textId="77777777" w:rsidR="00807310" w:rsidRPr="008751C9" w:rsidRDefault="00807310" w:rsidP="006D3FAB">
            <w:pPr>
              <w:pStyle w:val="ListNumber"/>
            </w:pPr>
            <w:r>
              <w:t xml:space="preserve">To return to the </w:t>
            </w:r>
            <w:r w:rsidR="00A215D2">
              <w:rPr>
                <w:b/>
                <w:i/>
              </w:rPr>
              <w:t>Tenant</w:t>
            </w:r>
            <w:r w:rsidRPr="00B853B1">
              <w:rPr>
                <w:b/>
                <w:i/>
              </w:rPr>
              <w:t xml:space="preserve"> Search</w:t>
            </w:r>
            <w:r>
              <w:t xml:space="preserve"> screen, click the [</w:t>
            </w:r>
            <w:r w:rsidR="00A215D2">
              <w:rPr>
                <w:b/>
              </w:rPr>
              <w:t>Return to Search</w:t>
            </w:r>
            <w:r>
              <w:t xml:space="preserve">] button. </w:t>
            </w:r>
            <w:r w:rsidR="00A215D2">
              <w:t>Verify that the tenant is listed on the screen.</w:t>
            </w:r>
          </w:p>
        </w:tc>
      </w:tr>
    </w:tbl>
    <w:p w14:paraId="1267ADF0" w14:textId="77777777" w:rsidR="006B76EF" w:rsidRDefault="006B76EF" w:rsidP="006B76EF">
      <w:pPr>
        <w:rPr>
          <w:rFonts w:eastAsiaTheme="majorEastAsia"/>
        </w:rPr>
      </w:pPr>
      <w:r>
        <w:br w:type="page"/>
      </w:r>
    </w:p>
    <w:p w14:paraId="2E8890DA" w14:textId="77777777" w:rsidR="00807310" w:rsidRDefault="00807310" w:rsidP="00807310">
      <w:pPr>
        <w:pStyle w:val="Heading3"/>
      </w:pPr>
      <w:bookmarkStart w:id="42" w:name="_Toc407806113"/>
      <w:r w:rsidRPr="00EB6CFD">
        <w:lastRenderedPageBreak/>
        <w:t>Edit a Te</w:t>
      </w:r>
      <w:r w:rsidR="00A215D2">
        <w:t>nant</w:t>
      </w:r>
      <w:bookmarkEnd w:id="42"/>
    </w:p>
    <w:p w14:paraId="4829CBAB" w14:textId="0EB9C93D" w:rsidR="00807310" w:rsidRDefault="00807310" w:rsidP="00807310">
      <w:r>
        <w:t xml:space="preserve">The </w:t>
      </w:r>
      <w:r>
        <w:rPr>
          <w:b/>
          <w:i/>
        </w:rPr>
        <w:t xml:space="preserve">Edit </w:t>
      </w:r>
      <w:r w:rsidR="00A215D2">
        <w:rPr>
          <w:b/>
          <w:i/>
        </w:rPr>
        <w:t>Tenant</w:t>
      </w:r>
      <w:r w:rsidR="00680D6E">
        <w:rPr>
          <w:b/>
          <w:i/>
        </w:rPr>
        <w:t xml:space="preserve"> Information</w:t>
      </w:r>
      <w:r>
        <w:t xml:space="preserve"> screen </w:t>
      </w:r>
      <w:r w:rsidR="001576CA">
        <w:t xml:space="preserve">shown in </w:t>
      </w:r>
      <w:r w:rsidR="00656D7C" w:rsidRPr="00656D7C">
        <w:rPr>
          <w:rStyle w:val="CrossReference"/>
        </w:rPr>
        <w:fldChar w:fldCharType="begin"/>
      </w:r>
      <w:r w:rsidR="00656D7C" w:rsidRPr="00656D7C">
        <w:rPr>
          <w:rStyle w:val="CrossReference"/>
        </w:rPr>
        <w:instrText xml:space="preserve"> REF _Ref388453910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2B72CD" w:rsidRPr="002B72CD">
        <w:rPr>
          <w:rStyle w:val="CrossReference"/>
        </w:rPr>
        <w:t>Figure 10</w:t>
      </w:r>
      <w:r w:rsidR="00656D7C" w:rsidRPr="00656D7C">
        <w:rPr>
          <w:rStyle w:val="CrossReference"/>
        </w:rPr>
        <w:fldChar w:fldCharType="end"/>
      </w:r>
      <w:r w:rsidR="001576CA">
        <w:t xml:space="preserve"> </w:t>
      </w:r>
      <w:r>
        <w:t xml:space="preserve">allows you to edit </w:t>
      </w:r>
      <w:r w:rsidR="00A0611A">
        <w:t>tenant</w:t>
      </w:r>
      <w:r>
        <w:t xml:space="preserve"> details</w:t>
      </w:r>
      <w:r w:rsidR="00A0611A">
        <w:t>, such as components to which a tenant is subscribed</w:t>
      </w:r>
      <w:r>
        <w:t xml:space="preserve">. </w:t>
      </w:r>
    </w:p>
    <w:tbl>
      <w:tblPr>
        <w:tblStyle w:val="TableNote"/>
        <w:tblW w:w="0" w:type="auto"/>
        <w:tblLook w:val="04A0" w:firstRow="1" w:lastRow="0" w:firstColumn="1" w:lastColumn="0" w:noHBand="0" w:noVBand="1"/>
      </w:tblPr>
      <w:tblGrid>
        <w:gridCol w:w="835"/>
        <w:gridCol w:w="8525"/>
      </w:tblGrid>
      <w:tr w:rsidR="00A0611A" w:rsidRPr="00C47D7A" w14:paraId="5395436E" w14:textId="77777777" w:rsidTr="00672E6B">
        <w:tc>
          <w:tcPr>
            <w:tcW w:w="737" w:type="dxa"/>
          </w:tcPr>
          <w:p w14:paraId="06773C1C" w14:textId="77777777" w:rsidR="00A0611A" w:rsidRPr="00C47D7A" w:rsidRDefault="00AC3E79" w:rsidP="00672E6B">
            <w:pPr>
              <w:pStyle w:val="NoteIcon"/>
            </w:pPr>
            <w:r>
              <w:drawing>
                <wp:inline distT="0" distB="0" distL="0" distR="0" wp14:anchorId="26E0CA41" wp14:editId="18BBEAB2">
                  <wp:extent cx="374904" cy="292608"/>
                  <wp:effectExtent l="0" t="0" r="6350" b="0"/>
                  <wp:docPr id="702" name="Picture 702"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2749C19C" w14:textId="77777777" w:rsidR="00A0611A" w:rsidRPr="008E4A56" w:rsidRDefault="00A0611A" w:rsidP="00672E6B">
            <w:pPr>
              <w:pStyle w:val="NoteText"/>
              <w:rPr>
                <w:szCs w:val="20"/>
              </w:rPr>
            </w:pPr>
            <w:r>
              <w:t>Once a tenant is created, you cannot delete the tenant. However, to prevent the tenant from accessing any component, you can unsubscribe the tenant from all the components associated with the tenant.</w:t>
            </w:r>
          </w:p>
        </w:tc>
      </w:tr>
    </w:tbl>
    <w:p w14:paraId="2048B0EC" w14:textId="77777777" w:rsidR="00A0611A" w:rsidRDefault="00A0611A" w:rsidP="00807310"/>
    <w:p w14:paraId="1FB81F09" w14:textId="77777777" w:rsidR="00807310" w:rsidRDefault="00807310" w:rsidP="00807310">
      <w:pPr>
        <w:pStyle w:val="ImageCaption"/>
      </w:pPr>
      <w:bookmarkStart w:id="43" w:name="_Ref388453910"/>
      <w:bookmarkStart w:id="44" w:name="_Toc407806146"/>
      <w:r>
        <w:t xml:space="preserve">Figure </w:t>
      </w:r>
      <w:r w:rsidR="001902FE">
        <w:fldChar w:fldCharType="begin"/>
      </w:r>
      <w:r w:rsidR="001902FE">
        <w:instrText xml:space="preserve"> SEQ Figure \* ARABIC </w:instrText>
      </w:r>
      <w:r w:rsidR="001902FE">
        <w:fldChar w:fldCharType="separate"/>
      </w:r>
      <w:r w:rsidR="002B72CD">
        <w:rPr>
          <w:noProof/>
        </w:rPr>
        <w:t>10</w:t>
      </w:r>
      <w:r w:rsidR="001902FE">
        <w:rPr>
          <w:noProof/>
        </w:rPr>
        <w:fldChar w:fldCharType="end"/>
      </w:r>
      <w:bookmarkEnd w:id="43"/>
      <w:r>
        <w:t xml:space="preserve">. Edit </w:t>
      </w:r>
      <w:r w:rsidR="00A0611A">
        <w:t>Tenant</w:t>
      </w:r>
      <w:r>
        <w:t xml:space="preserve"> </w:t>
      </w:r>
      <w:r w:rsidR="00680D6E">
        <w:t xml:space="preserve">Information </w:t>
      </w:r>
      <w:r>
        <w:t>Screen</w:t>
      </w:r>
      <w:bookmarkEnd w:id="44"/>
    </w:p>
    <w:p w14:paraId="758B52D0" w14:textId="77777777" w:rsidR="00807310" w:rsidRDefault="00807310" w:rsidP="00807310">
      <w:pPr>
        <w:pStyle w:val="Image"/>
      </w:pPr>
      <w:r>
        <w:drawing>
          <wp:inline distT="0" distB="0" distL="0" distR="0" wp14:anchorId="7C276249" wp14:editId="0DF2907F">
            <wp:extent cx="5029200" cy="2051103"/>
            <wp:effectExtent l="19050" t="19050" r="1905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2051103"/>
                    </a:xfrm>
                    <a:prstGeom prst="rect">
                      <a:avLst/>
                    </a:prstGeom>
                    <a:ln>
                      <a:solidFill>
                        <a:schemeClr val="bg1">
                          <a:lumMod val="85000"/>
                        </a:schemeClr>
                      </a:solidFill>
                    </a:ln>
                  </pic:spPr>
                </pic:pic>
              </a:graphicData>
            </a:graphic>
          </wp:inline>
        </w:drawing>
      </w:r>
    </w:p>
    <w:p w14:paraId="7CF4FEC1" w14:textId="77777777" w:rsidR="00807310" w:rsidRPr="004903D4" w:rsidRDefault="00807310" w:rsidP="00807310">
      <w:pPr>
        <w:spacing w:before="240"/>
      </w:pPr>
      <w:r w:rsidRPr="004903D4">
        <w:t xml:space="preserve">To edit a </w:t>
      </w:r>
      <w:r>
        <w:t>te</w:t>
      </w:r>
      <w:r w:rsidR="00A0611A">
        <w:t>nant</w:t>
      </w:r>
      <w:r w:rsidRPr="004903D4">
        <w:t>:</w:t>
      </w:r>
    </w:p>
    <w:tbl>
      <w:tblPr>
        <w:tblStyle w:val="TableProcedure"/>
        <w:tblW w:w="0" w:type="auto"/>
        <w:tblLook w:val="04A0" w:firstRow="1" w:lastRow="0" w:firstColumn="1" w:lastColumn="0" w:noHBand="0" w:noVBand="1"/>
      </w:tblPr>
      <w:tblGrid>
        <w:gridCol w:w="9468"/>
      </w:tblGrid>
      <w:tr w:rsidR="00807310" w:rsidRPr="009F0C86" w14:paraId="47037532" w14:textId="77777777" w:rsidTr="00807310">
        <w:tc>
          <w:tcPr>
            <w:tcW w:w="9468" w:type="dxa"/>
          </w:tcPr>
          <w:p w14:paraId="5DDE226E" w14:textId="0869E5DB" w:rsidR="00807310" w:rsidRPr="00A0611A" w:rsidRDefault="00807310" w:rsidP="00FF2D7D">
            <w:pPr>
              <w:pStyle w:val="ListNumber"/>
              <w:numPr>
                <w:ilvl w:val="0"/>
                <w:numId w:val="16"/>
              </w:numPr>
            </w:pPr>
            <w:r w:rsidRPr="00A0611A">
              <w:t xml:space="preserve">On the </w:t>
            </w:r>
            <w:r w:rsidR="00A0611A">
              <w:rPr>
                <w:b/>
                <w:i/>
              </w:rPr>
              <w:t>Tenant</w:t>
            </w:r>
            <w:r w:rsidRPr="00A0611A">
              <w:rPr>
                <w:b/>
                <w:i/>
              </w:rPr>
              <w:t xml:space="preserve"> Search</w:t>
            </w:r>
            <w:r w:rsidRPr="00A0611A">
              <w:t xml:space="preserve"> screen (see </w:t>
            </w:r>
            <w:r w:rsidRPr="000F28D3">
              <w:rPr>
                <w:rStyle w:val="CrossReference"/>
              </w:rPr>
              <w:fldChar w:fldCharType="begin"/>
            </w:r>
            <w:r w:rsidRPr="000F28D3">
              <w:rPr>
                <w:rStyle w:val="CrossReference"/>
              </w:rPr>
              <w:instrText xml:space="preserve"> REF _Ref388453023 \h  \* MERGEFORMAT </w:instrText>
            </w:r>
            <w:r w:rsidRPr="000F28D3">
              <w:rPr>
                <w:rStyle w:val="CrossReference"/>
              </w:rPr>
            </w:r>
            <w:r w:rsidRPr="000F28D3">
              <w:rPr>
                <w:rStyle w:val="CrossReference"/>
              </w:rPr>
              <w:fldChar w:fldCharType="separate"/>
            </w:r>
            <w:r w:rsidR="002B72CD" w:rsidRPr="002B72CD">
              <w:rPr>
                <w:rStyle w:val="CrossReference"/>
              </w:rPr>
              <w:t>Figure 8</w:t>
            </w:r>
            <w:r w:rsidRPr="000F28D3">
              <w:rPr>
                <w:rStyle w:val="CrossReference"/>
              </w:rPr>
              <w:fldChar w:fldCharType="end"/>
            </w:r>
            <w:r w:rsidRPr="00A0611A">
              <w:t xml:space="preserve">), search for the </w:t>
            </w:r>
            <w:r w:rsidR="00A0611A">
              <w:t>tenant</w:t>
            </w:r>
            <w:r w:rsidRPr="00A0611A">
              <w:t xml:space="preserve"> you want to edit.</w:t>
            </w:r>
          </w:p>
          <w:p w14:paraId="2DDBBA97" w14:textId="77777777" w:rsidR="00807310" w:rsidRDefault="00807310" w:rsidP="006D3FAB">
            <w:pPr>
              <w:pStyle w:val="ListNumber"/>
            </w:pPr>
            <w:r>
              <w:t xml:space="preserve">Click the </w:t>
            </w:r>
            <w:r w:rsidR="00A0611A">
              <w:t>edit</w:t>
            </w:r>
            <w:r>
              <w:t xml:space="preserve"> [</w:t>
            </w:r>
            <w:r w:rsidR="00A0611A">
              <w:rPr>
                <w:noProof/>
              </w:rPr>
              <w:drawing>
                <wp:inline distT="0" distB="0" distL="0" distR="0" wp14:anchorId="2D9E02EC" wp14:editId="21E2E6B6">
                  <wp:extent cx="201168" cy="17373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2">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button next to the te</w:t>
            </w:r>
            <w:r w:rsidR="00A0611A">
              <w:t>nant</w:t>
            </w:r>
            <w:r>
              <w:t xml:space="preserve">. The </w:t>
            </w:r>
            <w:r>
              <w:rPr>
                <w:b/>
                <w:i/>
              </w:rPr>
              <w:t>Edit</w:t>
            </w:r>
            <w:r w:rsidRPr="00B853B1">
              <w:rPr>
                <w:b/>
                <w:i/>
              </w:rPr>
              <w:t xml:space="preserve"> </w:t>
            </w:r>
            <w:r w:rsidR="00A0611A">
              <w:rPr>
                <w:b/>
                <w:i/>
              </w:rPr>
              <w:t>Tenant</w:t>
            </w:r>
            <w:r w:rsidR="00EB2ECC">
              <w:rPr>
                <w:b/>
                <w:i/>
              </w:rPr>
              <w:t xml:space="preserve"> Information</w:t>
            </w:r>
            <w:r>
              <w:t xml:space="preserve"> screen appears.</w:t>
            </w:r>
          </w:p>
          <w:p w14:paraId="61920A85" w14:textId="77777777" w:rsidR="00807310" w:rsidRPr="002B3F56" w:rsidRDefault="00807310" w:rsidP="006D3FAB">
            <w:pPr>
              <w:pStyle w:val="ListNumber"/>
            </w:pPr>
            <w:r>
              <w:t>Updat</w:t>
            </w:r>
            <w:r w:rsidR="00A0611A">
              <w:t>e the information as necessary.</w:t>
            </w:r>
          </w:p>
          <w:p w14:paraId="3AAA7E16" w14:textId="77777777" w:rsidR="00807310" w:rsidRDefault="00807310" w:rsidP="006D3FAB">
            <w:pPr>
              <w:pStyle w:val="ListNumber"/>
            </w:pPr>
            <w:r>
              <w:t>To save the updates, click the [</w:t>
            </w:r>
            <w:r w:rsidRPr="00B853B1">
              <w:rPr>
                <w:b/>
              </w:rPr>
              <w:t>Save</w:t>
            </w:r>
            <w:r>
              <w:t>] button.</w:t>
            </w:r>
            <w:r w:rsidR="00A0611A">
              <w:t xml:space="preserve"> The button is only displayed after you have made a modification.</w:t>
            </w:r>
          </w:p>
          <w:p w14:paraId="39B3EFCE" w14:textId="77777777" w:rsidR="00A0611A" w:rsidRPr="008751C9" w:rsidRDefault="00A0611A" w:rsidP="006D3FAB">
            <w:pPr>
              <w:pStyle w:val="ListNumber"/>
            </w:pPr>
            <w:r>
              <w:t xml:space="preserve">To return to the </w:t>
            </w:r>
            <w:r>
              <w:rPr>
                <w:b/>
                <w:i/>
              </w:rPr>
              <w:t>Tenant</w:t>
            </w:r>
            <w:r w:rsidRPr="00B853B1">
              <w:rPr>
                <w:b/>
                <w:i/>
              </w:rPr>
              <w:t xml:space="preserve"> Search</w:t>
            </w:r>
            <w:r>
              <w:t xml:space="preserve"> screen, click the [</w:t>
            </w:r>
            <w:r>
              <w:rPr>
                <w:b/>
              </w:rPr>
              <w:t>Return to Search</w:t>
            </w:r>
            <w:r>
              <w:t xml:space="preserve">] button. </w:t>
            </w:r>
          </w:p>
        </w:tc>
      </w:tr>
    </w:tbl>
    <w:p w14:paraId="6AB3E451" w14:textId="77777777" w:rsidR="00807310" w:rsidRDefault="00807310" w:rsidP="006B76EF">
      <w:pPr>
        <w:rPr>
          <w:rFonts w:eastAsiaTheme="majorEastAsia"/>
        </w:rPr>
      </w:pPr>
      <w:r>
        <w:br w:type="page"/>
      </w:r>
    </w:p>
    <w:p w14:paraId="124AD983" w14:textId="77777777" w:rsidR="006B76EF" w:rsidRDefault="006B76EF" w:rsidP="006B76EF">
      <w:pPr>
        <w:pStyle w:val="Heading2"/>
      </w:pPr>
      <w:bookmarkStart w:id="45" w:name="_Ref399236168"/>
      <w:bookmarkStart w:id="46" w:name="_Toc407806114"/>
      <w:r>
        <w:lastRenderedPageBreak/>
        <w:t>Managing Components</w:t>
      </w:r>
      <w:bookmarkEnd w:id="45"/>
      <w:bookmarkEnd w:id="46"/>
    </w:p>
    <w:p w14:paraId="5C872126" w14:textId="77777777" w:rsidR="006B76EF" w:rsidRDefault="006B76EF" w:rsidP="006B76EF">
      <w:r>
        <w:t>The Program Management System enables you to manage the components that are used by a tenant. By default, all the common open source system components</w:t>
      </w:r>
      <w:r w:rsidRPr="0016386A">
        <w:t xml:space="preserve"> </w:t>
      </w:r>
      <w:r>
        <w:t>are included in the Program Management System. If a tenant uses any additional components, the components must be added in the Program Management System.</w:t>
      </w:r>
      <w:r w:rsidR="00672E6B">
        <w:t xml:space="preserve"> For example, if a tenant stores test data in a customized data warehouse, the information about the data warehouse must be entered in the Program Management System.</w:t>
      </w:r>
    </w:p>
    <w:p w14:paraId="470F8F3D" w14:textId="61A3BAFA" w:rsidR="006B76EF" w:rsidRDefault="006B76EF" w:rsidP="006B76EF">
      <w:r>
        <w:t xml:space="preserve">From the </w:t>
      </w:r>
      <w:r>
        <w:rPr>
          <w:b/>
          <w:i/>
        </w:rPr>
        <w:t>Component</w:t>
      </w:r>
      <w:r w:rsidRPr="0075295F">
        <w:rPr>
          <w:b/>
          <w:i/>
        </w:rPr>
        <w:t xml:space="preserve"> Search</w:t>
      </w:r>
      <w:r>
        <w:t xml:space="preserve"> screen (see </w:t>
      </w:r>
      <w:r w:rsidR="00C40B93" w:rsidRPr="00656D7C">
        <w:rPr>
          <w:rStyle w:val="CrossReference"/>
        </w:rPr>
        <w:fldChar w:fldCharType="begin"/>
      </w:r>
      <w:r w:rsidR="00C40B93" w:rsidRPr="00656D7C">
        <w:rPr>
          <w:rStyle w:val="CrossReference"/>
        </w:rPr>
        <w:instrText xml:space="preserve"> REF _Ref390097637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2B72CD" w:rsidRPr="002B72CD">
        <w:rPr>
          <w:rStyle w:val="CrossReference"/>
        </w:rPr>
        <w:t>Figure 11</w:t>
      </w:r>
      <w:r w:rsidR="00C40B93" w:rsidRPr="00656D7C">
        <w:rPr>
          <w:rStyle w:val="CrossReference"/>
        </w:rPr>
        <w:fldChar w:fldCharType="end"/>
      </w:r>
      <w:r>
        <w:t xml:space="preserve">), authorized users can search for, create, and manage components. </w:t>
      </w:r>
    </w:p>
    <w:tbl>
      <w:tblPr>
        <w:tblStyle w:val="TableNote"/>
        <w:tblW w:w="0" w:type="auto"/>
        <w:tblLook w:val="04A0" w:firstRow="1" w:lastRow="0" w:firstColumn="1" w:lastColumn="0" w:noHBand="0" w:noVBand="1"/>
      </w:tblPr>
      <w:tblGrid>
        <w:gridCol w:w="835"/>
        <w:gridCol w:w="8525"/>
      </w:tblGrid>
      <w:tr w:rsidR="00672E6B" w:rsidRPr="00C47D7A" w14:paraId="5A7660AA" w14:textId="77777777" w:rsidTr="00672E6B">
        <w:tc>
          <w:tcPr>
            <w:tcW w:w="737" w:type="dxa"/>
          </w:tcPr>
          <w:p w14:paraId="3AF6E83C" w14:textId="77777777" w:rsidR="00672E6B" w:rsidRPr="00C47D7A" w:rsidRDefault="00AC3E79" w:rsidP="00672E6B">
            <w:pPr>
              <w:pStyle w:val="NoteIcon"/>
            </w:pPr>
            <w:r>
              <w:drawing>
                <wp:inline distT="0" distB="0" distL="0" distR="0" wp14:anchorId="18B998D4" wp14:editId="2328C626">
                  <wp:extent cx="374904" cy="292608"/>
                  <wp:effectExtent l="0" t="0" r="6350" b="0"/>
                  <wp:docPr id="703" name="Picture 703"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2D380DCE" w14:textId="77777777" w:rsidR="00672E6B" w:rsidRPr="008E4A56" w:rsidRDefault="00672E6B" w:rsidP="00656D7C">
            <w:pPr>
              <w:pStyle w:val="NoteText"/>
              <w:rPr>
                <w:szCs w:val="20"/>
              </w:rPr>
            </w:pPr>
            <w:r>
              <w:t xml:space="preserve">The Manage Component task </w:t>
            </w:r>
            <w:r w:rsidR="00A044DA">
              <w:t xml:space="preserve">category </w:t>
            </w:r>
            <w:r>
              <w:t xml:space="preserve">only allows you to set up the name of the component. You can </w:t>
            </w:r>
            <w:r w:rsidR="00656D7C">
              <w:t xml:space="preserve">establish </w:t>
            </w:r>
            <w:r>
              <w:t xml:space="preserve">the component properties from the </w:t>
            </w:r>
            <w:r w:rsidR="00A044DA">
              <w:t>Configure Component Properties task category.</w:t>
            </w:r>
          </w:p>
        </w:tc>
      </w:tr>
    </w:tbl>
    <w:p w14:paraId="0A6748E1" w14:textId="77777777" w:rsidR="00672E6B" w:rsidRDefault="00672E6B" w:rsidP="006B76EF"/>
    <w:p w14:paraId="3763A187" w14:textId="77777777" w:rsidR="006B76EF" w:rsidRDefault="006B76EF" w:rsidP="006B76EF">
      <w:pPr>
        <w:pStyle w:val="ImageCaption"/>
      </w:pPr>
      <w:bookmarkStart w:id="47" w:name="_Ref390097637"/>
      <w:bookmarkStart w:id="48" w:name="_Toc407806147"/>
      <w:r>
        <w:t xml:space="preserve">Figure </w:t>
      </w:r>
      <w:r w:rsidR="001902FE">
        <w:fldChar w:fldCharType="begin"/>
      </w:r>
      <w:r w:rsidR="001902FE">
        <w:instrText xml:space="preserve"> SEQ Figure \* ARABIC </w:instrText>
      </w:r>
      <w:r w:rsidR="001902FE">
        <w:fldChar w:fldCharType="separate"/>
      </w:r>
      <w:r w:rsidR="002B72CD">
        <w:rPr>
          <w:noProof/>
        </w:rPr>
        <w:t>11</w:t>
      </w:r>
      <w:r w:rsidR="001902FE">
        <w:rPr>
          <w:noProof/>
        </w:rPr>
        <w:fldChar w:fldCharType="end"/>
      </w:r>
      <w:bookmarkEnd w:id="47"/>
      <w:r>
        <w:t>. Component</w:t>
      </w:r>
      <w:r w:rsidRPr="00865384">
        <w:t xml:space="preserve"> Search Screen</w:t>
      </w:r>
      <w:bookmarkEnd w:id="48"/>
    </w:p>
    <w:p w14:paraId="04387DF4" w14:textId="77777777" w:rsidR="006B76EF" w:rsidRDefault="006B76EF" w:rsidP="006B76EF">
      <w:pPr>
        <w:pStyle w:val="Image"/>
      </w:pPr>
      <w:r w:rsidRPr="0018391B">
        <w:drawing>
          <wp:inline distT="0" distB="0" distL="0" distR="0" wp14:anchorId="6E465E11" wp14:editId="1C93B035">
            <wp:extent cx="4956048" cy="3017520"/>
            <wp:effectExtent l="19050" t="19050" r="1651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rotWithShape="1">
                    <a:blip r:embed="rId23">
                      <a:extLst>
                        <a:ext uri="{28A0092B-C50C-407E-A947-70E740481C1C}">
                          <a14:useLocalDpi xmlns:a14="http://schemas.microsoft.com/office/drawing/2010/main" val="0"/>
                        </a:ext>
                      </a:extLst>
                    </a:blip>
                    <a:srcRect b="37804"/>
                    <a:stretch/>
                  </pic:blipFill>
                  <pic:spPr bwMode="auto">
                    <a:xfrm>
                      <a:off x="0" y="0"/>
                      <a:ext cx="4956048" cy="301752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44BF2E" w14:textId="77777777" w:rsidR="006B76EF" w:rsidRDefault="006B76EF" w:rsidP="006B76EF"/>
    <w:p w14:paraId="1666EA68" w14:textId="77777777" w:rsidR="006B76EF" w:rsidRDefault="006B76EF" w:rsidP="006B76EF">
      <w:r>
        <w:t xml:space="preserve">To view the </w:t>
      </w:r>
      <w:r>
        <w:rPr>
          <w:b/>
          <w:i/>
        </w:rPr>
        <w:t>Component</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6B76EF" w14:paraId="4F558E0D" w14:textId="77777777" w:rsidTr="00672E6B">
        <w:tc>
          <w:tcPr>
            <w:tcW w:w="9576" w:type="dxa"/>
          </w:tcPr>
          <w:p w14:paraId="053B4F15" w14:textId="61490067" w:rsidR="006B76EF" w:rsidRPr="00F36250" w:rsidRDefault="006B76EF" w:rsidP="00FF2D7D">
            <w:pPr>
              <w:pStyle w:val="ListNumber"/>
              <w:numPr>
                <w:ilvl w:val="0"/>
                <w:numId w:val="17"/>
              </w:numPr>
            </w:pPr>
            <w:r w:rsidRPr="006B76EF">
              <w:t xml:space="preserve">On the </w:t>
            </w:r>
            <w:r w:rsidR="000648CA">
              <w:t>h</w:t>
            </w:r>
            <w:r w:rsidR="000648CA" w:rsidRPr="000648CA">
              <w:t>ome</w:t>
            </w:r>
            <w:r w:rsidR="000648CA" w:rsidRPr="0018391B">
              <w:rPr>
                <w:b/>
                <w:i/>
              </w:rPr>
              <w:t xml:space="preserve"> </w:t>
            </w:r>
            <w:r w:rsidRPr="006B76EF">
              <w:t xml:space="preserve">screen (see </w:t>
            </w:r>
            <w:r w:rsidRPr="00656D7C">
              <w:rPr>
                <w:rStyle w:val="CrossReference"/>
              </w:rPr>
              <w:fldChar w:fldCharType="begin"/>
            </w:r>
            <w:r w:rsidRPr="00656D7C">
              <w:rPr>
                <w:rStyle w:val="CrossReference"/>
              </w:rPr>
              <w:instrText xml:space="preserve"> REF _Ref388449124 \h  \* MERGEFORMAT </w:instrText>
            </w:r>
            <w:r w:rsidRPr="00656D7C">
              <w:rPr>
                <w:rStyle w:val="CrossReference"/>
              </w:rPr>
            </w:r>
            <w:r w:rsidRPr="00656D7C">
              <w:rPr>
                <w:rStyle w:val="CrossReference"/>
              </w:rPr>
              <w:fldChar w:fldCharType="separate"/>
            </w:r>
            <w:r w:rsidR="002B72CD" w:rsidRPr="002B72CD">
              <w:rPr>
                <w:rStyle w:val="CrossReference"/>
              </w:rPr>
              <w:t>Figure 2</w:t>
            </w:r>
            <w:r w:rsidRPr="00656D7C">
              <w:rPr>
                <w:rStyle w:val="CrossReference"/>
              </w:rPr>
              <w:fldChar w:fldCharType="end"/>
            </w:r>
            <w:r w:rsidRPr="006B76EF">
              <w:t xml:space="preserve">), click the Manage </w:t>
            </w:r>
            <w:r>
              <w:t>Components</w:t>
            </w:r>
            <w:r w:rsidRPr="006B76EF">
              <w:t xml:space="preserve"> icon. </w:t>
            </w:r>
            <w:r w:rsidR="00F36250" w:rsidRPr="006B76EF">
              <w:t xml:space="preserve">The </w:t>
            </w:r>
            <w:r w:rsidR="00F36250">
              <w:rPr>
                <w:b/>
                <w:i/>
              </w:rPr>
              <w:t>Component</w:t>
            </w:r>
            <w:r w:rsidR="00F36250" w:rsidRPr="006B76EF">
              <w:rPr>
                <w:b/>
                <w:i/>
              </w:rPr>
              <w:t xml:space="preserve"> Search</w:t>
            </w:r>
            <w:r w:rsidR="00F36250" w:rsidRPr="006B76EF">
              <w:t xml:space="preserve"> screen appears listing the </w:t>
            </w:r>
            <w:r w:rsidR="00F36250">
              <w:t>components</w:t>
            </w:r>
            <w:r w:rsidR="00F36250" w:rsidRPr="006B76EF">
              <w:t xml:space="preserve"> that have been created in the Program Management System.</w:t>
            </w:r>
            <w:r w:rsidR="00F36250">
              <w:t xml:space="preserve"> Alternatively, </w:t>
            </w:r>
            <w:r w:rsidR="00F36250" w:rsidRPr="00F36250">
              <w:t xml:space="preserve">select </w:t>
            </w:r>
            <w:r w:rsidR="00F36250">
              <w:t xml:space="preserve">the </w:t>
            </w:r>
            <w:r w:rsidR="00F36250" w:rsidRPr="00F36250">
              <w:t>Manage Components</w:t>
            </w:r>
            <w:r w:rsidR="00F36250">
              <w:t xml:space="preserve"> option from the menu.</w:t>
            </w:r>
          </w:p>
        </w:tc>
      </w:tr>
    </w:tbl>
    <w:p w14:paraId="2037761F" w14:textId="77777777" w:rsidR="00A044DA" w:rsidRDefault="00A044DA" w:rsidP="00A044DA">
      <w:pPr>
        <w:rPr>
          <w:rFonts w:eastAsiaTheme="majorEastAsia"/>
        </w:rPr>
      </w:pPr>
      <w:r>
        <w:br w:type="page"/>
      </w:r>
    </w:p>
    <w:p w14:paraId="0ABB3E3C" w14:textId="77777777" w:rsidR="006B76EF" w:rsidRDefault="006B76EF" w:rsidP="006B76EF">
      <w:pPr>
        <w:pStyle w:val="Heading3"/>
      </w:pPr>
      <w:bookmarkStart w:id="49" w:name="_Toc407806115"/>
      <w:r>
        <w:lastRenderedPageBreak/>
        <w:t xml:space="preserve">Search for a </w:t>
      </w:r>
      <w:r w:rsidR="00F36250">
        <w:t>Component</w:t>
      </w:r>
      <w:bookmarkEnd w:id="49"/>
    </w:p>
    <w:p w14:paraId="4C4F3566" w14:textId="77777777" w:rsidR="006B76EF" w:rsidRDefault="006B76EF" w:rsidP="006B76EF">
      <w:r>
        <w:t xml:space="preserve">The </w:t>
      </w:r>
      <w:r w:rsidR="00F36250">
        <w:rPr>
          <w:b/>
          <w:i/>
        </w:rPr>
        <w:t>Component</w:t>
      </w:r>
      <w:r w:rsidRPr="0075295F">
        <w:rPr>
          <w:b/>
          <w:i/>
        </w:rPr>
        <w:t xml:space="preserve"> Search</w:t>
      </w:r>
      <w:r>
        <w:t xml:space="preserve"> screen allows users to search for </w:t>
      </w:r>
      <w:r w:rsidR="00F36250">
        <w:t>components</w:t>
      </w:r>
      <w:r>
        <w:t xml:space="preserve"> that have been created </w:t>
      </w:r>
      <w:r w:rsidR="00F36250">
        <w:t>in the Program Management System</w:t>
      </w:r>
      <w:r>
        <w:t xml:space="preserve"> using the available search filters. </w:t>
      </w:r>
    </w:p>
    <w:p w14:paraId="15C06D56" w14:textId="77777777" w:rsidR="006B76EF" w:rsidRPr="00E17057" w:rsidRDefault="006B76EF" w:rsidP="006B76EF">
      <w:pPr>
        <w:spacing w:before="240"/>
      </w:pPr>
      <w:r>
        <w:t xml:space="preserve">To search for </w:t>
      </w:r>
      <w:r w:rsidR="00F36250">
        <w:t>components</w:t>
      </w:r>
      <w:r>
        <w:t>:</w:t>
      </w:r>
    </w:p>
    <w:tbl>
      <w:tblPr>
        <w:tblStyle w:val="TableProcedure"/>
        <w:tblW w:w="0" w:type="auto"/>
        <w:tblLook w:val="04A0" w:firstRow="1" w:lastRow="0" w:firstColumn="1" w:lastColumn="0" w:noHBand="0" w:noVBand="1"/>
      </w:tblPr>
      <w:tblGrid>
        <w:gridCol w:w="9590"/>
      </w:tblGrid>
      <w:tr w:rsidR="006B76EF" w:rsidRPr="00E17057" w14:paraId="4248909F" w14:textId="77777777" w:rsidTr="00672E6B">
        <w:tc>
          <w:tcPr>
            <w:tcW w:w="10188" w:type="dxa"/>
          </w:tcPr>
          <w:p w14:paraId="122F4992" w14:textId="77777777" w:rsidR="006B76EF" w:rsidRPr="00F36250" w:rsidRDefault="006B76EF" w:rsidP="00FF2D7D">
            <w:pPr>
              <w:pStyle w:val="ListNumber"/>
              <w:numPr>
                <w:ilvl w:val="0"/>
                <w:numId w:val="18"/>
              </w:numPr>
            </w:pPr>
            <w:r w:rsidRPr="00F36250">
              <w:t xml:space="preserve">On the </w:t>
            </w:r>
            <w:r w:rsidR="00F36250">
              <w:rPr>
                <w:b/>
                <w:i/>
              </w:rPr>
              <w:t>Component</w:t>
            </w:r>
            <w:r w:rsidRPr="00F36250">
              <w:rPr>
                <w:b/>
                <w:i/>
              </w:rPr>
              <w:t xml:space="preserve"> Search</w:t>
            </w:r>
            <w:r w:rsidRPr="00F36250">
              <w:t xml:space="preserve"> screen, enter </w:t>
            </w:r>
            <w:r w:rsidR="00F36250">
              <w:t>the component name</w:t>
            </w:r>
            <w:r w:rsidRPr="00F36250">
              <w:t>.</w:t>
            </w:r>
            <w:r w:rsidR="00F36250">
              <w:t xml:space="preserve"> You can also enter partial names.</w:t>
            </w:r>
          </w:p>
          <w:p w14:paraId="3B262AE6" w14:textId="77777777" w:rsidR="006B76EF" w:rsidRPr="00E17057" w:rsidRDefault="006B76EF" w:rsidP="006D3FAB">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F36250">
              <w:t>component</w:t>
            </w:r>
            <w:r w:rsidRPr="00E17057">
              <w:t xml:space="preserve"> records that match the search criteria</w:t>
            </w:r>
            <w:r>
              <w:t>.</w:t>
            </w:r>
          </w:p>
        </w:tc>
      </w:tr>
    </w:tbl>
    <w:p w14:paraId="74E10025" w14:textId="77777777" w:rsidR="006B76EF" w:rsidRPr="00612F2B" w:rsidRDefault="006B76EF" w:rsidP="006B76EF">
      <w:pPr>
        <w:rPr>
          <w:rFonts w:eastAsiaTheme="majorEastAsia" w:cstheme="majorBidi"/>
          <w:sz w:val="12"/>
        </w:rPr>
      </w:pPr>
    </w:p>
    <w:p w14:paraId="76CF8A38" w14:textId="77777777" w:rsidR="006B76EF" w:rsidRDefault="006B76EF" w:rsidP="006B76EF">
      <w:pPr>
        <w:pStyle w:val="Heading3"/>
      </w:pPr>
      <w:bookmarkStart w:id="50" w:name="_Toc407806116"/>
      <w:r>
        <w:t xml:space="preserve">Add a </w:t>
      </w:r>
      <w:r w:rsidR="00F36250">
        <w:t>Component</w:t>
      </w:r>
      <w:bookmarkEnd w:id="50"/>
    </w:p>
    <w:p w14:paraId="12F66D13" w14:textId="48A16BB9" w:rsidR="006B76EF" w:rsidRDefault="006B76EF" w:rsidP="006B76EF">
      <w:r>
        <w:t xml:space="preserve">The </w:t>
      </w:r>
      <w:r w:rsidR="00B24205" w:rsidRPr="000F28D3">
        <w:rPr>
          <w:b/>
          <w:i/>
        </w:rPr>
        <w:t xml:space="preserve">Add </w:t>
      </w:r>
      <w:r w:rsidR="00F36250">
        <w:rPr>
          <w:b/>
          <w:i/>
        </w:rPr>
        <w:t>Component</w:t>
      </w:r>
      <w:r>
        <w:rPr>
          <w:b/>
          <w:i/>
        </w:rPr>
        <w:t xml:space="preserve"> </w:t>
      </w:r>
      <w:r w:rsidR="00B24205">
        <w:rPr>
          <w:b/>
          <w:i/>
        </w:rPr>
        <w:t>Information</w:t>
      </w:r>
      <w:r w:rsidR="00B24205">
        <w:t xml:space="preserve"> </w:t>
      </w:r>
      <w:r>
        <w:t xml:space="preserve">screen </w:t>
      </w:r>
      <w:r w:rsidR="001576CA">
        <w:t xml:space="preserve">shown in </w:t>
      </w:r>
      <w:r w:rsidR="00656D7C" w:rsidRPr="00656D7C">
        <w:rPr>
          <w:rStyle w:val="CrossReference"/>
        </w:rPr>
        <w:fldChar w:fldCharType="begin"/>
      </w:r>
      <w:r w:rsidR="00656D7C" w:rsidRPr="00656D7C">
        <w:rPr>
          <w:rStyle w:val="CrossReference"/>
        </w:rPr>
        <w:instrText xml:space="preserve"> REF _Ref391284681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2B72CD" w:rsidRPr="002B72CD">
        <w:rPr>
          <w:rStyle w:val="CrossReference"/>
        </w:rPr>
        <w:t>Figure 12</w:t>
      </w:r>
      <w:r w:rsidR="00656D7C" w:rsidRPr="00656D7C">
        <w:rPr>
          <w:rStyle w:val="CrossReference"/>
        </w:rPr>
        <w:fldChar w:fldCharType="end"/>
      </w:r>
      <w:r w:rsidR="001576CA">
        <w:t xml:space="preserve"> </w:t>
      </w:r>
      <w:r>
        <w:t xml:space="preserve">allows you to add new </w:t>
      </w:r>
      <w:r w:rsidR="00F36250">
        <w:t>components</w:t>
      </w:r>
      <w:r>
        <w:t>.</w:t>
      </w:r>
    </w:p>
    <w:tbl>
      <w:tblPr>
        <w:tblStyle w:val="TableNote"/>
        <w:tblW w:w="0" w:type="auto"/>
        <w:tblLook w:val="04A0" w:firstRow="1" w:lastRow="0" w:firstColumn="1" w:lastColumn="0" w:noHBand="0" w:noVBand="1"/>
      </w:tblPr>
      <w:tblGrid>
        <w:gridCol w:w="835"/>
        <w:gridCol w:w="8525"/>
      </w:tblGrid>
      <w:tr w:rsidR="000A1CA8" w:rsidRPr="00C47D7A" w14:paraId="506B2149" w14:textId="77777777" w:rsidTr="00672E6B">
        <w:tc>
          <w:tcPr>
            <w:tcW w:w="737" w:type="dxa"/>
          </w:tcPr>
          <w:p w14:paraId="12C32694" w14:textId="77777777" w:rsidR="000A1CA8" w:rsidRPr="00C47D7A" w:rsidRDefault="00AC3E79" w:rsidP="00672E6B">
            <w:pPr>
              <w:pStyle w:val="NoteIcon"/>
            </w:pPr>
            <w:r>
              <w:drawing>
                <wp:inline distT="0" distB="0" distL="0" distR="0" wp14:anchorId="68DBA8CF" wp14:editId="4DE7F8F2">
                  <wp:extent cx="374904" cy="292608"/>
                  <wp:effectExtent l="0" t="0" r="6350" b="0"/>
                  <wp:docPr id="448" name="Picture 448"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63ABC9D7" w14:textId="77777777" w:rsidR="000A1CA8" w:rsidRPr="008E4A56" w:rsidRDefault="000A1CA8" w:rsidP="000A1CA8">
            <w:pPr>
              <w:pStyle w:val="NoteText"/>
              <w:rPr>
                <w:szCs w:val="20"/>
              </w:rPr>
            </w:pPr>
            <w:r>
              <w:t>Once a component is created, you cannot delete the component.</w:t>
            </w:r>
          </w:p>
        </w:tc>
      </w:tr>
    </w:tbl>
    <w:p w14:paraId="38E8C1BD" w14:textId="77777777" w:rsidR="006B76EF" w:rsidRDefault="006B76EF" w:rsidP="006B76EF">
      <w:pPr>
        <w:pStyle w:val="ImageCaption"/>
        <w:spacing w:before="240"/>
      </w:pPr>
      <w:bookmarkStart w:id="51" w:name="_Ref391284681"/>
      <w:bookmarkStart w:id="52" w:name="_Toc407806148"/>
      <w:r>
        <w:t>Fig</w:t>
      </w:r>
      <w:r w:rsidRPr="005B172E">
        <w:t>u</w:t>
      </w:r>
      <w:r>
        <w:t xml:space="preserve">re </w:t>
      </w:r>
      <w:r w:rsidR="001902FE">
        <w:fldChar w:fldCharType="begin"/>
      </w:r>
      <w:r w:rsidR="001902FE">
        <w:instrText xml:space="preserve"> SEQ Figure \* ARABIC </w:instrText>
      </w:r>
      <w:r w:rsidR="001902FE">
        <w:fldChar w:fldCharType="separate"/>
      </w:r>
      <w:r w:rsidR="002B72CD">
        <w:rPr>
          <w:noProof/>
        </w:rPr>
        <w:t>12</w:t>
      </w:r>
      <w:r w:rsidR="001902FE">
        <w:rPr>
          <w:noProof/>
        </w:rPr>
        <w:fldChar w:fldCharType="end"/>
      </w:r>
      <w:bookmarkEnd w:id="51"/>
      <w:r>
        <w:t xml:space="preserve">. </w:t>
      </w:r>
      <w:r w:rsidR="00B24205">
        <w:t xml:space="preserve">Add </w:t>
      </w:r>
      <w:r w:rsidR="00F36250">
        <w:t>Component</w:t>
      </w:r>
      <w:r>
        <w:t xml:space="preserve"> </w:t>
      </w:r>
      <w:r w:rsidR="00B24205">
        <w:t xml:space="preserve">Information </w:t>
      </w:r>
      <w:r>
        <w:t>Screen</w:t>
      </w:r>
      <w:bookmarkEnd w:id="52"/>
    </w:p>
    <w:p w14:paraId="545D4FCB" w14:textId="77777777" w:rsidR="006B76EF" w:rsidRDefault="006B76EF" w:rsidP="006B76EF">
      <w:pPr>
        <w:pStyle w:val="Image"/>
      </w:pPr>
      <w:r>
        <w:drawing>
          <wp:inline distT="0" distB="0" distL="0" distR="0" wp14:anchorId="57463D65" wp14:editId="3CAE3198">
            <wp:extent cx="3364992" cy="1139539"/>
            <wp:effectExtent l="19050" t="19050" r="26035"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64992" cy="1139539"/>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CAFA50" w14:textId="77777777" w:rsidR="006B76EF" w:rsidRPr="004903D4" w:rsidRDefault="006B76EF" w:rsidP="006B76EF">
      <w:pPr>
        <w:spacing w:before="240"/>
      </w:pPr>
      <w:r>
        <w:t xml:space="preserve">To add a </w:t>
      </w:r>
      <w:r w:rsidR="00765413">
        <w:t>component</w:t>
      </w:r>
      <w:r>
        <w:t>:</w:t>
      </w:r>
    </w:p>
    <w:tbl>
      <w:tblPr>
        <w:tblStyle w:val="TableProcedure"/>
        <w:tblW w:w="0" w:type="auto"/>
        <w:tblLook w:val="04A0" w:firstRow="1" w:lastRow="0" w:firstColumn="1" w:lastColumn="0" w:noHBand="0" w:noVBand="1"/>
      </w:tblPr>
      <w:tblGrid>
        <w:gridCol w:w="9468"/>
      </w:tblGrid>
      <w:tr w:rsidR="006B76EF" w:rsidRPr="009F0C86" w14:paraId="46F642B8" w14:textId="77777777" w:rsidTr="00672E6B">
        <w:tc>
          <w:tcPr>
            <w:tcW w:w="9468" w:type="dxa"/>
          </w:tcPr>
          <w:p w14:paraId="77F18130" w14:textId="73AE7F28" w:rsidR="006B76EF" w:rsidRPr="00765413" w:rsidRDefault="006B76EF" w:rsidP="00FF2D7D">
            <w:pPr>
              <w:pStyle w:val="ListNumber"/>
              <w:numPr>
                <w:ilvl w:val="0"/>
                <w:numId w:val="19"/>
              </w:numPr>
            </w:pPr>
            <w:r w:rsidRPr="00765413">
              <w:t xml:space="preserve">On the </w:t>
            </w:r>
            <w:r w:rsidR="00765413">
              <w:rPr>
                <w:b/>
                <w:i/>
              </w:rPr>
              <w:t>Component</w:t>
            </w:r>
            <w:r w:rsidRPr="00765413">
              <w:rPr>
                <w:b/>
                <w:i/>
              </w:rPr>
              <w:t xml:space="preserve"> Search</w:t>
            </w:r>
            <w:r w:rsidRPr="00765413">
              <w:t xml:space="preserve"> screen (see </w:t>
            </w:r>
            <w:r w:rsidR="00C40B93" w:rsidRPr="00656D7C">
              <w:rPr>
                <w:rStyle w:val="CrossReference"/>
              </w:rPr>
              <w:fldChar w:fldCharType="begin"/>
            </w:r>
            <w:r w:rsidR="00C40B93" w:rsidRPr="00656D7C">
              <w:rPr>
                <w:rStyle w:val="CrossReference"/>
              </w:rPr>
              <w:instrText xml:space="preserve"> REF _Ref390097637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2B72CD" w:rsidRPr="002B72CD">
              <w:rPr>
                <w:rStyle w:val="CrossReference"/>
              </w:rPr>
              <w:t>Figure 11</w:t>
            </w:r>
            <w:r w:rsidR="00C40B93" w:rsidRPr="00656D7C">
              <w:rPr>
                <w:rStyle w:val="CrossReference"/>
              </w:rPr>
              <w:fldChar w:fldCharType="end"/>
            </w:r>
            <w:r w:rsidRPr="00765413">
              <w:t>), click the [</w:t>
            </w:r>
            <w:r w:rsidRPr="00765413">
              <w:rPr>
                <w:b/>
              </w:rPr>
              <w:t>New</w:t>
            </w:r>
            <w:r w:rsidRPr="00765413">
              <w:t xml:space="preserve">] button. The </w:t>
            </w:r>
            <w:r w:rsidR="00B24205">
              <w:rPr>
                <w:b/>
                <w:i/>
              </w:rPr>
              <w:t xml:space="preserve">Add </w:t>
            </w:r>
            <w:r w:rsidR="00765413">
              <w:rPr>
                <w:b/>
                <w:i/>
              </w:rPr>
              <w:t>Component</w:t>
            </w:r>
            <w:r w:rsidRPr="00765413">
              <w:rPr>
                <w:b/>
                <w:i/>
              </w:rPr>
              <w:t xml:space="preserve"> </w:t>
            </w:r>
            <w:r w:rsidR="00B24205">
              <w:rPr>
                <w:b/>
                <w:i/>
              </w:rPr>
              <w:t>Information</w:t>
            </w:r>
            <w:r w:rsidR="00B24205" w:rsidRPr="00765413">
              <w:t xml:space="preserve"> </w:t>
            </w:r>
            <w:r w:rsidRPr="00765413">
              <w:t>screen appears.</w:t>
            </w:r>
          </w:p>
          <w:p w14:paraId="06F5FC23" w14:textId="77777777" w:rsidR="006B76EF" w:rsidRDefault="006B76EF" w:rsidP="006D3FAB">
            <w:pPr>
              <w:pStyle w:val="ListNumber"/>
            </w:pPr>
            <w:r>
              <w:t xml:space="preserve">In the </w:t>
            </w:r>
            <w:r w:rsidR="00765413">
              <w:rPr>
                <w:i/>
              </w:rPr>
              <w:t>Component</w:t>
            </w:r>
            <w:r w:rsidRPr="00D4666B">
              <w:rPr>
                <w:i/>
              </w:rPr>
              <w:t xml:space="preserve"> Name</w:t>
            </w:r>
            <w:r>
              <w:t xml:space="preserve"> field, enter the </w:t>
            </w:r>
            <w:r w:rsidR="00765413">
              <w:t>component’s</w:t>
            </w:r>
            <w:r>
              <w:t xml:space="preserve"> name.</w:t>
            </w:r>
          </w:p>
          <w:p w14:paraId="25D67B32" w14:textId="77777777" w:rsidR="006B76EF" w:rsidRDefault="006B76EF" w:rsidP="006D3FAB">
            <w:pPr>
              <w:pStyle w:val="ListNumber"/>
            </w:pPr>
            <w:r>
              <w:t xml:space="preserve">To save the </w:t>
            </w:r>
            <w:r w:rsidR="00765413">
              <w:t>component</w:t>
            </w:r>
            <w:r>
              <w:t>, click the [</w:t>
            </w:r>
            <w:r w:rsidRPr="00B853B1">
              <w:rPr>
                <w:b/>
              </w:rPr>
              <w:t>Save</w:t>
            </w:r>
            <w:r>
              <w:t xml:space="preserve">] button at the bottom of the screen. The button is only displayed after you have entered some data. </w:t>
            </w:r>
          </w:p>
          <w:p w14:paraId="3040F4A6" w14:textId="77777777" w:rsidR="006B76EF" w:rsidRPr="008751C9" w:rsidRDefault="006B76EF" w:rsidP="006D3FAB">
            <w:pPr>
              <w:pStyle w:val="ListNumber"/>
            </w:pPr>
            <w:r>
              <w:t xml:space="preserve">To return to the </w:t>
            </w:r>
            <w:r w:rsidR="00765413">
              <w:rPr>
                <w:b/>
                <w:i/>
              </w:rPr>
              <w:t>Component</w:t>
            </w:r>
            <w:r w:rsidRPr="00B853B1">
              <w:rPr>
                <w:b/>
                <w:i/>
              </w:rPr>
              <w:t xml:space="preserve"> Search</w:t>
            </w:r>
            <w:r>
              <w:t xml:space="preserve"> screen, click the [</w:t>
            </w:r>
            <w:r>
              <w:rPr>
                <w:b/>
              </w:rPr>
              <w:t>Return to Search</w:t>
            </w:r>
            <w:r>
              <w:t xml:space="preserve">] button. Verify that the </w:t>
            </w:r>
            <w:r w:rsidR="00765413">
              <w:t>component</w:t>
            </w:r>
            <w:r>
              <w:t xml:space="preserve"> is listed on the screen.</w:t>
            </w:r>
          </w:p>
        </w:tc>
      </w:tr>
    </w:tbl>
    <w:p w14:paraId="706A7272" w14:textId="77777777" w:rsidR="00A044DA" w:rsidRDefault="00A044DA" w:rsidP="00A044DA">
      <w:pPr>
        <w:rPr>
          <w:rFonts w:eastAsiaTheme="majorEastAsia"/>
        </w:rPr>
      </w:pPr>
      <w:r>
        <w:br w:type="page"/>
      </w:r>
    </w:p>
    <w:p w14:paraId="3EB564F1" w14:textId="77777777" w:rsidR="006B76EF" w:rsidRDefault="006B76EF" w:rsidP="006B76EF">
      <w:pPr>
        <w:pStyle w:val="Heading3"/>
      </w:pPr>
      <w:bookmarkStart w:id="53" w:name="_Toc407806117"/>
      <w:r w:rsidRPr="00EB6CFD">
        <w:lastRenderedPageBreak/>
        <w:t xml:space="preserve">Edit a </w:t>
      </w:r>
      <w:r w:rsidR="000A1CA8">
        <w:t>Component</w:t>
      </w:r>
      <w:bookmarkEnd w:id="53"/>
    </w:p>
    <w:p w14:paraId="4FEE502F" w14:textId="08511167" w:rsidR="006B76EF" w:rsidRDefault="006B76EF" w:rsidP="006B76EF">
      <w:r>
        <w:t xml:space="preserve">The </w:t>
      </w:r>
      <w:r>
        <w:rPr>
          <w:b/>
          <w:i/>
        </w:rPr>
        <w:t xml:space="preserve">Edit </w:t>
      </w:r>
      <w:r w:rsidR="000A1CA8">
        <w:rPr>
          <w:b/>
          <w:i/>
        </w:rPr>
        <w:t>Component</w:t>
      </w:r>
      <w:r w:rsidR="00B24205">
        <w:rPr>
          <w:b/>
          <w:i/>
        </w:rPr>
        <w:t xml:space="preserve"> Information</w:t>
      </w:r>
      <w:r>
        <w:t xml:space="preserve"> screen </w:t>
      </w:r>
      <w:r w:rsidR="001576CA">
        <w:t xml:space="preserve">shown in </w:t>
      </w:r>
      <w:r w:rsidR="00656D7C" w:rsidRPr="00656D7C">
        <w:rPr>
          <w:rStyle w:val="CrossReference"/>
        </w:rPr>
        <w:fldChar w:fldCharType="begin"/>
      </w:r>
      <w:r w:rsidR="00656D7C" w:rsidRPr="00656D7C">
        <w:rPr>
          <w:rStyle w:val="CrossReference"/>
        </w:rPr>
        <w:instrText xml:space="preserve"> REF _Ref391284731 \h </w:instrText>
      </w:r>
      <w:r w:rsidR="00656D7C">
        <w:rPr>
          <w:rStyle w:val="CrossReference"/>
        </w:rPr>
        <w:instrText xml:space="preserve"> \* MERGEFORMAT </w:instrText>
      </w:r>
      <w:r w:rsidR="00656D7C" w:rsidRPr="00656D7C">
        <w:rPr>
          <w:rStyle w:val="CrossReference"/>
        </w:rPr>
      </w:r>
      <w:r w:rsidR="00656D7C" w:rsidRPr="00656D7C">
        <w:rPr>
          <w:rStyle w:val="CrossReference"/>
        </w:rPr>
        <w:fldChar w:fldCharType="separate"/>
      </w:r>
      <w:r w:rsidR="002B72CD" w:rsidRPr="002B72CD">
        <w:rPr>
          <w:rStyle w:val="CrossReference"/>
        </w:rPr>
        <w:t>Figure 13</w:t>
      </w:r>
      <w:r w:rsidR="00656D7C" w:rsidRPr="00656D7C">
        <w:rPr>
          <w:rStyle w:val="CrossReference"/>
        </w:rPr>
        <w:fldChar w:fldCharType="end"/>
      </w:r>
      <w:r w:rsidR="001576CA">
        <w:t xml:space="preserve"> </w:t>
      </w:r>
      <w:r>
        <w:t xml:space="preserve">allows you to edit </w:t>
      </w:r>
      <w:r w:rsidR="000A1CA8">
        <w:t>a component’s name.</w:t>
      </w:r>
    </w:p>
    <w:p w14:paraId="048704BA" w14:textId="77777777" w:rsidR="006B76EF" w:rsidRDefault="006B76EF" w:rsidP="006B76EF">
      <w:pPr>
        <w:pStyle w:val="ImageCaption"/>
      </w:pPr>
      <w:bookmarkStart w:id="54" w:name="_Ref391284731"/>
      <w:bookmarkStart w:id="55" w:name="_Toc407806149"/>
      <w:r>
        <w:t xml:space="preserve">Figure </w:t>
      </w:r>
      <w:r w:rsidR="001902FE">
        <w:fldChar w:fldCharType="begin"/>
      </w:r>
      <w:r w:rsidR="001902FE">
        <w:instrText xml:space="preserve"> SEQ Figure \* ARABIC </w:instrText>
      </w:r>
      <w:r w:rsidR="001902FE">
        <w:fldChar w:fldCharType="separate"/>
      </w:r>
      <w:r w:rsidR="002B72CD">
        <w:rPr>
          <w:noProof/>
        </w:rPr>
        <w:t>13</w:t>
      </w:r>
      <w:r w:rsidR="001902FE">
        <w:rPr>
          <w:noProof/>
        </w:rPr>
        <w:fldChar w:fldCharType="end"/>
      </w:r>
      <w:bookmarkEnd w:id="54"/>
      <w:r>
        <w:t xml:space="preserve">. Edit </w:t>
      </w:r>
      <w:r w:rsidR="000A1CA8">
        <w:t>Component</w:t>
      </w:r>
      <w:r>
        <w:t xml:space="preserve"> </w:t>
      </w:r>
      <w:r w:rsidR="00B24205">
        <w:t>Information</w:t>
      </w:r>
      <w:r w:rsidR="00210FD3">
        <w:t xml:space="preserve"> </w:t>
      </w:r>
      <w:r>
        <w:t>Screen</w:t>
      </w:r>
      <w:bookmarkEnd w:id="55"/>
    </w:p>
    <w:p w14:paraId="4ACD0B64" w14:textId="77777777" w:rsidR="006B76EF" w:rsidRDefault="006B76EF" w:rsidP="006B76EF">
      <w:pPr>
        <w:pStyle w:val="Image"/>
      </w:pPr>
      <w:r>
        <w:drawing>
          <wp:inline distT="0" distB="0" distL="0" distR="0" wp14:anchorId="01B16F43" wp14:editId="0F06050E">
            <wp:extent cx="3364992" cy="1414735"/>
            <wp:effectExtent l="19050" t="19050" r="26035"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25">
                      <a:extLst>
                        <a:ext uri="{28A0092B-C50C-407E-A947-70E740481C1C}">
                          <a14:useLocalDpi xmlns:a14="http://schemas.microsoft.com/office/drawing/2010/main" val="0"/>
                        </a:ext>
                      </a:extLst>
                    </a:blip>
                    <a:stretch>
                      <a:fillRect/>
                    </a:stretch>
                  </pic:blipFill>
                  <pic:spPr>
                    <a:xfrm>
                      <a:off x="0" y="0"/>
                      <a:ext cx="3364992" cy="1414735"/>
                    </a:xfrm>
                    <a:prstGeom prst="rect">
                      <a:avLst/>
                    </a:prstGeom>
                    <a:ln>
                      <a:solidFill>
                        <a:schemeClr val="bg1">
                          <a:lumMod val="85000"/>
                        </a:schemeClr>
                      </a:solidFill>
                    </a:ln>
                  </pic:spPr>
                </pic:pic>
              </a:graphicData>
            </a:graphic>
          </wp:inline>
        </w:drawing>
      </w:r>
    </w:p>
    <w:p w14:paraId="373AE188" w14:textId="77777777" w:rsidR="006B76EF" w:rsidRPr="004903D4" w:rsidRDefault="006B76EF" w:rsidP="006B76EF">
      <w:pPr>
        <w:spacing w:before="240"/>
      </w:pPr>
      <w:r w:rsidRPr="004903D4">
        <w:t xml:space="preserve">To edit a </w:t>
      </w:r>
      <w:r w:rsidR="000A1CA8">
        <w:t>component</w:t>
      </w:r>
      <w:r w:rsidRPr="004903D4">
        <w:t>:</w:t>
      </w:r>
    </w:p>
    <w:tbl>
      <w:tblPr>
        <w:tblStyle w:val="TableProcedure"/>
        <w:tblW w:w="0" w:type="auto"/>
        <w:tblLook w:val="04A0" w:firstRow="1" w:lastRow="0" w:firstColumn="1" w:lastColumn="0" w:noHBand="0" w:noVBand="1"/>
      </w:tblPr>
      <w:tblGrid>
        <w:gridCol w:w="9468"/>
      </w:tblGrid>
      <w:tr w:rsidR="006B76EF" w:rsidRPr="009F0C86" w14:paraId="357BA302" w14:textId="77777777" w:rsidTr="00672E6B">
        <w:tc>
          <w:tcPr>
            <w:tcW w:w="9468" w:type="dxa"/>
          </w:tcPr>
          <w:p w14:paraId="68EAEEF4" w14:textId="2915573D" w:rsidR="006B76EF" w:rsidRPr="000A1CA8" w:rsidRDefault="006B76EF" w:rsidP="00FF2D7D">
            <w:pPr>
              <w:pStyle w:val="ListNumber"/>
              <w:numPr>
                <w:ilvl w:val="0"/>
                <w:numId w:val="20"/>
              </w:numPr>
            </w:pPr>
            <w:r w:rsidRPr="000A1CA8">
              <w:t xml:space="preserve">On the </w:t>
            </w:r>
            <w:r w:rsidR="000A1CA8">
              <w:rPr>
                <w:b/>
                <w:i/>
              </w:rPr>
              <w:t>Component</w:t>
            </w:r>
            <w:r w:rsidRPr="000A1CA8">
              <w:rPr>
                <w:b/>
                <w:i/>
              </w:rPr>
              <w:t xml:space="preserve"> Search</w:t>
            </w:r>
            <w:r w:rsidRPr="000A1CA8">
              <w:t xml:space="preserve"> screen (see </w:t>
            </w:r>
            <w:r w:rsidR="00C40B93" w:rsidRPr="00656D7C">
              <w:rPr>
                <w:rStyle w:val="CrossReference"/>
              </w:rPr>
              <w:fldChar w:fldCharType="begin"/>
            </w:r>
            <w:r w:rsidR="00C40B93" w:rsidRPr="00656D7C">
              <w:rPr>
                <w:rStyle w:val="CrossReference"/>
              </w:rPr>
              <w:instrText xml:space="preserve"> REF _Ref390097637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2B72CD" w:rsidRPr="002B72CD">
              <w:rPr>
                <w:rStyle w:val="CrossReference"/>
              </w:rPr>
              <w:t>Figure 11</w:t>
            </w:r>
            <w:r w:rsidR="00C40B93" w:rsidRPr="00656D7C">
              <w:rPr>
                <w:rStyle w:val="CrossReference"/>
              </w:rPr>
              <w:fldChar w:fldCharType="end"/>
            </w:r>
            <w:r w:rsidRPr="000A1CA8">
              <w:t xml:space="preserve">), search for the </w:t>
            </w:r>
            <w:r w:rsidR="000A1CA8">
              <w:t>component</w:t>
            </w:r>
            <w:r w:rsidRPr="000A1CA8">
              <w:t xml:space="preserve"> you want to edit.</w:t>
            </w:r>
          </w:p>
          <w:p w14:paraId="17DDEA99" w14:textId="77777777" w:rsidR="006B76EF" w:rsidRDefault="006B76EF" w:rsidP="006D3FAB">
            <w:pPr>
              <w:pStyle w:val="ListNumber"/>
            </w:pPr>
            <w:r>
              <w:t>Click the edit [</w:t>
            </w:r>
            <w:r>
              <w:rPr>
                <w:noProof/>
              </w:rPr>
              <w:drawing>
                <wp:inline distT="0" distB="0" distL="0" distR="0" wp14:anchorId="74FCA7E7" wp14:editId="1BC23425">
                  <wp:extent cx="201168" cy="173736"/>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2">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xml:space="preserve">] button next to the </w:t>
            </w:r>
            <w:r w:rsidR="000A1CA8">
              <w:t>component</w:t>
            </w:r>
            <w:r>
              <w:t xml:space="preserve">. The </w:t>
            </w:r>
            <w:r>
              <w:rPr>
                <w:b/>
                <w:i/>
              </w:rPr>
              <w:t>Edit</w:t>
            </w:r>
            <w:r w:rsidRPr="00B853B1">
              <w:rPr>
                <w:b/>
                <w:i/>
              </w:rPr>
              <w:t xml:space="preserve"> </w:t>
            </w:r>
            <w:r w:rsidR="000A1CA8">
              <w:rPr>
                <w:b/>
                <w:i/>
              </w:rPr>
              <w:t>Component</w:t>
            </w:r>
            <w:r w:rsidR="00210FD3">
              <w:rPr>
                <w:b/>
                <w:i/>
              </w:rPr>
              <w:t xml:space="preserve"> Information</w:t>
            </w:r>
            <w:r>
              <w:t xml:space="preserve"> screen appears.</w:t>
            </w:r>
          </w:p>
          <w:p w14:paraId="377DAEE6" w14:textId="77777777" w:rsidR="006B76EF" w:rsidRPr="002B3F56" w:rsidRDefault="006B76EF" w:rsidP="006D3FAB">
            <w:pPr>
              <w:pStyle w:val="ListNumber"/>
            </w:pPr>
            <w:r>
              <w:t xml:space="preserve">Update the </w:t>
            </w:r>
            <w:r w:rsidR="000A1CA8">
              <w:t>component name</w:t>
            </w:r>
            <w:r>
              <w:t>.</w:t>
            </w:r>
          </w:p>
          <w:p w14:paraId="6BAB73AF" w14:textId="77777777" w:rsidR="006B76EF" w:rsidRDefault="006B76EF" w:rsidP="006D3FAB">
            <w:pPr>
              <w:pStyle w:val="ListNumber"/>
            </w:pPr>
            <w:r>
              <w:t>To save the update, click the [</w:t>
            </w:r>
            <w:r w:rsidRPr="00B853B1">
              <w:rPr>
                <w:b/>
              </w:rPr>
              <w:t>Save</w:t>
            </w:r>
            <w:r>
              <w:t xml:space="preserve">] button. The button is only displayed after you have </w:t>
            </w:r>
            <w:r w:rsidR="000A1CA8">
              <w:t>modified the name</w:t>
            </w:r>
            <w:r>
              <w:t>.</w:t>
            </w:r>
          </w:p>
          <w:p w14:paraId="2B820161" w14:textId="77777777" w:rsidR="006B76EF" w:rsidRPr="008751C9" w:rsidRDefault="006B76EF" w:rsidP="006D3FAB">
            <w:pPr>
              <w:pStyle w:val="ListNumber"/>
            </w:pPr>
            <w:r>
              <w:t xml:space="preserve">To return to the </w:t>
            </w:r>
            <w:r w:rsidR="000A1CA8">
              <w:rPr>
                <w:b/>
                <w:i/>
              </w:rPr>
              <w:t>Component</w:t>
            </w:r>
            <w:r w:rsidRPr="00B853B1">
              <w:rPr>
                <w:b/>
                <w:i/>
              </w:rPr>
              <w:t xml:space="preserve"> Search</w:t>
            </w:r>
            <w:r>
              <w:t xml:space="preserve"> screen, click the [</w:t>
            </w:r>
            <w:r>
              <w:rPr>
                <w:b/>
              </w:rPr>
              <w:t>Return to Search</w:t>
            </w:r>
            <w:r>
              <w:t xml:space="preserve">] button. </w:t>
            </w:r>
          </w:p>
        </w:tc>
      </w:tr>
    </w:tbl>
    <w:p w14:paraId="6329431D" w14:textId="77777777" w:rsidR="006B76EF" w:rsidRDefault="006B76EF" w:rsidP="006B76EF">
      <w:pPr>
        <w:rPr>
          <w:rFonts w:eastAsiaTheme="majorEastAsia"/>
        </w:rPr>
      </w:pPr>
      <w:r>
        <w:br w:type="page"/>
      </w:r>
    </w:p>
    <w:p w14:paraId="4100A300" w14:textId="77777777" w:rsidR="00672E6B" w:rsidRDefault="00A044DA" w:rsidP="00672E6B">
      <w:pPr>
        <w:pStyle w:val="Heading2"/>
      </w:pPr>
      <w:bookmarkStart w:id="56" w:name="_Toc407806118"/>
      <w:r>
        <w:lastRenderedPageBreak/>
        <w:t>Configuring Component</w:t>
      </w:r>
      <w:r w:rsidR="00672E6B">
        <w:t xml:space="preserve"> </w:t>
      </w:r>
      <w:r>
        <w:t>Properties</w:t>
      </w:r>
      <w:bookmarkEnd w:id="56"/>
    </w:p>
    <w:p w14:paraId="507A0D51" w14:textId="1970D684" w:rsidR="00672E6B" w:rsidRDefault="00672E6B" w:rsidP="00672E6B">
      <w:r>
        <w:t xml:space="preserve">The Program Management System </w:t>
      </w:r>
      <w:r w:rsidR="00A84ADA">
        <w:t xml:space="preserve">stores </w:t>
      </w:r>
      <w:r w:rsidR="0053344E">
        <w:t xml:space="preserve">configuration and localization </w:t>
      </w:r>
      <w:r w:rsidR="00A84ADA">
        <w:t xml:space="preserve">information about the </w:t>
      </w:r>
      <w:r w:rsidR="001C485F">
        <w:t xml:space="preserve">deployed </w:t>
      </w:r>
      <w:r w:rsidR="00A84ADA">
        <w:t>components</w:t>
      </w:r>
      <w:r>
        <w:t xml:space="preserve">. </w:t>
      </w:r>
      <w:r w:rsidR="00A84ADA">
        <w:t xml:space="preserve">The information may include the Uniform Resource Identifier (URI) that </w:t>
      </w:r>
      <w:r w:rsidR="0053344E">
        <w:t>provides information about the location of a component, database usernames and passwords, and port information. A component accesses another component using the information retrieved from the Program Management System.</w:t>
      </w:r>
    </w:p>
    <w:p w14:paraId="755DBFDA" w14:textId="32C08931" w:rsidR="00672E6B" w:rsidRDefault="00672E6B" w:rsidP="00672E6B">
      <w:r>
        <w:t xml:space="preserve">From the </w:t>
      </w:r>
      <w:r w:rsidR="0053344E">
        <w:rPr>
          <w:b/>
          <w:i/>
        </w:rPr>
        <w:t>Configuration</w:t>
      </w:r>
      <w:r w:rsidRPr="0075295F">
        <w:rPr>
          <w:b/>
          <w:i/>
        </w:rPr>
        <w:t xml:space="preserve"> Search</w:t>
      </w:r>
      <w:r>
        <w:t xml:space="preserve"> screen (see </w:t>
      </w:r>
      <w:r w:rsidR="00C40B93" w:rsidRPr="00656D7C">
        <w:rPr>
          <w:rStyle w:val="CrossReference"/>
        </w:rPr>
        <w:fldChar w:fldCharType="begin"/>
      </w:r>
      <w:r w:rsidR="00C40B93" w:rsidRPr="00656D7C">
        <w:rPr>
          <w:rStyle w:val="CrossReference"/>
        </w:rPr>
        <w:instrText xml:space="preserve"> REF _Ref390097704 \h </w:instrText>
      </w:r>
      <w:r w:rsidR="00656D7C">
        <w:rPr>
          <w:rStyle w:val="CrossReference"/>
        </w:rPr>
        <w:instrText xml:space="preserve"> \* MERGEFORMAT </w:instrText>
      </w:r>
      <w:r w:rsidR="00C40B93" w:rsidRPr="00656D7C">
        <w:rPr>
          <w:rStyle w:val="CrossReference"/>
        </w:rPr>
      </w:r>
      <w:r w:rsidR="00C40B93" w:rsidRPr="00656D7C">
        <w:rPr>
          <w:rStyle w:val="CrossReference"/>
        </w:rPr>
        <w:fldChar w:fldCharType="separate"/>
      </w:r>
      <w:r w:rsidR="002B72CD" w:rsidRPr="002B72CD">
        <w:rPr>
          <w:rStyle w:val="CrossReference"/>
        </w:rPr>
        <w:t>Figure 14</w:t>
      </w:r>
      <w:r w:rsidR="00C40B93" w:rsidRPr="00656D7C">
        <w:rPr>
          <w:rStyle w:val="CrossReference"/>
        </w:rPr>
        <w:fldChar w:fldCharType="end"/>
      </w:r>
      <w:r>
        <w:t xml:space="preserve">), authorized users can search for, create, and manage </w:t>
      </w:r>
      <w:r w:rsidR="0053344E">
        <w:t>property configurations for components</w:t>
      </w:r>
      <w:r>
        <w:t xml:space="preserve">. </w:t>
      </w:r>
    </w:p>
    <w:p w14:paraId="28960FD3" w14:textId="77777777" w:rsidR="00672E6B" w:rsidRDefault="00672E6B" w:rsidP="00672E6B">
      <w:pPr>
        <w:pStyle w:val="ImageCaption"/>
      </w:pPr>
      <w:bookmarkStart w:id="57" w:name="_Ref390097704"/>
      <w:bookmarkStart w:id="58" w:name="_Toc407806150"/>
      <w:r>
        <w:t xml:space="preserve">Figure </w:t>
      </w:r>
      <w:r w:rsidR="001902FE">
        <w:fldChar w:fldCharType="begin"/>
      </w:r>
      <w:r w:rsidR="001902FE">
        <w:instrText xml:space="preserve"> SEQ Figure \* ARABIC </w:instrText>
      </w:r>
      <w:r w:rsidR="001902FE">
        <w:fldChar w:fldCharType="separate"/>
      </w:r>
      <w:r w:rsidR="002B72CD">
        <w:rPr>
          <w:noProof/>
        </w:rPr>
        <w:t>14</w:t>
      </w:r>
      <w:r w:rsidR="001902FE">
        <w:rPr>
          <w:noProof/>
        </w:rPr>
        <w:fldChar w:fldCharType="end"/>
      </w:r>
      <w:bookmarkEnd w:id="57"/>
      <w:r>
        <w:t xml:space="preserve">. </w:t>
      </w:r>
      <w:r w:rsidR="0053344E">
        <w:t>Configuration</w:t>
      </w:r>
      <w:r w:rsidRPr="00865384">
        <w:t xml:space="preserve"> Search Screen</w:t>
      </w:r>
      <w:bookmarkEnd w:id="58"/>
    </w:p>
    <w:p w14:paraId="1FE9CE6C" w14:textId="77777777" w:rsidR="00672E6B" w:rsidRDefault="00672E6B" w:rsidP="00672E6B">
      <w:pPr>
        <w:pStyle w:val="Image"/>
      </w:pPr>
      <w:r w:rsidRPr="0018391B">
        <w:drawing>
          <wp:inline distT="0" distB="0" distL="0" distR="0" wp14:anchorId="04572039" wp14:editId="1D7BE7B3">
            <wp:extent cx="4167963" cy="2243470"/>
            <wp:effectExtent l="19050" t="19050" r="2349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rotWithShape="1">
                    <a:blip r:embed="rId26">
                      <a:extLst>
                        <a:ext uri="{28A0092B-C50C-407E-A947-70E740481C1C}">
                          <a14:useLocalDpi xmlns:a14="http://schemas.microsoft.com/office/drawing/2010/main" val="0"/>
                        </a:ext>
                      </a:extLst>
                    </a:blip>
                    <a:srcRect b="22646"/>
                    <a:stretch/>
                  </pic:blipFill>
                  <pic:spPr bwMode="auto">
                    <a:xfrm>
                      <a:off x="0" y="0"/>
                      <a:ext cx="4178808" cy="224930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A0C49F" w14:textId="77777777" w:rsidR="00672E6B" w:rsidRDefault="00672E6B" w:rsidP="00672E6B"/>
    <w:p w14:paraId="1DA3FB3B" w14:textId="77777777" w:rsidR="00672E6B" w:rsidRDefault="00672E6B" w:rsidP="00672E6B">
      <w:r>
        <w:t xml:space="preserve">To view the </w:t>
      </w:r>
      <w:r w:rsidR="00587E08">
        <w:rPr>
          <w:b/>
          <w:i/>
        </w:rPr>
        <w:t>Configuration</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672E6B" w14:paraId="3F06D765" w14:textId="77777777" w:rsidTr="00672E6B">
        <w:tc>
          <w:tcPr>
            <w:tcW w:w="9576" w:type="dxa"/>
          </w:tcPr>
          <w:p w14:paraId="36E9B663" w14:textId="1F5BE1F6" w:rsidR="00672E6B" w:rsidRPr="00587E08" w:rsidRDefault="00672E6B" w:rsidP="00FF2D7D">
            <w:pPr>
              <w:pStyle w:val="ListNumber"/>
              <w:numPr>
                <w:ilvl w:val="0"/>
                <w:numId w:val="21"/>
              </w:numPr>
            </w:pPr>
            <w:r w:rsidRPr="00587E08">
              <w:t xml:space="preserve">On the </w:t>
            </w:r>
            <w:r w:rsidR="000648CA">
              <w:t>h</w:t>
            </w:r>
            <w:r w:rsidR="000648CA" w:rsidRPr="000648CA">
              <w:t>ome</w:t>
            </w:r>
            <w:r w:rsidR="000648CA" w:rsidRPr="0018391B">
              <w:rPr>
                <w:b/>
                <w:i/>
              </w:rPr>
              <w:t xml:space="preserve"> </w:t>
            </w:r>
            <w:r w:rsidRPr="00587E08">
              <w:t xml:space="preserve">screen (see </w:t>
            </w:r>
            <w:r w:rsidRPr="00656D7C">
              <w:rPr>
                <w:rStyle w:val="CrossReference"/>
              </w:rPr>
              <w:fldChar w:fldCharType="begin"/>
            </w:r>
            <w:r w:rsidRPr="00656D7C">
              <w:rPr>
                <w:rStyle w:val="CrossReference"/>
              </w:rPr>
              <w:instrText xml:space="preserve"> REF _Ref388449124 \h  \* MERGEFORMAT </w:instrText>
            </w:r>
            <w:r w:rsidRPr="00656D7C">
              <w:rPr>
                <w:rStyle w:val="CrossReference"/>
              </w:rPr>
            </w:r>
            <w:r w:rsidRPr="00656D7C">
              <w:rPr>
                <w:rStyle w:val="CrossReference"/>
              </w:rPr>
              <w:fldChar w:fldCharType="separate"/>
            </w:r>
            <w:r w:rsidR="002B72CD" w:rsidRPr="002B72CD">
              <w:rPr>
                <w:rStyle w:val="CrossReference"/>
              </w:rPr>
              <w:t>Figure 2</w:t>
            </w:r>
            <w:r w:rsidRPr="00656D7C">
              <w:rPr>
                <w:rStyle w:val="CrossReference"/>
              </w:rPr>
              <w:fldChar w:fldCharType="end"/>
            </w:r>
            <w:r w:rsidRPr="00587E08">
              <w:t xml:space="preserve">), click the </w:t>
            </w:r>
            <w:r w:rsidR="00587E08">
              <w:t>Configure Component Properties</w:t>
            </w:r>
            <w:r w:rsidRPr="00587E08">
              <w:t xml:space="preserve"> icon. The </w:t>
            </w:r>
            <w:r w:rsidR="00587E08">
              <w:rPr>
                <w:b/>
                <w:i/>
              </w:rPr>
              <w:t>Configuration</w:t>
            </w:r>
            <w:r w:rsidRPr="00587E08">
              <w:rPr>
                <w:b/>
                <w:i/>
              </w:rPr>
              <w:t xml:space="preserve"> Search</w:t>
            </w:r>
            <w:r w:rsidRPr="00587E08">
              <w:t xml:space="preserve"> screen appears listing the </w:t>
            </w:r>
            <w:r w:rsidR="00587E08">
              <w:t>configurations</w:t>
            </w:r>
            <w:r w:rsidRPr="00587E08">
              <w:t xml:space="preserve"> </w:t>
            </w:r>
            <w:r w:rsidR="00587E08">
              <w:t>existing</w:t>
            </w:r>
            <w:r w:rsidRPr="00587E08">
              <w:t xml:space="preserve"> in the Program Management System.</w:t>
            </w:r>
            <w:r w:rsidR="00587E08">
              <w:t xml:space="preserve"> Alternatively, </w:t>
            </w:r>
            <w:r w:rsidR="00587E08" w:rsidRPr="00F36250">
              <w:t xml:space="preserve">select </w:t>
            </w:r>
            <w:r w:rsidR="00587E08">
              <w:t>the Configure Component Properties option from the menu.</w:t>
            </w:r>
          </w:p>
        </w:tc>
      </w:tr>
    </w:tbl>
    <w:p w14:paraId="048218F5" w14:textId="77777777" w:rsidR="00672E6B" w:rsidRDefault="00672E6B" w:rsidP="00672E6B">
      <w:pPr>
        <w:pStyle w:val="Heading3"/>
      </w:pPr>
      <w:bookmarkStart w:id="59" w:name="_Toc407806119"/>
      <w:r>
        <w:t xml:space="preserve">Search for a </w:t>
      </w:r>
      <w:r w:rsidR="00587E08">
        <w:t>Configuration</w:t>
      </w:r>
      <w:bookmarkEnd w:id="59"/>
    </w:p>
    <w:p w14:paraId="0E042BA0" w14:textId="77777777" w:rsidR="00672E6B" w:rsidRDefault="00672E6B" w:rsidP="00672E6B">
      <w:r>
        <w:t xml:space="preserve">The </w:t>
      </w:r>
      <w:r w:rsidR="00587E08">
        <w:rPr>
          <w:b/>
          <w:i/>
        </w:rPr>
        <w:t>Configuration</w:t>
      </w:r>
      <w:r w:rsidRPr="0075295F">
        <w:rPr>
          <w:b/>
          <w:i/>
        </w:rPr>
        <w:t xml:space="preserve"> Search</w:t>
      </w:r>
      <w:r>
        <w:t xml:space="preserve"> screen allows users to search for </w:t>
      </w:r>
      <w:r w:rsidR="00587E08">
        <w:t>existing configurations</w:t>
      </w:r>
      <w:r>
        <w:t xml:space="preserve"> using the available search filters. </w:t>
      </w:r>
    </w:p>
    <w:tbl>
      <w:tblPr>
        <w:tblStyle w:val="TableNote"/>
        <w:tblW w:w="0" w:type="auto"/>
        <w:tblLook w:val="04A0" w:firstRow="1" w:lastRow="0" w:firstColumn="1" w:lastColumn="0" w:noHBand="0" w:noVBand="1"/>
      </w:tblPr>
      <w:tblGrid>
        <w:gridCol w:w="825"/>
        <w:gridCol w:w="8535"/>
      </w:tblGrid>
      <w:tr w:rsidR="00672E6B" w:rsidRPr="00C47D7A" w14:paraId="18F138BE" w14:textId="77777777" w:rsidTr="00672E6B">
        <w:tc>
          <w:tcPr>
            <w:tcW w:w="737" w:type="dxa"/>
          </w:tcPr>
          <w:p w14:paraId="510A4A94" w14:textId="77777777" w:rsidR="00672E6B" w:rsidRPr="00C47D7A" w:rsidRDefault="00D65B10" w:rsidP="00672E6B">
            <w:pPr>
              <w:pStyle w:val="NoteIcon"/>
            </w:pPr>
            <w:r>
              <w:drawing>
                <wp:inline distT="0" distB="0" distL="0" distR="0" wp14:anchorId="35749253" wp14:editId="541E3AE4">
                  <wp:extent cx="374904" cy="292608"/>
                  <wp:effectExtent l="0" t="0" r="0" b="0"/>
                  <wp:docPr id="457" name="Picture 457"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12DBE51D" w14:textId="77777777" w:rsidR="00672E6B" w:rsidRPr="008E4A56" w:rsidRDefault="00672E6B" w:rsidP="00A1560C">
            <w:pPr>
              <w:pStyle w:val="NoteText"/>
              <w:rPr>
                <w:szCs w:val="20"/>
              </w:rPr>
            </w:pPr>
            <w:r w:rsidRPr="0016386A">
              <w:t>All the search filters</w:t>
            </w:r>
            <w:r>
              <w:t xml:space="preserve"> </w:t>
            </w:r>
            <w:r w:rsidRPr="0016386A">
              <w:t xml:space="preserve">correspond to the </w:t>
            </w:r>
            <w:r w:rsidR="00A1560C">
              <w:t>configuration</w:t>
            </w:r>
            <w:r w:rsidRPr="0016386A">
              <w:t xml:space="preserve"> details </w:t>
            </w:r>
            <w:r>
              <w:t xml:space="preserve">that are </w:t>
            </w:r>
            <w:r w:rsidRPr="0016386A">
              <w:t xml:space="preserve">specified </w:t>
            </w:r>
            <w:r>
              <w:t>at the time of creating</w:t>
            </w:r>
            <w:r w:rsidRPr="0016386A">
              <w:t xml:space="preserve"> a </w:t>
            </w:r>
            <w:r w:rsidR="00A1560C">
              <w:t>configuration</w:t>
            </w:r>
            <w:r>
              <w:t>.</w:t>
            </w:r>
          </w:p>
        </w:tc>
      </w:tr>
    </w:tbl>
    <w:p w14:paraId="791A9521" w14:textId="77777777" w:rsidR="00672E6B" w:rsidRPr="00E17057" w:rsidRDefault="00672E6B" w:rsidP="00656D7C">
      <w:pPr>
        <w:keepNext/>
        <w:spacing w:before="240"/>
      </w:pPr>
      <w:r>
        <w:t xml:space="preserve">To search for </w:t>
      </w:r>
      <w:r w:rsidR="00A1560C">
        <w:t>configurations</w:t>
      </w:r>
      <w:r>
        <w:t>:</w:t>
      </w:r>
    </w:p>
    <w:tbl>
      <w:tblPr>
        <w:tblStyle w:val="TableProcedure"/>
        <w:tblW w:w="0" w:type="auto"/>
        <w:tblLook w:val="04A0" w:firstRow="1" w:lastRow="0" w:firstColumn="1" w:lastColumn="0" w:noHBand="0" w:noVBand="1"/>
      </w:tblPr>
      <w:tblGrid>
        <w:gridCol w:w="9590"/>
      </w:tblGrid>
      <w:tr w:rsidR="00672E6B" w:rsidRPr="00E17057" w14:paraId="7CE35F1C" w14:textId="77777777" w:rsidTr="00672E6B">
        <w:tc>
          <w:tcPr>
            <w:tcW w:w="10188" w:type="dxa"/>
          </w:tcPr>
          <w:p w14:paraId="0BD81777" w14:textId="77777777" w:rsidR="00672E6B" w:rsidRPr="00A1560C" w:rsidRDefault="00672E6B" w:rsidP="00FF2D7D">
            <w:pPr>
              <w:pStyle w:val="ListNumber"/>
              <w:numPr>
                <w:ilvl w:val="0"/>
                <w:numId w:val="22"/>
              </w:numPr>
            </w:pPr>
            <w:r w:rsidRPr="00A1560C">
              <w:t xml:space="preserve">On the </w:t>
            </w:r>
            <w:r w:rsidR="00A1560C" w:rsidRPr="00A1560C">
              <w:rPr>
                <w:b/>
                <w:i/>
              </w:rPr>
              <w:t>Configuration</w:t>
            </w:r>
            <w:r w:rsidRPr="00A1560C">
              <w:rPr>
                <w:b/>
                <w:i/>
              </w:rPr>
              <w:t xml:space="preserve"> Search</w:t>
            </w:r>
            <w:r w:rsidRPr="00A1560C">
              <w:t xml:space="preserve"> screen, enter any search criteria you want to include.</w:t>
            </w:r>
          </w:p>
          <w:p w14:paraId="7C08E919" w14:textId="77777777" w:rsidR="00672E6B" w:rsidRPr="00E17057" w:rsidRDefault="00672E6B" w:rsidP="006D3FAB">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rsidR="00A1560C">
              <w:t>configuration</w:t>
            </w:r>
            <w:r w:rsidRPr="00E17057">
              <w:t xml:space="preserve"> records that match the search criteria</w:t>
            </w:r>
            <w:r>
              <w:t>.</w:t>
            </w:r>
          </w:p>
        </w:tc>
      </w:tr>
    </w:tbl>
    <w:p w14:paraId="39C4BF44" w14:textId="77777777" w:rsidR="00672E6B" w:rsidRPr="00612F2B" w:rsidRDefault="00672E6B" w:rsidP="00672E6B">
      <w:pPr>
        <w:rPr>
          <w:rFonts w:eastAsiaTheme="majorEastAsia" w:cstheme="majorBidi"/>
          <w:sz w:val="12"/>
        </w:rPr>
      </w:pPr>
    </w:p>
    <w:p w14:paraId="4BEA648D" w14:textId="77777777" w:rsidR="00672E6B" w:rsidRDefault="00672E6B" w:rsidP="00672E6B">
      <w:pPr>
        <w:pStyle w:val="Heading3"/>
      </w:pPr>
      <w:bookmarkStart w:id="60" w:name="_Toc407806120"/>
      <w:r>
        <w:lastRenderedPageBreak/>
        <w:t xml:space="preserve">Add a </w:t>
      </w:r>
      <w:r w:rsidR="00DC41DB">
        <w:t>Configuration</w:t>
      </w:r>
      <w:bookmarkEnd w:id="60"/>
    </w:p>
    <w:p w14:paraId="7A204EAF" w14:textId="22F866F2" w:rsidR="00672E6B" w:rsidRDefault="00672E6B" w:rsidP="00672E6B">
      <w:r>
        <w:t xml:space="preserve">The </w:t>
      </w:r>
      <w:r w:rsidR="00210FD3" w:rsidRPr="000F28D3">
        <w:rPr>
          <w:b/>
          <w:i/>
        </w:rPr>
        <w:t>Add</w:t>
      </w:r>
      <w:r w:rsidR="00210FD3">
        <w:t xml:space="preserve"> </w:t>
      </w:r>
      <w:r w:rsidR="00DC41DB">
        <w:rPr>
          <w:b/>
          <w:i/>
        </w:rPr>
        <w:t>Configuration</w:t>
      </w:r>
      <w:r>
        <w:rPr>
          <w:b/>
          <w:i/>
        </w:rPr>
        <w:t xml:space="preserve"> </w:t>
      </w:r>
      <w:r w:rsidR="00210FD3">
        <w:rPr>
          <w:b/>
          <w:i/>
        </w:rPr>
        <w:t>Settings</w:t>
      </w:r>
      <w:r w:rsidR="00210FD3">
        <w:t xml:space="preserve"> </w:t>
      </w:r>
      <w:r>
        <w:t xml:space="preserve">screen </w:t>
      </w:r>
      <w:r w:rsidR="001576CA">
        <w:t xml:space="preserve">shown in </w:t>
      </w:r>
      <w:r w:rsidR="00210FD3" w:rsidRPr="000F28D3">
        <w:rPr>
          <w:rStyle w:val="CrossReference"/>
        </w:rPr>
        <w:fldChar w:fldCharType="begin"/>
      </w:r>
      <w:r w:rsidR="00210FD3" w:rsidRPr="000F28D3">
        <w:rPr>
          <w:rStyle w:val="CrossReference"/>
        </w:rPr>
        <w:instrText xml:space="preserve"> REF _Ref399239897 \h </w:instrText>
      </w:r>
      <w:r w:rsidR="00210FD3">
        <w:rPr>
          <w:rStyle w:val="CrossReference"/>
        </w:rPr>
        <w:instrText xml:space="preserve"> \* MERGEFORMAT </w:instrText>
      </w:r>
      <w:r w:rsidR="00210FD3" w:rsidRPr="000F28D3">
        <w:rPr>
          <w:rStyle w:val="CrossReference"/>
        </w:rPr>
      </w:r>
      <w:r w:rsidR="00210FD3" w:rsidRPr="000F28D3">
        <w:rPr>
          <w:rStyle w:val="CrossReference"/>
        </w:rPr>
        <w:fldChar w:fldCharType="separate"/>
      </w:r>
      <w:r w:rsidR="002B72CD" w:rsidRPr="002B72CD">
        <w:rPr>
          <w:rStyle w:val="CrossReference"/>
        </w:rPr>
        <w:t>Figure 15</w:t>
      </w:r>
      <w:r w:rsidR="00210FD3" w:rsidRPr="000F28D3">
        <w:rPr>
          <w:rStyle w:val="CrossReference"/>
        </w:rPr>
        <w:fldChar w:fldCharType="end"/>
      </w:r>
      <w:r w:rsidR="001576CA">
        <w:t xml:space="preserve"> </w:t>
      </w:r>
      <w:r>
        <w:t xml:space="preserve">allows you to add new </w:t>
      </w:r>
      <w:r w:rsidR="00DC41DB">
        <w:t>configurations</w:t>
      </w:r>
      <w:r>
        <w:t xml:space="preserve"> </w:t>
      </w:r>
      <w:r w:rsidR="00DC41DB">
        <w:t xml:space="preserve">and localization information for </w:t>
      </w:r>
      <w:r>
        <w:t xml:space="preserve">components to which </w:t>
      </w:r>
      <w:r w:rsidR="00DC41DB">
        <w:t>a tenant</w:t>
      </w:r>
      <w:r>
        <w:t xml:space="preserve"> </w:t>
      </w:r>
      <w:r w:rsidR="00DC41DB">
        <w:t>is</w:t>
      </w:r>
      <w:r>
        <w:t xml:space="preserve"> subscribed.</w:t>
      </w:r>
    </w:p>
    <w:tbl>
      <w:tblPr>
        <w:tblStyle w:val="TableNote"/>
        <w:tblW w:w="0" w:type="auto"/>
        <w:tblLook w:val="04A0" w:firstRow="1" w:lastRow="0" w:firstColumn="1" w:lastColumn="0" w:noHBand="0" w:noVBand="1"/>
      </w:tblPr>
      <w:tblGrid>
        <w:gridCol w:w="825"/>
        <w:gridCol w:w="8535"/>
      </w:tblGrid>
      <w:tr w:rsidR="00672E6B" w:rsidRPr="00C47D7A" w14:paraId="504895C5" w14:textId="77777777" w:rsidTr="00672E6B">
        <w:tc>
          <w:tcPr>
            <w:tcW w:w="737" w:type="dxa"/>
          </w:tcPr>
          <w:p w14:paraId="44778B22" w14:textId="77777777" w:rsidR="00672E6B" w:rsidRPr="00C47D7A" w:rsidRDefault="00D65B10" w:rsidP="00672E6B">
            <w:pPr>
              <w:pStyle w:val="NoteIcon"/>
            </w:pPr>
            <w:r>
              <w:drawing>
                <wp:inline distT="0" distB="0" distL="0" distR="0" wp14:anchorId="26C61445" wp14:editId="180473EF">
                  <wp:extent cx="374904" cy="292608"/>
                  <wp:effectExtent l="0" t="0" r="0" b="0"/>
                  <wp:docPr id="458" name="Picture 458"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39215F0F" w14:textId="77777777" w:rsidR="00672E6B" w:rsidRPr="008E4A56" w:rsidRDefault="00DC41DB" w:rsidP="005A058E">
            <w:pPr>
              <w:pStyle w:val="NoteText"/>
              <w:rPr>
                <w:szCs w:val="20"/>
              </w:rPr>
            </w:pPr>
            <w:r>
              <w:t>You can create multiple configurations for the same component. For example, you can create Test Authoring System configuration</w:t>
            </w:r>
            <w:r w:rsidR="005A058E">
              <w:t>s</w:t>
            </w:r>
            <w:r>
              <w:t xml:space="preserve"> f</w:t>
            </w:r>
            <w:r w:rsidR="005A058E">
              <w:t>or a development environment and a production environment.</w:t>
            </w:r>
          </w:p>
        </w:tc>
      </w:tr>
    </w:tbl>
    <w:p w14:paraId="0BA67FCF" w14:textId="77777777" w:rsidR="00672E6B" w:rsidRDefault="00672E6B" w:rsidP="00672E6B">
      <w:pPr>
        <w:pStyle w:val="ImageCaption"/>
        <w:spacing w:before="240"/>
      </w:pPr>
      <w:bookmarkStart w:id="61" w:name="_Ref399239897"/>
      <w:bookmarkStart w:id="62" w:name="_Toc407806151"/>
      <w:r>
        <w:t>Fig</w:t>
      </w:r>
      <w:r w:rsidRPr="005B172E">
        <w:t>u</w:t>
      </w:r>
      <w:r>
        <w:t xml:space="preserve">re </w:t>
      </w:r>
      <w:r w:rsidR="001902FE">
        <w:fldChar w:fldCharType="begin"/>
      </w:r>
      <w:r w:rsidR="001902FE">
        <w:instrText xml:space="preserve"> SEQ Figure \* ARABIC </w:instrText>
      </w:r>
      <w:r w:rsidR="001902FE">
        <w:fldChar w:fldCharType="separate"/>
      </w:r>
      <w:r w:rsidR="002B72CD">
        <w:rPr>
          <w:noProof/>
        </w:rPr>
        <w:t>15</w:t>
      </w:r>
      <w:r w:rsidR="001902FE">
        <w:rPr>
          <w:noProof/>
        </w:rPr>
        <w:fldChar w:fldCharType="end"/>
      </w:r>
      <w:bookmarkEnd w:id="61"/>
      <w:r>
        <w:t xml:space="preserve">. </w:t>
      </w:r>
      <w:r w:rsidR="00210FD3">
        <w:t xml:space="preserve">Add </w:t>
      </w:r>
      <w:r w:rsidR="001558F2">
        <w:t>Configuration</w:t>
      </w:r>
      <w:r>
        <w:t xml:space="preserve"> </w:t>
      </w:r>
      <w:r w:rsidR="00210FD3">
        <w:t xml:space="preserve">Settings </w:t>
      </w:r>
      <w:r>
        <w:t>Screen</w:t>
      </w:r>
      <w:bookmarkEnd w:id="62"/>
    </w:p>
    <w:p w14:paraId="0D81E87E" w14:textId="77777777" w:rsidR="00672E6B" w:rsidRDefault="00672E6B" w:rsidP="00672E6B">
      <w:pPr>
        <w:pStyle w:val="Image"/>
      </w:pPr>
      <w:r>
        <w:drawing>
          <wp:inline distT="0" distB="0" distL="0" distR="0" wp14:anchorId="7DE05BA2" wp14:editId="23283E74">
            <wp:extent cx="5495544" cy="1673352"/>
            <wp:effectExtent l="19050" t="19050" r="10160" b="22225"/>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95544" cy="1673352"/>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C0D768" w14:textId="77777777" w:rsidR="00672E6B" w:rsidRPr="004903D4" w:rsidRDefault="00672E6B" w:rsidP="007B6473">
      <w:pPr>
        <w:keepNext/>
        <w:spacing w:before="240"/>
      </w:pPr>
      <w:r>
        <w:t xml:space="preserve">To add a </w:t>
      </w:r>
      <w:r w:rsidR="005A058E">
        <w:t>configuration</w:t>
      </w:r>
      <w:r>
        <w:t>:</w:t>
      </w:r>
    </w:p>
    <w:tbl>
      <w:tblPr>
        <w:tblStyle w:val="TableProcedure"/>
        <w:tblW w:w="0" w:type="auto"/>
        <w:tblLook w:val="04A0" w:firstRow="1" w:lastRow="0" w:firstColumn="1" w:lastColumn="0" w:noHBand="0" w:noVBand="1"/>
      </w:tblPr>
      <w:tblGrid>
        <w:gridCol w:w="9468"/>
      </w:tblGrid>
      <w:tr w:rsidR="00672E6B" w:rsidRPr="009F0C86" w14:paraId="23462BEB" w14:textId="77777777" w:rsidTr="00672E6B">
        <w:tc>
          <w:tcPr>
            <w:tcW w:w="9468" w:type="dxa"/>
          </w:tcPr>
          <w:p w14:paraId="40147C02" w14:textId="2E921DD1" w:rsidR="00672E6B" w:rsidRPr="005A058E" w:rsidRDefault="00672E6B" w:rsidP="00FF2D7D">
            <w:pPr>
              <w:pStyle w:val="ListNumber"/>
              <w:numPr>
                <w:ilvl w:val="0"/>
                <w:numId w:val="23"/>
              </w:numPr>
            </w:pPr>
            <w:r w:rsidRPr="005A058E">
              <w:t xml:space="preserve">On the </w:t>
            </w:r>
            <w:r w:rsidR="005A058E">
              <w:rPr>
                <w:b/>
                <w:i/>
              </w:rPr>
              <w:t>Configuration</w:t>
            </w:r>
            <w:r w:rsidRPr="005A058E">
              <w:rPr>
                <w:b/>
                <w:i/>
              </w:rPr>
              <w:t xml:space="preserve"> Search</w:t>
            </w:r>
            <w:r w:rsidRPr="005A058E">
              <w:t xml:space="preserve"> screen (see </w:t>
            </w:r>
            <w:r w:rsidR="00C40B93" w:rsidRPr="007B6473">
              <w:rPr>
                <w:rStyle w:val="CrossReference"/>
              </w:rPr>
              <w:fldChar w:fldCharType="begin"/>
            </w:r>
            <w:r w:rsidR="00C40B93" w:rsidRPr="007B6473">
              <w:rPr>
                <w:rStyle w:val="CrossReference"/>
              </w:rPr>
              <w:instrText xml:space="preserve"> REF _Ref390097704 \h </w:instrText>
            </w:r>
            <w:r w:rsidR="007B6473">
              <w:rPr>
                <w:rStyle w:val="CrossReference"/>
              </w:rPr>
              <w:instrText xml:space="preserve"> \* MERGEFORMAT </w:instrText>
            </w:r>
            <w:r w:rsidR="00C40B93" w:rsidRPr="007B6473">
              <w:rPr>
                <w:rStyle w:val="CrossReference"/>
              </w:rPr>
            </w:r>
            <w:r w:rsidR="00C40B93" w:rsidRPr="007B6473">
              <w:rPr>
                <w:rStyle w:val="CrossReference"/>
              </w:rPr>
              <w:fldChar w:fldCharType="separate"/>
            </w:r>
            <w:r w:rsidR="002B72CD" w:rsidRPr="002B72CD">
              <w:rPr>
                <w:rStyle w:val="CrossReference"/>
              </w:rPr>
              <w:t>Figure 14</w:t>
            </w:r>
            <w:r w:rsidR="00C40B93" w:rsidRPr="007B6473">
              <w:rPr>
                <w:rStyle w:val="CrossReference"/>
              </w:rPr>
              <w:fldChar w:fldCharType="end"/>
            </w:r>
            <w:r w:rsidRPr="005A058E">
              <w:t>), click the [</w:t>
            </w:r>
            <w:r w:rsidRPr="005A058E">
              <w:rPr>
                <w:b/>
              </w:rPr>
              <w:t>New</w:t>
            </w:r>
            <w:r w:rsidRPr="005A058E">
              <w:t xml:space="preserve">] button. The </w:t>
            </w:r>
            <w:r w:rsidR="00210FD3" w:rsidRPr="000F28D3">
              <w:rPr>
                <w:b/>
                <w:i/>
              </w:rPr>
              <w:t>Add</w:t>
            </w:r>
            <w:r w:rsidR="00210FD3">
              <w:t xml:space="preserve"> </w:t>
            </w:r>
            <w:r w:rsidR="005A058E">
              <w:rPr>
                <w:b/>
                <w:i/>
              </w:rPr>
              <w:t>Configuration</w:t>
            </w:r>
            <w:r w:rsidRPr="005A058E">
              <w:rPr>
                <w:b/>
                <w:i/>
              </w:rPr>
              <w:t xml:space="preserve"> </w:t>
            </w:r>
            <w:r w:rsidR="00210FD3">
              <w:rPr>
                <w:b/>
                <w:i/>
              </w:rPr>
              <w:t>Settings</w:t>
            </w:r>
            <w:r w:rsidR="00210FD3" w:rsidRPr="005A058E">
              <w:t xml:space="preserve"> </w:t>
            </w:r>
            <w:r w:rsidRPr="005A058E">
              <w:t>screen appears.</w:t>
            </w:r>
          </w:p>
          <w:p w14:paraId="6CE640A6" w14:textId="77777777" w:rsidR="00672E6B" w:rsidRDefault="00672E6B" w:rsidP="006D3FAB">
            <w:pPr>
              <w:pStyle w:val="ListNumber"/>
            </w:pPr>
            <w:r>
              <w:t xml:space="preserve">In the </w:t>
            </w:r>
            <w:r w:rsidRPr="00D4666B">
              <w:rPr>
                <w:i/>
              </w:rPr>
              <w:t>Name</w:t>
            </w:r>
            <w:r>
              <w:t xml:space="preserve"> field, enter the </w:t>
            </w:r>
            <w:r w:rsidR="005A058E">
              <w:t>name of the component for which the configuration is being created</w:t>
            </w:r>
            <w:r>
              <w:t>.</w:t>
            </w:r>
          </w:p>
          <w:p w14:paraId="584B1E09" w14:textId="77777777" w:rsidR="00672E6B" w:rsidRDefault="005A058E" w:rsidP="006D3FAB">
            <w:pPr>
              <w:pStyle w:val="ListNumber"/>
            </w:pPr>
            <w:r>
              <w:t xml:space="preserve">In the </w:t>
            </w:r>
            <w:r>
              <w:rPr>
                <w:i/>
              </w:rPr>
              <w:t>Environment</w:t>
            </w:r>
            <w:r>
              <w:t xml:space="preserve"> field, enter the name of the environment for which the configuration is being created.</w:t>
            </w:r>
          </w:p>
          <w:p w14:paraId="54CC1151" w14:textId="77777777" w:rsidR="00672E6B" w:rsidRDefault="00A71E88" w:rsidP="006D3FAB">
            <w:pPr>
              <w:pStyle w:val="ListNumber"/>
            </w:pPr>
            <w:r>
              <w:t>From the</w:t>
            </w:r>
            <w:r w:rsidR="005A058E">
              <w:t xml:space="preserve"> </w:t>
            </w:r>
            <w:r w:rsidR="005A058E" w:rsidRPr="005A058E">
              <w:rPr>
                <w:i/>
              </w:rPr>
              <w:t>Property Editor</w:t>
            </w:r>
            <w:r w:rsidR="005A058E">
              <w:t xml:space="preserve"> </w:t>
            </w:r>
            <w:r>
              <w:t>section</w:t>
            </w:r>
            <w:r w:rsidR="005A058E">
              <w:t xml:space="preserve">, select the appropriate radio button to indicate the method you want </w:t>
            </w:r>
            <w:r w:rsidR="004B66D9">
              <w:t xml:space="preserve">to use </w:t>
            </w:r>
            <w:r w:rsidR="005A058E">
              <w:t xml:space="preserve">to add the component properties. </w:t>
            </w:r>
            <w:r>
              <w:t>The two options are</w:t>
            </w:r>
          </w:p>
          <w:p w14:paraId="33C1264B" w14:textId="77777777" w:rsidR="00A71E88" w:rsidRDefault="00A71E88" w:rsidP="00FF2D7D">
            <w:pPr>
              <w:pStyle w:val="ListNumber2"/>
              <w:numPr>
                <w:ilvl w:val="1"/>
                <w:numId w:val="24"/>
              </w:numPr>
            </w:pPr>
            <w:r>
              <w:t>Form Entry: Allows you to manually enter each property</w:t>
            </w:r>
            <w:r w:rsidR="00362F32">
              <w:t>; and</w:t>
            </w:r>
          </w:p>
          <w:p w14:paraId="13E6EB3B" w14:textId="77777777" w:rsidR="00A71E88" w:rsidRDefault="00A71E88" w:rsidP="00FF2D7D">
            <w:pPr>
              <w:pStyle w:val="ListNumber2"/>
              <w:numPr>
                <w:ilvl w:val="1"/>
                <w:numId w:val="24"/>
              </w:numPr>
            </w:pPr>
            <w:r>
              <w:t>Property File Entry: Allows you to upload a property file in its entirety by copying the text and pasting it in the text area provided.</w:t>
            </w:r>
          </w:p>
          <w:p w14:paraId="1CDB0410" w14:textId="368EB4D7" w:rsidR="00A71E88" w:rsidRDefault="00A71E88" w:rsidP="006D3FAB">
            <w:pPr>
              <w:pStyle w:val="ListNumber"/>
            </w:pPr>
            <w:r>
              <w:t xml:space="preserve">Enter the required component properties </w:t>
            </w:r>
            <w:r w:rsidR="004B66D9">
              <w:t>by</w:t>
            </w:r>
            <w:r>
              <w:t xml:space="preserve"> the selected method</w:t>
            </w:r>
            <w:r w:rsidR="007A29D9">
              <w:t xml:space="preserve">. You must enter at least one property to be able to save the configuration. For more information, refer to </w:t>
            </w:r>
            <w:r w:rsidR="007B6473" w:rsidRPr="007B6473">
              <w:rPr>
                <w:rStyle w:val="CrossReference"/>
              </w:rPr>
              <w:fldChar w:fldCharType="begin"/>
            </w:r>
            <w:r w:rsidR="007B6473" w:rsidRPr="007B6473">
              <w:rPr>
                <w:rStyle w:val="CrossReference"/>
              </w:rPr>
              <w:instrText xml:space="preserve"> REF _Ref391284937 \h </w:instrText>
            </w:r>
            <w:r w:rsidR="007B6473">
              <w:rPr>
                <w:rStyle w:val="CrossReference"/>
              </w:rPr>
              <w:instrText xml:space="preserve"> \* MERGEFORMAT </w:instrText>
            </w:r>
            <w:r w:rsidR="007B6473" w:rsidRPr="007B6473">
              <w:rPr>
                <w:rStyle w:val="CrossReference"/>
              </w:rPr>
            </w:r>
            <w:r w:rsidR="007B6473" w:rsidRPr="007B6473">
              <w:rPr>
                <w:rStyle w:val="CrossReference"/>
              </w:rPr>
              <w:fldChar w:fldCharType="separate"/>
            </w:r>
            <w:r w:rsidR="002B72CD" w:rsidRPr="002B72CD">
              <w:rPr>
                <w:rStyle w:val="CrossReference"/>
              </w:rPr>
              <w:t>Add Component Properties</w:t>
            </w:r>
            <w:r w:rsidR="007B6473" w:rsidRPr="007B6473">
              <w:rPr>
                <w:rStyle w:val="CrossReference"/>
              </w:rPr>
              <w:fldChar w:fldCharType="end"/>
            </w:r>
            <w:r w:rsidR="007A29D9">
              <w:t>.</w:t>
            </w:r>
          </w:p>
          <w:p w14:paraId="1937942F" w14:textId="77777777" w:rsidR="00672E6B" w:rsidRDefault="00672E6B" w:rsidP="006D3FAB">
            <w:pPr>
              <w:pStyle w:val="ListNumber"/>
            </w:pPr>
            <w:r>
              <w:t xml:space="preserve">To save the </w:t>
            </w:r>
            <w:r w:rsidR="00A71E88">
              <w:t>configuration</w:t>
            </w:r>
            <w:r>
              <w:t xml:space="preserve"> details, click the [</w:t>
            </w:r>
            <w:r w:rsidRPr="00B853B1">
              <w:rPr>
                <w:b/>
              </w:rPr>
              <w:t>Save</w:t>
            </w:r>
            <w:r w:rsidR="00A71E88">
              <w:rPr>
                <w:b/>
              </w:rPr>
              <w:t xml:space="preserve"> Configuration</w:t>
            </w:r>
            <w:r>
              <w:t xml:space="preserve">] button at the bottom of the screen. The button is only displayed after you have entered some data. </w:t>
            </w:r>
          </w:p>
          <w:p w14:paraId="043C95A9" w14:textId="77777777" w:rsidR="00672E6B" w:rsidRPr="008751C9" w:rsidRDefault="00672E6B" w:rsidP="006D3FAB">
            <w:pPr>
              <w:pStyle w:val="ListNumber"/>
            </w:pPr>
            <w:r>
              <w:t xml:space="preserve">To return to the </w:t>
            </w:r>
            <w:r w:rsidR="00A71E88">
              <w:rPr>
                <w:b/>
                <w:i/>
              </w:rPr>
              <w:t>Configuration</w:t>
            </w:r>
            <w:r w:rsidRPr="00B853B1">
              <w:rPr>
                <w:b/>
                <w:i/>
              </w:rPr>
              <w:t xml:space="preserve"> Search</w:t>
            </w:r>
            <w:r>
              <w:t xml:space="preserve"> screen, click the [</w:t>
            </w:r>
            <w:r>
              <w:rPr>
                <w:b/>
              </w:rPr>
              <w:t>Return to Search</w:t>
            </w:r>
            <w:r>
              <w:t xml:space="preserve">] button. Verify that the </w:t>
            </w:r>
            <w:r w:rsidR="00A71E88">
              <w:t>configuration</w:t>
            </w:r>
            <w:r>
              <w:t xml:space="preserve"> is listed on the screen.</w:t>
            </w:r>
          </w:p>
        </w:tc>
      </w:tr>
    </w:tbl>
    <w:p w14:paraId="560FA0B3" w14:textId="77777777" w:rsidR="001558F2" w:rsidRDefault="001558F2" w:rsidP="001558F2">
      <w:pPr>
        <w:rPr>
          <w:rFonts w:eastAsiaTheme="majorEastAsia"/>
        </w:rPr>
      </w:pPr>
      <w:r>
        <w:br w:type="page"/>
      </w:r>
    </w:p>
    <w:p w14:paraId="3094D410" w14:textId="77777777" w:rsidR="001558F2" w:rsidRDefault="001558F2" w:rsidP="001558F2">
      <w:pPr>
        <w:pStyle w:val="Heading4"/>
      </w:pPr>
      <w:bookmarkStart w:id="63" w:name="_Ref391284937"/>
      <w:bookmarkStart w:id="64" w:name="_Ref391284941"/>
      <w:bookmarkStart w:id="65" w:name="_Toc407806121"/>
      <w:r>
        <w:lastRenderedPageBreak/>
        <w:t>Add Component Properties</w:t>
      </w:r>
      <w:bookmarkEnd w:id="63"/>
      <w:bookmarkEnd w:id="64"/>
      <w:bookmarkEnd w:id="65"/>
    </w:p>
    <w:p w14:paraId="589825E7" w14:textId="77777777" w:rsidR="001558F2" w:rsidRDefault="001558F2" w:rsidP="001558F2">
      <w:r>
        <w:t>There are two ways in which you can add component properties. You can either enter each property manually or upload the entire property file.</w:t>
      </w:r>
    </w:p>
    <w:p w14:paraId="5FF302AE" w14:textId="77777777" w:rsidR="00AD6152" w:rsidRPr="004903D4" w:rsidRDefault="00AD6152" w:rsidP="00AD6152">
      <w:pPr>
        <w:spacing w:before="240"/>
      </w:pPr>
      <w:r>
        <w:t>To enter properties manually:</w:t>
      </w:r>
      <w:r w:rsidRPr="001558F2">
        <w:t xml:space="preserve"> </w:t>
      </w:r>
    </w:p>
    <w:tbl>
      <w:tblPr>
        <w:tblStyle w:val="TableProcedure"/>
        <w:tblW w:w="0" w:type="auto"/>
        <w:tblLook w:val="04A0" w:firstRow="1" w:lastRow="0" w:firstColumn="1" w:lastColumn="0" w:noHBand="0" w:noVBand="1"/>
      </w:tblPr>
      <w:tblGrid>
        <w:gridCol w:w="9468"/>
      </w:tblGrid>
      <w:tr w:rsidR="00AD6152" w:rsidRPr="009F0C86" w14:paraId="1E751B39" w14:textId="77777777" w:rsidTr="007E0D90">
        <w:tc>
          <w:tcPr>
            <w:tcW w:w="9468" w:type="dxa"/>
          </w:tcPr>
          <w:p w14:paraId="08BABF68" w14:textId="77777777" w:rsidR="00AD6152" w:rsidRPr="001558F2" w:rsidRDefault="00AD6152" w:rsidP="00FF2D7D">
            <w:pPr>
              <w:pStyle w:val="ListNumber"/>
              <w:numPr>
                <w:ilvl w:val="0"/>
                <w:numId w:val="25"/>
              </w:numPr>
            </w:pPr>
            <w:r>
              <w:t xml:space="preserve">From the Property Editor section, select the </w:t>
            </w:r>
            <w:r w:rsidR="00FD4600">
              <w:t>[</w:t>
            </w:r>
            <w:r w:rsidRPr="00FD4600">
              <w:rPr>
                <w:b/>
              </w:rPr>
              <w:t>Form Entry</w:t>
            </w:r>
            <w:r w:rsidR="00FD4600">
              <w:t>]</w:t>
            </w:r>
            <w:r>
              <w:t xml:space="preserve"> radio button. </w:t>
            </w:r>
          </w:p>
          <w:p w14:paraId="7F4DA55C" w14:textId="77777777" w:rsidR="00AD6152" w:rsidRDefault="00AD6152" w:rsidP="006D3FAB">
            <w:pPr>
              <w:pStyle w:val="ListNumber"/>
            </w:pPr>
            <w:r>
              <w:t>Click the [</w:t>
            </w:r>
            <w:r w:rsidR="00C71B1F">
              <w:rPr>
                <w:noProof/>
              </w:rPr>
              <w:drawing>
                <wp:inline distT="0" distB="0" distL="0" distR="0" wp14:anchorId="59F0B17F" wp14:editId="01D62850">
                  <wp:extent cx="182880" cy="182880"/>
                  <wp:effectExtent l="0" t="0" r="7620" b="762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2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t>] button to add a property row</w:t>
            </w:r>
            <w:r w:rsidR="00C71B1F">
              <w:t xml:space="preserve"> and specify the following:</w:t>
            </w:r>
            <w:r>
              <w:t xml:space="preserve"> </w:t>
            </w:r>
          </w:p>
          <w:p w14:paraId="60CDBD8B" w14:textId="77777777" w:rsidR="00AD6152" w:rsidRDefault="00AD6152" w:rsidP="00C71B1F">
            <w:pPr>
              <w:pStyle w:val="ListNumber2"/>
            </w:pPr>
            <w:r>
              <w:t>In the Encrypt column, check the box</w:t>
            </w:r>
            <w:r w:rsidR="00C71B1F">
              <w:t xml:space="preserve"> if you wish to encrypt the property value.</w:t>
            </w:r>
          </w:p>
          <w:p w14:paraId="4FED78E7" w14:textId="77777777" w:rsidR="00C71B1F" w:rsidRDefault="00C71B1F" w:rsidP="00C71B1F">
            <w:pPr>
              <w:pStyle w:val="ListNumber2"/>
            </w:pPr>
            <w:r>
              <w:t xml:space="preserve">In the </w:t>
            </w:r>
            <w:r w:rsidRPr="00C71B1F">
              <w:rPr>
                <w:i/>
              </w:rPr>
              <w:t>Key</w:t>
            </w:r>
            <w:r>
              <w:t xml:space="preserve"> field, enter the name of the property.</w:t>
            </w:r>
          </w:p>
          <w:p w14:paraId="644415F9" w14:textId="77777777" w:rsidR="00C71B1F" w:rsidRPr="00AD6152" w:rsidRDefault="00C71B1F" w:rsidP="00C71B1F">
            <w:pPr>
              <w:pStyle w:val="ListNumber2"/>
            </w:pPr>
            <w:r>
              <w:t xml:space="preserve">In the </w:t>
            </w:r>
            <w:r w:rsidRPr="00C71B1F">
              <w:rPr>
                <w:i/>
              </w:rPr>
              <w:t>Value</w:t>
            </w:r>
            <w:r>
              <w:t xml:space="preserve"> field, enter the property value. If the property is not encrypted, the value will be displayed in clear text.</w:t>
            </w:r>
          </w:p>
          <w:p w14:paraId="230BEC6B" w14:textId="77777777" w:rsidR="00C71B1F" w:rsidRDefault="00C71B1F" w:rsidP="006D3FAB">
            <w:pPr>
              <w:pStyle w:val="ListNumber"/>
            </w:pPr>
            <w:r>
              <w:t xml:space="preserve">Repeat the above step until all the required properties have been added. To delete a property, </w:t>
            </w:r>
            <w:r w:rsidR="00FD4600">
              <w:t>click the [</w:t>
            </w:r>
            <w:r w:rsidR="00FD4600">
              <w:rPr>
                <w:noProof/>
              </w:rPr>
              <w:drawing>
                <wp:inline distT="0" distB="0" distL="0" distR="0" wp14:anchorId="0FD52A01" wp14:editId="7FB930E5">
                  <wp:extent cx="175846" cy="182880"/>
                  <wp:effectExtent l="0" t="0" r="0" b="762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29">
                            <a:extLst>
                              <a:ext uri="{28A0092B-C50C-407E-A947-70E740481C1C}">
                                <a14:useLocalDpi xmlns:a14="http://schemas.microsoft.com/office/drawing/2010/main" val="0"/>
                              </a:ext>
                            </a:extLst>
                          </a:blip>
                          <a:stretch>
                            <a:fillRect/>
                          </a:stretch>
                        </pic:blipFill>
                        <pic:spPr>
                          <a:xfrm>
                            <a:off x="0" y="0"/>
                            <a:ext cx="175846" cy="182880"/>
                          </a:xfrm>
                          <a:prstGeom prst="rect">
                            <a:avLst/>
                          </a:prstGeom>
                        </pic:spPr>
                      </pic:pic>
                    </a:graphicData>
                  </a:graphic>
                </wp:inline>
              </w:drawing>
            </w:r>
            <w:r w:rsidR="00FD4600">
              <w:t>] button.</w:t>
            </w:r>
          </w:p>
          <w:p w14:paraId="1B797B1F" w14:textId="77777777" w:rsidR="00AD6152" w:rsidRPr="00AD6152" w:rsidRDefault="00AD6152" w:rsidP="006D3FAB">
            <w:pPr>
              <w:pStyle w:val="ListNumber"/>
            </w:pPr>
            <w:r>
              <w:t>To save the properties, click the [</w:t>
            </w:r>
            <w:r w:rsidRPr="00AD6152">
              <w:rPr>
                <w:b/>
              </w:rPr>
              <w:t>Save Configuration</w:t>
            </w:r>
            <w:r>
              <w:t>] button.</w:t>
            </w:r>
          </w:p>
        </w:tc>
      </w:tr>
    </w:tbl>
    <w:p w14:paraId="0DA20DB6" w14:textId="77777777" w:rsidR="00FD4600" w:rsidRDefault="00FD4600" w:rsidP="007E0D90">
      <w:pPr>
        <w:spacing w:after="0"/>
      </w:pPr>
    </w:p>
    <w:tbl>
      <w:tblPr>
        <w:tblStyle w:val="TableNote"/>
        <w:tblW w:w="0" w:type="auto"/>
        <w:tblLook w:val="04A0" w:firstRow="1" w:lastRow="0" w:firstColumn="1" w:lastColumn="0" w:noHBand="0" w:noVBand="1"/>
      </w:tblPr>
      <w:tblGrid>
        <w:gridCol w:w="835"/>
        <w:gridCol w:w="8525"/>
      </w:tblGrid>
      <w:tr w:rsidR="00FD4600" w:rsidRPr="00C47D7A" w14:paraId="5D7766F0" w14:textId="77777777" w:rsidTr="007E0D90">
        <w:tc>
          <w:tcPr>
            <w:tcW w:w="737" w:type="dxa"/>
          </w:tcPr>
          <w:p w14:paraId="1CF4B4D8" w14:textId="77777777" w:rsidR="00FD4600" w:rsidRPr="00C47D7A" w:rsidRDefault="00AC3E79" w:rsidP="007E0D90">
            <w:pPr>
              <w:pStyle w:val="NoteIcon"/>
              <w:spacing w:before="0" w:after="0"/>
            </w:pPr>
            <w:r>
              <w:drawing>
                <wp:inline distT="0" distB="0" distL="0" distR="0" wp14:anchorId="7E95AB70" wp14:editId="4EDED768">
                  <wp:extent cx="374904" cy="292608"/>
                  <wp:effectExtent l="0" t="0" r="6350" b="0"/>
                  <wp:docPr id="449" name="Picture 449"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72CA7F02" w14:textId="77777777" w:rsidR="00FD4600" w:rsidRPr="008E4A56" w:rsidRDefault="004731F8" w:rsidP="007E0D90">
            <w:pPr>
              <w:pStyle w:val="NoteText"/>
              <w:spacing w:before="0" w:after="0"/>
              <w:rPr>
                <w:szCs w:val="20"/>
              </w:rPr>
            </w:pPr>
            <w:r>
              <w:t>When you encrypt a property value, the value is encrypted in the database</w:t>
            </w:r>
            <w:r w:rsidR="007E0D90">
              <w:t xml:space="preserve"> in which it is stored</w:t>
            </w:r>
            <w:r>
              <w:t xml:space="preserve">. However, when a component retrieves that information, the value is </w:t>
            </w:r>
            <w:r w:rsidR="007D5766">
              <w:t xml:space="preserve">decrypted. For example, if you encrypt the password for the Core Standards System, the password will be stored in an encrypted form in the Program Management database. However, </w:t>
            </w:r>
            <w:r w:rsidR="00F32ABF">
              <w:t>when</w:t>
            </w:r>
            <w:r w:rsidR="007D5766">
              <w:t xml:space="preserve"> the Test Authoring System </w:t>
            </w:r>
            <w:r w:rsidR="00F32ABF">
              <w:t>retrieves the information from the Program Management System in order to access the Core Standards System, the password is provide</w:t>
            </w:r>
            <w:r w:rsidR="004B66D9">
              <w:t>d</w:t>
            </w:r>
            <w:r w:rsidR="00F32ABF">
              <w:t xml:space="preserve"> to the Test Authoring System in a decrypted form.</w:t>
            </w:r>
            <w:r>
              <w:t xml:space="preserve"> </w:t>
            </w:r>
          </w:p>
        </w:tc>
      </w:tr>
    </w:tbl>
    <w:p w14:paraId="48B4DEBA" w14:textId="77777777" w:rsidR="001558F2" w:rsidRPr="004903D4" w:rsidRDefault="001558F2" w:rsidP="001558F2">
      <w:pPr>
        <w:spacing w:before="240"/>
      </w:pPr>
      <w:r>
        <w:t>To upload an entire property file:</w:t>
      </w:r>
      <w:r w:rsidRPr="001558F2">
        <w:t xml:space="preserve"> </w:t>
      </w:r>
    </w:p>
    <w:tbl>
      <w:tblPr>
        <w:tblStyle w:val="TableProcedure"/>
        <w:tblW w:w="0" w:type="auto"/>
        <w:tblLook w:val="04A0" w:firstRow="1" w:lastRow="0" w:firstColumn="1" w:lastColumn="0" w:noHBand="0" w:noVBand="1"/>
      </w:tblPr>
      <w:tblGrid>
        <w:gridCol w:w="9468"/>
      </w:tblGrid>
      <w:tr w:rsidR="001558F2" w:rsidRPr="009F0C86" w14:paraId="3396D6F0" w14:textId="77777777" w:rsidTr="007E0D90">
        <w:tc>
          <w:tcPr>
            <w:tcW w:w="9468" w:type="dxa"/>
          </w:tcPr>
          <w:p w14:paraId="5DD161BB" w14:textId="77777777" w:rsidR="001558F2" w:rsidRPr="00FD25E4" w:rsidRDefault="001558F2" w:rsidP="00FF2D7D">
            <w:pPr>
              <w:pStyle w:val="ListNumber"/>
              <w:numPr>
                <w:ilvl w:val="0"/>
                <w:numId w:val="26"/>
              </w:numPr>
            </w:pPr>
            <w:r w:rsidRPr="00FD25E4">
              <w:t xml:space="preserve">From the Property Editor section, select the </w:t>
            </w:r>
            <w:r w:rsidR="00FD4600">
              <w:t>[</w:t>
            </w:r>
            <w:r w:rsidRPr="00FD4600">
              <w:rPr>
                <w:b/>
              </w:rPr>
              <w:t>Property File Entry</w:t>
            </w:r>
            <w:r w:rsidR="00FD4600">
              <w:t>]</w:t>
            </w:r>
            <w:r w:rsidRPr="00FD25E4">
              <w:t xml:space="preserve"> radio button. </w:t>
            </w:r>
            <w:r w:rsidR="00AD6152" w:rsidRPr="00FD25E4">
              <w:t xml:space="preserve">A text area will be displayed. </w:t>
            </w:r>
          </w:p>
          <w:p w14:paraId="449F2CCF" w14:textId="77777777" w:rsidR="00AD6152" w:rsidRPr="00AD6152" w:rsidRDefault="00AD6152" w:rsidP="006D3FAB">
            <w:pPr>
              <w:pStyle w:val="ListNumber"/>
            </w:pPr>
            <w:r>
              <w:t xml:space="preserve">Copy the required properties file and paste it in the text area. </w:t>
            </w:r>
            <w:r w:rsidR="007E0D90">
              <w:t>You can also manually enter the properties in the text area.</w:t>
            </w:r>
          </w:p>
          <w:p w14:paraId="2986CDED" w14:textId="77777777" w:rsidR="001558F2" w:rsidRPr="00AD6152" w:rsidRDefault="00AD6152" w:rsidP="006D3FAB">
            <w:pPr>
              <w:pStyle w:val="ListNumber"/>
            </w:pPr>
            <w:r>
              <w:t>To save the properties, click the [</w:t>
            </w:r>
            <w:r w:rsidRPr="00AD6152">
              <w:rPr>
                <w:b/>
              </w:rPr>
              <w:t>Save Configuration</w:t>
            </w:r>
            <w:r>
              <w:t>] button.</w:t>
            </w:r>
          </w:p>
        </w:tc>
      </w:tr>
    </w:tbl>
    <w:p w14:paraId="3CC086DC" w14:textId="77777777" w:rsidR="00AC0CA1" w:rsidRDefault="00AC0CA1" w:rsidP="00AC0CA1">
      <w:pPr>
        <w:rPr>
          <w:rFonts w:eastAsiaTheme="majorEastAsia"/>
        </w:rPr>
      </w:pPr>
      <w:r>
        <w:br w:type="page"/>
      </w:r>
    </w:p>
    <w:p w14:paraId="41027F50" w14:textId="77777777" w:rsidR="00672E6B" w:rsidRDefault="00672E6B" w:rsidP="00672E6B">
      <w:pPr>
        <w:pStyle w:val="Heading3"/>
      </w:pPr>
      <w:bookmarkStart w:id="66" w:name="_Toc407806122"/>
      <w:r w:rsidRPr="00EB6CFD">
        <w:lastRenderedPageBreak/>
        <w:t xml:space="preserve">Edit a </w:t>
      </w:r>
      <w:r w:rsidR="0098047E">
        <w:t>Configuration</w:t>
      </w:r>
      <w:bookmarkEnd w:id="66"/>
    </w:p>
    <w:p w14:paraId="17DAEE4A" w14:textId="1BBC74C0" w:rsidR="00672E6B" w:rsidRDefault="00672E6B" w:rsidP="00672E6B">
      <w:r>
        <w:t xml:space="preserve">The </w:t>
      </w:r>
      <w:r>
        <w:rPr>
          <w:b/>
          <w:i/>
        </w:rPr>
        <w:t xml:space="preserve">Edit </w:t>
      </w:r>
      <w:r w:rsidR="0098047E">
        <w:rPr>
          <w:b/>
          <w:i/>
        </w:rPr>
        <w:t>Configuration</w:t>
      </w:r>
      <w:r w:rsidR="00210FD3">
        <w:rPr>
          <w:b/>
          <w:i/>
        </w:rPr>
        <w:t xml:space="preserve"> Settings</w:t>
      </w:r>
      <w:r>
        <w:t xml:space="preserve"> screen </w:t>
      </w:r>
      <w:r w:rsidR="001576CA">
        <w:t xml:space="preserve">shown in </w:t>
      </w:r>
      <w:r w:rsidR="007B6473" w:rsidRPr="007B6473">
        <w:rPr>
          <w:rStyle w:val="CrossReference"/>
        </w:rPr>
        <w:fldChar w:fldCharType="begin"/>
      </w:r>
      <w:r w:rsidR="007B6473" w:rsidRPr="007B6473">
        <w:rPr>
          <w:rStyle w:val="CrossReference"/>
        </w:rPr>
        <w:instrText xml:space="preserve"> REF _Ref391285009 \h </w:instrText>
      </w:r>
      <w:r w:rsidR="007B6473">
        <w:rPr>
          <w:rStyle w:val="CrossReference"/>
        </w:rPr>
        <w:instrText xml:space="preserve"> \* MERGEFORMAT </w:instrText>
      </w:r>
      <w:r w:rsidR="007B6473" w:rsidRPr="007B6473">
        <w:rPr>
          <w:rStyle w:val="CrossReference"/>
        </w:rPr>
      </w:r>
      <w:r w:rsidR="007B6473" w:rsidRPr="007B6473">
        <w:rPr>
          <w:rStyle w:val="CrossReference"/>
        </w:rPr>
        <w:fldChar w:fldCharType="separate"/>
      </w:r>
      <w:r w:rsidR="002B72CD" w:rsidRPr="002B72CD">
        <w:rPr>
          <w:rStyle w:val="CrossReference"/>
        </w:rPr>
        <w:t>Figure 16</w:t>
      </w:r>
      <w:r w:rsidR="007B6473" w:rsidRPr="007B6473">
        <w:rPr>
          <w:rStyle w:val="CrossReference"/>
        </w:rPr>
        <w:fldChar w:fldCharType="end"/>
      </w:r>
      <w:r w:rsidR="001576CA">
        <w:t xml:space="preserve"> </w:t>
      </w:r>
      <w:r>
        <w:t xml:space="preserve">allows you to edit </w:t>
      </w:r>
      <w:r w:rsidR="0098047E">
        <w:t>component configurations</w:t>
      </w:r>
      <w:r w:rsidR="007E0D90">
        <w:t>, such as the name, environment, and the component properties</w:t>
      </w:r>
      <w:r>
        <w:t xml:space="preserve">. </w:t>
      </w:r>
    </w:p>
    <w:p w14:paraId="44F458A3" w14:textId="77777777" w:rsidR="00672E6B" w:rsidRDefault="00672E6B" w:rsidP="00672E6B">
      <w:pPr>
        <w:pStyle w:val="ImageCaption"/>
      </w:pPr>
      <w:bookmarkStart w:id="67" w:name="_Ref391285009"/>
      <w:bookmarkStart w:id="68" w:name="_Toc407806152"/>
      <w:r>
        <w:t xml:space="preserve">Figure </w:t>
      </w:r>
      <w:r w:rsidR="001902FE">
        <w:fldChar w:fldCharType="begin"/>
      </w:r>
      <w:r w:rsidR="001902FE">
        <w:instrText xml:space="preserve"> SEQ Figure \* ARABIC </w:instrText>
      </w:r>
      <w:r w:rsidR="001902FE">
        <w:fldChar w:fldCharType="separate"/>
      </w:r>
      <w:r w:rsidR="002B72CD">
        <w:rPr>
          <w:noProof/>
        </w:rPr>
        <w:t>16</w:t>
      </w:r>
      <w:r w:rsidR="001902FE">
        <w:rPr>
          <w:noProof/>
        </w:rPr>
        <w:fldChar w:fldCharType="end"/>
      </w:r>
      <w:bookmarkEnd w:id="67"/>
      <w:r>
        <w:t xml:space="preserve">. Edit </w:t>
      </w:r>
      <w:r w:rsidR="0098047E">
        <w:t>Configuration</w:t>
      </w:r>
      <w:r>
        <w:t xml:space="preserve"> </w:t>
      </w:r>
      <w:r w:rsidR="00210FD3">
        <w:t xml:space="preserve">Settings </w:t>
      </w:r>
      <w:r>
        <w:t>Screen</w:t>
      </w:r>
      <w:bookmarkEnd w:id="68"/>
    </w:p>
    <w:p w14:paraId="6CF93131" w14:textId="77777777" w:rsidR="00672E6B" w:rsidRDefault="00672E6B" w:rsidP="00672E6B">
      <w:pPr>
        <w:pStyle w:val="Image"/>
      </w:pPr>
      <w:r>
        <w:drawing>
          <wp:inline distT="0" distB="0" distL="0" distR="0" wp14:anchorId="55FA8407" wp14:editId="06A7D2D1">
            <wp:extent cx="3981450" cy="2305050"/>
            <wp:effectExtent l="19050" t="19050" r="19050" b="1905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rotWithShape="1">
                    <a:blip r:embed="rId30">
                      <a:extLst>
                        <a:ext uri="{28A0092B-C50C-407E-A947-70E740481C1C}">
                          <a14:useLocalDpi xmlns:a14="http://schemas.microsoft.com/office/drawing/2010/main" val="0"/>
                        </a:ext>
                      </a:extLst>
                    </a:blip>
                    <a:srcRect t="2" b="-2525"/>
                    <a:stretch/>
                  </pic:blipFill>
                  <pic:spPr bwMode="auto">
                    <a:xfrm>
                      <a:off x="0" y="0"/>
                      <a:ext cx="3977640" cy="230284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EE105AF" w14:textId="77777777" w:rsidR="00672E6B" w:rsidRPr="004903D4" w:rsidRDefault="00672E6B" w:rsidP="00672E6B">
      <w:pPr>
        <w:spacing w:before="240"/>
      </w:pPr>
      <w:r w:rsidRPr="004903D4">
        <w:t xml:space="preserve">To edit a </w:t>
      </w:r>
      <w:r w:rsidR="0098047E">
        <w:t>configuration</w:t>
      </w:r>
      <w:r w:rsidRPr="004903D4">
        <w:t>:</w:t>
      </w:r>
    </w:p>
    <w:tbl>
      <w:tblPr>
        <w:tblStyle w:val="TableProcedure"/>
        <w:tblW w:w="0" w:type="auto"/>
        <w:tblLook w:val="04A0" w:firstRow="1" w:lastRow="0" w:firstColumn="1" w:lastColumn="0" w:noHBand="0" w:noVBand="1"/>
      </w:tblPr>
      <w:tblGrid>
        <w:gridCol w:w="9468"/>
      </w:tblGrid>
      <w:tr w:rsidR="00672E6B" w:rsidRPr="009F0C86" w14:paraId="72306193" w14:textId="77777777" w:rsidTr="00672E6B">
        <w:tc>
          <w:tcPr>
            <w:tcW w:w="9468" w:type="dxa"/>
          </w:tcPr>
          <w:p w14:paraId="09A3DF2C" w14:textId="27D798A8" w:rsidR="00672E6B" w:rsidRPr="0098047E" w:rsidRDefault="00672E6B" w:rsidP="00FF2D7D">
            <w:pPr>
              <w:pStyle w:val="ListNumber"/>
              <w:numPr>
                <w:ilvl w:val="0"/>
                <w:numId w:val="27"/>
              </w:numPr>
            </w:pPr>
            <w:r w:rsidRPr="0098047E">
              <w:t xml:space="preserve">On the </w:t>
            </w:r>
            <w:r w:rsidR="0098047E">
              <w:rPr>
                <w:b/>
                <w:i/>
              </w:rPr>
              <w:t>Configuration</w:t>
            </w:r>
            <w:r w:rsidRPr="0098047E">
              <w:rPr>
                <w:b/>
                <w:i/>
              </w:rPr>
              <w:t xml:space="preserve"> Search</w:t>
            </w:r>
            <w:r w:rsidRPr="0098047E">
              <w:t xml:space="preserve"> screen (see </w:t>
            </w:r>
            <w:r w:rsidR="00C40B93" w:rsidRPr="000F28D3">
              <w:rPr>
                <w:rStyle w:val="CrossReference"/>
              </w:rPr>
              <w:fldChar w:fldCharType="begin"/>
            </w:r>
            <w:r w:rsidR="00C40B93" w:rsidRPr="000F28D3">
              <w:rPr>
                <w:rStyle w:val="CrossReference"/>
              </w:rPr>
              <w:instrText xml:space="preserve"> REF _Ref390097704 \h </w:instrText>
            </w:r>
            <w:r w:rsidR="00210FD3">
              <w:rPr>
                <w:rStyle w:val="CrossReference"/>
              </w:rPr>
              <w:instrText xml:space="preserve"> \* MERGEFORMAT </w:instrText>
            </w:r>
            <w:r w:rsidR="00C40B93" w:rsidRPr="000F28D3">
              <w:rPr>
                <w:rStyle w:val="CrossReference"/>
              </w:rPr>
            </w:r>
            <w:r w:rsidR="00C40B93" w:rsidRPr="000F28D3">
              <w:rPr>
                <w:rStyle w:val="CrossReference"/>
              </w:rPr>
              <w:fldChar w:fldCharType="separate"/>
            </w:r>
            <w:r w:rsidR="002B72CD" w:rsidRPr="002B72CD">
              <w:rPr>
                <w:rStyle w:val="CrossReference"/>
              </w:rPr>
              <w:t>Figure 14</w:t>
            </w:r>
            <w:r w:rsidR="00C40B93" w:rsidRPr="000F28D3">
              <w:rPr>
                <w:rStyle w:val="CrossReference"/>
              </w:rPr>
              <w:fldChar w:fldCharType="end"/>
            </w:r>
            <w:r w:rsidRPr="0098047E">
              <w:t xml:space="preserve">), search for the </w:t>
            </w:r>
            <w:r w:rsidR="0098047E">
              <w:t>configuration</w:t>
            </w:r>
            <w:r w:rsidRPr="0098047E">
              <w:t xml:space="preserve"> you want to edit.</w:t>
            </w:r>
          </w:p>
          <w:p w14:paraId="6EB5513B" w14:textId="77777777" w:rsidR="00672E6B" w:rsidRDefault="00672E6B" w:rsidP="006D3FAB">
            <w:pPr>
              <w:pStyle w:val="ListNumber"/>
            </w:pPr>
            <w:r>
              <w:t>Click the edit [</w:t>
            </w:r>
            <w:r>
              <w:rPr>
                <w:noProof/>
              </w:rPr>
              <w:drawing>
                <wp:inline distT="0" distB="0" distL="0" distR="0" wp14:anchorId="6F4F6055" wp14:editId="532F96DC">
                  <wp:extent cx="201168" cy="173736"/>
                  <wp:effectExtent l="0" t="0" r="889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2">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xml:space="preserve">] button next to the </w:t>
            </w:r>
            <w:r w:rsidR="0098047E">
              <w:t>configuration</w:t>
            </w:r>
            <w:r>
              <w:t xml:space="preserve">. The </w:t>
            </w:r>
            <w:r>
              <w:rPr>
                <w:b/>
                <w:i/>
              </w:rPr>
              <w:t>Edit</w:t>
            </w:r>
            <w:r w:rsidRPr="00B853B1">
              <w:rPr>
                <w:b/>
                <w:i/>
              </w:rPr>
              <w:t xml:space="preserve"> </w:t>
            </w:r>
            <w:r w:rsidR="0098047E">
              <w:rPr>
                <w:b/>
                <w:i/>
              </w:rPr>
              <w:t>Configuration</w:t>
            </w:r>
            <w:r>
              <w:t xml:space="preserve"> </w:t>
            </w:r>
            <w:r w:rsidR="00210FD3" w:rsidRPr="000F28D3">
              <w:rPr>
                <w:b/>
                <w:i/>
              </w:rPr>
              <w:t>Settings</w:t>
            </w:r>
            <w:r w:rsidR="00210FD3">
              <w:t xml:space="preserve"> </w:t>
            </w:r>
            <w:r>
              <w:t>screen appears.</w:t>
            </w:r>
          </w:p>
          <w:p w14:paraId="3CFA31C1" w14:textId="77777777" w:rsidR="00672E6B" w:rsidRPr="002B3F56" w:rsidRDefault="00672E6B" w:rsidP="006D3FAB">
            <w:pPr>
              <w:pStyle w:val="ListNumber"/>
            </w:pPr>
            <w:r>
              <w:t>Update the information as necessary.</w:t>
            </w:r>
            <w:r w:rsidR="0098047E">
              <w:t xml:space="preserve"> You can update the environment, property file key names and values</w:t>
            </w:r>
            <w:r w:rsidR="006B3E52">
              <w:t xml:space="preserve">; </w:t>
            </w:r>
            <w:r w:rsidR="0098047E">
              <w:t>add new properties</w:t>
            </w:r>
            <w:r w:rsidR="006B3E52">
              <w:t xml:space="preserve">; </w:t>
            </w:r>
            <w:r w:rsidR="0098047E">
              <w:t>and delete existing properties.</w:t>
            </w:r>
          </w:p>
          <w:p w14:paraId="6553938D" w14:textId="77777777" w:rsidR="00672E6B" w:rsidRDefault="00672E6B" w:rsidP="006D3FAB">
            <w:pPr>
              <w:pStyle w:val="ListNumber"/>
            </w:pPr>
            <w:r>
              <w:t>To save the updates, click the [</w:t>
            </w:r>
            <w:r w:rsidRPr="00B853B1">
              <w:rPr>
                <w:b/>
              </w:rPr>
              <w:t>Save</w:t>
            </w:r>
            <w:r w:rsidR="0098047E">
              <w:rPr>
                <w:b/>
              </w:rPr>
              <w:t xml:space="preserve"> Configuration</w:t>
            </w:r>
            <w:r>
              <w:t>] button. The button is only</w:t>
            </w:r>
            <w:r w:rsidR="0098047E">
              <w:t xml:space="preserve"> displayed after you have made an update</w:t>
            </w:r>
            <w:r>
              <w:t>.</w:t>
            </w:r>
          </w:p>
          <w:p w14:paraId="52506B47" w14:textId="77777777" w:rsidR="00672E6B" w:rsidRPr="008751C9" w:rsidRDefault="00672E6B" w:rsidP="006D3FAB">
            <w:pPr>
              <w:pStyle w:val="ListNumber"/>
            </w:pPr>
            <w:r>
              <w:t xml:space="preserve">To return to the </w:t>
            </w:r>
            <w:r w:rsidR="0098047E">
              <w:rPr>
                <w:b/>
                <w:i/>
              </w:rPr>
              <w:t>Configuration</w:t>
            </w:r>
            <w:r w:rsidRPr="00B853B1">
              <w:rPr>
                <w:b/>
                <w:i/>
              </w:rPr>
              <w:t xml:space="preserve"> Search</w:t>
            </w:r>
            <w:r>
              <w:t xml:space="preserve"> screen, click the [</w:t>
            </w:r>
            <w:r>
              <w:rPr>
                <w:b/>
              </w:rPr>
              <w:t>Return to Search</w:t>
            </w:r>
            <w:r>
              <w:t xml:space="preserve">] button. </w:t>
            </w:r>
          </w:p>
        </w:tc>
      </w:tr>
    </w:tbl>
    <w:p w14:paraId="451C3BFD" w14:textId="77777777" w:rsidR="00CA21BA" w:rsidRDefault="00CA21BA" w:rsidP="00CA21BA">
      <w:pPr>
        <w:spacing w:after="0"/>
      </w:pPr>
    </w:p>
    <w:tbl>
      <w:tblPr>
        <w:tblStyle w:val="TableNote"/>
        <w:tblW w:w="0" w:type="auto"/>
        <w:tblLook w:val="04A0" w:firstRow="1" w:lastRow="0" w:firstColumn="1" w:lastColumn="0" w:noHBand="0" w:noVBand="1"/>
      </w:tblPr>
      <w:tblGrid>
        <w:gridCol w:w="825"/>
        <w:gridCol w:w="8535"/>
      </w:tblGrid>
      <w:tr w:rsidR="00CA21BA" w:rsidRPr="00C47D7A" w14:paraId="19CCA350" w14:textId="77777777" w:rsidTr="00E55983">
        <w:tc>
          <w:tcPr>
            <w:tcW w:w="775" w:type="dxa"/>
          </w:tcPr>
          <w:p w14:paraId="67362EDA" w14:textId="77777777" w:rsidR="00CA21BA" w:rsidRPr="00C47D7A" w:rsidRDefault="00D65B10" w:rsidP="00CA21BA">
            <w:pPr>
              <w:pStyle w:val="NoteIcon"/>
              <w:spacing w:before="0" w:after="0"/>
            </w:pPr>
            <w:r>
              <w:drawing>
                <wp:inline distT="0" distB="0" distL="0" distR="0" wp14:anchorId="63BB6B08" wp14:editId="28060E70">
                  <wp:extent cx="374904" cy="292608"/>
                  <wp:effectExtent l="0" t="0" r="0" b="0"/>
                  <wp:docPr id="460" name="Picture 460"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585" w:type="dxa"/>
          </w:tcPr>
          <w:p w14:paraId="24B04826" w14:textId="77777777" w:rsidR="00CA21BA" w:rsidRPr="008E4A56" w:rsidRDefault="00CA21BA" w:rsidP="00AC0CA1">
            <w:pPr>
              <w:pStyle w:val="NoteText"/>
              <w:spacing w:before="0" w:after="0"/>
              <w:rPr>
                <w:szCs w:val="20"/>
              </w:rPr>
            </w:pPr>
            <w:r>
              <w:t xml:space="preserve">When you edit a component’s properties, the old version is </w:t>
            </w:r>
            <w:r w:rsidR="00AD27F5">
              <w:t xml:space="preserve">automatically </w:t>
            </w:r>
            <w:r>
              <w:t xml:space="preserve">archived for historical purposes and a new version is created. You can view all the existing versions from the </w:t>
            </w:r>
            <w:r w:rsidRPr="00CA21BA">
              <w:rPr>
                <w:b/>
                <w:i/>
              </w:rPr>
              <w:t>Configuration History</w:t>
            </w:r>
            <w:r>
              <w:t xml:space="preserve"> screen.</w:t>
            </w:r>
          </w:p>
        </w:tc>
      </w:tr>
    </w:tbl>
    <w:p w14:paraId="5AA1EECE" w14:textId="77777777" w:rsidR="00CA21BA" w:rsidRPr="00CA21BA" w:rsidRDefault="00CA21BA" w:rsidP="00CA21BA"/>
    <w:p w14:paraId="11533E43" w14:textId="77777777" w:rsidR="00AC0CA1" w:rsidRDefault="00AC0CA1" w:rsidP="00AC0CA1">
      <w:pPr>
        <w:rPr>
          <w:rFonts w:eastAsiaTheme="majorEastAsia"/>
        </w:rPr>
      </w:pPr>
      <w:r>
        <w:br w:type="page"/>
      </w:r>
    </w:p>
    <w:p w14:paraId="4188599F" w14:textId="77777777" w:rsidR="00DE3D8A" w:rsidRDefault="00DE3D8A" w:rsidP="00DE3D8A">
      <w:pPr>
        <w:pStyle w:val="Heading3"/>
      </w:pPr>
      <w:bookmarkStart w:id="69" w:name="_Toc407806123"/>
      <w:r>
        <w:lastRenderedPageBreak/>
        <w:t>View</w:t>
      </w:r>
      <w:r w:rsidRPr="00EB6CFD">
        <w:t xml:space="preserve"> </w:t>
      </w:r>
      <w:r>
        <w:t>Configuration History</w:t>
      </w:r>
      <w:bookmarkEnd w:id="69"/>
    </w:p>
    <w:p w14:paraId="26E2F4F7" w14:textId="77777777" w:rsidR="008F04AE" w:rsidRDefault="00DE3D8A" w:rsidP="008F04AE">
      <w:r>
        <w:t xml:space="preserve">The </w:t>
      </w:r>
      <w:r>
        <w:rPr>
          <w:b/>
          <w:i/>
        </w:rPr>
        <w:t>Configuration</w:t>
      </w:r>
      <w:r>
        <w:t xml:space="preserve"> </w:t>
      </w:r>
      <w:r w:rsidR="00CA21BA" w:rsidRPr="00CA21BA">
        <w:rPr>
          <w:b/>
          <w:i/>
        </w:rPr>
        <w:t>History</w:t>
      </w:r>
      <w:r w:rsidR="00CA21BA">
        <w:t xml:space="preserve"> </w:t>
      </w:r>
      <w:r>
        <w:t xml:space="preserve">screen allows you to </w:t>
      </w:r>
      <w:r w:rsidR="00DE3093">
        <w:t>view all the</w:t>
      </w:r>
      <w:r>
        <w:t xml:space="preserve"> </w:t>
      </w:r>
      <w:r w:rsidR="00CA21BA">
        <w:t xml:space="preserve">versions created for a component configuration. </w:t>
      </w:r>
    </w:p>
    <w:p w14:paraId="6BDC7727" w14:textId="77777777" w:rsidR="004C035D" w:rsidRDefault="004C035D" w:rsidP="000F28D3">
      <w:pPr>
        <w:pStyle w:val="ImageCaption"/>
      </w:pPr>
      <w:bookmarkStart w:id="70" w:name="_Toc407806153"/>
      <w:r>
        <w:t xml:space="preserve">Figure </w:t>
      </w:r>
      <w:r w:rsidR="001902FE">
        <w:fldChar w:fldCharType="begin"/>
      </w:r>
      <w:r w:rsidR="001902FE">
        <w:instrText xml:space="preserve"> SEQ Figure \* ARABIC </w:instrText>
      </w:r>
      <w:r w:rsidR="001902FE">
        <w:fldChar w:fldCharType="separate"/>
      </w:r>
      <w:r w:rsidR="002B72CD">
        <w:rPr>
          <w:noProof/>
        </w:rPr>
        <w:t>17</w:t>
      </w:r>
      <w:r w:rsidR="001902FE">
        <w:rPr>
          <w:noProof/>
        </w:rPr>
        <w:fldChar w:fldCharType="end"/>
      </w:r>
      <w:r>
        <w:t>. Configuration History Screen</w:t>
      </w:r>
      <w:bookmarkEnd w:id="70"/>
    </w:p>
    <w:p w14:paraId="03D401B1" w14:textId="77777777" w:rsidR="004C035D" w:rsidRDefault="004C035D" w:rsidP="000F28D3">
      <w:pPr>
        <w:pStyle w:val="Image"/>
      </w:pPr>
      <w:r w:rsidRPr="006530FA">
        <w:drawing>
          <wp:inline distT="0" distB="0" distL="0" distR="0" wp14:anchorId="0B64B42F" wp14:editId="31612C38">
            <wp:extent cx="5486400" cy="3429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tionHistoryScreen.png"/>
                    <pic:cNvPicPr/>
                  </pic:nvPicPr>
                  <pic:blipFill>
                    <a:blip r:embed="rId31">
                      <a:extLst>
                        <a:ext uri="{28A0092B-C50C-407E-A947-70E740481C1C}">
                          <a14:useLocalDpi xmlns:a14="http://schemas.microsoft.com/office/drawing/2010/main" val="0"/>
                        </a:ext>
                      </a:extLst>
                    </a:blip>
                    <a:stretch>
                      <a:fillRect/>
                    </a:stretch>
                  </pic:blipFill>
                  <pic:spPr>
                    <a:xfrm>
                      <a:off x="0" y="0"/>
                      <a:ext cx="5486400" cy="3429000"/>
                    </a:xfrm>
                    <a:prstGeom prst="rect">
                      <a:avLst/>
                    </a:prstGeom>
                    <a:ln w="9522" cmpd="sng">
                      <a:solidFill>
                        <a:srgbClr val="A6A6A6"/>
                      </a:solidFill>
                      <a:prstDash val="solid"/>
                    </a:ln>
                  </pic:spPr>
                </pic:pic>
              </a:graphicData>
            </a:graphic>
          </wp:inline>
        </w:drawing>
      </w:r>
    </w:p>
    <w:p w14:paraId="775193C7" w14:textId="77777777" w:rsidR="008F04AE" w:rsidRDefault="008F04AE" w:rsidP="008F04AE">
      <w:r>
        <w:t>To view the configuration history:</w:t>
      </w:r>
    </w:p>
    <w:tbl>
      <w:tblPr>
        <w:tblStyle w:val="TableProcedure"/>
        <w:tblW w:w="0" w:type="auto"/>
        <w:tblLook w:val="04A0" w:firstRow="1" w:lastRow="0" w:firstColumn="1" w:lastColumn="0" w:noHBand="0" w:noVBand="1"/>
      </w:tblPr>
      <w:tblGrid>
        <w:gridCol w:w="9468"/>
      </w:tblGrid>
      <w:tr w:rsidR="008F04AE" w:rsidRPr="009F0C86" w14:paraId="1565A530" w14:textId="77777777" w:rsidTr="00E55983">
        <w:tc>
          <w:tcPr>
            <w:tcW w:w="9468" w:type="dxa"/>
          </w:tcPr>
          <w:p w14:paraId="0F9F2724" w14:textId="150833A2" w:rsidR="008F04AE" w:rsidRDefault="008F04AE" w:rsidP="00FF2D7D">
            <w:pPr>
              <w:pStyle w:val="ListNumber"/>
              <w:numPr>
                <w:ilvl w:val="0"/>
                <w:numId w:val="28"/>
              </w:numPr>
            </w:pPr>
            <w:r w:rsidRPr="00951485">
              <w:t xml:space="preserve">On the </w:t>
            </w:r>
            <w:r w:rsidRPr="00951485">
              <w:rPr>
                <w:b/>
                <w:i/>
              </w:rPr>
              <w:t>Configuration Search</w:t>
            </w:r>
            <w:r w:rsidRPr="00951485">
              <w:t xml:space="preserve"> screen (see </w:t>
            </w:r>
            <w:r w:rsidR="00C40B93" w:rsidRPr="000F28D3">
              <w:rPr>
                <w:rStyle w:val="CrossReference"/>
              </w:rPr>
              <w:fldChar w:fldCharType="begin"/>
            </w:r>
            <w:r w:rsidR="00C40B93" w:rsidRPr="000F28D3">
              <w:rPr>
                <w:rStyle w:val="CrossReference"/>
              </w:rPr>
              <w:instrText xml:space="preserve"> REF _Ref390097704 \h </w:instrText>
            </w:r>
            <w:r w:rsidR="00787A5D">
              <w:rPr>
                <w:rStyle w:val="CrossReference"/>
              </w:rPr>
              <w:instrText xml:space="preserve"> \* MERGEFORMAT </w:instrText>
            </w:r>
            <w:r w:rsidR="00C40B93" w:rsidRPr="000F28D3">
              <w:rPr>
                <w:rStyle w:val="CrossReference"/>
              </w:rPr>
            </w:r>
            <w:r w:rsidR="00C40B93" w:rsidRPr="000F28D3">
              <w:rPr>
                <w:rStyle w:val="CrossReference"/>
              </w:rPr>
              <w:fldChar w:fldCharType="separate"/>
            </w:r>
            <w:r w:rsidR="002B72CD" w:rsidRPr="002B72CD">
              <w:rPr>
                <w:rStyle w:val="CrossReference"/>
              </w:rPr>
              <w:t>Figure 14</w:t>
            </w:r>
            <w:r w:rsidR="00C40B93" w:rsidRPr="000F28D3">
              <w:rPr>
                <w:rStyle w:val="CrossReference"/>
              </w:rPr>
              <w:fldChar w:fldCharType="end"/>
            </w:r>
            <w:r w:rsidRPr="00951485">
              <w:t>), search for the configuration</w:t>
            </w:r>
            <w:r>
              <w:t xml:space="preserve"> whose versions</w:t>
            </w:r>
            <w:r w:rsidRPr="00951485">
              <w:t xml:space="preserve"> you want to </w:t>
            </w:r>
            <w:r>
              <w:t>view</w:t>
            </w:r>
            <w:r w:rsidRPr="00951485">
              <w:t>.</w:t>
            </w:r>
          </w:p>
          <w:p w14:paraId="67AD4EA4" w14:textId="77777777" w:rsidR="008F04AE" w:rsidRPr="00951485" w:rsidRDefault="008F04AE" w:rsidP="00FF2D7D">
            <w:pPr>
              <w:pStyle w:val="ListNumber"/>
              <w:numPr>
                <w:ilvl w:val="0"/>
                <w:numId w:val="28"/>
              </w:numPr>
            </w:pPr>
            <w:r w:rsidRPr="00951485">
              <w:t xml:space="preserve">Click the </w:t>
            </w:r>
            <w:r w:rsidR="00AD27F5">
              <w:t>view configuration history</w:t>
            </w:r>
            <w:r w:rsidRPr="00951485">
              <w:t xml:space="preserve"> [</w:t>
            </w:r>
            <w:r>
              <w:rPr>
                <w:noProof/>
              </w:rPr>
              <w:drawing>
                <wp:inline distT="0" distB="0" distL="0" distR="0" wp14:anchorId="77EA1C35" wp14:editId="6B492279">
                  <wp:extent cx="162153" cy="173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32">
                            <a:extLst>
                              <a:ext uri="{28A0092B-C50C-407E-A947-70E740481C1C}">
                                <a14:useLocalDpi xmlns:a14="http://schemas.microsoft.com/office/drawing/2010/main" val="0"/>
                              </a:ext>
                            </a:extLst>
                          </a:blip>
                          <a:stretch>
                            <a:fillRect/>
                          </a:stretch>
                        </pic:blipFill>
                        <pic:spPr>
                          <a:xfrm>
                            <a:off x="0" y="0"/>
                            <a:ext cx="162153" cy="173736"/>
                          </a:xfrm>
                          <a:prstGeom prst="rect">
                            <a:avLst/>
                          </a:prstGeom>
                        </pic:spPr>
                      </pic:pic>
                    </a:graphicData>
                  </a:graphic>
                </wp:inline>
              </w:drawing>
            </w:r>
            <w:r w:rsidRPr="00951485">
              <w:t xml:space="preserve">] button next to the configuration. </w:t>
            </w:r>
            <w:r w:rsidR="00AD27F5">
              <w:t xml:space="preserve">The </w:t>
            </w:r>
            <w:r w:rsidR="00AD27F5" w:rsidRPr="00AD27F5">
              <w:rPr>
                <w:b/>
                <w:i/>
              </w:rPr>
              <w:t>Configuration History</w:t>
            </w:r>
            <w:r w:rsidR="00AD27F5">
              <w:t xml:space="preserve"> screen appears displaying all the existing versions for the selected configuration in chronological order with the latest version listed first.</w:t>
            </w:r>
          </w:p>
          <w:p w14:paraId="7EAEDD1D" w14:textId="77777777" w:rsidR="008F04AE" w:rsidRPr="00951485" w:rsidRDefault="00AD27F5" w:rsidP="006D3FAB">
            <w:pPr>
              <w:pStyle w:val="ListNumber"/>
            </w:pPr>
            <w:r>
              <w:t xml:space="preserve">Click </w:t>
            </w:r>
            <w:proofErr w:type="gramStart"/>
            <w:r>
              <w:t>the expand</w:t>
            </w:r>
            <w:proofErr w:type="gramEnd"/>
            <w:r>
              <w:t xml:space="preserve"> [</w:t>
            </w:r>
            <w:r>
              <w:rPr>
                <w:noProof/>
              </w:rPr>
              <w:drawing>
                <wp:inline distT="0" distB="0" distL="0" distR="0" wp14:anchorId="6FBC7AA8" wp14:editId="2CBA853B">
                  <wp:extent cx="182880" cy="17373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xpandConfigHist.png"/>
                          <pic:cNvPicPr/>
                        </pic:nvPicPr>
                        <pic:blipFill>
                          <a:blip r:embed="rId33">
                            <a:extLst>
                              <a:ext uri="{28A0092B-C50C-407E-A947-70E740481C1C}">
                                <a14:useLocalDpi xmlns:a14="http://schemas.microsoft.com/office/drawing/2010/main" val="0"/>
                              </a:ext>
                            </a:extLst>
                          </a:blip>
                          <a:stretch>
                            <a:fillRect/>
                          </a:stretch>
                        </pic:blipFill>
                        <pic:spPr>
                          <a:xfrm>
                            <a:off x="0" y="0"/>
                            <a:ext cx="182880" cy="173736"/>
                          </a:xfrm>
                          <a:prstGeom prst="rect">
                            <a:avLst/>
                          </a:prstGeom>
                        </pic:spPr>
                      </pic:pic>
                    </a:graphicData>
                  </a:graphic>
                </wp:inline>
              </w:drawing>
            </w:r>
            <w:r>
              <w:t>]</w:t>
            </w:r>
            <w:r w:rsidR="008F04AE" w:rsidRPr="00951485">
              <w:t xml:space="preserve"> </w:t>
            </w:r>
            <w:r>
              <w:t>button to view the property details for the selected version. The changes between the selected version and the earlier version are highlighted.</w:t>
            </w:r>
          </w:p>
        </w:tc>
      </w:tr>
    </w:tbl>
    <w:p w14:paraId="777EDB74" w14:textId="77777777" w:rsidR="008F04AE" w:rsidRDefault="008F04AE" w:rsidP="004F0BD9">
      <w:pPr>
        <w:spacing w:after="0"/>
      </w:pPr>
    </w:p>
    <w:tbl>
      <w:tblPr>
        <w:tblStyle w:val="TableNote"/>
        <w:tblW w:w="0" w:type="auto"/>
        <w:tblLook w:val="04A0" w:firstRow="1" w:lastRow="0" w:firstColumn="1" w:lastColumn="0" w:noHBand="0" w:noVBand="1"/>
      </w:tblPr>
      <w:tblGrid>
        <w:gridCol w:w="825"/>
        <w:gridCol w:w="8535"/>
      </w:tblGrid>
      <w:tr w:rsidR="004F0BD9" w:rsidRPr="00C47D7A" w14:paraId="13987767" w14:textId="77777777" w:rsidTr="00281112">
        <w:tc>
          <w:tcPr>
            <w:tcW w:w="737" w:type="dxa"/>
          </w:tcPr>
          <w:p w14:paraId="58B5FA1C" w14:textId="77777777" w:rsidR="004F0BD9" w:rsidRPr="00C47D7A" w:rsidRDefault="00D65B10" w:rsidP="004F0BD9">
            <w:pPr>
              <w:pStyle w:val="NoteIcon"/>
              <w:spacing w:before="0" w:after="0"/>
            </w:pPr>
            <w:r>
              <w:drawing>
                <wp:inline distT="0" distB="0" distL="0" distR="0" wp14:anchorId="0A95E833" wp14:editId="33F9B61C">
                  <wp:extent cx="374904" cy="292608"/>
                  <wp:effectExtent l="0" t="0" r="0" b="0"/>
                  <wp:docPr id="461" name="Picture 461"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5848DF82" w14:textId="77777777" w:rsidR="004F0BD9" w:rsidRDefault="004F0BD9" w:rsidP="007B6473">
            <w:pPr>
              <w:pStyle w:val="NoteText"/>
            </w:pPr>
            <w:r w:rsidRPr="007B6473">
              <w:rPr>
                <w:b/>
              </w:rPr>
              <w:t>Searching for a configuration version</w:t>
            </w:r>
            <w:r>
              <w:t>:</w:t>
            </w:r>
          </w:p>
          <w:p w14:paraId="7EB3682C" w14:textId="77777777" w:rsidR="00AC0CA1" w:rsidRDefault="004F0BD9" w:rsidP="007B6473">
            <w:pPr>
              <w:pStyle w:val="NoteText"/>
            </w:pPr>
            <w:r>
              <w:t>You can also search for version</w:t>
            </w:r>
            <w:r w:rsidR="00AC0CA1">
              <w:t>s containing a particular</w:t>
            </w:r>
            <w:r>
              <w:t xml:space="preserve"> property key or property value. </w:t>
            </w:r>
            <w:r w:rsidR="00AC0CA1">
              <w:t>To search for versions</w:t>
            </w:r>
            <w:r w:rsidR="006B3E52">
              <w:t>, follow these steps</w:t>
            </w:r>
            <w:r w:rsidR="00AC0CA1">
              <w:t>:</w:t>
            </w:r>
          </w:p>
          <w:p w14:paraId="43B05A0B" w14:textId="77777777" w:rsidR="00AC0CA1" w:rsidRPr="007B6473" w:rsidRDefault="00AC0CA1" w:rsidP="007B6473">
            <w:pPr>
              <w:pStyle w:val="ListNumber"/>
              <w:numPr>
                <w:ilvl w:val="0"/>
                <w:numId w:val="56"/>
              </w:numPr>
            </w:pPr>
            <w:r w:rsidRPr="007B6473">
              <w:t xml:space="preserve">On the </w:t>
            </w:r>
            <w:r w:rsidRPr="007B6473">
              <w:rPr>
                <w:b/>
                <w:i/>
              </w:rPr>
              <w:t>Configuration History</w:t>
            </w:r>
            <w:r w:rsidRPr="007B6473">
              <w:t xml:space="preserve"> screen, enter the required search criteria in the </w:t>
            </w:r>
            <w:r w:rsidRPr="007B6473">
              <w:rPr>
                <w:i/>
              </w:rPr>
              <w:t>Property Key</w:t>
            </w:r>
            <w:r w:rsidRPr="007B6473">
              <w:t xml:space="preserve"> or </w:t>
            </w:r>
            <w:r w:rsidRPr="007B6473">
              <w:rPr>
                <w:i/>
              </w:rPr>
              <w:t>Property Value</w:t>
            </w:r>
            <w:r w:rsidRPr="007B6473">
              <w:t xml:space="preserve"> field.</w:t>
            </w:r>
          </w:p>
          <w:p w14:paraId="5F7B2DCA" w14:textId="77777777" w:rsidR="004F0BD9" w:rsidRPr="008E4A56" w:rsidRDefault="00AC0CA1" w:rsidP="007B6473">
            <w:pPr>
              <w:pStyle w:val="ListNumber"/>
              <w:rPr>
                <w:szCs w:val="20"/>
              </w:rPr>
            </w:pPr>
            <w:r>
              <w:t>Click the [</w:t>
            </w:r>
            <w:r w:rsidRPr="00AC0CA1">
              <w:rPr>
                <w:b/>
              </w:rPr>
              <w:t>Search</w:t>
            </w:r>
            <w:r>
              <w:t>] button. The version or versions containing the specified search criteria will be displayed.</w:t>
            </w:r>
          </w:p>
        </w:tc>
      </w:tr>
    </w:tbl>
    <w:p w14:paraId="5B2955CD" w14:textId="77777777" w:rsidR="00DE3D8A" w:rsidRDefault="00DE3D8A" w:rsidP="00672E6B"/>
    <w:p w14:paraId="5BCD79D4" w14:textId="77777777" w:rsidR="00DE3D8A" w:rsidRDefault="00DE3D8A" w:rsidP="00DE3D8A">
      <w:pPr>
        <w:pStyle w:val="Heading3"/>
      </w:pPr>
      <w:bookmarkStart w:id="71" w:name="_Toc407806124"/>
      <w:r>
        <w:lastRenderedPageBreak/>
        <w:t>Delete</w:t>
      </w:r>
      <w:r w:rsidRPr="00EB6CFD">
        <w:t xml:space="preserve"> a </w:t>
      </w:r>
      <w:r>
        <w:t>Configuration</w:t>
      </w:r>
      <w:bookmarkEnd w:id="71"/>
    </w:p>
    <w:p w14:paraId="74C7AA7B" w14:textId="77777777" w:rsidR="00DE3D8A" w:rsidRDefault="00951485" w:rsidP="007E0D90">
      <w:r>
        <w:t>You can delete existing component configurations if required.</w:t>
      </w:r>
    </w:p>
    <w:p w14:paraId="2AE4232D" w14:textId="77777777" w:rsidR="00DE3D8A" w:rsidRPr="004903D4" w:rsidRDefault="00DE3D8A" w:rsidP="007E0D90">
      <w:r w:rsidRPr="004903D4">
        <w:t xml:space="preserve">To </w:t>
      </w:r>
      <w:r w:rsidR="00951485">
        <w:t>delete</w:t>
      </w:r>
      <w:r w:rsidRPr="004903D4">
        <w:t xml:space="preserve"> a </w:t>
      </w:r>
      <w:r>
        <w:t>configuration</w:t>
      </w:r>
      <w:r w:rsidRPr="004903D4">
        <w:t>:</w:t>
      </w:r>
    </w:p>
    <w:tbl>
      <w:tblPr>
        <w:tblStyle w:val="TableProcedure"/>
        <w:tblW w:w="0" w:type="auto"/>
        <w:tblLook w:val="04A0" w:firstRow="1" w:lastRow="0" w:firstColumn="1" w:lastColumn="0" w:noHBand="0" w:noVBand="1"/>
      </w:tblPr>
      <w:tblGrid>
        <w:gridCol w:w="9468"/>
      </w:tblGrid>
      <w:tr w:rsidR="00DE3D8A" w:rsidRPr="009F0C86" w14:paraId="0D319880" w14:textId="77777777" w:rsidTr="007E0D90">
        <w:tc>
          <w:tcPr>
            <w:tcW w:w="9468" w:type="dxa"/>
          </w:tcPr>
          <w:p w14:paraId="0D263DCF" w14:textId="76B19614" w:rsidR="00951485" w:rsidRPr="008F04AE" w:rsidRDefault="00DE3D8A" w:rsidP="00FF2D7D">
            <w:pPr>
              <w:pStyle w:val="ListNumber"/>
              <w:numPr>
                <w:ilvl w:val="0"/>
                <w:numId w:val="29"/>
              </w:numPr>
            </w:pPr>
            <w:r w:rsidRPr="008F04AE">
              <w:t xml:space="preserve">On the </w:t>
            </w:r>
            <w:r w:rsidRPr="008F04AE">
              <w:rPr>
                <w:b/>
                <w:i/>
              </w:rPr>
              <w:t>Configuration Search</w:t>
            </w:r>
            <w:r w:rsidRPr="008F04AE">
              <w:t xml:space="preserve"> screen (see </w:t>
            </w:r>
            <w:r w:rsidR="00C40B93" w:rsidRPr="007B6473">
              <w:rPr>
                <w:rStyle w:val="CrossReference"/>
              </w:rPr>
              <w:fldChar w:fldCharType="begin"/>
            </w:r>
            <w:r w:rsidR="00C40B93" w:rsidRPr="007B6473">
              <w:rPr>
                <w:rStyle w:val="CrossReference"/>
              </w:rPr>
              <w:instrText xml:space="preserve"> REF _Ref390097704 \h </w:instrText>
            </w:r>
            <w:r w:rsidR="007B6473">
              <w:rPr>
                <w:rStyle w:val="CrossReference"/>
              </w:rPr>
              <w:instrText xml:space="preserve"> \* MERGEFORMAT </w:instrText>
            </w:r>
            <w:r w:rsidR="00C40B93" w:rsidRPr="007B6473">
              <w:rPr>
                <w:rStyle w:val="CrossReference"/>
              </w:rPr>
            </w:r>
            <w:r w:rsidR="00C40B93" w:rsidRPr="007B6473">
              <w:rPr>
                <w:rStyle w:val="CrossReference"/>
              </w:rPr>
              <w:fldChar w:fldCharType="separate"/>
            </w:r>
            <w:r w:rsidR="002B72CD" w:rsidRPr="002B72CD">
              <w:rPr>
                <w:rStyle w:val="CrossReference"/>
              </w:rPr>
              <w:t>Figure 14</w:t>
            </w:r>
            <w:r w:rsidR="00C40B93" w:rsidRPr="007B6473">
              <w:rPr>
                <w:rStyle w:val="CrossReference"/>
              </w:rPr>
              <w:fldChar w:fldCharType="end"/>
            </w:r>
            <w:r w:rsidRPr="008F04AE">
              <w:t xml:space="preserve">), search for the configuration you want to </w:t>
            </w:r>
            <w:r w:rsidR="00951485" w:rsidRPr="008F04AE">
              <w:t>delete</w:t>
            </w:r>
            <w:r w:rsidRPr="008F04AE">
              <w:t>.</w:t>
            </w:r>
          </w:p>
          <w:p w14:paraId="0F1DD41E" w14:textId="77777777" w:rsidR="00951485" w:rsidRPr="00951485" w:rsidRDefault="00DE3D8A" w:rsidP="00FF2D7D">
            <w:pPr>
              <w:pStyle w:val="ListNumber"/>
              <w:numPr>
                <w:ilvl w:val="0"/>
                <w:numId w:val="28"/>
              </w:numPr>
            </w:pPr>
            <w:r w:rsidRPr="00951485">
              <w:t xml:space="preserve">Click the </w:t>
            </w:r>
            <w:r w:rsidR="00951485" w:rsidRPr="00951485">
              <w:t>delete</w:t>
            </w:r>
            <w:r w:rsidRPr="00951485">
              <w:t xml:space="preserve"> [</w:t>
            </w:r>
            <w:r>
              <w:rPr>
                <w:noProof/>
              </w:rPr>
              <w:drawing>
                <wp:inline distT="0" distB="0" distL="0" distR="0" wp14:anchorId="0DCC11E3" wp14:editId="68D6F067">
                  <wp:extent cx="167053" cy="173736"/>
                  <wp:effectExtent l="0" t="0" r="4445"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9">
                            <a:extLst>
                              <a:ext uri="{28A0092B-C50C-407E-A947-70E740481C1C}">
                                <a14:useLocalDpi xmlns:a14="http://schemas.microsoft.com/office/drawing/2010/main" val="0"/>
                              </a:ext>
                            </a:extLst>
                          </a:blip>
                          <a:stretch>
                            <a:fillRect/>
                          </a:stretch>
                        </pic:blipFill>
                        <pic:spPr>
                          <a:xfrm>
                            <a:off x="0" y="0"/>
                            <a:ext cx="167053" cy="173736"/>
                          </a:xfrm>
                          <a:prstGeom prst="rect">
                            <a:avLst/>
                          </a:prstGeom>
                        </pic:spPr>
                      </pic:pic>
                    </a:graphicData>
                  </a:graphic>
                </wp:inline>
              </w:drawing>
            </w:r>
            <w:r w:rsidRPr="00951485">
              <w:t xml:space="preserve">] button next to the configuration. </w:t>
            </w:r>
            <w:r w:rsidR="00951485" w:rsidRPr="00951485">
              <w:t xml:space="preserve">A popup message that asks whether you are sure you want to delete the configuration will appear. </w:t>
            </w:r>
          </w:p>
          <w:p w14:paraId="065F32EE" w14:textId="77777777" w:rsidR="00DE3D8A" w:rsidRPr="00951485" w:rsidRDefault="00951485" w:rsidP="006D3FAB">
            <w:pPr>
              <w:pStyle w:val="ListNumber"/>
            </w:pPr>
            <w:r>
              <w:t>To delete the configuration and all its versions, click the [</w:t>
            </w:r>
            <w:r w:rsidRPr="00670B34">
              <w:rPr>
                <w:b/>
              </w:rPr>
              <w:t>OK</w:t>
            </w:r>
            <w:r>
              <w:t xml:space="preserve">] button. The configuration will no longer be listed on the </w:t>
            </w:r>
            <w:r>
              <w:rPr>
                <w:b/>
                <w:i/>
              </w:rPr>
              <w:t>Configuration</w:t>
            </w:r>
            <w:r w:rsidRPr="00670B34">
              <w:rPr>
                <w:b/>
                <w:i/>
              </w:rPr>
              <w:t xml:space="preserve"> Search</w:t>
            </w:r>
            <w:r>
              <w:t xml:space="preserve"> screen.</w:t>
            </w:r>
            <w:r w:rsidR="00DE3D8A" w:rsidRPr="00951485">
              <w:t xml:space="preserve"> </w:t>
            </w:r>
          </w:p>
        </w:tc>
      </w:tr>
    </w:tbl>
    <w:p w14:paraId="42B41747" w14:textId="77777777" w:rsidR="00672E6B" w:rsidRDefault="00672E6B" w:rsidP="00672E6B">
      <w:pPr>
        <w:rPr>
          <w:rFonts w:eastAsiaTheme="majorEastAsia"/>
        </w:rPr>
      </w:pPr>
      <w:r>
        <w:br w:type="page"/>
      </w:r>
    </w:p>
    <w:p w14:paraId="11EDE227" w14:textId="77777777" w:rsidR="002A5769" w:rsidRDefault="002A5769" w:rsidP="002A5769">
      <w:pPr>
        <w:pStyle w:val="Heading2"/>
      </w:pPr>
      <w:bookmarkStart w:id="72" w:name="_Ref390237122"/>
      <w:bookmarkStart w:id="73" w:name="_Toc407806125"/>
      <w:r>
        <w:lastRenderedPageBreak/>
        <w:t>Uploading Branding Images</w:t>
      </w:r>
      <w:bookmarkEnd w:id="72"/>
      <w:bookmarkEnd w:id="73"/>
    </w:p>
    <w:p w14:paraId="6E09A019" w14:textId="77777777" w:rsidR="002A5769" w:rsidRDefault="002A5769" w:rsidP="002A5769">
      <w:r>
        <w:t xml:space="preserve">The Program Management System serves as a repository for a tenant’s branding information, such as logos and background images. </w:t>
      </w:r>
      <w:r w:rsidR="00682778">
        <w:t xml:space="preserve">You can associate the </w:t>
      </w:r>
      <w:r w:rsidR="00182D36">
        <w:t>uploaded</w:t>
      </w:r>
      <w:r w:rsidR="00682778">
        <w:t xml:space="preserve"> branding images with the components to which a tenant is subscribed and thereby customize a component’</w:t>
      </w:r>
      <w:r w:rsidR="007C0465">
        <w:t>s user interface, if necessary.</w:t>
      </w:r>
    </w:p>
    <w:p w14:paraId="024FC630" w14:textId="15D7815E" w:rsidR="007C0465" w:rsidRDefault="002A5769" w:rsidP="008A6632">
      <w:r>
        <w:t xml:space="preserve">From the </w:t>
      </w:r>
      <w:r>
        <w:rPr>
          <w:b/>
          <w:i/>
        </w:rPr>
        <w:t xml:space="preserve">Manage </w:t>
      </w:r>
      <w:r w:rsidR="00787A5D">
        <w:rPr>
          <w:b/>
          <w:i/>
        </w:rPr>
        <w:t>Branding Images</w:t>
      </w:r>
      <w:r>
        <w:t xml:space="preserve"> screen (see </w:t>
      </w:r>
      <w:r w:rsidR="002643A9" w:rsidRPr="007B6473">
        <w:rPr>
          <w:rStyle w:val="CrossReference"/>
        </w:rPr>
        <w:fldChar w:fldCharType="begin"/>
      </w:r>
      <w:r w:rsidR="002643A9" w:rsidRPr="007B6473">
        <w:rPr>
          <w:rStyle w:val="CrossReference"/>
        </w:rPr>
        <w:instrText xml:space="preserve"> REF _Ref390098031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2B72CD" w:rsidRPr="002B72CD">
        <w:rPr>
          <w:rStyle w:val="CrossReference"/>
        </w:rPr>
        <w:t>Figure 18</w:t>
      </w:r>
      <w:r w:rsidR="002643A9" w:rsidRPr="007B6473">
        <w:rPr>
          <w:rStyle w:val="CrossReference"/>
        </w:rPr>
        <w:fldChar w:fldCharType="end"/>
      </w:r>
      <w:r>
        <w:t xml:space="preserve">), authorized users can view and upload branding images for the different tenants. </w:t>
      </w:r>
    </w:p>
    <w:p w14:paraId="4972D084" w14:textId="77777777" w:rsidR="002A5769" w:rsidRDefault="002A5769" w:rsidP="002A5769">
      <w:pPr>
        <w:pStyle w:val="ImageCaption"/>
      </w:pPr>
      <w:bookmarkStart w:id="74" w:name="_Ref390098031"/>
      <w:bookmarkStart w:id="75" w:name="_Toc407806154"/>
      <w:r>
        <w:t xml:space="preserve">Figure </w:t>
      </w:r>
      <w:r w:rsidR="001902FE">
        <w:fldChar w:fldCharType="begin"/>
      </w:r>
      <w:r w:rsidR="001902FE">
        <w:instrText xml:space="preserve"> SEQ Figure \* ARABIC </w:instrText>
      </w:r>
      <w:r w:rsidR="001902FE">
        <w:fldChar w:fldCharType="separate"/>
      </w:r>
      <w:r w:rsidR="002B72CD">
        <w:rPr>
          <w:noProof/>
        </w:rPr>
        <w:t>18</w:t>
      </w:r>
      <w:r w:rsidR="001902FE">
        <w:rPr>
          <w:noProof/>
        </w:rPr>
        <w:fldChar w:fldCharType="end"/>
      </w:r>
      <w:bookmarkEnd w:id="74"/>
      <w:r>
        <w:t xml:space="preserve">. </w:t>
      </w:r>
      <w:r w:rsidR="00682778">
        <w:t xml:space="preserve">Manage </w:t>
      </w:r>
      <w:r w:rsidR="00787A5D">
        <w:t>Branding Images</w:t>
      </w:r>
      <w:r w:rsidRPr="00865384">
        <w:t xml:space="preserve"> Screen</w:t>
      </w:r>
      <w:bookmarkEnd w:id="75"/>
    </w:p>
    <w:p w14:paraId="54B630D2" w14:textId="77777777" w:rsidR="002A5769" w:rsidRDefault="002A5769" w:rsidP="002A5769">
      <w:pPr>
        <w:pStyle w:val="Image"/>
      </w:pPr>
      <w:r w:rsidRPr="0018391B">
        <w:drawing>
          <wp:inline distT="0" distB="0" distL="0" distR="0" wp14:anchorId="18D18F70" wp14:editId="3A78845E">
            <wp:extent cx="4480560" cy="1271016"/>
            <wp:effectExtent l="19050" t="19050" r="1524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34">
                      <a:extLst>
                        <a:ext uri="{28A0092B-C50C-407E-A947-70E740481C1C}">
                          <a14:useLocalDpi xmlns:a14="http://schemas.microsoft.com/office/drawing/2010/main" val="0"/>
                        </a:ext>
                      </a:extLst>
                    </a:blip>
                    <a:stretch>
                      <a:fillRect/>
                    </a:stretch>
                  </pic:blipFill>
                  <pic:spPr bwMode="auto">
                    <a:xfrm>
                      <a:off x="0" y="0"/>
                      <a:ext cx="4480560" cy="127101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C7BC31A" w14:textId="77777777" w:rsidR="002A5769" w:rsidRDefault="002A5769" w:rsidP="002A5769"/>
    <w:p w14:paraId="62F89BFA" w14:textId="77777777" w:rsidR="008A6632" w:rsidRDefault="00E613CB" w:rsidP="00E613CB">
      <w:pPr>
        <w:pStyle w:val="Heading3"/>
      </w:pPr>
      <w:bookmarkStart w:id="76" w:name="_Ref399246019"/>
      <w:bookmarkStart w:id="77" w:name="_Ref399246539"/>
      <w:bookmarkStart w:id="78" w:name="_Toc407806126"/>
      <w:r w:rsidRPr="00157F86">
        <w:t>View</w:t>
      </w:r>
      <w:r w:rsidR="008A6632" w:rsidRPr="00157F86">
        <w:t xml:space="preserve"> and </w:t>
      </w:r>
      <w:r w:rsidRPr="00157F86">
        <w:t>U</w:t>
      </w:r>
      <w:r w:rsidR="008A6632" w:rsidRPr="00157F86">
        <w:t xml:space="preserve">pload </w:t>
      </w:r>
      <w:r w:rsidRPr="00157F86">
        <w:t>B</w:t>
      </w:r>
      <w:r w:rsidR="008A6632" w:rsidRPr="00157F86">
        <w:t xml:space="preserve">randing </w:t>
      </w:r>
      <w:r w:rsidRPr="00157F86">
        <w:t>I</w:t>
      </w:r>
      <w:r w:rsidR="008A6632" w:rsidRPr="00157F86">
        <w:t xml:space="preserve">mages for a </w:t>
      </w:r>
      <w:r w:rsidRPr="00157F86">
        <w:t>T</w:t>
      </w:r>
      <w:r w:rsidR="008A6632" w:rsidRPr="00157F86">
        <w:t>enant</w:t>
      </w:r>
      <w:bookmarkEnd w:id="76"/>
      <w:bookmarkEnd w:id="77"/>
      <w:bookmarkEnd w:id="78"/>
    </w:p>
    <w:p w14:paraId="7684B66F" w14:textId="77777777" w:rsidR="008A6632" w:rsidRDefault="008A6632" w:rsidP="008A6632">
      <w:pPr>
        <w:pStyle w:val="SectionHeading"/>
      </w:pPr>
      <w:r>
        <w:t>Select a Tenant</w:t>
      </w:r>
    </w:p>
    <w:tbl>
      <w:tblPr>
        <w:tblStyle w:val="TableProcedure"/>
        <w:tblW w:w="0" w:type="auto"/>
        <w:tblLook w:val="04A0" w:firstRow="1" w:lastRow="0" w:firstColumn="1" w:lastColumn="0" w:noHBand="0" w:noVBand="1"/>
      </w:tblPr>
      <w:tblGrid>
        <w:gridCol w:w="9576"/>
      </w:tblGrid>
      <w:tr w:rsidR="002A5769" w14:paraId="32705F49" w14:textId="77777777" w:rsidTr="00E55983">
        <w:tc>
          <w:tcPr>
            <w:tcW w:w="9576" w:type="dxa"/>
          </w:tcPr>
          <w:p w14:paraId="5C57C0C0" w14:textId="6E800A46" w:rsidR="007C0465" w:rsidRPr="00DA5956" w:rsidRDefault="002A5769" w:rsidP="00FF2D7D">
            <w:pPr>
              <w:pStyle w:val="ListNumber"/>
              <w:numPr>
                <w:ilvl w:val="0"/>
                <w:numId w:val="32"/>
              </w:numPr>
            </w:pPr>
            <w:r w:rsidRPr="00DA5956">
              <w:t xml:space="preserve">On the </w:t>
            </w:r>
            <w:r w:rsidR="000648CA">
              <w:t>h</w:t>
            </w:r>
            <w:r w:rsidR="000648CA" w:rsidRPr="000648CA">
              <w:t>ome</w:t>
            </w:r>
            <w:r w:rsidR="000648CA" w:rsidRPr="0018391B">
              <w:rPr>
                <w:b/>
                <w:i/>
              </w:rPr>
              <w:t xml:space="preserve"> </w:t>
            </w:r>
            <w:r w:rsidRPr="00DA5956">
              <w:t xml:space="preserve">screen (see </w:t>
            </w:r>
            <w:r w:rsidRPr="007B6473">
              <w:rPr>
                <w:rStyle w:val="CrossReference"/>
              </w:rPr>
              <w:fldChar w:fldCharType="begin"/>
            </w:r>
            <w:r w:rsidRPr="007B6473">
              <w:rPr>
                <w:rStyle w:val="CrossReference"/>
              </w:rPr>
              <w:instrText xml:space="preserve"> REF _Ref388449124 \h  \* MERGEFORMAT </w:instrText>
            </w:r>
            <w:r w:rsidRPr="007B6473">
              <w:rPr>
                <w:rStyle w:val="CrossReference"/>
              </w:rPr>
            </w:r>
            <w:r w:rsidRPr="007B6473">
              <w:rPr>
                <w:rStyle w:val="CrossReference"/>
              </w:rPr>
              <w:fldChar w:fldCharType="separate"/>
            </w:r>
            <w:r w:rsidR="002B72CD" w:rsidRPr="002B72CD">
              <w:rPr>
                <w:rStyle w:val="CrossReference"/>
              </w:rPr>
              <w:t>Figure 2</w:t>
            </w:r>
            <w:r w:rsidRPr="007B6473">
              <w:rPr>
                <w:rStyle w:val="CrossReference"/>
              </w:rPr>
              <w:fldChar w:fldCharType="end"/>
            </w:r>
            <w:r w:rsidRPr="00DA5956">
              <w:t xml:space="preserve">), click the </w:t>
            </w:r>
            <w:r w:rsidR="007C0465" w:rsidRPr="00DA5956">
              <w:t>Upload Branding Images</w:t>
            </w:r>
            <w:r w:rsidRPr="00DA5956">
              <w:t xml:space="preserve"> icon. The </w:t>
            </w:r>
            <w:r w:rsidR="007C0465" w:rsidRPr="00DA5956">
              <w:rPr>
                <w:b/>
                <w:i/>
              </w:rPr>
              <w:t xml:space="preserve">Manage </w:t>
            </w:r>
            <w:r w:rsidR="00787A5D">
              <w:rPr>
                <w:b/>
                <w:i/>
              </w:rPr>
              <w:t>Branding Images</w:t>
            </w:r>
            <w:r w:rsidRPr="00DA5956">
              <w:t xml:space="preserve"> screen appears</w:t>
            </w:r>
            <w:r w:rsidR="00E613CB" w:rsidRPr="00DA5956">
              <w:t xml:space="preserve"> (see </w:t>
            </w:r>
            <w:r w:rsidR="002643A9" w:rsidRPr="007B6473">
              <w:rPr>
                <w:rStyle w:val="CrossReference"/>
              </w:rPr>
              <w:fldChar w:fldCharType="begin"/>
            </w:r>
            <w:r w:rsidR="002643A9" w:rsidRPr="007B6473">
              <w:rPr>
                <w:rStyle w:val="CrossReference"/>
              </w:rPr>
              <w:instrText xml:space="preserve"> REF _Ref390098031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2B72CD" w:rsidRPr="002B72CD">
              <w:rPr>
                <w:rStyle w:val="CrossReference"/>
              </w:rPr>
              <w:t>Figure 18</w:t>
            </w:r>
            <w:r w:rsidR="002643A9" w:rsidRPr="007B6473">
              <w:rPr>
                <w:rStyle w:val="CrossReference"/>
              </w:rPr>
              <w:fldChar w:fldCharType="end"/>
            </w:r>
            <w:r w:rsidR="00E613CB" w:rsidRPr="00DA5956">
              <w:t>)</w:t>
            </w:r>
            <w:r w:rsidR="007C0465" w:rsidRPr="00DA5956">
              <w:t>. Alternatively, select the Upload Branding Images option from the menu.</w:t>
            </w:r>
          </w:p>
          <w:p w14:paraId="2D8A6C7A" w14:textId="41172361" w:rsidR="002A5769" w:rsidRPr="007C0465" w:rsidRDefault="007C0465" w:rsidP="002643A9">
            <w:pPr>
              <w:pStyle w:val="ListNumber"/>
            </w:pPr>
            <w:r>
              <w:t xml:space="preserve">From the </w:t>
            </w:r>
            <w:r w:rsidRPr="00680B2B">
              <w:rPr>
                <w:i/>
              </w:rPr>
              <w:t>Tenant</w:t>
            </w:r>
            <w:r>
              <w:t xml:space="preserve"> drop-down list, select the tenant to whom the branding images belong. </w:t>
            </w:r>
            <w:r w:rsidR="00E613CB">
              <w:t>All the branding images uploaded for the tenant will be listed on the screen along with buttons to upload more images or delete images</w:t>
            </w:r>
            <w:r w:rsidR="00DA5956">
              <w:t xml:space="preserve"> (see </w:t>
            </w:r>
            <w:r w:rsidR="002643A9" w:rsidRPr="007B6473">
              <w:rPr>
                <w:rStyle w:val="CrossReference"/>
              </w:rPr>
              <w:fldChar w:fldCharType="begin"/>
            </w:r>
            <w:r w:rsidR="002643A9" w:rsidRPr="007B6473">
              <w:rPr>
                <w:rStyle w:val="CrossReference"/>
              </w:rPr>
              <w:instrText xml:space="preserve"> REF _Ref390098056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2B72CD" w:rsidRPr="002B72CD">
              <w:rPr>
                <w:rStyle w:val="CrossReference"/>
              </w:rPr>
              <w:t>Figure 19</w:t>
            </w:r>
            <w:r w:rsidR="002643A9" w:rsidRPr="007B6473">
              <w:rPr>
                <w:rStyle w:val="CrossReference"/>
              </w:rPr>
              <w:fldChar w:fldCharType="end"/>
            </w:r>
            <w:r w:rsidR="00DA5956">
              <w:t>)</w:t>
            </w:r>
            <w:r w:rsidR="00E613CB">
              <w:t xml:space="preserve">. </w:t>
            </w:r>
          </w:p>
        </w:tc>
      </w:tr>
    </w:tbl>
    <w:p w14:paraId="1C043AA1" w14:textId="77777777" w:rsidR="00084FD6" w:rsidRDefault="00084FD6" w:rsidP="00084FD6">
      <w:pPr>
        <w:spacing w:after="0"/>
      </w:pPr>
    </w:p>
    <w:tbl>
      <w:tblPr>
        <w:tblStyle w:val="TableNote"/>
        <w:tblW w:w="0" w:type="auto"/>
        <w:tblLook w:val="04A0" w:firstRow="1" w:lastRow="0" w:firstColumn="1" w:lastColumn="0" w:noHBand="0" w:noVBand="1"/>
      </w:tblPr>
      <w:tblGrid>
        <w:gridCol w:w="825"/>
        <w:gridCol w:w="8535"/>
      </w:tblGrid>
      <w:tr w:rsidR="00084FD6" w:rsidRPr="00C47D7A" w14:paraId="39750BBF" w14:textId="77777777" w:rsidTr="005B249E">
        <w:tc>
          <w:tcPr>
            <w:tcW w:w="737" w:type="dxa"/>
          </w:tcPr>
          <w:p w14:paraId="6949F46C" w14:textId="77777777" w:rsidR="00084FD6" w:rsidRPr="00C47D7A" w:rsidRDefault="00D65B10" w:rsidP="00084FD6">
            <w:pPr>
              <w:pStyle w:val="NoteIcon"/>
              <w:spacing w:before="0" w:after="0"/>
            </w:pPr>
            <w:r>
              <w:drawing>
                <wp:inline distT="0" distB="0" distL="0" distR="0" wp14:anchorId="3C7AEB55" wp14:editId="52A2E5E8">
                  <wp:extent cx="374904" cy="292608"/>
                  <wp:effectExtent l="0" t="0" r="0" b="0"/>
                  <wp:docPr id="462" name="Picture 462"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5532CD71" w14:textId="77777777" w:rsidR="00084FD6" w:rsidRPr="00084FD6" w:rsidRDefault="00084FD6" w:rsidP="00084FD6">
            <w:pPr>
              <w:rPr>
                <w:b/>
              </w:rPr>
            </w:pPr>
            <w:r w:rsidRPr="00084FD6">
              <w:rPr>
                <w:b/>
              </w:rPr>
              <w:t>Selecting a Tenant:</w:t>
            </w:r>
          </w:p>
          <w:p w14:paraId="19004BB5" w14:textId="77777777" w:rsidR="00084FD6" w:rsidRPr="00084FD6" w:rsidRDefault="00084FD6" w:rsidP="00FF2D7D">
            <w:pPr>
              <w:pStyle w:val="ListParagraph"/>
              <w:numPr>
                <w:ilvl w:val="0"/>
                <w:numId w:val="31"/>
              </w:numPr>
            </w:pPr>
            <w:r w:rsidRPr="00084FD6">
              <w:t xml:space="preserve">The </w:t>
            </w:r>
            <w:r w:rsidRPr="00084FD6">
              <w:rPr>
                <w:i/>
              </w:rPr>
              <w:t>Tenant</w:t>
            </w:r>
            <w:r w:rsidRPr="00084FD6">
              <w:t xml:space="preserve"> drop-down list only displays the tenant names after you start typing. For example, if you enter “c,” a list of all tenants whose name contains the letter “c” appears. </w:t>
            </w:r>
          </w:p>
          <w:p w14:paraId="3B65288F" w14:textId="77777777" w:rsidR="00084FD6" w:rsidRPr="00084FD6" w:rsidRDefault="00084FD6" w:rsidP="00FF2D7D">
            <w:pPr>
              <w:pStyle w:val="ListParagraph"/>
              <w:numPr>
                <w:ilvl w:val="0"/>
                <w:numId w:val="31"/>
              </w:numPr>
            </w:pPr>
            <w:r w:rsidRPr="00084FD6">
              <w:t>You can also filter the tenants displayed in the drop-down list by tenant type. This is especially useful when there are a large number of tenants. To filter tenants by tenant type:</w:t>
            </w:r>
          </w:p>
          <w:p w14:paraId="32D1CC91" w14:textId="77777777" w:rsidR="00084FD6" w:rsidRDefault="00084FD6" w:rsidP="007B6473">
            <w:pPr>
              <w:pStyle w:val="TableTextNumber3"/>
              <w:numPr>
                <w:ilvl w:val="2"/>
                <w:numId w:val="54"/>
              </w:numPr>
            </w:pPr>
            <w:r>
              <w:t>C</w:t>
            </w:r>
            <w:r w:rsidRPr="00680B2B">
              <w:t>lick the [</w:t>
            </w:r>
            <w:r w:rsidRPr="00680B2B">
              <w:rPr>
                <w:b/>
              </w:rPr>
              <w:t>Filter</w:t>
            </w:r>
            <w:r w:rsidRPr="00680B2B">
              <w:t xml:space="preserve">] link underneath the </w:t>
            </w:r>
            <w:r w:rsidRPr="00680B2B">
              <w:rPr>
                <w:i/>
              </w:rPr>
              <w:t>Tenant</w:t>
            </w:r>
            <w:r w:rsidRPr="00680B2B">
              <w:t xml:space="preserve"> drop-down list. This will open a popup window.</w:t>
            </w:r>
            <w:r>
              <w:rPr>
                <w:noProof/>
              </w:rPr>
              <w:t xml:space="preserve"> </w:t>
            </w:r>
          </w:p>
          <w:p w14:paraId="35A1AF9E" w14:textId="77777777" w:rsidR="00084FD6" w:rsidRDefault="00084FD6" w:rsidP="007B6473">
            <w:pPr>
              <w:pStyle w:val="TableTextNumber3"/>
              <w:numPr>
                <w:ilvl w:val="2"/>
                <w:numId w:val="54"/>
              </w:numPr>
            </w:pPr>
            <w:r w:rsidRPr="00680B2B">
              <w:t xml:space="preserve">From the </w:t>
            </w:r>
            <w:r w:rsidRPr="00680B2B">
              <w:rPr>
                <w:i/>
              </w:rPr>
              <w:t>Tenant Type Filter</w:t>
            </w:r>
            <w:r w:rsidRPr="00680B2B">
              <w:t xml:space="preserve"> drop-down list, select the tenant type by which you wish to filter the records. For example, select “Institution” to view only those tenants whose name contains the letter “c” and who are of the institution type.</w:t>
            </w:r>
          </w:p>
          <w:p w14:paraId="16DB0B2E" w14:textId="77777777" w:rsidR="00084FD6" w:rsidRDefault="00084FD6" w:rsidP="007B6473">
            <w:pPr>
              <w:pStyle w:val="TableTextNumber3"/>
              <w:numPr>
                <w:ilvl w:val="2"/>
                <w:numId w:val="54"/>
              </w:numPr>
            </w:pPr>
            <w:r w:rsidRPr="00680B2B">
              <w:t>Click the [</w:t>
            </w:r>
            <w:r w:rsidRPr="00680B2B">
              <w:rPr>
                <w:b/>
              </w:rPr>
              <w:t>Filter</w:t>
            </w:r>
            <w:r w:rsidRPr="00680B2B">
              <w:t xml:space="preserve">] button. The </w:t>
            </w:r>
            <w:r w:rsidRPr="00680B2B">
              <w:rPr>
                <w:i/>
              </w:rPr>
              <w:t>Tenant</w:t>
            </w:r>
            <w:r w:rsidRPr="00680B2B">
              <w:t xml:space="preserve"> field on the </w:t>
            </w:r>
            <w:r>
              <w:rPr>
                <w:b/>
                <w:i/>
              </w:rPr>
              <w:t xml:space="preserve">Manage </w:t>
            </w:r>
            <w:r w:rsidR="00787A5D">
              <w:rPr>
                <w:b/>
                <w:i/>
              </w:rPr>
              <w:t>Branding Images</w:t>
            </w:r>
            <w:r w:rsidRPr="00680B2B">
              <w:t xml:space="preserve"> screen will display the tenant type by which the field is being filtered.</w:t>
            </w:r>
            <w:r w:rsidRPr="00FA7437">
              <w:rPr>
                <w:noProof/>
              </w:rPr>
              <w:t xml:space="preserve"> </w:t>
            </w:r>
          </w:p>
          <w:p w14:paraId="6C48A1D3" w14:textId="77777777" w:rsidR="00084FD6" w:rsidRPr="008E4A56" w:rsidRDefault="00DA5956" w:rsidP="00084FD6">
            <w:pPr>
              <w:rPr>
                <w:szCs w:val="20"/>
              </w:rPr>
            </w:pPr>
            <w:r w:rsidRPr="00FA7437">
              <w:rPr>
                <w:noProof/>
              </w:rPr>
              <w:drawing>
                <wp:anchor distT="0" distB="0" distL="114300" distR="114300" simplePos="0" relativeHeight="251659264" behindDoc="0" locked="0" layoutInCell="1" allowOverlap="1" wp14:anchorId="4E5AE0CE" wp14:editId="0F6F0B6A">
                  <wp:simplePos x="0" y="0"/>
                  <wp:positionH relativeFrom="column">
                    <wp:posOffset>2134870</wp:posOffset>
                  </wp:positionH>
                  <wp:positionV relativeFrom="paragraph">
                    <wp:posOffset>24765</wp:posOffset>
                  </wp:positionV>
                  <wp:extent cx="1783080" cy="305435"/>
                  <wp:effectExtent l="19050" t="19050" r="26670" b="18415"/>
                  <wp:wrapTopAndBottom/>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antFilterInfo.png"/>
                          <pic:cNvPicPr/>
                        </pic:nvPicPr>
                        <pic:blipFill>
                          <a:blip r:embed="rId35">
                            <a:extLst>
                              <a:ext uri="{28A0092B-C50C-407E-A947-70E740481C1C}">
                                <a14:useLocalDpi xmlns:a14="http://schemas.microsoft.com/office/drawing/2010/main" val="0"/>
                              </a:ext>
                            </a:extLst>
                          </a:blip>
                          <a:stretch>
                            <a:fillRect/>
                          </a:stretch>
                        </pic:blipFill>
                        <pic:spPr>
                          <a:xfrm>
                            <a:off x="0" y="0"/>
                            <a:ext cx="1783080" cy="30543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tc>
      </w:tr>
    </w:tbl>
    <w:p w14:paraId="5A506E09" w14:textId="77777777" w:rsidR="00084FD6" w:rsidRDefault="00084FD6" w:rsidP="00084FD6"/>
    <w:p w14:paraId="5A9A2C54" w14:textId="77777777" w:rsidR="00DA5956" w:rsidRPr="007B6473" w:rsidRDefault="00DA5956" w:rsidP="007B6473">
      <w:pPr>
        <w:pStyle w:val="ImageCaption"/>
      </w:pPr>
      <w:bookmarkStart w:id="79" w:name="_Ref390098056"/>
      <w:bookmarkStart w:id="80" w:name="_Toc407806155"/>
      <w:r w:rsidRPr="007B6473">
        <w:t xml:space="preserve">Figure </w:t>
      </w:r>
      <w:r w:rsidR="001902FE">
        <w:fldChar w:fldCharType="begin"/>
      </w:r>
      <w:r w:rsidR="001902FE">
        <w:instrText xml:space="preserve"> SEQ Figure \* ARABIC </w:instrText>
      </w:r>
      <w:r w:rsidR="001902FE">
        <w:fldChar w:fldCharType="separate"/>
      </w:r>
      <w:r w:rsidR="002B72CD">
        <w:rPr>
          <w:noProof/>
        </w:rPr>
        <w:t>19</w:t>
      </w:r>
      <w:r w:rsidR="001902FE">
        <w:rPr>
          <w:noProof/>
        </w:rPr>
        <w:fldChar w:fldCharType="end"/>
      </w:r>
      <w:bookmarkEnd w:id="79"/>
      <w:r w:rsidR="00873CCB" w:rsidRPr="007B6473">
        <w:rPr>
          <w:noProof/>
        </w:rPr>
        <w:t>.</w:t>
      </w:r>
      <w:r w:rsidRPr="007B6473">
        <w:t xml:space="preserve"> Manage </w:t>
      </w:r>
      <w:r w:rsidR="00814898">
        <w:t>Branding Images</w:t>
      </w:r>
      <w:r w:rsidRPr="007B6473">
        <w:t xml:space="preserve"> Screen Listing Sample Branding Images for a Tenant</w:t>
      </w:r>
      <w:bookmarkEnd w:id="80"/>
    </w:p>
    <w:p w14:paraId="67A38348" w14:textId="77777777" w:rsidR="00DA5956" w:rsidRDefault="00DA5956" w:rsidP="00DA5956">
      <w:pPr>
        <w:pStyle w:val="Image"/>
      </w:pPr>
      <w:r>
        <w:drawing>
          <wp:inline distT="0" distB="0" distL="0" distR="0" wp14:anchorId="3215AD69" wp14:editId="04AA6F10">
            <wp:extent cx="5413248" cy="4608576"/>
            <wp:effectExtent l="19050" t="19050" r="16510" b="20955"/>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Branding_ViewImages.png"/>
                    <pic:cNvPicPr/>
                  </pic:nvPicPr>
                  <pic:blipFill>
                    <a:blip r:embed="rId36">
                      <a:extLst>
                        <a:ext uri="{28A0092B-C50C-407E-A947-70E740481C1C}">
                          <a14:useLocalDpi xmlns:a14="http://schemas.microsoft.com/office/drawing/2010/main" val="0"/>
                        </a:ext>
                      </a:extLst>
                    </a:blip>
                    <a:stretch>
                      <a:fillRect/>
                    </a:stretch>
                  </pic:blipFill>
                  <pic:spPr bwMode="auto">
                    <a:xfrm>
                      <a:off x="0" y="0"/>
                      <a:ext cx="5413248" cy="460857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F04929" w14:textId="77777777" w:rsidR="00814898" w:rsidRDefault="00814898">
      <w:pPr>
        <w:spacing w:after="200" w:line="276" w:lineRule="auto"/>
        <w:rPr>
          <w:rFonts w:cs="Calibri"/>
          <w:b/>
        </w:rPr>
      </w:pPr>
      <w:r>
        <w:br w:type="page"/>
      </w:r>
    </w:p>
    <w:p w14:paraId="4B3361DE" w14:textId="77777777" w:rsidR="00DA5956" w:rsidRDefault="00DA5956" w:rsidP="00DA5956">
      <w:pPr>
        <w:pStyle w:val="SectionHeading"/>
      </w:pPr>
      <w:r>
        <w:lastRenderedPageBreak/>
        <w:t>Upload Images</w:t>
      </w:r>
    </w:p>
    <w:p w14:paraId="0D3E4F6D" w14:textId="77777777" w:rsidR="00B23348" w:rsidRDefault="00B23348" w:rsidP="00DA5956">
      <w:r>
        <w:t xml:space="preserve">You can upload one or more assets or files simultaneously. You can </w:t>
      </w:r>
      <w:proofErr w:type="gramStart"/>
      <w:r>
        <w:t xml:space="preserve">either select the files that you want to upload using the file selector or you can drag </w:t>
      </w:r>
      <w:r w:rsidR="00823C83">
        <w:t xml:space="preserve">the files </w:t>
      </w:r>
      <w:r>
        <w:t>and</w:t>
      </w:r>
      <w:proofErr w:type="gramEnd"/>
      <w:r>
        <w:t xml:space="preserve"> add </w:t>
      </w:r>
      <w:r w:rsidR="00823C83">
        <w:t xml:space="preserve">them </w:t>
      </w:r>
      <w:r>
        <w:t>to the queue.</w:t>
      </w:r>
    </w:p>
    <w:p w14:paraId="2A79D0E8" w14:textId="77777777" w:rsidR="00DA5956" w:rsidRPr="00DA5956" w:rsidRDefault="00B23348" w:rsidP="007B6473">
      <w:pPr>
        <w:keepNext/>
      </w:pPr>
      <w:r>
        <w:t>To select files using the file selector:</w:t>
      </w:r>
    </w:p>
    <w:tbl>
      <w:tblPr>
        <w:tblStyle w:val="TableProcedure"/>
        <w:tblW w:w="0" w:type="auto"/>
        <w:tblLook w:val="04A0" w:firstRow="1" w:lastRow="0" w:firstColumn="1" w:lastColumn="0" w:noHBand="0" w:noVBand="1"/>
      </w:tblPr>
      <w:tblGrid>
        <w:gridCol w:w="9576"/>
      </w:tblGrid>
      <w:tr w:rsidR="00DA5956" w14:paraId="669189DB" w14:textId="77777777" w:rsidTr="00E55983">
        <w:tc>
          <w:tcPr>
            <w:tcW w:w="9576" w:type="dxa"/>
          </w:tcPr>
          <w:p w14:paraId="1E5012A0" w14:textId="2FB51522" w:rsidR="00DA5956" w:rsidRDefault="00DA5956" w:rsidP="00FF2D7D">
            <w:pPr>
              <w:pStyle w:val="ListNumber"/>
              <w:numPr>
                <w:ilvl w:val="0"/>
                <w:numId w:val="33"/>
              </w:numPr>
            </w:pPr>
            <w:r w:rsidRPr="00DA5956">
              <w:t xml:space="preserve">On the </w:t>
            </w:r>
            <w:r w:rsidR="00D919A8" w:rsidRPr="00DA5956">
              <w:rPr>
                <w:b/>
                <w:i/>
              </w:rPr>
              <w:t xml:space="preserve">Manage </w:t>
            </w:r>
            <w:r w:rsidR="00814898">
              <w:rPr>
                <w:b/>
                <w:i/>
              </w:rPr>
              <w:t>Branding Images</w:t>
            </w:r>
            <w:r w:rsidR="00D919A8" w:rsidRPr="00DA5956">
              <w:t xml:space="preserve"> </w:t>
            </w:r>
            <w:r w:rsidRPr="00DA5956">
              <w:t xml:space="preserve">screen (see </w:t>
            </w:r>
            <w:r w:rsidR="002643A9" w:rsidRPr="007B6473">
              <w:rPr>
                <w:rStyle w:val="CrossReference"/>
              </w:rPr>
              <w:fldChar w:fldCharType="begin"/>
            </w:r>
            <w:r w:rsidR="002643A9" w:rsidRPr="007B6473">
              <w:rPr>
                <w:rStyle w:val="CrossReference"/>
              </w:rPr>
              <w:instrText xml:space="preserve"> REF _Ref390098031 \h </w:instrText>
            </w:r>
            <w:r w:rsidR="007B6473">
              <w:rPr>
                <w:rStyle w:val="CrossReference"/>
              </w:rPr>
              <w:instrText xml:space="preserve"> \* MERGEFORMAT </w:instrText>
            </w:r>
            <w:r w:rsidR="002643A9" w:rsidRPr="007B6473">
              <w:rPr>
                <w:rStyle w:val="CrossReference"/>
              </w:rPr>
            </w:r>
            <w:r w:rsidR="002643A9" w:rsidRPr="007B6473">
              <w:rPr>
                <w:rStyle w:val="CrossReference"/>
              </w:rPr>
              <w:fldChar w:fldCharType="separate"/>
            </w:r>
            <w:r w:rsidR="002B72CD" w:rsidRPr="002B72CD">
              <w:rPr>
                <w:rStyle w:val="CrossReference"/>
              </w:rPr>
              <w:t>Figure 18</w:t>
            </w:r>
            <w:r w:rsidR="002643A9" w:rsidRPr="007B6473">
              <w:rPr>
                <w:rStyle w:val="CrossReference"/>
              </w:rPr>
              <w:fldChar w:fldCharType="end"/>
            </w:r>
            <w:r w:rsidRPr="00DA5956">
              <w:t xml:space="preserve">), click the </w:t>
            </w:r>
            <w:r w:rsidR="00D919A8">
              <w:t>[</w:t>
            </w:r>
            <w:r w:rsidR="00D919A8" w:rsidRPr="00D919A8">
              <w:rPr>
                <w:b/>
              </w:rPr>
              <w:t>Browse</w:t>
            </w:r>
            <w:r w:rsidR="00D919A8">
              <w:t>] button</w:t>
            </w:r>
            <w:r w:rsidRPr="00DA5956">
              <w:t>.</w:t>
            </w:r>
            <w:r w:rsidR="00D919A8">
              <w:t xml:space="preserve"> This will open a File Explorer window where you can select the file that you want to upload.</w:t>
            </w:r>
          </w:p>
          <w:p w14:paraId="00E73C66" w14:textId="50F88B79" w:rsidR="00161FC6" w:rsidRDefault="00D919A8" w:rsidP="00FF2D7D">
            <w:pPr>
              <w:pStyle w:val="ListNumber"/>
              <w:numPr>
                <w:ilvl w:val="0"/>
                <w:numId w:val="33"/>
              </w:numPr>
            </w:pPr>
            <w:r>
              <w:t xml:space="preserve">Select the file </w:t>
            </w:r>
            <w:r w:rsidR="003A58A7">
              <w:t>in a browser-specific manner. The file will be added to the Upload Queue section as shown</w:t>
            </w:r>
            <w:r w:rsidR="007A2E63">
              <w:t xml:space="preserve"> in </w:t>
            </w:r>
            <w:r w:rsidR="00814898" w:rsidRPr="000F28D3">
              <w:rPr>
                <w:rStyle w:val="CrossReference"/>
              </w:rPr>
              <w:fldChar w:fldCharType="begin"/>
            </w:r>
            <w:r w:rsidR="00814898" w:rsidRPr="000F28D3">
              <w:rPr>
                <w:rStyle w:val="CrossReference"/>
              </w:rPr>
              <w:instrText xml:space="preserve"> REF _Ref399245168 \h </w:instrText>
            </w:r>
            <w:r w:rsidR="00814898">
              <w:rPr>
                <w:rStyle w:val="CrossReference"/>
              </w:rPr>
              <w:instrText xml:space="preserve"> \* MERGEFORMAT </w:instrText>
            </w:r>
            <w:r w:rsidR="00814898" w:rsidRPr="000F28D3">
              <w:rPr>
                <w:rStyle w:val="CrossReference"/>
              </w:rPr>
            </w:r>
            <w:r w:rsidR="00814898" w:rsidRPr="000F28D3">
              <w:rPr>
                <w:rStyle w:val="CrossReference"/>
              </w:rPr>
              <w:fldChar w:fldCharType="separate"/>
            </w:r>
            <w:r w:rsidR="002B72CD" w:rsidRPr="002B72CD">
              <w:rPr>
                <w:rStyle w:val="CrossReference"/>
              </w:rPr>
              <w:t>Figure 20</w:t>
            </w:r>
            <w:r w:rsidR="00814898" w:rsidRPr="000F28D3">
              <w:rPr>
                <w:rStyle w:val="CrossReference"/>
              </w:rPr>
              <w:fldChar w:fldCharType="end"/>
            </w:r>
            <w:r w:rsidR="003A58A7">
              <w:t>.</w:t>
            </w:r>
          </w:p>
          <w:p w14:paraId="4204D857" w14:textId="77777777" w:rsidR="00161FC6" w:rsidRDefault="00161FC6" w:rsidP="00161FC6">
            <w:pPr>
              <w:pStyle w:val="ImageCaption"/>
            </w:pPr>
            <w:bookmarkStart w:id="81" w:name="_Ref399245168"/>
            <w:bookmarkStart w:id="82" w:name="_Toc407806156"/>
            <w:r>
              <w:t xml:space="preserve">Figure </w:t>
            </w:r>
            <w:r w:rsidR="001902FE">
              <w:fldChar w:fldCharType="begin"/>
            </w:r>
            <w:r w:rsidR="001902FE">
              <w:instrText xml:space="preserve"> SEQ Figure \* ARABIC </w:instrText>
            </w:r>
            <w:r w:rsidR="001902FE">
              <w:fldChar w:fldCharType="separate"/>
            </w:r>
            <w:r w:rsidR="002B72CD">
              <w:rPr>
                <w:noProof/>
              </w:rPr>
              <w:t>20</w:t>
            </w:r>
            <w:r w:rsidR="001902FE">
              <w:rPr>
                <w:noProof/>
              </w:rPr>
              <w:fldChar w:fldCharType="end"/>
            </w:r>
            <w:bookmarkEnd w:id="81"/>
            <w:r w:rsidR="006D1CDF">
              <w:rPr>
                <w:noProof/>
              </w:rPr>
              <w:t>.</w:t>
            </w:r>
            <w:r>
              <w:t xml:space="preserve"> Sample File in Upload Queue</w:t>
            </w:r>
            <w:bookmarkEnd w:id="82"/>
          </w:p>
          <w:p w14:paraId="4EEC5FCA" w14:textId="77777777" w:rsidR="00D919A8" w:rsidRDefault="00161FC6" w:rsidP="00161FC6">
            <w:pPr>
              <w:pStyle w:val="Image"/>
            </w:pPr>
            <w:r>
              <w:drawing>
                <wp:inline distT="0" distB="0" distL="0" distR="0" wp14:anchorId="19736B18" wp14:editId="7BE0269F">
                  <wp:extent cx="3986784" cy="1033272"/>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Branding_SelectFile.png"/>
                          <pic:cNvPicPr/>
                        </pic:nvPicPr>
                        <pic:blipFill rotWithShape="1">
                          <a:blip r:embed="rId37">
                            <a:extLst>
                              <a:ext uri="{28A0092B-C50C-407E-A947-70E740481C1C}">
                                <a14:useLocalDpi xmlns:a14="http://schemas.microsoft.com/office/drawing/2010/main" val="0"/>
                              </a:ext>
                            </a:extLst>
                          </a:blip>
                          <a:srcRect b="6061"/>
                          <a:stretch/>
                        </pic:blipFill>
                        <pic:spPr bwMode="auto">
                          <a:xfrm>
                            <a:off x="0" y="0"/>
                            <a:ext cx="3986784" cy="1033272"/>
                          </a:xfrm>
                          <a:prstGeom prst="rect">
                            <a:avLst/>
                          </a:prstGeom>
                          <a:ln>
                            <a:noFill/>
                          </a:ln>
                          <a:extLst>
                            <a:ext uri="{53640926-AAD7-44D8-BBD7-CCE9431645EC}">
                              <a14:shadowObscured xmlns:a14="http://schemas.microsoft.com/office/drawing/2010/main"/>
                            </a:ext>
                          </a:extLst>
                        </pic:spPr>
                      </pic:pic>
                    </a:graphicData>
                  </a:graphic>
                </wp:inline>
              </w:drawing>
            </w:r>
          </w:p>
          <w:p w14:paraId="5D23BA0C" w14:textId="77777777" w:rsidR="003A58A7" w:rsidRPr="00DA5956" w:rsidRDefault="003A58A7" w:rsidP="00FF2D7D">
            <w:pPr>
              <w:pStyle w:val="ListNumber"/>
              <w:numPr>
                <w:ilvl w:val="0"/>
                <w:numId w:val="33"/>
              </w:numPr>
            </w:pPr>
            <w:r>
              <w:t>Repeat the above steps to select other files, if necessary.</w:t>
            </w:r>
          </w:p>
          <w:p w14:paraId="3EA54D41" w14:textId="77777777" w:rsidR="00DA5956" w:rsidRPr="007C0465" w:rsidRDefault="003A58A7">
            <w:pPr>
              <w:pStyle w:val="ListNumber"/>
              <w:rPr>
                <w:sz w:val="22"/>
              </w:rPr>
            </w:pPr>
            <w:r>
              <w:t>Click the [</w:t>
            </w:r>
            <w:r w:rsidRPr="003A58A7">
              <w:rPr>
                <w:b/>
              </w:rPr>
              <w:t>Upload All</w:t>
            </w:r>
            <w:r>
              <w:t xml:space="preserve">] button to upload all the files in the queue simultaneously. </w:t>
            </w:r>
            <w:r w:rsidR="00823C83">
              <w:t xml:space="preserve">Alternatively, </w:t>
            </w:r>
            <w:r>
              <w:t>click the [</w:t>
            </w:r>
            <w:r w:rsidRPr="003A58A7">
              <w:rPr>
                <w:b/>
              </w:rPr>
              <w:t>Upload</w:t>
            </w:r>
            <w:r>
              <w:t xml:space="preserve">] button next to the file that you want to upload. </w:t>
            </w:r>
            <w:r w:rsidR="00161FC6">
              <w:t>If the files are in a valid format, a</w:t>
            </w:r>
            <w:r>
              <w:t xml:space="preserve"> message will be displayed to indicate that the selected file or files have been uploaded successfully</w:t>
            </w:r>
            <w:r w:rsidR="00762319">
              <w:t>,</w:t>
            </w:r>
            <w:r w:rsidR="00615C48">
              <w:t xml:space="preserve"> and the files</w:t>
            </w:r>
            <w:r>
              <w:t xml:space="preserve"> will be listed in the Current Asset Pool section.</w:t>
            </w:r>
          </w:p>
        </w:tc>
      </w:tr>
    </w:tbl>
    <w:p w14:paraId="78628F31" w14:textId="77777777" w:rsidR="006D3FAB" w:rsidRPr="00DA5956" w:rsidRDefault="006D3FAB" w:rsidP="006D3FAB">
      <w:r>
        <w:t>To drag and select files to upload:</w:t>
      </w:r>
      <w:r w:rsidRPr="006D3FAB">
        <w:t xml:space="preserve"> </w:t>
      </w:r>
    </w:p>
    <w:tbl>
      <w:tblPr>
        <w:tblStyle w:val="TableProcedure"/>
        <w:tblW w:w="0" w:type="auto"/>
        <w:tblLook w:val="04A0" w:firstRow="1" w:lastRow="0" w:firstColumn="1" w:lastColumn="0" w:noHBand="0" w:noVBand="1"/>
      </w:tblPr>
      <w:tblGrid>
        <w:gridCol w:w="9576"/>
      </w:tblGrid>
      <w:tr w:rsidR="006D3FAB" w14:paraId="141FEFF3" w14:textId="77777777" w:rsidTr="00E55983">
        <w:tc>
          <w:tcPr>
            <w:tcW w:w="9576" w:type="dxa"/>
          </w:tcPr>
          <w:p w14:paraId="781C3592" w14:textId="77777777" w:rsidR="006D3FAB" w:rsidRDefault="006D3FAB" w:rsidP="00FF2D7D">
            <w:pPr>
              <w:pStyle w:val="ListNumber"/>
              <w:numPr>
                <w:ilvl w:val="0"/>
                <w:numId w:val="34"/>
              </w:numPr>
            </w:pPr>
            <w:r>
              <w:t xml:space="preserve">Open a File Explorer window and select the file you want to upload. </w:t>
            </w:r>
          </w:p>
          <w:p w14:paraId="6D401C18" w14:textId="77777777" w:rsidR="006D3FAB" w:rsidRPr="006D3FAB" w:rsidRDefault="006D3FAB" w:rsidP="00FF2D7D">
            <w:pPr>
              <w:pStyle w:val="ListNumber"/>
              <w:numPr>
                <w:ilvl w:val="0"/>
                <w:numId w:val="34"/>
              </w:numPr>
            </w:pPr>
            <w:r>
              <w:t>Drag the file to the Upload Queue section o</w:t>
            </w:r>
            <w:r w:rsidRPr="006D3FAB">
              <w:t xml:space="preserve">n the </w:t>
            </w:r>
            <w:r w:rsidRPr="006D3FAB">
              <w:rPr>
                <w:b/>
                <w:i/>
              </w:rPr>
              <w:t xml:space="preserve">Manage </w:t>
            </w:r>
            <w:r w:rsidR="00995439">
              <w:rPr>
                <w:b/>
                <w:i/>
              </w:rPr>
              <w:t>Branding Information</w:t>
            </w:r>
            <w:r w:rsidRPr="006D3FAB">
              <w:t xml:space="preserve"> screen</w:t>
            </w:r>
            <w:r>
              <w:t xml:space="preserve">. The file will be listed in the same way as </w:t>
            </w:r>
            <w:r w:rsidR="001F604E">
              <w:t xml:space="preserve">it is </w:t>
            </w:r>
            <w:r>
              <w:t>when you select a file from the file selector.</w:t>
            </w:r>
          </w:p>
          <w:p w14:paraId="4F82C0E0" w14:textId="77777777" w:rsidR="006D3FAB" w:rsidRPr="00DA5956" w:rsidRDefault="006D3FAB" w:rsidP="00FF2D7D">
            <w:pPr>
              <w:pStyle w:val="ListNumber"/>
              <w:numPr>
                <w:ilvl w:val="0"/>
                <w:numId w:val="33"/>
              </w:numPr>
            </w:pPr>
            <w:r>
              <w:t>Repeat the above steps to select other files, if necessary.</w:t>
            </w:r>
          </w:p>
          <w:p w14:paraId="662E2A76" w14:textId="77777777" w:rsidR="006D3FAB" w:rsidRPr="007C0465" w:rsidRDefault="006D3FAB">
            <w:pPr>
              <w:pStyle w:val="ListNumber"/>
              <w:rPr>
                <w:sz w:val="22"/>
              </w:rPr>
            </w:pPr>
            <w:r>
              <w:t>Click the [</w:t>
            </w:r>
            <w:r w:rsidRPr="003A58A7">
              <w:rPr>
                <w:b/>
              </w:rPr>
              <w:t>Upload All</w:t>
            </w:r>
            <w:r>
              <w:t xml:space="preserve">] button to upload all the files in the queue simultaneously. </w:t>
            </w:r>
            <w:r w:rsidR="001F604E">
              <w:t xml:space="preserve">Alternatively, </w:t>
            </w:r>
            <w:r>
              <w:t>click the [</w:t>
            </w:r>
            <w:r w:rsidRPr="003A58A7">
              <w:rPr>
                <w:b/>
              </w:rPr>
              <w:t>Upload</w:t>
            </w:r>
            <w:r>
              <w:t xml:space="preserve">] button next to the file that you want to upload. If the files are in a valid format, a message will be displayed to indicate that the selected file or files have been uploaded </w:t>
            </w:r>
            <w:r w:rsidR="00615C48">
              <w:t>successful</w:t>
            </w:r>
            <w:r w:rsidR="00762319">
              <w:t>ly,</w:t>
            </w:r>
            <w:r w:rsidR="00615C48">
              <w:t xml:space="preserve"> and the f</w:t>
            </w:r>
            <w:r>
              <w:t>ile</w:t>
            </w:r>
            <w:r w:rsidR="00615C48">
              <w:t>s</w:t>
            </w:r>
            <w:r>
              <w:t xml:space="preserve"> will be listed in the Current Asset Pool section.</w:t>
            </w:r>
          </w:p>
        </w:tc>
      </w:tr>
    </w:tbl>
    <w:p w14:paraId="2844F327" w14:textId="77777777" w:rsidR="00995439" w:rsidRDefault="00995439" w:rsidP="000F28D3"/>
    <w:p w14:paraId="7830E9A5" w14:textId="77777777" w:rsidR="00995439" w:rsidRDefault="00995439">
      <w:pPr>
        <w:spacing w:after="200" w:line="276" w:lineRule="auto"/>
        <w:rPr>
          <w:rFonts w:eastAsiaTheme="majorEastAsia" w:cstheme="majorBidi"/>
          <w:b/>
          <w:bCs/>
          <w:color w:val="43B02A"/>
          <w:szCs w:val="26"/>
        </w:rPr>
      </w:pPr>
      <w:r>
        <w:br w:type="page"/>
      </w:r>
    </w:p>
    <w:p w14:paraId="07804DEA" w14:textId="77777777" w:rsidR="002A5769" w:rsidRDefault="006D3FAB" w:rsidP="002A5769">
      <w:pPr>
        <w:pStyle w:val="Heading3"/>
      </w:pPr>
      <w:bookmarkStart w:id="83" w:name="_Toc407806127"/>
      <w:r>
        <w:lastRenderedPageBreak/>
        <w:t>Delete an Uploaded Image</w:t>
      </w:r>
      <w:bookmarkEnd w:id="83"/>
    </w:p>
    <w:p w14:paraId="6039BDEE" w14:textId="77777777" w:rsidR="002A5769" w:rsidRDefault="002A5769" w:rsidP="006D3FAB">
      <w:r>
        <w:t xml:space="preserve">The </w:t>
      </w:r>
      <w:r w:rsidR="006D3FAB">
        <w:rPr>
          <w:b/>
          <w:i/>
        </w:rPr>
        <w:t xml:space="preserve">Manage </w:t>
      </w:r>
      <w:r w:rsidR="00995439">
        <w:rPr>
          <w:b/>
          <w:i/>
        </w:rPr>
        <w:t xml:space="preserve">Branding Images </w:t>
      </w:r>
      <w:r>
        <w:t xml:space="preserve">screen allows users to </w:t>
      </w:r>
      <w:r w:rsidR="006D3FAB">
        <w:t xml:space="preserve">delete branding images uploaded for a </w:t>
      </w:r>
      <w:r w:rsidR="00C63151">
        <w:t>tenant</w:t>
      </w:r>
      <w:r>
        <w:t xml:space="preserve">. </w:t>
      </w:r>
    </w:p>
    <w:tbl>
      <w:tblPr>
        <w:tblStyle w:val="TableNote"/>
        <w:tblW w:w="0" w:type="auto"/>
        <w:tblLook w:val="04A0" w:firstRow="1" w:lastRow="0" w:firstColumn="1" w:lastColumn="0" w:noHBand="0" w:noVBand="1"/>
      </w:tblPr>
      <w:tblGrid>
        <w:gridCol w:w="835"/>
        <w:gridCol w:w="8525"/>
      </w:tblGrid>
      <w:tr w:rsidR="004D3EC4" w:rsidRPr="00C47D7A" w14:paraId="6454B03D" w14:textId="77777777" w:rsidTr="00E55983">
        <w:tc>
          <w:tcPr>
            <w:tcW w:w="737" w:type="dxa"/>
          </w:tcPr>
          <w:p w14:paraId="22384EF2" w14:textId="77777777" w:rsidR="004D3EC4" w:rsidRPr="00C47D7A" w:rsidRDefault="00AC3E79" w:rsidP="00E55983">
            <w:pPr>
              <w:pStyle w:val="NoteIcon"/>
              <w:spacing w:before="0" w:after="0"/>
            </w:pPr>
            <w:r>
              <w:drawing>
                <wp:inline distT="0" distB="0" distL="0" distR="0" wp14:anchorId="613696B9" wp14:editId="064125E1">
                  <wp:extent cx="374904" cy="292608"/>
                  <wp:effectExtent l="0" t="0" r="6350" b="0"/>
                  <wp:docPr id="450" name="Picture 450"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65395A93" w14:textId="77777777" w:rsidR="004D3EC4" w:rsidRPr="008E4A56" w:rsidRDefault="004D3EC4" w:rsidP="004D3EC4">
            <w:pPr>
              <w:pStyle w:val="NoteText"/>
              <w:spacing w:before="0" w:after="0"/>
              <w:rPr>
                <w:szCs w:val="20"/>
              </w:rPr>
            </w:pPr>
            <w:r>
              <w:t>When you delete an asset, the action cannot be undone and the asset will be instantly removed.</w:t>
            </w:r>
          </w:p>
        </w:tc>
      </w:tr>
    </w:tbl>
    <w:p w14:paraId="1FF9F126" w14:textId="77777777" w:rsidR="004D3EC4" w:rsidRDefault="004D3EC4" w:rsidP="006D3FAB"/>
    <w:p w14:paraId="52A5023D" w14:textId="77777777" w:rsidR="002A5769" w:rsidRPr="00E17057" w:rsidRDefault="002A5769" w:rsidP="00DB5C63">
      <w:pPr>
        <w:keepNext/>
      </w:pPr>
      <w:r>
        <w:t xml:space="preserve">To </w:t>
      </w:r>
      <w:r w:rsidR="006D3FAB">
        <w:t>delete images</w:t>
      </w:r>
      <w:r>
        <w:t>:</w:t>
      </w:r>
    </w:p>
    <w:tbl>
      <w:tblPr>
        <w:tblStyle w:val="TableProcedure"/>
        <w:tblW w:w="0" w:type="auto"/>
        <w:tblLook w:val="04A0" w:firstRow="1" w:lastRow="0" w:firstColumn="1" w:lastColumn="0" w:noHBand="0" w:noVBand="1"/>
      </w:tblPr>
      <w:tblGrid>
        <w:gridCol w:w="9590"/>
      </w:tblGrid>
      <w:tr w:rsidR="002A5769" w:rsidRPr="00E17057" w14:paraId="2084F233" w14:textId="77777777" w:rsidTr="00E55983">
        <w:tc>
          <w:tcPr>
            <w:tcW w:w="10188" w:type="dxa"/>
          </w:tcPr>
          <w:p w14:paraId="1F53CA49" w14:textId="77777777" w:rsidR="002A5769" w:rsidRPr="006D3FAB" w:rsidRDefault="00C63151" w:rsidP="00FF2D7D">
            <w:pPr>
              <w:pStyle w:val="ListNumber"/>
              <w:numPr>
                <w:ilvl w:val="0"/>
                <w:numId w:val="35"/>
              </w:numPr>
            </w:pPr>
            <w:r>
              <w:t xml:space="preserve">From the </w:t>
            </w:r>
            <w:r w:rsidRPr="00C63151">
              <w:rPr>
                <w:i/>
              </w:rPr>
              <w:t>Tenant</w:t>
            </w:r>
            <w:r>
              <w:t xml:space="preserve"> drop-down list o</w:t>
            </w:r>
            <w:r w:rsidR="002A5769" w:rsidRPr="006D3FAB">
              <w:t xml:space="preserve">n the </w:t>
            </w:r>
            <w:r>
              <w:rPr>
                <w:b/>
                <w:i/>
              </w:rPr>
              <w:t xml:space="preserve">Manage </w:t>
            </w:r>
            <w:r w:rsidR="00995439">
              <w:rPr>
                <w:b/>
                <w:i/>
              </w:rPr>
              <w:t xml:space="preserve">Branding Images </w:t>
            </w:r>
            <w:r w:rsidR="002A5769" w:rsidRPr="006D3FAB">
              <w:t xml:space="preserve">screen, </w:t>
            </w:r>
            <w:r>
              <w:t xml:space="preserve">select the tenant whose assets you want to delete. </w:t>
            </w:r>
            <w:r w:rsidR="004D3EC4">
              <w:t>All the existing branding assets will be listed on the screen.</w:t>
            </w:r>
          </w:p>
          <w:p w14:paraId="6C840A1D" w14:textId="77777777" w:rsidR="002A5769" w:rsidRPr="004D3EC4" w:rsidRDefault="006D3FAB" w:rsidP="00FF2D7D">
            <w:pPr>
              <w:pStyle w:val="ListNumber"/>
              <w:numPr>
                <w:ilvl w:val="0"/>
                <w:numId w:val="35"/>
              </w:numPr>
            </w:pPr>
            <w:r w:rsidRPr="006D3FAB">
              <w:t>Click the delete [</w:t>
            </w:r>
            <w:r>
              <w:rPr>
                <w:noProof/>
              </w:rPr>
              <w:drawing>
                <wp:inline distT="0" distB="0" distL="0" distR="0" wp14:anchorId="0C56E715" wp14:editId="7CEBC8E6">
                  <wp:extent cx="167053" cy="173736"/>
                  <wp:effectExtent l="0" t="0" r="4445"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9">
                            <a:extLst>
                              <a:ext uri="{28A0092B-C50C-407E-A947-70E740481C1C}">
                                <a14:useLocalDpi xmlns:a14="http://schemas.microsoft.com/office/drawing/2010/main" val="0"/>
                              </a:ext>
                            </a:extLst>
                          </a:blip>
                          <a:stretch>
                            <a:fillRect/>
                          </a:stretch>
                        </pic:blipFill>
                        <pic:spPr>
                          <a:xfrm>
                            <a:off x="0" y="0"/>
                            <a:ext cx="167053" cy="173736"/>
                          </a:xfrm>
                          <a:prstGeom prst="rect">
                            <a:avLst/>
                          </a:prstGeom>
                        </pic:spPr>
                      </pic:pic>
                    </a:graphicData>
                  </a:graphic>
                </wp:inline>
              </w:drawing>
            </w:r>
            <w:r w:rsidRPr="006D3FAB">
              <w:t xml:space="preserve">] button next to the </w:t>
            </w:r>
            <w:r w:rsidR="004D3EC4">
              <w:t>asset you want to delete</w:t>
            </w:r>
            <w:r w:rsidRPr="006D3FAB">
              <w:t xml:space="preserve">. </w:t>
            </w:r>
            <w:r w:rsidR="004D3EC4">
              <w:t>The asset will be removed from the list.</w:t>
            </w:r>
          </w:p>
        </w:tc>
      </w:tr>
    </w:tbl>
    <w:p w14:paraId="274C4527" w14:textId="77777777" w:rsidR="00DB5C63" w:rsidRDefault="00DB5C63" w:rsidP="00DB5C63">
      <w:pPr>
        <w:rPr>
          <w:rFonts w:eastAsiaTheme="majorEastAsia"/>
        </w:rPr>
      </w:pPr>
      <w:r>
        <w:br w:type="page"/>
      </w:r>
    </w:p>
    <w:p w14:paraId="3405AC9B" w14:textId="77777777" w:rsidR="00182D36" w:rsidRDefault="00182D36" w:rsidP="00182D36">
      <w:pPr>
        <w:pStyle w:val="Heading2"/>
      </w:pPr>
      <w:bookmarkStart w:id="84" w:name="_Toc407806128"/>
      <w:r>
        <w:lastRenderedPageBreak/>
        <w:t>Configuring Component Branding</w:t>
      </w:r>
      <w:bookmarkEnd w:id="84"/>
    </w:p>
    <w:p w14:paraId="58BB7C11" w14:textId="77777777" w:rsidR="00182D36" w:rsidRDefault="00182D36" w:rsidP="00182D36">
      <w:r>
        <w:t xml:space="preserve">The Program Management System allows you to associate branding images </w:t>
      </w:r>
      <w:r w:rsidR="00F8023E">
        <w:t xml:space="preserve">uploaded for a tenant </w:t>
      </w:r>
      <w:r>
        <w:t xml:space="preserve">with the components to which </w:t>
      </w:r>
      <w:r w:rsidR="00F8023E">
        <w:t>the</w:t>
      </w:r>
      <w:r>
        <w:t xml:space="preserve"> tenant is subscribed</w:t>
      </w:r>
      <w:r w:rsidR="006D3474">
        <w:t xml:space="preserve"> and thereby customize a component’s user interface.</w:t>
      </w:r>
      <w:r w:rsidR="00F8023E">
        <w:t xml:space="preserve"> When a component</w:t>
      </w:r>
      <w:r w:rsidR="006D3474">
        <w:t xml:space="preserve"> launches</w:t>
      </w:r>
      <w:r w:rsidR="00F8023E">
        <w:t xml:space="preserve">, it </w:t>
      </w:r>
      <w:r w:rsidR="006D3474">
        <w:t xml:space="preserve">retrieves this branding information and presents </w:t>
      </w:r>
      <w:r w:rsidR="000F74B5">
        <w:t xml:space="preserve">it </w:t>
      </w:r>
      <w:r w:rsidR="006D3474">
        <w:t>to the tenant accordingly.</w:t>
      </w:r>
    </w:p>
    <w:tbl>
      <w:tblPr>
        <w:tblStyle w:val="TableNote"/>
        <w:tblW w:w="0" w:type="auto"/>
        <w:tblLook w:val="04A0" w:firstRow="1" w:lastRow="0" w:firstColumn="1" w:lastColumn="0" w:noHBand="0" w:noVBand="1"/>
      </w:tblPr>
      <w:tblGrid>
        <w:gridCol w:w="835"/>
        <w:gridCol w:w="8525"/>
      </w:tblGrid>
      <w:tr w:rsidR="006D3474" w:rsidRPr="00C47D7A" w14:paraId="3DE2C600" w14:textId="77777777" w:rsidTr="006D3474">
        <w:tc>
          <w:tcPr>
            <w:tcW w:w="737" w:type="dxa"/>
          </w:tcPr>
          <w:p w14:paraId="2B937623" w14:textId="77777777" w:rsidR="006D3474" w:rsidRPr="00C47D7A" w:rsidRDefault="006D3474" w:rsidP="006D3474">
            <w:pPr>
              <w:pStyle w:val="NoteIcon"/>
              <w:spacing w:before="0" w:after="0"/>
            </w:pPr>
            <w:r>
              <w:drawing>
                <wp:inline distT="0" distB="0" distL="0" distR="0" wp14:anchorId="7C870933" wp14:editId="6378EE39">
                  <wp:extent cx="374904" cy="292608"/>
                  <wp:effectExtent l="0" t="0" r="6350" b="0"/>
                  <wp:docPr id="3" name="Picture 3"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5327EE03" w14:textId="77777777" w:rsidR="006D3474" w:rsidRPr="008E4A56" w:rsidRDefault="006D3474" w:rsidP="006D3474">
            <w:pPr>
              <w:pStyle w:val="NoteText"/>
              <w:spacing w:before="0" w:after="0"/>
              <w:rPr>
                <w:szCs w:val="20"/>
              </w:rPr>
            </w:pPr>
            <w:r>
              <w:t>Not all components support a customizable user interface. The branding images will only be applied to components that support customization.</w:t>
            </w:r>
          </w:p>
        </w:tc>
      </w:tr>
    </w:tbl>
    <w:p w14:paraId="3FD2D0D5" w14:textId="77777777" w:rsidR="006D3474" w:rsidRDefault="006D3474" w:rsidP="00182D36"/>
    <w:p w14:paraId="15A24543" w14:textId="77777777" w:rsidR="00182D36" w:rsidRDefault="00182D36" w:rsidP="00182D36">
      <w:r>
        <w:t xml:space="preserve">From the </w:t>
      </w:r>
      <w:r w:rsidR="001B6F61">
        <w:rPr>
          <w:b/>
          <w:i/>
        </w:rPr>
        <w:t>Component Branding</w:t>
      </w:r>
      <w:r w:rsidRPr="0075295F">
        <w:rPr>
          <w:b/>
          <w:i/>
        </w:rPr>
        <w:t xml:space="preserve"> Search</w:t>
      </w:r>
      <w:r>
        <w:t xml:space="preserve"> screen (see </w:t>
      </w:r>
      <w:r w:rsidR="002643A9">
        <w:rPr>
          <w:rStyle w:val="CrossReference"/>
        </w:rPr>
        <w:fldChar w:fldCharType="begin"/>
      </w:r>
      <w:r w:rsidR="002643A9">
        <w:instrText xml:space="preserve"> REF _Ref390098117 \h </w:instrText>
      </w:r>
      <w:r w:rsidR="002643A9">
        <w:rPr>
          <w:rStyle w:val="CrossReference"/>
        </w:rPr>
      </w:r>
      <w:r w:rsidR="002643A9">
        <w:rPr>
          <w:rStyle w:val="CrossReference"/>
        </w:rPr>
        <w:fldChar w:fldCharType="separate"/>
      </w:r>
      <w:r w:rsidR="002B72CD">
        <w:t xml:space="preserve">Figure </w:t>
      </w:r>
      <w:r w:rsidR="002B72CD">
        <w:rPr>
          <w:noProof/>
        </w:rPr>
        <w:t>21</w:t>
      </w:r>
      <w:r w:rsidR="002643A9">
        <w:rPr>
          <w:rStyle w:val="CrossReference"/>
        </w:rPr>
        <w:fldChar w:fldCharType="end"/>
      </w:r>
      <w:r>
        <w:t xml:space="preserve">), authorized users can search for, create, and manage </w:t>
      </w:r>
      <w:r w:rsidR="00F8023E">
        <w:t>component branding associations for a tenant</w:t>
      </w:r>
      <w:r>
        <w:t xml:space="preserve">. </w:t>
      </w:r>
    </w:p>
    <w:p w14:paraId="0D47D291" w14:textId="77777777" w:rsidR="00182D36" w:rsidRDefault="00182D36" w:rsidP="00182D36">
      <w:pPr>
        <w:pStyle w:val="ImageCaption"/>
      </w:pPr>
      <w:bookmarkStart w:id="85" w:name="_Ref390098117"/>
      <w:bookmarkStart w:id="86" w:name="_Toc407806157"/>
      <w:r>
        <w:t xml:space="preserve">Figure </w:t>
      </w:r>
      <w:r w:rsidR="001902FE">
        <w:fldChar w:fldCharType="begin"/>
      </w:r>
      <w:r w:rsidR="001902FE">
        <w:instrText xml:space="preserve"> SEQ Figure \* ARABIC </w:instrText>
      </w:r>
      <w:r w:rsidR="001902FE">
        <w:fldChar w:fldCharType="separate"/>
      </w:r>
      <w:r w:rsidR="002B72CD">
        <w:rPr>
          <w:noProof/>
        </w:rPr>
        <w:t>21</w:t>
      </w:r>
      <w:r w:rsidR="001902FE">
        <w:rPr>
          <w:noProof/>
        </w:rPr>
        <w:fldChar w:fldCharType="end"/>
      </w:r>
      <w:bookmarkEnd w:id="85"/>
      <w:r>
        <w:t xml:space="preserve">. </w:t>
      </w:r>
      <w:r w:rsidR="00BC04B9">
        <w:t>Component Branding</w:t>
      </w:r>
      <w:r w:rsidR="00BC04B9" w:rsidRPr="00865384">
        <w:t xml:space="preserve"> </w:t>
      </w:r>
      <w:r w:rsidRPr="00865384">
        <w:t>Search Screen</w:t>
      </w:r>
      <w:bookmarkEnd w:id="86"/>
    </w:p>
    <w:p w14:paraId="1765B322" w14:textId="77777777" w:rsidR="00182D36" w:rsidRDefault="00182D36" w:rsidP="00182D36">
      <w:pPr>
        <w:pStyle w:val="Image"/>
      </w:pPr>
      <w:r w:rsidRPr="0018391B">
        <w:drawing>
          <wp:inline distT="0" distB="0" distL="0" distR="0" wp14:anchorId="3157F4EC" wp14:editId="165BD103">
            <wp:extent cx="3794760" cy="2176272"/>
            <wp:effectExtent l="19050" t="19050" r="15240" b="1460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AssessmentSearchScreen.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3794760" cy="2176272"/>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95EA81" w14:textId="77777777" w:rsidR="00182D36" w:rsidRDefault="00182D36" w:rsidP="00182D36"/>
    <w:p w14:paraId="195237D3" w14:textId="77777777" w:rsidR="00182D36" w:rsidRDefault="00182D36" w:rsidP="00182D36">
      <w:r>
        <w:t xml:space="preserve">To view the </w:t>
      </w:r>
      <w:r w:rsidR="00800723">
        <w:rPr>
          <w:b/>
          <w:i/>
        </w:rPr>
        <w:t>Component Branding</w:t>
      </w:r>
      <w:r w:rsidRPr="00F467E0">
        <w:rPr>
          <w:b/>
          <w:i/>
        </w:rPr>
        <w:t xml:space="preserve"> Search</w:t>
      </w:r>
      <w:r>
        <w:t xml:space="preserve"> screen:</w:t>
      </w:r>
    </w:p>
    <w:tbl>
      <w:tblPr>
        <w:tblStyle w:val="TableProcedure"/>
        <w:tblW w:w="0" w:type="auto"/>
        <w:tblLook w:val="04A0" w:firstRow="1" w:lastRow="0" w:firstColumn="1" w:lastColumn="0" w:noHBand="0" w:noVBand="1"/>
      </w:tblPr>
      <w:tblGrid>
        <w:gridCol w:w="9576"/>
      </w:tblGrid>
      <w:tr w:rsidR="00182D36" w14:paraId="2BBEF9D1" w14:textId="77777777" w:rsidTr="00E55983">
        <w:tc>
          <w:tcPr>
            <w:tcW w:w="9576" w:type="dxa"/>
          </w:tcPr>
          <w:p w14:paraId="02344EC8" w14:textId="6A0B7DCA" w:rsidR="00182D36" w:rsidRPr="00F8023E" w:rsidRDefault="00182D36" w:rsidP="00800723">
            <w:pPr>
              <w:pStyle w:val="ListNumber"/>
              <w:numPr>
                <w:ilvl w:val="0"/>
                <w:numId w:val="36"/>
              </w:numPr>
            </w:pPr>
            <w:r w:rsidRPr="00F8023E">
              <w:t xml:space="preserve">On the </w:t>
            </w:r>
            <w:r w:rsidR="000648CA">
              <w:t>h</w:t>
            </w:r>
            <w:r w:rsidR="000648CA" w:rsidRPr="000648CA">
              <w:t>ome</w:t>
            </w:r>
            <w:r w:rsidR="000648CA" w:rsidRPr="0018391B">
              <w:rPr>
                <w:b/>
                <w:i/>
              </w:rPr>
              <w:t xml:space="preserve"> </w:t>
            </w:r>
            <w:r w:rsidRPr="00F8023E">
              <w:t xml:space="preserve">screen (see </w:t>
            </w:r>
            <w:r w:rsidRPr="00DB5C63">
              <w:rPr>
                <w:rStyle w:val="CrossReference"/>
              </w:rPr>
              <w:fldChar w:fldCharType="begin"/>
            </w:r>
            <w:r w:rsidRPr="00DB5C63">
              <w:rPr>
                <w:rStyle w:val="CrossReference"/>
              </w:rPr>
              <w:instrText xml:space="preserve"> REF _Ref388449124 \h  \* MERGEFORMAT </w:instrText>
            </w:r>
            <w:r w:rsidRPr="00DB5C63">
              <w:rPr>
                <w:rStyle w:val="CrossReference"/>
              </w:rPr>
            </w:r>
            <w:r w:rsidRPr="00DB5C63">
              <w:rPr>
                <w:rStyle w:val="CrossReference"/>
              </w:rPr>
              <w:fldChar w:fldCharType="separate"/>
            </w:r>
            <w:r w:rsidR="002B72CD" w:rsidRPr="002B72CD">
              <w:rPr>
                <w:rStyle w:val="CrossReference"/>
              </w:rPr>
              <w:t>Figure 2</w:t>
            </w:r>
            <w:r w:rsidRPr="00DB5C63">
              <w:rPr>
                <w:rStyle w:val="CrossReference"/>
              </w:rPr>
              <w:fldChar w:fldCharType="end"/>
            </w:r>
            <w:r w:rsidRPr="00F8023E">
              <w:t xml:space="preserve">), click the Configure Component </w:t>
            </w:r>
            <w:proofErr w:type="gramStart"/>
            <w:r w:rsidR="00F8023E">
              <w:t>Branding</w:t>
            </w:r>
            <w:proofErr w:type="gramEnd"/>
            <w:r w:rsidRPr="00F8023E">
              <w:t xml:space="preserve"> icon. The </w:t>
            </w:r>
            <w:r w:rsidR="00800723">
              <w:rPr>
                <w:b/>
                <w:i/>
              </w:rPr>
              <w:t>Component Branding</w:t>
            </w:r>
            <w:r w:rsidRPr="00F8023E">
              <w:rPr>
                <w:b/>
                <w:i/>
              </w:rPr>
              <w:t xml:space="preserve"> Search</w:t>
            </w:r>
            <w:r w:rsidRPr="00F8023E">
              <w:t xml:space="preserve"> screen appears listing the </w:t>
            </w:r>
            <w:r w:rsidR="00F8023E">
              <w:t xml:space="preserve">component branding associations configured </w:t>
            </w:r>
            <w:r w:rsidRPr="00F8023E">
              <w:t xml:space="preserve">in the Program Management System. Alternatively, select the </w:t>
            </w:r>
            <w:r w:rsidR="00F8023E" w:rsidRPr="00F8023E">
              <w:t xml:space="preserve">Configure Component </w:t>
            </w:r>
            <w:r w:rsidR="00F8023E">
              <w:t>Branding</w:t>
            </w:r>
            <w:r w:rsidRPr="00F8023E">
              <w:t xml:space="preserve"> option from the menu.</w:t>
            </w:r>
          </w:p>
        </w:tc>
      </w:tr>
    </w:tbl>
    <w:p w14:paraId="58829261" w14:textId="77777777" w:rsidR="00182D36" w:rsidRDefault="00182D36" w:rsidP="00182D36">
      <w:pPr>
        <w:pStyle w:val="Heading3"/>
      </w:pPr>
      <w:bookmarkStart w:id="87" w:name="_Toc407806129"/>
      <w:r>
        <w:t xml:space="preserve">Search for a </w:t>
      </w:r>
      <w:r w:rsidR="00F8023E">
        <w:t xml:space="preserve">Component Branding </w:t>
      </w:r>
      <w:r>
        <w:t>Configuration</w:t>
      </w:r>
      <w:bookmarkEnd w:id="87"/>
    </w:p>
    <w:p w14:paraId="243680B6" w14:textId="77777777" w:rsidR="00182D36" w:rsidRDefault="00182D36" w:rsidP="00F8023E">
      <w:r>
        <w:t xml:space="preserve">The </w:t>
      </w:r>
      <w:r w:rsidR="00800723">
        <w:rPr>
          <w:b/>
          <w:i/>
        </w:rPr>
        <w:t>Component Branding</w:t>
      </w:r>
      <w:r w:rsidRPr="0075295F">
        <w:rPr>
          <w:b/>
          <w:i/>
        </w:rPr>
        <w:t xml:space="preserve"> Search</w:t>
      </w:r>
      <w:r>
        <w:t xml:space="preserve"> screen allows users to search for existing </w:t>
      </w:r>
      <w:r w:rsidR="00F8023E">
        <w:t xml:space="preserve">component branding </w:t>
      </w:r>
      <w:r>
        <w:t xml:space="preserve">configurations using the available search filters. </w:t>
      </w:r>
    </w:p>
    <w:p w14:paraId="59F4880E" w14:textId="77777777" w:rsidR="00182D36" w:rsidRPr="00E17057" w:rsidRDefault="00182D36" w:rsidP="00DB5C63">
      <w:pPr>
        <w:keepNext/>
      </w:pPr>
      <w:r>
        <w:t>To search for configurations:</w:t>
      </w:r>
    </w:p>
    <w:tbl>
      <w:tblPr>
        <w:tblStyle w:val="TableProcedure"/>
        <w:tblW w:w="0" w:type="auto"/>
        <w:tblLook w:val="04A0" w:firstRow="1" w:lastRow="0" w:firstColumn="1" w:lastColumn="0" w:noHBand="0" w:noVBand="1"/>
      </w:tblPr>
      <w:tblGrid>
        <w:gridCol w:w="9590"/>
      </w:tblGrid>
      <w:tr w:rsidR="00182D36" w:rsidRPr="00E17057" w14:paraId="6BC2D2B3" w14:textId="77777777" w:rsidTr="00E55983">
        <w:tc>
          <w:tcPr>
            <w:tcW w:w="10188" w:type="dxa"/>
          </w:tcPr>
          <w:p w14:paraId="151454EF" w14:textId="77777777" w:rsidR="00182D36" w:rsidRPr="00256926" w:rsidRDefault="00182D36" w:rsidP="00FF2D7D">
            <w:pPr>
              <w:pStyle w:val="ListNumber"/>
              <w:numPr>
                <w:ilvl w:val="0"/>
                <w:numId w:val="40"/>
              </w:numPr>
            </w:pPr>
            <w:r w:rsidRPr="00256926">
              <w:t xml:space="preserve">On the </w:t>
            </w:r>
            <w:r w:rsidR="0005784E">
              <w:rPr>
                <w:b/>
                <w:i/>
              </w:rPr>
              <w:t>Component Branding</w:t>
            </w:r>
            <w:r w:rsidR="0005784E" w:rsidRPr="00256926">
              <w:rPr>
                <w:b/>
                <w:i/>
              </w:rPr>
              <w:t xml:space="preserve"> </w:t>
            </w:r>
            <w:r w:rsidRPr="00256926">
              <w:rPr>
                <w:b/>
                <w:i/>
              </w:rPr>
              <w:t>Search</w:t>
            </w:r>
            <w:r w:rsidRPr="00256926">
              <w:t xml:space="preserve"> screen, enter any search criteria you want to include.</w:t>
            </w:r>
            <w:r w:rsidR="00256926">
              <w:t xml:space="preserve"> You can search for configurations by tenant and/or component.</w:t>
            </w:r>
          </w:p>
          <w:p w14:paraId="480B121E" w14:textId="77777777" w:rsidR="00182D36" w:rsidRPr="00E17057" w:rsidRDefault="00182D36" w:rsidP="00E55983">
            <w:pPr>
              <w:pStyle w:val="ListNumber"/>
            </w:pPr>
            <w:r w:rsidRPr="00E17057">
              <w:t>Click</w:t>
            </w:r>
            <w:r>
              <w:t xml:space="preserve"> the</w:t>
            </w:r>
            <w:r w:rsidRPr="00E17057">
              <w:t xml:space="preserve"> [</w:t>
            </w:r>
            <w:r w:rsidRPr="00E17057">
              <w:rPr>
                <w:b/>
              </w:rPr>
              <w:t>Search</w:t>
            </w:r>
            <w:r w:rsidRPr="00E17057">
              <w:t>]</w:t>
            </w:r>
            <w:r>
              <w:t xml:space="preserve"> button</w:t>
            </w:r>
            <w:r w:rsidRPr="00E17057">
              <w:t xml:space="preserve">. The </w:t>
            </w:r>
            <w:r>
              <w:t>screen</w:t>
            </w:r>
            <w:r w:rsidRPr="00E17057">
              <w:t xml:space="preserve"> will display the search results table containing the </w:t>
            </w:r>
            <w:r>
              <w:t>configuration</w:t>
            </w:r>
            <w:r w:rsidRPr="00E17057">
              <w:t xml:space="preserve"> records that match the search criteria</w:t>
            </w:r>
            <w:r>
              <w:t>.</w:t>
            </w:r>
          </w:p>
        </w:tc>
      </w:tr>
    </w:tbl>
    <w:p w14:paraId="2C1A1A02" w14:textId="77777777" w:rsidR="00FF1653" w:rsidRDefault="00FF1653" w:rsidP="00FF1653">
      <w:pPr>
        <w:rPr>
          <w:rFonts w:eastAsiaTheme="majorEastAsia"/>
        </w:rPr>
      </w:pPr>
      <w:r>
        <w:br w:type="page"/>
      </w:r>
    </w:p>
    <w:p w14:paraId="006497AC" w14:textId="77777777" w:rsidR="00182D36" w:rsidRDefault="00182D36" w:rsidP="00182D36">
      <w:pPr>
        <w:pStyle w:val="Heading3"/>
      </w:pPr>
      <w:bookmarkStart w:id="88" w:name="_Toc407806130"/>
      <w:r>
        <w:lastRenderedPageBreak/>
        <w:t xml:space="preserve">Add a </w:t>
      </w:r>
      <w:r w:rsidR="00804604">
        <w:t xml:space="preserve">Component Branding </w:t>
      </w:r>
      <w:r>
        <w:t>Configuration</w:t>
      </w:r>
      <w:bookmarkEnd w:id="88"/>
    </w:p>
    <w:p w14:paraId="2E1B45E7" w14:textId="77777777" w:rsidR="00182D36" w:rsidRDefault="00182D36" w:rsidP="00182D36">
      <w:r>
        <w:t xml:space="preserve">The </w:t>
      </w:r>
      <w:r w:rsidR="00804604">
        <w:rPr>
          <w:b/>
          <w:i/>
        </w:rPr>
        <w:t xml:space="preserve">New </w:t>
      </w:r>
      <w:r w:rsidR="00800723">
        <w:rPr>
          <w:b/>
          <w:i/>
        </w:rPr>
        <w:t>Component Branding</w:t>
      </w:r>
      <w:r w:rsidR="00804604">
        <w:rPr>
          <w:b/>
          <w:i/>
        </w:rPr>
        <w:t xml:space="preserve"> Information</w:t>
      </w:r>
      <w:r>
        <w:t xml:space="preserve"> screen allows you to add new </w:t>
      </w:r>
      <w:r w:rsidR="00FF1653">
        <w:t xml:space="preserve">component branding </w:t>
      </w:r>
      <w:r>
        <w:t xml:space="preserve">configurations </w:t>
      </w:r>
      <w:r w:rsidR="00FF1653">
        <w:t>for tenants</w:t>
      </w:r>
      <w:r>
        <w:t>.</w:t>
      </w:r>
    </w:p>
    <w:tbl>
      <w:tblPr>
        <w:tblStyle w:val="TableNote"/>
        <w:tblW w:w="0" w:type="auto"/>
        <w:tblLook w:val="04A0" w:firstRow="1" w:lastRow="0" w:firstColumn="1" w:lastColumn="0" w:noHBand="0" w:noVBand="1"/>
      </w:tblPr>
      <w:tblGrid>
        <w:gridCol w:w="825"/>
        <w:gridCol w:w="8535"/>
      </w:tblGrid>
      <w:tr w:rsidR="00182D36" w:rsidRPr="00C47D7A" w14:paraId="111502D2" w14:textId="77777777" w:rsidTr="00E55983">
        <w:tc>
          <w:tcPr>
            <w:tcW w:w="737" w:type="dxa"/>
          </w:tcPr>
          <w:p w14:paraId="67556D08" w14:textId="77777777" w:rsidR="00182D36" w:rsidRPr="00C47D7A" w:rsidRDefault="00182D36" w:rsidP="00E55983">
            <w:pPr>
              <w:pStyle w:val="NoteIcon"/>
            </w:pPr>
            <w:r>
              <w:drawing>
                <wp:inline distT="0" distB="0" distL="0" distR="0" wp14:anchorId="5B6E1A4F" wp14:editId="29F427B6">
                  <wp:extent cx="374904" cy="292608"/>
                  <wp:effectExtent l="0" t="0" r="0" b="0"/>
                  <wp:docPr id="473" name="Picture 473"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5344CA62" w14:textId="55E5B09B" w:rsidR="00182D36" w:rsidRPr="008E4A56" w:rsidRDefault="00182D36" w:rsidP="0005784E">
            <w:pPr>
              <w:pStyle w:val="NoteText"/>
              <w:rPr>
                <w:szCs w:val="20"/>
              </w:rPr>
            </w:pPr>
            <w:r>
              <w:t xml:space="preserve">You can create </w:t>
            </w:r>
            <w:r w:rsidR="00804604">
              <w:t>one</w:t>
            </w:r>
            <w:r>
              <w:t xml:space="preserve"> configuration</w:t>
            </w:r>
            <w:r w:rsidR="00804604">
              <w:t xml:space="preserve"> per tenant and component</w:t>
            </w:r>
            <w:r>
              <w:t xml:space="preserve">. For example, you can create </w:t>
            </w:r>
            <w:r w:rsidR="00804604">
              <w:t xml:space="preserve">component branding configurations for all the existing components for the tenant AIR Demo State. However, you cannot create two configurations for the component </w:t>
            </w:r>
            <w:r>
              <w:t xml:space="preserve">Test Authoring System for </w:t>
            </w:r>
            <w:r w:rsidR="00FF1653">
              <w:t xml:space="preserve">the tenant </w:t>
            </w:r>
            <w:r w:rsidR="00804604">
              <w:t>AIR Demo State</w:t>
            </w:r>
            <w:r>
              <w:t>.</w:t>
            </w:r>
            <w:r w:rsidR="007A2E63">
              <w:t xml:space="preserve"> </w:t>
            </w:r>
            <w:r w:rsidR="00DB5C63" w:rsidRPr="00DB5C63">
              <w:rPr>
                <w:rStyle w:val="CrossReference"/>
              </w:rPr>
              <w:fldChar w:fldCharType="begin"/>
            </w:r>
            <w:r w:rsidR="00DB5C63" w:rsidRPr="00DB5C63">
              <w:rPr>
                <w:rStyle w:val="CrossReference"/>
              </w:rPr>
              <w:instrText xml:space="preserve"> REF _Ref391288301 \h </w:instrText>
            </w:r>
            <w:r w:rsidR="00DB5C63">
              <w:rPr>
                <w:rStyle w:val="CrossReference"/>
              </w:rPr>
              <w:instrText xml:space="preserve"> \* MERGEFORMAT </w:instrText>
            </w:r>
            <w:r w:rsidR="00DB5C63" w:rsidRPr="00DB5C63">
              <w:rPr>
                <w:rStyle w:val="CrossReference"/>
              </w:rPr>
            </w:r>
            <w:r w:rsidR="00DB5C63" w:rsidRPr="00DB5C63">
              <w:rPr>
                <w:rStyle w:val="CrossReference"/>
              </w:rPr>
              <w:fldChar w:fldCharType="separate"/>
            </w:r>
            <w:r w:rsidR="002B72CD" w:rsidRPr="002B72CD">
              <w:rPr>
                <w:rStyle w:val="CrossReference"/>
              </w:rPr>
              <w:t>Figure 22</w:t>
            </w:r>
            <w:r w:rsidR="00DB5C63" w:rsidRPr="00DB5C63">
              <w:rPr>
                <w:rStyle w:val="CrossReference"/>
              </w:rPr>
              <w:fldChar w:fldCharType="end"/>
            </w:r>
            <w:r w:rsidR="007A2E63">
              <w:t xml:space="preserve"> shows the </w:t>
            </w:r>
            <w:r w:rsidR="0005784E" w:rsidRPr="000F28D3">
              <w:rPr>
                <w:b/>
                <w:i/>
              </w:rPr>
              <w:t>New Component Branding Information</w:t>
            </w:r>
            <w:r w:rsidR="007A2E63">
              <w:t xml:space="preserve"> screen.</w:t>
            </w:r>
          </w:p>
        </w:tc>
      </w:tr>
    </w:tbl>
    <w:p w14:paraId="6E19F75F" w14:textId="77777777" w:rsidR="00182D36" w:rsidRDefault="00182D36" w:rsidP="00182D36">
      <w:pPr>
        <w:pStyle w:val="ImageCaption"/>
        <w:spacing w:before="240"/>
      </w:pPr>
      <w:bookmarkStart w:id="89" w:name="_Ref391288301"/>
      <w:bookmarkStart w:id="90" w:name="_Toc407806158"/>
      <w:r>
        <w:t>Fig</w:t>
      </w:r>
      <w:r w:rsidRPr="005B172E">
        <w:t>u</w:t>
      </w:r>
      <w:r>
        <w:t xml:space="preserve">re </w:t>
      </w:r>
      <w:r w:rsidR="001902FE">
        <w:fldChar w:fldCharType="begin"/>
      </w:r>
      <w:r w:rsidR="001902FE">
        <w:instrText xml:space="preserve"> SEQ Figure \* ARABIC </w:instrText>
      </w:r>
      <w:r w:rsidR="001902FE">
        <w:fldChar w:fldCharType="separate"/>
      </w:r>
      <w:r w:rsidR="002B72CD">
        <w:rPr>
          <w:noProof/>
        </w:rPr>
        <w:t>22</w:t>
      </w:r>
      <w:r w:rsidR="001902FE">
        <w:rPr>
          <w:noProof/>
        </w:rPr>
        <w:fldChar w:fldCharType="end"/>
      </w:r>
      <w:bookmarkEnd w:id="89"/>
      <w:r>
        <w:t xml:space="preserve">. </w:t>
      </w:r>
      <w:r w:rsidR="0005784E">
        <w:t>New Component Branding Information</w:t>
      </w:r>
      <w:r>
        <w:t xml:space="preserve"> Screen</w:t>
      </w:r>
      <w:bookmarkEnd w:id="90"/>
    </w:p>
    <w:p w14:paraId="7533E37B" w14:textId="77777777" w:rsidR="00182D36" w:rsidRDefault="00182D36" w:rsidP="00182D36">
      <w:pPr>
        <w:pStyle w:val="Image"/>
      </w:pPr>
      <w:r>
        <w:drawing>
          <wp:inline distT="0" distB="0" distL="0" distR="0" wp14:anchorId="16A430E2" wp14:editId="33F417AF">
            <wp:extent cx="4773885" cy="1481328"/>
            <wp:effectExtent l="19050" t="19050" r="27305" b="2413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ubjectScreen.png"/>
                    <pic:cNvPicPr/>
                  </pic:nvPicPr>
                  <pic:blipFill>
                    <a:blip r:embed="rId39">
                      <a:extLst>
                        <a:ext uri="{28A0092B-C50C-407E-A947-70E740481C1C}">
                          <a14:useLocalDpi xmlns:a14="http://schemas.microsoft.com/office/drawing/2010/main" val="0"/>
                        </a:ext>
                      </a:extLst>
                    </a:blip>
                    <a:stretch>
                      <a:fillRect/>
                    </a:stretch>
                  </pic:blipFill>
                  <pic:spPr bwMode="auto">
                    <a:xfrm>
                      <a:off x="0" y="0"/>
                      <a:ext cx="4773885" cy="148132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AADC25" w14:textId="77777777" w:rsidR="00182D36" w:rsidRPr="004903D4" w:rsidRDefault="00182D36" w:rsidP="00182D36">
      <w:pPr>
        <w:spacing w:before="240"/>
      </w:pPr>
      <w:r>
        <w:t xml:space="preserve">To add a </w:t>
      </w:r>
      <w:r w:rsidR="00FF1653">
        <w:t xml:space="preserve">component branding </w:t>
      </w:r>
      <w:r>
        <w:t>configuration:</w:t>
      </w:r>
    </w:p>
    <w:tbl>
      <w:tblPr>
        <w:tblStyle w:val="TableProcedure"/>
        <w:tblW w:w="0" w:type="auto"/>
        <w:tblLook w:val="04A0" w:firstRow="1" w:lastRow="0" w:firstColumn="1" w:lastColumn="0" w:noHBand="0" w:noVBand="1"/>
      </w:tblPr>
      <w:tblGrid>
        <w:gridCol w:w="9468"/>
      </w:tblGrid>
      <w:tr w:rsidR="00182D36" w:rsidRPr="009F0C86" w14:paraId="5BD15661" w14:textId="77777777" w:rsidTr="00E55983">
        <w:tc>
          <w:tcPr>
            <w:tcW w:w="9468" w:type="dxa"/>
          </w:tcPr>
          <w:p w14:paraId="4FCC5806" w14:textId="67B51EAC" w:rsidR="00182D36" w:rsidRPr="00FF1653" w:rsidRDefault="00182D36" w:rsidP="00FF2D7D">
            <w:pPr>
              <w:pStyle w:val="ListNumber"/>
              <w:numPr>
                <w:ilvl w:val="0"/>
                <w:numId w:val="41"/>
              </w:numPr>
            </w:pPr>
            <w:r w:rsidRPr="00FF1653">
              <w:t xml:space="preserve">On the </w:t>
            </w:r>
            <w:r w:rsidR="00800723">
              <w:rPr>
                <w:b/>
                <w:i/>
              </w:rPr>
              <w:t>Component Branding</w:t>
            </w:r>
            <w:r w:rsidRPr="00FF1653">
              <w:rPr>
                <w:b/>
                <w:i/>
              </w:rPr>
              <w:t xml:space="preserve"> Search</w:t>
            </w:r>
            <w:r w:rsidRPr="00FF1653">
              <w:t xml:space="preserve"> screen (see </w:t>
            </w:r>
            <w:r w:rsidR="002643A9" w:rsidRPr="000F28D3">
              <w:rPr>
                <w:rStyle w:val="CrossReference"/>
              </w:rPr>
              <w:fldChar w:fldCharType="begin"/>
            </w:r>
            <w:r w:rsidR="002643A9" w:rsidRPr="000F28D3">
              <w:rPr>
                <w:rStyle w:val="CrossReference"/>
              </w:rPr>
              <w:instrText xml:space="preserve"> REF _Ref390098117 \h </w:instrText>
            </w:r>
            <w:r w:rsidR="000F28D3">
              <w:rPr>
                <w:rStyle w:val="CrossReference"/>
              </w:rPr>
              <w:instrText xml:space="preserve"> \* MERGEFORMAT </w:instrText>
            </w:r>
            <w:r w:rsidR="002643A9" w:rsidRPr="000F28D3">
              <w:rPr>
                <w:rStyle w:val="CrossReference"/>
              </w:rPr>
            </w:r>
            <w:r w:rsidR="002643A9" w:rsidRPr="000F28D3">
              <w:rPr>
                <w:rStyle w:val="CrossReference"/>
              </w:rPr>
              <w:fldChar w:fldCharType="separate"/>
            </w:r>
            <w:r w:rsidR="002B72CD" w:rsidRPr="002B72CD">
              <w:rPr>
                <w:rStyle w:val="CrossReference"/>
              </w:rPr>
              <w:t>Figure 21</w:t>
            </w:r>
            <w:r w:rsidR="002643A9" w:rsidRPr="000F28D3">
              <w:rPr>
                <w:rStyle w:val="CrossReference"/>
              </w:rPr>
              <w:fldChar w:fldCharType="end"/>
            </w:r>
            <w:r w:rsidRPr="00FF1653">
              <w:t>), click the [</w:t>
            </w:r>
            <w:r w:rsidRPr="00FF1653">
              <w:rPr>
                <w:b/>
              </w:rPr>
              <w:t>New</w:t>
            </w:r>
            <w:r w:rsidRPr="00FF1653">
              <w:t xml:space="preserve">] button. The </w:t>
            </w:r>
            <w:r w:rsidR="00FF1653">
              <w:rPr>
                <w:b/>
                <w:i/>
              </w:rPr>
              <w:t xml:space="preserve">New </w:t>
            </w:r>
            <w:r w:rsidR="00800723">
              <w:rPr>
                <w:b/>
                <w:i/>
              </w:rPr>
              <w:t>Component Branding</w:t>
            </w:r>
            <w:r w:rsidR="00FF1653">
              <w:rPr>
                <w:b/>
                <w:i/>
              </w:rPr>
              <w:t xml:space="preserve"> Information</w:t>
            </w:r>
            <w:r w:rsidRPr="00FF1653">
              <w:t xml:space="preserve"> screen appears.</w:t>
            </w:r>
          </w:p>
          <w:p w14:paraId="6D59BD30" w14:textId="2A6689B2" w:rsidR="00FF1653" w:rsidRPr="00B2212A" w:rsidRDefault="00FF1653" w:rsidP="00FF1653">
            <w:pPr>
              <w:pStyle w:val="ListNumber"/>
            </w:pPr>
            <w:r>
              <w:t xml:space="preserve">From the </w:t>
            </w:r>
            <w:r w:rsidRPr="00420367">
              <w:rPr>
                <w:i/>
              </w:rPr>
              <w:t>Tenant</w:t>
            </w:r>
            <w:r>
              <w:t xml:space="preserve"> drop-down list, select the tenant for whom the configuration is being created. </w:t>
            </w:r>
            <w:r w:rsidRPr="00B2212A">
              <w:t xml:space="preserve">The </w:t>
            </w:r>
            <w:r w:rsidRPr="00B2212A">
              <w:rPr>
                <w:i/>
              </w:rPr>
              <w:t>Tenant</w:t>
            </w:r>
            <w:r w:rsidRPr="00B2212A">
              <w:t xml:space="preserve"> drop-down list only displays the tenant names after you start typing. For example, if you enter “c,” a list of all tenants whose name contains the letter “c” appears</w:t>
            </w:r>
            <w:r>
              <w:t xml:space="preserve">. </w:t>
            </w:r>
            <w:r w:rsidRPr="00B2212A">
              <w:t>You can also filter the tenants displayed in the drop-down list by tenant type</w:t>
            </w:r>
            <w:r>
              <w:t xml:space="preserve">. For more information, refer to </w:t>
            </w:r>
            <w:r w:rsidR="002C4A54" w:rsidRPr="000F28D3">
              <w:rPr>
                <w:rStyle w:val="CrossReference"/>
              </w:rPr>
              <w:fldChar w:fldCharType="begin"/>
            </w:r>
            <w:r w:rsidR="002C4A54" w:rsidRPr="000F28D3">
              <w:rPr>
                <w:rStyle w:val="CrossReference"/>
              </w:rPr>
              <w:instrText xml:space="preserve"> REF _Ref399246019 \h </w:instrText>
            </w:r>
            <w:r w:rsidR="002C4A54">
              <w:rPr>
                <w:rStyle w:val="CrossReference"/>
              </w:rPr>
              <w:instrText xml:space="preserve"> \* MERGEFORMAT </w:instrText>
            </w:r>
            <w:r w:rsidR="002C4A54" w:rsidRPr="000F28D3">
              <w:rPr>
                <w:rStyle w:val="CrossReference"/>
              </w:rPr>
            </w:r>
            <w:r w:rsidR="002C4A54" w:rsidRPr="000F28D3">
              <w:rPr>
                <w:rStyle w:val="CrossReference"/>
              </w:rPr>
              <w:fldChar w:fldCharType="separate"/>
            </w:r>
            <w:r w:rsidR="002B72CD" w:rsidRPr="002B72CD">
              <w:rPr>
                <w:rStyle w:val="CrossReference"/>
              </w:rPr>
              <w:t>View and Upload Branding Images for a Tenant</w:t>
            </w:r>
            <w:r w:rsidR="002C4A54" w:rsidRPr="000F28D3">
              <w:rPr>
                <w:rStyle w:val="CrossReference"/>
              </w:rPr>
              <w:fldChar w:fldCharType="end"/>
            </w:r>
            <w:r>
              <w:t>.</w:t>
            </w:r>
          </w:p>
          <w:p w14:paraId="26BBC091" w14:textId="77777777" w:rsidR="00182D36" w:rsidRPr="00022624" w:rsidRDefault="00FF1653" w:rsidP="00022624">
            <w:pPr>
              <w:pStyle w:val="ListNumber"/>
            </w:pPr>
            <w:r>
              <w:t xml:space="preserve">From the </w:t>
            </w:r>
            <w:r w:rsidRPr="00420367">
              <w:rPr>
                <w:i/>
              </w:rPr>
              <w:t>Component</w:t>
            </w:r>
            <w:r>
              <w:t xml:space="preserve"> drop-down list, select the component with which the configuration is associated.</w:t>
            </w:r>
          </w:p>
          <w:p w14:paraId="0BD74455" w14:textId="3ABD4A01" w:rsidR="00182D36" w:rsidRDefault="00022624" w:rsidP="00E55983">
            <w:pPr>
              <w:pStyle w:val="ListNumber"/>
            </w:pPr>
            <w:r>
              <w:t>Add</w:t>
            </w:r>
            <w:r w:rsidR="00182D36">
              <w:t xml:space="preserve"> the required </w:t>
            </w:r>
            <w:r>
              <w:t>assets</w:t>
            </w:r>
            <w:r w:rsidR="00182D36">
              <w:t xml:space="preserve">. For more information, refer to </w:t>
            </w:r>
            <w:r w:rsidR="00D56000" w:rsidRPr="00D56000">
              <w:rPr>
                <w:rStyle w:val="CrossReference"/>
              </w:rPr>
              <w:fldChar w:fldCharType="begin"/>
            </w:r>
            <w:r w:rsidR="00D56000" w:rsidRPr="00D56000">
              <w:rPr>
                <w:rStyle w:val="CrossReference"/>
              </w:rPr>
              <w:instrText xml:space="preserve"> REF _Ref390237417 \h </w:instrText>
            </w:r>
            <w:r w:rsidR="00D56000">
              <w:rPr>
                <w:rStyle w:val="CrossReference"/>
              </w:rPr>
              <w:instrText xml:space="preserve"> \* MERGEFORMAT </w:instrText>
            </w:r>
            <w:r w:rsidR="00D56000" w:rsidRPr="00D56000">
              <w:rPr>
                <w:rStyle w:val="CrossReference"/>
              </w:rPr>
            </w:r>
            <w:r w:rsidR="00D56000" w:rsidRPr="00D56000">
              <w:rPr>
                <w:rStyle w:val="CrossReference"/>
              </w:rPr>
              <w:fldChar w:fldCharType="separate"/>
            </w:r>
            <w:r w:rsidR="002B72CD" w:rsidRPr="002B72CD">
              <w:rPr>
                <w:rStyle w:val="CrossReference"/>
              </w:rPr>
              <w:t>Add Assets</w:t>
            </w:r>
            <w:r w:rsidR="00D56000" w:rsidRPr="00D56000">
              <w:rPr>
                <w:rStyle w:val="CrossReference"/>
              </w:rPr>
              <w:fldChar w:fldCharType="end"/>
            </w:r>
            <w:r w:rsidR="00182D36">
              <w:t>.</w:t>
            </w:r>
          </w:p>
          <w:p w14:paraId="5C65398F" w14:textId="77777777" w:rsidR="00182D36" w:rsidRDefault="00182D36" w:rsidP="00E55983">
            <w:pPr>
              <w:pStyle w:val="ListNumber"/>
            </w:pPr>
            <w:r>
              <w:t>To save the configuration details, click the [</w:t>
            </w:r>
            <w:r w:rsidRPr="00B853B1">
              <w:rPr>
                <w:b/>
              </w:rPr>
              <w:t>Save</w:t>
            </w:r>
            <w:r>
              <w:t xml:space="preserve">] button at the bottom of the screen. The button is only displayed after you have entered some data. </w:t>
            </w:r>
          </w:p>
          <w:p w14:paraId="325E0422" w14:textId="77777777" w:rsidR="00182D36" w:rsidRPr="008751C9" w:rsidRDefault="00182D36" w:rsidP="00022624">
            <w:pPr>
              <w:pStyle w:val="ListNumber"/>
            </w:pPr>
            <w:r>
              <w:t xml:space="preserve">To return to the </w:t>
            </w:r>
            <w:r w:rsidR="00800723">
              <w:rPr>
                <w:b/>
                <w:i/>
              </w:rPr>
              <w:t>Component Branding</w:t>
            </w:r>
            <w:r w:rsidRPr="00B853B1">
              <w:rPr>
                <w:b/>
                <w:i/>
              </w:rPr>
              <w:t xml:space="preserve"> Search</w:t>
            </w:r>
            <w:r>
              <w:t xml:space="preserve"> screen, click the [</w:t>
            </w:r>
            <w:r>
              <w:rPr>
                <w:b/>
              </w:rPr>
              <w:t>Return to Search</w:t>
            </w:r>
            <w:r>
              <w:t>] button. Verify that the configuration is listed on the screen.</w:t>
            </w:r>
          </w:p>
        </w:tc>
      </w:tr>
    </w:tbl>
    <w:p w14:paraId="08EBB2C4" w14:textId="77777777" w:rsidR="00182D36" w:rsidRDefault="00182D36" w:rsidP="00182D36">
      <w:pPr>
        <w:rPr>
          <w:rFonts w:eastAsiaTheme="majorEastAsia"/>
        </w:rPr>
      </w:pPr>
      <w:r>
        <w:br w:type="page"/>
      </w:r>
    </w:p>
    <w:p w14:paraId="5535AF6A" w14:textId="77777777" w:rsidR="00182D36" w:rsidRDefault="00182D36" w:rsidP="00182D36">
      <w:pPr>
        <w:pStyle w:val="Heading4"/>
      </w:pPr>
      <w:bookmarkStart w:id="91" w:name="_Ref390237417"/>
      <w:bookmarkStart w:id="92" w:name="_Toc407806131"/>
      <w:r>
        <w:lastRenderedPageBreak/>
        <w:t xml:space="preserve">Add </w:t>
      </w:r>
      <w:r w:rsidR="00022624">
        <w:t>Assets</w:t>
      </w:r>
      <w:bookmarkEnd w:id="91"/>
      <w:bookmarkEnd w:id="92"/>
    </w:p>
    <w:p w14:paraId="079767C7" w14:textId="77777777" w:rsidR="00182D36" w:rsidRDefault="00022624" w:rsidP="00E55983">
      <w:r>
        <w:t xml:space="preserve">You can </w:t>
      </w:r>
      <w:r w:rsidR="00811B7E">
        <w:t>add</w:t>
      </w:r>
      <w:r>
        <w:t xml:space="preserve"> as many assets as required for a component branding configuration.</w:t>
      </w:r>
      <w:r w:rsidR="006D3474">
        <w:t xml:space="preserve"> You</w:t>
      </w:r>
      <w:r w:rsidR="00811B7E">
        <w:t xml:space="preserve"> can add two types of assets, images or properties.</w:t>
      </w:r>
    </w:p>
    <w:p w14:paraId="5674F0D8" w14:textId="77777777" w:rsidR="00182D36" w:rsidRPr="004903D4" w:rsidRDefault="00182D36" w:rsidP="00E55983">
      <w:r>
        <w:t xml:space="preserve">To </w:t>
      </w:r>
      <w:r w:rsidR="00811B7E">
        <w:t>add images</w:t>
      </w:r>
      <w:r>
        <w:t>:</w:t>
      </w:r>
    </w:p>
    <w:tbl>
      <w:tblPr>
        <w:tblStyle w:val="TableProcedure"/>
        <w:tblW w:w="0" w:type="auto"/>
        <w:tblLook w:val="04A0" w:firstRow="1" w:lastRow="0" w:firstColumn="1" w:lastColumn="0" w:noHBand="0" w:noVBand="1"/>
      </w:tblPr>
      <w:tblGrid>
        <w:gridCol w:w="9468"/>
      </w:tblGrid>
      <w:tr w:rsidR="00182D36" w:rsidRPr="009F0C86" w14:paraId="2737257D" w14:textId="77777777" w:rsidTr="00E55983">
        <w:tc>
          <w:tcPr>
            <w:tcW w:w="9468" w:type="dxa"/>
          </w:tcPr>
          <w:p w14:paraId="5F48671B" w14:textId="77777777" w:rsidR="00182D36" w:rsidRPr="00843BA9" w:rsidRDefault="00E55983" w:rsidP="00FF2D7D">
            <w:pPr>
              <w:pStyle w:val="ListNumber"/>
              <w:numPr>
                <w:ilvl w:val="0"/>
                <w:numId w:val="42"/>
              </w:numPr>
            </w:pPr>
            <w:r w:rsidRPr="00843BA9">
              <w:t xml:space="preserve">On the </w:t>
            </w:r>
            <w:r w:rsidRPr="00843BA9">
              <w:rPr>
                <w:b/>
                <w:i/>
              </w:rPr>
              <w:t xml:space="preserve">New </w:t>
            </w:r>
            <w:r w:rsidR="00800723">
              <w:rPr>
                <w:b/>
                <w:i/>
              </w:rPr>
              <w:t>Component Branding</w:t>
            </w:r>
            <w:r w:rsidR="00800723" w:rsidRPr="00843BA9" w:rsidDel="00800723">
              <w:rPr>
                <w:b/>
                <w:i/>
              </w:rPr>
              <w:t xml:space="preserve"> </w:t>
            </w:r>
            <w:r w:rsidRPr="00843BA9">
              <w:rPr>
                <w:b/>
                <w:i/>
              </w:rPr>
              <w:t>Information</w:t>
            </w:r>
            <w:r w:rsidRPr="00843BA9">
              <w:t xml:space="preserve"> screen, click the</w:t>
            </w:r>
            <w:r w:rsidR="00182D36" w:rsidRPr="00843BA9">
              <w:t xml:space="preserve"> [</w:t>
            </w:r>
            <w:r w:rsidR="00182D36">
              <w:rPr>
                <w:noProof/>
              </w:rPr>
              <w:drawing>
                <wp:inline distT="0" distB="0" distL="0" distR="0" wp14:anchorId="363D564A" wp14:editId="6A2413D2">
                  <wp:extent cx="182880" cy="182880"/>
                  <wp:effectExtent l="0" t="0" r="7620" b="762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2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843BA9">
              <w:t xml:space="preserve">] button to add an asset </w:t>
            </w:r>
            <w:r w:rsidR="00811B7E">
              <w:t>row.</w:t>
            </w:r>
          </w:p>
          <w:p w14:paraId="77A87270" w14:textId="77777777" w:rsidR="00182D36" w:rsidRPr="00811B7E" w:rsidRDefault="00182D36" w:rsidP="00811B7E">
            <w:pPr>
              <w:pStyle w:val="ListNumber"/>
            </w:pPr>
            <w:r w:rsidRPr="00811B7E">
              <w:t xml:space="preserve">In the </w:t>
            </w:r>
            <w:r w:rsidR="00E55983" w:rsidRPr="00811B7E">
              <w:rPr>
                <w:i/>
              </w:rPr>
              <w:t>Asset Name</w:t>
            </w:r>
            <w:r w:rsidR="00E55983" w:rsidRPr="00811B7E">
              <w:t xml:space="preserve"> field, enter the name of the asset</w:t>
            </w:r>
            <w:r w:rsidRPr="00811B7E">
              <w:t>.</w:t>
            </w:r>
          </w:p>
          <w:p w14:paraId="143B27A7" w14:textId="77777777" w:rsidR="00E55983" w:rsidRDefault="00E55983" w:rsidP="00ED68B9">
            <w:pPr>
              <w:pStyle w:val="ListNumber"/>
            </w:pPr>
            <w:r w:rsidRPr="00811B7E">
              <w:t>From</w:t>
            </w:r>
            <w:r w:rsidR="00182D36" w:rsidRPr="00811B7E">
              <w:t xml:space="preserve"> the </w:t>
            </w:r>
            <w:r w:rsidRPr="00811B7E">
              <w:rPr>
                <w:i/>
              </w:rPr>
              <w:t>Asset Type</w:t>
            </w:r>
            <w:r w:rsidR="00182D36" w:rsidRPr="00811B7E">
              <w:t xml:space="preserve"> field, </w:t>
            </w:r>
            <w:r w:rsidRPr="00811B7E">
              <w:t>select the asset type</w:t>
            </w:r>
            <w:r w:rsidR="00811B7E">
              <w:t xml:space="preserve"> “Image</w:t>
            </w:r>
            <w:r w:rsidR="00DC37AE">
              <w:t>.</w:t>
            </w:r>
            <w:r w:rsidR="00811B7E">
              <w:t>”</w:t>
            </w:r>
            <w:r w:rsidRPr="00811B7E">
              <w:t xml:space="preserve"> </w:t>
            </w:r>
          </w:p>
          <w:p w14:paraId="3C6CF9F9" w14:textId="77777777" w:rsidR="00182D36" w:rsidRDefault="00ED68B9" w:rsidP="00ED68B9">
            <w:pPr>
              <w:pStyle w:val="ListNumber"/>
            </w:pPr>
            <w:r>
              <w:t>C</w:t>
            </w:r>
            <w:r w:rsidR="00843BA9" w:rsidRPr="00ED68B9">
              <w:t>lick the</w:t>
            </w:r>
            <w:r>
              <w:t xml:space="preserve"> upload image</w:t>
            </w:r>
            <w:r w:rsidR="00843BA9" w:rsidRPr="00ED68B9">
              <w:t xml:space="preserve"> [</w:t>
            </w:r>
            <w:r w:rsidR="00843BA9">
              <w:rPr>
                <w:noProof/>
              </w:rPr>
              <w:drawing>
                <wp:inline distT="0" distB="0" distL="0" distR="0" wp14:anchorId="05194F50" wp14:editId="37045261">
                  <wp:extent cx="210312" cy="182880"/>
                  <wp:effectExtent l="0" t="0" r="0" b="762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UploadImageBrandingConfig.png"/>
                          <pic:cNvPicPr/>
                        </pic:nvPicPr>
                        <pic:blipFill>
                          <a:blip r:embed="rId40">
                            <a:extLst>
                              <a:ext uri="{28A0092B-C50C-407E-A947-70E740481C1C}">
                                <a14:useLocalDpi xmlns:a14="http://schemas.microsoft.com/office/drawing/2010/main" val="0"/>
                              </a:ext>
                            </a:extLst>
                          </a:blip>
                          <a:stretch>
                            <a:fillRect/>
                          </a:stretch>
                        </pic:blipFill>
                        <pic:spPr>
                          <a:xfrm>
                            <a:off x="0" y="0"/>
                            <a:ext cx="210312" cy="182880"/>
                          </a:xfrm>
                          <a:prstGeom prst="rect">
                            <a:avLst/>
                          </a:prstGeom>
                        </pic:spPr>
                      </pic:pic>
                    </a:graphicData>
                  </a:graphic>
                </wp:inline>
              </w:drawing>
            </w:r>
            <w:r w:rsidR="00843BA9" w:rsidRPr="00ED68B9">
              <w:t>] button</w:t>
            </w:r>
            <w:r w:rsidR="00182D36" w:rsidRPr="00ED68B9">
              <w:t>.</w:t>
            </w:r>
            <w:r w:rsidR="00D56000">
              <w:t xml:space="preserve"> A popup window will appear.</w:t>
            </w:r>
          </w:p>
          <w:p w14:paraId="3BBEAA29" w14:textId="0ACCE820" w:rsidR="00D56000" w:rsidRPr="00ED68B9" w:rsidRDefault="00D56000" w:rsidP="00ED68B9">
            <w:pPr>
              <w:pStyle w:val="ListNumber"/>
            </w:pPr>
            <w:r>
              <w:t xml:space="preserve">From the Asset drop-down list on the popup window, select the image you want to upload. The drop-down list displays all the assets that have been uploaded for a tenant. For information on uploading images, refer to </w:t>
            </w:r>
            <w:r w:rsidRPr="00D56000">
              <w:rPr>
                <w:rStyle w:val="CrossReference"/>
              </w:rPr>
              <w:fldChar w:fldCharType="begin"/>
            </w:r>
            <w:r w:rsidRPr="00D56000">
              <w:rPr>
                <w:rStyle w:val="CrossReference"/>
              </w:rPr>
              <w:instrText xml:space="preserve"> REF _Ref390237122 \h </w:instrText>
            </w:r>
            <w:r>
              <w:rPr>
                <w:rStyle w:val="CrossReference"/>
              </w:rPr>
              <w:instrText xml:space="preserve"> \* MERGEFORMAT </w:instrText>
            </w:r>
            <w:r w:rsidRPr="00D56000">
              <w:rPr>
                <w:rStyle w:val="CrossReference"/>
              </w:rPr>
            </w:r>
            <w:r w:rsidRPr="00D56000">
              <w:rPr>
                <w:rStyle w:val="CrossReference"/>
              </w:rPr>
              <w:fldChar w:fldCharType="separate"/>
            </w:r>
            <w:r w:rsidR="002B72CD" w:rsidRPr="002B72CD">
              <w:rPr>
                <w:rStyle w:val="CrossReference"/>
              </w:rPr>
              <w:t>Uploading Branding Images</w:t>
            </w:r>
            <w:r w:rsidRPr="00D56000">
              <w:rPr>
                <w:rStyle w:val="CrossReference"/>
              </w:rPr>
              <w:fldChar w:fldCharType="end"/>
            </w:r>
            <w:r>
              <w:t xml:space="preserve">. </w:t>
            </w:r>
          </w:p>
          <w:p w14:paraId="1C92C588" w14:textId="77777777" w:rsidR="00182D36" w:rsidRDefault="00D56000" w:rsidP="00E55983">
            <w:pPr>
              <w:pStyle w:val="ListNumber"/>
            </w:pPr>
            <w:r>
              <w:t>To add the asset to the configuration</w:t>
            </w:r>
            <w:r w:rsidR="00182D36">
              <w:t>, click the [</w:t>
            </w:r>
            <w:r w:rsidRPr="00D56000">
              <w:rPr>
                <w:b/>
                <w:noProof/>
              </w:rPr>
              <w:t>Use</w:t>
            </w:r>
            <w:r>
              <w:t>] button.</w:t>
            </w:r>
          </w:p>
          <w:p w14:paraId="45B0B5B1" w14:textId="77777777" w:rsidR="00D56000" w:rsidRPr="00D56000" w:rsidRDefault="00D56000" w:rsidP="00D56000">
            <w:pPr>
              <w:pStyle w:val="ListNumber"/>
            </w:pPr>
            <w:r>
              <w:t>Repeat the above steps to add other images if necessary</w:t>
            </w:r>
            <w:r w:rsidR="00182D36">
              <w:t>.</w:t>
            </w:r>
          </w:p>
        </w:tc>
      </w:tr>
    </w:tbl>
    <w:p w14:paraId="09A5EC41" w14:textId="77777777" w:rsidR="00ED68B9" w:rsidRDefault="00ED68B9" w:rsidP="00ED68B9"/>
    <w:p w14:paraId="3D6523CC" w14:textId="77777777" w:rsidR="00ED68B9" w:rsidRPr="004903D4" w:rsidRDefault="00ED68B9" w:rsidP="00ED68B9">
      <w:r>
        <w:t>To add properties:</w:t>
      </w:r>
    </w:p>
    <w:tbl>
      <w:tblPr>
        <w:tblStyle w:val="TableProcedure"/>
        <w:tblW w:w="0" w:type="auto"/>
        <w:tblLook w:val="04A0" w:firstRow="1" w:lastRow="0" w:firstColumn="1" w:lastColumn="0" w:noHBand="0" w:noVBand="1"/>
      </w:tblPr>
      <w:tblGrid>
        <w:gridCol w:w="9468"/>
      </w:tblGrid>
      <w:tr w:rsidR="00ED68B9" w:rsidRPr="009F0C86" w14:paraId="05895C8C" w14:textId="77777777" w:rsidTr="00317780">
        <w:tc>
          <w:tcPr>
            <w:tcW w:w="9468" w:type="dxa"/>
          </w:tcPr>
          <w:p w14:paraId="6C1B2D10" w14:textId="77777777" w:rsidR="00D56000" w:rsidRPr="00D56000" w:rsidRDefault="00D56000" w:rsidP="00FF2D7D">
            <w:pPr>
              <w:pStyle w:val="ListNumber"/>
              <w:numPr>
                <w:ilvl w:val="0"/>
                <w:numId w:val="43"/>
              </w:numPr>
            </w:pPr>
            <w:r w:rsidRPr="00D56000">
              <w:t xml:space="preserve">On the </w:t>
            </w:r>
            <w:r w:rsidRPr="00D56000">
              <w:rPr>
                <w:b/>
                <w:i/>
              </w:rPr>
              <w:t xml:space="preserve">New </w:t>
            </w:r>
            <w:r w:rsidR="00800723">
              <w:rPr>
                <w:b/>
                <w:i/>
              </w:rPr>
              <w:t>Component Branding</w:t>
            </w:r>
            <w:r w:rsidR="00800723" w:rsidRPr="00D56000" w:rsidDel="00800723">
              <w:rPr>
                <w:b/>
                <w:i/>
              </w:rPr>
              <w:t xml:space="preserve"> </w:t>
            </w:r>
            <w:r w:rsidRPr="00D56000">
              <w:rPr>
                <w:b/>
                <w:i/>
              </w:rPr>
              <w:t>Information</w:t>
            </w:r>
            <w:r w:rsidRPr="00D56000">
              <w:t xml:space="preserve"> screen, click the [</w:t>
            </w:r>
            <w:r>
              <w:rPr>
                <w:noProof/>
              </w:rPr>
              <w:drawing>
                <wp:inline distT="0" distB="0" distL="0" distR="0" wp14:anchorId="3BD9346C" wp14:editId="16BCDD44">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ddProperty.png"/>
                          <pic:cNvPicPr/>
                        </pic:nvPicPr>
                        <pic:blipFill>
                          <a:blip r:embed="rId28">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D56000">
              <w:t>] button to add an asset row.</w:t>
            </w:r>
          </w:p>
          <w:p w14:paraId="699CA47D" w14:textId="77777777" w:rsidR="00D56000" w:rsidRPr="00811B7E" w:rsidRDefault="00D56000" w:rsidP="00D56000">
            <w:pPr>
              <w:pStyle w:val="ListNumber"/>
            </w:pPr>
            <w:r w:rsidRPr="00811B7E">
              <w:t xml:space="preserve">In the </w:t>
            </w:r>
            <w:r w:rsidRPr="00811B7E">
              <w:rPr>
                <w:i/>
              </w:rPr>
              <w:t>Asset Name</w:t>
            </w:r>
            <w:r w:rsidRPr="00811B7E">
              <w:t xml:space="preserve"> field, enter the name of the asset.</w:t>
            </w:r>
          </w:p>
          <w:p w14:paraId="395F3BFB" w14:textId="77777777" w:rsidR="00D56000" w:rsidRDefault="00D56000" w:rsidP="00D56000">
            <w:pPr>
              <w:pStyle w:val="ListNumber"/>
            </w:pPr>
            <w:r w:rsidRPr="00811B7E">
              <w:t xml:space="preserve">From the </w:t>
            </w:r>
            <w:r w:rsidRPr="00811B7E">
              <w:rPr>
                <w:i/>
              </w:rPr>
              <w:t>Asset Type</w:t>
            </w:r>
            <w:r w:rsidRPr="00811B7E">
              <w:t xml:space="preserve"> field, select the asset type</w:t>
            </w:r>
            <w:r>
              <w:t xml:space="preserve"> “Property</w:t>
            </w:r>
            <w:r w:rsidR="00DC37AE">
              <w:t>.</w:t>
            </w:r>
            <w:r>
              <w:t>”</w:t>
            </w:r>
            <w:r w:rsidRPr="00811B7E">
              <w:t xml:space="preserve"> </w:t>
            </w:r>
          </w:p>
          <w:p w14:paraId="158CED98" w14:textId="77777777" w:rsidR="00D56000" w:rsidRDefault="00D56000" w:rsidP="00D56000">
            <w:pPr>
              <w:pStyle w:val="ListNumber"/>
            </w:pPr>
            <w:r>
              <w:t xml:space="preserve">In the </w:t>
            </w:r>
            <w:r w:rsidRPr="00D56000">
              <w:rPr>
                <w:i/>
              </w:rPr>
              <w:t>Value</w:t>
            </w:r>
            <w:r>
              <w:t xml:space="preserve"> field, enter the property value.</w:t>
            </w:r>
          </w:p>
          <w:p w14:paraId="5A8398CA" w14:textId="77777777" w:rsidR="00ED68B9" w:rsidRPr="00D56000" w:rsidRDefault="00ED68B9" w:rsidP="00D56000">
            <w:pPr>
              <w:pStyle w:val="ListNumber"/>
            </w:pPr>
            <w:r>
              <w:t>Repeat the above step</w:t>
            </w:r>
            <w:r w:rsidR="00D56000">
              <w:t>s</w:t>
            </w:r>
            <w:r>
              <w:t xml:space="preserve"> </w:t>
            </w:r>
            <w:r w:rsidR="00D56000">
              <w:t>to add other properties</w:t>
            </w:r>
            <w:r>
              <w:t>.</w:t>
            </w:r>
          </w:p>
        </w:tc>
      </w:tr>
    </w:tbl>
    <w:p w14:paraId="01B00E33" w14:textId="77777777" w:rsidR="00182D36" w:rsidRDefault="00182D36" w:rsidP="00182D36">
      <w:pPr>
        <w:spacing w:after="0"/>
      </w:pPr>
    </w:p>
    <w:p w14:paraId="5A1D7BDD" w14:textId="77777777" w:rsidR="00182D36" w:rsidRDefault="00182D36" w:rsidP="00182D36">
      <w:pPr>
        <w:rPr>
          <w:rFonts w:eastAsiaTheme="majorEastAsia"/>
        </w:rPr>
      </w:pPr>
      <w:r>
        <w:br w:type="page"/>
      </w:r>
    </w:p>
    <w:p w14:paraId="3825B61D" w14:textId="77777777" w:rsidR="00182D36" w:rsidRDefault="00182D36" w:rsidP="00182D36">
      <w:pPr>
        <w:pStyle w:val="Heading3"/>
      </w:pPr>
      <w:bookmarkStart w:id="93" w:name="_Toc407806132"/>
      <w:r w:rsidRPr="00EB6CFD">
        <w:lastRenderedPageBreak/>
        <w:t xml:space="preserve">Edit a </w:t>
      </w:r>
      <w:r w:rsidR="00162C1E">
        <w:t xml:space="preserve">Component Branding </w:t>
      </w:r>
      <w:r>
        <w:t>Configuration</w:t>
      </w:r>
      <w:bookmarkEnd w:id="93"/>
    </w:p>
    <w:p w14:paraId="19C84570" w14:textId="71F1CC58" w:rsidR="00182D36" w:rsidRDefault="00182D36" w:rsidP="00182D36">
      <w:r>
        <w:t xml:space="preserve">The </w:t>
      </w:r>
      <w:r>
        <w:rPr>
          <w:b/>
          <w:i/>
        </w:rPr>
        <w:t xml:space="preserve">Edit </w:t>
      </w:r>
      <w:r w:rsidR="000C606E">
        <w:rPr>
          <w:b/>
          <w:i/>
        </w:rPr>
        <w:t>Component Branding</w:t>
      </w:r>
      <w:r w:rsidR="000C606E" w:rsidDel="000C606E">
        <w:rPr>
          <w:b/>
          <w:i/>
        </w:rPr>
        <w:t xml:space="preserve"> </w:t>
      </w:r>
      <w:r w:rsidR="00162C1E">
        <w:rPr>
          <w:b/>
          <w:i/>
        </w:rPr>
        <w:t>Information</w:t>
      </w:r>
      <w:r>
        <w:t xml:space="preserve"> screen </w:t>
      </w:r>
      <w:r w:rsidR="007A2E63">
        <w:t xml:space="preserve">shown in </w:t>
      </w:r>
      <w:r w:rsidR="00DB5C63" w:rsidRPr="00DB5C63">
        <w:rPr>
          <w:rStyle w:val="CrossReference"/>
        </w:rPr>
        <w:fldChar w:fldCharType="begin"/>
      </w:r>
      <w:r w:rsidR="00DB5C63" w:rsidRPr="00DB5C63">
        <w:rPr>
          <w:rStyle w:val="CrossReference"/>
        </w:rPr>
        <w:instrText xml:space="preserve"> REF _Ref391288374 \h </w:instrText>
      </w:r>
      <w:r w:rsidR="00DB5C63">
        <w:rPr>
          <w:rStyle w:val="CrossReference"/>
        </w:rPr>
        <w:instrText xml:space="preserve"> \* MERGEFORMAT </w:instrText>
      </w:r>
      <w:r w:rsidR="00DB5C63" w:rsidRPr="00DB5C63">
        <w:rPr>
          <w:rStyle w:val="CrossReference"/>
        </w:rPr>
      </w:r>
      <w:r w:rsidR="00DB5C63" w:rsidRPr="00DB5C63">
        <w:rPr>
          <w:rStyle w:val="CrossReference"/>
        </w:rPr>
        <w:fldChar w:fldCharType="separate"/>
      </w:r>
      <w:r w:rsidR="002B72CD" w:rsidRPr="002B72CD">
        <w:rPr>
          <w:rStyle w:val="CrossReference"/>
        </w:rPr>
        <w:t>Figure 23</w:t>
      </w:r>
      <w:r w:rsidR="00DB5C63" w:rsidRPr="00DB5C63">
        <w:rPr>
          <w:rStyle w:val="CrossReference"/>
        </w:rPr>
        <w:fldChar w:fldCharType="end"/>
      </w:r>
      <w:r w:rsidR="007A2E63">
        <w:t xml:space="preserve"> </w:t>
      </w:r>
      <w:r>
        <w:t xml:space="preserve">allows you to edit </w:t>
      </w:r>
      <w:r w:rsidR="00BD1C9B">
        <w:t xml:space="preserve">existing </w:t>
      </w:r>
      <w:r>
        <w:t xml:space="preserve">component </w:t>
      </w:r>
      <w:r w:rsidR="00162C1E">
        <w:t xml:space="preserve">branding </w:t>
      </w:r>
      <w:r>
        <w:t>configurations</w:t>
      </w:r>
      <w:r w:rsidR="00EA0ED2">
        <w:t>.</w:t>
      </w:r>
    </w:p>
    <w:p w14:paraId="331C976E" w14:textId="77777777" w:rsidR="00182D36" w:rsidRDefault="00182D36" w:rsidP="00182D36">
      <w:pPr>
        <w:pStyle w:val="ImageCaption"/>
      </w:pPr>
      <w:bookmarkStart w:id="94" w:name="_Ref391288374"/>
      <w:bookmarkStart w:id="95" w:name="_Toc407806159"/>
      <w:r>
        <w:t xml:space="preserve">Figure </w:t>
      </w:r>
      <w:r w:rsidR="001902FE">
        <w:fldChar w:fldCharType="begin"/>
      </w:r>
      <w:r w:rsidR="001902FE">
        <w:instrText xml:space="preserve"> SEQ Figure \* ARABIC </w:instrText>
      </w:r>
      <w:r w:rsidR="001902FE">
        <w:fldChar w:fldCharType="separate"/>
      </w:r>
      <w:r w:rsidR="002B72CD">
        <w:rPr>
          <w:noProof/>
        </w:rPr>
        <w:t>23</w:t>
      </w:r>
      <w:r w:rsidR="001902FE">
        <w:rPr>
          <w:noProof/>
        </w:rPr>
        <w:fldChar w:fldCharType="end"/>
      </w:r>
      <w:bookmarkEnd w:id="94"/>
      <w:r>
        <w:t xml:space="preserve">. View/Edit </w:t>
      </w:r>
      <w:r w:rsidR="00800723" w:rsidRPr="00800723">
        <w:t>Component Branding</w:t>
      </w:r>
      <w:r w:rsidR="00BD1C9B">
        <w:t xml:space="preserve"> Information</w:t>
      </w:r>
      <w:r>
        <w:t xml:space="preserve"> Screen</w:t>
      </w:r>
      <w:bookmarkEnd w:id="95"/>
    </w:p>
    <w:p w14:paraId="6AEA2436" w14:textId="77777777" w:rsidR="00182D36" w:rsidRDefault="00182D36" w:rsidP="00182D36">
      <w:pPr>
        <w:pStyle w:val="Image"/>
      </w:pPr>
      <w:r>
        <w:drawing>
          <wp:inline distT="0" distB="0" distL="0" distR="0" wp14:anchorId="66813EDC" wp14:editId="075570DE">
            <wp:extent cx="4956048" cy="3803904"/>
            <wp:effectExtent l="19050" t="19050" r="16510" b="2540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ViewEditAssessmentScreen.png"/>
                    <pic:cNvPicPr/>
                  </pic:nvPicPr>
                  <pic:blipFill>
                    <a:blip r:embed="rId41">
                      <a:extLst>
                        <a:ext uri="{28A0092B-C50C-407E-A947-70E740481C1C}">
                          <a14:useLocalDpi xmlns:a14="http://schemas.microsoft.com/office/drawing/2010/main" val="0"/>
                        </a:ext>
                      </a:extLst>
                    </a:blip>
                    <a:stretch>
                      <a:fillRect/>
                    </a:stretch>
                  </pic:blipFill>
                  <pic:spPr bwMode="auto">
                    <a:xfrm>
                      <a:off x="0" y="0"/>
                      <a:ext cx="4956048" cy="380390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7C0FDF" w14:textId="77777777" w:rsidR="00182D36" w:rsidRPr="004903D4" w:rsidRDefault="00182D36" w:rsidP="00182D36">
      <w:pPr>
        <w:spacing w:before="240"/>
      </w:pPr>
      <w:r w:rsidRPr="004903D4">
        <w:t xml:space="preserve">To edit a </w:t>
      </w:r>
      <w:r>
        <w:t>configuration</w:t>
      </w:r>
      <w:r w:rsidRPr="004903D4">
        <w:t>:</w:t>
      </w:r>
    </w:p>
    <w:tbl>
      <w:tblPr>
        <w:tblStyle w:val="TableProcedure"/>
        <w:tblW w:w="0" w:type="auto"/>
        <w:tblLook w:val="04A0" w:firstRow="1" w:lastRow="0" w:firstColumn="1" w:lastColumn="0" w:noHBand="0" w:noVBand="1"/>
      </w:tblPr>
      <w:tblGrid>
        <w:gridCol w:w="9468"/>
      </w:tblGrid>
      <w:tr w:rsidR="00182D36" w:rsidRPr="009F0C86" w14:paraId="6E387BF4" w14:textId="77777777" w:rsidTr="00E55983">
        <w:tc>
          <w:tcPr>
            <w:tcW w:w="9468" w:type="dxa"/>
          </w:tcPr>
          <w:p w14:paraId="3979B95A" w14:textId="64393910" w:rsidR="00182D36" w:rsidRPr="00BD1C9B" w:rsidRDefault="00182D36" w:rsidP="00FF2D7D">
            <w:pPr>
              <w:pStyle w:val="ListNumber"/>
              <w:numPr>
                <w:ilvl w:val="0"/>
                <w:numId w:val="39"/>
              </w:numPr>
            </w:pPr>
            <w:r w:rsidRPr="00BD1C9B">
              <w:t xml:space="preserve">On the </w:t>
            </w:r>
            <w:r w:rsidR="00DE3263">
              <w:rPr>
                <w:b/>
                <w:i/>
              </w:rPr>
              <w:t>Component Branding</w:t>
            </w:r>
            <w:r w:rsidR="00DE3263" w:rsidDel="00DE3263">
              <w:rPr>
                <w:b/>
                <w:i/>
              </w:rPr>
              <w:t xml:space="preserve"> </w:t>
            </w:r>
            <w:r w:rsidRPr="00BD1C9B">
              <w:rPr>
                <w:b/>
                <w:i/>
              </w:rPr>
              <w:t>Search</w:t>
            </w:r>
            <w:r w:rsidRPr="00BD1C9B">
              <w:t xml:space="preserve"> screen (see </w:t>
            </w:r>
            <w:r w:rsidR="00D8373E" w:rsidRPr="00DB5C63">
              <w:rPr>
                <w:rStyle w:val="CrossReference"/>
              </w:rPr>
              <w:fldChar w:fldCharType="begin"/>
            </w:r>
            <w:r w:rsidR="00D8373E" w:rsidRPr="00DB5C63">
              <w:rPr>
                <w:rStyle w:val="CrossReference"/>
              </w:rPr>
              <w:instrText xml:space="preserve"> REF _Ref390098117 \h </w:instrText>
            </w:r>
            <w:r w:rsidR="00DB5C63">
              <w:rPr>
                <w:rStyle w:val="CrossReference"/>
              </w:rPr>
              <w:instrText xml:space="preserve"> \* MERGEFORMAT </w:instrText>
            </w:r>
            <w:r w:rsidR="00D8373E" w:rsidRPr="00DB5C63">
              <w:rPr>
                <w:rStyle w:val="CrossReference"/>
              </w:rPr>
            </w:r>
            <w:r w:rsidR="00D8373E" w:rsidRPr="00DB5C63">
              <w:rPr>
                <w:rStyle w:val="CrossReference"/>
              </w:rPr>
              <w:fldChar w:fldCharType="separate"/>
            </w:r>
            <w:r w:rsidR="002B72CD" w:rsidRPr="002B72CD">
              <w:rPr>
                <w:rStyle w:val="CrossReference"/>
              </w:rPr>
              <w:t>Figure 21</w:t>
            </w:r>
            <w:r w:rsidR="00D8373E" w:rsidRPr="00DB5C63">
              <w:rPr>
                <w:rStyle w:val="CrossReference"/>
              </w:rPr>
              <w:fldChar w:fldCharType="end"/>
            </w:r>
            <w:r w:rsidRPr="00BD1C9B">
              <w:t>), search for the configuration you want to edit.</w:t>
            </w:r>
          </w:p>
          <w:p w14:paraId="0DC87549" w14:textId="77777777" w:rsidR="00182D36" w:rsidRDefault="00182D36" w:rsidP="00E55983">
            <w:pPr>
              <w:pStyle w:val="ListNumber"/>
            </w:pPr>
            <w:r>
              <w:t>Click the edit [</w:t>
            </w:r>
            <w:r>
              <w:rPr>
                <w:noProof/>
              </w:rPr>
              <w:drawing>
                <wp:inline distT="0" distB="0" distL="0" distR="0" wp14:anchorId="73D79A2F" wp14:editId="3142FD5A">
                  <wp:extent cx="201168" cy="173736"/>
                  <wp:effectExtent l="0" t="0" r="889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2">
                            <a:extLst>
                              <a:ext uri="{28A0092B-C50C-407E-A947-70E740481C1C}">
                                <a14:useLocalDpi xmlns:a14="http://schemas.microsoft.com/office/drawing/2010/main" val="0"/>
                              </a:ext>
                            </a:extLst>
                          </a:blip>
                          <a:stretch>
                            <a:fillRect/>
                          </a:stretch>
                        </pic:blipFill>
                        <pic:spPr>
                          <a:xfrm>
                            <a:off x="0" y="0"/>
                            <a:ext cx="201168" cy="173736"/>
                          </a:xfrm>
                          <a:prstGeom prst="rect">
                            <a:avLst/>
                          </a:prstGeom>
                        </pic:spPr>
                      </pic:pic>
                    </a:graphicData>
                  </a:graphic>
                </wp:inline>
              </w:drawing>
            </w:r>
            <w:r>
              <w:t xml:space="preserve">] button next to the configuration. The </w:t>
            </w:r>
            <w:r>
              <w:rPr>
                <w:b/>
                <w:i/>
              </w:rPr>
              <w:t>Edit</w:t>
            </w:r>
            <w:r w:rsidRPr="00B853B1">
              <w:rPr>
                <w:b/>
                <w:i/>
              </w:rPr>
              <w:t xml:space="preserve"> </w:t>
            </w:r>
            <w:r w:rsidR="00DE3263">
              <w:rPr>
                <w:b/>
                <w:i/>
              </w:rPr>
              <w:t>Component Branding</w:t>
            </w:r>
            <w:r w:rsidR="00DE3263" w:rsidDel="00DE3263">
              <w:rPr>
                <w:b/>
                <w:i/>
              </w:rPr>
              <w:t xml:space="preserve"> </w:t>
            </w:r>
            <w:r w:rsidR="00EA0ED2">
              <w:rPr>
                <w:b/>
                <w:i/>
              </w:rPr>
              <w:t>Information</w:t>
            </w:r>
            <w:r>
              <w:t xml:space="preserve"> screen appears.</w:t>
            </w:r>
          </w:p>
          <w:p w14:paraId="5E481EDA" w14:textId="77777777" w:rsidR="00182D36" w:rsidRPr="002B3F56" w:rsidRDefault="00182D36" w:rsidP="00E55983">
            <w:pPr>
              <w:pStyle w:val="ListNumber"/>
            </w:pPr>
            <w:r>
              <w:t xml:space="preserve">Update the information as necessary. You can update the </w:t>
            </w:r>
            <w:r w:rsidR="00EA0ED2">
              <w:t>tenant</w:t>
            </w:r>
            <w:r>
              <w:t xml:space="preserve">, </w:t>
            </w:r>
            <w:r w:rsidR="00EA0ED2">
              <w:t>component and asset information</w:t>
            </w:r>
            <w:r w:rsidR="00EE67E0">
              <w:t xml:space="preserve">; </w:t>
            </w:r>
            <w:r>
              <w:t xml:space="preserve">add new </w:t>
            </w:r>
            <w:r w:rsidR="00EA0ED2">
              <w:t>assets</w:t>
            </w:r>
            <w:r w:rsidR="00EE67E0">
              <w:t xml:space="preserve">; </w:t>
            </w:r>
            <w:r>
              <w:t xml:space="preserve">and delete existing </w:t>
            </w:r>
            <w:r w:rsidR="00EA0ED2">
              <w:t>assets</w:t>
            </w:r>
            <w:r>
              <w:t>.</w:t>
            </w:r>
          </w:p>
          <w:p w14:paraId="0FD466EB" w14:textId="77777777" w:rsidR="00182D36" w:rsidRDefault="00182D36" w:rsidP="00E55983">
            <w:pPr>
              <w:pStyle w:val="ListNumber"/>
            </w:pPr>
            <w:r>
              <w:t>To save the updates, click the [</w:t>
            </w:r>
            <w:r w:rsidRPr="00B853B1">
              <w:rPr>
                <w:b/>
              </w:rPr>
              <w:t>Save</w:t>
            </w:r>
            <w:r>
              <w:t>] button. The button is only displayed after you have made an update.</w:t>
            </w:r>
          </w:p>
          <w:p w14:paraId="627CF10D" w14:textId="77777777" w:rsidR="00182D36" w:rsidRPr="008751C9" w:rsidRDefault="00182D36" w:rsidP="00EA0ED2">
            <w:pPr>
              <w:pStyle w:val="ListNumber"/>
            </w:pPr>
            <w:r>
              <w:t xml:space="preserve">To return to the </w:t>
            </w:r>
            <w:r w:rsidR="00DE3263">
              <w:rPr>
                <w:b/>
                <w:i/>
              </w:rPr>
              <w:t>Component Branding</w:t>
            </w:r>
            <w:r w:rsidR="00DE3263" w:rsidDel="00DE3263">
              <w:rPr>
                <w:b/>
                <w:i/>
              </w:rPr>
              <w:t xml:space="preserve"> </w:t>
            </w:r>
            <w:r w:rsidRPr="00B853B1">
              <w:rPr>
                <w:b/>
                <w:i/>
              </w:rPr>
              <w:t>Search</w:t>
            </w:r>
            <w:r>
              <w:t xml:space="preserve"> screen, click the [</w:t>
            </w:r>
            <w:r>
              <w:rPr>
                <w:b/>
              </w:rPr>
              <w:t>Return to Search</w:t>
            </w:r>
            <w:r>
              <w:t xml:space="preserve">] button. </w:t>
            </w:r>
          </w:p>
        </w:tc>
      </w:tr>
    </w:tbl>
    <w:p w14:paraId="07F81FA1" w14:textId="77777777" w:rsidR="00EA0ED2" w:rsidRDefault="00EA0ED2" w:rsidP="00EA0ED2">
      <w:pPr>
        <w:rPr>
          <w:rFonts w:eastAsiaTheme="majorEastAsia"/>
        </w:rPr>
      </w:pPr>
      <w:r>
        <w:br w:type="page"/>
      </w:r>
    </w:p>
    <w:p w14:paraId="54E20AD3" w14:textId="77777777" w:rsidR="00182D36" w:rsidRDefault="001910BB" w:rsidP="00182D36">
      <w:pPr>
        <w:pStyle w:val="Heading3"/>
      </w:pPr>
      <w:bookmarkStart w:id="96" w:name="_Toc407806133"/>
      <w:r>
        <w:lastRenderedPageBreak/>
        <w:t xml:space="preserve">Clone </w:t>
      </w:r>
      <w:r w:rsidR="00256926">
        <w:t>a Component Branding Configuration</w:t>
      </w:r>
      <w:bookmarkEnd w:id="96"/>
    </w:p>
    <w:p w14:paraId="7EC62859" w14:textId="024F06A3" w:rsidR="00182D36" w:rsidRDefault="00182D36" w:rsidP="00182D36">
      <w:r>
        <w:t xml:space="preserve">The </w:t>
      </w:r>
      <w:r w:rsidR="001910BB">
        <w:rPr>
          <w:b/>
          <w:i/>
        </w:rPr>
        <w:t xml:space="preserve">Clone </w:t>
      </w:r>
      <w:r w:rsidR="002C4A54">
        <w:rPr>
          <w:b/>
          <w:i/>
        </w:rPr>
        <w:t>Component Branding</w:t>
      </w:r>
      <w:r w:rsidR="001910BB">
        <w:rPr>
          <w:b/>
          <w:i/>
        </w:rPr>
        <w:t xml:space="preserve"> Information</w:t>
      </w:r>
      <w:r>
        <w:t xml:space="preserve"> screen </w:t>
      </w:r>
      <w:r w:rsidR="007A2E63">
        <w:t xml:space="preserve">shown in </w:t>
      </w:r>
      <w:r w:rsidR="00DB5C63" w:rsidRPr="00DB5C63">
        <w:rPr>
          <w:rStyle w:val="CrossReference"/>
        </w:rPr>
        <w:fldChar w:fldCharType="begin"/>
      </w:r>
      <w:r w:rsidR="00DB5C63" w:rsidRPr="00DB5C63">
        <w:rPr>
          <w:rStyle w:val="CrossReference"/>
        </w:rPr>
        <w:instrText xml:space="preserve"> REF _Ref391288423 \h </w:instrText>
      </w:r>
      <w:r w:rsidR="00DB5C63">
        <w:rPr>
          <w:rStyle w:val="CrossReference"/>
        </w:rPr>
        <w:instrText xml:space="preserve"> \* MERGEFORMAT </w:instrText>
      </w:r>
      <w:r w:rsidR="00DB5C63" w:rsidRPr="00DB5C63">
        <w:rPr>
          <w:rStyle w:val="CrossReference"/>
        </w:rPr>
      </w:r>
      <w:r w:rsidR="00DB5C63" w:rsidRPr="00DB5C63">
        <w:rPr>
          <w:rStyle w:val="CrossReference"/>
        </w:rPr>
        <w:fldChar w:fldCharType="separate"/>
      </w:r>
      <w:r w:rsidR="002B72CD" w:rsidRPr="002B72CD">
        <w:rPr>
          <w:rStyle w:val="CrossReference"/>
        </w:rPr>
        <w:t>Figure 24</w:t>
      </w:r>
      <w:r w:rsidR="00DB5C63" w:rsidRPr="00DB5C63">
        <w:rPr>
          <w:rStyle w:val="CrossReference"/>
        </w:rPr>
        <w:fldChar w:fldCharType="end"/>
      </w:r>
      <w:r w:rsidR="007A2E63">
        <w:t xml:space="preserve"> </w:t>
      </w:r>
      <w:r>
        <w:t xml:space="preserve">allows you to </w:t>
      </w:r>
      <w:r w:rsidR="001910BB">
        <w:t>clone or copy existing component branding configurations</w:t>
      </w:r>
      <w:r>
        <w:t>.</w:t>
      </w:r>
      <w:r w:rsidR="001910BB">
        <w:t xml:space="preserve"> If a tenant is subscribed to more than one component that uses similar graphics and images, you can clone an existing configuration and </w:t>
      </w:r>
      <w:r w:rsidR="00420367">
        <w:t xml:space="preserve">then </w:t>
      </w:r>
      <w:r w:rsidR="001910BB">
        <w:t>make modifications</w:t>
      </w:r>
      <w:r w:rsidR="00420367">
        <w:t xml:space="preserve"> if necessary</w:t>
      </w:r>
      <w:r w:rsidR="001910BB">
        <w:t>. You can clone component branding configurations across tenants and components.</w:t>
      </w:r>
      <w:r>
        <w:t xml:space="preserve"> </w:t>
      </w:r>
    </w:p>
    <w:p w14:paraId="1306ED86" w14:textId="77777777" w:rsidR="00B2212A" w:rsidRDefault="00B2212A" w:rsidP="00B2212A">
      <w:pPr>
        <w:pStyle w:val="ImageCaption"/>
      </w:pPr>
      <w:bookmarkStart w:id="97" w:name="_Ref391288423"/>
      <w:bookmarkStart w:id="98" w:name="_Toc407806160"/>
      <w:r>
        <w:t xml:space="preserve">Figure </w:t>
      </w:r>
      <w:r w:rsidR="001902FE">
        <w:fldChar w:fldCharType="begin"/>
      </w:r>
      <w:r w:rsidR="001902FE">
        <w:instrText xml:space="preserve"> SEQ Figure \* ARABIC </w:instrText>
      </w:r>
      <w:r w:rsidR="001902FE">
        <w:fldChar w:fldCharType="separate"/>
      </w:r>
      <w:r w:rsidR="002B72CD">
        <w:rPr>
          <w:noProof/>
        </w:rPr>
        <w:t>24</w:t>
      </w:r>
      <w:r w:rsidR="001902FE">
        <w:rPr>
          <w:noProof/>
        </w:rPr>
        <w:fldChar w:fldCharType="end"/>
      </w:r>
      <w:bookmarkEnd w:id="97"/>
      <w:r w:rsidR="00DC37AE">
        <w:rPr>
          <w:noProof/>
        </w:rPr>
        <w:t>.</w:t>
      </w:r>
      <w:r>
        <w:t xml:space="preserve"> Clone </w:t>
      </w:r>
      <w:r w:rsidR="002C4A54">
        <w:t>Component Branding</w:t>
      </w:r>
      <w:r>
        <w:t xml:space="preserve"> Information Screen</w:t>
      </w:r>
      <w:bookmarkEnd w:id="98"/>
    </w:p>
    <w:p w14:paraId="0BD2E5A8" w14:textId="77777777" w:rsidR="00B2212A" w:rsidRDefault="00B2212A" w:rsidP="00B2212A">
      <w:pPr>
        <w:pStyle w:val="Image"/>
      </w:pPr>
      <w:r>
        <w:drawing>
          <wp:inline distT="0" distB="0" distL="0" distR="0" wp14:anchorId="71FE3E55" wp14:editId="41AA3E83">
            <wp:extent cx="5001768" cy="3867912"/>
            <wp:effectExtent l="19050" t="19050" r="27940" b="1841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Branding_CloneAssetGroupInfoScreen.png"/>
                    <pic:cNvPicPr/>
                  </pic:nvPicPr>
                  <pic:blipFill>
                    <a:blip r:embed="rId42">
                      <a:extLst>
                        <a:ext uri="{28A0092B-C50C-407E-A947-70E740481C1C}">
                          <a14:useLocalDpi xmlns:a14="http://schemas.microsoft.com/office/drawing/2010/main" val="0"/>
                        </a:ext>
                      </a:extLst>
                    </a:blip>
                    <a:stretch>
                      <a:fillRect/>
                    </a:stretch>
                  </pic:blipFill>
                  <pic:spPr>
                    <a:xfrm>
                      <a:off x="0" y="0"/>
                      <a:ext cx="5001768" cy="3867912"/>
                    </a:xfrm>
                    <a:prstGeom prst="rect">
                      <a:avLst/>
                    </a:prstGeom>
                    <a:ln>
                      <a:solidFill>
                        <a:schemeClr val="bg1">
                          <a:lumMod val="85000"/>
                        </a:schemeClr>
                      </a:solidFill>
                    </a:ln>
                  </pic:spPr>
                </pic:pic>
              </a:graphicData>
            </a:graphic>
          </wp:inline>
        </w:drawing>
      </w:r>
    </w:p>
    <w:p w14:paraId="34C10572" w14:textId="77777777" w:rsidR="00182D36" w:rsidRDefault="00182D36" w:rsidP="00B5250B">
      <w:pPr>
        <w:keepNext/>
      </w:pPr>
      <w:r>
        <w:lastRenderedPageBreak/>
        <w:t xml:space="preserve">To </w:t>
      </w:r>
      <w:r w:rsidR="001910BB">
        <w:t>clone component branding configurations</w:t>
      </w:r>
      <w:r>
        <w:t>:</w:t>
      </w:r>
    </w:p>
    <w:tbl>
      <w:tblPr>
        <w:tblStyle w:val="TableProcedure"/>
        <w:tblW w:w="0" w:type="auto"/>
        <w:tblLook w:val="04A0" w:firstRow="1" w:lastRow="0" w:firstColumn="1" w:lastColumn="0" w:noHBand="0" w:noVBand="1"/>
      </w:tblPr>
      <w:tblGrid>
        <w:gridCol w:w="9468"/>
      </w:tblGrid>
      <w:tr w:rsidR="00182D36" w:rsidRPr="009F0C86" w14:paraId="2051FA74" w14:textId="77777777" w:rsidTr="00E55983">
        <w:tc>
          <w:tcPr>
            <w:tcW w:w="9468" w:type="dxa"/>
          </w:tcPr>
          <w:p w14:paraId="6BFAAEB8" w14:textId="2CBE5D4E" w:rsidR="00182D36" w:rsidRPr="001910BB" w:rsidRDefault="00182D36" w:rsidP="00FF2D7D">
            <w:pPr>
              <w:pStyle w:val="ListNumber"/>
              <w:numPr>
                <w:ilvl w:val="0"/>
                <w:numId w:val="38"/>
              </w:numPr>
            </w:pPr>
            <w:r w:rsidRPr="001910BB">
              <w:t xml:space="preserve">On the </w:t>
            </w:r>
            <w:r w:rsidR="002C4A54">
              <w:rPr>
                <w:b/>
                <w:i/>
              </w:rPr>
              <w:t>Component Branding</w:t>
            </w:r>
            <w:r w:rsidRPr="001910BB">
              <w:rPr>
                <w:b/>
                <w:i/>
              </w:rPr>
              <w:t xml:space="preserve"> Search</w:t>
            </w:r>
            <w:r w:rsidRPr="001910BB">
              <w:t xml:space="preserve"> screen (see </w:t>
            </w:r>
            <w:r w:rsidR="00D8373E" w:rsidRPr="00B5250B">
              <w:rPr>
                <w:rStyle w:val="CrossReference"/>
              </w:rPr>
              <w:fldChar w:fldCharType="begin"/>
            </w:r>
            <w:r w:rsidR="00D8373E" w:rsidRPr="00B5250B">
              <w:rPr>
                <w:rStyle w:val="CrossReference"/>
              </w:rPr>
              <w:instrText xml:space="preserve"> REF _Ref390098117 \h </w:instrText>
            </w:r>
            <w:r w:rsidR="00B5250B">
              <w:rPr>
                <w:rStyle w:val="CrossReference"/>
              </w:rPr>
              <w:instrText xml:space="preserve"> \* MERGEFORMAT </w:instrText>
            </w:r>
            <w:r w:rsidR="00D8373E" w:rsidRPr="00B5250B">
              <w:rPr>
                <w:rStyle w:val="CrossReference"/>
              </w:rPr>
            </w:r>
            <w:r w:rsidR="00D8373E" w:rsidRPr="00B5250B">
              <w:rPr>
                <w:rStyle w:val="CrossReference"/>
              </w:rPr>
              <w:fldChar w:fldCharType="separate"/>
            </w:r>
            <w:r w:rsidR="002B72CD" w:rsidRPr="002B72CD">
              <w:rPr>
                <w:rStyle w:val="CrossReference"/>
              </w:rPr>
              <w:t>Figure 21</w:t>
            </w:r>
            <w:r w:rsidR="00D8373E" w:rsidRPr="00B5250B">
              <w:rPr>
                <w:rStyle w:val="CrossReference"/>
              </w:rPr>
              <w:fldChar w:fldCharType="end"/>
            </w:r>
            <w:r w:rsidRPr="001910BB">
              <w:t xml:space="preserve">), search for the configuration </w:t>
            </w:r>
            <w:r w:rsidR="00420367">
              <w:t>that you want to copy</w:t>
            </w:r>
            <w:r w:rsidRPr="001910BB">
              <w:t>.</w:t>
            </w:r>
          </w:p>
          <w:p w14:paraId="0B0DAD8D" w14:textId="77777777" w:rsidR="00182D36" w:rsidRPr="00951485" w:rsidRDefault="00182D36" w:rsidP="00FF2D7D">
            <w:pPr>
              <w:pStyle w:val="ListNumber"/>
              <w:numPr>
                <w:ilvl w:val="0"/>
                <w:numId w:val="28"/>
              </w:numPr>
            </w:pPr>
            <w:r w:rsidRPr="00951485">
              <w:t xml:space="preserve">Click the </w:t>
            </w:r>
            <w:r w:rsidR="00420367">
              <w:t>clone</w:t>
            </w:r>
            <w:r>
              <w:t xml:space="preserve"> configuration </w:t>
            </w:r>
            <w:r w:rsidRPr="00951485">
              <w:t>[</w:t>
            </w:r>
            <w:r>
              <w:rPr>
                <w:noProof/>
              </w:rPr>
              <w:drawing>
                <wp:inline distT="0" distB="0" distL="0" distR="0" wp14:anchorId="3B2CF657" wp14:editId="46F33DC6">
                  <wp:extent cx="182880" cy="192024"/>
                  <wp:effectExtent l="0" t="0" r="762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43">
                            <a:extLst>
                              <a:ext uri="{28A0092B-C50C-407E-A947-70E740481C1C}">
                                <a14:useLocalDpi xmlns:a14="http://schemas.microsoft.com/office/drawing/2010/main" val="0"/>
                              </a:ext>
                            </a:extLst>
                          </a:blip>
                          <a:stretch>
                            <a:fillRect/>
                          </a:stretch>
                        </pic:blipFill>
                        <pic:spPr>
                          <a:xfrm>
                            <a:off x="0" y="0"/>
                            <a:ext cx="182880" cy="192024"/>
                          </a:xfrm>
                          <a:prstGeom prst="rect">
                            <a:avLst/>
                          </a:prstGeom>
                        </pic:spPr>
                      </pic:pic>
                    </a:graphicData>
                  </a:graphic>
                </wp:inline>
              </w:drawing>
            </w:r>
            <w:r w:rsidRPr="00951485">
              <w:t xml:space="preserve">] button next to the configuration. </w:t>
            </w:r>
            <w:r>
              <w:t xml:space="preserve">The </w:t>
            </w:r>
            <w:r w:rsidR="00420367">
              <w:rPr>
                <w:b/>
                <w:i/>
              </w:rPr>
              <w:t xml:space="preserve">Clone </w:t>
            </w:r>
            <w:r w:rsidR="002C4A54">
              <w:rPr>
                <w:b/>
                <w:i/>
              </w:rPr>
              <w:t>Component Branding</w:t>
            </w:r>
            <w:r w:rsidR="00420367">
              <w:rPr>
                <w:b/>
                <w:i/>
              </w:rPr>
              <w:t xml:space="preserve"> Information </w:t>
            </w:r>
            <w:r>
              <w:t xml:space="preserve">screen appears displaying all the </w:t>
            </w:r>
            <w:r w:rsidR="00420367">
              <w:t>assets created for the configuration</w:t>
            </w:r>
            <w:r>
              <w:t>.</w:t>
            </w:r>
          </w:p>
          <w:p w14:paraId="26C7B27F" w14:textId="1E0E34C2" w:rsidR="00420367" w:rsidRPr="00B2212A" w:rsidRDefault="00420367" w:rsidP="00E55983">
            <w:pPr>
              <w:pStyle w:val="ListNumber"/>
            </w:pPr>
            <w:r>
              <w:t xml:space="preserve">From the </w:t>
            </w:r>
            <w:r w:rsidRPr="00420367">
              <w:rPr>
                <w:i/>
              </w:rPr>
              <w:t>Tenant</w:t>
            </w:r>
            <w:r>
              <w:t xml:space="preserve"> drop-down list, select the tenant for whom the configuration is being created.</w:t>
            </w:r>
            <w:r w:rsidR="00B2212A">
              <w:t xml:space="preserve"> </w:t>
            </w:r>
            <w:r w:rsidR="00B2212A" w:rsidRPr="00B2212A">
              <w:t xml:space="preserve">The </w:t>
            </w:r>
            <w:r w:rsidR="00B2212A" w:rsidRPr="00B2212A">
              <w:rPr>
                <w:i/>
              </w:rPr>
              <w:t>Tenant</w:t>
            </w:r>
            <w:r w:rsidR="00B2212A" w:rsidRPr="00B2212A">
              <w:t xml:space="preserve"> drop-down list only displays the tenant names after you start typing. For example, if you enter “c,” a list of all tenants whose name contains the letter “c” appears</w:t>
            </w:r>
            <w:r w:rsidR="00B2212A">
              <w:t xml:space="preserve">. </w:t>
            </w:r>
            <w:r w:rsidR="00B2212A" w:rsidRPr="00B2212A">
              <w:t>You can also filter the tenants displayed in the drop-down list by tenant type</w:t>
            </w:r>
            <w:r w:rsidR="00B2212A">
              <w:t xml:space="preserve">. For more information, refer to </w:t>
            </w:r>
            <w:r w:rsidR="002C4A54" w:rsidRPr="000F28D3">
              <w:rPr>
                <w:rStyle w:val="CrossReference"/>
              </w:rPr>
              <w:fldChar w:fldCharType="begin"/>
            </w:r>
            <w:r w:rsidR="002C4A54" w:rsidRPr="000F28D3">
              <w:rPr>
                <w:rStyle w:val="CrossReference"/>
              </w:rPr>
              <w:instrText xml:space="preserve"> REF _Ref399246539 \h </w:instrText>
            </w:r>
            <w:r w:rsidR="002C4A54">
              <w:rPr>
                <w:rStyle w:val="CrossReference"/>
              </w:rPr>
              <w:instrText xml:space="preserve"> \* MERGEFORMAT </w:instrText>
            </w:r>
            <w:r w:rsidR="002C4A54" w:rsidRPr="000F28D3">
              <w:rPr>
                <w:rStyle w:val="CrossReference"/>
              </w:rPr>
            </w:r>
            <w:r w:rsidR="002C4A54" w:rsidRPr="000F28D3">
              <w:rPr>
                <w:rStyle w:val="CrossReference"/>
              </w:rPr>
              <w:fldChar w:fldCharType="separate"/>
            </w:r>
            <w:r w:rsidR="002B72CD" w:rsidRPr="002B72CD">
              <w:rPr>
                <w:rStyle w:val="CrossReference"/>
              </w:rPr>
              <w:t>View and Upload Branding Images for a Tenant</w:t>
            </w:r>
            <w:r w:rsidR="002C4A54" w:rsidRPr="000F28D3">
              <w:rPr>
                <w:rStyle w:val="CrossReference"/>
              </w:rPr>
              <w:fldChar w:fldCharType="end"/>
            </w:r>
            <w:r w:rsidR="00B2212A">
              <w:t>.</w:t>
            </w:r>
          </w:p>
          <w:p w14:paraId="5617756C" w14:textId="77777777" w:rsidR="00420367" w:rsidRDefault="00420367" w:rsidP="00E55983">
            <w:pPr>
              <w:pStyle w:val="ListNumber"/>
            </w:pPr>
            <w:r>
              <w:t xml:space="preserve">From the </w:t>
            </w:r>
            <w:r w:rsidRPr="00420367">
              <w:rPr>
                <w:i/>
              </w:rPr>
              <w:t>Component</w:t>
            </w:r>
            <w:r>
              <w:t xml:space="preserve"> drop-down list, select the component </w:t>
            </w:r>
            <w:r w:rsidR="00FF1653">
              <w:t>with</w:t>
            </w:r>
            <w:r>
              <w:t xml:space="preserve"> which the configuration </w:t>
            </w:r>
            <w:r w:rsidR="00FF1653">
              <w:t>is</w:t>
            </w:r>
            <w:r>
              <w:t xml:space="preserve"> associated.</w:t>
            </w:r>
          </w:p>
          <w:p w14:paraId="5D008E6B" w14:textId="77777777" w:rsidR="00182D36" w:rsidRDefault="00420367" w:rsidP="00420367">
            <w:pPr>
              <w:pStyle w:val="ListNumber"/>
            </w:pPr>
            <w:r>
              <w:t>To save the component branding configuration, c</w:t>
            </w:r>
            <w:r w:rsidR="00182D36">
              <w:t>lick the [</w:t>
            </w:r>
            <w:r w:rsidRPr="00420367">
              <w:rPr>
                <w:b/>
              </w:rPr>
              <w:t>Save</w:t>
            </w:r>
            <w:r w:rsidR="00182D36">
              <w:t>]</w:t>
            </w:r>
            <w:r w:rsidR="00182D36" w:rsidRPr="00951485">
              <w:t xml:space="preserve"> </w:t>
            </w:r>
            <w:r w:rsidR="00182D36">
              <w:t>button</w:t>
            </w:r>
            <w:r>
              <w:t>.</w:t>
            </w:r>
            <w:r w:rsidR="00B2212A">
              <w:t xml:space="preserve"> The button is only displayed after you have selected a tenant or component or modified the assets.</w:t>
            </w:r>
          </w:p>
          <w:p w14:paraId="79648512" w14:textId="77777777" w:rsidR="00420367" w:rsidRPr="00951485" w:rsidRDefault="00420367" w:rsidP="002C4A54">
            <w:pPr>
              <w:pStyle w:val="ListNumber"/>
            </w:pPr>
            <w:r>
              <w:t xml:space="preserve">To return to the </w:t>
            </w:r>
            <w:r w:rsidR="002C4A54">
              <w:rPr>
                <w:b/>
                <w:i/>
              </w:rPr>
              <w:t>Component Branding</w:t>
            </w:r>
            <w:r w:rsidRPr="00420367">
              <w:rPr>
                <w:b/>
                <w:i/>
              </w:rPr>
              <w:t xml:space="preserve"> Search</w:t>
            </w:r>
            <w:r>
              <w:t xml:space="preserve"> screen, click the [</w:t>
            </w:r>
            <w:r w:rsidRPr="00420367">
              <w:rPr>
                <w:b/>
              </w:rPr>
              <w:t>Return to Search</w:t>
            </w:r>
            <w:r>
              <w:t>] button. Verify that the configuration is listed on the screen.</w:t>
            </w:r>
          </w:p>
        </w:tc>
      </w:tr>
    </w:tbl>
    <w:p w14:paraId="0401F1D0" w14:textId="77777777" w:rsidR="00182D36" w:rsidRDefault="00182D36" w:rsidP="00182D36">
      <w:pPr>
        <w:pStyle w:val="Heading3"/>
      </w:pPr>
      <w:bookmarkStart w:id="99" w:name="_Toc407806134"/>
      <w:r>
        <w:t>Delete</w:t>
      </w:r>
      <w:r w:rsidRPr="00EB6CFD">
        <w:t xml:space="preserve"> a </w:t>
      </w:r>
      <w:r w:rsidR="00F8023E">
        <w:t xml:space="preserve">Component Branding </w:t>
      </w:r>
      <w:r>
        <w:t>Configuration</w:t>
      </w:r>
      <w:bookmarkEnd w:id="99"/>
    </w:p>
    <w:p w14:paraId="59A6587B" w14:textId="77777777" w:rsidR="00182D36" w:rsidRDefault="00182D36" w:rsidP="00182D36">
      <w:r>
        <w:t>You can delete component</w:t>
      </w:r>
      <w:r w:rsidR="00F8023E">
        <w:t xml:space="preserve"> branding </w:t>
      </w:r>
      <w:r>
        <w:t xml:space="preserve">configurations </w:t>
      </w:r>
      <w:r w:rsidR="00F8023E">
        <w:t>that have been created for a tenant</w:t>
      </w:r>
      <w:r>
        <w:t>.</w:t>
      </w:r>
    </w:p>
    <w:p w14:paraId="5D9D4F0F" w14:textId="77777777" w:rsidR="00182D36" w:rsidRPr="004903D4" w:rsidRDefault="00182D36" w:rsidP="00182D36">
      <w:r w:rsidRPr="004903D4">
        <w:t xml:space="preserve">To </w:t>
      </w:r>
      <w:r>
        <w:t>delete</w:t>
      </w:r>
      <w:r w:rsidRPr="004903D4">
        <w:t xml:space="preserve"> a </w:t>
      </w:r>
      <w:r w:rsidR="00EE67E0">
        <w:t xml:space="preserve">branding </w:t>
      </w:r>
      <w:r>
        <w:t>configuration</w:t>
      </w:r>
      <w:r w:rsidRPr="004903D4">
        <w:t>:</w:t>
      </w:r>
    </w:p>
    <w:tbl>
      <w:tblPr>
        <w:tblStyle w:val="TableProcedure"/>
        <w:tblW w:w="0" w:type="auto"/>
        <w:tblLook w:val="04A0" w:firstRow="1" w:lastRow="0" w:firstColumn="1" w:lastColumn="0" w:noHBand="0" w:noVBand="1"/>
      </w:tblPr>
      <w:tblGrid>
        <w:gridCol w:w="9468"/>
      </w:tblGrid>
      <w:tr w:rsidR="00182D36" w:rsidRPr="009F0C86" w14:paraId="3C51FB8D" w14:textId="77777777" w:rsidTr="00E55983">
        <w:tc>
          <w:tcPr>
            <w:tcW w:w="9468" w:type="dxa"/>
          </w:tcPr>
          <w:p w14:paraId="76EECD42" w14:textId="220AC288" w:rsidR="00182D36" w:rsidRPr="00F8023E" w:rsidRDefault="00182D36" w:rsidP="00FF2D7D">
            <w:pPr>
              <w:pStyle w:val="ListNumber"/>
              <w:numPr>
                <w:ilvl w:val="0"/>
                <w:numId w:val="37"/>
              </w:numPr>
            </w:pPr>
            <w:r w:rsidRPr="00F8023E">
              <w:t xml:space="preserve">On the </w:t>
            </w:r>
            <w:r w:rsidR="002C4A54">
              <w:rPr>
                <w:b/>
                <w:i/>
              </w:rPr>
              <w:t>Component Branding</w:t>
            </w:r>
            <w:r w:rsidRPr="00F8023E">
              <w:rPr>
                <w:b/>
                <w:i/>
              </w:rPr>
              <w:t xml:space="preserve"> Search</w:t>
            </w:r>
            <w:r w:rsidRPr="00F8023E">
              <w:t xml:space="preserve"> screen (see </w:t>
            </w:r>
            <w:r w:rsidR="00D8373E" w:rsidRPr="00B5250B">
              <w:rPr>
                <w:rStyle w:val="CrossReference"/>
              </w:rPr>
              <w:fldChar w:fldCharType="begin"/>
            </w:r>
            <w:r w:rsidR="00D8373E" w:rsidRPr="00B5250B">
              <w:rPr>
                <w:rStyle w:val="CrossReference"/>
              </w:rPr>
              <w:instrText xml:space="preserve"> REF _Ref390098117 \h </w:instrText>
            </w:r>
            <w:r w:rsidR="00B5250B">
              <w:rPr>
                <w:rStyle w:val="CrossReference"/>
              </w:rPr>
              <w:instrText xml:space="preserve"> \* MERGEFORMAT </w:instrText>
            </w:r>
            <w:r w:rsidR="00D8373E" w:rsidRPr="00B5250B">
              <w:rPr>
                <w:rStyle w:val="CrossReference"/>
              </w:rPr>
            </w:r>
            <w:r w:rsidR="00D8373E" w:rsidRPr="00B5250B">
              <w:rPr>
                <w:rStyle w:val="CrossReference"/>
              </w:rPr>
              <w:fldChar w:fldCharType="separate"/>
            </w:r>
            <w:r w:rsidR="002B72CD" w:rsidRPr="002B72CD">
              <w:rPr>
                <w:rStyle w:val="CrossReference"/>
              </w:rPr>
              <w:t>Figure 21</w:t>
            </w:r>
            <w:r w:rsidR="00D8373E" w:rsidRPr="00B5250B">
              <w:rPr>
                <w:rStyle w:val="CrossReference"/>
              </w:rPr>
              <w:fldChar w:fldCharType="end"/>
            </w:r>
            <w:r w:rsidRPr="00F8023E">
              <w:t>), search for the configuration you want to delete.</w:t>
            </w:r>
          </w:p>
          <w:p w14:paraId="424562E0" w14:textId="77777777" w:rsidR="00182D36" w:rsidRPr="00951485" w:rsidRDefault="00182D36" w:rsidP="00FF2D7D">
            <w:pPr>
              <w:pStyle w:val="ListNumber"/>
              <w:numPr>
                <w:ilvl w:val="0"/>
                <w:numId w:val="28"/>
              </w:numPr>
            </w:pPr>
            <w:r w:rsidRPr="00951485">
              <w:t>Click the delete [</w:t>
            </w:r>
            <w:r>
              <w:rPr>
                <w:noProof/>
              </w:rPr>
              <w:drawing>
                <wp:inline distT="0" distB="0" distL="0" distR="0" wp14:anchorId="7C95AA6B" wp14:editId="14B7D4BE">
                  <wp:extent cx="167053" cy="173736"/>
                  <wp:effectExtent l="0" t="0" r="4445"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Edit.png"/>
                          <pic:cNvPicPr/>
                        </pic:nvPicPr>
                        <pic:blipFill>
                          <a:blip r:embed="rId29">
                            <a:extLst>
                              <a:ext uri="{28A0092B-C50C-407E-A947-70E740481C1C}">
                                <a14:useLocalDpi xmlns:a14="http://schemas.microsoft.com/office/drawing/2010/main" val="0"/>
                              </a:ext>
                            </a:extLst>
                          </a:blip>
                          <a:stretch>
                            <a:fillRect/>
                          </a:stretch>
                        </pic:blipFill>
                        <pic:spPr>
                          <a:xfrm>
                            <a:off x="0" y="0"/>
                            <a:ext cx="167053" cy="173736"/>
                          </a:xfrm>
                          <a:prstGeom prst="rect">
                            <a:avLst/>
                          </a:prstGeom>
                        </pic:spPr>
                      </pic:pic>
                    </a:graphicData>
                  </a:graphic>
                </wp:inline>
              </w:drawing>
            </w:r>
            <w:r w:rsidRPr="00951485">
              <w:t xml:space="preserve">] button next to the configuration. A popup message that asks whether you are sure you want to delete the configuration will appear. </w:t>
            </w:r>
          </w:p>
          <w:p w14:paraId="7AEEF5A0" w14:textId="77777777" w:rsidR="00182D36" w:rsidRPr="00951485" w:rsidRDefault="00182D36" w:rsidP="002C4A54">
            <w:pPr>
              <w:pStyle w:val="ListNumber"/>
            </w:pPr>
            <w:r>
              <w:t>To delete the configuration, click the [</w:t>
            </w:r>
            <w:r w:rsidRPr="00670B34">
              <w:rPr>
                <w:b/>
              </w:rPr>
              <w:t>OK</w:t>
            </w:r>
            <w:r>
              <w:t xml:space="preserve">] button. The configuration will no longer be listed on the </w:t>
            </w:r>
            <w:r w:rsidR="002C4A54">
              <w:rPr>
                <w:b/>
                <w:i/>
              </w:rPr>
              <w:t>Component Branding</w:t>
            </w:r>
            <w:r w:rsidRPr="00670B34">
              <w:rPr>
                <w:b/>
                <w:i/>
              </w:rPr>
              <w:t xml:space="preserve"> Search</w:t>
            </w:r>
            <w:r>
              <w:t xml:space="preserve"> screen.</w:t>
            </w:r>
            <w:r w:rsidRPr="00951485">
              <w:t xml:space="preserve"> </w:t>
            </w:r>
          </w:p>
        </w:tc>
      </w:tr>
    </w:tbl>
    <w:p w14:paraId="302C36F3" w14:textId="77777777" w:rsidR="00317780" w:rsidRDefault="00317780" w:rsidP="00182D36"/>
    <w:p w14:paraId="2B44E33E" w14:textId="77777777" w:rsidR="00317780" w:rsidRDefault="00317780">
      <w:pPr>
        <w:spacing w:after="200" w:line="276" w:lineRule="auto"/>
      </w:pPr>
      <w:r>
        <w:br w:type="page"/>
      </w:r>
    </w:p>
    <w:p w14:paraId="0CCE88A2" w14:textId="77777777" w:rsidR="00317780" w:rsidRPr="00F74795" w:rsidRDefault="00317780" w:rsidP="00317780">
      <w:pPr>
        <w:pStyle w:val="Heading2"/>
      </w:pPr>
      <w:bookmarkStart w:id="100" w:name="_Toc407806135"/>
      <w:r>
        <w:lastRenderedPageBreak/>
        <w:t>Previewing Component Branding</w:t>
      </w:r>
      <w:bookmarkEnd w:id="100"/>
    </w:p>
    <w:p w14:paraId="6A5C70C9" w14:textId="77777777" w:rsidR="00182D36" w:rsidRDefault="00C26526" w:rsidP="00182D36">
      <w:r>
        <w:t>The Program Management System allows you to preview how a component may be customized using the branding images specified for a client. You can upload and configure the necessary assets for a tenant and view the outcome.</w:t>
      </w:r>
    </w:p>
    <w:tbl>
      <w:tblPr>
        <w:tblStyle w:val="TableNote"/>
        <w:tblW w:w="0" w:type="auto"/>
        <w:tblLook w:val="04A0" w:firstRow="1" w:lastRow="0" w:firstColumn="1" w:lastColumn="0" w:noHBand="0" w:noVBand="1"/>
      </w:tblPr>
      <w:tblGrid>
        <w:gridCol w:w="835"/>
        <w:gridCol w:w="8525"/>
      </w:tblGrid>
      <w:tr w:rsidR="00C26526" w:rsidRPr="00C47D7A" w14:paraId="47D5F17F" w14:textId="77777777" w:rsidTr="004878A7">
        <w:tc>
          <w:tcPr>
            <w:tcW w:w="835" w:type="dxa"/>
          </w:tcPr>
          <w:p w14:paraId="775FC939" w14:textId="77777777" w:rsidR="00C26526" w:rsidRPr="00C47D7A" w:rsidRDefault="00C26526" w:rsidP="00605FDF">
            <w:pPr>
              <w:pStyle w:val="NoteIcon"/>
              <w:spacing w:before="0" w:after="0"/>
            </w:pPr>
            <w:r>
              <w:drawing>
                <wp:inline distT="0" distB="0" distL="0" distR="0" wp14:anchorId="6B6938E4" wp14:editId="3EB861B0">
                  <wp:extent cx="374904" cy="292608"/>
                  <wp:effectExtent l="0" t="0" r="6350" b="0"/>
                  <wp:docPr id="8" name="Picture 8" descr="H:\Assessment\Interactive Content\Technical Writing\_General Images and Logo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sessment\Interactive Content\Technical Writing\_General Images and Logos\ale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525" w:type="dxa"/>
          </w:tcPr>
          <w:p w14:paraId="30B799BA" w14:textId="77777777" w:rsidR="00C26526" w:rsidRDefault="00C26526" w:rsidP="00605FDF">
            <w:pPr>
              <w:pStyle w:val="NoteText"/>
              <w:spacing w:before="0" w:after="0"/>
            </w:pPr>
            <w:r>
              <w:t>To be able to preview the customization, you need to ensure the following:</w:t>
            </w:r>
          </w:p>
          <w:p w14:paraId="0E913E87" w14:textId="77777777" w:rsidR="00C26526" w:rsidRDefault="00C26526" w:rsidP="00FF2D7D">
            <w:pPr>
              <w:pStyle w:val="NoteText"/>
              <w:numPr>
                <w:ilvl w:val="0"/>
                <w:numId w:val="44"/>
              </w:numPr>
              <w:spacing w:before="0" w:after="0"/>
            </w:pPr>
            <w:r>
              <w:t xml:space="preserve">The demo component </w:t>
            </w:r>
            <w:proofErr w:type="spellStart"/>
            <w:r>
              <w:t>Skinnable</w:t>
            </w:r>
            <w:proofErr w:type="spellEnd"/>
            <w:r>
              <w:t xml:space="preserve"> </w:t>
            </w:r>
            <w:r w:rsidR="00F47A46">
              <w:t>has been created and the tenant is subscribed to the component.</w:t>
            </w:r>
          </w:p>
          <w:p w14:paraId="75187F3B" w14:textId="77777777" w:rsidR="00C26526" w:rsidRPr="008E4A56" w:rsidRDefault="00C26526" w:rsidP="00FF2D7D">
            <w:pPr>
              <w:pStyle w:val="NoteText"/>
              <w:numPr>
                <w:ilvl w:val="0"/>
                <w:numId w:val="44"/>
              </w:numPr>
              <w:spacing w:before="0" w:after="0"/>
              <w:rPr>
                <w:szCs w:val="20"/>
              </w:rPr>
            </w:pPr>
            <w:r>
              <w:t xml:space="preserve">The </w:t>
            </w:r>
            <w:proofErr w:type="spellStart"/>
            <w:r>
              <w:t>Skinnable</w:t>
            </w:r>
            <w:proofErr w:type="spellEnd"/>
            <w:r>
              <w:t xml:space="preserve"> component has been configured with the </w:t>
            </w:r>
            <w:r w:rsidR="00F47A46">
              <w:t>tenant</w:t>
            </w:r>
            <w:r>
              <w:t xml:space="preserve"> branding images that you want to preview</w:t>
            </w:r>
            <w:r w:rsidR="00F47A46">
              <w:t>.</w:t>
            </w:r>
          </w:p>
        </w:tc>
      </w:tr>
    </w:tbl>
    <w:p w14:paraId="759E60BD" w14:textId="77777777" w:rsidR="00B251CB" w:rsidRDefault="00B251CB" w:rsidP="00B251CB"/>
    <w:p w14:paraId="57F21710" w14:textId="11D59CE6" w:rsidR="00B251CB" w:rsidRDefault="00B251CB" w:rsidP="00B251CB">
      <w:r>
        <w:t xml:space="preserve">You can preview the sample UI customization from the </w:t>
      </w:r>
      <w:r w:rsidRPr="00B251CB">
        <w:rPr>
          <w:b/>
          <w:i/>
        </w:rPr>
        <w:t xml:space="preserve">Example </w:t>
      </w:r>
      <w:proofErr w:type="spellStart"/>
      <w:r w:rsidRPr="00B251CB">
        <w:rPr>
          <w:b/>
          <w:i/>
        </w:rPr>
        <w:t>Skinnable</w:t>
      </w:r>
      <w:proofErr w:type="spellEnd"/>
      <w:r w:rsidRPr="00B251CB">
        <w:rPr>
          <w:b/>
          <w:i/>
        </w:rPr>
        <w:t xml:space="preserve"> UI</w:t>
      </w:r>
      <w:r>
        <w:t xml:space="preserve"> screen</w:t>
      </w:r>
      <w:r w:rsidR="007A2E63">
        <w:t xml:space="preserve"> shown in </w:t>
      </w:r>
      <w:r w:rsidR="00B5250B" w:rsidRPr="00B5250B">
        <w:rPr>
          <w:rStyle w:val="CrossReference"/>
        </w:rPr>
        <w:fldChar w:fldCharType="begin"/>
      </w:r>
      <w:r w:rsidR="00B5250B" w:rsidRPr="00B5250B">
        <w:rPr>
          <w:rStyle w:val="CrossReference"/>
        </w:rPr>
        <w:instrText xml:space="preserve"> REF _Ref390239561 \h </w:instrText>
      </w:r>
      <w:r w:rsidR="00B5250B">
        <w:rPr>
          <w:rStyle w:val="CrossReference"/>
        </w:rPr>
        <w:instrText xml:space="preserve"> \* MERGEFORMAT </w:instrText>
      </w:r>
      <w:r w:rsidR="00B5250B" w:rsidRPr="00B5250B">
        <w:rPr>
          <w:rStyle w:val="CrossReference"/>
        </w:rPr>
      </w:r>
      <w:r w:rsidR="00B5250B" w:rsidRPr="00B5250B">
        <w:rPr>
          <w:rStyle w:val="CrossReference"/>
        </w:rPr>
        <w:fldChar w:fldCharType="separate"/>
      </w:r>
      <w:r w:rsidR="002B72CD" w:rsidRPr="002B72CD">
        <w:rPr>
          <w:rStyle w:val="CrossReference"/>
        </w:rPr>
        <w:t>Figure 25</w:t>
      </w:r>
      <w:r w:rsidR="00B5250B" w:rsidRPr="00B5250B">
        <w:rPr>
          <w:rStyle w:val="CrossReference"/>
        </w:rPr>
        <w:fldChar w:fldCharType="end"/>
      </w:r>
      <w:r w:rsidR="007A2E63">
        <w:t xml:space="preserve"> below</w:t>
      </w:r>
      <w:r>
        <w:t>.</w:t>
      </w:r>
    </w:p>
    <w:p w14:paraId="7D6BA9EF" w14:textId="77777777" w:rsidR="00B251CB" w:rsidRDefault="00B251CB" w:rsidP="00B251CB">
      <w:pPr>
        <w:pStyle w:val="ImageCaption"/>
      </w:pPr>
      <w:bookmarkStart w:id="101" w:name="_Ref390239561"/>
      <w:bookmarkStart w:id="102" w:name="_Toc407806161"/>
      <w:r>
        <w:t xml:space="preserve">Figure </w:t>
      </w:r>
      <w:r w:rsidR="001902FE">
        <w:fldChar w:fldCharType="begin"/>
      </w:r>
      <w:r w:rsidR="001902FE">
        <w:instrText xml:space="preserve"> SEQ Figure \* ARABIC </w:instrText>
      </w:r>
      <w:r w:rsidR="001902FE">
        <w:fldChar w:fldCharType="separate"/>
      </w:r>
      <w:r w:rsidR="002B72CD">
        <w:rPr>
          <w:noProof/>
        </w:rPr>
        <w:t>25</w:t>
      </w:r>
      <w:r w:rsidR="001902FE">
        <w:rPr>
          <w:noProof/>
        </w:rPr>
        <w:fldChar w:fldCharType="end"/>
      </w:r>
      <w:bookmarkEnd w:id="101"/>
      <w:r>
        <w:t xml:space="preserve">. Example </w:t>
      </w:r>
      <w:proofErr w:type="spellStart"/>
      <w:r>
        <w:t>Skinnable</w:t>
      </w:r>
      <w:proofErr w:type="spellEnd"/>
      <w:r>
        <w:t xml:space="preserve"> UI Screen</w:t>
      </w:r>
      <w:bookmarkEnd w:id="102"/>
    </w:p>
    <w:p w14:paraId="26632FF6" w14:textId="77777777" w:rsidR="00B251CB" w:rsidRDefault="00B251CB" w:rsidP="00B251CB">
      <w:pPr>
        <w:pStyle w:val="Image"/>
      </w:pPr>
      <w:r>
        <w:drawing>
          <wp:inline distT="0" distB="0" distL="0" distR="0" wp14:anchorId="42887547" wp14:editId="0808048E">
            <wp:extent cx="3703320" cy="5239512"/>
            <wp:effectExtent l="19050" t="19050" r="1143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SkinnableUIScreen.png"/>
                    <pic:cNvPicPr/>
                  </pic:nvPicPr>
                  <pic:blipFill>
                    <a:blip r:embed="rId44">
                      <a:extLst>
                        <a:ext uri="{28A0092B-C50C-407E-A947-70E740481C1C}">
                          <a14:useLocalDpi xmlns:a14="http://schemas.microsoft.com/office/drawing/2010/main" val="0"/>
                        </a:ext>
                      </a:extLst>
                    </a:blip>
                    <a:stretch>
                      <a:fillRect/>
                    </a:stretch>
                  </pic:blipFill>
                  <pic:spPr>
                    <a:xfrm>
                      <a:off x="0" y="0"/>
                      <a:ext cx="3703320" cy="5239512"/>
                    </a:xfrm>
                    <a:prstGeom prst="rect">
                      <a:avLst/>
                    </a:prstGeom>
                    <a:ln>
                      <a:solidFill>
                        <a:schemeClr val="bg1">
                          <a:lumMod val="85000"/>
                        </a:schemeClr>
                      </a:solidFill>
                    </a:ln>
                  </pic:spPr>
                </pic:pic>
              </a:graphicData>
            </a:graphic>
          </wp:inline>
        </w:drawing>
      </w:r>
    </w:p>
    <w:p w14:paraId="4633A6D7" w14:textId="77777777" w:rsidR="00FF2D7D" w:rsidRDefault="00FF2D7D">
      <w:pPr>
        <w:spacing w:after="200" w:line="276" w:lineRule="auto"/>
      </w:pPr>
      <w:r>
        <w:br w:type="page"/>
      </w:r>
    </w:p>
    <w:p w14:paraId="469461F8" w14:textId="77777777" w:rsidR="00FF2D7D" w:rsidRDefault="00F47A46" w:rsidP="00B251CB">
      <w:r>
        <w:lastRenderedPageBreak/>
        <w:t xml:space="preserve">There are two ways in which you can preview the customization. You can either select </w:t>
      </w:r>
      <w:r w:rsidR="00C22FA2">
        <w:t xml:space="preserve">the users directly </w:t>
      </w:r>
      <w:r>
        <w:t>or select</w:t>
      </w:r>
      <w:r w:rsidR="00C22FA2" w:rsidRPr="00C22FA2">
        <w:t xml:space="preserve"> </w:t>
      </w:r>
      <w:r w:rsidR="00C22FA2">
        <w:t>mock users</w:t>
      </w:r>
      <w:r>
        <w:t xml:space="preserve">. </w:t>
      </w:r>
    </w:p>
    <w:p w14:paraId="457F3518" w14:textId="77777777" w:rsidR="00F47A46" w:rsidRPr="004903D4" w:rsidRDefault="00F47A46" w:rsidP="00B251CB">
      <w:r>
        <w:t>To preview the component branding</w:t>
      </w:r>
      <w:r w:rsidR="00B251CB">
        <w:t xml:space="preserve"> by selecting the users directly</w:t>
      </w:r>
      <w:r>
        <w:t>:</w:t>
      </w:r>
    </w:p>
    <w:tbl>
      <w:tblPr>
        <w:tblStyle w:val="TableProcedure"/>
        <w:tblW w:w="0" w:type="auto"/>
        <w:tblLook w:val="04A0" w:firstRow="1" w:lastRow="0" w:firstColumn="1" w:lastColumn="0" w:noHBand="0" w:noVBand="1"/>
      </w:tblPr>
      <w:tblGrid>
        <w:gridCol w:w="9468"/>
      </w:tblGrid>
      <w:tr w:rsidR="00F47A46" w:rsidRPr="009F0C86" w14:paraId="4A2F4B0C" w14:textId="77777777" w:rsidTr="00605FDF">
        <w:tc>
          <w:tcPr>
            <w:tcW w:w="9468" w:type="dxa"/>
          </w:tcPr>
          <w:p w14:paraId="3C24B6EE" w14:textId="4AF0CD97" w:rsidR="00F47A46" w:rsidRPr="00F47A46" w:rsidRDefault="00F47A46" w:rsidP="00FF2D7D">
            <w:pPr>
              <w:pStyle w:val="ListNumber"/>
              <w:numPr>
                <w:ilvl w:val="0"/>
                <w:numId w:val="45"/>
              </w:numPr>
            </w:pPr>
            <w:r w:rsidRPr="00F47A46">
              <w:t xml:space="preserve">On the </w:t>
            </w:r>
            <w:r w:rsidR="00FF2D7D">
              <w:rPr>
                <w:b/>
                <w:i/>
              </w:rPr>
              <w:t xml:space="preserve">Example </w:t>
            </w:r>
            <w:proofErr w:type="spellStart"/>
            <w:r w:rsidR="00FF2D7D">
              <w:rPr>
                <w:b/>
                <w:i/>
              </w:rPr>
              <w:t>Skinnable</w:t>
            </w:r>
            <w:proofErr w:type="spellEnd"/>
            <w:r w:rsidR="00FF2D7D">
              <w:rPr>
                <w:b/>
                <w:i/>
              </w:rPr>
              <w:t xml:space="preserve"> UI </w:t>
            </w:r>
            <w:r w:rsidRPr="00F47A46">
              <w:t xml:space="preserve">screen (see </w:t>
            </w:r>
            <w:r w:rsidR="00FF2D7D">
              <w:fldChar w:fldCharType="begin"/>
            </w:r>
            <w:r w:rsidR="00FF2D7D">
              <w:instrText xml:space="preserve"> REF _Ref390239561 \h </w:instrText>
            </w:r>
            <w:r w:rsidR="00C27228">
              <w:instrText xml:space="preserve"> \* MERGEFORMAT </w:instrText>
            </w:r>
            <w:r w:rsidR="00FF2D7D">
              <w:fldChar w:fldCharType="separate"/>
            </w:r>
            <w:r w:rsidR="002B72CD" w:rsidRPr="002B72CD">
              <w:rPr>
                <w:rStyle w:val="CrossReference"/>
              </w:rPr>
              <w:t>Figure 25</w:t>
            </w:r>
            <w:r w:rsidR="00FF2D7D">
              <w:fldChar w:fldCharType="end"/>
            </w:r>
            <w:r w:rsidRPr="00F47A46">
              <w:t>), click the [</w:t>
            </w:r>
            <w:r w:rsidR="00FF2D7D">
              <w:rPr>
                <w:b/>
              </w:rPr>
              <w:t>Select User Attributes Directly</w:t>
            </w:r>
            <w:r w:rsidRPr="00F47A46">
              <w:t xml:space="preserve">] </w:t>
            </w:r>
            <w:r w:rsidR="00FF2D7D">
              <w:t>radio button.</w:t>
            </w:r>
          </w:p>
          <w:p w14:paraId="678AA0CD" w14:textId="77777777" w:rsidR="00F47A46" w:rsidRPr="00022624" w:rsidRDefault="00F47A46" w:rsidP="00605FDF">
            <w:pPr>
              <w:pStyle w:val="ListNumber"/>
            </w:pPr>
            <w:r>
              <w:t xml:space="preserve">From the </w:t>
            </w:r>
            <w:r w:rsidRPr="00420367">
              <w:rPr>
                <w:i/>
              </w:rPr>
              <w:t>Component</w:t>
            </w:r>
            <w:r>
              <w:t xml:space="preserve"> drop-down list, select the component </w:t>
            </w:r>
            <w:r w:rsidR="00FF2D7D">
              <w:t xml:space="preserve">that you wish to view. Note: The branding preview only works for the </w:t>
            </w:r>
            <w:proofErr w:type="spellStart"/>
            <w:r w:rsidR="00FF2D7D">
              <w:t>Skinnable</w:t>
            </w:r>
            <w:proofErr w:type="spellEnd"/>
            <w:r w:rsidR="00FF2D7D">
              <w:t xml:space="preserve"> component.</w:t>
            </w:r>
          </w:p>
          <w:p w14:paraId="4C47B83B" w14:textId="77777777" w:rsidR="00F47A46" w:rsidRDefault="00FF2D7D" w:rsidP="00605FDF">
            <w:pPr>
              <w:pStyle w:val="ListNumber"/>
            </w:pPr>
            <w:r>
              <w:t>Specify the tenant for whom you wish to view the branding from the different drop-down fields.</w:t>
            </w:r>
          </w:p>
          <w:p w14:paraId="76738E84" w14:textId="77777777" w:rsidR="00F47A46" w:rsidRPr="008751C9" w:rsidRDefault="00FF2D7D" w:rsidP="00FF2D7D">
            <w:pPr>
              <w:pStyle w:val="ListNumber"/>
            </w:pPr>
            <w:r>
              <w:t>The tenancy information and the component branding images will be displayed on the screen.</w:t>
            </w:r>
          </w:p>
        </w:tc>
      </w:tr>
    </w:tbl>
    <w:p w14:paraId="135EF72F" w14:textId="77777777" w:rsidR="00FF2D7D" w:rsidRDefault="00FF2D7D" w:rsidP="00FF2D7D"/>
    <w:p w14:paraId="3D3D8829" w14:textId="77777777" w:rsidR="00FF2D7D" w:rsidRPr="004903D4" w:rsidRDefault="00FF2D7D" w:rsidP="00FF2D7D">
      <w:r>
        <w:t>To preview the component branding using mock users:</w:t>
      </w:r>
    </w:p>
    <w:tbl>
      <w:tblPr>
        <w:tblStyle w:val="TableProcedure"/>
        <w:tblW w:w="0" w:type="auto"/>
        <w:tblLook w:val="04A0" w:firstRow="1" w:lastRow="0" w:firstColumn="1" w:lastColumn="0" w:noHBand="0" w:noVBand="1"/>
      </w:tblPr>
      <w:tblGrid>
        <w:gridCol w:w="9468"/>
      </w:tblGrid>
      <w:tr w:rsidR="00FF2D7D" w:rsidRPr="009F0C86" w14:paraId="4543FF4C" w14:textId="77777777" w:rsidTr="00605FDF">
        <w:tc>
          <w:tcPr>
            <w:tcW w:w="9468" w:type="dxa"/>
          </w:tcPr>
          <w:p w14:paraId="7C9D6EAC" w14:textId="130BEFE0" w:rsidR="00FF2D7D" w:rsidRPr="00FF2D7D" w:rsidRDefault="00FF2D7D" w:rsidP="00FF2D7D">
            <w:pPr>
              <w:pStyle w:val="ListNumber"/>
              <w:numPr>
                <w:ilvl w:val="0"/>
                <w:numId w:val="46"/>
              </w:numPr>
            </w:pPr>
            <w:r w:rsidRPr="00FF2D7D">
              <w:t xml:space="preserve">On the </w:t>
            </w:r>
            <w:r w:rsidRPr="00FF2D7D">
              <w:rPr>
                <w:b/>
                <w:i/>
              </w:rPr>
              <w:t xml:space="preserve">Example </w:t>
            </w:r>
            <w:proofErr w:type="spellStart"/>
            <w:r w:rsidRPr="00FF2D7D">
              <w:rPr>
                <w:b/>
                <w:i/>
              </w:rPr>
              <w:t>Skinnable</w:t>
            </w:r>
            <w:proofErr w:type="spellEnd"/>
            <w:r w:rsidRPr="00FF2D7D">
              <w:rPr>
                <w:b/>
                <w:i/>
              </w:rPr>
              <w:t xml:space="preserve"> UI </w:t>
            </w:r>
            <w:r w:rsidRPr="00FF2D7D">
              <w:t xml:space="preserve">screen (see </w:t>
            </w:r>
            <w:r w:rsidRPr="00FF2D7D">
              <w:fldChar w:fldCharType="begin"/>
            </w:r>
            <w:r w:rsidRPr="00FF2D7D">
              <w:instrText xml:space="preserve"> REF _Ref390239561 \h </w:instrText>
            </w:r>
            <w:r w:rsidR="00C27228">
              <w:instrText xml:space="preserve"> \* MERGEFORMAT </w:instrText>
            </w:r>
            <w:r w:rsidRPr="00FF2D7D">
              <w:fldChar w:fldCharType="separate"/>
            </w:r>
            <w:r w:rsidR="002B72CD" w:rsidRPr="002B72CD">
              <w:rPr>
                <w:rStyle w:val="CrossReference"/>
              </w:rPr>
              <w:t>Figure 25</w:t>
            </w:r>
            <w:r w:rsidRPr="00FF2D7D">
              <w:fldChar w:fldCharType="end"/>
            </w:r>
            <w:r w:rsidRPr="00FF2D7D">
              <w:t>), click the [</w:t>
            </w:r>
            <w:r w:rsidRPr="00FF2D7D">
              <w:rPr>
                <w:b/>
              </w:rPr>
              <w:t xml:space="preserve">Select </w:t>
            </w:r>
            <w:r>
              <w:rPr>
                <w:b/>
              </w:rPr>
              <w:t>Mock Users</w:t>
            </w:r>
            <w:r w:rsidRPr="00FF2D7D">
              <w:t>] radio button.</w:t>
            </w:r>
          </w:p>
          <w:p w14:paraId="3EABBE43" w14:textId="77777777" w:rsidR="00FF2D7D" w:rsidRPr="00022624" w:rsidRDefault="00FF2D7D" w:rsidP="00605FDF">
            <w:pPr>
              <w:pStyle w:val="ListNumber"/>
            </w:pPr>
            <w:r>
              <w:t xml:space="preserve">From the </w:t>
            </w:r>
            <w:r w:rsidRPr="00420367">
              <w:rPr>
                <w:i/>
              </w:rPr>
              <w:t>Component</w:t>
            </w:r>
            <w:r>
              <w:t xml:space="preserve"> drop-down list, select the component that you wish to view. Note: The branding preview only works for the </w:t>
            </w:r>
            <w:proofErr w:type="spellStart"/>
            <w:r>
              <w:t>Skinnable</w:t>
            </w:r>
            <w:proofErr w:type="spellEnd"/>
            <w:r>
              <w:t xml:space="preserve"> component.</w:t>
            </w:r>
          </w:p>
          <w:p w14:paraId="5DAEDAE4" w14:textId="77777777" w:rsidR="00FF2D7D" w:rsidRPr="00FF2D7D" w:rsidRDefault="00FF2D7D" w:rsidP="00FF2D7D">
            <w:pPr>
              <w:pStyle w:val="ListNumber"/>
            </w:pPr>
            <w:r>
              <w:t xml:space="preserve">From the </w:t>
            </w:r>
            <w:r>
              <w:rPr>
                <w:i/>
              </w:rPr>
              <w:t>Logged in</w:t>
            </w:r>
            <w:r>
              <w:t xml:space="preserve"> drop-down list, select the required user. You can also add a new user if required.</w:t>
            </w:r>
          </w:p>
          <w:p w14:paraId="181052C5" w14:textId="77777777" w:rsidR="00FF2D7D" w:rsidRPr="008751C9" w:rsidRDefault="00FF2D7D" w:rsidP="00FF2D7D">
            <w:pPr>
              <w:pStyle w:val="ListNumber"/>
            </w:pPr>
            <w:r>
              <w:t>The tenancy information will automatically update based on the tenant with which the user is associated and the component branding images will be displayed on the screen.</w:t>
            </w:r>
          </w:p>
        </w:tc>
      </w:tr>
    </w:tbl>
    <w:p w14:paraId="5CA5D522" w14:textId="77777777" w:rsidR="00C26526" w:rsidRDefault="00C26526" w:rsidP="00182D36"/>
    <w:tbl>
      <w:tblPr>
        <w:tblStyle w:val="TableNote"/>
        <w:tblW w:w="0" w:type="auto"/>
        <w:tblLook w:val="04A0" w:firstRow="1" w:lastRow="0" w:firstColumn="1" w:lastColumn="0" w:noHBand="0" w:noVBand="1"/>
      </w:tblPr>
      <w:tblGrid>
        <w:gridCol w:w="825"/>
        <w:gridCol w:w="8535"/>
      </w:tblGrid>
      <w:tr w:rsidR="00FF2D7D" w:rsidRPr="00C47D7A" w14:paraId="3DED74C7" w14:textId="77777777" w:rsidTr="005B54FE">
        <w:tc>
          <w:tcPr>
            <w:tcW w:w="737" w:type="dxa"/>
          </w:tcPr>
          <w:p w14:paraId="60EE60FA" w14:textId="77777777" w:rsidR="00FF2D7D" w:rsidRPr="00C47D7A" w:rsidRDefault="00FF2D7D" w:rsidP="00605FDF">
            <w:pPr>
              <w:pStyle w:val="NoteIcon"/>
              <w:spacing w:before="0" w:after="0"/>
            </w:pPr>
            <w:r>
              <w:drawing>
                <wp:inline distT="0" distB="0" distL="0" distR="0" wp14:anchorId="36A3744F" wp14:editId="37B1C16F">
                  <wp:extent cx="374904" cy="292608"/>
                  <wp:effectExtent l="0" t="0" r="0" b="0"/>
                  <wp:docPr id="16" name="Picture 16" descr="H:\Assessment\Interactive Content\Technical Writing\_General Images and Logos\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sessment\Interactive Content\Technical Writing\_General Images and Logos\no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904" cy="292608"/>
                          </a:xfrm>
                          <a:prstGeom prst="rect">
                            <a:avLst/>
                          </a:prstGeom>
                          <a:noFill/>
                          <a:ln>
                            <a:noFill/>
                          </a:ln>
                        </pic:spPr>
                      </pic:pic>
                    </a:graphicData>
                  </a:graphic>
                </wp:inline>
              </w:drawing>
            </w:r>
          </w:p>
        </w:tc>
        <w:tc>
          <w:tcPr>
            <w:tcW w:w="8839" w:type="dxa"/>
          </w:tcPr>
          <w:p w14:paraId="340B38AD" w14:textId="77777777" w:rsidR="00FF2D7D" w:rsidRPr="00084FD6" w:rsidRDefault="00FF2D7D" w:rsidP="005B54FE">
            <w:pPr>
              <w:ind w:firstLine="75"/>
              <w:rPr>
                <w:b/>
              </w:rPr>
            </w:pPr>
            <w:r>
              <w:rPr>
                <w:b/>
              </w:rPr>
              <w:t>Adding a Mock User</w:t>
            </w:r>
            <w:r w:rsidRPr="00084FD6">
              <w:rPr>
                <w:b/>
              </w:rPr>
              <w:t>:</w:t>
            </w:r>
          </w:p>
          <w:p w14:paraId="2D8A273B" w14:textId="4BFE2BEE" w:rsidR="00FF2D7D" w:rsidRPr="00084FD6" w:rsidRDefault="00FF2D7D" w:rsidP="000D2DA7">
            <w:pPr>
              <w:pStyle w:val="ListNumber"/>
              <w:numPr>
                <w:ilvl w:val="0"/>
                <w:numId w:val="48"/>
              </w:numPr>
              <w:tabs>
                <w:tab w:val="clear" w:pos="360"/>
              </w:tabs>
              <w:ind w:left="732" w:hanging="297"/>
              <w:rPr>
                <w:sz w:val="22"/>
              </w:rPr>
            </w:pPr>
            <w:r w:rsidRPr="00FF2D7D">
              <w:t xml:space="preserve">On the Example </w:t>
            </w:r>
            <w:proofErr w:type="spellStart"/>
            <w:r w:rsidRPr="00FF2D7D">
              <w:t>Skinnable</w:t>
            </w:r>
            <w:proofErr w:type="spellEnd"/>
            <w:r w:rsidRPr="00FF2D7D">
              <w:t xml:space="preserve"> UI screen (see </w:t>
            </w:r>
            <w:r w:rsidRPr="00B5250B">
              <w:rPr>
                <w:rStyle w:val="CrossReference"/>
              </w:rPr>
              <w:fldChar w:fldCharType="begin"/>
            </w:r>
            <w:r w:rsidRPr="00B5250B">
              <w:rPr>
                <w:rStyle w:val="CrossReference"/>
              </w:rPr>
              <w:instrText xml:space="preserve"> REF _Ref390239561 \h  \* MERGEFORMAT </w:instrText>
            </w:r>
            <w:r w:rsidRPr="00B5250B">
              <w:rPr>
                <w:rStyle w:val="CrossReference"/>
              </w:rPr>
            </w:r>
            <w:r w:rsidRPr="00B5250B">
              <w:rPr>
                <w:rStyle w:val="CrossReference"/>
              </w:rPr>
              <w:fldChar w:fldCharType="separate"/>
            </w:r>
            <w:r w:rsidR="002B72CD" w:rsidRPr="002B72CD">
              <w:rPr>
                <w:rStyle w:val="CrossReference"/>
              </w:rPr>
              <w:t>Figure 25</w:t>
            </w:r>
            <w:r w:rsidRPr="00B5250B">
              <w:rPr>
                <w:rStyle w:val="CrossReference"/>
              </w:rPr>
              <w:fldChar w:fldCharType="end"/>
            </w:r>
            <w:r w:rsidRPr="00FF2D7D">
              <w:t>), click the [</w:t>
            </w:r>
            <w:r w:rsidRPr="00B5250B">
              <w:rPr>
                <w:b/>
              </w:rPr>
              <w:t>Select Mock Users</w:t>
            </w:r>
            <w:r w:rsidRPr="00FF2D7D">
              <w:t>] radio button.</w:t>
            </w:r>
            <w:r w:rsidRPr="00084FD6">
              <w:t xml:space="preserve"> </w:t>
            </w:r>
          </w:p>
          <w:p w14:paraId="280FC8DE" w14:textId="77777777" w:rsidR="00FF2D7D" w:rsidRDefault="00FF2D7D" w:rsidP="005B54FE">
            <w:pPr>
              <w:pStyle w:val="ListNumber"/>
              <w:numPr>
                <w:ilvl w:val="0"/>
                <w:numId w:val="48"/>
              </w:numPr>
              <w:ind w:firstLine="75"/>
            </w:pPr>
            <w:r>
              <w:t>Click the [</w:t>
            </w:r>
            <w:r>
              <w:rPr>
                <w:b/>
              </w:rPr>
              <w:t>Add User</w:t>
            </w:r>
            <w:r>
              <w:t>] button.</w:t>
            </w:r>
          </w:p>
          <w:p w14:paraId="0099BC9A" w14:textId="77777777" w:rsidR="00FF2D7D" w:rsidRDefault="00FF2D7D" w:rsidP="005B54FE">
            <w:pPr>
              <w:pStyle w:val="ListNumber"/>
              <w:numPr>
                <w:ilvl w:val="0"/>
                <w:numId w:val="48"/>
              </w:numPr>
              <w:ind w:firstLine="75"/>
            </w:pPr>
            <w:r>
              <w:t xml:space="preserve">In the </w:t>
            </w:r>
            <w:r w:rsidRPr="000D2DA7">
              <w:rPr>
                <w:i/>
              </w:rPr>
              <w:t>Username</w:t>
            </w:r>
            <w:r>
              <w:t xml:space="preserve"> field, enter the name of the user.</w:t>
            </w:r>
          </w:p>
          <w:p w14:paraId="24E50C28" w14:textId="77777777" w:rsidR="00FF2D7D" w:rsidRDefault="00FF2D7D" w:rsidP="005B54FE">
            <w:pPr>
              <w:pStyle w:val="ListNumber"/>
              <w:numPr>
                <w:ilvl w:val="0"/>
                <w:numId w:val="48"/>
              </w:numPr>
              <w:ind w:firstLine="75"/>
            </w:pPr>
            <w:r>
              <w:t>Enter the user’s tenancy information in the respective fields.</w:t>
            </w:r>
          </w:p>
          <w:p w14:paraId="02101475" w14:textId="77777777" w:rsidR="00FF2D7D" w:rsidRPr="00FF2D7D" w:rsidRDefault="00FF2D7D" w:rsidP="005B54FE">
            <w:pPr>
              <w:pStyle w:val="ListNumber"/>
              <w:numPr>
                <w:ilvl w:val="0"/>
                <w:numId w:val="48"/>
              </w:numPr>
              <w:ind w:firstLine="75"/>
            </w:pPr>
            <w:r>
              <w:t>Click the [</w:t>
            </w:r>
            <w:r>
              <w:rPr>
                <w:b/>
              </w:rPr>
              <w:t>Save User</w:t>
            </w:r>
            <w:r>
              <w:t>] button.</w:t>
            </w:r>
          </w:p>
        </w:tc>
      </w:tr>
    </w:tbl>
    <w:p w14:paraId="59A5D531" w14:textId="440F7D7E" w:rsidR="00802E32" w:rsidRDefault="00802E32" w:rsidP="00182D36"/>
    <w:p w14:paraId="214E193A" w14:textId="77777777" w:rsidR="00802E32" w:rsidRDefault="00802E32">
      <w:pPr>
        <w:spacing w:after="200" w:line="276" w:lineRule="auto"/>
      </w:pPr>
      <w:r>
        <w:br w:type="page"/>
      </w:r>
    </w:p>
    <w:p w14:paraId="158B55C4" w14:textId="7EF5267D" w:rsidR="00802E32" w:rsidRDefault="00802E32" w:rsidP="00802E32">
      <w:pPr>
        <w:pStyle w:val="Heading1"/>
      </w:pPr>
      <w:bookmarkStart w:id="103" w:name="_Toc407622920"/>
      <w:bookmarkStart w:id="104" w:name="_Toc407806136"/>
      <w:r>
        <w:lastRenderedPageBreak/>
        <w:t>Appendix A. User Support</w:t>
      </w:r>
      <w:bookmarkEnd w:id="103"/>
      <w:bookmarkEnd w:id="104"/>
    </w:p>
    <w:tbl>
      <w:tblPr>
        <w:tblW w:w="5000" w:type="pct"/>
        <w:tblCellMar>
          <w:left w:w="0" w:type="dxa"/>
          <w:right w:w="0" w:type="dxa"/>
        </w:tblCellMar>
        <w:tblLook w:val="04A0" w:firstRow="1" w:lastRow="0" w:firstColumn="1" w:lastColumn="0" w:noHBand="0" w:noVBand="1"/>
      </w:tblPr>
      <w:tblGrid>
        <w:gridCol w:w="4795"/>
        <w:gridCol w:w="4795"/>
      </w:tblGrid>
      <w:tr w:rsidR="00802E32" w14:paraId="6C7B7DC9" w14:textId="77777777" w:rsidTr="00F67ECB">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1D65FBD9" w14:textId="77777777" w:rsidR="00802E32" w:rsidRDefault="00802E32" w:rsidP="00F67ECB">
            <w:pPr>
              <w:spacing w:before="60" w:after="60"/>
              <w:ind w:left="-274"/>
              <w:jc w:val="center"/>
              <w:rPr>
                <w:rFonts w:eastAsiaTheme="minorHAnsi"/>
                <w:sz w:val="20"/>
                <w:szCs w:val="20"/>
              </w:rPr>
            </w:pPr>
            <w:r>
              <w:rPr>
                <w:b/>
                <w:bCs/>
                <w:color w:val="FFFFFF"/>
              </w:rPr>
              <w:t xml:space="preserve">Contact Information </w:t>
            </w:r>
          </w:p>
        </w:tc>
      </w:tr>
      <w:tr w:rsidR="00802E32" w14:paraId="14D6F4FA" w14:textId="77777777" w:rsidTr="00F67ECB">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58956C92" w14:textId="77777777" w:rsidR="00802E32" w:rsidRDefault="00802E32" w:rsidP="00F67ECB">
            <w:pPr>
              <w:spacing w:before="60" w:after="60"/>
              <w:jc w:val="center"/>
              <w:rPr>
                <w:rFonts w:eastAsiaTheme="minorHAnsi"/>
                <w:b/>
                <w:bCs/>
                <w:color w:val="000000"/>
                <w:sz w:val="20"/>
                <w:szCs w:val="20"/>
              </w:rPr>
            </w:pPr>
            <w:r>
              <w:rPr>
                <w:b/>
                <w:bCs/>
                <w:color w:val="000000"/>
                <w:sz w:val="20"/>
                <w:szCs w:val="20"/>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77731419" w14:textId="77777777" w:rsidR="00802E32" w:rsidRDefault="00802E32" w:rsidP="00F67ECB">
            <w:pPr>
              <w:spacing w:before="60" w:after="60"/>
              <w:jc w:val="center"/>
              <w:rPr>
                <w:rFonts w:eastAsiaTheme="minorHAnsi"/>
                <w:b/>
                <w:bCs/>
                <w:color w:val="000000"/>
                <w:sz w:val="20"/>
                <w:szCs w:val="20"/>
              </w:rPr>
            </w:pPr>
            <w:r>
              <w:rPr>
                <w:b/>
                <w:bCs/>
                <w:color w:val="000000"/>
                <w:sz w:val="20"/>
                <w:szCs w:val="20"/>
              </w:rPr>
              <w:t>Questions about technology and the overall administration procedures</w:t>
            </w:r>
          </w:p>
        </w:tc>
      </w:tr>
      <w:tr w:rsidR="00802E32" w14:paraId="09FEB97D" w14:textId="77777777" w:rsidTr="00F67ECB">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1580D1E5" w14:textId="77777777" w:rsidR="00802E32" w:rsidRDefault="00802E32" w:rsidP="00F67ECB">
            <w:pPr>
              <w:pStyle w:val="SBTABLE1"/>
            </w:pPr>
            <w:r>
              <w:t>STATE</w:t>
            </w:r>
          </w:p>
          <w:p w14:paraId="0A010514" w14:textId="77777777" w:rsidR="00802E32" w:rsidRDefault="00802E32" w:rsidP="00F67ECB">
            <w:pPr>
              <w:pStyle w:val="SBTABLE1"/>
              <w:rPr>
                <w:b/>
                <w:bCs/>
              </w:rPr>
            </w:pPr>
            <w:r w:rsidRPr="00A4037D">
              <w:rPr>
                <w:b/>
                <w:bCs/>
              </w:rPr>
              <w:t>Accommodations, Test Policy, Testing Irregularities</w:t>
            </w:r>
          </w:p>
          <w:p w14:paraId="642C7D4C" w14:textId="77777777" w:rsidR="00802E32" w:rsidRDefault="00802E32" w:rsidP="00F67ECB">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802E32" w14:paraId="73EF4CDF" w14:textId="77777777" w:rsidTr="00F67ECB">
              <w:tc>
                <w:tcPr>
                  <w:tcW w:w="810" w:type="dxa"/>
                  <w:tcMar>
                    <w:top w:w="0" w:type="dxa"/>
                    <w:left w:w="108" w:type="dxa"/>
                    <w:bottom w:w="0" w:type="dxa"/>
                    <w:right w:w="108" w:type="dxa"/>
                  </w:tcMar>
                  <w:hideMark/>
                </w:tcPr>
                <w:p w14:paraId="19CFACD2" w14:textId="77777777" w:rsidR="00802E32" w:rsidRDefault="00802E32" w:rsidP="00F67ECB">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4F25B075" w14:textId="77777777" w:rsidR="00802E32" w:rsidRDefault="00802E32" w:rsidP="00F67ECB">
                  <w:pPr>
                    <w:pStyle w:val="SBTABLE1"/>
                    <w:spacing w:before="0" w:after="0"/>
                    <w:rPr>
                      <w:rFonts w:ascii="Calibri" w:hAnsi="Calibri"/>
                      <w:sz w:val="22"/>
                      <w:szCs w:val="22"/>
                    </w:rPr>
                  </w:pPr>
                </w:p>
              </w:tc>
            </w:tr>
            <w:tr w:rsidR="00802E32" w14:paraId="1FF69864" w14:textId="77777777" w:rsidTr="00F67ECB">
              <w:tc>
                <w:tcPr>
                  <w:tcW w:w="810" w:type="dxa"/>
                  <w:tcMar>
                    <w:top w:w="0" w:type="dxa"/>
                    <w:left w:w="108" w:type="dxa"/>
                    <w:bottom w:w="0" w:type="dxa"/>
                    <w:right w:w="108" w:type="dxa"/>
                  </w:tcMar>
                  <w:hideMark/>
                </w:tcPr>
                <w:p w14:paraId="3E64F515" w14:textId="77777777" w:rsidR="00802E32" w:rsidRDefault="00802E32" w:rsidP="00F67ECB">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21AFA06" w14:textId="77777777" w:rsidR="00802E32" w:rsidRDefault="00802E32" w:rsidP="00F67ECB">
                  <w:pPr>
                    <w:pStyle w:val="SBTABLE1"/>
                    <w:spacing w:before="0" w:after="0"/>
                    <w:rPr>
                      <w:rFonts w:ascii="Calibri" w:hAnsi="Calibri"/>
                      <w:sz w:val="22"/>
                      <w:szCs w:val="22"/>
                    </w:rPr>
                  </w:pPr>
                </w:p>
              </w:tc>
            </w:tr>
            <w:tr w:rsidR="00802E32" w14:paraId="46879EEF" w14:textId="77777777" w:rsidTr="00F67ECB">
              <w:tc>
                <w:tcPr>
                  <w:tcW w:w="810" w:type="dxa"/>
                  <w:tcMar>
                    <w:top w:w="0" w:type="dxa"/>
                    <w:left w:w="108" w:type="dxa"/>
                    <w:bottom w:w="0" w:type="dxa"/>
                    <w:right w:w="108" w:type="dxa"/>
                  </w:tcMar>
                  <w:hideMark/>
                </w:tcPr>
                <w:p w14:paraId="5240F07F" w14:textId="77777777" w:rsidR="00802E32" w:rsidRDefault="00802E32" w:rsidP="00F67ECB">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20570C82" w14:textId="77777777" w:rsidR="00802E32" w:rsidRDefault="00802E32" w:rsidP="00F67ECB">
                  <w:pPr>
                    <w:pStyle w:val="SBTABLE1"/>
                    <w:spacing w:before="0" w:after="0"/>
                    <w:rPr>
                      <w:rFonts w:ascii="Calibri" w:hAnsi="Calibri"/>
                      <w:sz w:val="22"/>
                      <w:szCs w:val="22"/>
                    </w:rPr>
                  </w:pPr>
                </w:p>
              </w:tc>
            </w:tr>
          </w:tbl>
          <w:p w14:paraId="5BE90A25" w14:textId="77777777" w:rsidR="00802E32" w:rsidRDefault="00802E32" w:rsidP="00F67ECB">
            <w:pPr>
              <w:pStyle w:val="SBTABLE1"/>
              <w:rPr>
                <w:b/>
                <w:bCs/>
              </w:rPr>
            </w:pPr>
            <w:r w:rsidRPr="00A4037D">
              <w:rPr>
                <w:b/>
                <w:bCs/>
              </w:rPr>
              <w:t>Your Smarter Balanced State Lead Contact (in the event of a security breach or irregularity)</w:t>
            </w:r>
          </w:p>
          <w:p w14:paraId="163706AF" w14:textId="77777777" w:rsidR="00802E32" w:rsidRDefault="00802E32" w:rsidP="00F67ECB">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802E32" w14:paraId="08E61E63" w14:textId="77777777" w:rsidTr="00F67ECB">
              <w:tc>
                <w:tcPr>
                  <w:tcW w:w="810" w:type="dxa"/>
                  <w:tcMar>
                    <w:top w:w="0" w:type="dxa"/>
                    <w:left w:w="108" w:type="dxa"/>
                    <w:bottom w:w="0" w:type="dxa"/>
                    <w:right w:w="108" w:type="dxa"/>
                  </w:tcMar>
                  <w:hideMark/>
                </w:tcPr>
                <w:p w14:paraId="580827DD" w14:textId="77777777" w:rsidR="00802E32" w:rsidRDefault="00802E32" w:rsidP="00F67ECB">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4BEE1D48" w14:textId="77777777" w:rsidR="00802E32" w:rsidRDefault="00802E32" w:rsidP="00F67ECB">
                  <w:pPr>
                    <w:pStyle w:val="SBTABLE1"/>
                    <w:spacing w:before="0" w:after="0"/>
                    <w:rPr>
                      <w:rFonts w:ascii="Calibri" w:hAnsi="Calibri"/>
                      <w:sz w:val="22"/>
                      <w:szCs w:val="22"/>
                    </w:rPr>
                  </w:pPr>
                </w:p>
              </w:tc>
            </w:tr>
            <w:tr w:rsidR="00802E32" w14:paraId="5CDF3D0A" w14:textId="77777777" w:rsidTr="00F67ECB">
              <w:tc>
                <w:tcPr>
                  <w:tcW w:w="810" w:type="dxa"/>
                  <w:tcMar>
                    <w:top w:w="0" w:type="dxa"/>
                    <w:left w:w="108" w:type="dxa"/>
                    <w:bottom w:w="0" w:type="dxa"/>
                    <w:right w:w="108" w:type="dxa"/>
                  </w:tcMar>
                  <w:hideMark/>
                </w:tcPr>
                <w:p w14:paraId="7F287D86" w14:textId="77777777" w:rsidR="00802E32" w:rsidRDefault="00802E32" w:rsidP="00F67ECB">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F647B69" w14:textId="77777777" w:rsidR="00802E32" w:rsidRDefault="00802E32" w:rsidP="00F67ECB">
                  <w:pPr>
                    <w:pStyle w:val="SBTABLE1"/>
                    <w:spacing w:before="0" w:after="0"/>
                    <w:rPr>
                      <w:rFonts w:ascii="Calibri" w:hAnsi="Calibri"/>
                      <w:sz w:val="22"/>
                      <w:szCs w:val="22"/>
                    </w:rPr>
                  </w:pPr>
                </w:p>
              </w:tc>
            </w:tr>
            <w:tr w:rsidR="00802E32" w14:paraId="62893F1A" w14:textId="77777777" w:rsidTr="00F67ECB">
              <w:tc>
                <w:tcPr>
                  <w:tcW w:w="810" w:type="dxa"/>
                  <w:tcMar>
                    <w:top w:w="0" w:type="dxa"/>
                    <w:left w:w="108" w:type="dxa"/>
                    <w:bottom w:w="0" w:type="dxa"/>
                    <w:right w:w="108" w:type="dxa"/>
                  </w:tcMar>
                  <w:hideMark/>
                </w:tcPr>
                <w:p w14:paraId="7B3596ED" w14:textId="77777777" w:rsidR="00802E32" w:rsidRDefault="00802E32" w:rsidP="00F67ECB">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51EBEA52" w14:textId="77777777" w:rsidR="00802E32" w:rsidRDefault="00802E32" w:rsidP="00F67ECB">
                  <w:pPr>
                    <w:pStyle w:val="SBTABLE1"/>
                    <w:spacing w:before="0" w:after="0"/>
                    <w:rPr>
                      <w:rFonts w:ascii="Calibri" w:hAnsi="Calibri"/>
                      <w:sz w:val="22"/>
                      <w:szCs w:val="22"/>
                    </w:rPr>
                  </w:pPr>
                  <w:r>
                    <w:rPr>
                      <w:rStyle w:val="CommentReference"/>
                    </w:rPr>
                    <w:t> </w:t>
                  </w:r>
                </w:p>
              </w:tc>
            </w:tr>
          </w:tbl>
          <w:p w14:paraId="4646B730" w14:textId="77777777" w:rsidR="00802E32" w:rsidRDefault="00802E32" w:rsidP="00F67ECB">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21EE981D" w14:textId="77777777" w:rsidR="00802E32" w:rsidRDefault="00802E32" w:rsidP="00F67ECB">
            <w:pPr>
              <w:pStyle w:val="SBTABLE1"/>
              <w:jc w:val="center"/>
            </w:pPr>
            <w:r>
              <w:t>Assessment Program Name</w:t>
            </w:r>
          </w:p>
          <w:p w14:paraId="594E44AF" w14:textId="77777777" w:rsidR="00802E32" w:rsidRDefault="00802E32" w:rsidP="00F67ECB">
            <w:pPr>
              <w:pStyle w:val="SBTABLE1"/>
              <w:jc w:val="center"/>
            </w:pPr>
            <w:r>
              <w:t xml:space="preserve">Monday–Friday from 6:30 a.m. to 6:30 p.m. Eastern Time </w:t>
            </w:r>
          </w:p>
          <w:p w14:paraId="2AADD799" w14:textId="77777777" w:rsidR="00802E32" w:rsidRDefault="00802E32" w:rsidP="00F67ECB">
            <w:pPr>
              <w:pStyle w:val="SBTABLE1"/>
              <w:jc w:val="center"/>
            </w:pPr>
            <w:r>
              <w:t>800-555-5555</w:t>
            </w:r>
          </w:p>
          <w:p w14:paraId="6A34E33E" w14:textId="77777777" w:rsidR="00802E32" w:rsidRDefault="00802E32" w:rsidP="00F67ECB">
            <w:pPr>
              <w:pStyle w:val="SBTABLE1"/>
              <w:jc w:val="center"/>
              <w:rPr>
                <w:b/>
                <w:bCs/>
                <w:highlight w:val="yellow"/>
              </w:rPr>
            </w:pPr>
            <w:hyperlink r:id="rId45" w:history="1">
              <w:r>
                <w:rPr>
                  <w:rStyle w:val="Hyperlink"/>
                </w:rPr>
                <w:t>demoHelpDesk@air.org</w:t>
              </w:r>
            </w:hyperlink>
          </w:p>
        </w:tc>
      </w:tr>
    </w:tbl>
    <w:p w14:paraId="765F60BF" w14:textId="77777777" w:rsidR="00FF2D7D" w:rsidRDefault="00FF2D7D" w:rsidP="00182D36"/>
    <w:sectPr w:rsidR="00FF2D7D" w:rsidSect="00544166">
      <w:headerReference w:type="even" r:id="rId46"/>
      <w:headerReference w:type="default" r:id="rId47"/>
      <w:footerReference w:type="default" r:id="rId48"/>
      <w:headerReference w:type="firs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2640D" w14:textId="77777777" w:rsidR="001902FE" w:rsidRDefault="001902FE" w:rsidP="00544166">
      <w:pPr>
        <w:spacing w:after="0"/>
      </w:pPr>
      <w:r>
        <w:separator/>
      </w:r>
    </w:p>
  </w:endnote>
  <w:endnote w:type="continuationSeparator" w:id="0">
    <w:p w14:paraId="0396A08A" w14:textId="77777777" w:rsidR="001902FE" w:rsidRDefault="001902FE" w:rsidP="00544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164790"/>
      <w:docPartObj>
        <w:docPartGallery w:val="Page Numbers (Bottom of Page)"/>
        <w:docPartUnique/>
      </w:docPartObj>
    </w:sdtPr>
    <w:sdtEndPr>
      <w:rPr>
        <w:noProof/>
      </w:rPr>
    </w:sdtEndPr>
    <w:sdtContent>
      <w:p w14:paraId="4528399E" w14:textId="77777777" w:rsidR="001C485F" w:rsidRDefault="001C485F" w:rsidP="00544166">
        <w:pPr>
          <w:pStyle w:val="Footer"/>
          <w:jc w:val="center"/>
        </w:pPr>
        <w:r>
          <w:fldChar w:fldCharType="begin"/>
        </w:r>
        <w:r>
          <w:instrText xml:space="preserve"> PAGE   \* MERGEFORMAT </w:instrText>
        </w:r>
        <w:r>
          <w:fldChar w:fldCharType="separate"/>
        </w:r>
        <w:r w:rsidR="002B72CD">
          <w:rPr>
            <w:noProof/>
          </w:rPr>
          <w:t>21</w:t>
        </w:r>
        <w:r>
          <w:rPr>
            <w:noProof/>
          </w:rPr>
          <w:fldChar w:fldCharType="end"/>
        </w:r>
      </w:p>
    </w:sdtContent>
  </w:sdt>
  <w:p w14:paraId="33372BD4" w14:textId="77777777" w:rsidR="001C485F" w:rsidRDefault="001C4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95E32" w14:textId="77777777" w:rsidR="001902FE" w:rsidRDefault="001902FE" w:rsidP="00544166">
      <w:pPr>
        <w:spacing w:after="0"/>
      </w:pPr>
      <w:r>
        <w:separator/>
      </w:r>
    </w:p>
  </w:footnote>
  <w:footnote w:type="continuationSeparator" w:id="0">
    <w:p w14:paraId="61C493E0" w14:textId="77777777" w:rsidR="001902FE" w:rsidRDefault="001902FE" w:rsidP="005441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C6964" w14:textId="77777777" w:rsidR="001C485F" w:rsidRDefault="001C48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67DCA" w14:textId="77777777" w:rsidR="001C485F" w:rsidRDefault="001C485F" w:rsidP="00544166">
    <w:pPr>
      <w:pStyle w:val="Header"/>
    </w:pPr>
    <w:r>
      <w:rPr>
        <w:b/>
        <w:noProof/>
        <w:color w:val="1B4E91"/>
        <w:sz w:val="28"/>
        <w:szCs w:val="28"/>
      </w:rPr>
      <mc:AlternateContent>
        <mc:Choice Requires="wps">
          <w:drawing>
            <wp:anchor distT="0" distB="0" distL="114300" distR="114300" simplePos="0" relativeHeight="251659264" behindDoc="0" locked="0" layoutInCell="1" allowOverlap="1" wp14:anchorId="56B648F7" wp14:editId="2A1A1861">
              <wp:simplePos x="0" y="0"/>
              <wp:positionH relativeFrom="column">
                <wp:posOffset>1733550</wp:posOffset>
              </wp:positionH>
              <wp:positionV relativeFrom="paragraph">
                <wp:posOffset>47625</wp:posOffset>
              </wp:positionV>
              <wp:extent cx="4244340" cy="497205"/>
              <wp:effectExtent l="0" t="0" r="3810" b="171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F548B" w14:textId="77777777" w:rsidR="001C485F" w:rsidRDefault="001C485F"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Program Management System</w:t>
                          </w:r>
                        </w:p>
                        <w:p w14:paraId="3F0B4644" w14:textId="77777777" w:rsidR="001C485F" w:rsidRPr="00FB0F4D" w:rsidRDefault="001C485F" w:rsidP="00544166">
                          <w:pPr>
                            <w:tabs>
                              <w:tab w:val="center" w:pos="5130"/>
                            </w:tabs>
                            <w:spacing w:after="0"/>
                            <w:jc w:val="right"/>
                            <w:rPr>
                              <w:i/>
                              <w:sz w:val="28"/>
                            </w:rPr>
                          </w:pPr>
                          <w:r>
                            <w:rPr>
                              <w:b/>
                              <w:i/>
                              <w:color w:val="1B4E91"/>
                              <w:sz w:val="32"/>
                              <w:szCs w:val="28"/>
                            </w:rPr>
                            <w:t xml:space="preserve">User Guide </w:t>
                          </w:r>
                        </w:p>
                      </w:txbxContent>
                    </wps:txbx>
                    <wps:bodyPr rot="0" vert="horz" wrap="square" lIns="0" tIns="0" rIns="4572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B648F7" id="_x0000_t202" coordsize="21600,21600" o:spt="202" path="m,l,21600r21600,l21600,xe">
              <v:stroke joinstyle="miter"/>
              <v:path gradientshapeok="t" o:connecttype="rect"/>
            </v:shapetype>
            <v:shape id="Text Box 3" o:spid="_x0000_s1029" type="#_x0000_t202" style="position:absolute;margin-left:136.5pt;margin-top:3.75pt;width:334.2pt;height:3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bsQIAAK8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" filled="f" stroked="f">
              <v:textbox inset="0,0,3.6pt,0">
                <w:txbxContent>
                  <w:p w14:paraId="796F548B" w14:textId="77777777" w:rsidR="001C485F" w:rsidRDefault="001C485F" w:rsidP="00544166">
                    <w:pPr>
                      <w:tabs>
                        <w:tab w:val="center" w:pos="5130"/>
                      </w:tabs>
                      <w:spacing w:after="0"/>
                      <w:jc w:val="right"/>
                      <w:rPr>
                        <w:b/>
                        <w:i/>
                        <w:color w:val="1B4E91"/>
                        <w:sz w:val="32"/>
                        <w:szCs w:val="28"/>
                      </w:rPr>
                    </w:pPr>
                    <w:r>
                      <w:rPr>
                        <w:b/>
                        <w:color w:val="1B4E91"/>
                        <w:sz w:val="32"/>
                        <w:szCs w:val="28"/>
                      </w:rPr>
                      <w:tab/>
                    </w:r>
                    <w:r>
                      <w:rPr>
                        <w:b/>
                        <w:i/>
                        <w:color w:val="1B4E91"/>
                        <w:sz w:val="32"/>
                        <w:szCs w:val="28"/>
                      </w:rPr>
                      <w:t>Program Management System</w:t>
                    </w:r>
                  </w:p>
                  <w:p w14:paraId="3F0B4644" w14:textId="77777777" w:rsidR="001C485F" w:rsidRPr="00FB0F4D" w:rsidRDefault="001C485F" w:rsidP="00544166">
                    <w:pPr>
                      <w:tabs>
                        <w:tab w:val="center" w:pos="5130"/>
                      </w:tabs>
                      <w:spacing w:after="0"/>
                      <w:jc w:val="right"/>
                      <w:rPr>
                        <w:i/>
                        <w:sz w:val="28"/>
                      </w:rPr>
                    </w:pPr>
                    <w:r>
                      <w:rPr>
                        <w:b/>
                        <w:i/>
                        <w:color w:val="1B4E91"/>
                        <w:sz w:val="32"/>
                        <w:szCs w:val="28"/>
                      </w:rPr>
                      <w:t xml:space="preserve">User Guide </w:t>
                    </w:r>
                  </w:p>
                </w:txbxContent>
              </v:textbox>
            </v:shape>
          </w:pict>
        </mc:Fallback>
      </mc:AlternateContent>
    </w:r>
    <w:r>
      <w:rPr>
        <w:b/>
        <w:noProof/>
        <w:color w:val="1B4E91"/>
        <w:sz w:val="28"/>
        <w:szCs w:val="28"/>
      </w:rPr>
      <mc:AlternateContent>
        <mc:Choice Requires="wps">
          <w:drawing>
            <wp:anchor distT="0" distB="0" distL="114300" distR="114300" simplePos="0" relativeHeight="251660288" behindDoc="0" locked="0" layoutInCell="1" allowOverlap="1" wp14:anchorId="46260340" wp14:editId="3B578910">
              <wp:simplePos x="0" y="0"/>
              <wp:positionH relativeFrom="column">
                <wp:posOffset>1727835</wp:posOffset>
              </wp:positionH>
              <wp:positionV relativeFrom="paragraph">
                <wp:posOffset>541020</wp:posOffset>
              </wp:positionV>
              <wp:extent cx="4244340" cy="0"/>
              <wp:effectExtent l="0" t="0" r="22860" b="19050"/>
              <wp:wrapNone/>
              <wp:docPr id="5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4340" cy="0"/>
                      </a:xfrm>
                      <a:prstGeom prst="straightConnector1">
                        <a:avLst/>
                      </a:prstGeom>
                      <a:noFill/>
                      <a:ln w="9525">
                        <a:solidFill>
                          <a:srgbClr val="2A9B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5DF349" id="_x0000_t32" coordsize="21600,21600" o:spt="32" o:oned="t" path="m,l21600,21600e" filled="f">
              <v:path arrowok="t" fillok="f" o:connecttype="none"/>
              <o:lock v:ext="edit" shapetype="t"/>
            </v:shapetype>
            <v:shape id="AutoShape 4" o:spid="_x0000_s1026" type="#_x0000_t32" style="position:absolute;margin-left:136.05pt;margin-top:42.6pt;width:334.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" strokecolor="#2a9b21"/>
          </w:pict>
        </mc:Fallback>
      </mc:AlternateContent>
    </w:r>
    <w:r>
      <w:rPr>
        <w:noProof/>
      </w:rPr>
      <w:drawing>
        <wp:inline distT="0" distB="0" distL="0" distR="0" wp14:anchorId="28320A59" wp14:editId="22C3C283">
          <wp:extent cx="1721031" cy="548640"/>
          <wp:effectExtent l="19050" t="0" r="0" b="0"/>
          <wp:docPr id="74" name="Picture 0" descr="SmarterBalance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jpg"/>
                  <pic:cNvPicPr/>
                </pic:nvPicPr>
                <pic:blipFill>
                  <a:blip r:embed="rId1"/>
                  <a:stretch>
                    <a:fillRect/>
                  </a:stretch>
                </pic:blipFill>
                <pic:spPr>
                  <a:xfrm>
                    <a:off x="0" y="0"/>
                    <a:ext cx="1721031" cy="548640"/>
                  </a:xfrm>
                  <a:prstGeom prst="rect">
                    <a:avLst/>
                  </a:prstGeom>
                </pic:spPr>
              </pic:pic>
            </a:graphicData>
          </a:graphic>
        </wp:inline>
      </w:drawing>
    </w:r>
  </w:p>
  <w:p w14:paraId="6634703E" w14:textId="77777777" w:rsidR="001C485F" w:rsidRDefault="001C48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24BB7" w14:textId="77777777" w:rsidR="001C485F" w:rsidRDefault="001C48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108073C"/>
    <w:lvl w:ilvl="0">
      <w:start w:val="1"/>
      <w:numFmt w:val="decimal"/>
      <w:lvlText w:val="%1."/>
      <w:lvlJc w:val="left"/>
      <w:pPr>
        <w:tabs>
          <w:tab w:val="num" w:pos="1800"/>
        </w:tabs>
        <w:ind w:left="1800" w:hanging="360"/>
      </w:pPr>
    </w:lvl>
  </w:abstractNum>
  <w:abstractNum w:abstractNumId="1">
    <w:nsid w:val="FFFFFF7D"/>
    <w:multiLevelType w:val="singleLevel"/>
    <w:tmpl w:val="5A140290"/>
    <w:lvl w:ilvl="0">
      <w:start w:val="1"/>
      <w:numFmt w:val="decimal"/>
      <w:lvlText w:val="%1."/>
      <w:lvlJc w:val="left"/>
      <w:pPr>
        <w:tabs>
          <w:tab w:val="num" w:pos="1440"/>
        </w:tabs>
        <w:ind w:left="1440" w:hanging="360"/>
      </w:pPr>
    </w:lvl>
  </w:abstractNum>
  <w:abstractNum w:abstractNumId="2">
    <w:nsid w:val="FFFFFF80"/>
    <w:multiLevelType w:val="singleLevel"/>
    <w:tmpl w:val="DEB8BFF2"/>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08367870"/>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64F3390"/>
    <w:multiLevelType w:val="hybridMultilevel"/>
    <w:tmpl w:val="0706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97D63"/>
    <w:multiLevelType w:val="multilevel"/>
    <w:tmpl w:val="36B6452A"/>
    <w:numStyleLink w:val="ListNumbers"/>
  </w:abstractNum>
  <w:abstractNum w:abstractNumId="7">
    <w:nsid w:val="13D75354"/>
    <w:multiLevelType w:val="multilevel"/>
    <w:tmpl w:val="5B6215C4"/>
    <w:styleLink w:val="TableNumbers"/>
    <w:lvl w:ilvl="0">
      <w:start w:val="1"/>
      <w:numFmt w:val="decimal"/>
      <w:pStyle w:val="TableTextNumber"/>
      <w:lvlText w:val="%1)"/>
      <w:lvlJc w:val="left"/>
      <w:pPr>
        <w:tabs>
          <w:tab w:val="num" w:pos="450"/>
        </w:tabs>
        <w:ind w:left="450" w:hanging="270"/>
      </w:pPr>
      <w:rPr>
        <w:rFonts w:hint="default"/>
      </w:rPr>
    </w:lvl>
    <w:lvl w:ilvl="1">
      <w:start w:val="1"/>
      <w:numFmt w:val="lowerLetter"/>
      <w:pStyle w:val="TableTextNumber2"/>
      <w:lvlText w:val="%2)"/>
      <w:lvlJc w:val="left"/>
      <w:pPr>
        <w:tabs>
          <w:tab w:val="num" w:pos="720"/>
        </w:tabs>
        <w:ind w:left="720" w:hanging="270"/>
      </w:pPr>
      <w:rPr>
        <w:rFonts w:hint="default"/>
      </w:rPr>
    </w:lvl>
    <w:lvl w:ilvl="2">
      <w:start w:val="1"/>
      <w:numFmt w:val="lowerRoman"/>
      <w:pStyle w:val="TableTextNumber3"/>
      <w:lvlText w:val="%3)"/>
      <w:lvlJc w:val="left"/>
      <w:pPr>
        <w:tabs>
          <w:tab w:val="num" w:pos="994"/>
        </w:tabs>
        <w:ind w:left="994" w:hanging="2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B57D1E"/>
    <w:multiLevelType w:val="hybridMultilevel"/>
    <w:tmpl w:val="5C3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F2E0A"/>
    <w:multiLevelType w:val="hybridMultilevel"/>
    <w:tmpl w:val="0C64B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8650C2"/>
    <w:multiLevelType w:val="multilevel"/>
    <w:tmpl w:val="2F983B66"/>
    <w:numStyleLink w:val="TableBullets"/>
  </w:abstractNum>
  <w:abstractNum w:abstractNumId="11">
    <w:nsid w:val="2F186B19"/>
    <w:multiLevelType w:val="hybridMultilevel"/>
    <w:tmpl w:val="5E4E2C02"/>
    <w:lvl w:ilvl="0" w:tplc="8D44E09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C69E3"/>
    <w:multiLevelType w:val="multilevel"/>
    <w:tmpl w:val="36B6452A"/>
    <w:styleLink w:val="ListNumbers"/>
    <w:lvl w:ilvl="0">
      <w:start w:val="1"/>
      <w:numFmt w:val="decimal"/>
      <w:pStyle w:val="ListNumber"/>
      <w:lvlText w:val="%1."/>
      <w:lvlJc w:val="left"/>
      <w:pPr>
        <w:tabs>
          <w:tab w:val="num" w:pos="555"/>
        </w:tabs>
        <w:ind w:left="555"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59B2D90"/>
    <w:multiLevelType w:val="hybridMultilevel"/>
    <w:tmpl w:val="2CF6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627CA"/>
    <w:multiLevelType w:val="hybridMultilevel"/>
    <w:tmpl w:val="5132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07F63"/>
    <w:multiLevelType w:val="multilevel"/>
    <w:tmpl w:val="9C4475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AB3FE6"/>
    <w:multiLevelType w:val="multilevel"/>
    <w:tmpl w:val="490A6330"/>
    <w:numStyleLink w:val="ListBullets"/>
  </w:abstractNum>
  <w:abstractNum w:abstractNumId="19">
    <w:nsid w:val="5A4D03F4"/>
    <w:multiLevelType w:val="multilevel"/>
    <w:tmpl w:val="2F983B66"/>
    <w:styleLink w:val="TableBullets"/>
    <w:lvl w:ilvl="0">
      <w:start w:val="1"/>
      <w:numFmt w:val="bullet"/>
      <w:pStyle w:val="TableTextBullet"/>
      <w:lvlText w:val=""/>
      <w:lvlJc w:val="left"/>
      <w:pPr>
        <w:tabs>
          <w:tab w:val="num" w:pos="450"/>
        </w:tabs>
        <w:ind w:left="450" w:hanging="270"/>
      </w:pPr>
      <w:rPr>
        <w:rFonts w:ascii="Symbol" w:hAnsi="Symbol" w:hint="default"/>
      </w:rPr>
    </w:lvl>
    <w:lvl w:ilvl="1">
      <w:start w:val="1"/>
      <w:numFmt w:val="bullet"/>
      <w:pStyle w:val="TableTextBullet2"/>
      <w:lvlText w:val="o"/>
      <w:lvlJc w:val="left"/>
      <w:pPr>
        <w:tabs>
          <w:tab w:val="num" w:pos="720"/>
        </w:tabs>
        <w:ind w:left="720" w:hanging="270"/>
      </w:pPr>
      <w:rPr>
        <w:rFonts w:ascii="Courier New" w:hAnsi="Courier New" w:hint="default"/>
      </w:rPr>
    </w:lvl>
    <w:lvl w:ilvl="2">
      <w:start w:val="1"/>
      <w:numFmt w:val="bullet"/>
      <w:pStyle w:val="TableTextBullet3"/>
      <w:lvlText w:val=""/>
      <w:lvlJc w:val="left"/>
      <w:pPr>
        <w:tabs>
          <w:tab w:val="num" w:pos="994"/>
        </w:tabs>
        <w:ind w:left="994" w:hanging="274"/>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94A7DE3"/>
    <w:multiLevelType w:val="multilevel"/>
    <w:tmpl w:val="6EA069E4"/>
    <w:lvl w:ilvl="0">
      <w:start w:val="1"/>
      <w:numFmt w:val="decimal"/>
      <w:lvlText w:val="%1)"/>
      <w:lvlJc w:val="left"/>
      <w:pPr>
        <w:tabs>
          <w:tab w:val="num" w:pos="450"/>
        </w:tabs>
        <w:ind w:left="450" w:hanging="270"/>
      </w:pPr>
      <w:rPr>
        <w:rFonts w:hint="default"/>
      </w:rPr>
    </w:lvl>
    <w:lvl w:ilvl="1">
      <w:start w:val="1"/>
      <w:numFmt w:val="lowerLetter"/>
      <w:lvlText w:val="%2)"/>
      <w:lvlJc w:val="left"/>
      <w:pPr>
        <w:tabs>
          <w:tab w:val="num" w:pos="720"/>
        </w:tabs>
        <w:ind w:left="720" w:hanging="270"/>
      </w:pPr>
      <w:rPr>
        <w:rFonts w:hint="default"/>
      </w:rPr>
    </w:lvl>
    <w:lvl w:ilvl="2">
      <w:start w:val="1"/>
      <w:numFmt w:val="decimal"/>
      <w:lvlText w:val="%3."/>
      <w:lvlJc w:val="left"/>
      <w:pPr>
        <w:tabs>
          <w:tab w:val="num" w:pos="994"/>
        </w:tabs>
        <w:ind w:left="994" w:hanging="27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284B53"/>
    <w:multiLevelType w:val="hybridMultilevel"/>
    <w:tmpl w:val="DB8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96831"/>
    <w:multiLevelType w:val="multilevel"/>
    <w:tmpl w:val="DC9033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BEB407D"/>
    <w:multiLevelType w:val="hybridMultilevel"/>
    <w:tmpl w:val="6AE08E8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6"/>
  </w:num>
  <w:num w:numId="3">
    <w:abstractNumId w:val="19"/>
  </w:num>
  <w:num w:numId="4">
    <w:abstractNumId w:val="24"/>
  </w:num>
  <w:num w:numId="5">
    <w:abstractNumId w:val="13"/>
  </w:num>
  <w:num w:numId="6">
    <w:abstractNumId w:val="7"/>
  </w:num>
  <w:num w:numId="7">
    <w:abstractNumId w:val="18"/>
  </w:num>
  <w:num w:numId="8">
    <w:abstractNumId w:val="10"/>
  </w:num>
  <w:num w:numId="9">
    <w:abstractNumId w:val="11"/>
  </w:num>
  <w:num w:numId="10">
    <w:abstractNumId w:val="9"/>
  </w:num>
  <w:num w:numId="11">
    <w:abstractNumId w:val="21"/>
  </w:num>
  <w:num w:numId="12">
    <w:abstractNumId w:val="5"/>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17"/>
  </w:num>
  <w:num w:numId="49">
    <w:abstractNumId w:val="14"/>
  </w:num>
  <w:num w:numId="50">
    <w:abstractNumId w:val="3"/>
  </w:num>
  <w:num w:numId="51">
    <w:abstractNumId w:val="2"/>
  </w:num>
  <w:num w:numId="52">
    <w:abstractNumId w:val="1"/>
  </w:num>
  <w:num w:numId="53">
    <w:abstractNumId w:val="0"/>
  </w:num>
  <w:num w:numId="54">
    <w:abstractNumId w:val="20"/>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09"/>
    <w:rsid w:val="000049C5"/>
    <w:rsid w:val="00010120"/>
    <w:rsid w:val="00022624"/>
    <w:rsid w:val="00050509"/>
    <w:rsid w:val="0005784E"/>
    <w:rsid w:val="000648CA"/>
    <w:rsid w:val="00077148"/>
    <w:rsid w:val="00084FD6"/>
    <w:rsid w:val="00087344"/>
    <w:rsid w:val="00096728"/>
    <w:rsid w:val="000A1CA8"/>
    <w:rsid w:val="000C606E"/>
    <w:rsid w:val="000C7197"/>
    <w:rsid w:val="000D2DA7"/>
    <w:rsid w:val="000D6952"/>
    <w:rsid w:val="000F28D3"/>
    <w:rsid w:val="000F74B5"/>
    <w:rsid w:val="00145352"/>
    <w:rsid w:val="00154CBA"/>
    <w:rsid w:val="00154DD3"/>
    <w:rsid w:val="00154F0A"/>
    <w:rsid w:val="001558F2"/>
    <w:rsid w:val="001576CA"/>
    <w:rsid w:val="00157F86"/>
    <w:rsid w:val="00161FC6"/>
    <w:rsid w:val="00162C1E"/>
    <w:rsid w:val="00182781"/>
    <w:rsid w:val="00182D36"/>
    <w:rsid w:val="001902FE"/>
    <w:rsid w:val="001910BB"/>
    <w:rsid w:val="001B6F61"/>
    <w:rsid w:val="001C485F"/>
    <w:rsid w:val="001C4BD4"/>
    <w:rsid w:val="001C7921"/>
    <w:rsid w:val="001E7073"/>
    <w:rsid w:val="001F1695"/>
    <w:rsid w:val="001F604E"/>
    <w:rsid w:val="00210FD3"/>
    <w:rsid w:val="00220CA5"/>
    <w:rsid w:val="00221E7A"/>
    <w:rsid w:val="00256926"/>
    <w:rsid w:val="002643A9"/>
    <w:rsid w:val="00274C45"/>
    <w:rsid w:val="00281112"/>
    <w:rsid w:val="00283A48"/>
    <w:rsid w:val="002A5769"/>
    <w:rsid w:val="002A6417"/>
    <w:rsid w:val="002B15CA"/>
    <w:rsid w:val="002B32A1"/>
    <w:rsid w:val="002B72CD"/>
    <w:rsid w:val="002C4A54"/>
    <w:rsid w:val="002D0820"/>
    <w:rsid w:val="002D29E4"/>
    <w:rsid w:val="0030512E"/>
    <w:rsid w:val="00305FE0"/>
    <w:rsid w:val="00317780"/>
    <w:rsid w:val="00353FCB"/>
    <w:rsid w:val="00362F32"/>
    <w:rsid w:val="00376D75"/>
    <w:rsid w:val="00385180"/>
    <w:rsid w:val="003A58A7"/>
    <w:rsid w:val="003E4869"/>
    <w:rsid w:val="003E6BFD"/>
    <w:rsid w:val="00413B26"/>
    <w:rsid w:val="00417B3D"/>
    <w:rsid w:val="00420367"/>
    <w:rsid w:val="00422EA7"/>
    <w:rsid w:val="00464C84"/>
    <w:rsid w:val="004731F8"/>
    <w:rsid w:val="004878A7"/>
    <w:rsid w:val="00490BB7"/>
    <w:rsid w:val="00496403"/>
    <w:rsid w:val="004B36F4"/>
    <w:rsid w:val="004B66D9"/>
    <w:rsid w:val="004C035D"/>
    <w:rsid w:val="004D27AD"/>
    <w:rsid w:val="004D3EC4"/>
    <w:rsid w:val="004F0BD9"/>
    <w:rsid w:val="004F7C97"/>
    <w:rsid w:val="0050630C"/>
    <w:rsid w:val="0053344E"/>
    <w:rsid w:val="00542197"/>
    <w:rsid w:val="00544166"/>
    <w:rsid w:val="00545D00"/>
    <w:rsid w:val="00554FEB"/>
    <w:rsid w:val="0057094E"/>
    <w:rsid w:val="00587E08"/>
    <w:rsid w:val="00596AC9"/>
    <w:rsid w:val="005A058E"/>
    <w:rsid w:val="005B249E"/>
    <w:rsid w:val="005B54FE"/>
    <w:rsid w:val="005C006D"/>
    <w:rsid w:val="00603B4A"/>
    <w:rsid w:val="00605FDF"/>
    <w:rsid w:val="00615C48"/>
    <w:rsid w:val="00633435"/>
    <w:rsid w:val="006354B2"/>
    <w:rsid w:val="006530FA"/>
    <w:rsid w:val="00656D7C"/>
    <w:rsid w:val="006719DC"/>
    <w:rsid w:val="00672E6B"/>
    <w:rsid w:val="00680D6E"/>
    <w:rsid w:val="00682778"/>
    <w:rsid w:val="006A7F0B"/>
    <w:rsid w:val="006B3E52"/>
    <w:rsid w:val="006B76EF"/>
    <w:rsid w:val="006D1CDF"/>
    <w:rsid w:val="006D3474"/>
    <w:rsid w:val="006D3FAB"/>
    <w:rsid w:val="007079E1"/>
    <w:rsid w:val="007235C3"/>
    <w:rsid w:val="007352AE"/>
    <w:rsid w:val="00761644"/>
    <w:rsid w:val="00762319"/>
    <w:rsid w:val="00765413"/>
    <w:rsid w:val="00772077"/>
    <w:rsid w:val="00787A5D"/>
    <w:rsid w:val="007A29D9"/>
    <w:rsid w:val="007A2E63"/>
    <w:rsid w:val="007B297E"/>
    <w:rsid w:val="007B6473"/>
    <w:rsid w:val="007C0465"/>
    <w:rsid w:val="007C46A4"/>
    <w:rsid w:val="007C6D9D"/>
    <w:rsid w:val="007D5766"/>
    <w:rsid w:val="007E0D90"/>
    <w:rsid w:val="00800723"/>
    <w:rsid w:val="00802E32"/>
    <w:rsid w:val="00804604"/>
    <w:rsid w:val="00807310"/>
    <w:rsid w:val="00811B7E"/>
    <w:rsid w:val="00814898"/>
    <w:rsid w:val="00823C83"/>
    <w:rsid w:val="00830B8B"/>
    <w:rsid w:val="00843BA9"/>
    <w:rsid w:val="00844D00"/>
    <w:rsid w:val="00845CEA"/>
    <w:rsid w:val="00873CCB"/>
    <w:rsid w:val="00883847"/>
    <w:rsid w:val="008A6632"/>
    <w:rsid w:val="008E73A1"/>
    <w:rsid w:val="008F04AE"/>
    <w:rsid w:val="009009A3"/>
    <w:rsid w:val="00951485"/>
    <w:rsid w:val="00952CC6"/>
    <w:rsid w:val="009653C2"/>
    <w:rsid w:val="0098047E"/>
    <w:rsid w:val="00992A61"/>
    <w:rsid w:val="009933B3"/>
    <w:rsid w:val="00995439"/>
    <w:rsid w:val="009C4F63"/>
    <w:rsid w:val="00A044DA"/>
    <w:rsid w:val="00A050C4"/>
    <w:rsid w:val="00A0611A"/>
    <w:rsid w:val="00A1560C"/>
    <w:rsid w:val="00A215D2"/>
    <w:rsid w:val="00A44D7B"/>
    <w:rsid w:val="00A71E88"/>
    <w:rsid w:val="00A75527"/>
    <w:rsid w:val="00A84ADA"/>
    <w:rsid w:val="00AB3EDF"/>
    <w:rsid w:val="00AC0CA1"/>
    <w:rsid w:val="00AC3E79"/>
    <w:rsid w:val="00AD27F5"/>
    <w:rsid w:val="00AD6152"/>
    <w:rsid w:val="00AE6801"/>
    <w:rsid w:val="00AF665F"/>
    <w:rsid w:val="00B2212A"/>
    <w:rsid w:val="00B23348"/>
    <w:rsid w:val="00B24205"/>
    <w:rsid w:val="00B251CB"/>
    <w:rsid w:val="00B5250B"/>
    <w:rsid w:val="00B63B20"/>
    <w:rsid w:val="00B93281"/>
    <w:rsid w:val="00BC04B9"/>
    <w:rsid w:val="00BD1C9B"/>
    <w:rsid w:val="00BD5F36"/>
    <w:rsid w:val="00C07DD4"/>
    <w:rsid w:val="00C22FA2"/>
    <w:rsid w:val="00C25323"/>
    <w:rsid w:val="00C26526"/>
    <w:rsid w:val="00C27228"/>
    <w:rsid w:val="00C31183"/>
    <w:rsid w:val="00C40B93"/>
    <w:rsid w:val="00C41BC6"/>
    <w:rsid w:val="00C43E17"/>
    <w:rsid w:val="00C63151"/>
    <w:rsid w:val="00C71B1F"/>
    <w:rsid w:val="00C9266E"/>
    <w:rsid w:val="00C95C3A"/>
    <w:rsid w:val="00CA21BA"/>
    <w:rsid w:val="00CC22E7"/>
    <w:rsid w:val="00CD6655"/>
    <w:rsid w:val="00CE25C7"/>
    <w:rsid w:val="00D432BA"/>
    <w:rsid w:val="00D4666B"/>
    <w:rsid w:val="00D56000"/>
    <w:rsid w:val="00D65B10"/>
    <w:rsid w:val="00D732AE"/>
    <w:rsid w:val="00D8373E"/>
    <w:rsid w:val="00D84E28"/>
    <w:rsid w:val="00D919A8"/>
    <w:rsid w:val="00DA5956"/>
    <w:rsid w:val="00DB5C63"/>
    <w:rsid w:val="00DC37AE"/>
    <w:rsid w:val="00DC41DB"/>
    <w:rsid w:val="00DE3093"/>
    <w:rsid w:val="00DE3263"/>
    <w:rsid w:val="00DE3D8A"/>
    <w:rsid w:val="00E00B83"/>
    <w:rsid w:val="00E1356A"/>
    <w:rsid w:val="00E156D0"/>
    <w:rsid w:val="00E52E42"/>
    <w:rsid w:val="00E55983"/>
    <w:rsid w:val="00E613CB"/>
    <w:rsid w:val="00E72020"/>
    <w:rsid w:val="00E73BC1"/>
    <w:rsid w:val="00EA0ED2"/>
    <w:rsid w:val="00EA1082"/>
    <w:rsid w:val="00EB2ECC"/>
    <w:rsid w:val="00EC42E2"/>
    <w:rsid w:val="00ED68B9"/>
    <w:rsid w:val="00EE67E0"/>
    <w:rsid w:val="00EF400D"/>
    <w:rsid w:val="00F01469"/>
    <w:rsid w:val="00F32ABF"/>
    <w:rsid w:val="00F36250"/>
    <w:rsid w:val="00F47A46"/>
    <w:rsid w:val="00F8023E"/>
    <w:rsid w:val="00FB75B2"/>
    <w:rsid w:val="00FC4D81"/>
    <w:rsid w:val="00FD25E4"/>
    <w:rsid w:val="00FD4600"/>
    <w:rsid w:val="00FD4891"/>
    <w:rsid w:val="00FF1653"/>
    <w:rsid w:val="00FF2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E51958"/>
  <w15:docId w15:val="{57724A89-56CA-4FAD-B55F-9973D167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SBAC"/>
    <w:qFormat/>
    <w:rsid w:val="00633435"/>
    <w:pPr>
      <w:spacing w:after="120" w:line="240" w:lineRule="auto"/>
    </w:pPr>
    <w:rPr>
      <w:rFonts w:ascii="Franklin Gothic Book" w:eastAsia="Times New Roman" w:hAnsi="Franklin Gothic Book" w:cstheme="minorHAnsi"/>
      <w:szCs w:val="24"/>
    </w:rPr>
  </w:style>
  <w:style w:type="paragraph" w:styleId="Heading1">
    <w:name w:val="heading 1"/>
    <w:basedOn w:val="Normal"/>
    <w:next w:val="Normal"/>
    <w:link w:val="Heading1Char"/>
    <w:qFormat/>
    <w:rsid w:val="00633435"/>
    <w:pPr>
      <w:keepNext/>
      <w:keepLines/>
      <w:pageBreakBefore/>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633435"/>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633435"/>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633435"/>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633435"/>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3435"/>
    <w:rPr>
      <w:rFonts w:ascii="Franklin Gothic Book" w:eastAsiaTheme="majorEastAsia" w:hAnsi="Franklin Gothic Book" w:cstheme="majorBidi"/>
      <w:b/>
      <w:bCs/>
      <w:caps/>
      <w:color w:val="000000"/>
      <w:sz w:val="24"/>
      <w:szCs w:val="28"/>
    </w:rPr>
  </w:style>
  <w:style w:type="character" w:customStyle="1" w:styleId="Heading2Char">
    <w:name w:val="Heading 2 Char"/>
    <w:basedOn w:val="DefaultParagraphFont"/>
    <w:link w:val="Heading2"/>
    <w:rsid w:val="00633435"/>
    <w:rPr>
      <w:rFonts w:ascii="Franklin Gothic Book" w:eastAsiaTheme="majorEastAsia" w:hAnsi="Franklin Gothic Book" w:cstheme="majorBidi"/>
      <w:b/>
      <w:bCs/>
      <w:color w:val="1B4E91"/>
      <w:sz w:val="24"/>
      <w:szCs w:val="26"/>
    </w:rPr>
  </w:style>
  <w:style w:type="character" w:customStyle="1" w:styleId="Heading3Char">
    <w:name w:val="Heading 3 Char"/>
    <w:basedOn w:val="DefaultParagraphFont"/>
    <w:link w:val="Heading3"/>
    <w:rsid w:val="00633435"/>
    <w:rPr>
      <w:rFonts w:ascii="Franklin Gothic Book" w:eastAsiaTheme="majorEastAsia" w:hAnsi="Franklin Gothic Book" w:cstheme="majorBidi"/>
      <w:b/>
      <w:bCs/>
      <w:color w:val="43B02A"/>
      <w:szCs w:val="26"/>
    </w:rPr>
  </w:style>
  <w:style w:type="character" w:customStyle="1" w:styleId="Heading4Char">
    <w:name w:val="Heading 4 Char"/>
    <w:basedOn w:val="DefaultParagraphFont"/>
    <w:link w:val="Heading4"/>
    <w:rsid w:val="00633435"/>
    <w:rPr>
      <w:rFonts w:ascii="Franklin Gothic Book" w:eastAsiaTheme="majorEastAsia" w:hAnsi="Franklin Gothic Book" w:cstheme="majorBidi"/>
      <w:b/>
      <w:bCs/>
      <w:i/>
      <w:iCs/>
      <w:color w:val="1B4E91"/>
      <w:szCs w:val="26"/>
    </w:rPr>
  </w:style>
  <w:style w:type="character" w:customStyle="1" w:styleId="Heading5Char">
    <w:name w:val="Heading 5 Char"/>
    <w:basedOn w:val="DefaultParagraphFont"/>
    <w:link w:val="Heading5"/>
    <w:rsid w:val="00633435"/>
    <w:rPr>
      <w:rFonts w:asciiTheme="majorHAnsi" w:eastAsiaTheme="majorEastAsia" w:hAnsiTheme="majorHAnsi" w:cstheme="majorBidi"/>
      <w:b/>
      <w:color w:val="4F6228" w:themeColor="accent3" w:themeShade="80"/>
      <w:szCs w:val="24"/>
    </w:rPr>
  </w:style>
  <w:style w:type="character" w:styleId="Hyperlink">
    <w:name w:val="Hyperlink"/>
    <w:basedOn w:val="DefaultParagraphFont"/>
    <w:uiPriority w:val="99"/>
    <w:rsid w:val="00633435"/>
    <w:rPr>
      <w:color w:val="0000FF" w:themeColor="hyperlink"/>
      <w:u w:val="single"/>
    </w:rPr>
  </w:style>
  <w:style w:type="table" w:styleId="TableGrid">
    <w:name w:val="Table Grid"/>
    <w:basedOn w:val="TableNormal"/>
    <w:uiPriority w:val="59"/>
    <w:rsid w:val="00633435"/>
    <w:pPr>
      <w:spacing w:after="240" w:line="240" w:lineRule="auto"/>
    </w:pPr>
    <w:rPr>
      <w:rFonts w:eastAsiaTheme="minorEastAsia"/>
      <w:sz w:val="24"/>
    </w:rPr>
    <w:tblPr>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633435"/>
    <w:pPr>
      <w:spacing w:after="0"/>
    </w:pPr>
    <w:rPr>
      <w:rFonts w:ascii="Tahoma" w:hAnsi="Tahoma" w:cs="Tahoma"/>
      <w:sz w:val="16"/>
      <w:szCs w:val="16"/>
    </w:rPr>
  </w:style>
  <w:style w:type="character" w:customStyle="1" w:styleId="BalloonTextChar">
    <w:name w:val="Balloon Text Char"/>
    <w:basedOn w:val="DefaultParagraphFont"/>
    <w:link w:val="BalloonText"/>
    <w:rsid w:val="00633435"/>
    <w:rPr>
      <w:rFonts w:ascii="Tahoma" w:eastAsia="Times New Roman" w:hAnsi="Tahoma" w:cs="Tahoma"/>
      <w:sz w:val="16"/>
      <w:szCs w:val="16"/>
    </w:rPr>
  </w:style>
  <w:style w:type="paragraph" w:styleId="ListParagraph">
    <w:name w:val="List Paragraph"/>
    <w:basedOn w:val="Normal"/>
    <w:uiPriority w:val="34"/>
    <w:qFormat/>
    <w:rsid w:val="00633435"/>
    <w:pPr>
      <w:numPr>
        <w:numId w:val="1"/>
      </w:numPr>
    </w:pPr>
    <w:rPr>
      <w:rFonts w:eastAsiaTheme="minorEastAsia" w:cs="Calibri"/>
      <w:szCs w:val="22"/>
    </w:rPr>
  </w:style>
  <w:style w:type="table" w:styleId="LightList-Accent1">
    <w:name w:val="Light List Accent 1"/>
    <w:basedOn w:val="TableNormal"/>
    <w:uiPriority w:val="61"/>
    <w:rsid w:val="00633435"/>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633435"/>
    <w:pPr>
      <w:autoSpaceDE w:val="0"/>
      <w:autoSpaceDN w:val="0"/>
      <w:adjustRightInd w:val="0"/>
      <w:spacing w:after="0" w:line="240" w:lineRule="auto"/>
    </w:pPr>
    <w:rPr>
      <w:rFonts w:ascii="Arial" w:eastAsia="Times New Roman" w:hAnsi="Arial" w:cs="Arial"/>
      <w:color w:val="000000"/>
      <w:sz w:val="20"/>
      <w:szCs w:val="23"/>
    </w:rPr>
  </w:style>
  <w:style w:type="paragraph" w:styleId="Caption">
    <w:name w:val="caption"/>
    <w:basedOn w:val="Normal"/>
    <w:next w:val="Normal"/>
    <w:unhideWhenUsed/>
    <w:qFormat/>
    <w:rsid w:val="00633435"/>
    <w:pPr>
      <w:jc w:val="center"/>
    </w:pPr>
    <w:rPr>
      <w:rFonts w:ascii="Arial" w:eastAsiaTheme="minorEastAsia" w:hAnsi="Arial" w:cs="Arial"/>
      <w:bCs/>
      <w:sz w:val="20"/>
      <w:szCs w:val="18"/>
    </w:rPr>
  </w:style>
  <w:style w:type="paragraph" w:customStyle="1" w:styleId="Number">
    <w:name w:val="Number"/>
    <w:qFormat/>
    <w:rsid w:val="00633435"/>
    <w:pPr>
      <w:numPr>
        <w:numId w:val="2"/>
      </w:numPr>
      <w:spacing w:after="0" w:line="240" w:lineRule="auto"/>
      <w:ind w:left="360"/>
    </w:pPr>
  </w:style>
  <w:style w:type="paragraph" w:customStyle="1" w:styleId="NumberwithSpace">
    <w:name w:val="Number with Space"/>
    <w:basedOn w:val="Number"/>
    <w:qFormat/>
    <w:rsid w:val="00633435"/>
    <w:pPr>
      <w:spacing w:after="120"/>
      <w:ind w:left="720"/>
    </w:pPr>
    <w:rPr>
      <w:sz w:val="24"/>
    </w:rPr>
  </w:style>
  <w:style w:type="table" w:styleId="LightList-Accent3">
    <w:name w:val="Light List Accent 3"/>
    <w:basedOn w:val="TableNormal"/>
    <w:uiPriority w:val="61"/>
    <w:rsid w:val="00633435"/>
    <w:pPr>
      <w:spacing w:after="0" w:line="240" w:lineRule="auto"/>
    </w:pPr>
    <w:rPr>
      <w:rFonts w:ascii="Arial" w:eastAsia="Times New Roman" w:hAnsi="Arial" w:cstheme="minorHAnsi"/>
      <w:sz w:val="20"/>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633435"/>
    <w:pPr>
      <w:spacing w:after="0"/>
    </w:pPr>
  </w:style>
  <w:style w:type="character" w:customStyle="1" w:styleId="HeaderChar">
    <w:name w:val="Header Char"/>
    <w:basedOn w:val="DefaultParagraphFont"/>
    <w:link w:val="Header"/>
    <w:rsid w:val="00633435"/>
    <w:rPr>
      <w:rFonts w:ascii="Franklin Gothic Book" w:eastAsia="Times New Roman" w:hAnsi="Franklin Gothic Book" w:cstheme="minorHAnsi"/>
      <w:szCs w:val="24"/>
    </w:rPr>
  </w:style>
  <w:style w:type="paragraph" w:styleId="Footer">
    <w:name w:val="footer"/>
    <w:basedOn w:val="Normal"/>
    <w:link w:val="FooterChar"/>
    <w:uiPriority w:val="99"/>
    <w:rsid w:val="00633435"/>
    <w:pPr>
      <w:tabs>
        <w:tab w:val="center" w:pos="4680"/>
        <w:tab w:val="right" w:pos="9360"/>
      </w:tabs>
      <w:spacing w:after="0"/>
      <w:jc w:val="right"/>
    </w:pPr>
  </w:style>
  <w:style w:type="character" w:customStyle="1" w:styleId="FooterChar">
    <w:name w:val="Footer Char"/>
    <w:basedOn w:val="DefaultParagraphFont"/>
    <w:link w:val="Footer"/>
    <w:uiPriority w:val="99"/>
    <w:rsid w:val="00633435"/>
    <w:rPr>
      <w:rFonts w:ascii="Franklin Gothic Book" w:eastAsia="Times New Roman" w:hAnsi="Franklin Gothic Book" w:cstheme="minorHAnsi"/>
      <w:szCs w:val="24"/>
    </w:rPr>
  </w:style>
  <w:style w:type="paragraph" w:styleId="TOC1">
    <w:name w:val="toc 1"/>
    <w:basedOn w:val="Normal"/>
    <w:next w:val="Normal"/>
    <w:uiPriority w:val="39"/>
    <w:rsid w:val="00633435"/>
    <w:pPr>
      <w:tabs>
        <w:tab w:val="right" w:leader="underscore" w:pos="9360"/>
      </w:tabs>
      <w:spacing w:before="120"/>
    </w:pPr>
    <w:rPr>
      <w:rFonts w:cs="Arial"/>
      <w:caps/>
      <w:noProof/>
      <w:szCs w:val="20"/>
    </w:rPr>
  </w:style>
  <w:style w:type="paragraph" w:styleId="TOC2">
    <w:name w:val="toc 2"/>
    <w:basedOn w:val="Normal"/>
    <w:next w:val="Normal"/>
    <w:uiPriority w:val="39"/>
    <w:rsid w:val="00633435"/>
    <w:pPr>
      <w:tabs>
        <w:tab w:val="right" w:leader="underscore" w:pos="9360"/>
      </w:tabs>
      <w:spacing w:after="100"/>
      <w:ind w:left="240"/>
    </w:pPr>
    <w:rPr>
      <w:noProof/>
    </w:rPr>
  </w:style>
  <w:style w:type="paragraph" w:styleId="TOC3">
    <w:name w:val="toc 3"/>
    <w:basedOn w:val="Normal"/>
    <w:next w:val="Normal"/>
    <w:uiPriority w:val="39"/>
    <w:rsid w:val="00633435"/>
    <w:pPr>
      <w:tabs>
        <w:tab w:val="right" w:leader="underscore" w:pos="9360"/>
      </w:tabs>
      <w:spacing w:after="100"/>
      <w:ind w:left="480"/>
    </w:pPr>
    <w:rPr>
      <w:noProof/>
    </w:rPr>
  </w:style>
  <w:style w:type="paragraph" w:styleId="TOC4">
    <w:name w:val="toc 4"/>
    <w:basedOn w:val="Normal"/>
    <w:next w:val="Normal"/>
    <w:uiPriority w:val="39"/>
    <w:rsid w:val="00633435"/>
    <w:pPr>
      <w:tabs>
        <w:tab w:val="right" w:leader="underscore" w:pos="9360"/>
      </w:tabs>
      <w:spacing w:after="100"/>
      <w:ind w:left="720"/>
    </w:pPr>
  </w:style>
  <w:style w:type="paragraph" w:styleId="TOC5">
    <w:name w:val="toc 5"/>
    <w:basedOn w:val="Normal"/>
    <w:next w:val="Normal"/>
    <w:autoRedefine/>
    <w:uiPriority w:val="39"/>
    <w:rsid w:val="00633435"/>
    <w:pPr>
      <w:spacing w:after="100"/>
      <w:ind w:left="960"/>
    </w:pPr>
  </w:style>
  <w:style w:type="paragraph" w:customStyle="1" w:styleId="Cover1">
    <w:name w:val="Cover 1"/>
    <w:qFormat/>
    <w:rsid w:val="00633435"/>
    <w:pPr>
      <w:spacing w:before="240" w:after="240" w:line="240" w:lineRule="auto"/>
      <w:jc w:val="center"/>
    </w:pPr>
    <w:rPr>
      <w:rFonts w:asciiTheme="majorHAnsi" w:eastAsia="Times New Roman" w:hAnsiTheme="majorHAnsi" w:cs="Times New Roman"/>
      <w:sz w:val="72"/>
      <w:szCs w:val="20"/>
    </w:rPr>
  </w:style>
  <w:style w:type="paragraph" w:customStyle="1" w:styleId="Cover2">
    <w:name w:val="Cover 2"/>
    <w:qFormat/>
    <w:rsid w:val="00633435"/>
    <w:pPr>
      <w:spacing w:after="0" w:line="240" w:lineRule="auto"/>
      <w:jc w:val="center"/>
    </w:pPr>
    <w:rPr>
      <w:rFonts w:asciiTheme="majorHAnsi" w:eastAsia="Times New Roman" w:hAnsiTheme="majorHAnsi" w:cs="Times New Roman"/>
      <w:b/>
      <w:sz w:val="56"/>
      <w:szCs w:val="48"/>
    </w:rPr>
  </w:style>
  <w:style w:type="paragraph" w:customStyle="1" w:styleId="Cover3">
    <w:name w:val="Cover 3"/>
    <w:qFormat/>
    <w:rsid w:val="00633435"/>
    <w:pPr>
      <w:spacing w:before="320" w:after="240" w:line="240" w:lineRule="auto"/>
      <w:jc w:val="center"/>
    </w:pPr>
    <w:rPr>
      <w:rFonts w:asciiTheme="majorHAnsi" w:eastAsia="Times New Roman" w:hAnsiTheme="majorHAnsi" w:cs="Times New Roman"/>
      <w:sz w:val="48"/>
      <w:szCs w:val="20"/>
    </w:rPr>
  </w:style>
  <w:style w:type="character" w:styleId="CommentReference">
    <w:name w:val="annotation reference"/>
    <w:basedOn w:val="DefaultParagraphFont"/>
    <w:rsid w:val="00633435"/>
    <w:rPr>
      <w:sz w:val="16"/>
      <w:szCs w:val="16"/>
    </w:rPr>
  </w:style>
  <w:style w:type="paragraph" w:styleId="CommentText">
    <w:name w:val="annotation text"/>
    <w:basedOn w:val="Normal"/>
    <w:link w:val="CommentTextChar"/>
    <w:rsid w:val="00633435"/>
    <w:rPr>
      <w:sz w:val="20"/>
      <w:szCs w:val="20"/>
    </w:rPr>
  </w:style>
  <w:style w:type="character" w:customStyle="1" w:styleId="CommentTextChar">
    <w:name w:val="Comment Text Char"/>
    <w:basedOn w:val="DefaultParagraphFont"/>
    <w:link w:val="CommentText"/>
    <w:rsid w:val="00633435"/>
    <w:rPr>
      <w:rFonts w:ascii="Franklin Gothic Book" w:eastAsia="Times New Roman" w:hAnsi="Franklin Gothic Book" w:cstheme="minorHAnsi"/>
      <w:sz w:val="20"/>
      <w:szCs w:val="20"/>
    </w:rPr>
  </w:style>
  <w:style w:type="paragraph" w:styleId="CommentSubject">
    <w:name w:val="annotation subject"/>
    <w:basedOn w:val="CommentText"/>
    <w:next w:val="CommentText"/>
    <w:link w:val="CommentSubjectChar"/>
    <w:rsid w:val="00633435"/>
    <w:rPr>
      <w:b/>
      <w:bCs/>
    </w:rPr>
  </w:style>
  <w:style w:type="character" w:customStyle="1" w:styleId="CommentSubjectChar">
    <w:name w:val="Comment Subject Char"/>
    <w:basedOn w:val="CommentTextChar"/>
    <w:link w:val="CommentSubject"/>
    <w:rsid w:val="00633435"/>
    <w:rPr>
      <w:rFonts w:ascii="Franklin Gothic Book" w:eastAsia="Times New Roman" w:hAnsi="Franklin Gothic Book" w:cstheme="minorHAnsi"/>
      <w:b/>
      <w:bCs/>
      <w:sz w:val="20"/>
      <w:szCs w:val="20"/>
    </w:rPr>
  </w:style>
  <w:style w:type="paragraph" w:styleId="TableofFigures">
    <w:name w:val="table of figures"/>
    <w:basedOn w:val="Normal"/>
    <w:next w:val="Normal"/>
    <w:uiPriority w:val="99"/>
    <w:rsid w:val="00633435"/>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633435"/>
    <w:pPr>
      <w:spacing w:after="0" w:line="240" w:lineRule="auto"/>
    </w:pPr>
    <w:rPr>
      <w:rFonts w:eastAsia="Times New Roman" w:cstheme="minorHAnsi"/>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633435"/>
    <w:pPr>
      <w:keepNext/>
      <w:keepLines/>
      <w:pageBreakBefore/>
      <w:jc w:val="center"/>
    </w:pPr>
    <w:rPr>
      <w:rFonts w:cs="Calibri"/>
      <w:b/>
      <w:caps/>
      <w:sz w:val="28"/>
    </w:rPr>
  </w:style>
  <w:style w:type="paragraph" w:customStyle="1" w:styleId="SectionHeading">
    <w:name w:val="Section Heading"/>
    <w:basedOn w:val="Normal"/>
    <w:next w:val="Normal"/>
    <w:qFormat/>
    <w:rsid w:val="00633435"/>
    <w:pPr>
      <w:keepNext/>
      <w:keepLines/>
      <w:spacing w:before="120"/>
    </w:pPr>
    <w:rPr>
      <w:rFonts w:cs="Calibri"/>
      <w:b/>
    </w:rPr>
  </w:style>
  <w:style w:type="numbering" w:customStyle="1" w:styleId="ListBullets">
    <w:name w:val="List Bullets"/>
    <w:uiPriority w:val="99"/>
    <w:rsid w:val="00633435"/>
    <w:pPr>
      <w:numPr>
        <w:numId w:val="4"/>
      </w:numPr>
    </w:pPr>
  </w:style>
  <w:style w:type="character" w:styleId="Strong">
    <w:name w:val="Strong"/>
    <w:basedOn w:val="DefaultParagraphFont"/>
    <w:qFormat/>
    <w:rsid w:val="00633435"/>
    <w:rPr>
      <w:b/>
      <w:bCs/>
    </w:rPr>
  </w:style>
  <w:style w:type="paragraph" w:styleId="ListBullet">
    <w:name w:val="List Bullet"/>
    <w:basedOn w:val="ListParagraph"/>
    <w:uiPriority w:val="99"/>
    <w:unhideWhenUsed/>
    <w:rsid w:val="00633435"/>
    <w:pPr>
      <w:keepLines/>
      <w:numPr>
        <w:numId w:val="7"/>
      </w:numPr>
    </w:pPr>
    <w:rPr>
      <w:rFonts w:eastAsiaTheme="minorHAnsi" w:cstheme="minorBidi"/>
    </w:rPr>
  </w:style>
  <w:style w:type="paragraph" w:styleId="ListBullet2">
    <w:name w:val="List Bullet 2"/>
    <w:basedOn w:val="Normal"/>
    <w:uiPriority w:val="99"/>
    <w:unhideWhenUsed/>
    <w:rsid w:val="00633435"/>
    <w:pPr>
      <w:keepLines/>
      <w:numPr>
        <w:ilvl w:val="1"/>
        <w:numId w:val="7"/>
      </w:numPr>
    </w:pPr>
    <w:rPr>
      <w:rFonts w:eastAsiaTheme="minorHAnsi" w:cstheme="minorBidi"/>
      <w:szCs w:val="22"/>
    </w:rPr>
  </w:style>
  <w:style w:type="paragraph" w:customStyle="1" w:styleId="Image">
    <w:name w:val="Image"/>
    <w:basedOn w:val="Normal"/>
    <w:qFormat/>
    <w:rsid w:val="00633435"/>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633435"/>
    <w:pPr>
      <w:spacing w:before="72" w:after="72"/>
    </w:pPr>
    <w:rPr>
      <w:rFonts w:eastAsiaTheme="minorEastAsia" w:cs="Arial"/>
      <w:sz w:val="20"/>
      <w:szCs w:val="20"/>
    </w:rPr>
  </w:style>
  <w:style w:type="numbering" w:customStyle="1" w:styleId="ListNumbers">
    <w:name w:val="List Numbers"/>
    <w:uiPriority w:val="99"/>
    <w:rsid w:val="00633435"/>
    <w:pPr>
      <w:numPr>
        <w:numId w:val="5"/>
      </w:numPr>
    </w:pPr>
  </w:style>
  <w:style w:type="paragraph" w:styleId="ListNumber">
    <w:name w:val="List Number"/>
    <w:basedOn w:val="ListParagraph"/>
    <w:uiPriority w:val="99"/>
    <w:unhideWhenUsed/>
    <w:rsid w:val="00633435"/>
    <w:pPr>
      <w:keepLines/>
      <w:numPr>
        <w:numId w:val="13"/>
      </w:numPr>
      <w:spacing w:before="80" w:after="80"/>
    </w:pPr>
    <w:rPr>
      <w:rFonts w:eastAsiaTheme="minorHAnsi" w:cstheme="minorBidi"/>
    </w:rPr>
  </w:style>
  <w:style w:type="paragraph" w:styleId="ListNumber2">
    <w:name w:val="List Number 2"/>
    <w:basedOn w:val="Normal"/>
    <w:uiPriority w:val="99"/>
    <w:unhideWhenUsed/>
    <w:rsid w:val="00633435"/>
    <w:pPr>
      <w:keepLines/>
      <w:numPr>
        <w:ilvl w:val="1"/>
        <w:numId w:val="13"/>
      </w:numPr>
      <w:spacing w:before="80" w:after="80"/>
    </w:pPr>
    <w:rPr>
      <w:rFonts w:eastAsiaTheme="minorHAnsi" w:cstheme="minorBidi"/>
      <w:szCs w:val="22"/>
    </w:rPr>
  </w:style>
  <w:style w:type="paragraph" w:customStyle="1" w:styleId="TableCaption">
    <w:name w:val="Table Caption"/>
    <w:basedOn w:val="Caption"/>
    <w:qFormat/>
    <w:rsid w:val="00633435"/>
    <w:pPr>
      <w:keepNext/>
      <w:spacing w:before="240"/>
      <w:jc w:val="left"/>
    </w:pPr>
    <w:rPr>
      <w:rFonts w:ascii="Franklin Gothic Book" w:hAnsi="Franklin Gothic Book"/>
    </w:rPr>
  </w:style>
  <w:style w:type="paragraph" w:customStyle="1" w:styleId="TableHeader">
    <w:name w:val="Table Header"/>
    <w:basedOn w:val="TableText"/>
    <w:qFormat/>
    <w:rsid w:val="00633435"/>
    <w:pPr>
      <w:keepNext/>
      <w:keepLines/>
      <w:jc w:val="center"/>
    </w:pPr>
    <w:rPr>
      <w:b/>
      <w:bCs/>
      <w:color w:val="FFFFFF" w:themeColor="background1"/>
    </w:rPr>
  </w:style>
  <w:style w:type="paragraph" w:customStyle="1" w:styleId="TableTextCenter">
    <w:name w:val="Table Text Center"/>
    <w:basedOn w:val="TableText"/>
    <w:qFormat/>
    <w:rsid w:val="00633435"/>
    <w:pPr>
      <w:jc w:val="center"/>
    </w:pPr>
    <w:rPr>
      <w:noProof/>
    </w:rPr>
  </w:style>
  <w:style w:type="numbering" w:customStyle="1" w:styleId="TableBullets">
    <w:name w:val="Table Bullets"/>
    <w:uiPriority w:val="99"/>
    <w:rsid w:val="00633435"/>
    <w:pPr>
      <w:numPr>
        <w:numId w:val="3"/>
      </w:numPr>
    </w:pPr>
  </w:style>
  <w:style w:type="paragraph" w:customStyle="1" w:styleId="TableTextBullet">
    <w:name w:val="Table Text Bullet"/>
    <w:basedOn w:val="TableText"/>
    <w:qFormat/>
    <w:rsid w:val="00633435"/>
    <w:pPr>
      <w:numPr>
        <w:numId w:val="8"/>
      </w:numPr>
    </w:pPr>
    <w:rPr>
      <w:rFonts w:eastAsiaTheme="minorHAnsi" w:cstheme="minorBidi"/>
      <w:szCs w:val="22"/>
    </w:rPr>
  </w:style>
  <w:style w:type="paragraph" w:customStyle="1" w:styleId="TableTextBullet2">
    <w:name w:val="Table Text Bullet 2"/>
    <w:basedOn w:val="TableTextBullet"/>
    <w:qFormat/>
    <w:rsid w:val="00633435"/>
    <w:pPr>
      <w:numPr>
        <w:ilvl w:val="1"/>
      </w:numPr>
    </w:pPr>
  </w:style>
  <w:style w:type="paragraph" w:customStyle="1" w:styleId="TableTextBullet3">
    <w:name w:val="Table Text Bullet 3"/>
    <w:basedOn w:val="TableTextBullet"/>
    <w:qFormat/>
    <w:rsid w:val="00633435"/>
    <w:pPr>
      <w:numPr>
        <w:ilvl w:val="2"/>
      </w:numPr>
    </w:pPr>
  </w:style>
  <w:style w:type="paragraph" w:customStyle="1" w:styleId="NoteText">
    <w:name w:val="Note Text"/>
    <w:basedOn w:val="Normal"/>
    <w:qFormat/>
    <w:rsid w:val="00633435"/>
    <w:pPr>
      <w:spacing w:before="80" w:after="80"/>
      <w:ind w:left="115" w:right="115"/>
    </w:pPr>
    <w:rPr>
      <w:rFonts w:cs="Calibri"/>
    </w:rPr>
  </w:style>
  <w:style w:type="paragraph" w:customStyle="1" w:styleId="NoteIcon">
    <w:name w:val="Note Icon"/>
    <w:basedOn w:val="NoteText"/>
    <w:qFormat/>
    <w:rsid w:val="00633435"/>
    <w:pPr>
      <w:jc w:val="center"/>
    </w:pPr>
    <w:rPr>
      <w:rFonts w:cs="Arial"/>
      <w:noProof/>
    </w:rPr>
  </w:style>
  <w:style w:type="paragraph" w:styleId="ListBullet3">
    <w:name w:val="List Bullet 3"/>
    <w:basedOn w:val="Normal"/>
    <w:uiPriority w:val="99"/>
    <w:unhideWhenUsed/>
    <w:rsid w:val="00633435"/>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633435"/>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633435"/>
    <w:pPr>
      <w:spacing w:after="60"/>
    </w:pPr>
    <w:rPr>
      <w:b/>
    </w:rPr>
  </w:style>
  <w:style w:type="character" w:customStyle="1" w:styleId="NoteHeadingChar">
    <w:name w:val="Note Heading Char"/>
    <w:basedOn w:val="DefaultParagraphFont"/>
    <w:link w:val="NoteHeading"/>
    <w:rsid w:val="00633435"/>
    <w:rPr>
      <w:rFonts w:ascii="Franklin Gothic Book" w:eastAsia="Times New Roman" w:hAnsi="Franklin Gothic Book" w:cstheme="minorHAnsi"/>
      <w:b/>
      <w:szCs w:val="24"/>
    </w:rPr>
  </w:style>
  <w:style w:type="paragraph" w:styleId="ListNumber3">
    <w:name w:val="List Number 3"/>
    <w:basedOn w:val="Normal"/>
    <w:uiPriority w:val="99"/>
    <w:unhideWhenUsed/>
    <w:rsid w:val="00633435"/>
    <w:pPr>
      <w:keepLines/>
      <w:numPr>
        <w:ilvl w:val="2"/>
        <w:numId w:val="13"/>
      </w:numPr>
      <w:spacing w:before="80" w:after="80"/>
    </w:pPr>
    <w:rPr>
      <w:rFonts w:eastAsiaTheme="minorHAnsi" w:cstheme="minorBidi"/>
      <w:szCs w:val="22"/>
    </w:rPr>
  </w:style>
  <w:style w:type="table" w:customStyle="1" w:styleId="TableNote">
    <w:name w:val="Table Note"/>
    <w:basedOn w:val="TableNormal"/>
    <w:uiPriority w:val="99"/>
    <w:rsid w:val="00633435"/>
    <w:pPr>
      <w:spacing w:after="0" w:line="240" w:lineRule="auto"/>
    </w:pPr>
    <w:rPr>
      <w:rFonts w:ascii="Arial" w:eastAsia="Times New Roman" w:hAnsi="Arial" w:cstheme="minorHAnsi"/>
      <w:sz w:val="20"/>
      <w:szCs w:val="24"/>
    </w:rPr>
    <w:tblPr>
      <w:jc w:val="center"/>
      <w:tblBorders>
        <w:insideV w:val="single" w:sz="4" w:space="0" w:color="auto"/>
      </w:tblBorders>
      <w:tblCellMar>
        <w:left w:w="0" w:type="dxa"/>
        <w:right w:w="0" w:type="dxa"/>
      </w:tblCellMar>
    </w:tblPr>
    <w:trPr>
      <w:cantSplit/>
      <w:jc w:val="center"/>
    </w:trPr>
  </w:style>
  <w:style w:type="table" w:customStyle="1" w:styleId="TableProcedure">
    <w:name w:val="Table Procedure"/>
    <w:basedOn w:val="TableNormal"/>
    <w:uiPriority w:val="99"/>
    <w:rsid w:val="00633435"/>
    <w:pPr>
      <w:spacing w:after="0" w:line="240" w:lineRule="auto"/>
    </w:pPr>
    <w:rPr>
      <w:rFonts w:eastAsia="Times New Roman" w:cstheme="minorHAnsi"/>
      <w:sz w:val="24"/>
      <w:szCs w:val="24"/>
    </w:rPr>
    <w:tblPr>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633435"/>
    <w:pPr>
      <w:spacing w:before="80" w:after="80"/>
      <w:jc w:val="right"/>
    </w:pPr>
  </w:style>
  <w:style w:type="paragraph" w:styleId="NormalIndent">
    <w:name w:val="Normal Indent"/>
    <w:basedOn w:val="Normal"/>
    <w:rsid w:val="00633435"/>
    <w:pPr>
      <w:ind w:left="360"/>
    </w:pPr>
  </w:style>
  <w:style w:type="character" w:styleId="Emphasis">
    <w:name w:val="Emphasis"/>
    <w:basedOn w:val="DefaultParagraphFont"/>
    <w:qFormat/>
    <w:rsid w:val="00633435"/>
    <w:rPr>
      <w:i/>
      <w:iCs/>
    </w:rPr>
  </w:style>
  <w:style w:type="paragraph" w:styleId="ListContinue">
    <w:name w:val="List Continue"/>
    <w:basedOn w:val="NormalIndent"/>
    <w:rsid w:val="00633435"/>
    <w:rPr>
      <w:rFonts w:eastAsiaTheme="minorEastAsia" w:cstheme="minorBidi"/>
      <w:szCs w:val="22"/>
    </w:rPr>
  </w:style>
  <w:style w:type="paragraph" w:customStyle="1" w:styleId="ImageRight">
    <w:name w:val="Image Right"/>
    <w:basedOn w:val="Image"/>
    <w:qFormat/>
    <w:rsid w:val="00633435"/>
    <w:pPr>
      <w:spacing w:after="0"/>
      <w:jc w:val="right"/>
    </w:pPr>
  </w:style>
  <w:style w:type="paragraph" w:customStyle="1" w:styleId="TableFootnote">
    <w:name w:val="Table Footnote"/>
    <w:basedOn w:val="Normal"/>
    <w:qFormat/>
    <w:rsid w:val="00633435"/>
    <w:rPr>
      <w:rFonts w:cs="Arial"/>
      <w:i/>
      <w:sz w:val="20"/>
    </w:rPr>
  </w:style>
  <w:style w:type="character" w:customStyle="1" w:styleId="HighlightYellow">
    <w:name w:val="Highlight Yellow"/>
    <w:basedOn w:val="DefaultParagraphFont"/>
    <w:uiPriority w:val="1"/>
    <w:qFormat/>
    <w:rsid w:val="00633435"/>
    <w:rPr>
      <w:bdr w:val="none" w:sz="0" w:space="0" w:color="auto"/>
      <w:shd w:val="clear" w:color="auto" w:fill="FFFF00"/>
    </w:rPr>
  </w:style>
  <w:style w:type="numbering" w:customStyle="1" w:styleId="TableNumbers">
    <w:name w:val="Table Numbers"/>
    <w:uiPriority w:val="99"/>
    <w:rsid w:val="00633435"/>
    <w:pPr>
      <w:numPr>
        <w:numId w:val="6"/>
      </w:numPr>
    </w:pPr>
  </w:style>
  <w:style w:type="paragraph" w:customStyle="1" w:styleId="TableTextNumber">
    <w:name w:val="Table Text Number"/>
    <w:basedOn w:val="TableText"/>
    <w:qFormat/>
    <w:rsid w:val="00633435"/>
    <w:pPr>
      <w:numPr>
        <w:numId w:val="6"/>
      </w:numPr>
      <w:spacing w:before="60" w:after="60"/>
    </w:pPr>
    <w:rPr>
      <w:rFonts w:eastAsiaTheme="minorHAnsi" w:cstheme="minorBidi"/>
      <w:szCs w:val="22"/>
    </w:rPr>
  </w:style>
  <w:style w:type="paragraph" w:customStyle="1" w:styleId="TableTextNumber2">
    <w:name w:val="Table Text Number 2"/>
    <w:basedOn w:val="TableTextNumber"/>
    <w:qFormat/>
    <w:rsid w:val="00633435"/>
    <w:pPr>
      <w:numPr>
        <w:ilvl w:val="1"/>
      </w:numPr>
    </w:pPr>
  </w:style>
  <w:style w:type="paragraph" w:customStyle="1" w:styleId="TableTextNumber3">
    <w:name w:val="Table Text Number 3"/>
    <w:basedOn w:val="TableTextNumber"/>
    <w:qFormat/>
    <w:rsid w:val="00633435"/>
    <w:pPr>
      <w:numPr>
        <w:ilvl w:val="2"/>
      </w:numPr>
    </w:pPr>
  </w:style>
  <w:style w:type="character" w:styleId="IntenseEmphasis">
    <w:name w:val="Intense Emphasis"/>
    <w:basedOn w:val="DefaultParagraphFont"/>
    <w:uiPriority w:val="21"/>
    <w:qFormat/>
    <w:rsid w:val="00633435"/>
    <w:rPr>
      <w:b/>
      <w:bCs/>
      <w:i/>
      <w:iCs/>
      <w:color w:val="auto"/>
    </w:rPr>
  </w:style>
  <w:style w:type="paragraph" w:customStyle="1" w:styleId="UserSupport">
    <w:name w:val="User Support"/>
    <w:basedOn w:val="Normal"/>
    <w:qFormat/>
    <w:rsid w:val="00633435"/>
    <w:pPr>
      <w:spacing w:before="120"/>
      <w:jc w:val="center"/>
    </w:pPr>
    <w:rPr>
      <w:rFonts w:eastAsiaTheme="minorEastAsia" w:cs="Arial"/>
      <w:bCs/>
    </w:rPr>
  </w:style>
  <w:style w:type="paragraph" w:styleId="ListContinue2">
    <w:name w:val="List Continue 2"/>
    <w:basedOn w:val="ListContinue"/>
    <w:rsid w:val="00633435"/>
    <w:pPr>
      <w:ind w:left="1080"/>
    </w:pPr>
  </w:style>
  <w:style w:type="paragraph" w:customStyle="1" w:styleId="HeaderRightLarge">
    <w:name w:val="Header Right Large"/>
    <w:basedOn w:val="Header"/>
    <w:qFormat/>
    <w:rsid w:val="00633435"/>
    <w:pPr>
      <w:jc w:val="right"/>
    </w:pPr>
    <w:rPr>
      <w:rFonts w:ascii="Franklin Gothic Medium" w:hAnsi="Franklin Gothic Medium"/>
      <w:b/>
      <w:sz w:val="44"/>
    </w:rPr>
  </w:style>
  <w:style w:type="paragraph" w:customStyle="1" w:styleId="HeaderRightSmall">
    <w:name w:val="Header Right Small"/>
    <w:basedOn w:val="Header"/>
    <w:qFormat/>
    <w:rsid w:val="00633435"/>
    <w:pPr>
      <w:jc w:val="right"/>
    </w:pPr>
    <w:rPr>
      <w:sz w:val="20"/>
      <w:szCs w:val="20"/>
    </w:rPr>
  </w:style>
  <w:style w:type="paragraph" w:styleId="Title">
    <w:name w:val="Title"/>
    <w:basedOn w:val="Normal"/>
    <w:next w:val="Normal"/>
    <w:link w:val="TitleChar"/>
    <w:qFormat/>
    <w:rsid w:val="00633435"/>
    <w:pPr>
      <w:spacing w:before="396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633435"/>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633435"/>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633435"/>
    <w:rPr>
      <w:rFonts w:ascii="Franklin Gothic Book" w:eastAsiaTheme="majorEastAsia" w:hAnsi="Franklin Gothic Book" w:cstheme="majorBidi"/>
      <w:b/>
      <w:iCs/>
      <w:color w:val="000000" w:themeColor="text1"/>
      <w:spacing w:val="15"/>
      <w:sz w:val="56"/>
      <w:szCs w:val="24"/>
    </w:rPr>
  </w:style>
  <w:style w:type="paragraph" w:styleId="Date">
    <w:name w:val="Date"/>
    <w:basedOn w:val="Normal"/>
    <w:next w:val="Normal"/>
    <w:link w:val="DateChar"/>
    <w:rsid w:val="00633435"/>
    <w:pPr>
      <w:jc w:val="right"/>
    </w:pPr>
    <w:rPr>
      <w:sz w:val="36"/>
    </w:rPr>
  </w:style>
  <w:style w:type="character" w:customStyle="1" w:styleId="DateChar">
    <w:name w:val="Date Char"/>
    <w:basedOn w:val="DefaultParagraphFont"/>
    <w:link w:val="Date"/>
    <w:rsid w:val="00633435"/>
    <w:rPr>
      <w:rFonts w:ascii="Franklin Gothic Book" w:eastAsia="Times New Roman" w:hAnsi="Franklin Gothic Book" w:cstheme="minorHAnsi"/>
      <w:sz w:val="36"/>
      <w:szCs w:val="24"/>
    </w:rPr>
  </w:style>
  <w:style w:type="paragraph" w:customStyle="1" w:styleId="TableSubHeader">
    <w:name w:val="Table SubHeader"/>
    <w:basedOn w:val="TableHeader"/>
    <w:qFormat/>
    <w:rsid w:val="00633435"/>
    <w:rPr>
      <w:color w:val="000000" w:themeColor="text1"/>
    </w:rPr>
  </w:style>
  <w:style w:type="table" w:customStyle="1" w:styleId="TableProcedureImages">
    <w:name w:val="Table Procedure Images"/>
    <w:basedOn w:val="TableNormal"/>
    <w:uiPriority w:val="99"/>
    <w:rsid w:val="00633435"/>
    <w:pPr>
      <w:spacing w:after="0" w:line="240" w:lineRule="auto"/>
    </w:pPr>
    <w:rPr>
      <w:rFonts w:eastAsia="Times New Roman" w:cstheme="minorHAnsi"/>
      <w:sz w:val="24"/>
      <w:szCs w:val="24"/>
    </w:rPr>
    <w:tblPr>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633435"/>
    <w:rPr>
      <w:color w:val="0000FF"/>
      <w:u w:val="single"/>
    </w:rPr>
  </w:style>
  <w:style w:type="paragraph" w:customStyle="1" w:styleId="ListIntroduction">
    <w:name w:val="List Introduction"/>
    <w:basedOn w:val="Normal"/>
    <w:next w:val="ListBullet"/>
    <w:qFormat/>
    <w:rsid w:val="00633435"/>
    <w:pPr>
      <w:keepNext/>
    </w:pPr>
    <w:rPr>
      <w:rFonts w:asciiTheme="minorHAnsi" w:hAnsiTheme="minorHAnsi"/>
      <w:sz w:val="24"/>
    </w:rPr>
  </w:style>
  <w:style w:type="paragraph" w:customStyle="1" w:styleId="ProcedureIntroduction">
    <w:name w:val="Procedure Introduction"/>
    <w:basedOn w:val="Normal"/>
    <w:next w:val="Normal"/>
    <w:qFormat/>
    <w:rsid w:val="00633435"/>
    <w:pPr>
      <w:keepNext/>
      <w:keepLines/>
    </w:pPr>
    <w:rPr>
      <w:i/>
    </w:rPr>
  </w:style>
  <w:style w:type="paragraph" w:customStyle="1" w:styleId="ProcedureResult">
    <w:name w:val="Procedure Result"/>
    <w:basedOn w:val="Normal"/>
    <w:next w:val="Normal"/>
    <w:qFormat/>
    <w:rsid w:val="00633435"/>
    <w:pPr>
      <w:spacing w:after="0"/>
    </w:pPr>
  </w:style>
  <w:style w:type="paragraph" w:customStyle="1" w:styleId="NormalAfterListNumber">
    <w:name w:val="Normal After List Number"/>
    <w:basedOn w:val="Normal"/>
    <w:next w:val="Normal"/>
    <w:rsid w:val="00633435"/>
    <w:pPr>
      <w:spacing w:before="120"/>
    </w:pPr>
    <w:rPr>
      <w:rFonts w:cs="Times New Roman"/>
      <w:szCs w:val="20"/>
    </w:rPr>
  </w:style>
  <w:style w:type="paragraph" w:customStyle="1" w:styleId="StyleHeading2LatinFranklinGothicBook12ptCustomColor">
    <w:name w:val="Style Heading 2 + (Latin) Franklin Gothic Book 12 pt Custom Color..."/>
    <w:basedOn w:val="Heading2"/>
    <w:rsid w:val="00545D00"/>
    <w:rPr>
      <w:rFonts w:eastAsia="Times New Roman" w:cs="Times New Roman"/>
      <w:szCs w:val="20"/>
    </w:rPr>
  </w:style>
  <w:style w:type="table" w:styleId="LightList">
    <w:name w:val="Light List"/>
    <w:basedOn w:val="TableNormal"/>
    <w:uiPriority w:val="61"/>
    <w:rsid w:val="00545D00"/>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45D0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45D00"/>
    <w:pPr>
      <w:spacing w:before="100" w:beforeAutospacing="1" w:after="100" w:afterAutospacing="1"/>
    </w:pPr>
    <w:rPr>
      <w:rFonts w:ascii="Times New Roman" w:eastAsiaTheme="minorEastAsia" w:hAnsi="Times New Roman" w:cs="Times New Roman"/>
      <w:sz w:val="24"/>
    </w:rPr>
  </w:style>
  <w:style w:type="character" w:customStyle="1" w:styleId="st">
    <w:name w:val="st"/>
    <w:basedOn w:val="DefaultParagraphFont"/>
    <w:rsid w:val="00545D00"/>
  </w:style>
  <w:style w:type="paragraph" w:styleId="TOC6">
    <w:name w:val="toc 6"/>
    <w:basedOn w:val="Normal"/>
    <w:next w:val="Normal"/>
    <w:autoRedefine/>
    <w:uiPriority w:val="39"/>
    <w:unhideWhenUsed/>
    <w:rsid w:val="00545D00"/>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545D00"/>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545D00"/>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45D00"/>
    <w:pPr>
      <w:spacing w:after="100" w:line="276" w:lineRule="auto"/>
      <w:ind w:left="1760"/>
    </w:pPr>
    <w:rPr>
      <w:rFonts w:asciiTheme="minorHAnsi" w:eastAsiaTheme="minorEastAsia" w:hAnsiTheme="minorHAnsi" w:cstheme="minorBidi"/>
    </w:rPr>
  </w:style>
  <w:style w:type="paragraph" w:styleId="Revision">
    <w:name w:val="Revision"/>
    <w:hidden/>
    <w:uiPriority w:val="99"/>
    <w:semiHidden/>
    <w:rsid w:val="00545D00"/>
    <w:pPr>
      <w:spacing w:after="0" w:line="240" w:lineRule="auto"/>
    </w:pPr>
    <w:rPr>
      <w:rFonts w:ascii="Franklin Gothic Book" w:eastAsia="Calibri" w:hAnsi="Franklin Gothic Book" w:cs="Calibri"/>
    </w:rPr>
  </w:style>
  <w:style w:type="character" w:styleId="FollowedHyperlink">
    <w:name w:val="FollowedHyperlink"/>
    <w:basedOn w:val="DefaultParagraphFont"/>
    <w:rsid w:val="00545D00"/>
    <w:rPr>
      <w:color w:val="800080" w:themeColor="followedHyperlink"/>
      <w:u w:val="single"/>
    </w:rPr>
  </w:style>
  <w:style w:type="paragraph" w:styleId="NoSpacing">
    <w:name w:val="No Spacing"/>
    <w:uiPriority w:val="1"/>
    <w:qFormat/>
    <w:rsid w:val="00545D00"/>
    <w:pPr>
      <w:spacing w:after="0" w:line="240" w:lineRule="auto"/>
    </w:pPr>
    <w:rPr>
      <w:rFonts w:ascii="Franklin Gothic Book" w:eastAsia="Calibri" w:hAnsi="Franklin Gothic Book" w:cs="Calibri"/>
    </w:rPr>
  </w:style>
  <w:style w:type="table" w:customStyle="1" w:styleId="TableGrid1">
    <w:name w:val="Table Grid1"/>
    <w:basedOn w:val="TableNormal"/>
    <w:next w:val="TableGrid"/>
    <w:uiPriority w:val="59"/>
    <w:rsid w:val="00545D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BTABLE1">
    <w:name w:val="SB TABLE 1"/>
    <w:basedOn w:val="Normal"/>
    <w:rsid w:val="00802E32"/>
    <w:pPr>
      <w:spacing w:before="60" w:after="60"/>
    </w:pPr>
    <w:rPr>
      <w:rFonts w:eastAsiaTheme="minorHAnsi" w:cs="Times New Roman"/>
      <w:color w:val="000000"/>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mailto:demoHelpDesk@air.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6F399-F3D2-4A54-A4C3-69725CA4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SBAC.dotx</Template>
  <TotalTime>9</TotalTime>
  <Pages>1</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AIR</Company>
  <LinksUpToDate>false</LinksUpToDate>
  <CharactersWithSpaces>47387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Hajara, Debapriya (Diya)</dc:creator>
  <cp:lastModifiedBy>Brandt Redd</cp:lastModifiedBy>
  <cp:revision>5</cp:revision>
  <cp:lastPrinted>2015-01-03T05:35:00Z</cp:lastPrinted>
  <dcterms:created xsi:type="dcterms:W3CDTF">2014-12-31T21:20:00Z</dcterms:created>
  <dcterms:modified xsi:type="dcterms:W3CDTF">2015-01-03T05:36:00Z</dcterms:modified>
</cp:coreProperties>
</file>