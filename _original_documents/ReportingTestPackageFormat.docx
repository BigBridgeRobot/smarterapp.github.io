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D5FC8" w14:textId="7055B75D" w:rsidR="00CB20C8" w:rsidRDefault="007C5216" w:rsidP="00CB20C8">
      <w:pPr>
        <w:jc w:val="center"/>
        <w:rPr>
          <w:rFonts w:eastAsiaTheme="majorEastAsia"/>
          <w:b/>
          <w:spacing w:val="5"/>
          <w:kern w:val="28"/>
          <w:sz w:val="28"/>
          <w:szCs w:val="28"/>
        </w:rPr>
      </w:pPr>
      <w:r w:rsidRPr="007C5216">
        <w:rPr>
          <w:rFonts w:eastAsiaTheme="majorEastAsia"/>
          <w:b/>
          <w:spacing w:val="5"/>
          <w:kern w:val="28"/>
          <w:sz w:val="28"/>
          <w:szCs w:val="28"/>
        </w:rPr>
        <w:t>SMARTERAPP SPECIFICATION</w:t>
      </w:r>
    </w:p>
    <w:p w14:paraId="28104430" w14:textId="77777777" w:rsidR="007C5216" w:rsidRPr="000A1CD7" w:rsidRDefault="007C5216" w:rsidP="00CB20C8">
      <w:pPr>
        <w:jc w:val="center"/>
        <w:rPr>
          <w:rFonts w:eastAsiaTheme="majorEastAsia"/>
          <w:b/>
          <w:spacing w:val="5"/>
          <w:kern w:val="28"/>
          <w:sz w:val="28"/>
          <w:szCs w:val="28"/>
        </w:rPr>
      </w:pPr>
      <w:r>
        <w:rPr>
          <w:rFonts w:eastAsiaTheme="majorEastAsia"/>
          <w:b/>
          <w:spacing w:val="5"/>
          <w:kern w:val="28"/>
          <w:sz w:val="28"/>
          <w:szCs w:val="28"/>
        </w:rPr>
        <w:t>for</w:t>
      </w:r>
    </w:p>
    <w:p w14:paraId="59B5E8F7" w14:textId="54679E7B" w:rsidR="005E3294" w:rsidRDefault="0061350C" w:rsidP="007C5216">
      <w:pPr>
        <w:jc w:val="center"/>
        <w:rPr>
          <w:rFonts w:eastAsiaTheme="majorEastAsia"/>
          <w:b/>
          <w:spacing w:val="5"/>
          <w:kern w:val="28"/>
          <w:sz w:val="28"/>
          <w:szCs w:val="28"/>
        </w:rPr>
      </w:pPr>
      <w:r>
        <w:rPr>
          <w:rFonts w:eastAsiaTheme="majorEastAsia"/>
          <w:b/>
          <w:spacing w:val="5"/>
          <w:kern w:val="28"/>
          <w:sz w:val="28"/>
          <w:szCs w:val="28"/>
        </w:rPr>
        <w:t xml:space="preserve">REPORTING </w:t>
      </w:r>
      <w:r w:rsidR="005E3294">
        <w:rPr>
          <w:rFonts w:eastAsiaTheme="majorEastAsia"/>
          <w:b/>
          <w:spacing w:val="5"/>
          <w:kern w:val="28"/>
          <w:sz w:val="28"/>
          <w:szCs w:val="28"/>
        </w:rPr>
        <w:t xml:space="preserve">TEST </w:t>
      </w:r>
      <w:r w:rsidR="006F0515">
        <w:rPr>
          <w:rFonts w:eastAsiaTheme="majorEastAsia"/>
          <w:b/>
          <w:spacing w:val="5"/>
          <w:kern w:val="28"/>
          <w:sz w:val="28"/>
          <w:szCs w:val="28"/>
        </w:rPr>
        <w:t>PACKAGE</w:t>
      </w:r>
      <w:r w:rsidR="005E3294">
        <w:rPr>
          <w:rFonts w:eastAsiaTheme="majorEastAsia"/>
          <w:b/>
          <w:spacing w:val="5"/>
          <w:kern w:val="28"/>
          <w:sz w:val="28"/>
          <w:szCs w:val="28"/>
        </w:rPr>
        <w:t xml:space="preserve"> FORMAT</w:t>
      </w:r>
    </w:p>
    <w:p w14:paraId="1CFDE3D9" w14:textId="77777777" w:rsidR="007B7A90" w:rsidRDefault="007B7A90" w:rsidP="00567046"/>
    <w:p w14:paraId="70DF4004" w14:textId="77777777" w:rsidR="00D917AD" w:rsidRDefault="00D917AD" w:rsidP="00567046">
      <w:pPr>
        <w:pStyle w:val="Title"/>
      </w:pPr>
      <w:r>
        <w:t>Authored by</w:t>
      </w:r>
    </w:p>
    <w:p w14:paraId="531AC03E" w14:textId="1625E798" w:rsidR="007B7A90" w:rsidRDefault="006F0515" w:rsidP="00567046">
      <w:pPr>
        <w:pStyle w:val="Title"/>
      </w:pPr>
      <w:r>
        <w:t>Fairway Technologies, Inc.</w:t>
      </w:r>
    </w:p>
    <w:p w14:paraId="444DDE25" w14:textId="12AA93E8" w:rsidR="001652F6" w:rsidRDefault="00E60C2B" w:rsidP="0080235C">
      <w:pPr>
        <w:jc w:val="center"/>
      </w:pPr>
      <w:r>
        <w:t>Updated</w:t>
      </w:r>
    </w:p>
    <w:p w14:paraId="3D70BB62" w14:textId="4307E370" w:rsidR="006421FE" w:rsidRDefault="003162AD" w:rsidP="0080235C">
      <w:pPr>
        <w:jc w:val="center"/>
      </w:pPr>
      <w:r>
        <w:t>7</w:t>
      </w:r>
      <w:r w:rsidR="006421FE">
        <w:t xml:space="preserve"> </w:t>
      </w:r>
      <w:r>
        <w:t>June</w:t>
      </w:r>
      <w:r w:rsidR="006421FE">
        <w:t xml:space="preserve"> 201</w:t>
      </w:r>
      <w:r w:rsidR="006F0515">
        <w:t>6</w:t>
      </w:r>
    </w:p>
    <w:p w14:paraId="7E0D189B" w14:textId="77777777" w:rsidR="006F0515" w:rsidRDefault="006F0515">
      <w:pPr>
        <w:spacing w:before="0" w:after="200" w:line="276" w:lineRule="auto"/>
      </w:pPr>
      <w:r>
        <w:br w:type="page"/>
      </w:r>
    </w:p>
    <w:p w14:paraId="650426E9" w14:textId="055A8E2D" w:rsidR="001C3C3B" w:rsidRPr="009C4DA7" w:rsidRDefault="001C3C3B" w:rsidP="00567046">
      <w:pPr>
        <w:rPr>
          <w:b/>
          <w:sz w:val="24"/>
          <w:szCs w:val="24"/>
        </w:rPr>
      </w:pPr>
      <w:r w:rsidRPr="009C4DA7">
        <w:rPr>
          <w:b/>
          <w:sz w:val="24"/>
          <w:szCs w:val="24"/>
        </w:rPr>
        <w:lastRenderedPageBreak/>
        <w:t>Revision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75"/>
        <w:gridCol w:w="4500"/>
        <w:gridCol w:w="2215"/>
        <w:gridCol w:w="1560"/>
      </w:tblGrid>
      <w:tr w:rsidR="006F0515" w14:paraId="46E6CE79" w14:textId="77777777" w:rsidTr="009C4DA7">
        <w:trPr>
          <w:trHeight w:val="432"/>
        </w:trPr>
        <w:tc>
          <w:tcPr>
            <w:tcW w:w="107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14:paraId="7BBBF9C3" w14:textId="0C28F5E2" w:rsidR="006F0515" w:rsidRPr="00567046" w:rsidRDefault="006F0515" w:rsidP="00CB20C8">
            <w:pPr>
              <w:pStyle w:val="TableHeading1"/>
              <w:spacing w:after="0"/>
              <w:jc w:val="left"/>
            </w:pPr>
            <w:r>
              <w:t>Version</w:t>
            </w:r>
          </w:p>
        </w:tc>
        <w:tc>
          <w:tcPr>
            <w:tcW w:w="4500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14:paraId="6B559AE0" w14:textId="2935459A" w:rsidR="006F0515" w:rsidRPr="00567046" w:rsidRDefault="006F0515" w:rsidP="00CB20C8">
            <w:pPr>
              <w:pStyle w:val="TableHeading1"/>
              <w:spacing w:after="0"/>
              <w:jc w:val="left"/>
            </w:pPr>
            <w:r w:rsidRPr="00567046">
              <w:t>Revision Description</w:t>
            </w:r>
          </w:p>
        </w:tc>
        <w:tc>
          <w:tcPr>
            <w:tcW w:w="221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14:paraId="4E23623C" w14:textId="77777777" w:rsidR="006F0515" w:rsidRPr="00567046" w:rsidRDefault="006F0515" w:rsidP="00CB20C8">
            <w:pPr>
              <w:pStyle w:val="TableHeading1"/>
              <w:spacing w:after="0"/>
              <w:jc w:val="left"/>
            </w:pPr>
            <w:r w:rsidRPr="00567046">
              <w:t>Author/Modifier</w:t>
            </w:r>
          </w:p>
        </w:tc>
        <w:tc>
          <w:tcPr>
            <w:tcW w:w="1560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14:paraId="3E7C7023" w14:textId="77777777" w:rsidR="006F0515" w:rsidRPr="00567046" w:rsidRDefault="006F0515" w:rsidP="00CB20C8">
            <w:pPr>
              <w:pStyle w:val="TableHeading1"/>
              <w:spacing w:after="0"/>
              <w:jc w:val="left"/>
            </w:pPr>
            <w:r w:rsidRPr="00567046">
              <w:t>Date</w:t>
            </w:r>
          </w:p>
        </w:tc>
      </w:tr>
      <w:tr w:rsidR="006F0515" w14:paraId="325E8E3A" w14:textId="77777777" w:rsidTr="009C4DA7">
        <w:trPr>
          <w:trHeight w:val="432"/>
        </w:trPr>
        <w:tc>
          <w:tcPr>
            <w:tcW w:w="107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70134717" w14:textId="4D0FDF4C" w:rsidR="006F0515" w:rsidRDefault="002C2669" w:rsidP="00CB20C8">
            <w:pPr>
              <w:pStyle w:val="SBACTableText"/>
              <w:spacing w:after="0"/>
            </w:pPr>
            <w:r>
              <w:t>1.0</w:t>
            </w:r>
          </w:p>
        </w:tc>
        <w:tc>
          <w:tcPr>
            <w:tcW w:w="4500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1F8BD70B" w14:textId="26A8C6BA" w:rsidR="006F0515" w:rsidRPr="00567046" w:rsidRDefault="002C2669" w:rsidP="00CB20C8">
            <w:pPr>
              <w:pStyle w:val="SBACTableText"/>
              <w:spacing w:after="0"/>
            </w:pPr>
            <w:r>
              <w:t>Initial Release</w:t>
            </w:r>
            <w:bookmarkStart w:id="0" w:name="_GoBack"/>
            <w:bookmarkEnd w:id="0"/>
          </w:p>
        </w:tc>
        <w:tc>
          <w:tcPr>
            <w:tcW w:w="221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7EF4D663" w14:textId="61084092" w:rsidR="006F0515" w:rsidRPr="00567046" w:rsidRDefault="006F0515" w:rsidP="00CB20C8">
            <w:pPr>
              <w:pStyle w:val="SBACTableText"/>
              <w:spacing w:after="0"/>
            </w:pPr>
            <w:r>
              <w:t>Jeff Treuting</w:t>
            </w:r>
            <w:r w:rsidR="009C4DA7">
              <w:t xml:space="preserve"> (Fairway)</w:t>
            </w:r>
          </w:p>
        </w:tc>
        <w:tc>
          <w:tcPr>
            <w:tcW w:w="1560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11D1A2C8" w14:textId="2122566A" w:rsidR="006F0515" w:rsidRPr="00567046" w:rsidRDefault="003162AD" w:rsidP="003162AD">
            <w:pPr>
              <w:pStyle w:val="SBACTableText"/>
              <w:spacing w:after="0"/>
            </w:pPr>
            <w:r>
              <w:t>June 7</w:t>
            </w:r>
            <w:r w:rsidR="006F0515">
              <w:t>, 2016</w:t>
            </w:r>
          </w:p>
        </w:tc>
      </w:tr>
    </w:tbl>
    <w:sdt>
      <w:sdtPr>
        <w:rPr>
          <w:rFonts w:eastAsia="Calibri"/>
          <w:b w:val="0"/>
          <w:bCs w:val="0"/>
          <w:szCs w:val="22"/>
        </w:rPr>
        <w:id w:val="-7767089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4A4D4D" w14:textId="77777777" w:rsidR="00456243" w:rsidRDefault="00456243" w:rsidP="0081207C">
          <w:pPr>
            <w:pStyle w:val="TOCHeading"/>
            <w:rPr>
              <w:rFonts w:eastAsia="Calibri"/>
              <w:b w:val="0"/>
              <w:bCs w:val="0"/>
              <w:szCs w:val="22"/>
            </w:rPr>
          </w:pPr>
        </w:p>
        <w:p w14:paraId="12C0D407" w14:textId="77777777" w:rsidR="00456243" w:rsidRDefault="00456243">
          <w:pPr>
            <w:spacing w:before="0" w:after="200" w:line="276" w:lineRule="auto"/>
          </w:pPr>
          <w:r>
            <w:rPr>
              <w:b/>
              <w:bCs/>
            </w:rPr>
            <w:br w:type="page"/>
          </w:r>
        </w:p>
        <w:p w14:paraId="2ACD8E76" w14:textId="2084691A" w:rsidR="00AB06EA" w:rsidRDefault="00AB06EA" w:rsidP="0081207C">
          <w:pPr>
            <w:pStyle w:val="TOCHeading"/>
          </w:pPr>
          <w:r>
            <w:lastRenderedPageBreak/>
            <w:t>Table of Contents</w:t>
          </w:r>
        </w:p>
        <w:p w14:paraId="7045C7CD" w14:textId="51BC9BCF" w:rsidR="0061350C" w:rsidRDefault="00FC286D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"1-1" </w:instrText>
          </w:r>
          <w:r>
            <w:fldChar w:fldCharType="separate"/>
          </w:r>
          <w:r w:rsidR="0061350C">
            <w:rPr>
              <w:noProof/>
            </w:rPr>
            <w:t>Purpose</w:t>
          </w:r>
          <w:r w:rsidR="0061350C">
            <w:rPr>
              <w:noProof/>
            </w:rPr>
            <w:tab/>
          </w:r>
          <w:r w:rsidR="0061350C">
            <w:rPr>
              <w:noProof/>
            </w:rPr>
            <w:fldChar w:fldCharType="begin"/>
          </w:r>
          <w:r w:rsidR="0061350C">
            <w:rPr>
              <w:noProof/>
            </w:rPr>
            <w:instrText xml:space="preserve"> PAGEREF _Toc451159845 \h </w:instrText>
          </w:r>
          <w:r w:rsidR="0061350C">
            <w:rPr>
              <w:noProof/>
            </w:rPr>
          </w:r>
          <w:r w:rsidR="0061350C">
            <w:rPr>
              <w:noProof/>
            </w:rPr>
            <w:fldChar w:fldCharType="separate"/>
          </w:r>
          <w:r w:rsidR="00103E52">
            <w:rPr>
              <w:noProof/>
            </w:rPr>
            <w:t>4</w:t>
          </w:r>
          <w:r w:rsidR="0061350C">
            <w:rPr>
              <w:noProof/>
            </w:rPr>
            <w:fldChar w:fldCharType="end"/>
          </w:r>
        </w:p>
        <w:p w14:paraId="400F004E" w14:textId="0C6F4346" w:rsidR="0061350C" w:rsidRDefault="0061350C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Package Usage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_Toc451159846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03E52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A8B7B7E" w14:textId="49607783" w:rsidR="0061350C" w:rsidRDefault="0061350C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Test Package Data Format Conventions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_Toc451159847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03E52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40D4B5D" w14:textId="669C01EE" w:rsidR="0061350C" w:rsidRDefault="0061350C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Reporting Test Package Format Specification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_Toc451159848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03E52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D1130A3" w14:textId="30E53AF5" w:rsidR="0061350C" w:rsidRDefault="0061350C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Sample XML Output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_Toc451159849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03E52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8130E74" w14:textId="3A7D3422" w:rsidR="00AB06EA" w:rsidRDefault="00FC286D">
          <w:r>
            <w:fldChar w:fldCharType="end"/>
          </w:r>
        </w:p>
      </w:sdtContent>
    </w:sdt>
    <w:p w14:paraId="21602559" w14:textId="31181F43" w:rsidR="00EB66B6" w:rsidRPr="00E75271" w:rsidRDefault="008A1AA3" w:rsidP="00567046">
      <w:r w:rsidRPr="008A1AA3">
        <w:t xml:space="preserve"> </w:t>
      </w:r>
    </w:p>
    <w:p w14:paraId="7AA4E15D" w14:textId="77777777" w:rsidR="00456243" w:rsidRDefault="00456243">
      <w:pPr>
        <w:spacing w:before="0" w:after="200" w:line="276" w:lineRule="auto"/>
        <w:rPr>
          <w:rFonts w:eastAsiaTheme="majorEastAsia"/>
          <w:b/>
          <w:bCs/>
          <w:szCs w:val="28"/>
        </w:rPr>
      </w:pPr>
      <w:bookmarkStart w:id="1" w:name="_Toc255745331"/>
      <w:bookmarkStart w:id="2" w:name="_Toc256766678"/>
      <w:r>
        <w:br w:type="page"/>
      </w:r>
    </w:p>
    <w:p w14:paraId="72792E9F" w14:textId="205BBE6B" w:rsidR="00A8396C" w:rsidRDefault="00A8396C" w:rsidP="00456243">
      <w:pPr>
        <w:pStyle w:val="Heading1"/>
        <w:ind w:left="0"/>
      </w:pPr>
      <w:bookmarkStart w:id="3" w:name="_Toc451159845"/>
      <w:r w:rsidRPr="00DC206F">
        <w:lastRenderedPageBreak/>
        <w:t>Purpose</w:t>
      </w:r>
      <w:bookmarkEnd w:id="1"/>
      <w:bookmarkEnd w:id="2"/>
      <w:bookmarkEnd w:id="3"/>
    </w:p>
    <w:p w14:paraId="4C943831" w14:textId="6957C424" w:rsidR="00981EBC" w:rsidRDefault="00A8396C" w:rsidP="00981EBC">
      <w:r>
        <w:t xml:space="preserve">The purpose of this document is to provide a format specification describing the </w:t>
      </w:r>
      <w:r w:rsidR="00931BB5">
        <w:t>Reporting</w:t>
      </w:r>
      <w:r w:rsidR="00981EBC">
        <w:t xml:space="preserve"> Test Package for the</w:t>
      </w:r>
      <w:r>
        <w:t xml:space="preserve"> </w:t>
      </w:r>
      <w:r w:rsidR="00931EAC">
        <w:t>Test Delivery System (TDS)</w:t>
      </w:r>
      <w:r w:rsidR="00981EBC">
        <w:t xml:space="preserve">.  </w:t>
      </w:r>
      <w:r w:rsidR="00456243">
        <w:t xml:space="preserve">This package </w:t>
      </w:r>
      <w:r w:rsidR="00931BB5">
        <w:t>was originally intended for use in the Dat</w:t>
      </w:r>
      <w:r w:rsidR="003162AD">
        <w:t>aware and Reporting application; however,</w:t>
      </w:r>
      <w:r w:rsidR="00931BB5">
        <w:t xml:space="preserve"> the Reporting application defined a custom configuration file format. </w:t>
      </w:r>
    </w:p>
    <w:p w14:paraId="442C5FE7" w14:textId="5AF0150E" w:rsidR="00981EBC" w:rsidRDefault="00456243" w:rsidP="00456243">
      <w:pPr>
        <w:pStyle w:val="Heading1"/>
      </w:pPr>
      <w:bookmarkStart w:id="4" w:name="_Toc451159846"/>
      <w:r>
        <w:t>Package Usage</w:t>
      </w:r>
      <w:bookmarkEnd w:id="4"/>
    </w:p>
    <w:p w14:paraId="39F49C49" w14:textId="00C82B3D" w:rsidR="00456243" w:rsidRPr="00931BB5" w:rsidRDefault="00931BB5" w:rsidP="00456243">
      <w:pPr>
        <w:rPr>
          <w:rStyle w:val="Strong"/>
          <w:b w:val="0"/>
        </w:rPr>
      </w:pPr>
      <w:r w:rsidRPr="00931BB5">
        <w:t>This package is not currently being used.</w:t>
      </w:r>
    </w:p>
    <w:p w14:paraId="6768A00A" w14:textId="77777777" w:rsidR="00103E52" w:rsidRDefault="00935D4E" w:rsidP="00103E52">
      <w:pPr>
        <w:pStyle w:val="Heading1"/>
      </w:pPr>
      <w:bookmarkStart w:id="5" w:name="_Toc451159847"/>
      <w:r>
        <w:t xml:space="preserve">Test </w:t>
      </w:r>
      <w:r w:rsidR="00981EBC">
        <w:t>Package</w:t>
      </w:r>
      <w:r>
        <w:t xml:space="preserve"> Data Format </w:t>
      </w:r>
      <w:r w:rsidR="00A05B7A">
        <w:t>Conventions</w:t>
      </w:r>
      <w:bookmarkEnd w:id="5"/>
      <w:r w:rsidR="0069167E" w:rsidRPr="00D34ADA">
        <w:fldChar w:fldCharType="begin"/>
      </w:r>
      <w:r w:rsidR="0069167E" w:rsidRPr="00D34ADA">
        <w:instrText xml:space="preserve"> REF _Ref260075845 \h </w:instrText>
      </w:r>
      <w:r w:rsidR="00456243">
        <w:instrText xml:space="preserve"> \* MERGEFORMAT </w:instrText>
      </w:r>
      <w:r w:rsidR="0069167E" w:rsidRPr="00D34ADA">
        <w:fldChar w:fldCharType="separate"/>
      </w:r>
    </w:p>
    <w:p w14:paraId="7B8918DA" w14:textId="0A57672E" w:rsidR="00935D4E" w:rsidRDefault="0069167E" w:rsidP="00456243">
      <w:r w:rsidRPr="00D34ADA">
        <w:rPr>
          <w:bCs/>
        </w:rPr>
        <w:fldChar w:fldCharType="end"/>
      </w:r>
      <w:r w:rsidR="00981EBC">
        <w:rPr>
          <w:bCs/>
        </w:rPr>
        <w:t>Table 1</w:t>
      </w:r>
      <w:r w:rsidRPr="00D34ADA">
        <w:t xml:space="preserve"> </w:t>
      </w:r>
      <w:r>
        <w:t xml:space="preserve">provides information regarding the XML </w:t>
      </w:r>
      <w:r w:rsidR="006F0515">
        <w:t>test package format</w:t>
      </w:r>
      <w:r>
        <w:t xml:space="preserve">, such as the allowable values, sizes, and descriptions, as well as any standards alignment. Also included in this document are a sample XML </w:t>
      </w:r>
      <w:r w:rsidR="006F0515">
        <w:t>test package</w:t>
      </w:r>
      <w:r>
        <w:t xml:space="preserve">. </w:t>
      </w:r>
      <w:r w:rsidR="00981EBC">
        <w:t>The fields in Table 1</w:t>
      </w:r>
      <w:r w:rsidR="003F7F25">
        <w:t xml:space="preserve"> </w:t>
      </w:r>
      <w:r w:rsidR="00935D4E">
        <w:t xml:space="preserve">below </w:t>
      </w:r>
      <w:r w:rsidR="003F7F25">
        <w:t>follow</w:t>
      </w:r>
      <w:r w:rsidR="00935D4E">
        <w:t xml:space="preserve"> the</w:t>
      </w:r>
      <w:r w:rsidR="003F7F25">
        <w:t>se conventions:</w:t>
      </w:r>
    </w:p>
    <w:p w14:paraId="558B511D" w14:textId="19609662" w:rsidR="00935D4E" w:rsidRDefault="00935D4E" w:rsidP="00935D4E">
      <w:pPr>
        <w:pStyle w:val="ListParagraph"/>
        <w:numPr>
          <w:ilvl w:val="0"/>
          <w:numId w:val="9"/>
        </w:numPr>
        <w:spacing w:line="276" w:lineRule="auto"/>
      </w:pPr>
      <w:r w:rsidRPr="000547BE">
        <w:rPr>
          <w:b/>
        </w:rPr>
        <w:t>Case sensitivity</w:t>
      </w:r>
      <w:r>
        <w:t>: Field names are case sen</w:t>
      </w:r>
      <w:r w:rsidR="00A11EFB">
        <w:t>sitive and follow the guideline that the</w:t>
      </w:r>
      <w:r>
        <w:t xml:space="preserve"> </w:t>
      </w:r>
      <w:r w:rsidR="003F7F25">
        <w:t xml:space="preserve">XML </w:t>
      </w:r>
      <w:r w:rsidRPr="00A11EFB">
        <w:rPr>
          <w:i/>
        </w:rPr>
        <w:t>Node</w:t>
      </w:r>
      <w:r w:rsidR="003F7F25">
        <w:rPr>
          <w:i/>
        </w:rPr>
        <w:t>/Element</w:t>
      </w:r>
      <w:r>
        <w:t xml:space="preserve"> </w:t>
      </w:r>
      <w:r w:rsidR="006F0515">
        <w:t>and</w:t>
      </w:r>
      <w:r>
        <w:t xml:space="preserve"> </w:t>
      </w:r>
      <w:r w:rsidR="003F7F25">
        <w:t xml:space="preserve">node </w:t>
      </w:r>
      <w:r w:rsidRPr="00A11EFB">
        <w:rPr>
          <w:i/>
        </w:rPr>
        <w:t>attributes</w:t>
      </w:r>
      <w:r>
        <w:t xml:space="preserve"> are</w:t>
      </w:r>
      <w:r w:rsidR="003F7F25">
        <w:t xml:space="preserve"> in</w:t>
      </w:r>
      <w:r>
        <w:t xml:space="preserve"> </w:t>
      </w:r>
      <w:r w:rsidR="006F0515">
        <w:t>lowercase</w:t>
      </w:r>
      <w:r>
        <w:t>.</w:t>
      </w:r>
    </w:p>
    <w:p w14:paraId="5CB3B15B" w14:textId="19645DBD" w:rsidR="00935D4E" w:rsidRDefault="00935D4E" w:rsidP="00935D4E">
      <w:pPr>
        <w:pStyle w:val="ListParagraph"/>
        <w:numPr>
          <w:ilvl w:val="0"/>
          <w:numId w:val="9"/>
        </w:numPr>
        <w:spacing w:line="276" w:lineRule="auto"/>
      </w:pPr>
      <w:r w:rsidRPr="000547BE">
        <w:rPr>
          <w:b/>
        </w:rPr>
        <w:t>Order sensitivity</w:t>
      </w:r>
      <w:r>
        <w:t>: Fields are not order-sensitive</w:t>
      </w:r>
      <w:r w:rsidR="0069167E">
        <w:t>.</w:t>
      </w:r>
    </w:p>
    <w:p w14:paraId="4692B7CE" w14:textId="101E19A8" w:rsidR="00935D4E" w:rsidRDefault="00A05B7A" w:rsidP="00A8396C">
      <w:pPr>
        <w:pStyle w:val="ListParagraph"/>
        <w:numPr>
          <w:ilvl w:val="0"/>
          <w:numId w:val="9"/>
        </w:numPr>
        <w:spacing w:line="276" w:lineRule="auto"/>
      </w:pPr>
      <w:r>
        <w:rPr>
          <w:b/>
        </w:rPr>
        <w:t>Non-required (optional)</w:t>
      </w:r>
      <w:r w:rsidR="00935D4E" w:rsidRPr="00976129">
        <w:rPr>
          <w:b/>
        </w:rPr>
        <w:t xml:space="preserve"> fields</w:t>
      </w:r>
      <w:r w:rsidR="00935D4E">
        <w:t xml:space="preserve">: By default, </w:t>
      </w:r>
      <w:r>
        <w:t>these</w:t>
      </w:r>
      <w:r w:rsidR="00935D4E">
        <w:t xml:space="preserve"> fields do not need to be included in the </w:t>
      </w:r>
      <w:r>
        <w:t>XML</w:t>
      </w:r>
      <w:r w:rsidR="00935D4E">
        <w:t xml:space="preserve"> file. A missing optional field is simply treated as not present or not applicable.</w:t>
      </w:r>
    </w:p>
    <w:p w14:paraId="13A87B6B" w14:textId="77777777" w:rsidR="00D34ADA" w:rsidRDefault="00D34ADA" w:rsidP="00D34ADA"/>
    <w:p w14:paraId="0CCDD2D2" w14:textId="77777777" w:rsidR="00D34ADA" w:rsidRPr="00D34ADA" w:rsidRDefault="00D34ADA" w:rsidP="00D34ADA">
      <w:pPr>
        <w:sectPr w:rsidR="00D34ADA" w:rsidRPr="00D34ADA" w:rsidSect="00F33848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080" w:right="1440" w:bottom="990" w:left="1440" w:header="720" w:footer="720" w:gutter="0"/>
          <w:cols w:space="720"/>
          <w:docGrid w:linePitch="360"/>
        </w:sectPr>
      </w:pPr>
    </w:p>
    <w:p w14:paraId="7158B22F" w14:textId="53107E8D" w:rsidR="00935D4E" w:rsidRDefault="00931BB5" w:rsidP="0069167E">
      <w:pPr>
        <w:pStyle w:val="Heading1"/>
      </w:pPr>
      <w:bookmarkStart w:id="6" w:name="_Toc451159848"/>
      <w:r>
        <w:lastRenderedPageBreak/>
        <w:t>Reporting</w:t>
      </w:r>
      <w:r w:rsidR="00E11B12">
        <w:t xml:space="preserve"> </w:t>
      </w:r>
      <w:r w:rsidR="00935D4E">
        <w:t xml:space="preserve">Test </w:t>
      </w:r>
      <w:r w:rsidR="006F0515">
        <w:t>Package</w:t>
      </w:r>
      <w:r w:rsidR="00935D4E">
        <w:t xml:space="preserve"> Format Specification</w:t>
      </w:r>
      <w:bookmarkEnd w:id="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1260"/>
        <w:gridCol w:w="2250"/>
        <w:gridCol w:w="810"/>
        <w:gridCol w:w="990"/>
        <w:gridCol w:w="3060"/>
        <w:gridCol w:w="3060"/>
        <w:gridCol w:w="1255"/>
      </w:tblGrid>
      <w:tr w:rsidR="00931BB5" w:rsidRPr="00931BB5" w14:paraId="3288A7D7" w14:textId="77777777" w:rsidTr="0061350C">
        <w:trPr>
          <w:trHeight w:val="300"/>
          <w:tblHeader/>
        </w:trPr>
        <w:tc>
          <w:tcPr>
            <w:tcW w:w="1705" w:type="dxa"/>
            <w:shd w:val="clear" w:color="auto" w:fill="008000"/>
            <w:hideMark/>
          </w:tcPr>
          <w:p w14:paraId="37188B4C" w14:textId="77777777" w:rsidR="00931BB5" w:rsidRPr="00931BB5" w:rsidRDefault="00931BB5" w:rsidP="00931BB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31BB5">
              <w:rPr>
                <w:b/>
                <w:bCs/>
                <w:color w:val="FFFFFF" w:themeColor="background1"/>
                <w:sz w:val="18"/>
                <w:szCs w:val="18"/>
              </w:rPr>
              <w:t>Category / Node (XML Element)</w:t>
            </w:r>
          </w:p>
        </w:tc>
        <w:tc>
          <w:tcPr>
            <w:tcW w:w="1260" w:type="dxa"/>
            <w:shd w:val="clear" w:color="auto" w:fill="008000"/>
            <w:hideMark/>
          </w:tcPr>
          <w:p w14:paraId="43A4B5A1" w14:textId="77777777" w:rsidR="00931BB5" w:rsidRPr="00931BB5" w:rsidRDefault="00931BB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31BB5">
              <w:rPr>
                <w:b/>
                <w:bCs/>
                <w:color w:val="FFFFFF" w:themeColor="background1"/>
                <w:sz w:val="18"/>
                <w:szCs w:val="18"/>
              </w:rPr>
              <w:t>Field Name (attribute)</w:t>
            </w:r>
          </w:p>
        </w:tc>
        <w:tc>
          <w:tcPr>
            <w:tcW w:w="2250" w:type="dxa"/>
            <w:shd w:val="clear" w:color="auto" w:fill="008000"/>
            <w:hideMark/>
          </w:tcPr>
          <w:p w14:paraId="20D8C538" w14:textId="77777777" w:rsidR="00931BB5" w:rsidRPr="00931BB5" w:rsidRDefault="00931BB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31BB5">
              <w:rPr>
                <w:b/>
                <w:bCs/>
                <w:color w:val="FFFFFF" w:themeColor="background1"/>
                <w:sz w:val="18"/>
                <w:szCs w:val="18"/>
              </w:rPr>
              <w:t>XML Hierarchy</w:t>
            </w:r>
          </w:p>
        </w:tc>
        <w:tc>
          <w:tcPr>
            <w:tcW w:w="810" w:type="dxa"/>
            <w:shd w:val="clear" w:color="auto" w:fill="008000"/>
            <w:hideMark/>
          </w:tcPr>
          <w:p w14:paraId="3712C61E" w14:textId="77777777" w:rsidR="00931BB5" w:rsidRPr="00931BB5" w:rsidRDefault="00931BB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31BB5">
              <w:rPr>
                <w:b/>
                <w:bCs/>
                <w:color w:val="FFFFFF" w:themeColor="background1"/>
                <w:sz w:val="18"/>
                <w:szCs w:val="18"/>
              </w:rPr>
              <w:t>Width (chars)</w:t>
            </w:r>
          </w:p>
        </w:tc>
        <w:tc>
          <w:tcPr>
            <w:tcW w:w="990" w:type="dxa"/>
            <w:shd w:val="clear" w:color="auto" w:fill="008000"/>
            <w:hideMark/>
          </w:tcPr>
          <w:p w14:paraId="66473F64" w14:textId="77777777" w:rsidR="00931BB5" w:rsidRPr="00931BB5" w:rsidRDefault="00931BB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31BB5">
              <w:rPr>
                <w:b/>
                <w:bCs/>
                <w:color w:val="FFFFFF" w:themeColor="background1"/>
                <w:sz w:val="18"/>
                <w:szCs w:val="18"/>
              </w:rPr>
              <w:t>Required</w:t>
            </w:r>
          </w:p>
        </w:tc>
        <w:tc>
          <w:tcPr>
            <w:tcW w:w="3060" w:type="dxa"/>
            <w:shd w:val="clear" w:color="auto" w:fill="008000"/>
            <w:hideMark/>
          </w:tcPr>
          <w:p w14:paraId="5657DF01" w14:textId="77777777" w:rsidR="00931BB5" w:rsidRPr="00931BB5" w:rsidRDefault="00931BB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31BB5">
              <w:rPr>
                <w:b/>
                <w:bCs/>
                <w:color w:val="FFFFFF" w:themeColor="background1"/>
                <w:sz w:val="18"/>
                <w:szCs w:val="18"/>
              </w:rPr>
              <w:t>Data Element Description</w:t>
            </w:r>
          </w:p>
        </w:tc>
        <w:tc>
          <w:tcPr>
            <w:tcW w:w="3060" w:type="dxa"/>
            <w:shd w:val="clear" w:color="auto" w:fill="008000"/>
            <w:hideMark/>
          </w:tcPr>
          <w:p w14:paraId="041316FD" w14:textId="77777777" w:rsidR="00931BB5" w:rsidRPr="00931BB5" w:rsidRDefault="00931BB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31BB5">
              <w:rPr>
                <w:b/>
                <w:bCs/>
                <w:color w:val="FFFFFF" w:themeColor="background1"/>
                <w:sz w:val="18"/>
                <w:szCs w:val="18"/>
              </w:rPr>
              <w:t>Accepable Values</w:t>
            </w:r>
          </w:p>
        </w:tc>
        <w:tc>
          <w:tcPr>
            <w:tcW w:w="1255" w:type="dxa"/>
            <w:shd w:val="clear" w:color="auto" w:fill="008000"/>
            <w:hideMark/>
          </w:tcPr>
          <w:p w14:paraId="6B65916B" w14:textId="77777777" w:rsidR="00931BB5" w:rsidRPr="00931BB5" w:rsidRDefault="00931BB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31BB5">
              <w:rPr>
                <w:b/>
                <w:bCs/>
                <w:color w:val="FFFFFF" w:themeColor="background1"/>
                <w:sz w:val="18"/>
                <w:szCs w:val="18"/>
              </w:rPr>
              <w:t>Data Type</w:t>
            </w:r>
          </w:p>
        </w:tc>
      </w:tr>
      <w:tr w:rsidR="00931BB5" w:rsidRPr="00931BB5" w14:paraId="1E46A76D" w14:textId="77777777" w:rsidTr="0061350C">
        <w:trPr>
          <w:trHeight w:val="300"/>
        </w:trPr>
        <w:tc>
          <w:tcPr>
            <w:tcW w:w="1705" w:type="dxa"/>
            <w:hideMark/>
          </w:tcPr>
          <w:p w14:paraId="3F9BA139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testspecification</w:t>
            </w:r>
          </w:p>
        </w:tc>
        <w:tc>
          <w:tcPr>
            <w:tcW w:w="1260" w:type="dxa"/>
            <w:hideMark/>
          </w:tcPr>
          <w:p w14:paraId="5084D170" w14:textId="77777777" w:rsidR="00931BB5" w:rsidRPr="00931BB5" w:rsidRDefault="00931BB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1BB5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250" w:type="dxa"/>
            <w:hideMark/>
          </w:tcPr>
          <w:p w14:paraId="12638557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testspecification</w:t>
            </w:r>
          </w:p>
        </w:tc>
        <w:tc>
          <w:tcPr>
            <w:tcW w:w="810" w:type="dxa"/>
            <w:hideMark/>
          </w:tcPr>
          <w:p w14:paraId="0EFF114E" w14:textId="77777777" w:rsidR="00931BB5" w:rsidRPr="00931BB5" w:rsidRDefault="00931BB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1BB5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90" w:type="dxa"/>
            <w:hideMark/>
          </w:tcPr>
          <w:p w14:paraId="6A47A7BD" w14:textId="77777777" w:rsidR="00931BB5" w:rsidRPr="00931BB5" w:rsidRDefault="00931BB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1BB5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060" w:type="dxa"/>
            <w:hideMark/>
          </w:tcPr>
          <w:p w14:paraId="59FAE5A9" w14:textId="77777777" w:rsidR="00931BB5" w:rsidRPr="00931BB5" w:rsidRDefault="00931BB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1BB5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060" w:type="dxa"/>
            <w:hideMark/>
          </w:tcPr>
          <w:p w14:paraId="094962BC" w14:textId="77777777" w:rsidR="00931BB5" w:rsidRPr="00931BB5" w:rsidRDefault="00931BB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1BB5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255" w:type="dxa"/>
            <w:hideMark/>
          </w:tcPr>
          <w:p w14:paraId="5F5D6DB5" w14:textId="77777777" w:rsidR="00931BB5" w:rsidRPr="00931BB5" w:rsidRDefault="00931BB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1BB5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931BB5" w:rsidRPr="00931BB5" w14:paraId="64D6350F" w14:textId="77777777" w:rsidTr="0061350C">
        <w:trPr>
          <w:trHeight w:val="1500"/>
        </w:trPr>
        <w:tc>
          <w:tcPr>
            <w:tcW w:w="1705" w:type="dxa"/>
            <w:hideMark/>
          </w:tcPr>
          <w:p w14:paraId="1791BEF1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60" w:type="dxa"/>
            <w:hideMark/>
          </w:tcPr>
          <w:p w14:paraId="4D56DBD2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purpose</w:t>
            </w:r>
          </w:p>
        </w:tc>
        <w:tc>
          <w:tcPr>
            <w:tcW w:w="2250" w:type="dxa"/>
            <w:hideMark/>
          </w:tcPr>
          <w:p w14:paraId="183BF0F1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0" w:type="dxa"/>
            <w:hideMark/>
          </w:tcPr>
          <w:p w14:paraId="4E97055F" w14:textId="77777777" w:rsidR="00931BB5" w:rsidRPr="00931BB5" w:rsidRDefault="00931BB5" w:rsidP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990" w:type="dxa"/>
            <w:hideMark/>
          </w:tcPr>
          <w:p w14:paraId="12B5F3B8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3060" w:type="dxa"/>
            <w:hideMark/>
          </w:tcPr>
          <w:p w14:paraId="69538407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Defines the purpose of this test package which can be administration, registration, scoring and reporting.</w:t>
            </w:r>
          </w:p>
        </w:tc>
        <w:tc>
          <w:tcPr>
            <w:tcW w:w="3060" w:type="dxa"/>
            <w:hideMark/>
          </w:tcPr>
          <w:p w14:paraId="43FCE47F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reporting</w:t>
            </w:r>
          </w:p>
        </w:tc>
        <w:tc>
          <w:tcPr>
            <w:tcW w:w="1255" w:type="dxa"/>
            <w:hideMark/>
          </w:tcPr>
          <w:p w14:paraId="57D6C1D0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31BB5" w:rsidRPr="00931BB5" w14:paraId="031DFF22" w14:textId="77777777" w:rsidTr="0061350C">
        <w:trPr>
          <w:trHeight w:val="600"/>
        </w:trPr>
        <w:tc>
          <w:tcPr>
            <w:tcW w:w="1705" w:type="dxa"/>
            <w:hideMark/>
          </w:tcPr>
          <w:p w14:paraId="08BE5AE4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60" w:type="dxa"/>
            <w:hideMark/>
          </w:tcPr>
          <w:p w14:paraId="09B19986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publisher</w:t>
            </w:r>
          </w:p>
        </w:tc>
        <w:tc>
          <w:tcPr>
            <w:tcW w:w="2250" w:type="dxa"/>
            <w:hideMark/>
          </w:tcPr>
          <w:p w14:paraId="7D5B6219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0" w:type="dxa"/>
            <w:hideMark/>
          </w:tcPr>
          <w:p w14:paraId="35CF50AB" w14:textId="77777777" w:rsidR="00931BB5" w:rsidRPr="00931BB5" w:rsidRDefault="00931BB5" w:rsidP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990" w:type="dxa"/>
            <w:hideMark/>
          </w:tcPr>
          <w:p w14:paraId="6D568610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3060" w:type="dxa"/>
            <w:hideMark/>
          </w:tcPr>
          <w:p w14:paraId="2B61FAC4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The publisher of this package</w:t>
            </w:r>
          </w:p>
        </w:tc>
        <w:tc>
          <w:tcPr>
            <w:tcW w:w="3060" w:type="dxa"/>
            <w:hideMark/>
          </w:tcPr>
          <w:p w14:paraId="68DDFADB" w14:textId="5C54A638" w:rsidR="00931BB5" w:rsidRPr="00931BB5" w:rsidRDefault="0061350C">
            <w:pPr>
              <w:rPr>
                <w:rFonts w:ascii="Arial" w:hAnsi="Arial" w:cs="Arial"/>
                <w:sz w:val="16"/>
                <w:szCs w:val="16"/>
              </w:rPr>
            </w:pPr>
            <w:r w:rsidRPr="00B4010C">
              <w:rPr>
                <w:rFonts w:ascii="Arial" w:hAnsi="Arial" w:cs="Arial"/>
                <w:sz w:val="16"/>
                <w:szCs w:val="16"/>
              </w:rPr>
              <w:t>One or more printable ASCII characters</w:t>
            </w:r>
          </w:p>
        </w:tc>
        <w:tc>
          <w:tcPr>
            <w:tcW w:w="1255" w:type="dxa"/>
            <w:hideMark/>
          </w:tcPr>
          <w:p w14:paraId="26ED929B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31BB5" w:rsidRPr="00931BB5" w14:paraId="58AFA2BC" w14:textId="77777777" w:rsidTr="0061350C">
        <w:trPr>
          <w:trHeight w:val="600"/>
        </w:trPr>
        <w:tc>
          <w:tcPr>
            <w:tcW w:w="1705" w:type="dxa"/>
            <w:hideMark/>
          </w:tcPr>
          <w:p w14:paraId="30D15F05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60" w:type="dxa"/>
            <w:hideMark/>
          </w:tcPr>
          <w:p w14:paraId="6B3707FA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publishdate</w:t>
            </w:r>
          </w:p>
        </w:tc>
        <w:tc>
          <w:tcPr>
            <w:tcW w:w="2250" w:type="dxa"/>
            <w:hideMark/>
          </w:tcPr>
          <w:p w14:paraId="3939E567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0" w:type="dxa"/>
            <w:hideMark/>
          </w:tcPr>
          <w:p w14:paraId="7D226353" w14:textId="77777777" w:rsidR="00931BB5" w:rsidRPr="00931BB5" w:rsidRDefault="00931BB5" w:rsidP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990" w:type="dxa"/>
            <w:hideMark/>
          </w:tcPr>
          <w:p w14:paraId="2B496F39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3060" w:type="dxa"/>
            <w:hideMark/>
          </w:tcPr>
          <w:p w14:paraId="3B3CB227" w14:textId="06490BCF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The da</w:t>
            </w:r>
            <w:r w:rsidR="0061350C">
              <w:rPr>
                <w:rFonts w:ascii="Arial" w:hAnsi="Arial" w:cs="Arial"/>
                <w:sz w:val="16"/>
                <w:szCs w:val="16"/>
              </w:rPr>
              <w:t>te this package was published</w:t>
            </w:r>
          </w:p>
        </w:tc>
        <w:tc>
          <w:tcPr>
            <w:tcW w:w="3060" w:type="dxa"/>
            <w:hideMark/>
          </w:tcPr>
          <w:p w14:paraId="228B50D8" w14:textId="7A53204B" w:rsidR="00931BB5" w:rsidRPr="00931BB5" w:rsidRDefault="0061350C">
            <w:pPr>
              <w:rPr>
                <w:rFonts w:ascii="Arial" w:hAnsi="Arial" w:cs="Arial"/>
                <w:sz w:val="16"/>
                <w:szCs w:val="16"/>
              </w:rPr>
            </w:pPr>
            <w:r w:rsidRPr="00B4010C">
              <w:rPr>
                <w:rFonts w:ascii="Arial" w:hAnsi="Arial" w:cs="Arial"/>
                <w:sz w:val="16"/>
                <w:szCs w:val="16"/>
              </w:rPr>
              <w:t>String representation of a date and time.  For example: Aug 19 2015  3:43PM</w:t>
            </w:r>
          </w:p>
        </w:tc>
        <w:tc>
          <w:tcPr>
            <w:tcW w:w="1255" w:type="dxa"/>
            <w:hideMark/>
          </w:tcPr>
          <w:p w14:paraId="55A93DAB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xsd:dateTime</w:t>
            </w:r>
          </w:p>
        </w:tc>
      </w:tr>
      <w:tr w:rsidR="00931BB5" w:rsidRPr="00931BB5" w14:paraId="5821915E" w14:textId="77777777" w:rsidTr="0061350C">
        <w:trPr>
          <w:trHeight w:val="600"/>
        </w:trPr>
        <w:tc>
          <w:tcPr>
            <w:tcW w:w="1705" w:type="dxa"/>
            <w:hideMark/>
          </w:tcPr>
          <w:p w14:paraId="6502E96D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60" w:type="dxa"/>
            <w:hideMark/>
          </w:tcPr>
          <w:p w14:paraId="3BC1E05A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version</w:t>
            </w:r>
          </w:p>
        </w:tc>
        <w:tc>
          <w:tcPr>
            <w:tcW w:w="2250" w:type="dxa"/>
            <w:hideMark/>
          </w:tcPr>
          <w:p w14:paraId="17C8A9CD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0" w:type="dxa"/>
            <w:hideMark/>
          </w:tcPr>
          <w:p w14:paraId="0826CD6E" w14:textId="77777777" w:rsidR="00931BB5" w:rsidRPr="00931BB5" w:rsidRDefault="00931BB5" w:rsidP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53A3B207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3060" w:type="dxa"/>
            <w:hideMark/>
          </w:tcPr>
          <w:p w14:paraId="49F191CE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The version of this test specification package</w:t>
            </w:r>
          </w:p>
        </w:tc>
        <w:tc>
          <w:tcPr>
            <w:tcW w:w="3060" w:type="dxa"/>
            <w:hideMark/>
          </w:tcPr>
          <w:p w14:paraId="53736ED1" w14:textId="7B732B4E" w:rsidR="00931BB5" w:rsidRPr="00931BB5" w:rsidRDefault="0061350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255" w:type="dxa"/>
            <w:hideMark/>
          </w:tcPr>
          <w:p w14:paraId="0E6F1FBF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31BB5" w:rsidRPr="00931BB5" w14:paraId="51D36D77" w14:textId="77777777" w:rsidTr="0061350C">
        <w:trPr>
          <w:trHeight w:val="300"/>
        </w:trPr>
        <w:tc>
          <w:tcPr>
            <w:tcW w:w="1705" w:type="dxa"/>
            <w:hideMark/>
          </w:tcPr>
          <w:p w14:paraId="1AD298B8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identifier</w:t>
            </w:r>
          </w:p>
        </w:tc>
        <w:tc>
          <w:tcPr>
            <w:tcW w:w="1260" w:type="dxa"/>
            <w:hideMark/>
          </w:tcPr>
          <w:p w14:paraId="1C398EF5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250" w:type="dxa"/>
            <w:hideMark/>
          </w:tcPr>
          <w:p w14:paraId="672E04C0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testspecification:identifier</w:t>
            </w:r>
          </w:p>
        </w:tc>
        <w:tc>
          <w:tcPr>
            <w:tcW w:w="810" w:type="dxa"/>
            <w:hideMark/>
          </w:tcPr>
          <w:p w14:paraId="6B7918FB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90" w:type="dxa"/>
            <w:hideMark/>
          </w:tcPr>
          <w:p w14:paraId="1FC05038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060" w:type="dxa"/>
            <w:hideMark/>
          </w:tcPr>
          <w:p w14:paraId="2FD231B6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060" w:type="dxa"/>
            <w:hideMark/>
          </w:tcPr>
          <w:p w14:paraId="2DC9E3E4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55" w:type="dxa"/>
            <w:hideMark/>
          </w:tcPr>
          <w:p w14:paraId="35387453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931BB5" w:rsidRPr="00931BB5" w14:paraId="7711425E" w14:textId="77777777" w:rsidTr="0061350C">
        <w:trPr>
          <w:trHeight w:val="300"/>
        </w:trPr>
        <w:tc>
          <w:tcPr>
            <w:tcW w:w="1705" w:type="dxa"/>
            <w:hideMark/>
          </w:tcPr>
          <w:p w14:paraId="371B5BDA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60" w:type="dxa"/>
            <w:hideMark/>
          </w:tcPr>
          <w:p w14:paraId="2F9F8A12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uniqueid</w:t>
            </w:r>
          </w:p>
        </w:tc>
        <w:tc>
          <w:tcPr>
            <w:tcW w:w="2250" w:type="dxa"/>
            <w:hideMark/>
          </w:tcPr>
          <w:p w14:paraId="1680A025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0" w:type="dxa"/>
            <w:hideMark/>
          </w:tcPr>
          <w:p w14:paraId="5F8C697B" w14:textId="77777777" w:rsidR="00931BB5" w:rsidRPr="00931BB5" w:rsidRDefault="00931BB5" w:rsidP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250</w:t>
            </w:r>
          </w:p>
        </w:tc>
        <w:tc>
          <w:tcPr>
            <w:tcW w:w="990" w:type="dxa"/>
            <w:hideMark/>
          </w:tcPr>
          <w:p w14:paraId="28B77CCF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3060" w:type="dxa"/>
            <w:hideMark/>
          </w:tcPr>
          <w:p w14:paraId="223BE4F9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 xml:space="preserve">Unique test key </w:t>
            </w:r>
          </w:p>
        </w:tc>
        <w:tc>
          <w:tcPr>
            <w:tcW w:w="3060" w:type="dxa"/>
            <w:hideMark/>
          </w:tcPr>
          <w:p w14:paraId="6ECBDAC7" w14:textId="188271E8" w:rsidR="00931BB5" w:rsidRPr="00931BB5" w:rsidRDefault="0061350C">
            <w:pPr>
              <w:rPr>
                <w:rFonts w:ascii="Arial" w:hAnsi="Arial" w:cs="Arial"/>
                <w:sz w:val="16"/>
                <w:szCs w:val="16"/>
              </w:rPr>
            </w:pPr>
            <w:r w:rsidRPr="00B4010C">
              <w:rPr>
                <w:rFonts w:ascii="Arial" w:hAnsi="Arial" w:cs="Arial"/>
                <w:sz w:val="16"/>
                <w:szCs w:val="16"/>
              </w:rPr>
              <w:t>One or more printable ASCII characters</w:t>
            </w:r>
          </w:p>
        </w:tc>
        <w:tc>
          <w:tcPr>
            <w:tcW w:w="1255" w:type="dxa"/>
            <w:hideMark/>
          </w:tcPr>
          <w:p w14:paraId="1D94F896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31BB5" w:rsidRPr="00931BB5" w14:paraId="6724C4DB" w14:textId="77777777" w:rsidTr="0061350C">
        <w:trPr>
          <w:trHeight w:val="300"/>
        </w:trPr>
        <w:tc>
          <w:tcPr>
            <w:tcW w:w="1705" w:type="dxa"/>
            <w:hideMark/>
          </w:tcPr>
          <w:p w14:paraId="6C2C12F9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60" w:type="dxa"/>
            <w:hideMark/>
          </w:tcPr>
          <w:p w14:paraId="71E0B9FD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2250" w:type="dxa"/>
            <w:hideMark/>
          </w:tcPr>
          <w:p w14:paraId="554C0F87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0" w:type="dxa"/>
            <w:hideMark/>
          </w:tcPr>
          <w:p w14:paraId="61FC882E" w14:textId="77777777" w:rsidR="00931BB5" w:rsidRPr="00931BB5" w:rsidRDefault="00931BB5" w:rsidP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30013A42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3060" w:type="dxa"/>
            <w:hideMark/>
          </w:tcPr>
          <w:p w14:paraId="3A24BEE2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Test name</w:t>
            </w:r>
          </w:p>
        </w:tc>
        <w:tc>
          <w:tcPr>
            <w:tcW w:w="3060" w:type="dxa"/>
            <w:hideMark/>
          </w:tcPr>
          <w:p w14:paraId="2EBBB3D4" w14:textId="5CA7B4A9" w:rsidR="00931BB5" w:rsidRPr="00931BB5" w:rsidRDefault="0061350C">
            <w:pPr>
              <w:rPr>
                <w:rFonts w:ascii="Arial" w:hAnsi="Arial" w:cs="Arial"/>
                <w:sz w:val="16"/>
                <w:szCs w:val="16"/>
              </w:rPr>
            </w:pPr>
            <w:r w:rsidRPr="00B4010C">
              <w:rPr>
                <w:rFonts w:ascii="Arial" w:hAnsi="Arial" w:cs="Arial"/>
                <w:sz w:val="16"/>
                <w:szCs w:val="16"/>
              </w:rPr>
              <w:t>One or more printable ASCII characters</w:t>
            </w:r>
          </w:p>
        </w:tc>
        <w:tc>
          <w:tcPr>
            <w:tcW w:w="1255" w:type="dxa"/>
            <w:hideMark/>
          </w:tcPr>
          <w:p w14:paraId="71EE89AE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31BB5" w:rsidRPr="00931BB5" w14:paraId="434B43F3" w14:textId="77777777" w:rsidTr="0061350C">
        <w:trPr>
          <w:trHeight w:val="300"/>
        </w:trPr>
        <w:tc>
          <w:tcPr>
            <w:tcW w:w="1705" w:type="dxa"/>
            <w:hideMark/>
          </w:tcPr>
          <w:p w14:paraId="08A0EE16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60" w:type="dxa"/>
            <w:hideMark/>
          </w:tcPr>
          <w:p w14:paraId="20DA8462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labl</w:t>
            </w:r>
          </w:p>
        </w:tc>
        <w:tc>
          <w:tcPr>
            <w:tcW w:w="2250" w:type="dxa"/>
            <w:hideMark/>
          </w:tcPr>
          <w:p w14:paraId="7A155487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0" w:type="dxa"/>
            <w:hideMark/>
          </w:tcPr>
          <w:p w14:paraId="1F58B056" w14:textId="77777777" w:rsidR="00931BB5" w:rsidRPr="00931BB5" w:rsidRDefault="00931BB5" w:rsidP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28719F4C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3060" w:type="dxa"/>
            <w:hideMark/>
          </w:tcPr>
          <w:p w14:paraId="29F8E819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Test label</w:t>
            </w:r>
          </w:p>
        </w:tc>
        <w:tc>
          <w:tcPr>
            <w:tcW w:w="3060" w:type="dxa"/>
            <w:hideMark/>
          </w:tcPr>
          <w:p w14:paraId="4CECD77B" w14:textId="0A3FFFE1" w:rsidR="00931BB5" w:rsidRPr="00931BB5" w:rsidRDefault="0061350C">
            <w:pPr>
              <w:rPr>
                <w:rFonts w:ascii="Arial" w:hAnsi="Arial" w:cs="Arial"/>
                <w:sz w:val="16"/>
                <w:szCs w:val="16"/>
              </w:rPr>
            </w:pPr>
            <w:r w:rsidRPr="00B4010C">
              <w:rPr>
                <w:rFonts w:ascii="Arial" w:hAnsi="Arial" w:cs="Arial"/>
                <w:sz w:val="16"/>
                <w:szCs w:val="16"/>
              </w:rPr>
              <w:t>One or more printable ASCII characters</w:t>
            </w:r>
          </w:p>
        </w:tc>
        <w:tc>
          <w:tcPr>
            <w:tcW w:w="1255" w:type="dxa"/>
            <w:hideMark/>
          </w:tcPr>
          <w:p w14:paraId="35135FB4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31BB5" w:rsidRPr="00931BB5" w14:paraId="2202F3A2" w14:textId="77777777" w:rsidTr="0061350C">
        <w:trPr>
          <w:trHeight w:val="300"/>
        </w:trPr>
        <w:tc>
          <w:tcPr>
            <w:tcW w:w="1705" w:type="dxa"/>
            <w:hideMark/>
          </w:tcPr>
          <w:p w14:paraId="397A86A9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60" w:type="dxa"/>
            <w:hideMark/>
          </w:tcPr>
          <w:p w14:paraId="2C8CE2E1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version</w:t>
            </w:r>
          </w:p>
        </w:tc>
        <w:tc>
          <w:tcPr>
            <w:tcW w:w="2250" w:type="dxa"/>
            <w:hideMark/>
          </w:tcPr>
          <w:p w14:paraId="33E89147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0" w:type="dxa"/>
            <w:hideMark/>
          </w:tcPr>
          <w:p w14:paraId="7C1A2BD4" w14:textId="77777777" w:rsidR="00931BB5" w:rsidRPr="00931BB5" w:rsidRDefault="00931BB5" w:rsidP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13105875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3060" w:type="dxa"/>
            <w:hideMark/>
          </w:tcPr>
          <w:p w14:paraId="751E3E77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Test version</w:t>
            </w:r>
          </w:p>
        </w:tc>
        <w:tc>
          <w:tcPr>
            <w:tcW w:w="3060" w:type="dxa"/>
            <w:hideMark/>
          </w:tcPr>
          <w:p w14:paraId="244F63C0" w14:textId="5EE645D3" w:rsidR="00931BB5" w:rsidRPr="00931BB5" w:rsidRDefault="0061350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255" w:type="dxa"/>
            <w:hideMark/>
          </w:tcPr>
          <w:p w14:paraId="14B294CB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31BB5" w:rsidRPr="00931BB5" w14:paraId="0CAC0BC7" w14:textId="77777777" w:rsidTr="0061350C">
        <w:trPr>
          <w:trHeight w:val="300"/>
        </w:trPr>
        <w:tc>
          <w:tcPr>
            <w:tcW w:w="1705" w:type="dxa"/>
            <w:hideMark/>
          </w:tcPr>
          <w:p w14:paraId="6649570E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property</w:t>
            </w:r>
          </w:p>
        </w:tc>
        <w:tc>
          <w:tcPr>
            <w:tcW w:w="1260" w:type="dxa"/>
            <w:hideMark/>
          </w:tcPr>
          <w:p w14:paraId="269D9FAF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250" w:type="dxa"/>
            <w:hideMark/>
          </w:tcPr>
          <w:p w14:paraId="0803D01F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testspecification:property</w:t>
            </w:r>
          </w:p>
        </w:tc>
        <w:tc>
          <w:tcPr>
            <w:tcW w:w="810" w:type="dxa"/>
            <w:hideMark/>
          </w:tcPr>
          <w:p w14:paraId="1553FD0C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90" w:type="dxa"/>
            <w:hideMark/>
          </w:tcPr>
          <w:p w14:paraId="521F6949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060" w:type="dxa"/>
            <w:hideMark/>
          </w:tcPr>
          <w:p w14:paraId="1A16EAA4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060" w:type="dxa"/>
            <w:hideMark/>
          </w:tcPr>
          <w:p w14:paraId="7C34563D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55" w:type="dxa"/>
            <w:hideMark/>
          </w:tcPr>
          <w:p w14:paraId="7EDD58FE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931BB5" w:rsidRPr="00931BB5" w14:paraId="706F35DE" w14:textId="77777777" w:rsidTr="0061350C">
        <w:trPr>
          <w:trHeight w:val="1200"/>
        </w:trPr>
        <w:tc>
          <w:tcPr>
            <w:tcW w:w="1705" w:type="dxa"/>
            <w:hideMark/>
          </w:tcPr>
          <w:p w14:paraId="3F4C7C61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60" w:type="dxa"/>
            <w:hideMark/>
          </w:tcPr>
          <w:p w14:paraId="744C59B8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2250" w:type="dxa"/>
            <w:hideMark/>
          </w:tcPr>
          <w:p w14:paraId="301AE8CC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0" w:type="dxa"/>
            <w:hideMark/>
          </w:tcPr>
          <w:p w14:paraId="1361A4D1" w14:textId="77777777" w:rsidR="00931BB5" w:rsidRPr="00931BB5" w:rsidRDefault="00931BB5" w:rsidP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23FC9D13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3060" w:type="dxa"/>
            <w:hideMark/>
          </w:tcPr>
          <w:p w14:paraId="2D22AFC1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Defines a property for this test.  This is where the grade, subject and test type are defined.</w:t>
            </w:r>
          </w:p>
        </w:tc>
        <w:tc>
          <w:tcPr>
            <w:tcW w:w="3060" w:type="dxa"/>
            <w:hideMark/>
          </w:tcPr>
          <w:p w14:paraId="79FB81AD" w14:textId="6EC55F20" w:rsidR="0061350C" w:rsidRDefault="0061350C">
            <w:pPr>
              <w:rPr>
                <w:rFonts w:ascii="Arial" w:hAnsi="Arial" w:cs="Arial"/>
                <w:sz w:val="16"/>
                <w:szCs w:val="16"/>
              </w:rPr>
            </w:pPr>
            <w:r w:rsidRPr="00B4010C">
              <w:rPr>
                <w:rFonts w:ascii="Arial" w:hAnsi="Arial" w:cs="Arial"/>
                <w:sz w:val="16"/>
                <w:szCs w:val="16"/>
              </w:rPr>
              <w:t>One or more printable ASCII characters</w:t>
            </w:r>
          </w:p>
          <w:p w14:paraId="26BD4E64" w14:textId="392C77C5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Required properties include: grade, subject, type</w:t>
            </w:r>
          </w:p>
        </w:tc>
        <w:tc>
          <w:tcPr>
            <w:tcW w:w="1255" w:type="dxa"/>
            <w:hideMark/>
          </w:tcPr>
          <w:p w14:paraId="47750C8C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31BB5" w:rsidRPr="00931BB5" w14:paraId="02A6EE1D" w14:textId="77777777" w:rsidTr="0061350C">
        <w:trPr>
          <w:trHeight w:val="1200"/>
        </w:trPr>
        <w:tc>
          <w:tcPr>
            <w:tcW w:w="1705" w:type="dxa"/>
            <w:hideMark/>
          </w:tcPr>
          <w:p w14:paraId="75726BC6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lastRenderedPageBreak/>
              <w:t> </w:t>
            </w:r>
          </w:p>
        </w:tc>
        <w:tc>
          <w:tcPr>
            <w:tcW w:w="1260" w:type="dxa"/>
            <w:hideMark/>
          </w:tcPr>
          <w:p w14:paraId="419D7AF3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value</w:t>
            </w:r>
          </w:p>
        </w:tc>
        <w:tc>
          <w:tcPr>
            <w:tcW w:w="2250" w:type="dxa"/>
            <w:hideMark/>
          </w:tcPr>
          <w:p w14:paraId="51828508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0" w:type="dxa"/>
            <w:hideMark/>
          </w:tcPr>
          <w:p w14:paraId="17366C0F" w14:textId="77777777" w:rsidR="00931BB5" w:rsidRPr="00931BB5" w:rsidRDefault="00931BB5" w:rsidP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1DDC415C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3060" w:type="dxa"/>
            <w:hideMark/>
          </w:tcPr>
          <w:p w14:paraId="25C42BF5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The value for a particular property</w:t>
            </w:r>
          </w:p>
        </w:tc>
        <w:tc>
          <w:tcPr>
            <w:tcW w:w="3060" w:type="dxa"/>
            <w:hideMark/>
          </w:tcPr>
          <w:p w14:paraId="0AE92E10" w14:textId="75B551D8" w:rsidR="0061350C" w:rsidRDefault="0061350C">
            <w:pPr>
              <w:rPr>
                <w:rFonts w:ascii="Arial" w:hAnsi="Arial" w:cs="Arial"/>
                <w:sz w:val="16"/>
                <w:szCs w:val="16"/>
              </w:rPr>
            </w:pPr>
            <w:r w:rsidRPr="00B4010C">
              <w:rPr>
                <w:rFonts w:ascii="Arial" w:hAnsi="Arial" w:cs="Arial"/>
                <w:sz w:val="16"/>
                <w:szCs w:val="16"/>
              </w:rPr>
              <w:t>One or more printable ASCII characters</w:t>
            </w:r>
          </w:p>
          <w:p w14:paraId="71D71F0E" w14:textId="344D0C9A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The subject property can be ELA, MATH or Student Help.</w:t>
            </w:r>
            <w:r w:rsidRPr="00931BB5">
              <w:rPr>
                <w:rFonts w:ascii="Arial" w:hAnsi="Arial" w:cs="Arial"/>
                <w:sz w:val="16"/>
                <w:szCs w:val="16"/>
              </w:rPr>
              <w:br/>
              <w:t>The type property can be iterim or summative.</w:t>
            </w:r>
          </w:p>
        </w:tc>
        <w:tc>
          <w:tcPr>
            <w:tcW w:w="1255" w:type="dxa"/>
            <w:hideMark/>
          </w:tcPr>
          <w:p w14:paraId="64CF601C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31BB5" w:rsidRPr="00931BB5" w14:paraId="705B7712" w14:textId="77777777" w:rsidTr="0061350C">
        <w:trPr>
          <w:trHeight w:val="600"/>
        </w:trPr>
        <w:tc>
          <w:tcPr>
            <w:tcW w:w="1705" w:type="dxa"/>
            <w:hideMark/>
          </w:tcPr>
          <w:p w14:paraId="59097D24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60" w:type="dxa"/>
            <w:hideMark/>
          </w:tcPr>
          <w:p w14:paraId="5C12A72B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label</w:t>
            </w:r>
          </w:p>
        </w:tc>
        <w:tc>
          <w:tcPr>
            <w:tcW w:w="2250" w:type="dxa"/>
            <w:hideMark/>
          </w:tcPr>
          <w:p w14:paraId="52A40C57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0" w:type="dxa"/>
            <w:hideMark/>
          </w:tcPr>
          <w:p w14:paraId="7A7A38C6" w14:textId="77777777" w:rsidR="00931BB5" w:rsidRPr="00931BB5" w:rsidRDefault="00931BB5" w:rsidP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3DE0F599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3060" w:type="dxa"/>
            <w:hideMark/>
          </w:tcPr>
          <w:p w14:paraId="7A3AB72F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The display label for this property</w:t>
            </w:r>
          </w:p>
        </w:tc>
        <w:tc>
          <w:tcPr>
            <w:tcW w:w="3060" w:type="dxa"/>
            <w:hideMark/>
          </w:tcPr>
          <w:p w14:paraId="399286A7" w14:textId="33856E56" w:rsidR="00931BB5" w:rsidRPr="00931BB5" w:rsidRDefault="0061350C">
            <w:pPr>
              <w:rPr>
                <w:rFonts w:ascii="Arial" w:hAnsi="Arial" w:cs="Arial"/>
                <w:sz w:val="16"/>
                <w:szCs w:val="16"/>
              </w:rPr>
            </w:pPr>
            <w:r w:rsidRPr="00B4010C">
              <w:rPr>
                <w:rFonts w:ascii="Arial" w:hAnsi="Arial" w:cs="Arial"/>
                <w:sz w:val="16"/>
                <w:szCs w:val="16"/>
              </w:rPr>
              <w:t>One or more printable ASCII characters</w:t>
            </w:r>
          </w:p>
        </w:tc>
        <w:tc>
          <w:tcPr>
            <w:tcW w:w="1255" w:type="dxa"/>
            <w:hideMark/>
          </w:tcPr>
          <w:p w14:paraId="454482D1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31BB5" w:rsidRPr="00931BB5" w14:paraId="47115447" w14:textId="77777777" w:rsidTr="0061350C">
        <w:trPr>
          <w:trHeight w:val="300"/>
        </w:trPr>
        <w:tc>
          <w:tcPr>
            <w:tcW w:w="1705" w:type="dxa"/>
            <w:hideMark/>
          </w:tcPr>
          <w:p w14:paraId="7FF3E3FF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reporting</w:t>
            </w:r>
          </w:p>
        </w:tc>
        <w:tc>
          <w:tcPr>
            <w:tcW w:w="1260" w:type="dxa"/>
            <w:hideMark/>
          </w:tcPr>
          <w:p w14:paraId="4A7EB495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250" w:type="dxa"/>
            <w:hideMark/>
          </w:tcPr>
          <w:p w14:paraId="79E29736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testspecification:reporting</w:t>
            </w:r>
          </w:p>
        </w:tc>
        <w:tc>
          <w:tcPr>
            <w:tcW w:w="810" w:type="dxa"/>
            <w:hideMark/>
          </w:tcPr>
          <w:p w14:paraId="04CFDFB7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90" w:type="dxa"/>
            <w:hideMark/>
          </w:tcPr>
          <w:p w14:paraId="35C634F1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060" w:type="dxa"/>
            <w:hideMark/>
          </w:tcPr>
          <w:p w14:paraId="0FE9C3A4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060" w:type="dxa"/>
            <w:hideMark/>
          </w:tcPr>
          <w:p w14:paraId="16032600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55" w:type="dxa"/>
            <w:hideMark/>
          </w:tcPr>
          <w:p w14:paraId="11D5830D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931BB5" w:rsidRPr="00931BB5" w14:paraId="1FD74129" w14:textId="77777777" w:rsidTr="0061350C">
        <w:trPr>
          <w:trHeight w:val="600"/>
        </w:trPr>
        <w:tc>
          <w:tcPr>
            <w:tcW w:w="1705" w:type="dxa"/>
            <w:hideMark/>
          </w:tcPr>
          <w:p w14:paraId="7EDAF75D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testblueprint</w:t>
            </w:r>
          </w:p>
        </w:tc>
        <w:tc>
          <w:tcPr>
            <w:tcW w:w="1260" w:type="dxa"/>
            <w:hideMark/>
          </w:tcPr>
          <w:p w14:paraId="3150A73E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250" w:type="dxa"/>
            <w:hideMark/>
          </w:tcPr>
          <w:p w14:paraId="7E2CC41F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testspecification:reporting:testblueprint</w:t>
            </w:r>
          </w:p>
        </w:tc>
        <w:tc>
          <w:tcPr>
            <w:tcW w:w="810" w:type="dxa"/>
            <w:hideMark/>
          </w:tcPr>
          <w:p w14:paraId="166CC7DC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90" w:type="dxa"/>
            <w:hideMark/>
          </w:tcPr>
          <w:p w14:paraId="663BFA4B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060" w:type="dxa"/>
            <w:hideMark/>
          </w:tcPr>
          <w:p w14:paraId="25FDF201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060" w:type="dxa"/>
            <w:hideMark/>
          </w:tcPr>
          <w:p w14:paraId="1A39D347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55" w:type="dxa"/>
            <w:hideMark/>
          </w:tcPr>
          <w:p w14:paraId="376B0623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931BB5" w:rsidRPr="00931BB5" w14:paraId="06E895C9" w14:textId="77777777" w:rsidTr="0061350C">
        <w:trPr>
          <w:trHeight w:val="600"/>
        </w:trPr>
        <w:tc>
          <w:tcPr>
            <w:tcW w:w="1705" w:type="dxa"/>
            <w:hideMark/>
          </w:tcPr>
          <w:p w14:paraId="1FEB9092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bplement</w:t>
            </w:r>
          </w:p>
        </w:tc>
        <w:tc>
          <w:tcPr>
            <w:tcW w:w="1260" w:type="dxa"/>
            <w:hideMark/>
          </w:tcPr>
          <w:p w14:paraId="2B16003D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250" w:type="dxa"/>
            <w:hideMark/>
          </w:tcPr>
          <w:p w14:paraId="0613FDC7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testspecification:reporting:testblueprint:bplement</w:t>
            </w:r>
          </w:p>
        </w:tc>
        <w:tc>
          <w:tcPr>
            <w:tcW w:w="810" w:type="dxa"/>
            <w:hideMark/>
          </w:tcPr>
          <w:p w14:paraId="47FB780F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90" w:type="dxa"/>
            <w:hideMark/>
          </w:tcPr>
          <w:p w14:paraId="1539BD34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060" w:type="dxa"/>
            <w:hideMark/>
          </w:tcPr>
          <w:p w14:paraId="631C40FD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060" w:type="dxa"/>
            <w:hideMark/>
          </w:tcPr>
          <w:p w14:paraId="4DF62697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55" w:type="dxa"/>
            <w:hideMark/>
          </w:tcPr>
          <w:p w14:paraId="77335248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931BB5" w:rsidRPr="00931BB5" w14:paraId="20C35E3A" w14:textId="77777777" w:rsidTr="0061350C">
        <w:trPr>
          <w:trHeight w:val="300"/>
        </w:trPr>
        <w:tc>
          <w:tcPr>
            <w:tcW w:w="1705" w:type="dxa"/>
            <w:hideMark/>
          </w:tcPr>
          <w:p w14:paraId="23C6FCCA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60" w:type="dxa"/>
            <w:hideMark/>
          </w:tcPr>
          <w:p w14:paraId="23DC90C6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elementtype</w:t>
            </w:r>
          </w:p>
        </w:tc>
        <w:tc>
          <w:tcPr>
            <w:tcW w:w="2250" w:type="dxa"/>
            <w:hideMark/>
          </w:tcPr>
          <w:p w14:paraId="5FAAC907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0" w:type="dxa"/>
            <w:hideMark/>
          </w:tcPr>
          <w:p w14:paraId="35EF0E39" w14:textId="77777777" w:rsidR="00931BB5" w:rsidRPr="00931BB5" w:rsidRDefault="00931BB5" w:rsidP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990" w:type="dxa"/>
            <w:hideMark/>
          </w:tcPr>
          <w:p w14:paraId="2F018423" w14:textId="3C498287" w:rsidR="00931BB5" w:rsidRPr="00931BB5" w:rsidRDefault="00BC6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3060" w:type="dxa"/>
            <w:hideMark/>
          </w:tcPr>
          <w:p w14:paraId="68370DFA" w14:textId="5E31AB4D" w:rsidR="00931BB5" w:rsidRPr="00931BB5" w:rsidRDefault="00BC6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type of blueprint element</w:t>
            </w:r>
          </w:p>
        </w:tc>
        <w:tc>
          <w:tcPr>
            <w:tcW w:w="3060" w:type="dxa"/>
            <w:hideMark/>
          </w:tcPr>
          <w:p w14:paraId="232012CD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test, segment, strand, contentlevel</w:t>
            </w:r>
          </w:p>
        </w:tc>
        <w:tc>
          <w:tcPr>
            <w:tcW w:w="1255" w:type="dxa"/>
            <w:hideMark/>
          </w:tcPr>
          <w:p w14:paraId="207E1A4A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31BB5" w:rsidRPr="00931BB5" w14:paraId="184100F7" w14:textId="77777777" w:rsidTr="00BC6CD5">
        <w:trPr>
          <w:trHeight w:val="890"/>
        </w:trPr>
        <w:tc>
          <w:tcPr>
            <w:tcW w:w="1705" w:type="dxa"/>
            <w:hideMark/>
          </w:tcPr>
          <w:p w14:paraId="0202ACA4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60" w:type="dxa"/>
            <w:hideMark/>
          </w:tcPr>
          <w:p w14:paraId="3BA5D3B0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parentid</w:t>
            </w:r>
          </w:p>
        </w:tc>
        <w:tc>
          <w:tcPr>
            <w:tcW w:w="2250" w:type="dxa"/>
            <w:hideMark/>
          </w:tcPr>
          <w:p w14:paraId="63B6E50C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0" w:type="dxa"/>
            <w:hideMark/>
          </w:tcPr>
          <w:p w14:paraId="7A7DF398" w14:textId="77777777" w:rsidR="00931BB5" w:rsidRPr="00931BB5" w:rsidRDefault="00931BB5" w:rsidP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990" w:type="dxa"/>
            <w:hideMark/>
          </w:tcPr>
          <w:p w14:paraId="4CF7002F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  <w:tc>
          <w:tcPr>
            <w:tcW w:w="3060" w:type="dxa"/>
            <w:hideMark/>
          </w:tcPr>
          <w:p w14:paraId="6965F8C1" w14:textId="77777777" w:rsidR="00BC6CD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Defines this blueprint element as a child of a parent element.</w:t>
            </w:r>
          </w:p>
          <w:p w14:paraId="3ACEEF8E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References testspecification:administration:testblueprint:bplement:identifier[@uniqueid]</w:t>
            </w:r>
          </w:p>
        </w:tc>
        <w:tc>
          <w:tcPr>
            <w:tcW w:w="3060" w:type="dxa"/>
            <w:hideMark/>
          </w:tcPr>
          <w:p w14:paraId="2FC8E451" w14:textId="66D9147D" w:rsidR="00931BB5" w:rsidRPr="00931BB5" w:rsidRDefault="0061350C">
            <w:pPr>
              <w:rPr>
                <w:rFonts w:ascii="Arial" w:hAnsi="Arial" w:cs="Arial"/>
                <w:sz w:val="16"/>
                <w:szCs w:val="16"/>
              </w:rPr>
            </w:pPr>
            <w:r w:rsidRPr="00B4010C">
              <w:rPr>
                <w:rFonts w:ascii="Arial" w:hAnsi="Arial" w:cs="Arial"/>
                <w:sz w:val="16"/>
                <w:szCs w:val="16"/>
              </w:rPr>
              <w:t>One or more printable ASCII characters</w:t>
            </w:r>
          </w:p>
        </w:tc>
        <w:tc>
          <w:tcPr>
            <w:tcW w:w="1255" w:type="dxa"/>
            <w:hideMark/>
          </w:tcPr>
          <w:p w14:paraId="48EBC713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BC6CD5" w:rsidRPr="00931BB5" w14:paraId="261862E5" w14:textId="77777777" w:rsidTr="0061350C">
        <w:trPr>
          <w:trHeight w:val="1800"/>
        </w:trPr>
        <w:tc>
          <w:tcPr>
            <w:tcW w:w="1705" w:type="dxa"/>
            <w:hideMark/>
          </w:tcPr>
          <w:p w14:paraId="10CECE23" w14:textId="77777777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60" w:type="dxa"/>
            <w:hideMark/>
          </w:tcPr>
          <w:p w14:paraId="68C6D65A" w14:textId="77777777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minopitems</w:t>
            </w:r>
          </w:p>
        </w:tc>
        <w:tc>
          <w:tcPr>
            <w:tcW w:w="2250" w:type="dxa"/>
            <w:hideMark/>
          </w:tcPr>
          <w:p w14:paraId="2F1A1908" w14:textId="77777777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0" w:type="dxa"/>
            <w:hideMark/>
          </w:tcPr>
          <w:p w14:paraId="173F15AF" w14:textId="77777777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990" w:type="dxa"/>
            <w:hideMark/>
          </w:tcPr>
          <w:p w14:paraId="6A2FA2E1" w14:textId="77777777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3060" w:type="dxa"/>
            <w:hideMark/>
          </w:tcPr>
          <w:p w14:paraId="40887671" w14:textId="1CA68709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Minimum number of operational items</w:t>
            </w:r>
            <w:r>
              <w:rPr>
                <w:rFonts w:ascii="Arial" w:hAnsi="Arial" w:cs="Arial"/>
                <w:sz w:val="16"/>
                <w:szCs w:val="16"/>
              </w:rPr>
              <w:t xml:space="preserve"> the adaptive algorithm will include.</w:t>
            </w:r>
          </w:p>
        </w:tc>
        <w:tc>
          <w:tcPr>
            <w:tcW w:w="3060" w:type="dxa"/>
            <w:hideMark/>
          </w:tcPr>
          <w:p w14:paraId="3239C0BC" w14:textId="77777777" w:rsidR="00BC6CD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 xml:space="preserve">0 &lt;= </w:t>
            </w:r>
            <w:r>
              <w:rPr>
                <w:rFonts w:ascii="Arial" w:hAnsi="Arial" w:cs="Arial"/>
                <w:sz w:val="16"/>
                <w:szCs w:val="16"/>
              </w:rPr>
              <w:t>Integer</w:t>
            </w:r>
            <w:r w:rsidRPr="00EE5B36">
              <w:rPr>
                <w:rFonts w:ascii="Arial" w:hAnsi="Arial" w:cs="Arial"/>
                <w:sz w:val="16"/>
                <w:szCs w:val="16"/>
              </w:rPr>
              <w:t xml:space="preserve"> &lt;= maxopitems</w:t>
            </w:r>
          </w:p>
          <w:p w14:paraId="4E34ABAF" w14:textId="6CA3C635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NOTE: All child element values must work with the parent values.  Meaning if the child elements each have a minimum value of 2, then the parent element must have a maximum value &gt;= 4 in order to satisfy all conditions.</w:t>
            </w:r>
          </w:p>
        </w:tc>
        <w:tc>
          <w:tcPr>
            <w:tcW w:w="1255" w:type="dxa"/>
            <w:hideMark/>
          </w:tcPr>
          <w:p w14:paraId="55AB4239" w14:textId="77777777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BC6CD5" w:rsidRPr="00931BB5" w14:paraId="15C4786D" w14:textId="77777777" w:rsidTr="0061350C">
        <w:trPr>
          <w:trHeight w:val="600"/>
        </w:trPr>
        <w:tc>
          <w:tcPr>
            <w:tcW w:w="1705" w:type="dxa"/>
            <w:hideMark/>
          </w:tcPr>
          <w:p w14:paraId="1096AB09" w14:textId="77777777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60" w:type="dxa"/>
            <w:hideMark/>
          </w:tcPr>
          <w:p w14:paraId="7F2C2273" w14:textId="77777777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maxopitems</w:t>
            </w:r>
          </w:p>
        </w:tc>
        <w:tc>
          <w:tcPr>
            <w:tcW w:w="2250" w:type="dxa"/>
            <w:hideMark/>
          </w:tcPr>
          <w:p w14:paraId="5B32A018" w14:textId="77777777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0" w:type="dxa"/>
            <w:hideMark/>
          </w:tcPr>
          <w:p w14:paraId="40349E8C" w14:textId="77777777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990" w:type="dxa"/>
            <w:hideMark/>
          </w:tcPr>
          <w:p w14:paraId="3DB334EE" w14:textId="77777777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3060" w:type="dxa"/>
            <w:hideMark/>
          </w:tcPr>
          <w:p w14:paraId="1F0260A9" w14:textId="7D165F51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Maximum number of operational items</w:t>
            </w:r>
            <w:r>
              <w:rPr>
                <w:rFonts w:ascii="Arial" w:hAnsi="Arial" w:cs="Arial"/>
                <w:sz w:val="16"/>
                <w:szCs w:val="16"/>
              </w:rPr>
              <w:t xml:space="preserve"> the adaptive algorihm will include.</w:t>
            </w:r>
          </w:p>
        </w:tc>
        <w:tc>
          <w:tcPr>
            <w:tcW w:w="3060" w:type="dxa"/>
            <w:hideMark/>
          </w:tcPr>
          <w:p w14:paraId="498867AE" w14:textId="77777777" w:rsidR="00BC6CD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&lt;= Integer</w:t>
            </w:r>
            <w:r w:rsidRPr="00EE5B36">
              <w:rPr>
                <w:rFonts w:ascii="Arial" w:hAnsi="Arial" w:cs="Arial"/>
                <w:sz w:val="16"/>
                <w:szCs w:val="16"/>
              </w:rPr>
              <w:t xml:space="preserve"> &gt;= minopitems</w:t>
            </w:r>
          </w:p>
          <w:p w14:paraId="3942F0D6" w14:textId="10FE6A43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NOTE: All child element values must work with the parent values.  Meaning if the child elements each have a minimum value of 2, then the parent element must have a maximum value &gt;= 4 in order to satisfy all conditions.</w:t>
            </w:r>
          </w:p>
        </w:tc>
        <w:tc>
          <w:tcPr>
            <w:tcW w:w="1255" w:type="dxa"/>
            <w:hideMark/>
          </w:tcPr>
          <w:p w14:paraId="581E197B" w14:textId="77777777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xsd:ineger</w:t>
            </w:r>
          </w:p>
        </w:tc>
      </w:tr>
      <w:tr w:rsidR="00BC6CD5" w:rsidRPr="00931BB5" w14:paraId="776B90AE" w14:textId="77777777" w:rsidTr="0061350C">
        <w:trPr>
          <w:trHeight w:val="600"/>
        </w:trPr>
        <w:tc>
          <w:tcPr>
            <w:tcW w:w="1705" w:type="dxa"/>
            <w:hideMark/>
          </w:tcPr>
          <w:p w14:paraId="2D4CA0ED" w14:textId="77777777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lastRenderedPageBreak/>
              <w:t> </w:t>
            </w:r>
          </w:p>
        </w:tc>
        <w:tc>
          <w:tcPr>
            <w:tcW w:w="1260" w:type="dxa"/>
            <w:hideMark/>
          </w:tcPr>
          <w:p w14:paraId="6FC667D5" w14:textId="77777777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minftitems</w:t>
            </w:r>
          </w:p>
        </w:tc>
        <w:tc>
          <w:tcPr>
            <w:tcW w:w="2250" w:type="dxa"/>
            <w:hideMark/>
          </w:tcPr>
          <w:p w14:paraId="298A3803" w14:textId="77777777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0" w:type="dxa"/>
            <w:hideMark/>
          </w:tcPr>
          <w:p w14:paraId="369398A4" w14:textId="77777777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990" w:type="dxa"/>
            <w:hideMark/>
          </w:tcPr>
          <w:p w14:paraId="5753A557" w14:textId="77777777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  <w:tc>
          <w:tcPr>
            <w:tcW w:w="3060" w:type="dxa"/>
            <w:hideMark/>
          </w:tcPr>
          <w:p w14:paraId="3EFAEBAC" w14:textId="1412CB84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Minimum number of field test items</w:t>
            </w:r>
            <w:r>
              <w:rPr>
                <w:rFonts w:ascii="Arial" w:hAnsi="Arial" w:cs="Arial"/>
                <w:sz w:val="16"/>
                <w:szCs w:val="16"/>
              </w:rPr>
              <w:t xml:space="preserve"> the adaptive algorithm will include.  Defaults to 0 if not provided.</w:t>
            </w:r>
          </w:p>
        </w:tc>
        <w:tc>
          <w:tcPr>
            <w:tcW w:w="3060" w:type="dxa"/>
            <w:hideMark/>
          </w:tcPr>
          <w:p w14:paraId="6033DAFA" w14:textId="77777777" w:rsidR="00BC6CD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 &lt;= Integer</w:t>
            </w:r>
            <w:r w:rsidRPr="00EE5B36">
              <w:rPr>
                <w:rFonts w:ascii="Arial" w:hAnsi="Arial" w:cs="Arial"/>
                <w:sz w:val="16"/>
                <w:szCs w:val="16"/>
              </w:rPr>
              <w:t xml:space="preserve"> &lt;= maxftitems</w:t>
            </w:r>
          </w:p>
          <w:p w14:paraId="3B3002FF" w14:textId="4064874E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NOTE: All child element values must work with the parent values.  Meaning if the child elements each have a minimum value of 2, then the parent element must have a maximum value &gt;= 4 in order to satisfy all conditions.</w:t>
            </w:r>
          </w:p>
        </w:tc>
        <w:tc>
          <w:tcPr>
            <w:tcW w:w="1255" w:type="dxa"/>
            <w:hideMark/>
          </w:tcPr>
          <w:p w14:paraId="3BEFBE7D" w14:textId="77777777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BC6CD5" w:rsidRPr="00931BB5" w14:paraId="43ABF0F8" w14:textId="77777777" w:rsidTr="0061350C">
        <w:trPr>
          <w:trHeight w:val="600"/>
        </w:trPr>
        <w:tc>
          <w:tcPr>
            <w:tcW w:w="1705" w:type="dxa"/>
            <w:hideMark/>
          </w:tcPr>
          <w:p w14:paraId="749A6A27" w14:textId="77777777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60" w:type="dxa"/>
            <w:hideMark/>
          </w:tcPr>
          <w:p w14:paraId="62E75F9D" w14:textId="77777777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maxftitems</w:t>
            </w:r>
          </w:p>
        </w:tc>
        <w:tc>
          <w:tcPr>
            <w:tcW w:w="2250" w:type="dxa"/>
            <w:hideMark/>
          </w:tcPr>
          <w:p w14:paraId="614BF734" w14:textId="77777777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0" w:type="dxa"/>
            <w:hideMark/>
          </w:tcPr>
          <w:p w14:paraId="3A5778AE" w14:textId="77777777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990" w:type="dxa"/>
            <w:hideMark/>
          </w:tcPr>
          <w:p w14:paraId="48BD8F8A" w14:textId="77777777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  <w:tc>
          <w:tcPr>
            <w:tcW w:w="3060" w:type="dxa"/>
            <w:hideMark/>
          </w:tcPr>
          <w:p w14:paraId="2B38834A" w14:textId="175A8DCA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Maximum number of field test items</w:t>
            </w:r>
            <w:r>
              <w:rPr>
                <w:rFonts w:ascii="Arial" w:hAnsi="Arial" w:cs="Arial"/>
                <w:sz w:val="16"/>
                <w:szCs w:val="16"/>
              </w:rPr>
              <w:t xml:space="preserve"> the adaptive algorithm will include. Defaults to 0 if not provided.</w:t>
            </w:r>
          </w:p>
        </w:tc>
        <w:tc>
          <w:tcPr>
            <w:tcW w:w="3060" w:type="dxa"/>
            <w:hideMark/>
          </w:tcPr>
          <w:p w14:paraId="3F8C026B" w14:textId="77777777" w:rsidR="00BC6CD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 &lt;= Integer</w:t>
            </w:r>
            <w:r w:rsidRPr="00EE5B36">
              <w:rPr>
                <w:rFonts w:ascii="Arial" w:hAnsi="Arial" w:cs="Arial"/>
                <w:sz w:val="16"/>
                <w:szCs w:val="16"/>
              </w:rPr>
              <w:t xml:space="preserve"> &gt;= minftitems</w:t>
            </w:r>
          </w:p>
          <w:p w14:paraId="321185C6" w14:textId="7945A58C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NOTE: All child element values must work with the parent values.  Meaning if the child elements each have a minimum value of 2, then the parent element must have a maximum value &gt;= 4 in order to satisfy all conditions.</w:t>
            </w:r>
          </w:p>
        </w:tc>
        <w:tc>
          <w:tcPr>
            <w:tcW w:w="1255" w:type="dxa"/>
            <w:hideMark/>
          </w:tcPr>
          <w:p w14:paraId="6545D93D" w14:textId="77777777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BC6CD5" w:rsidRPr="00931BB5" w14:paraId="1D5CB136" w14:textId="77777777" w:rsidTr="0061350C">
        <w:trPr>
          <w:trHeight w:val="300"/>
        </w:trPr>
        <w:tc>
          <w:tcPr>
            <w:tcW w:w="1705" w:type="dxa"/>
            <w:hideMark/>
          </w:tcPr>
          <w:p w14:paraId="364844F1" w14:textId="77777777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60" w:type="dxa"/>
            <w:hideMark/>
          </w:tcPr>
          <w:p w14:paraId="0D89AC24" w14:textId="77777777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opitemcount</w:t>
            </w:r>
          </w:p>
        </w:tc>
        <w:tc>
          <w:tcPr>
            <w:tcW w:w="2250" w:type="dxa"/>
            <w:hideMark/>
          </w:tcPr>
          <w:p w14:paraId="759DABB4" w14:textId="77777777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0" w:type="dxa"/>
            <w:hideMark/>
          </w:tcPr>
          <w:p w14:paraId="3CD1154C" w14:textId="77777777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990" w:type="dxa"/>
            <w:hideMark/>
          </w:tcPr>
          <w:p w14:paraId="3C2AD6A8" w14:textId="77777777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3060" w:type="dxa"/>
            <w:hideMark/>
          </w:tcPr>
          <w:p w14:paraId="5279C0E6" w14:textId="406DC4DF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number of operational items that belong to this group (strand or content level).</w:t>
            </w:r>
          </w:p>
        </w:tc>
        <w:tc>
          <w:tcPr>
            <w:tcW w:w="3060" w:type="dxa"/>
            <w:hideMark/>
          </w:tcPr>
          <w:p w14:paraId="23EA178A" w14:textId="341C9EB2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 &gt; 0</w:t>
            </w:r>
          </w:p>
        </w:tc>
        <w:tc>
          <w:tcPr>
            <w:tcW w:w="1255" w:type="dxa"/>
            <w:hideMark/>
          </w:tcPr>
          <w:p w14:paraId="6695D6C2" w14:textId="77777777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BC6CD5" w:rsidRPr="00931BB5" w14:paraId="71FC7BDA" w14:textId="77777777" w:rsidTr="0061350C">
        <w:trPr>
          <w:trHeight w:val="300"/>
        </w:trPr>
        <w:tc>
          <w:tcPr>
            <w:tcW w:w="1705" w:type="dxa"/>
            <w:hideMark/>
          </w:tcPr>
          <w:p w14:paraId="08072B34" w14:textId="77777777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60" w:type="dxa"/>
            <w:hideMark/>
          </w:tcPr>
          <w:p w14:paraId="1611216A" w14:textId="77777777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ftitemcount</w:t>
            </w:r>
          </w:p>
        </w:tc>
        <w:tc>
          <w:tcPr>
            <w:tcW w:w="2250" w:type="dxa"/>
            <w:hideMark/>
          </w:tcPr>
          <w:p w14:paraId="2A3BA9D7" w14:textId="77777777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0" w:type="dxa"/>
            <w:hideMark/>
          </w:tcPr>
          <w:p w14:paraId="4DEF57C6" w14:textId="77777777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990" w:type="dxa"/>
            <w:hideMark/>
          </w:tcPr>
          <w:p w14:paraId="72072962" w14:textId="77777777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3060" w:type="dxa"/>
            <w:hideMark/>
          </w:tcPr>
          <w:p w14:paraId="17CB885E" w14:textId="445E1873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number of filed test items that belong to this group (strand or content level).</w:t>
            </w:r>
          </w:p>
        </w:tc>
        <w:tc>
          <w:tcPr>
            <w:tcW w:w="3060" w:type="dxa"/>
            <w:hideMark/>
          </w:tcPr>
          <w:p w14:paraId="763B4A0C" w14:textId="778A11EF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 &gt; 0</w:t>
            </w:r>
          </w:p>
        </w:tc>
        <w:tc>
          <w:tcPr>
            <w:tcW w:w="1255" w:type="dxa"/>
            <w:hideMark/>
          </w:tcPr>
          <w:p w14:paraId="5B94AEA3" w14:textId="77777777" w:rsidR="00BC6CD5" w:rsidRPr="00931BB5" w:rsidRDefault="00BC6CD5" w:rsidP="00BC6CD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31BB5" w:rsidRPr="00931BB5" w14:paraId="249F49D0" w14:textId="77777777" w:rsidTr="0061350C">
        <w:trPr>
          <w:trHeight w:val="900"/>
        </w:trPr>
        <w:tc>
          <w:tcPr>
            <w:tcW w:w="1705" w:type="dxa"/>
            <w:hideMark/>
          </w:tcPr>
          <w:p w14:paraId="7E2855D3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identifier</w:t>
            </w:r>
          </w:p>
        </w:tc>
        <w:tc>
          <w:tcPr>
            <w:tcW w:w="1260" w:type="dxa"/>
            <w:hideMark/>
          </w:tcPr>
          <w:p w14:paraId="6C7174C3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250" w:type="dxa"/>
            <w:hideMark/>
          </w:tcPr>
          <w:p w14:paraId="57995972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testspecification:reporting:testblueprint:bplement:identifier</w:t>
            </w:r>
          </w:p>
        </w:tc>
        <w:tc>
          <w:tcPr>
            <w:tcW w:w="810" w:type="dxa"/>
            <w:hideMark/>
          </w:tcPr>
          <w:p w14:paraId="310946F4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90" w:type="dxa"/>
            <w:hideMark/>
          </w:tcPr>
          <w:p w14:paraId="4BF3BEA1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060" w:type="dxa"/>
            <w:hideMark/>
          </w:tcPr>
          <w:p w14:paraId="60E504F9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060" w:type="dxa"/>
            <w:hideMark/>
          </w:tcPr>
          <w:p w14:paraId="4CFCA02B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55" w:type="dxa"/>
            <w:hideMark/>
          </w:tcPr>
          <w:p w14:paraId="1299780D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931BB5" w:rsidRPr="00931BB5" w14:paraId="0053C945" w14:textId="77777777" w:rsidTr="0061350C">
        <w:trPr>
          <w:trHeight w:val="600"/>
        </w:trPr>
        <w:tc>
          <w:tcPr>
            <w:tcW w:w="1705" w:type="dxa"/>
            <w:hideMark/>
          </w:tcPr>
          <w:p w14:paraId="0DDF8828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60" w:type="dxa"/>
            <w:hideMark/>
          </w:tcPr>
          <w:p w14:paraId="537726F8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uniqueid</w:t>
            </w:r>
          </w:p>
        </w:tc>
        <w:tc>
          <w:tcPr>
            <w:tcW w:w="2250" w:type="dxa"/>
            <w:hideMark/>
          </w:tcPr>
          <w:p w14:paraId="1D1EDA07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0" w:type="dxa"/>
            <w:hideMark/>
          </w:tcPr>
          <w:p w14:paraId="439F0187" w14:textId="77777777" w:rsidR="00931BB5" w:rsidRPr="00931BB5" w:rsidRDefault="00931BB5" w:rsidP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990" w:type="dxa"/>
            <w:hideMark/>
          </w:tcPr>
          <w:p w14:paraId="460A80B8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3060" w:type="dxa"/>
            <w:hideMark/>
          </w:tcPr>
          <w:p w14:paraId="1BF8E32B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Identifier for the specific element type</w:t>
            </w:r>
          </w:p>
        </w:tc>
        <w:tc>
          <w:tcPr>
            <w:tcW w:w="3060" w:type="dxa"/>
            <w:hideMark/>
          </w:tcPr>
          <w:p w14:paraId="362FB7AC" w14:textId="05E3AE0D" w:rsidR="00931BB5" w:rsidRPr="00931BB5" w:rsidRDefault="0061350C">
            <w:pPr>
              <w:rPr>
                <w:rFonts w:ascii="Arial" w:hAnsi="Arial" w:cs="Arial"/>
                <w:sz w:val="16"/>
                <w:szCs w:val="16"/>
              </w:rPr>
            </w:pPr>
            <w:r w:rsidRPr="00B4010C">
              <w:rPr>
                <w:rFonts w:ascii="Arial" w:hAnsi="Arial" w:cs="Arial"/>
                <w:sz w:val="16"/>
                <w:szCs w:val="16"/>
              </w:rPr>
              <w:t>One or more printable ASCII characters</w:t>
            </w:r>
          </w:p>
        </w:tc>
        <w:tc>
          <w:tcPr>
            <w:tcW w:w="1255" w:type="dxa"/>
            <w:hideMark/>
          </w:tcPr>
          <w:p w14:paraId="5FA60D29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31BB5" w:rsidRPr="00931BB5" w14:paraId="35F46470" w14:textId="77777777" w:rsidTr="0061350C">
        <w:trPr>
          <w:trHeight w:val="300"/>
        </w:trPr>
        <w:tc>
          <w:tcPr>
            <w:tcW w:w="1705" w:type="dxa"/>
            <w:hideMark/>
          </w:tcPr>
          <w:p w14:paraId="295D1AB5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60" w:type="dxa"/>
            <w:hideMark/>
          </w:tcPr>
          <w:p w14:paraId="73D665E6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2250" w:type="dxa"/>
            <w:hideMark/>
          </w:tcPr>
          <w:p w14:paraId="0310101C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0" w:type="dxa"/>
            <w:hideMark/>
          </w:tcPr>
          <w:p w14:paraId="1A46B6D9" w14:textId="77777777" w:rsidR="00931BB5" w:rsidRPr="00931BB5" w:rsidRDefault="00931BB5" w:rsidP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25E170E9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3060" w:type="dxa"/>
            <w:hideMark/>
          </w:tcPr>
          <w:p w14:paraId="54B56F76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060" w:type="dxa"/>
            <w:hideMark/>
          </w:tcPr>
          <w:p w14:paraId="4F81F362" w14:textId="621C4365" w:rsidR="00931BB5" w:rsidRPr="00931BB5" w:rsidRDefault="0061350C">
            <w:pPr>
              <w:rPr>
                <w:rFonts w:ascii="Arial" w:hAnsi="Arial" w:cs="Arial"/>
                <w:sz w:val="16"/>
                <w:szCs w:val="16"/>
              </w:rPr>
            </w:pPr>
            <w:r w:rsidRPr="00B4010C">
              <w:rPr>
                <w:rFonts w:ascii="Arial" w:hAnsi="Arial" w:cs="Arial"/>
                <w:sz w:val="16"/>
                <w:szCs w:val="16"/>
              </w:rPr>
              <w:t>One or more printable ASCII characters</w:t>
            </w:r>
          </w:p>
        </w:tc>
        <w:tc>
          <w:tcPr>
            <w:tcW w:w="1255" w:type="dxa"/>
            <w:hideMark/>
          </w:tcPr>
          <w:p w14:paraId="4762D78F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31BB5" w:rsidRPr="00931BB5" w14:paraId="0E8282AA" w14:textId="77777777" w:rsidTr="0061350C">
        <w:trPr>
          <w:trHeight w:val="300"/>
        </w:trPr>
        <w:tc>
          <w:tcPr>
            <w:tcW w:w="1705" w:type="dxa"/>
            <w:hideMark/>
          </w:tcPr>
          <w:p w14:paraId="7BBDEE35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60" w:type="dxa"/>
            <w:hideMark/>
          </w:tcPr>
          <w:p w14:paraId="40685912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version</w:t>
            </w:r>
          </w:p>
        </w:tc>
        <w:tc>
          <w:tcPr>
            <w:tcW w:w="2250" w:type="dxa"/>
            <w:hideMark/>
          </w:tcPr>
          <w:p w14:paraId="7E2DDE14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0" w:type="dxa"/>
            <w:hideMark/>
          </w:tcPr>
          <w:p w14:paraId="40AD9D9A" w14:textId="77777777" w:rsidR="00931BB5" w:rsidRPr="00931BB5" w:rsidRDefault="00931BB5" w:rsidP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5F83EBFE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3060" w:type="dxa"/>
            <w:hideMark/>
          </w:tcPr>
          <w:p w14:paraId="63016150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060" w:type="dxa"/>
            <w:hideMark/>
          </w:tcPr>
          <w:p w14:paraId="46FF256F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255" w:type="dxa"/>
            <w:hideMark/>
          </w:tcPr>
          <w:p w14:paraId="454BF854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31BB5" w:rsidRPr="00931BB5" w14:paraId="710286BD" w14:textId="77777777" w:rsidTr="0061350C">
        <w:trPr>
          <w:trHeight w:val="600"/>
        </w:trPr>
        <w:tc>
          <w:tcPr>
            <w:tcW w:w="1705" w:type="dxa"/>
            <w:hideMark/>
          </w:tcPr>
          <w:p w14:paraId="3FDB668F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performancelevels</w:t>
            </w:r>
          </w:p>
        </w:tc>
        <w:tc>
          <w:tcPr>
            <w:tcW w:w="1260" w:type="dxa"/>
            <w:hideMark/>
          </w:tcPr>
          <w:p w14:paraId="5EFA5BA2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250" w:type="dxa"/>
            <w:hideMark/>
          </w:tcPr>
          <w:p w14:paraId="459A2DF8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testspecification:reporting:performancelevels</w:t>
            </w:r>
          </w:p>
        </w:tc>
        <w:tc>
          <w:tcPr>
            <w:tcW w:w="810" w:type="dxa"/>
            <w:hideMark/>
          </w:tcPr>
          <w:p w14:paraId="46E24DF2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90" w:type="dxa"/>
            <w:hideMark/>
          </w:tcPr>
          <w:p w14:paraId="72D5285C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060" w:type="dxa"/>
            <w:hideMark/>
          </w:tcPr>
          <w:p w14:paraId="767A3D64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Sets the performance level groups</w:t>
            </w:r>
          </w:p>
        </w:tc>
        <w:tc>
          <w:tcPr>
            <w:tcW w:w="3060" w:type="dxa"/>
            <w:hideMark/>
          </w:tcPr>
          <w:p w14:paraId="4A921BCA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55" w:type="dxa"/>
            <w:hideMark/>
          </w:tcPr>
          <w:p w14:paraId="6240F4F7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931BB5" w:rsidRPr="00931BB5" w14:paraId="7DA07C94" w14:textId="77777777" w:rsidTr="0061350C">
        <w:trPr>
          <w:trHeight w:val="900"/>
        </w:trPr>
        <w:tc>
          <w:tcPr>
            <w:tcW w:w="1705" w:type="dxa"/>
            <w:hideMark/>
          </w:tcPr>
          <w:p w14:paraId="08F7E6CB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performancelevel</w:t>
            </w:r>
          </w:p>
        </w:tc>
        <w:tc>
          <w:tcPr>
            <w:tcW w:w="1260" w:type="dxa"/>
            <w:hideMark/>
          </w:tcPr>
          <w:p w14:paraId="295D9D0A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250" w:type="dxa"/>
            <w:hideMark/>
          </w:tcPr>
          <w:p w14:paraId="075E5151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testspecification:reporting:performancelevels:performancelevel</w:t>
            </w:r>
          </w:p>
        </w:tc>
        <w:tc>
          <w:tcPr>
            <w:tcW w:w="810" w:type="dxa"/>
            <w:hideMark/>
          </w:tcPr>
          <w:p w14:paraId="48624B3F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90" w:type="dxa"/>
            <w:hideMark/>
          </w:tcPr>
          <w:p w14:paraId="7DED79EA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060" w:type="dxa"/>
            <w:hideMark/>
          </w:tcPr>
          <w:p w14:paraId="1A6AF188" w14:textId="2720CA20" w:rsidR="00931BB5" w:rsidRPr="00931BB5" w:rsidRDefault="00BC6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One or more performance levels</w:t>
            </w:r>
          </w:p>
        </w:tc>
        <w:tc>
          <w:tcPr>
            <w:tcW w:w="3060" w:type="dxa"/>
            <w:hideMark/>
          </w:tcPr>
          <w:p w14:paraId="13C0BB10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55" w:type="dxa"/>
            <w:hideMark/>
          </w:tcPr>
          <w:p w14:paraId="63D50151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931BB5" w:rsidRPr="00931BB5" w14:paraId="1A2AB09F" w14:textId="77777777" w:rsidTr="0061350C">
        <w:trPr>
          <w:trHeight w:val="1500"/>
        </w:trPr>
        <w:tc>
          <w:tcPr>
            <w:tcW w:w="1705" w:type="dxa"/>
            <w:hideMark/>
          </w:tcPr>
          <w:p w14:paraId="10D83926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lastRenderedPageBreak/>
              <w:t> </w:t>
            </w:r>
          </w:p>
        </w:tc>
        <w:tc>
          <w:tcPr>
            <w:tcW w:w="1260" w:type="dxa"/>
            <w:hideMark/>
          </w:tcPr>
          <w:p w14:paraId="52151230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bpelementid</w:t>
            </w:r>
          </w:p>
        </w:tc>
        <w:tc>
          <w:tcPr>
            <w:tcW w:w="2250" w:type="dxa"/>
            <w:hideMark/>
          </w:tcPr>
          <w:p w14:paraId="0D679BCC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0" w:type="dxa"/>
            <w:hideMark/>
          </w:tcPr>
          <w:p w14:paraId="5AD0AB36" w14:textId="77777777" w:rsidR="00931BB5" w:rsidRPr="00931BB5" w:rsidRDefault="00931BB5" w:rsidP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990" w:type="dxa"/>
            <w:hideMark/>
          </w:tcPr>
          <w:p w14:paraId="1245291C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3060" w:type="dxa"/>
            <w:hideMark/>
          </w:tcPr>
          <w:p w14:paraId="0246DFA2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Blueprint reference.  Refers to testspecification:scoring:testblueprint:bpelement:identifier[@uniqueid]</w:t>
            </w:r>
          </w:p>
        </w:tc>
        <w:tc>
          <w:tcPr>
            <w:tcW w:w="3060" w:type="dxa"/>
            <w:hideMark/>
          </w:tcPr>
          <w:p w14:paraId="73FDEFC3" w14:textId="69F2A686" w:rsidR="00931BB5" w:rsidRPr="00931BB5" w:rsidRDefault="0061350C">
            <w:pPr>
              <w:rPr>
                <w:rFonts w:ascii="Arial" w:hAnsi="Arial" w:cs="Arial"/>
                <w:sz w:val="16"/>
                <w:szCs w:val="16"/>
              </w:rPr>
            </w:pPr>
            <w:r w:rsidRPr="00B4010C">
              <w:rPr>
                <w:rFonts w:ascii="Arial" w:hAnsi="Arial" w:cs="Arial"/>
                <w:sz w:val="16"/>
                <w:szCs w:val="16"/>
              </w:rPr>
              <w:t>One or more printable ASCII characters</w:t>
            </w:r>
          </w:p>
        </w:tc>
        <w:tc>
          <w:tcPr>
            <w:tcW w:w="1255" w:type="dxa"/>
            <w:hideMark/>
          </w:tcPr>
          <w:p w14:paraId="6FE40898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31BB5" w:rsidRPr="00931BB5" w14:paraId="4F0034F9" w14:textId="77777777" w:rsidTr="0061350C">
        <w:trPr>
          <w:trHeight w:val="300"/>
        </w:trPr>
        <w:tc>
          <w:tcPr>
            <w:tcW w:w="1705" w:type="dxa"/>
            <w:hideMark/>
          </w:tcPr>
          <w:p w14:paraId="72C691E9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60" w:type="dxa"/>
            <w:hideMark/>
          </w:tcPr>
          <w:p w14:paraId="46D882CB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plevel</w:t>
            </w:r>
          </w:p>
        </w:tc>
        <w:tc>
          <w:tcPr>
            <w:tcW w:w="2250" w:type="dxa"/>
            <w:hideMark/>
          </w:tcPr>
          <w:p w14:paraId="7B1E75FE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0" w:type="dxa"/>
            <w:hideMark/>
          </w:tcPr>
          <w:p w14:paraId="5AA17FB7" w14:textId="77777777" w:rsidR="00931BB5" w:rsidRPr="00931BB5" w:rsidRDefault="00931BB5" w:rsidP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00AD85CC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3060" w:type="dxa"/>
            <w:hideMark/>
          </w:tcPr>
          <w:p w14:paraId="1BF28F52" w14:textId="27403304" w:rsidR="00931BB5" w:rsidRPr="00931BB5" w:rsidRDefault="00BC6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performance level group</w:t>
            </w:r>
          </w:p>
        </w:tc>
        <w:tc>
          <w:tcPr>
            <w:tcW w:w="3060" w:type="dxa"/>
            <w:hideMark/>
          </w:tcPr>
          <w:p w14:paraId="4370F6B6" w14:textId="2C99750A" w:rsidR="00931BB5" w:rsidRPr="00931BB5" w:rsidRDefault="0061350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</w:t>
            </w:r>
            <w:r w:rsidR="00931BB5" w:rsidRPr="00931BB5">
              <w:rPr>
                <w:rFonts w:ascii="Arial" w:hAnsi="Arial" w:cs="Arial"/>
                <w:sz w:val="16"/>
                <w:szCs w:val="16"/>
              </w:rPr>
              <w:t xml:space="preserve"> &gt;= 1</w:t>
            </w:r>
          </w:p>
        </w:tc>
        <w:tc>
          <w:tcPr>
            <w:tcW w:w="1255" w:type="dxa"/>
            <w:hideMark/>
          </w:tcPr>
          <w:p w14:paraId="5FB572C1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31BB5" w:rsidRPr="00931BB5" w14:paraId="1AB122AC" w14:textId="77777777" w:rsidTr="0061350C">
        <w:trPr>
          <w:trHeight w:val="600"/>
        </w:trPr>
        <w:tc>
          <w:tcPr>
            <w:tcW w:w="1705" w:type="dxa"/>
            <w:hideMark/>
          </w:tcPr>
          <w:p w14:paraId="55FD0CA6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60" w:type="dxa"/>
            <w:hideMark/>
          </w:tcPr>
          <w:p w14:paraId="67DB0E20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scaledlo</w:t>
            </w:r>
          </w:p>
        </w:tc>
        <w:tc>
          <w:tcPr>
            <w:tcW w:w="2250" w:type="dxa"/>
            <w:hideMark/>
          </w:tcPr>
          <w:p w14:paraId="59B9C8F3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0" w:type="dxa"/>
            <w:hideMark/>
          </w:tcPr>
          <w:p w14:paraId="475EFEA0" w14:textId="77777777" w:rsidR="00931BB5" w:rsidRPr="00931BB5" w:rsidRDefault="00931BB5" w:rsidP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990" w:type="dxa"/>
            <w:hideMark/>
          </w:tcPr>
          <w:p w14:paraId="225B0CA1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3060" w:type="dxa"/>
            <w:hideMark/>
          </w:tcPr>
          <w:p w14:paraId="1A00416D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Low score to include in this performance level</w:t>
            </w:r>
          </w:p>
        </w:tc>
        <w:tc>
          <w:tcPr>
            <w:tcW w:w="3060" w:type="dxa"/>
            <w:hideMark/>
          </w:tcPr>
          <w:p w14:paraId="16DAAA46" w14:textId="2FCED28C" w:rsidR="00931BB5" w:rsidRPr="00931BB5" w:rsidRDefault="00E27C6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Float</w:t>
            </w:r>
          </w:p>
        </w:tc>
        <w:tc>
          <w:tcPr>
            <w:tcW w:w="1255" w:type="dxa"/>
            <w:hideMark/>
          </w:tcPr>
          <w:p w14:paraId="5DC2F155" w14:textId="292D14A3" w:rsidR="00931BB5" w:rsidRPr="00931BB5" w:rsidRDefault="00931BB5" w:rsidP="00E27C61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xsd:</w:t>
            </w:r>
            <w:r w:rsidR="00E27C61">
              <w:rPr>
                <w:rFonts w:ascii="Arial" w:hAnsi="Arial" w:cs="Arial"/>
                <w:sz w:val="16"/>
                <w:szCs w:val="16"/>
              </w:rPr>
              <w:t>float</w:t>
            </w:r>
          </w:p>
        </w:tc>
      </w:tr>
      <w:tr w:rsidR="00931BB5" w:rsidRPr="00931BB5" w14:paraId="38B4D6F1" w14:textId="77777777" w:rsidTr="0061350C">
        <w:trPr>
          <w:trHeight w:val="600"/>
        </w:trPr>
        <w:tc>
          <w:tcPr>
            <w:tcW w:w="1705" w:type="dxa"/>
            <w:hideMark/>
          </w:tcPr>
          <w:p w14:paraId="188BDD54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60" w:type="dxa"/>
            <w:hideMark/>
          </w:tcPr>
          <w:p w14:paraId="48B6A5E0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scaledhi</w:t>
            </w:r>
          </w:p>
        </w:tc>
        <w:tc>
          <w:tcPr>
            <w:tcW w:w="2250" w:type="dxa"/>
            <w:hideMark/>
          </w:tcPr>
          <w:p w14:paraId="22064B5B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0" w:type="dxa"/>
            <w:hideMark/>
          </w:tcPr>
          <w:p w14:paraId="6685B8C0" w14:textId="77777777" w:rsidR="00931BB5" w:rsidRPr="00931BB5" w:rsidRDefault="00931BB5" w:rsidP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990" w:type="dxa"/>
            <w:hideMark/>
          </w:tcPr>
          <w:p w14:paraId="330D7DA9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3060" w:type="dxa"/>
            <w:hideMark/>
          </w:tcPr>
          <w:p w14:paraId="279A830E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High score to include in this performance level</w:t>
            </w:r>
          </w:p>
        </w:tc>
        <w:tc>
          <w:tcPr>
            <w:tcW w:w="3060" w:type="dxa"/>
            <w:hideMark/>
          </w:tcPr>
          <w:p w14:paraId="6DA26E93" w14:textId="0A4CAE5C" w:rsidR="00931BB5" w:rsidRPr="00931BB5" w:rsidRDefault="00E27C6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Float</w:t>
            </w:r>
          </w:p>
        </w:tc>
        <w:tc>
          <w:tcPr>
            <w:tcW w:w="1255" w:type="dxa"/>
            <w:hideMark/>
          </w:tcPr>
          <w:p w14:paraId="0B78E9FA" w14:textId="53D61E88" w:rsidR="00931BB5" w:rsidRPr="00931BB5" w:rsidRDefault="00931BB5" w:rsidP="00E27C61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xsd:</w:t>
            </w:r>
            <w:r w:rsidR="00E27C61">
              <w:rPr>
                <w:rFonts w:ascii="Arial" w:hAnsi="Arial" w:cs="Arial"/>
                <w:sz w:val="16"/>
                <w:szCs w:val="16"/>
              </w:rPr>
              <w:t>float</w:t>
            </w:r>
          </w:p>
        </w:tc>
      </w:tr>
      <w:tr w:rsidR="00931BB5" w:rsidRPr="00931BB5" w14:paraId="6B0DD2BC" w14:textId="77777777" w:rsidTr="0061350C">
        <w:trPr>
          <w:trHeight w:val="600"/>
        </w:trPr>
        <w:tc>
          <w:tcPr>
            <w:tcW w:w="1705" w:type="dxa"/>
            <w:hideMark/>
          </w:tcPr>
          <w:p w14:paraId="0CA69B18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reportingmeasures</w:t>
            </w:r>
          </w:p>
        </w:tc>
        <w:tc>
          <w:tcPr>
            <w:tcW w:w="1260" w:type="dxa"/>
            <w:hideMark/>
          </w:tcPr>
          <w:p w14:paraId="6E989C64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250" w:type="dxa"/>
            <w:hideMark/>
          </w:tcPr>
          <w:p w14:paraId="6FB49CC4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testspecification:reporting:reportingmeasures</w:t>
            </w:r>
          </w:p>
        </w:tc>
        <w:tc>
          <w:tcPr>
            <w:tcW w:w="810" w:type="dxa"/>
            <w:hideMark/>
          </w:tcPr>
          <w:p w14:paraId="7EEEEF87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90" w:type="dxa"/>
            <w:hideMark/>
          </w:tcPr>
          <w:p w14:paraId="2F6816A3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060" w:type="dxa"/>
            <w:hideMark/>
          </w:tcPr>
          <w:p w14:paraId="47394A26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060" w:type="dxa"/>
            <w:hideMark/>
          </w:tcPr>
          <w:p w14:paraId="7BDE72F6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55" w:type="dxa"/>
            <w:hideMark/>
          </w:tcPr>
          <w:p w14:paraId="1FED3B6F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931BB5" w:rsidRPr="00931BB5" w14:paraId="56FCE2A6" w14:textId="77777777" w:rsidTr="0061350C">
        <w:trPr>
          <w:trHeight w:val="900"/>
        </w:trPr>
        <w:tc>
          <w:tcPr>
            <w:tcW w:w="1705" w:type="dxa"/>
            <w:hideMark/>
          </w:tcPr>
          <w:p w14:paraId="0C5A6618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reportingmeasure</w:t>
            </w:r>
          </w:p>
        </w:tc>
        <w:tc>
          <w:tcPr>
            <w:tcW w:w="1260" w:type="dxa"/>
            <w:hideMark/>
          </w:tcPr>
          <w:p w14:paraId="030B5A80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250" w:type="dxa"/>
            <w:hideMark/>
          </w:tcPr>
          <w:p w14:paraId="659B8151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testspecification:reporting:reportingmeasures:reportingmeasure</w:t>
            </w:r>
          </w:p>
        </w:tc>
        <w:tc>
          <w:tcPr>
            <w:tcW w:w="810" w:type="dxa"/>
            <w:hideMark/>
          </w:tcPr>
          <w:p w14:paraId="19BCEFB3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90" w:type="dxa"/>
            <w:hideMark/>
          </w:tcPr>
          <w:p w14:paraId="00446665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060" w:type="dxa"/>
            <w:hideMark/>
          </w:tcPr>
          <w:p w14:paraId="5B18E54A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Multiple reporting measures</w:t>
            </w:r>
          </w:p>
        </w:tc>
        <w:tc>
          <w:tcPr>
            <w:tcW w:w="3060" w:type="dxa"/>
            <w:hideMark/>
          </w:tcPr>
          <w:p w14:paraId="6521355A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55" w:type="dxa"/>
            <w:hideMark/>
          </w:tcPr>
          <w:p w14:paraId="4608B462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931BB5" w:rsidRPr="00931BB5" w14:paraId="08D7C249" w14:textId="77777777" w:rsidTr="0061350C">
        <w:trPr>
          <w:trHeight w:val="1500"/>
        </w:trPr>
        <w:tc>
          <w:tcPr>
            <w:tcW w:w="1705" w:type="dxa"/>
            <w:hideMark/>
          </w:tcPr>
          <w:p w14:paraId="3E8FEC59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60" w:type="dxa"/>
            <w:hideMark/>
          </w:tcPr>
          <w:p w14:paraId="326AD758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bpelementid</w:t>
            </w:r>
          </w:p>
        </w:tc>
        <w:tc>
          <w:tcPr>
            <w:tcW w:w="2250" w:type="dxa"/>
            <w:hideMark/>
          </w:tcPr>
          <w:p w14:paraId="47D4099C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0" w:type="dxa"/>
            <w:hideMark/>
          </w:tcPr>
          <w:p w14:paraId="2C8179D1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90" w:type="dxa"/>
            <w:hideMark/>
          </w:tcPr>
          <w:p w14:paraId="7E2B2016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060" w:type="dxa"/>
            <w:hideMark/>
          </w:tcPr>
          <w:p w14:paraId="577AF20A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Blueprint reference.  Refers to testspecification:scoring:testblueprint:bpelement:identifier[@uniqueid]</w:t>
            </w:r>
          </w:p>
        </w:tc>
        <w:tc>
          <w:tcPr>
            <w:tcW w:w="3060" w:type="dxa"/>
            <w:hideMark/>
          </w:tcPr>
          <w:p w14:paraId="22A441D3" w14:textId="0D284A1A" w:rsidR="00931BB5" w:rsidRPr="00931BB5" w:rsidRDefault="0061350C">
            <w:pPr>
              <w:rPr>
                <w:rFonts w:ascii="Arial" w:hAnsi="Arial" w:cs="Arial"/>
                <w:sz w:val="16"/>
                <w:szCs w:val="16"/>
              </w:rPr>
            </w:pPr>
            <w:r w:rsidRPr="00B4010C">
              <w:rPr>
                <w:rFonts w:ascii="Arial" w:hAnsi="Arial" w:cs="Arial"/>
                <w:sz w:val="16"/>
                <w:szCs w:val="16"/>
              </w:rPr>
              <w:t>One or more printable ASCII characters</w:t>
            </w:r>
          </w:p>
        </w:tc>
        <w:tc>
          <w:tcPr>
            <w:tcW w:w="1255" w:type="dxa"/>
            <w:hideMark/>
          </w:tcPr>
          <w:p w14:paraId="127E0D7A" w14:textId="3036F796" w:rsidR="00931BB5" w:rsidRPr="00931BB5" w:rsidRDefault="0061350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xsd:token</w:t>
            </w:r>
            <w:r w:rsidR="00931BB5"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931BB5" w:rsidRPr="00931BB5" w14:paraId="1D07A982" w14:textId="77777777" w:rsidTr="0061350C">
        <w:trPr>
          <w:trHeight w:val="900"/>
        </w:trPr>
        <w:tc>
          <w:tcPr>
            <w:tcW w:w="1705" w:type="dxa"/>
            <w:hideMark/>
          </w:tcPr>
          <w:p w14:paraId="58453080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scoretype</w:t>
            </w:r>
          </w:p>
        </w:tc>
        <w:tc>
          <w:tcPr>
            <w:tcW w:w="1260" w:type="dxa"/>
            <w:hideMark/>
          </w:tcPr>
          <w:p w14:paraId="7162915D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250" w:type="dxa"/>
            <w:hideMark/>
          </w:tcPr>
          <w:p w14:paraId="6D6F8814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testspecification:reporting:reportingmeasures:reportingmeasure:scoretype</w:t>
            </w:r>
          </w:p>
        </w:tc>
        <w:tc>
          <w:tcPr>
            <w:tcW w:w="810" w:type="dxa"/>
            <w:hideMark/>
          </w:tcPr>
          <w:p w14:paraId="6AC46BA9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90" w:type="dxa"/>
            <w:hideMark/>
          </w:tcPr>
          <w:p w14:paraId="0C63311A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060" w:type="dxa"/>
            <w:hideMark/>
          </w:tcPr>
          <w:p w14:paraId="545F6BEA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Multiple score types for his reporting measure</w:t>
            </w:r>
          </w:p>
        </w:tc>
        <w:tc>
          <w:tcPr>
            <w:tcW w:w="3060" w:type="dxa"/>
            <w:hideMark/>
          </w:tcPr>
          <w:p w14:paraId="6BBBD60F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55" w:type="dxa"/>
            <w:hideMark/>
          </w:tcPr>
          <w:p w14:paraId="200FE66D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931BB5" w:rsidRPr="00931BB5" w14:paraId="58CDDDE7" w14:textId="77777777" w:rsidTr="0061350C">
        <w:trPr>
          <w:trHeight w:val="300"/>
        </w:trPr>
        <w:tc>
          <w:tcPr>
            <w:tcW w:w="1705" w:type="dxa"/>
            <w:hideMark/>
          </w:tcPr>
          <w:p w14:paraId="49FEA5C2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60" w:type="dxa"/>
            <w:hideMark/>
          </w:tcPr>
          <w:p w14:paraId="4929F2E5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scorename</w:t>
            </w:r>
          </w:p>
        </w:tc>
        <w:tc>
          <w:tcPr>
            <w:tcW w:w="2250" w:type="dxa"/>
            <w:hideMark/>
          </w:tcPr>
          <w:p w14:paraId="695818D9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0" w:type="dxa"/>
            <w:hideMark/>
          </w:tcPr>
          <w:p w14:paraId="73BE3EFB" w14:textId="77777777" w:rsidR="00931BB5" w:rsidRPr="00931BB5" w:rsidRDefault="00931BB5" w:rsidP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990" w:type="dxa"/>
            <w:hideMark/>
          </w:tcPr>
          <w:p w14:paraId="64831094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3060" w:type="dxa"/>
            <w:hideMark/>
          </w:tcPr>
          <w:p w14:paraId="131FDF1A" w14:textId="3EED0A65" w:rsidR="00931BB5" w:rsidRPr="00931BB5" w:rsidRDefault="0061350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Name of the score type</w:t>
            </w:r>
          </w:p>
        </w:tc>
        <w:tc>
          <w:tcPr>
            <w:tcW w:w="3060" w:type="dxa"/>
            <w:hideMark/>
          </w:tcPr>
          <w:p w14:paraId="48BE9A0C" w14:textId="4E104055" w:rsidR="00931BB5" w:rsidRPr="00931BB5" w:rsidRDefault="0061350C">
            <w:pPr>
              <w:rPr>
                <w:rFonts w:ascii="Arial" w:hAnsi="Arial" w:cs="Arial"/>
                <w:sz w:val="16"/>
                <w:szCs w:val="16"/>
              </w:rPr>
            </w:pPr>
            <w:r w:rsidRPr="00B4010C">
              <w:rPr>
                <w:rFonts w:ascii="Arial" w:hAnsi="Arial" w:cs="Arial"/>
                <w:sz w:val="16"/>
                <w:szCs w:val="16"/>
              </w:rPr>
              <w:t>One or more printable ASCII characters</w:t>
            </w:r>
          </w:p>
        </w:tc>
        <w:tc>
          <w:tcPr>
            <w:tcW w:w="1255" w:type="dxa"/>
            <w:hideMark/>
          </w:tcPr>
          <w:p w14:paraId="5328A1A3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31BB5" w:rsidRPr="00931BB5" w14:paraId="157C4FB6" w14:textId="77777777" w:rsidTr="0061350C">
        <w:trPr>
          <w:trHeight w:val="300"/>
        </w:trPr>
        <w:tc>
          <w:tcPr>
            <w:tcW w:w="1705" w:type="dxa"/>
            <w:hideMark/>
          </w:tcPr>
          <w:p w14:paraId="6CC6D223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60" w:type="dxa"/>
            <w:hideMark/>
          </w:tcPr>
          <w:p w14:paraId="22788626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scorelabel</w:t>
            </w:r>
          </w:p>
        </w:tc>
        <w:tc>
          <w:tcPr>
            <w:tcW w:w="2250" w:type="dxa"/>
            <w:hideMark/>
          </w:tcPr>
          <w:p w14:paraId="04BF15FB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10" w:type="dxa"/>
            <w:hideMark/>
          </w:tcPr>
          <w:p w14:paraId="31BAFE2C" w14:textId="77777777" w:rsidR="00931BB5" w:rsidRPr="00931BB5" w:rsidRDefault="00931BB5" w:rsidP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990" w:type="dxa"/>
            <w:hideMark/>
          </w:tcPr>
          <w:p w14:paraId="6DB5BC77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3060" w:type="dxa"/>
            <w:hideMark/>
          </w:tcPr>
          <w:p w14:paraId="700C234E" w14:textId="68FAAC25" w:rsidR="00931BB5" w:rsidRPr="00931BB5" w:rsidRDefault="0061350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Display label of the score type</w:t>
            </w:r>
          </w:p>
        </w:tc>
        <w:tc>
          <w:tcPr>
            <w:tcW w:w="3060" w:type="dxa"/>
            <w:hideMark/>
          </w:tcPr>
          <w:p w14:paraId="1CB34DC4" w14:textId="03C10742" w:rsidR="00931BB5" w:rsidRPr="00931BB5" w:rsidRDefault="0061350C">
            <w:pPr>
              <w:rPr>
                <w:rFonts w:ascii="Arial" w:hAnsi="Arial" w:cs="Arial"/>
                <w:sz w:val="16"/>
                <w:szCs w:val="16"/>
              </w:rPr>
            </w:pPr>
            <w:r w:rsidRPr="00B4010C">
              <w:rPr>
                <w:rFonts w:ascii="Arial" w:hAnsi="Arial" w:cs="Arial"/>
                <w:sz w:val="16"/>
                <w:szCs w:val="16"/>
              </w:rPr>
              <w:t>One or more printable ASCII characters</w:t>
            </w:r>
          </w:p>
        </w:tc>
        <w:tc>
          <w:tcPr>
            <w:tcW w:w="1255" w:type="dxa"/>
            <w:hideMark/>
          </w:tcPr>
          <w:p w14:paraId="25BB175F" w14:textId="77777777" w:rsidR="00931BB5" w:rsidRPr="00931BB5" w:rsidRDefault="00931BB5">
            <w:pPr>
              <w:rPr>
                <w:rFonts w:ascii="Arial" w:hAnsi="Arial" w:cs="Arial"/>
                <w:sz w:val="16"/>
                <w:szCs w:val="16"/>
              </w:rPr>
            </w:pPr>
            <w:r w:rsidRPr="00931BB5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</w:tbl>
    <w:p w14:paraId="05820A86" w14:textId="69FBCDFB" w:rsidR="00931BB5" w:rsidRDefault="00931BB5" w:rsidP="00931BB5"/>
    <w:p w14:paraId="7C1A0825" w14:textId="77777777" w:rsidR="00931BB5" w:rsidRPr="00931BB5" w:rsidRDefault="00931BB5" w:rsidP="00931BB5"/>
    <w:p w14:paraId="773FF5C0" w14:textId="125DDC02" w:rsidR="00113A67" w:rsidRDefault="00113A67" w:rsidP="00113A67">
      <w:pPr>
        <w:pStyle w:val="Heading1"/>
      </w:pPr>
      <w:bookmarkStart w:id="7" w:name="_Toc451159849"/>
      <w:r>
        <w:t>Sample XML Output</w:t>
      </w:r>
      <w:bookmarkEnd w:id="7"/>
    </w:p>
    <w:p w14:paraId="266861E8" w14:textId="59ADA656" w:rsidR="0003543B" w:rsidRDefault="00487031" w:rsidP="0003543B">
      <w:r>
        <w:t>Multiple examples can be found in th</w:t>
      </w:r>
      <w:r w:rsidR="00931BB5">
        <w:t>e</w:t>
      </w:r>
      <w:r>
        <w:t xml:space="preserve"> Implementation Readiness Package (IRP) found here: </w:t>
      </w:r>
      <w:hyperlink r:id="rId12" w:history="1">
        <w:r w:rsidRPr="006921E2">
          <w:rPr>
            <w:rStyle w:val="Hyperlink"/>
          </w:rPr>
          <w:t>ftp://ftps.smarterbalanced.org/~sbacpublic/Public/ImplementationReadiness/2016.02.24.IrpTestPackageAndContent.zip</w:t>
        </w:r>
      </w:hyperlink>
      <w:r w:rsidR="00A65D8F">
        <w:t xml:space="preserve">.  The </w:t>
      </w:r>
      <w:r w:rsidR="00931BB5">
        <w:t>reporting</w:t>
      </w:r>
      <w:r w:rsidR="00A65D8F">
        <w:t xml:space="preserve"> packages are located in the </w:t>
      </w:r>
      <w:r w:rsidR="00A65D8F" w:rsidRPr="00A65D8F">
        <w:rPr>
          <w:i/>
        </w:rPr>
        <w:t>/Test Packages/</w:t>
      </w:r>
      <w:r w:rsidR="00931BB5">
        <w:rPr>
          <w:i/>
        </w:rPr>
        <w:t>REP</w:t>
      </w:r>
      <w:r w:rsidR="00A65D8F" w:rsidRPr="00A65D8F">
        <w:rPr>
          <w:i/>
        </w:rPr>
        <w:t>/R</w:t>
      </w:r>
      <w:r w:rsidR="00931BB5">
        <w:rPr>
          <w:i/>
        </w:rPr>
        <w:t>eporting</w:t>
      </w:r>
      <w:r w:rsidR="00A65D8F">
        <w:t xml:space="preserve"> directory.</w:t>
      </w:r>
    </w:p>
    <w:p w14:paraId="2F9EA809" w14:textId="08C49272" w:rsidR="00E11B12" w:rsidRPr="0003543B" w:rsidRDefault="00E11B12" w:rsidP="00E11B12">
      <w:r>
        <w:t xml:space="preserve">Below is the Math 3 </w:t>
      </w:r>
      <w:r w:rsidR="00931BB5">
        <w:t>Combined</w:t>
      </w:r>
      <w:r>
        <w:t xml:space="preserve"> Test </w:t>
      </w:r>
      <w:r w:rsidR="00931BB5">
        <w:t>Reporting</w:t>
      </w:r>
      <w:r>
        <w:t xml:space="preserve"> Package from the IRP:</w:t>
      </w:r>
    </w:p>
    <w:p w14:paraId="0AD62829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>&lt;testspecification purpose="reporting" publisher="SBAC_PT" publishdate="Aug 19 2015  4:37PM" version="1.0"&gt;</w:t>
      </w:r>
    </w:p>
    <w:p w14:paraId="54CF5249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&lt;identifier uniqueid="(SBAC_PT)SBAC-IRP-MATH-3-COMBINED-Summer-2015-2016" name="SBAC-IRP-MATH-3-COMBINED" label="Grade 3 MATH" version="8175" /&gt;</w:t>
      </w:r>
    </w:p>
    <w:p w14:paraId="30949D7E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&lt;property name="subject" value="MATH" label="MATH" /&gt;</w:t>
      </w:r>
    </w:p>
    <w:p w14:paraId="506AB34E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&lt;property name="grade" value="3" label="grade 3" /&gt;</w:t>
      </w:r>
    </w:p>
    <w:p w14:paraId="286D8A95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&lt;property name="type" value="summative" label="summative" /&gt;</w:t>
      </w:r>
    </w:p>
    <w:p w14:paraId="0D6A4867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&lt;reporting&gt;</w:t>
      </w:r>
    </w:p>
    <w:p w14:paraId="41685BD4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&lt;testblueprint&gt;</w:t>
      </w:r>
    </w:p>
    <w:p w14:paraId="5B97A7A2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elementtype="test" minopitems="12" maxopitems="12" minftitems="0" maxftitems="0" opitemcount="21" ftitemcount="0"&gt;</w:t>
      </w:r>
    </w:p>
    <w:p w14:paraId="6406E6F6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uniqueid="(SBAC_PT)SBAC-IRP-MATH-3-COMBINED-Summer-2015-2016" name="SBAC-IRP-MATH-3-COMBINED" version="8175" /&gt;</w:t>
      </w:r>
    </w:p>
    <w:p w14:paraId="77D767E5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1DB9B80D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elementtype="segment" minopitems="8" maxopitems="8" minftitems="0" maxftitems="0" opitemcount="17" ftitemcount="0"&gt;</w:t>
      </w:r>
    </w:p>
    <w:p w14:paraId="78D687F0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uniqueid="(SBAC_PT)SBAC-IRP-CAT-COMBINED-MATH-3-Summer-2015-2016" name="SBAC-IRP-CAT-COMBINED-MATH-3" version="8175" /&gt;</w:t>
      </w:r>
    </w:p>
    <w:p w14:paraId="5929EB63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38380FB4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elementtype="segment" minopitems="4" maxopitems="4" minftitems="0" maxftitems="0" opitemcount="4" ftitemcount="0"&gt;</w:t>
      </w:r>
    </w:p>
    <w:p w14:paraId="59BF44F4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uniqueid="(SBAC_PT)SBAC-IRP-Perf-COMBINED-MATH-3-Summer-2015-2016" name="SBAC-IRP-Perf-COMBINED-MATH-3" version="8175" /&gt;</w:t>
      </w:r>
    </w:p>
    <w:p w14:paraId="19C5394E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3E34380F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elementtype="affinitygroup" minopitems="2" maxopitems="2" opitemcount="2" ftitemcount="0"&gt;</w:t>
      </w:r>
    </w:p>
    <w:p w14:paraId="74575F4D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uniqueid="G3Math_Claim1_MC/MS" name="G3Math_Claim1_MC/MS" version="8175" /&gt;</w:t>
      </w:r>
    </w:p>
    <w:p w14:paraId="56F01498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5352DC5E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elementtype="affinitygroup" minopitems="2" maxopitems="2" opitemcount="4" ftitemcount="0"&gt;</w:t>
      </w:r>
    </w:p>
    <w:p w14:paraId="2CDCD120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uniqueid="G3Math_Claim2/4" name="G3Math_Claim2/4" version="8175" /&gt;</w:t>
      </w:r>
    </w:p>
    <w:p w14:paraId="2E4F7D56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3A88155F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elementtype="affinitygroup" minopitems="2" maxopitems="8" opitemcount="9" ftitemcount="0"&gt;</w:t>
      </w:r>
    </w:p>
    <w:p w14:paraId="11A8C225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uniqueid="G3Math_DOK2" name="G3Math_DOK2" version="8175" /&gt;</w:t>
      </w:r>
    </w:p>
    <w:p w14:paraId="122CB6BF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586B84CB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elementtype="strand" minopitems="4" maxopitems="7" opitemcount="9" ftitemcount="0"&gt;</w:t>
      </w:r>
    </w:p>
    <w:p w14:paraId="2FD23D8F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uniqueid="SBAC_PT-1" name="1" version="8175" /&gt;</w:t>
      </w:r>
    </w:p>
    <w:p w14:paraId="2F905A50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4FE56DDA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parentid="SBAC_PT-1" minopitems="0" maxopitems="14" opitemcount="4" ftitemcount="0"&gt;</w:t>
      </w:r>
    </w:p>
    <w:p w14:paraId="2FB42647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uniqueid="SBAC_PT-1|MD" name="1|MD" version="8175" /&gt;</w:t>
      </w:r>
    </w:p>
    <w:p w14:paraId="2D2D42B8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3C6546EA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parentid="SBAC_PT-1|MD" minopitems="0" maxopitems="8" opitemcount="1" ftitemcount="0"&gt;</w:t>
      </w:r>
    </w:p>
    <w:p w14:paraId="145E5015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uniqueid="SBAC_PT-1|MD|G-3" name="1|MD|G-3" version="8175" /&gt;</w:t>
      </w:r>
    </w:p>
    <w:p w14:paraId="0132FDA4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1C391F0C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parentid="SBAC_PT-1|MD|G-3" minopitems="0" maxopitems="8" opitemcount="1" ftitemcount="0"&gt;</w:t>
      </w:r>
    </w:p>
    <w:p w14:paraId="5668D81D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  &lt;identifier uniqueid="SBAC_PT-1|MD|G-3|m" name="1|MD|G-3|m" version="8175" /&gt;</w:t>
      </w:r>
    </w:p>
    <w:p w14:paraId="0F37C431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696E39F4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parentid="SBAC_PT-1|MD|G-3|m" minopitems="0" maxopitems="8" opitemcount="1" ftitemcount="0"&gt;</w:t>
      </w:r>
    </w:p>
    <w:p w14:paraId="44B241A6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uniqueid="SBAC_PT-1|MD|G-3|m|3.MD.2" name="1|MD|G-3|m|3.MD.2" version="8175" /&gt;</w:t>
      </w:r>
    </w:p>
    <w:p w14:paraId="058D4863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181EB198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parentid="SBAC_PT-1|MD" minopitems="0" maxopitems="8" opitemcount="1" ftitemcount="0"&gt;</w:t>
      </w:r>
    </w:p>
    <w:p w14:paraId="6C8FCD76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uniqueid="SBAC_PT-1|MD|H-3" name="1|MD|H-3" version="8175" /&gt;</w:t>
      </w:r>
    </w:p>
    <w:p w14:paraId="63CA1F60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5C229B49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parentid="SBAC_PT-1|MD|H-3" minopitems="0" maxopitems="8" opitemcount="1" ftitemcount="0"&gt;</w:t>
      </w:r>
    </w:p>
    <w:p w14:paraId="36AC3190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uniqueid="SBAC_PT-1|MD|H-3|a/s" name="1|MD|H-3|a/s" version="8175" /&gt;</w:t>
      </w:r>
    </w:p>
    <w:p w14:paraId="06F62653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2C28FCCB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parentid="SBAC_PT-1|MD|H-3|a/s" minopitems="0" maxopitems="8" opitemcount="1" ftitemcount="0"&gt;</w:t>
      </w:r>
    </w:p>
    <w:p w14:paraId="3B76CBE4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uniqueid="SBAC_PT-1|MD|H-3|a/s|3.MD.3" name="1|MD|H-3|a/s|3.MD.3" version="8175" /&gt;</w:t>
      </w:r>
    </w:p>
    <w:p w14:paraId="5778C2FE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4EDD69F5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parentid="SBAC_PT-1|MD" minopitems="0" maxopitems="8" opitemcount="1" ftitemcount="0"&gt;</w:t>
      </w:r>
    </w:p>
    <w:p w14:paraId="1F36B41F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uniqueid="SBAC_PT-1|MD|I-3" name="1|MD|I-3" version="8175" /&gt;</w:t>
      </w:r>
    </w:p>
    <w:p w14:paraId="10A8D41E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37DE47FC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parentid="SBAC_PT-1|MD|I-3" minopitems="0" maxopitems="8" opitemcount="1" ftitemcount="0"&gt;</w:t>
      </w:r>
    </w:p>
    <w:p w14:paraId="657C5427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uniqueid="SBAC_PT-1|MD|I-3|m" name="1|MD|I-3|m" version="8175" /&gt;</w:t>
      </w:r>
    </w:p>
    <w:p w14:paraId="6DB5528D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602CEB20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parentid="SBAC_PT-1|MD|I-3|m" minopitems="0" maxopitems="8" opitemcount="1" ftitemcount="0"&gt;</w:t>
      </w:r>
    </w:p>
    <w:p w14:paraId="364506DD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uniqueid="SBAC_PT-1|MD|I-3|m|3.MD.7d" name="1|MD|I-3|m|3.MD.7d" version="8175" /&gt;</w:t>
      </w:r>
    </w:p>
    <w:p w14:paraId="112516C4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56E725CF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parentid="SBAC_PT-1|MD" minopitems="0" maxopitems="8" opitemcount="1" ftitemcount="0"&gt;</w:t>
      </w:r>
    </w:p>
    <w:p w14:paraId="7CA25069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uniqueid="SBAC_PT-1|MD|J-3" name="1|MD|J-3" version="8175" /&gt;</w:t>
      </w:r>
    </w:p>
    <w:p w14:paraId="79F3C0A8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1732D842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parentid="SBAC_PT-1|MD|J-3" minopitems="0" maxopitems="8" opitemcount="1" ftitemcount="0"&gt;</w:t>
      </w:r>
    </w:p>
    <w:p w14:paraId="149F0CC2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uniqueid="SBAC_PT-1|MD|J-3|a/s" name="1|MD|J-3|a/s" version="8175" /&gt;</w:t>
      </w:r>
    </w:p>
    <w:p w14:paraId="34B92B78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3EC56EE3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parentid="SBAC_PT-1|MD|J-3|a/s" minopitems="0" maxopitems="8" opitemcount="1" ftitemcount="0"&gt;</w:t>
      </w:r>
    </w:p>
    <w:p w14:paraId="373BE191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uniqueid="SBAC_PT-1|MD|J-3|a/s|3.MD.8" name="1|MD|J-3|a/s|3.MD.8" version="8175" /&gt;</w:t>
      </w:r>
    </w:p>
    <w:p w14:paraId="0F494F1F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0A6D0AC4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parentid="SBAC_PT-1" minopitems="0" maxopitems="8" opitemcount="1" ftitemcount="0"&gt;</w:t>
      </w:r>
    </w:p>
    <w:p w14:paraId="1442C504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uniqueid="SBAC_PT-1|NBT" name="1|NBT" version="8175" /&gt;</w:t>
      </w:r>
    </w:p>
    <w:p w14:paraId="608CECB0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19610BA9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parentid="SBAC_PT-1|NBT" minopitems="0" maxopitems="8" opitemcount="1" ftitemcount="0"&gt;</w:t>
      </w:r>
    </w:p>
    <w:p w14:paraId="3B08FF34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uniqueid="SBAC_PT-1|NBT|E-3" name="1|NBT|E-3" version="8175" /&gt;</w:t>
      </w:r>
    </w:p>
    <w:p w14:paraId="63333931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3F25FBB2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parentid="SBAC_PT-1|NBT|E-3" minopitems="0" maxopitems="8" opitemcount="1" ftitemcount="0"&gt;</w:t>
      </w:r>
    </w:p>
    <w:p w14:paraId="2F35AEE9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uniqueid="SBAC_PT-1|NBT|E-3|a/s" name="1|NBT|E-3|a/s" version="8175" /&gt;</w:t>
      </w:r>
    </w:p>
    <w:p w14:paraId="3983F2EB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160AE5C9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parentid="SBAC_PT-1|NBT|E-3|a/s" minopitems="0" maxopitems="8" opitemcount="1" ftitemcount="0"&gt;</w:t>
      </w:r>
    </w:p>
    <w:p w14:paraId="3B1DFD47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uniqueid="SBAC_PT-1|NBT|E-3|a/s|3.NBT.2" name="1|NBT|E-3|a/s|3.NBT.2" version="8175" /&gt;</w:t>
      </w:r>
    </w:p>
    <w:p w14:paraId="088A5B8C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3EE6B9AA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parentid="SBAC_PT-1" minopitems="0" maxopitems="8" opitemcount="2" ftitemcount="0"&gt;</w:t>
      </w:r>
    </w:p>
    <w:p w14:paraId="346D8441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uniqueid="SBAC_PT-1|NF" name="1|NF" version="8175" /&gt;</w:t>
      </w:r>
    </w:p>
    <w:p w14:paraId="68776EC1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&lt;/bpelement&gt;</w:t>
      </w:r>
    </w:p>
    <w:p w14:paraId="48E0C458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parentid="SBAC_PT-1|NF" minopitems="0" maxopitems="8" opitemcount="2" ftitemcount="0"&gt;</w:t>
      </w:r>
    </w:p>
    <w:p w14:paraId="71D942D3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uniqueid="SBAC_PT-1|NF|F-3" name="1|NF|F-3" version="8175" /&gt;</w:t>
      </w:r>
    </w:p>
    <w:p w14:paraId="36E59735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20E69E27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parentid="SBAC_PT-1|NF|F-3" minopitems="0" maxopitems="8" opitemcount="2" ftitemcount="0"&gt;</w:t>
      </w:r>
    </w:p>
    <w:p w14:paraId="4A4E0619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uniqueid="SBAC_PT-1|NF|F-3|m" name="1|NF|F-3|m" version="8175" /&gt;</w:t>
      </w:r>
    </w:p>
    <w:p w14:paraId="2E4CD54F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54A00493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parentid="SBAC_PT-1|NF|F-3|m" minopitems="0" maxopitems="8" opitemcount="1" ftitemcount="0"&gt;</w:t>
      </w:r>
    </w:p>
    <w:p w14:paraId="19DC632E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uniqueid="SBAC_PT-1|NF|F-3|m|3.NF.3a" name="1|NF|F-3|m|3.NF.3a" version="8175" /&gt;</w:t>
      </w:r>
    </w:p>
    <w:p w14:paraId="36D5A524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3D2D3038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parentid="SBAC_PT-1|NF|F-3|m" minopitems="0" maxopitems="8" opitemcount="1" ftitemcount="0"&gt;</w:t>
      </w:r>
    </w:p>
    <w:p w14:paraId="099F9B87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uniqueid="SBAC_PT-1|NF|F-3|m|3.NF.3c" name="1|NF|F-3|m|3.NF.3c" version="8175" /&gt;</w:t>
      </w:r>
    </w:p>
    <w:p w14:paraId="4B1E52F3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65610400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parentid="SBAC_PT-1" minopitems="0" maxopitems="14" opitemcount="2" ftitemcount="0"&gt;</w:t>
      </w:r>
    </w:p>
    <w:p w14:paraId="55E35807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uniqueid="SBAC_PT-1|OA" name="1|OA" version="8175" /&gt;</w:t>
      </w:r>
    </w:p>
    <w:p w14:paraId="0DB4F131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7195A6CF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parentid="SBAC_PT-1|OA" minopitems="0" maxopitems="8" opitemcount="1" ftitemcount="0"&gt;</w:t>
      </w:r>
    </w:p>
    <w:p w14:paraId="152D5461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uniqueid="SBAC_PT-1|OA|A-3" name="1|OA|A-3" version="8175" /&gt;</w:t>
      </w:r>
    </w:p>
    <w:p w14:paraId="070AC66A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436A7453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parentid="SBAC_PT-1|OA|A-3" minopitems="0" maxopitems="8" opitemcount="1" ftitemcount="0"&gt;</w:t>
      </w:r>
    </w:p>
    <w:p w14:paraId="65FD673F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uniqueid="SBAC_PT-1|OA|A-3|m" name="1|OA|A-3|m" version="8175" /&gt;</w:t>
      </w:r>
    </w:p>
    <w:p w14:paraId="456EC696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45C53525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parentid="SBAC_PT-1|OA|A-3|m" minopitems="0" maxopitems="8" opitemcount="1" ftitemcount="0"&gt;</w:t>
      </w:r>
    </w:p>
    <w:p w14:paraId="39949F50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uniqueid="SBAC_PT-1|OA|A-3|m|3.OA.3" name="1|OA|A-3|m|3.OA.3" version="8175" /&gt;</w:t>
      </w:r>
    </w:p>
    <w:p w14:paraId="15B095DC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3271CB93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parentid="SBAC_PT-1|OA" minopitems="0" maxopitems="8" opitemcount="1" ftitemcount="0"&gt;</w:t>
      </w:r>
    </w:p>
    <w:p w14:paraId="529B9826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uniqueid="SBAC_PT-1|OA|C-3" name="1|OA|C-3" version="8175" /&gt;</w:t>
      </w:r>
    </w:p>
    <w:p w14:paraId="3628CA2A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55E0775C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parentid="SBAC_PT-1|OA|C-3" minopitems="0" maxopitems="8" opitemcount="1" ftitemcount="0"&gt;</w:t>
      </w:r>
    </w:p>
    <w:p w14:paraId="1F4FF6EA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uniqueid="SBAC_PT-1|OA|C-3|m" name="1|OA|C-3|m" version="8175" /&gt;</w:t>
      </w:r>
    </w:p>
    <w:p w14:paraId="59C03776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3E1C9C82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parentid="SBAC_PT-1|OA|C-3|m" minopitems="0" maxopitems="8" opitemcount="1" ftitemcount="0"&gt;</w:t>
      </w:r>
    </w:p>
    <w:p w14:paraId="6AACFD9E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uniqueid="SBAC_PT-1|OA|C-3|m|3.OA.7" name="1|OA|C-3|m|3.OA.7" version="8175" /&gt;</w:t>
      </w:r>
    </w:p>
    <w:p w14:paraId="098A80CD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217BE941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elementtype="strand" minopitems="0" maxopitems="5" opitemcount="3" ftitemcount="0"&gt;</w:t>
      </w:r>
    </w:p>
    <w:p w14:paraId="29B01F9B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uniqueid="SBAC_PT-2" name="2" version="8175" /&gt;</w:t>
      </w:r>
    </w:p>
    <w:p w14:paraId="64B9519A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347C680C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parentid="SBAC_PT-2" minopitems="0" maxopitems="8" opitemcount="3" ftitemcount="0"&gt;</w:t>
      </w:r>
    </w:p>
    <w:p w14:paraId="23B06BCE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uniqueid="SBAC_PT-2|MD" name="2|MD" version="8175" /&gt;</w:t>
      </w:r>
    </w:p>
    <w:p w14:paraId="42247056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0AF67D6B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parentid="SBAC_PT-2|MD" minopitems="0" maxopitems="8" opitemcount="2" ftitemcount="0"&gt;</w:t>
      </w:r>
    </w:p>
    <w:p w14:paraId="2D36341C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uniqueid="SBAC_PT-2|MD|A" name="2|MD|A" version="8175" /&gt;</w:t>
      </w:r>
    </w:p>
    <w:p w14:paraId="1379DF88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45811137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parentid="SBAC_PT-2|MD" minopitems="0" maxopitems="8" opitemcount="1" ftitemcount="0"&gt;</w:t>
      </w:r>
    </w:p>
    <w:p w14:paraId="037E364A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uniqueid="SBAC_PT-2|MD|B" name="2|MD|B" version="8175" /&gt;</w:t>
      </w:r>
    </w:p>
    <w:p w14:paraId="1BF5570D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2E1960F8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&lt;bpelement elementtype="contentlevel" parentid="SBAC_PT-2|MD|B" minopitems="0" maxopitems="8" opitemcount="1" ftitemcount="0"&gt;</w:t>
      </w:r>
    </w:p>
    <w:p w14:paraId="1EA9DC5E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uniqueid="SBAC_PT-2|MD|B|NA" name="2|MD|B|NA" version="8175" /&gt;</w:t>
      </w:r>
    </w:p>
    <w:p w14:paraId="7577C68E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0F092F93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parentid="SBAC_PT-2|MD|B|NA" minopitems="0" maxopitems="8" opitemcount="1" ftitemcount="0"&gt;</w:t>
      </w:r>
    </w:p>
    <w:p w14:paraId="6E72C2C9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uniqueid="SBAC_PT-2|MD|B|NA|NA" name="2|MD|B|NA|NA" version="8175" /&gt;</w:t>
      </w:r>
    </w:p>
    <w:p w14:paraId="43A7958D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0F2117DE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elementtype="strand" minopitems="2" maxopitems="5" opitemcount="5" ftitemcount="0"&gt;</w:t>
      </w:r>
    </w:p>
    <w:p w14:paraId="039D6ABB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uniqueid="SBAC_PT-3" name="3" version="8175" /&gt;</w:t>
      </w:r>
    </w:p>
    <w:p w14:paraId="49143B8F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283DBC8F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parentid="SBAC_PT-3" minopitems="0" maxopitems="6" opitemcount="1" ftitemcount="0"&gt;</w:t>
      </w:r>
    </w:p>
    <w:p w14:paraId="63778B18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uniqueid="SBAC_PT-3|G" name="3|G" version="8175" /&gt;</w:t>
      </w:r>
    </w:p>
    <w:p w14:paraId="7C200D0E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74A1BD28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parentid="SBAC_PT-3|G" minopitems="0" maxopitems="6" opitemcount="1" ftitemcount="0"&gt;</w:t>
      </w:r>
    </w:p>
    <w:p w14:paraId="7BE29719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uniqueid="SBAC_PT-3|G|F" name="3|G|F" version="8175" /&gt;</w:t>
      </w:r>
    </w:p>
    <w:p w14:paraId="3ECB85C1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20D717B4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parentid="SBAC_PT-3|G|F" minopitems="0" maxopitems="6" opitemcount="1" ftitemcount="0"&gt;</w:t>
      </w:r>
    </w:p>
    <w:p w14:paraId="76B51F04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uniqueid="SBAC_PT-3|G|F|NA" name="3|G|F|NA" version="8175" /&gt;</w:t>
      </w:r>
    </w:p>
    <w:p w14:paraId="1D73D95C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00667079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parentid="SBAC_PT-3|G|F|NA" minopitems="0" maxopitems="6" opitemcount="1" ftitemcount="0"&gt;</w:t>
      </w:r>
    </w:p>
    <w:p w14:paraId="74F58175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uniqueid="SBAC_PT-3|G|F|NA|NA" name="3|G|F|NA|NA" version="8175" /&gt;</w:t>
      </w:r>
    </w:p>
    <w:p w14:paraId="09746BDB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525A6648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parentid="SBAC_PT-3" minopitems="0" maxopitems="8" opitemcount="2" ftitemcount="0"&gt;</w:t>
      </w:r>
    </w:p>
    <w:p w14:paraId="7112BB0F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uniqueid="SBAC_PT-3|MD" name="3|MD" version="8175" /&gt;</w:t>
      </w:r>
    </w:p>
    <w:p w14:paraId="769F25A8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52749DEF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parentid="SBAC_PT-3|MD" minopitems="0" maxopitems="8" opitemcount="1" ftitemcount="0"&gt;</w:t>
      </w:r>
    </w:p>
    <w:p w14:paraId="5EDBB60F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uniqueid="SBAC_PT-3|MD|A" name="3|MD|A" version="8175" /&gt;</w:t>
      </w:r>
    </w:p>
    <w:p w14:paraId="2DE44E4B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2A9C5BDA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parentid="SBAC_PT-3|MD" minopitems="0" maxopitems="8" opitemcount="1" ftitemcount="0"&gt;</w:t>
      </w:r>
    </w:p>
    <w:p w14:paraId="4B7C9469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uniqueid="SBAC_PT-3|MD|C" name="3|MD|C" version="8175" /&gt;</w:t>
      </w:r>
    </w:p>
    <w:p w14:paraId="05564E4C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5B067E64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parentid="SBAC_PT-3|MD|C" minopitems="0" maxopitems="8" opitemcount="1" ftitemcount="0"&gt;</w:t>
      </w:r>
    </w:p>
    <w:p w14:paraId="232BB8CB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uniqueid="SBAC_PT-3|MD|C|NA" name="3|MD|C|NA" version="8175" /&gt;</w:t>
      </w:r>
    </w:p>
    <w:p w14:paraId="5F5CFDE4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0D84EBDF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parentid="SBAC_PT-3|MD|C|NA" minopitems="0" maxopitems="8" opitemcount="1" ftitemcount="0"&gt;</w:t>
      </w:r>
    </w:p>
    <w:p w14:paraId="3F598DE6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uniqueid="SBAC_PT-3|MD|C|NA|NA" name="3|MD|C|NA|NA" version="8175" /&gt;</w:t>
      </w:r>
    </w:p>
    <w:p w14:paraId="69A579C2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0C3CF314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parentid="SBAC_PT-3" minopitems="0" maxopitems="8" opitemcount="1" ftitemcount="0"&gt;</w:t>
      </w:r>
    </w:p>
    <w:p w14:paraId="1945F373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uniqueid="SBAC_PT-3|NF" name="3|NF" version="8175" /&gt;</w:t>
      </w:r>
    </w:p>
    <w:p w14:paraId="2B994A8F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32CE2A3D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parentid="SBAC_PT-3|NF" minopitems="0" maxopitems="8" opitemcount="1" ftitemcount="0"&gt;</w:t>
      </w:r>
    </w:p>
    <w:p w14:paraId="2A373B48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uniqueid="SBAC_PT-3|NF|A" name="3|NF|A" version="8175" /&gt;</w:t>
      </w:r>
    </w:p>
    <w:p w14:paraId="23E9F9D2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6221BDC3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parentid="SBAC_PT-3|NF|A" minopitems="0" maxopitems="8" opitemcount="1" ftitemcount="0"&gt;</w:t>
      </w:r>
    </w:p>
    <w:p w14:paraId="4379BED3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uniqueid="SBAC_PT-3|NF|A|NA" name="3|NF|A|NA" version="8175" /&gt;</w:t>
      </w:r>
    </w:p>
    <w:p w14:paraId="309A8E74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3457BDE6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parentid="SBAC_PT-3|NF|A|NA" minopitems="0" maxopitems="8" opitemcount="1" ftitemcount="0"&gt;</w:t>
      </w:r>
    </w:p>
    <w:p w14:paraId="251CFE84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  &lt;identifier uniqueid="SBAC_PT-3|NF|A|NA|NA" name="3|NF|A|NA|NA" version="8175" /&gt;</w:t>
      </w:r>
    </w:p>
    <w:p w14:paraId="645CDF40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59ED7729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parentid="SBAC_PT-3" minopitems="0" maxopitems="8" opitemcount="1" ftitemcount="0"&gt;</w:t>
      </w:r>
    </w:p>
    <w:p w14:paraId="060142BB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uniqueid="SBAC_PT-3|OA" name="3|OA" version="8175" /&gt;</w:t>
      </w:r>
    </w:p>
    <w:p w14:paraId="7969A372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64B0505C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parentid="SBAC_PT-3|OA" minopitems="0" maxopitems="8" opitemcount="1" ftitemcount="0"&gt;</w:t>
      </w:r>
    </w:p>
    <w:p w14:paraId="5B07D4AD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uniqueid="SBAC_PT-3|OA|D" name="3|OA|D" version="8175" /&gt;</w:t>
      </w:r>
    </w:p>
    <w:p w14:paraId="5676E955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2AE23EB7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parentid="SBAC_PT-3|OA|D" minopitems="0" maxopitems="8" opitemcount="1" ftitemcount="0"&gt;</w:t>
      </w:r>
    </w:p>
    <w:p w14:paraId="448CCE58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uniqueid="SBAC_PT-3|OA|D|NA" name="3|OA|D|NA" version="8175" /&gt;</w:t>
      </w:r>
    </w:p>
    <w:p w14:paraId="68D4D3F8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47D4AE4E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parentid="SBAC_PT-3|OA|D|NA" minopitems="0" maxopitems="8" opitemcount="1" ftitemcount="0"&gt;</w:t>
      </w:r>
    </w:p>
    <w:p w14:paraId="452FBEAD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uniqueid="SBAC_PT-3|OA|D|NA|NA" name="3|OA|D|NA|NA" version="8175" /&gt;</w:t>
      </w:r>
    </w:p>
    <w:p w14:paraId="53B2D29B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0E466365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elementtype="strand" minopitems="0" maxopitems="5" opitemcount="4" ftitemcount="0"&gt;</w:t>
      </w:r>
    </w:p>
    <w:p w14:paraId="3D5FE06D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uniqueid="SBAC_PT-4" name="4" version="8175" /&gt;</w:t>
      </w:r>
    </w:p>
    <w:p w14:paraId="22317B0F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5F4AB089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parentid="SBAC_PT-4" minopitems="0" maxopitems="8" opitemcount="2" ftitemcount="0"&gt;</w:t>
      </w:r>
    </w:p>
    <w:p w14:paraId="4F63598D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uniqueid="SBAC_PT-4|MD" name="4|MD" version="8175" /&gt;</w:t>
      </w:r>
    </w:p>
    <w:p w14:paraId="316F51A3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169BA4C5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parentid="SBAC_PT-4|MD" minopitems="0" maxopitems="8" opitemcount="1" ftitemcount="0"&gt;</w:t>
      </w:r>
    </w:p>
    <w:p w14:paraId="6C0CE923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uniqueid="SBAC_PT-4|MD|A" name="4|MD|A" version="8175" /&gt;</w:t>
      </w:r>
    </w:p>
    <w:p w14:paraId="4658E02C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5A9CC695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parentid="SBAC_PT-4|MD" minopitems="0" maxopitems="8" opitemcount="1" ftitemcount="0"&gt;</w:t>
      </w:r>
    </w:p>
    <w:p w14:paraId="4B7B30B9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uniqueid="SBAC_PT-4|MD|C" name="4|MD|C" version="8175" /&gt;</w:t>
      </w:r>
    </w:p>
    <w:p w14:paraId="500906F1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055C2E4F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parentid="SBAC_PT-4|MD|C" minopitems="0" maxopitems="8" opitemcount="1" ftitemcount="0"&gt;</w:t>
      </w:r>
    </w:p>
    <w:p w14:paraId="3C694F9C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uniqueid="SBAC_PT-4|MD|C|NA" name="4|MD|C|NA" version="8175" /&gt;</w:t>
      </w:r>
    </w:p>
    <w:p w14:paraId="2F1FF561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78155EAE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parentid="SBAC_PT-4|MD|C|NA" minopitems="0" maxopitems="8" opitemcount="1" ftitemcount="0"&gt;</w:t>
      </w:r>
    </w:p>
    <w:p w14:paraId="66DE2E3F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uniqueid="SBAC_PT-4|MD|C|NA|NA" name="4|MD|C|NA|NA" version="8175" /&gt;</w:t>
      </w:r>
    </w:p>
    <w:p w14:paraId="74A11C99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63D30122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parentid="SBAC_PT-4" minopitems="0" maxopitems="8" opitemcount="2" ftitemcount="0"&gt;</w:t>
      </w:r>
    </w:p>
    <w:p w14:paraId="30DF5064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uniqueid="SBAC_PT-4|OA" name="4|OA" version="8175" /&gt;</w:t>
      </w:r>
    </w:p>
    <w:p w14:paraId="021BDA68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0196859A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parentid="SBAC_PT-4|OA" minopitems="0" maxopitems="8" opitemcount="1" ftitemcount="0"&gt;</w:t>
      </w:r>
    </w:p>
    <w:p w14:paraId="069012CF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uniqueid="SBAC_PT-4|OA|D" name="4|OA|D" version="8175" /&gt;</w:t>
      </w:r>
    </w:p>
    <w:p w14:paraId="602E399A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6864AEAD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parentid="SBAC_PT-4|OA|D" minopitems="0" maxopitems="8" opitemcount="1" ftitemcount="0"&gt;</w:t>
      </w:r>
    </w:p>
    <w:p w14:paraId="798E1E2D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uniqueid="SBAC_PT-4|OA|D|NA" name="4|OA|D|NA" version="8175" /&gt;</w:t>
      </w:r>
    </w:p>
    <w:p w14:paraId="5C28A3CD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1E20C844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parentid="SBAC_PT-4|OA|D|NA" minopitems="0" maxopitems="8" opitemcount="1" ftitemcount="0"&gt;</w:t>
      </w:r>
    </w:p>
    <w:p w14:paraId="6AAF958B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uniqueid="SBAC_PT-4|OA|D|NA|NA" name="4|OA|D|NA|NA" version="8175" /&gt;</w:t>
      </w:r>
    </w:p>
    <w:p w14:paraId="6D08E237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08DB4754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parentid="SBAC_PT-4|OA" minopitems="0" maxopitems="8" opitemcount="1" ftitemcount="0"&gt;</w:t>
      </w:r>
    </w:p>
    <w:p w14:paraId="5F4C11FE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uniqueid="SBAC_PT-4|OA|E" name="4|OA|E" version="8175" /&gt;</w:t>
      </w:r>
    </w:p>
    <w:p w14:paraId="045B2B1F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&lt;/bpelement&gt;</w:t>
      </w:r>
    </w:p>
    <w:p w14:paraId="389202AE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parentid="SBAC_PT-4|OA|E" minopitems="0" maxopitems="8" opitemcount="1" ftitemcount="0"&gt;</w:t>
      </w:r>
    </w:p>
    <w:p w14:paraId="547D8C73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uniqueid="SBAC_PT-4|OA|E|NA" name="4|OA|E|NA" version="8175" /&gt;</w:t>
      </w:r>
    </w:p>
    <w:p w14:paraId="6F81FD4D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68DF77E5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parentid="SBAC_PT-4|OA|E|NA" minopitems="0" maxopitems="8" opitemcount="1" ftitemcount="0"&gt;</w:t>
      </w:r>
    </w:p>
    <w:p w14:paraId="60076F05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uniqueid="SBAC_PT-4|OA|E|NA|NA" name="4|OA|E|NA|NA" version="8175" /&gt;</w:t>
      </w:r>
    </w:p>
    <w:p w14:paraId="183B0310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2AF13409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&lt;/testblueprint&gt;</w:t>
      </w:r>
    </w:p>
    <w:p w14:paraId="02661218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&lt;performancelevels&gt;</w:t>
      </w:r>
    </w:p>
    <w:p w14:paraId="20D0C783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&lt;performancelevel bpelementid="(SBAC_PT)SBAC-IRP-MATH-3-COMBINED-Summer-2015-2016" plevel="1" scaledlo="2.189000000000000e+003" scaledhi="2.381000000000000e+003" /&gt;</w:t>
      </w:r>
    </w:p>
    <w:p w14:paraId="0482A731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&lt;performancelevel bpelementid="(SBAC_PT)SBAC-IRP-MATH-3-COMBINED-Summer-2015-2016" plevel="2" scaledlo="2.381000000000000e+003" scaledhi="2.436000000000000e+003" /&gt;</w:t>
      </w:r>
    </w:p>
    <w:p w14:paraId="2354A891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&lt;performancelevel bpelementid="(SBAC_PT)SBAC-IRP-MATH-3-COMBINED-Summer-2015-2016" plevel="3" scaledlo="2.436000000000000e+003" scaledhi="2.501000000000000e+003" /&gt;</w:t>
      </w:r>
    </w:p>
    <w:p w14:paraId="01D38B23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&lt;performancelevel bpelementid="(SBAC_PT)SBAC-IRP-MATH-3-COMBINED-Summer-2015-2016" plevel="4" scaledlo="2.501000000000000e+003" scaledhi="2.621000000000000e+003" /&gt;</w:t>
      </w:r>
    </w:p>
    <w:p w14:paraId="2B8D63A1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&lt;/performancelevels&gt;</w:t>
      </w:r>
    </w:p>
    <w:p w14:paraId="6A33EDE1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&lt;reportingmeasures&gt;</w:t>
      </w:r>
    </w:p>
    <w:p w14:paraId="6539D223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&lt;reportingmeasure bpelementid="SBAC_PT-1"&gt;</w:t>
      </w:r>
    </w:p>
    <w:p w14:paraId="763F7D27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&lt;scoretype scorename="RawScore" scorelabel="RawScore" /&gt;</w:t>
      </w:r>
    </w:p>
    <w:p w14:paraId="7CB12558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&lt;scoretype scorename="ScaleScore" scorelabel="ScaleScore" /&gt;</w:t>
      </w:r>
    </w:p>
    <w:p w14:paraId="32F29BA1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&lt;scoretype scorename="SEBasedPLWithRounding" scorelabel="PerformanceLevel" /&gt;</w:t>
      </w:r>
    </w:p>
    <w:p w14:paraId="2049304E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&lt;scoretype scorename="ItemCountScored" scorelabel="ItemCountScored" /&gt;</w:t>
      </w:r>
    </w:p>
    <w:p w14:paraId="32CED862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&lt;scoretype scorename="SBACCATTheta" scorelabel="ThetaScore" /&gt;</w:t>
      </w:r>
    </w:p>
    <w:p w14:paraId="444FFC58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&lt;scoretype scorename="ItemCount" scorelabel="ItemCount" /&gt;</w:t>
      </w:r>
    </w:p>
    <w:p w14:paraId="4B90A684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&lt;/reportingmeasure&gt;</w:t>
      </w:r>
    </w:p>
    <w:p w14:paraId="0750FB09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&lt;reportingmeasure bpelementid="1|P|TS01|B-3"&gt;</w:t>
      </w:r>
    </w:p>
    <w:p w14:paraId="48BB3D05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&lt;scoretype scorename="GLEDelta" scorelabel="BenchmarkScore" /&gt;</w:t>
      </w:r>
    </w:p>
    <w:p w14:paraId="5220BDDC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&lt;/reportingmeasure&gt;</w:t>
      </w:r>
    </w:p>
    <w:p w14:paraId="4D2080FB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&lt;reportingmeasure bpelementid="1|P|TS01|C-3"&gt;</w:t>
      </w:r>
    </w:p>
    <w:p w14:paraId="7300F1C6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&lt;scoretype scorename="GLEDelta" scorelabel="BenchmarkScore" /&gt;</w:t>
      </w:r>
    </w:p>
    <w:p w14:paraId="06483BE8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&lt;/reportingmeasure&gt;</w:t>
      </w:r>
    </w:p>
    <w:p w14:paraId="1C2EFA3E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&lt;reportingmeasure bpelementid="1|P|TS01|G-3"&gt;</w:t>
      </w:r>
    </w:p>
    <w:p w14:paraId="5142D086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&lt;scoretype scorename="GLEDelta" scorelabel="BenchmarkScore" /&gt;</w:t>
      </w:r>
    </w:p>
    <w:p w14:paraId="0B4680C5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&lt;/reportingmeasure&gt;</w:t>
      </w:r>
    </w:p>
    <w:p w14:paraId="2AC6C21C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&lt;reportingmeasure bpelementid="1|P|TS01|I-3"&gt;</w:t>
      </w:r>
    </w:p>
    <w:p w14:paraId="26117D05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&lt;scoretype scorename="GLEDelta" scorelabel="BenchmarkScore" /&gt;</w:t>
      </w:r>
    </w:p>
    <w:p w14:paraId="07F60249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&lt;/reportingmeasure&gt;</w:t>
      </w:r>
    </w:p>
    <w:p w14:paraId="03C2595B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&lt;reportingmeasure bpelementid="1|P|TS02|D-3"&gt;</w:t>
      </w:r>
    </w:p>
    <w:p w14:paraId="51EA9953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&lt;scoretype scorename="GLEDelta" scorelabel="BenchmarkScore" /&gt;</w:t>
      </w:r>
    </w:p>
    <w:p w14:paraId="3008F7DE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&lt;/reportingmeasure&gt;</w:t>
      </w:r>
    </w:p>
    <w:p w14:paraId="6319DD02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&lt;reportingmeasure bpelementid="1|P|TS02|F-3"&gt;</w:t>
      </w:r>
    </w:p>
    <w:p w14:paraId="72407C00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&lt;scoretype scorename="GLEDelta" scorelabel="BenchmarkScore" /&gt;</w:t>
      </w:r>
    </w:p>
    <w:p w14:paraId="2EE209E2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&lt;/reportingmeasure&gt;</w:t>
      </w:r>
    </w:p>
    <w:p w14:paraId="30A1DC93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&lt;reportingmeasure bpelementid="1|P|TS03|A-3"&gt;</w:t>
      </w:r>
    </w:p>
    <w:p w14:paraId="4C97B317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  &lt;scoretype scorename="GLEDelta" scorelabel="BenchmarkScore" /&gt;</w:t>
      </w:r>
    </w:p>
    <w:p w14:paraId="72BE6254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&lt;/reportingmeasure&gt;</w:t>
      </w:r>
    </w:p>
    <w:p w14:paraId="0CCF1CB7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&lt;reportingmeasure bpelementid="1|S|TS04|E-3"&gt;</w:t>
      </w:r>
    </w:p>
    <w:p w14:paraId="008D570D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&lt;scoretype scorename="GLEDelta" scorelabel="BenchmarkScore" /&gt;</w:t>
      </w:r>
    </w:p>
    <w:p w14:paraId="49513489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&lt;/reportingmeasure&gt;</w:t>
      </w:r>
    </w:p>
    <w:p w14:paraId="4B59490E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&lt;reportingmeasure bpelementid="1|S|TS04|J-3"&gt;</w:t>
      </w:r>
    </w:p>
    <w:p w14:paraId="3B5488DC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&lt;scoretype scorename="GLEDelta" scorelabel="BenchmarkScore" /&gt;</w:t>
      </w:r>
    </w:p>
    <w:p w14:paraId="3513338B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&lt;/reportingmeasure&gt;</w:t>
      </w:r>
    </w:p>
    <w:p w14:paraId="3CAD2A3F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&lt;reportingmeasure bpelementid="1|S|TS04|K-3"&gt;</w:t>
      </w:r>
    </w:p>
    <w:p w14:paraId="5A3A890E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&lt;scoretype scorename="GLEDelta" scorelabel="BenchmarkScore" /&gt;</w:t>
      </w:r>
    </w:p>
    <w:p w14:paraId="12A8B395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&lt;/reportingmeasure&gt;</w:t>
      </w:r>
    </w:p>
    <w:p w14:paraId="6CFE1845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&lt;reportingmeasure bpelementid="1|S|TS05|H-3"&gt;</w:t>
      </w:r>
    </w:p>
    <w:p w14:paraId="6AF5F14C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&lt;scoretype scorename="GLEDelta" scorelabel="BenchmarkScore" /&gt;</w:t>
      </w:r>
    </w:p>
    <w:p w14:paraId="7836CF8A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&lt;/reportingmeasure&gt;</w:t>
      </w:r>
    </w:p>
    <w:p w14:paraId="69C4E6BA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&lt;reportingmeasure bpelementid="SBAC_PT-3"&gt;</w:t>
      </w:r>
    </w:p>
    <w:p w14:paraId="41D468AD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&lt;scoretype scorename="SBACCATTheta" scorelabel="ThetaScore" /&gt;</w:t>
      </w:r>
    </w:p>
    <w:p w14:paraId="0CC09F66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&lt;scoretype scorename="ScaleScore" scorelabel="ScaleScore" /&gt;</w:t>
      </w:r>
    </w:p>
    <w:p w14:paraId="54AFCAC5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&lt;scoretype scorename="ItemCountScored" scorelabel="ItemCountScored" /&gt;</w:t>
      </w:r>
    </w:p>
    <w:p w14:paraId="7702C2AD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&lt;scoretype scorename="ItemCount" scorelabel="ItemCount" /&gt;</w:t>
      </w:r>
    </w:p>
    <w:p w14:paraId="3FF36241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&lt;scoretype scorename="SEBasedPLWithRounding" scorelabel="PerformanceLevel" /&gt;</w:t>
      </w:r>
    </w:p>
    <w:p w14:paraId="770D37BE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&lt;scoretype scorename="RawScore" scorelabel="RawScore" /&gt;</w:t>
      </w:r>
    </w:p>
    <w:p w14:paraId="512075F3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&lt;/reportingmeasure&gt;</w:t>
      </w:r>
    </w:p>
    <w:p w14:paraId="6559C3EA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&lt;reportingmeasure bpelementid="(SBAC_PT)SBAC-IRP-MATH-3-COMBINED-Summer-2015-2016"&gt;</w:t>
      </w:r>
    </w:p>
    <w:p w14:paraId="3FBDE3A4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&lt;scoretype scorename="SBACAttemptedness" scorelabel="Attempted" /&gt;</w:t>
      </w:r>
    </w:p>
    <w:p w14:paraId="72D2D92D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&lt;scoretype scorename="TestPerformanceLevel" scorelabel="PerformanceLevel" /&gt;</w:t>
      </w:r>
    </w:p>
    <w:p w14:paraId="1DE281F2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&lt;scoretype scorename="ScaleScore" scorelabel="ScaleScore" /&gt;</w:t>
      </w:r>
    </w:p>
    <w:p w14:paraId="159FD84A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&lt;scoretype scorename="ItemStat3PLTheta" scorelabel="ThetaScore" /&gt;</w:t>
      </w:r>
    </w:p>
    <w:p w14:paraId="30394B47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&lt;scoretype scorename="RawScore" scorelabel="RawScore" /&gt;</w:t>
      </w:r>
    </w:p>
    <w:p w14:paraId="2109A5B5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&lt;scoretype scorename="SBACCATTheta" scorelabel="ThetaScore" /&gt;</w:t>
      </w:r>
    </w:p>
    <w:p w14:paraId="0A26CC1A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&lt;scoretype scorename="ItemCount" scorelabel="ItemCount" /&gt;</w:t>
      </w:r>
    </w:p>
    <w:p w14:paraId="0D70AF88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&lt;scoretype scorename="StandardizedLogLikelihood" scorelabel="lz" /&gt;</w:t>
      </w:r>
    </w:p>
    <w:p w14:paraId="370A9CB8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&lt;scoretype scorename="ItemCountScored" scorelabel="ItemCountScored" /&gt;</w:t>
      </w:r>
    </w:p>
    <w:p w14:paraId="2D2B0E0B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&lt;/reportingmeasure&gt;</w:t>
      </w:r>
    </w:p>
    <w:p w14:paraId="67C6959C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&lt;reportingmeasure bpelementid="SOCK_2"&gt;</w:t>
      </w:r>
    </w:p>
    <w:p w14:paraId="486664CD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&lt;scoretype scorename="MultiStrandRawScore" scorelabel="RawScore" /&gt;</w:t>
      </w:r>
    </w:p>
    <w:p w14:paraId="1B35F23A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&lt;scoretype scorename="SBACCATMultiStrandTheta" scorelabel="ThetaScore" /&gt;</w:t>
      </w:r>
    </w:p>
    <w:p w14:paraId="7F9A682B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&lt;scoretype scorename="MultipleStrandItemCountScored" scorelabel="ItemCountScored" /&gt;</w:t>
      </w:r>
    </w:p>
    <w:p w14:paraId="619B364D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&lt;scoretype scorename="ScaleScore" scorelabel="ScaleScore" /&gt;</w:t>
      </w:r>
    </w:p>
    <w:p w14:paraId="1A7F0B68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&lt;scoretype scorename="SEBasedPLWithRounding" scorelabel="PerformanceLevel" /&gt;</w:t>
      </w:r>
    </w:p>
    <w:p w14:paraId="16E549AF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&lt;scoretype scorename="MultipleStrandItemCount" scorelabel="ItemCount" /&gt;</w:t>
      </w:r>
    </w:p>
    <w:p w14:paraId="75487B30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&lt;/reportingmeasure&gt;</w:t>
      </w:r>
    </w:p>
    <w:p w14:paraId="78AADE9D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&lt;/reportingmeasures&gt;</w:t>
      </w:r>
    </w:p>
    <w:p w14:paraId="4E2B28BE" w14:textId="77777777" w:rsidR="00931BB5" w:rsidRPr="00931BB5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&lt;/reporting&gt;</w:t>
      </w:r>
    </w:p>
    <w:p w14:paraId="60225E2B" w14:textId="68C6D6AA" w:rsidR="00E11B12" w:rsidRPr="005770B7" w:rsidRDefault="00931BB5" w:rsidP="00931BB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931BB5">
        <w:rPr>
          <w:rFonts w:ascii="Consolas" w:eastAsiaTheme="minorHAnsi" w:hAnsi="Consolas" w:cs="Lucida Sans Typewriter"/>
          <w:color w:val="268BD2"/>
          <w:sz w:val="16"/>
          <w:szCs w:val="16"/>
        </w:rPr>
        <w:t>&lt;/testspecification&gt;</w:t>
      </w:r>
    </w:p>
    <w:p w14:paraId="5BD41CF6" w14:textId="77777777" w:rsidR="00E11B12" w:rsidRDefault="00E11B12" w:rsidP="0003543B"/>
    <w:sectPr w:rsidR="00E11B12" w:rsidSect="008949C3">
      <w:headerReference w:type="even" r:id="rId13"/>
      <w:headerReference w:type="default" r:id="rId14"/>
      <w:headerReference w:type="first" r:id="rId15"/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242A2E" w14:textId="77777777" w:rsidR="00736481" w:rsidRDefault="00736481" w:rsidP="00567046">
      <w:r>
        <w:separator/>
      </w:r>
    </w:p>
  </w:endnote>
  <w:endnote w:type="continuationSeparator" w:id="0">
    <w:p w14:paraId="42C3D3FB" w14:textId="77777777" w:rsidR="00736481" w:rsidRDefault="00736481" w:rsidP="00567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528148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11C51D4" w14:textId="48D574D0" w:rsidR="00103E52" w:rsidRPr="006655CD" w:rsidRDefault="00103E52">
            <w:pPr>
              <w:pStyle w:val="Footer"/>
              <w:jc w:val="right"/>
            </w:pPr>
            <w:r w:rsidRPr="006655CD">
              <w:t xml:space="preserve">Page </w:t>
            </w:r>
            <w:r w:rsidRPr="006655CD">
              <w:rPr>
                <w:bCs/>
                <w:sz w:val="24"/>
                <w:szCs w:val="24"/>
              </w:rPr>
              <w:fldChar w:fldCharType="begin"/>
            </w:r>
            <w:r w:rsidRPr="006655CD">
              <w:rPr>
                <w:bCs/>
              </w:rPr>
              <w:instrText xml:space="preserve"> PAGE </w:instrText>
            </w:r>
            <w:r w:rsidRPr="006655CD">
              <w:rPr>
                <w:bCs/>
                <w:sz w:val="24"/>
                <w:szCs w:val="24"/>
              </w:rPr>
              <w:fldChar w:fldCharType="separate"/>
            </w:r>
            <w:r w:rsidR="002C2669">
              <w:rPr>
                <w:bCs/>
                <w:noProof/>
              </w:rPr>
              <w:t>15</w:t>
            </w:r>
            <w:r w:rsidRPr="006655CD">
              <w:rPr>
                <w:bCs/>
                <w:sz w:val="24"/>
                <w:szCs w:val="24"/>
              </w:rPr>
              <w:fldChar w:fldCharType="end"/>
            </w:r>
            <w:r w:rsidRPr="006655CD">
              <w:t xml:space="preserve"> of </w:t>
            </w:r>
            <w:r w:rsidRPr="006655CD">
              <w:rPr>
                <w:bCs/>
                <w:sz w:val="24"/>
                <w:szCs w:val="24"/>
              </w:rPr>
              <w:fldChar w:fldCharType="begin"/>
            </w:r>
            <w:r w:rsidRPr="006655CD">
              <w:rPr>
                <w:bCs/>
              </w:rPr>
              <w:instrText xml:space="preserve"> NUMPAGES  </w:instrText>
            </w:r>
            <w:r w:rsidRPr="006655CD">
              <w:rPr>
                <w:bCs/>
                <w:sz w:val="24"/>
                <w:szCs w:val="24"/>
              </w:rPr>
              <w:fldChar w:fldCharType="separate"/>
            </w:r>
            <w:r w:rsidR="002C2669">
              <w:rPr>
                <w:bCs/>
                <w:noProof/>
              </w:rPr>
              <w:t>15</w:t>
            </w:r>
            <w:r w:rsidRPr="006655CD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CE44549" w14:textId="77777777" w:rsidR="00103E52" w:rsidRDefault="00103E52" w:rsidP="005670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693E2D" w14:textId="77777777" w:rsidR="00103E52" w:rsidRDefault="00103E52" w:rsidP="00567046">
    <w:pPr>
      <w:pStyle w:val="Footer"/>
    </w:pPr>
  </w:p>
  <w:p w14:paraId="49833065" w14:textId="77777777" w:rsidR="00103E52" w:rsidRDefault="00103E52" w:rsidP="005670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4D828C" w14:textId="77777777" w:rsidR="00736481" w:rsidRDefault="00736481" w:rsidP="00567046">
      <w:r>
        <w:separator/>
      </w:r>
    </w:p>
  </w:footnote>
  <w:footnote w:type="continuationSeparator" w:id="0">
    <w:p w14:paraId="3540C2EC" w14:textId="77777777" w:rsidR="00736481" w:rsidRDefault="00736481" w:rsidP="00567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28" w:type="dxa"/>
      <w:tblLook w:val="04A0" w:firstRow="1" w:lastRow="0" w:firstColumn="1" w:lastColumn="0" w:noHBand="0" w:noVBand="1"/>
    </w:tblPr>
    <w:tblGrid>
      <w:gridCol w:w="3438"/>
      <w:gridCol w:w="6390"/>
    </w:tblGrid>
    <w:tr w:rsidR="00103E52" w14:paraId="7B7CDCDF" w14:textId="77777777" w:rsidTr="0026467B">
      <w:trPr>
        <w:trHeight w:val="908"/>
      </w:trPr>
      <w:tc>
        <w:tcPr>
          <w:tcW w:w="3438" w:type="dxa"/>
          <w:vAlign w:val="center"/>
        </w:tcPr>
        <w:p w14:paraId="3EB1AF9C" w14:textId="339C1470" w:rsidR="00103E52" w:rsidRDefault="00103E52" w:rsidP="00C56047">
          <w:pPr>
            <w:pStyle w:val="Header"/>
            <w:spacing w:before="0"/>
          </w:pPr>
          <w:r w:rsidRPr="00E50BBA">
            <w:rPr>
              <w:noProof/>
            </w:rPr>
            <w:drawing>
              <wp:inline distT="0" distB="0" distL="0" distR="0" wp14:anchorId="54DF4797" wp14:editId="14CA5309">
                <wp:extent cx="1801495" cy="574040"/>
                <wp:effectExtent l="0" t="0" r="8255" b="0"/>
                <wp:docPr id="4" name="Picture 1" descr="SmarterBalanced_logo_HEAD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marterBalanced_logo_HEADE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1495" cy="574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90" w:type="dxa"/>
          <w:vAlign w:val="center"/>
        </w:tcPr>
        <w:p w14:paraId="41AADB73" w14:textId="03437E2A" w:rsidR="00103E52" w:rsidRDefault="00103E52" w:rsidP="0026467B">
          <w:pPr>
            <w:pStyle w:val="Header"/>
            <w:spacing w:before="0"/>
            <w:ind w:left="-529" w:firstLine="529"/>
            <w:jc w:val="right"/>
          </w:pPr>
          <w:r>
            <w:t xml:space="preserve">SmarterApp Interface Specification: </w:t>
          </w:r>
          <w:r>
            <w:br/>
            <w:t>Reporting Test Package Format</w:t>
          </w:r>
        </w:p>
        <w:p w14:paraId="52B19435" w14:textId="4C1C4651" w:rsidR="00103E52" w:rsidRDefault="00103E52" w:rsidP="0026467B">
          <w:pPr>
            <w:pStyle w:val="Header"/>
            <w:spacing w:before="0"/>
            <w:ind w:left="-529" w:firstLine="529"/>
            <w:jc w:val="right"/>
          </w:pPr>
          <w:r>
            <w:t>Smarter Balanced Assessment Consortium</w:t>
          </w:r>
        </w:p>
        <w:p w14:paraId="018F8F66" w14:textId="77777777" w:rsidR="00103E52" w:rsidRDefault="00103E52" w:rsidP="0026467B">
          <w:pPr>
            <w:pStyle w:val="Header"/>
            <w:spacing w:before="0"/>
            <w:ind w:left="-529" w:firstLine="529"/>
            <w:jc w:val="right"/>
          </w:pPr>
          <w:r>
            <w:t>Test Delivery System</w:t>
          </w:r>
        </w:p>
      </w:tc>
    </w:tr>
  </w:tbl>
  <w:p w14:paraId="00324649" w14:textId="3E8E58DA" w:rsidR="00103E52" w:rsidRDefault="00103E52" w:rsidP="00C560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2B738" w14:textId="4CE979F4" w:rsidR="00103E52" w:rsidRDefault="00103E52" w:rsidP="00567046">
    <w:pPr>
      <w:pStyle w:val="Header"/>
    </w:pPr>
    <w:r>
      <w:rPr>
        <w:noProof/>
      </w:rPr>
      <w:drawing>
        <wp:inline distT="0" distB="0" distL="0" distR="0" wp14:anchorId="30E03851" wp14:editId="24DD502C">
          <wp:extent cx="1801495" cy="574040"/>
          <wp:effectExtent l="0" t="0" r="8255" b="0"/>
          <wp:docPr id="6" name="Picture 1" descr="SmarterBalanced_logo_HEAD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SmarterBalanced_logo_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1495" cy="574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FCA95F" w14:textId="6F3F1176" w:rsidR="00103E52" w:rsidRDefault="00103E5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878" w:type="dxa"/>
      <w:tblLook w:val="04A0" w:firstRow="1" w:lastRow="0" w:firstColumn="1" w:lastColumn="0" w:noHBand="0" w:noVBand="1"/>
    </w:tblPr>
    <w:tblGrid>
      <w:gridCol w:w="3438"/>
      <w:gridCol w:w="10440"/>
    </w:tblGrid>
    <w:tr w:rsidR="00103E52" w14:paraId="1DB9668F" w14:textId="77777777" w:rsidTr="007835AF">
      <w:trPr>
        <w:trHeight w:val="908"/>
      </w:trPr>
      <w:tc>
        <w:tcPr>
          <w:tcW w:w="3438" w:type="dxa"/>
          <w:vAlign w:val="center"/>
        </w:tcPr>
        <w:p w14:paraId="3FE5691B" w14:textId="575F0B90" w:rsidR="00103E52" w:rsidRDefault="00103E52" w:rsidP="00C56047">
          <w:pPr>
            <w:pStyle w:val="Header"/>
            <w:spacing w:before="0"/>
          </w:pPr>
          <w:r w:rsidRPr="00E50BBA">
            <w:rPr>
              <w:noProof/>
            </w:rPr>
            <w:drawing>
              <wp:inline distT="0" distB="0" distL="0" distR="0" wp14:anchorId="5B7E5548" wp14:editId="189A8F30">
                <wp:extent cx="1801495" cy="574040"/>
                <wp:effectExtent l="0" t="0" r="8255" b="0"/>
                <wp:docPr id="1" name="Picture 1" descr="SmarterBalanced_logo_HEAD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marterBalanced_logo_HEADE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1495" cy="574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440" w:type="dxa"/>
          <w:vAlign w:val="center"/>
        </w:tcPr>
        <w:p w14:paraId="5EFE1895" w14:textId="3357D7CC" w:rsidR="00103E52" w:rsidRDefault="00103E52" w:rsidP="0026467B">
          <w:pPr>
            <w:pStyle w:val="Header"/>
            <w:spacing w:before="0"/>
            <w:ind w:left="-529" w:firstLine="529"/>
            <w:jc w:val="right"/>
          </w:pPr>
          <w:r>
            <w:t>SmarterApp Interface Specification: Reporing Test Package</w:t>
          </w:r>
        </w:p>
        <w:p w14:paraId="482A66DF" w14:textId="77777777" w:rsidR="00103E52" w:rsidRDefault="00103E52" w:rsidP="0026467B">
          <w:pPr>
            <w:pStyle w:val="Header"/>
            <w:spacing w:before="0"/>
            <w:ind w:left="-529" w:firstLine="529"/>
            <w:jc w:val="right"/>
          </w:pPr>
          <w:r>
            <w:t>Test Delivery System</w:t>
          </w:r>
        </w:p>
      </w:tc>
    </w:tr>
  </w:tbl>
  <w:p w14:paraId="6CA044DA" w14:textId="618DD04E" w:rsidR="00103E52" w:rsidRDefault="00103E52" w:rsidP="00C56047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423F7" w14:textId="19D72F52" w:rsidR="00103E52" w:rsidRDefault="00103E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057FF"/>
    <w:multiLevelType w:val="hybridMultilevel"/>
    <w:tmpl w:val="17D81F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74169"/>
    <w:multiLevelType w:val="hybridMultilevel"/>
    <w:tmpl w:val="53F41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D27A5"/>
    <w:multiLevelType w:val="hybridMultilevel"/>
    <w:tmpl w:val="3D44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52AAD"/>
    <w:multiLevelType w:val="hybridMultilevel"/>
    <w:tmpl w:val="D0583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77A7D"/>
    <w:multiLevelType w:val="hybridMultilevel"/>
    <w:tmpl w:val="D3DC1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D1398"/>
    <w:multiLevelType w:val="multilevel"/>
    <w:tmpl w:val="D2F0E8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059741D"/>
    <w:multiLevelType w:val="hybridMultilevel"/>
    <w:tmpl w:val="A63260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06F6106"/>
    <w:multiLevelType w:val="hybridMultilevel"/>
    <w:tmpl w:val="F8A8EB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0D7EEF"/>
    <w:multiLevelType w:val="hybridMultilevel"/>
    <w:tmpl w:val="DCD2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D0F06"/>
    <w:multiLevelType w:val="hybridMultilevel"/>
    <w:tmpl w:val="9010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C50CB"/>
    <w:multiLevelType w:val="hybridMultilevel"/>
    <w:tmpl w:val="A6B2A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FD7678"/>
    <w:multiLevelType w:val="hybridMultilevel"/>
    <w:tmpl w:val="3F9A85C4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2" w15:restartNumberingAfterBreak="0">
    <w:nsid w:val="44B174E5"/>
    <w:multiLevelType w:val="hybridMultilevel"/>
    <w:tmpl w:val="94146A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31380"/>
    <w:multiLevelType w:val="hybridMultilevel"/>
    <w:tmpl w:val="94146A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D71C5"/>
    <w:multiLevelType w:val="hybridMultilevel"/>
    <w:tmpl w:val="A956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E0A98"/>
    <w:multiLevelType w:val="hybridMultilevel"/>
    <w:tmpl w:val="54A82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F757AE"/>
    <w:multiLevelType w:val="hybridMultilevel"/>
    <w:tmpl w:val="E8A83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38047E"/>
    <w:multiLevelType w:val="hybridMultilevel"/>
    <w:tmpl w:val="0ED8C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860A4"/>
    <w:multiLevelType w:val="hybridMultilevel"/>
    <w:tmpl w:val="94F2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77410B"/>
    <w:multiLevelType w:val="hybridMultilevel"/>
    <w:tmpl w:val="0F2E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1"/>
  </w:num>
  <w:num w:numId="5">
    <w:abstractNumId w:val="16"/>
  </w:num>
  <w:num w:numId="6">
    <w:abstractNumId w:val="7"/>
  </w:num>
  <w:num w:numId="7">
    <w:abstractNumId w:val="10"/>
  </w:num>
  <w:num w:numId="8">
    <w:abstractNumId w:val="15"/>
  </w:num>
  <w:num w:numId="9">
    <w:abstractNumId w:val="8"/>
  </w:num>
  <w:num w:numId="10">
    <w:abstractNumId w:val="9"/>
  </w:num>
  <w:num w:numId="11">
    <w:abstractNumId w:val="2"/>
  </w:num>
  <w:num w:numId="12">
    <w:abstractNumId w:val="17"/>
  </w:num>
  <w:num w:numId="13">
    <w:abstractNumId w:val="3"/>
  </w:num>
  <w:num w:numId="14">
    <w:abstractNumId w:val="14"/>
  </w:num>
  <w:num w:numId="15">
    <w:abstractNumId w:val="4"/>
  </w:num>
  <w:num w:numId="16">
    <w:abstractNumId w:val="6"/>
  </w:num>
  <w:num w:numId="17">
    <w:abstractNumId w:val="19"/>
  </w:num>
  <w:num w:numId="18">
    <w:abstractNumId w:val="0"/>
  </w:num>
  <w:num w:numId="19">
    <w:abstractNumId w:val="1"/>
  </w:num>
  <w:num w:numId="20">
    <w:abstractNumId w:val="12"/>
  </w:num>
  <w:num w:numId="21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ttachedTemplate r:id="rId1"/>
  <w:defaultTabStop w:val="28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216"/>
    <w:rsid w:val="00000FC1"/>
    <w:rsid w:val="00003548"/>
    <w:rsid w:val="00003BC9"/>
    <w:rsid w:val="00004943"/>
    <w:rsid w:val="000060A7"/>
    <w:rsid w:val="000060B0"/>
    <w:rsid w:val="00007038"/>
    <w:rsid w:val="00007913"/>
    <w:rsid w:val="00007EAB"/>
    <w:rsid w:val="00010C8D"/>
    <w:rsid w:val="0001175C"/>
    <w:rsid w:val="000122AF"/>
    <w:rsid w:val="000127BA"/>
    <w:rsid w:val="000130C9"/>
    <w:rsid w:val="00013DC7"/>
    <w:rsid w:val="000146CC"/>
    <w:rsid w:val="000149FC"/>
    <w:rsid w:val="00014CCE"/>
    <w:rsid w:val="00015E98"/>
    <w:rsid w:val="00016902"/>
    <w:rsid w:val="00017A68"/>
    <w:rsid w:val="00017B69"/>
    <w:rsid w:val="00017CAE"/>
    <w:rsid w:val="00017DB1"/>
    <w:rsid w:val="0002100B"/>
    <w:rsid w:val="00021106"/>
    <w:rsid w:val="00022856"/>
    <w:rsid w:val="00023EC3"/>
    <w:rsid w:val="00025013"/>
    <w:rsid w:val="00025019"/>
    <w:rsid w:val="00025CF6"/>
    <w:rsid w:val="00026200"/>
    <w:rsid w:val="0002682A"/>
    <w:rsid w:val="0002732D"/>
    <w:rsid w:val="0003036D"/>
    <w:rsid w:val="00031E7B"/>
    <w:rsid w:val="00032E58"/>
    <w:rsid w:val="00033696"/>
    <w:rsid w:val="0003438D"/>
    <w:rsid w:val="0003543B"/>
    <w:rsid w:val="000354CE"/>
    <w:rsid w:val="00036487"/>
    <w:rsid w:val="0004096A"/>
    <w:rsid w:val="00042FF7"/>
    <w:rsid w:val="00043392"/>
    <w:rsid w:val="00044C57"/>
    <w:rsid w:val="00044F46"/>
    <w:rsid w:val="000501D2"/>
    <w:rsid w:val="00050BE1"/>
    <w:rsid w:val="000538D1"/>
    <w:rsid w:val="00053A88"/>
    <w:rsid w:val="000541E7"/>
    <w:rsid w:val="00054E2E"/>
    <w:rsid w:val="00056ECB"/>
    <w:rsid w:val="000606E5"/>
    <w:rsid w:val="00064285"/>
    <w:rsid w:val="00064839"/>
    <w:rsid w:val="00064A62"/>
    <w:rsid w:val="00064C0A"/>
    <w:rsid w:val="00064F5D"/>
    <w:rsid w:val="000679FE"/>
    <w:rsid w:val="00067B82"/>
    <w:rsid w:val="000711AD"/>
    <w:rsid w:val="00071874"/>
    <w:rsid w:val="00072861"/>
    <w:rsid w:val="0007456C"/>
    <w:rsid w:val="00074A94"/>
    <w:rsid w:val="0007609B"/>
    <w:rsid w:val="00076533"/>
    <w:rsid w:val="00076B2A"/>
    <w:rsid w:val="00080162"/>
    <w:rsid w:val="00080B6B"/>
    <w:rsid w:val="00090561"/>
    <w:rsid w:val="000907BC"/>
    <w:rsid w:val="00090F8D"/>
    <w:rsid w:val="00091BBD"/>
    <w:rsid w:val="00091BCA"/>
    <w:rsid w:val="00093668"/>
    <w:rsid w:val="00094697"/>
    <w:rsid w:val="000961D0"/>
    <w:rsid w:val="0009626D"/>
    <w:rsid w:val="000A1CEF"/>
    <w:rsid w:val="000A494F"/>
    <w:rsid w:val="000A4E7B"/>
    <w:rsid w:val="000A63DE"/>
    <w:rsid w:val="000A6EE6"/>
    <w:rsid w:val="000A7453"/>
    <w:rsid w:val="000B1741"/>
    <w:rsid w:val="000B1CFD"/>
    <w:rsid w:val="000B3DA7"/>
    <w:rsid w:val="000B468F"/>
    <w:rsid w:val="000B490D"/>
    <w:rsid w:val="000B5963"/>
    <w:rsid w:val="000B786D"/>
    <w:rsid w:val="000C24A0"/>
    <w:rsid w:val="000C4324"/>
    <w:rsid w:val="000C6E8E"/>
    <w:rsid w:val="000C7D24"/>
    <w:rsid w:val="000D136B"/>
    <w:rsid w:val="000D3362"/>
    <w:rsid w:val="000D35DC"/>
    <w:rsid w:val="000D3E3D"/>
    <w:rsid w:val="000D3E7C"/>
    <w:rsid w:val="000D6699"/>
    <w:rsid w:val="000E0776"/>
    <w:rsid w:val="000E15FB"/>
    <w:rsid w:val="000E2C1C"/>
    <w:rsid w:val="000E328F"/>
    <w:rsid w:val="000E399F"/>
    <w:rsid w:val="000E47A8"/>
    <w:rsid w:val="000E4BED"/>
    <w:rsid w:val="000E4F57"/>
    <w:rsid w:val="000E4FE5"/>
    <w:rsid w:val="000E69DC"/>
    <w:rsid w:val="000E6A0F"/>
    <w:rsid w:val="000E7E62"/>
    <w:rsid w:val="000F0573"/>
    <w:rsid w:val="000F1E5E"/>
    <w:rsid w:val="000F2BEF"/>
    <w:rsid w:val="000F495C"/>
    <w:rsid w:val="000F77FC"/>
    <w:rsid w:val="00100555"/>
    <w:rsid w:val="0010056A"/>
    <w:rsid w:val="00102338"/>
    <w:rsid w:val="00102B92"/>
    <w:rsid w:val="00102DCC"/>
    <w:rsid w:val="00103E52"/>
    <w:rsid w:val="00103FB4"/>
    <w:rsid w:val="00104040"/>
    <w:rsid w:val="00104907"/>
    <w:rsid w:val="00106521"/>
    <w:rsid w:val="001067AC"/>
    <w:rsid w:val="0010704B"/>
    <w:rsid w:val="001074F5"/>
    <w:rsid w:val="00110259"/>
    <w:rsid w:val="0011079D"/>
    <w:rsid w:val="00111FB2"/>
    <w:rsid w:val="00113307"/>
    <w:rsid w:val="00113A67"/>
    <w:rsid w:val="00113B06"/>
    <w:rsid w:val="00113FD5"/>
    <w:rsid w:val="001147F3"/>
    <w:rsid w:val="001155D2"/>
    <w:rsid w:val="0011566A"/>
    <w:rsid w:val="00116329"/>
    <w:rsid w:val="00116428"/>
    <w:rsid w:val="00117B45"/>
    <w:rsid w:val="0012040B"/>
    <w:rsid w:val="001207EA"/>
    <w:rsid w:val="0012156A"/>
    <w:rsid w:val="00124098"/>
    <w:rsid w:val="001255B2"/>
    <w:rsid w:val="0012586A"/>
    <w:rsid w:val="001267C6"/>
    <w:rsid w:val="00126D5D"/>
    <w:rsid w:val="0013024E"/>
    <w:rsid w:val="00136393"/>
    <w:rsid w:val="00136B0A"/>
    <w:rsid w:val="0014065C"/>
    <w:rsid w:val="001408B0"/>
    <w:rsid w:val="00140C22"/>
    <w:rsid w:val="00141768"/>
    <w:rsid w:val="00141BA4"/>
    <w:rsid w:val="001442C0"/>
    <w:rsid w:val="00145DFF"/>
    <w:rsid w:val="001468F1"/>
    <w:rsid w:val="00150813"/>
    <w:rsid w:val="00150B1C"/>
    <w:rsid w:val="0015176F"/>
    <w:rsid w:val="00151D0B"/>
    <w:rsid w:val="00151F7B"/>
    <w:rsid w:val="00152740"/>
    <w:rsid w:val="00152CAF"/>
    <w:rsid w:val="001530E6"/>
    <w:rsid w:val="00153D48"/>
    <w:rsid w:val="0015420A"/>
    <w:rsid w:val="00155963"/>
    <w:rsid w:val="00156217"/>
    <w:rsid w:val="00156F20"/>
    <w:rsid w:val="0015791D"/>
    <w:rsid w:val="0016233E"/>
    <w:rsid w:val="00162C22"/>
    <w:rsid w:val="0016306F"/>
    <w:rsid w:val="00163711"/>
    <w:rsid w:val="001647B6"/>
    <w:rsid w:val="001652F6"/>
    <w:rsid w:val="001656B1"/>
    <w:rsid w:val="00166F5C"/>
    <w:rsid w:val="00166F96"/>
    <w:rsid w:val="00167D66"/>
    <w:rsid w:val="0017022B"/>
    <w:rsid w:val="001712D8"/>
    <w:rsid w:val="00171F61"/>
    <w:rsid w:val="001727CA"/>
    <w:rsid w:val="001736AD"/>
    <w:rsid w:val="00174529"/>
    <w:rsid w:val="00174951"/>
    <w:rsid w:val="00175619"/>
    <w:rsid w:val="001757F5"/>
    <w:rsid w:val="00180CE6"/>
    <w:rsid w:val="00181A10"/>
    <w:rsid w:val="00184E53"/>
    <w:rsid w:val="0018500D"/>
    <w:rsid w:val="00185017"/>
    <w:rsid w:val="00185214"/>
    <w:rsid w:val="001856CA"/>
    <w:rsid w:val="0018581B"/>
    <w:rsid w:val="00186035"/>
    <w:rsid w:val="00190111"/>
    <w:rsid w:val="00190D8A"/>
    <w:rsid w:val="0019115D"/>
    <w:rsid w:val="0019145B"/>
    <w:rsid w:val="00192184"/>
    <w:rsid w:val="0019293B"/>
    <w:rsid w:val="00193419"/>
    <w:rsid w:val="00193A28"/>
    <w:rsid w:val="0019400B"/>
    <w:rsid w:val="00194718"/>
    <w:rsid w:val="00196279"/>
    <w:rsid w:val="001A01CE"/>
    <w:rsid w:val="001A0778"/>
    <w:rsid w:val="001A0D16"/>
    <w:rsid w:val="001A15A8"/>
    <w:rsid w:val="001A3F7D"/>
    <w:rsid w:val="001A3FA2"/>
    <w:rsid w:val="001A5A12"/>
    <w:rsid w:val="001A65B2"/>
    <w:rsid w:val="001A6BD4"/>
    <w:rsid w:val="001A7259"/>
    <w:rsid w:val="001A796A"/>
    <w:rsid w:val="001B21F3"/>
    <w:rsid w:val="001B360A"/>
    <w:rsid w:val="001B4071"/>
    <w:rsid w:val="001B4C0C"/>
    <w:rsid w:val="001B4FA5"/>
    <w:rsid w:val="001B5396"/>
    <w:rsid w:val="001C040E"/>
    <w:rsid w:val="001C36D0"/>
    <w:rsid w:val="001C3C3B"/>
    <w:rsid w:val="001C52B8"/>
    <w:rsid w:val="001C5A0B"/>
    <w:rsid w:val="001C5D26"/>
    <w:rsid w:val="001C66BF"/>
    <w:rsid w:val="001C7223"/>
    <w:rsid w:val="001C737C"/>
    <w:rsid w:val="001C7F13"/>
    <w:rsid w:val="001D099A"/>
    <w:rsid w:val="001D10FA"/>
    <w:rsid w:val="001D1843"/>
    <w:rsid w:val="001D1A2F"/>
    <w:rsid w:val="001D1DD5"/>
    <w:rsid w:val="001D38E2"/>
    <w:rsid w:val="001D408C"/>
    <w:rsid w:val="001D45BE"/>
    <w:rsid w:val="001D6ACB"/>
    <w:rsid w:val="001E1CF6"/>
    <w:rsid w:val="001E2E58"/>
    <w:rsid w:val="001E4DD6"/>
    <w:rsid w:val="001E5A97"/>
    <w:rsid w:val="001E7758"/>
    <w:rsid w:val="001F3FEC"/>
    <w:rsid w:val="001F40A0"/>
    <w:rsid w:val="001F4B70"/>
    <w:rsid w:val="001F64D3"/>
    <w:rsid w:val="001F7015"/>
    <w:rsid w:val="001F7D56"/>
    <w:rsid w:val="001F7E69"/>
    <w:rsid w:val="0020015C"/>
    <w:rsid w:val="00201656"/>
    <w:rsid w:val="00201C33"/>
    <w:rsid w:val="00202634"/>
    <w:rsid w:val="002029D1"/>
    <w:rsid w:val="00203164"/>
    <w:rsid w:val="0020496B"/>
    <w:rsid w:val="00204C68"/>
    <w:rsid w:val="002053C3"/>
    <w:rsid w:val="00205CD4"/>
    <w:rsid w:val="00206A49"/>
    <w:rsid w:val="00207286"/>
    <w:rsid w:val="002073B9"/>
    <w:rsid w:val="00207834"/>
    <w:rsid w:val="00207B87"/>
    <w:rsid w:val="00213C65"/>
    <w:rsid w:val="00215115"/>
    <w:rsid w:val="00215892"/>
    <w:rsid w:val="002201D5"/>
    <w:rsid w:val="00223D2D"/>
    <w:rsid w:val="002260ED"/>
    <w:rsid w:val="0023016D"/>
    <w:rsid w:val="00230720"/>
    <w:rsid w:val="002307E4"/>
    <w:rsid w:val="00230CC1"/>
    <w:rsid w:val="00231400"/>
    <w:rsid w:val="00231CE9"/>
    <w:rsid w:val="002337C4"/>
    <w:rsid w:val="002338DB"/>
    <w:rsid w:val="00233A32"/>
    <w:rsid w:val="00234700"/>
    <w:rsid w:val="002355C6"/>
    <w:rsid w:val="002366B9"/>
    <w:rsid w:val="0023715A"/>
    <w:rsid w:val="00240094"/>
    <w:rsid w:val="0024012A"/>
    <w:rsid w:val="0024128C"/>
    <w:rsid w:val="0024129A"/>
    <w:rsid w:val="00241A39"/>
    <w:rsid w:val="002431D3"/>
    <w:rsid w:val="00243CD6"/>
    <w:rsid w:val="00245071"/>
    <w:rsid w:val="00245297"/>
    <w:rsid w:val="00245808"/>
    <w:rsid w:val="00245B89"/>
    <w:rsid w:val="00246060"/>
    <w:rsid w:val="00246965"/>
    <w:rsid w:val="002474AE"/>
    <w:rsid w:val="0024761C"/>
    <w:rsid w:val="00247BE4"/>
    <w:rsid w:val="00250106"/>
    <w:rsid w:val="00250793"/>
    <w:rsid w:val="00250AE9"/>
    <w:rsid w:val="00251087"/>
    <w:rsid w:val="002516DE"/>
    <w:rsid w:val="00251B70"/>
    <w:rsid w:val="00251F29"/>
    <w:rsid w:val="00253B37"/>
    <w:rsid w:val="00254A87"/>
    <w:rsid w:val="002555BC"/>
    <w:rsid w:val="00255C91"/>
    <w:rsid w:val="0025636C"/>
    <w:rsid w:val="00256589"/>
    <w:rsid w:val="00257B43"/>
    <w:rsid w:val="00257D4F"/>
    <w:rsid w:val="002603A7"/>
    <w:rsid w:val="002627EF"/>
    <w:rsid w:val="002636CB"/>
    <w:rsid w:val="0026467B"/>
    <w:rsid w:val="0026584E"/>
    <w:rsid w:val="002662BE"/>
    <w:rsid w:val="00266FFF"/>
    <w:rsid w:val="002676AB"/>
    <w:rsid w:val="00267991"/>
    <w:rsid w:val="00270235"/>
    <w:rsid w:val="002708E9"/>
    <w:rsid w:val="00270EFB"/>
    <w:rsid w:val="00271809"/>
    <w:rsid w:val="00273C65"/>
    <w:rsid w:val="00274856"/>
    <w:rsid w:val="002807BC"/>
    <w:rsid w:val="0028228C"/>
    <w:rsid w:val="0028284F"/>
    <w:rsid w:val="00282880"/>
    <w:rsid w:val="00282B99"/>
    <w:rsid w:val="00283383"/>
    <w:rsid w:val="00283CC6"/>
    <w:rsid w:val="00283E3D"/>
    <w:rsid w:val="00285A74"/>
    <w:rsid w:val="002867D7"/>
    <w:rsid w:val="0028773E"/>
    <w:rsid w:val="002916A7"/>
    <w:rsid w:val="002918C6"/>
    <w:rsid w:val="00292F5E"/>
    <w:rsid w:val="002938D4"/>
    <w:rsid w:val="00294EBA"/>
    <w:rsid w:val="00295D0F"/>
    <w:rsid w:val="0029609D"/>
    <w:rsid w:val="002969EC"/>
    <w:rsid w:val="00296A6B"/>
    <w:rsid w:val="0029764A"/>
    <w:rsid w:val="002A3773"/>
    <w:rsid w:val="002A3A88"/>
    <w:rsid w:val="002A48A6"/>
    <w:rsid w:val="002A60AA"/>
    <w:rsid w:val="002A7B4D"/>
    <w:rsid w:val="002B00F2"/>
    <w:rsid w:val="002B0171"/>
    <w:rsid w:val="002B0351"/>
    <w:rsid w:val="002B3B49"/>
    <w:rsid w:val="002B76BC"/>
    <w:rsid w:val="002C06CF"/>
    <w:rsid w:val="002C2383"/>
    <w:rsid w:val="002C2669"/>
    <w:rsid w:val="002C2CC5"/>
    <w:rsid w:val="002C3278"/>
    <w:rsid w:val="002C4123"/>
    <w:rsid w:val="002C4AEC"/>
    <w:rsid w:val="002C548B"/>
    <w:rsid w:val="002C587F"/>
    <w:rsid w:val="002C6ACE"/>
    <w:rsid w:val="002C6FFB"/>
    <w:rsid w:val="002D1A09"/>
    <w:rsid w:val="002D2E7F"/>
    <w:rsid w:val="002D2F2C"/>
    <w:rsid w:val="002D6D4E"/>
    <w:rsid w:val="002E0AC2"/>
    <w:rsid w:val="002E173D"/>
    <w:rsid w:val="002E2318"/>
    <w:rsid w:val="002E26D9"/>
    <w:rsid w:val="002E3786"/>
    <w:rsid w:val="002E3A9B"/>
    <w:rsid w:val="002E3B91"/>
    <w:rsid w:val="002E40E3"/>
    <w:rsid w:val="002E4355"/>
    <w:rsid w:val="002E53FA"/>
    <w:rsid w:val="002E765D"/>
    <w:rsid w:val="002F0077"/>
    <w:rsid w:val="002F0674"/>
    <w:rsid w:val="002F185E"/>
    <w:rsid w:val="002F33B5"/>
    <w:rsid w:val="002F586B"/>
    <w:rsid w:val="003004AF"/>
    <w:rsid w:val="00301797"/>
    <w:rsid w:val="003022CC"/>
    <w:rsid w:val="00302329"/>
    <w:rsid w:val="00304732"/>
    <w:rsid w:val="003049A0"/>
    <w:rsid w:val="0030502C"/>
    <w:rsid w:val="003106E2"/>
    <w:rsid w:val="003123BD"/>
    <w:rsid w:val="003128BF"/>
    <w:rsid w:val="003128FC"/>
    <w:rsid w:val="00313965"/>
    <w:rsid w:val="00313BCE"/>
    <w:rsid w:val="00314E0E"/>
    <w:rsid w:val="003162AD"/>
    <w:rsid w:val="00316E43"/>
    <w:rsid w:val="003171AA"/>
    <w:rsid w:val="00320A9F"/>
    <w:rsid w:val="003215B2"/>
    <w:rsid w:val="003217CA"/>
    <w:rsid w:val="0032410E"/>
    <w:rsid w:val="003244A7"/>
    <w:rsid w:val="00324993"/>
    <w:rsid w:val="00324E8B"/>
    <w:rsid w:val="003259D8"/>
    <w:rsid w:val="003269EB"/>
    <w:rsid w:val="0033051A"/>
    <w:rsid w:val="00330661"/>
    <w:rsid w:val="00331BB4"/>
    <w:rsid w:val="00332B5D"/>
    <w:rsid w:val="00332EBB"/>
    <w:rsid w:val="00334769"/>
    <w:rsid w:val="00337632"/>
    <w:rsid w:val="00340F93"/>
    <w:rsid w:val="00341CB4"/>
    <w:rsid w:val="00342F00"/>
    <w:rsid w:val="0034310C"/>
    <w:rsid w:val="0034344F"/>
    <w:rsid w:val="00346D17"/>
    <w:rsid w:val="0034725B"/>
    <w:rsid w:val="00347680"/>
    <w:rsid w:val="00350EAC"/>
    <w:rsid w:val="00351FB1"/>
    <w:rsid w:val="00352ECB"/>
    <w:rsid w:val="00354C46"/>
    <w:rsid w:val="0035503D"/>
    <w:rsid w:val="00356B89"/>
    <w:rsid w:val="00356D09"/>
    <w:rsid w:val="00357DFA"/>
    <w:rsid w:val="00360062"/>
    <w:rsid w:val="003602ED"/>
    <w:rsid w:val="00362094"/>
    <w:rsid w:val="00362B0C"/>
    <w:rsid w:val="00362EDE"/>
    <w:rsid w:val="0037072F"/>
    <w:rsid w:val="003710D4"/>
    <w:rsid w:val="00371872"/>
    <w:rsid w:val="003718DE"/>
    <w:rsid w:val="00374930"/>
    <w:rsid w:val="0037544B"/>
    <w:rsid w:val="00376C26"/>
    <w:rsid w:val="0037726C"/>
    <w:rsid w:val="003779B0"/>
    <w:rsid w:val="00377D7E"/>
    <w:rsid w:val="00380538"/>
    <w:rsid w:val="0038097C"/>
    <w:rsid w:val="003824B5"/>
    <w:rsid w:val="00383DEC"/>
    <w:rsid w:val="00384FBE"/>
    <w:rsid w:val="00386207"/>
    <w:rsid w:val="00386669"/>
    <w:rsid w:val="00386BC9"/>
    <w:rsid w:val="00386C79"/>
    <w:rsid w:val="0038719C"/>
    <w:rsid w:val="003902A6"/>
    <w:rsid w:val="00390440"/>
    <w:rsid w:val="003906F9"/>
    <w:rsid w:val="0039222B"/>
    <w:rsid w:val="00392C77"/>
    <w:rsid w:val="00393154"/>
    <w:rsid w:val="0039509B"/>
    <w:rsid w:val="00397C27"/>
    <w:rsid w:val="003A014C"/>
    <w:rsid w:val="003A1ACF"/>
    <w:rsid w:val="003A2214"/>
    <w:rsid w:val="003A2AC6"/>
    <w:rsid w:val="003A638A"/>
    <w:rsid w:val="003A66A7"/>
    <w:rsid w:val="003A66AF"/>
    <w:rsid w:val="003A696C"/>
    <w:rsid w:val="003A6976"/>
    <w:rsid w:val="003A777C"/>
    <w:rsid w:val="003A7B87"/>
    <w:rsid w:val="003A7BAC"/>
    <w:rsid w:val="003A7D57"/>
    <w:rsid w:val="003B239D"/>
    <w:rsid w:val="003B35F5"/>
    <w:rsid w:val="003B361B"/>
    <w:rsid w:val="003B5828"/>
    <w:rsid w:val="003B58C1"/>
    <w:rsid w:val="003B6EF7"/>
    <w:rsid w:val="003B7D79"/>
    <w:rsid w:val="003B7F3E"/>
    <w:rsid w:val="003C0CDB"/>
    <w:rsid w:val="003C1E69"/>
    <w:rsid w:val="003C2A0B"/>
    <w:rsid w:val="003C3438"/>
    <w:rsid w:val="003C3880"/>
    <w:rsid w:val="003C442E"/>
    <w:rsid w:val="003C725B"/>
    <w:rsid w:val="003D0DB4"/>
    <w:rsid w:val="003D14B8"/>
    <w:rsid w:val="003D298A"/>
    <w:rsid w:val="003D4216"/>
    <w:rsid w:val="003D4525"/>
    <w:rsid w:val="003D579C"/>
    <w:rsid w:val="003D61D2"/>
    <w:rsid w:val="003D713A"/>
    <w:rsid w:val="003E0497"/>
    <w:rsid w:val="003E0B13"/>
    <w:rsid w:val="003E0C41"/>
    <w:rsid w:val="003E0E05"/>
    <w:rsid w:val="003E0E60"/>
    <w:rsid w:val="003E1F6A"/>
    <w:rsid w:val="003E3ACA"/>
    <w:rsid w:val="003E5E84"/>
    <w:rsid w:val="003E71EF"/>
    <w:rsid w:val="003E7B04"/>
    <w:rsid w:val="003E7B83"/>
    <w:rsid w:val="003F1355"/>
    <w:rsid w:val="003F16A4"/>
    <w:rsid w:val="003F3822"/>
    <w:rsid w:val="003F4B58"/>
    <w:rsid w:val="003F55ED"/>
    <w:rsid w:val="003F7825"/>
    <w:rsid w:val="003F7F25"/>
    <w:rsid w:val="00400757"/>
    <w:rsid w:val="004011B6"/>
    <w:rsid w:val="00401552"/>
    <w:rsid w:val="00401935"/>
    <w:rsid w:val="00401E7C"/>
    <w:rsid w:val="00401F44"/>
    <w:rsid w:val="00402E38"/>
    <w:rsid w:val="00403D63"/>
    <w:rsid w:val="00404E5B"/>
    <w:rsid w:val="004058CF"/>
    <w:rsid w:val="00406496"/>
    <w:rsid w:val="004064C1"/>
    <w:rsid w:val="00406EC9"/>
    <w:rsid w:val="00407DCE"/>
    <w:rsid w:val="00410278"/>
    <w:rsid w:val="00410484"/>
    <w:rsid w:val="00410E22"/>
    <w:rsid w:val="00411F2F"/>
    <w:rsid w:val="0041327E"/>
    <w:rsid w:val="00414561"/>
    <w:rsid w:val="00414A7A"/>
    <w:rsid w:val="00415809"/>
    <w:rsid w:val="00421E5A"/>
    <w:rsid w:val="00423FAE"/>
    <w:rsid w:val="004244AE"/>
    <w:rsid w:val="004244CC"/>
    <w:rsid w:val="00425139"/>
    <w:rsid w:val="0042703A"/>
    <w:rsid w:val="00427366"/>
    <w:rsid w:val="0043058A"/>
    <w:rsid w:val="00430EF9"/>
    <w:rsid w:val="0043170E"/>
    <w:rsid w:val="004319CC"/>
    <w:rsid w:val="00432BCA"/>
    <w:rsid w:val="00433CBB"/>
    <w:rsid w:val="004354EF"/>
    <w:rsid w:val="00435B0B"/>
    <w:rsid w:val="0044097F"/>
    <w:rsid w:val="00440BCA"/>
    <w:rsid w:val="0044129A"/>
    <w:rsid w:val="00441FF7"/>
    <w:rsid w:val="004427F6"/>
    <w:rsid w:val="00443452"/>
    <w:rsid w:val="00444B7B"/>
    <w:rsid w:val="00445B1F"/>
    <w:rsid w:val="004460E4"/>
    <w:rsid w:val="00447752"/>
    <w:rsid w:val="004504FE"/>
    <w:rsid w:val="0045052C"/>
    <w:rsid w:val="004511F1"/>
    <w:rsid w:val="0045148E"/>
    <w:rsid w:val="00453695"/>
    <w:rsid w:val="004549E1"/>
    <w:rsid w:val="0045504E"/>
    <w:rsid w:val="00456243"/>
    <w:rsid w:val="004571BB"/>
    <w:rsid w:val="00461928"/>
    <w:rsid w:val="004624A9"/>
    <w:rsid w:val="00464647"/>
    <w:rsid w:val="00465B7A"/>
    <w:rsid w:val="00466320"/>
    <w:rsid w:val="004664D0"/>
    <w:rsid w:val="00467809"/>
    <w:rsid w:val="00467C96"/>
    <w:rsid w:val="00467ED2"/>
    <w:rsid w:val="00470456"/>
    <w:rsid w:val="004711E7"/>
    <w:rsid w:val="004714AC"/>
    <w:rsid w:val="004717CE"/>
    <w:rsid w:val="00472001"/>
    <w:rsid w:val="00473740"/>
    <w:rsid w:val="0047500F"/>
    <w:rsid w:val="00476B3D"/>
    <w:rsid w:val="00477EFF"/>
    <w:rsid w:val="0048042B"/>
    <w:rsid w:val="00480EE2"/>
    <w:rsid w:val="00482A98"/>
    <w:rsid w:val="004846CD"/>
    <w:rsid w:val="00484E64"/>
    <w:rsid w:val="00486E69"/>
    <w:rsid w:val="00487031"/>
    <w:rsid w:val="0049080A"/>
    <w:rsid w:val="004913CB"/>
    <w:rsid w:val="004919AF"/>
    <w:rsid w:val="0049300C"/>
    <w:rsid w:val="0049317A"/>
    <w:rsid w:val="00495BC0"/>
    <w:rsid w:val="00495BC3"/>
    <w:rsid w:val="00495D1F"/>
    <w:rsid w:val="00495DCE"/>
    <w:rsid w:val="00496BC6"/>
    <w:rsid w:val="004A1CD1"/>
    <w:rsid w:val="004A5263"/>
    <w:rsid w:val="004A68E7"/>
    <w:rsid w:val="004A6A75"/>
    <w:rsid w:val="004A6DC2"/>
    <w:rsid w:val="004B2499"/>
    <w:rsid w:val="004B26DC"/>
    <w:rsid w:val="004B3382"/>
    <w:rsid w:val="004B45B5"/>
    <w:rsid w:val="004B4B5A"/>
    <w:rsid w:val="004B5884"/>
    <w:rsid w:val="004B7C53"/>
    <w:rsid w:val="004C00BB"/>
    <w:rsid w:val="004C257A"/>
    <w:rsid w:val="004C3D68"/>
    <w:rsid w:val="004C3F14"/>
    <w:rsid w:val="004C45C5"/>
    <w:rsid w:val="004C486A"/>
    <w:rsid w:val="004C69B6"/>
    <w:rsid w:val="004D04B5"/>
    <w:rsid w:val="004D0FC4"/>
    <w:rsid w:val="004D20C6"/>
    <w:rsid w:val="004D26F4"/>
    <w:rsid w:val="004D2BE9"/>
    <w:rsid w:val="004D3C2A"/>
    <w:rsid w:val="004D46F1"/>
    <w:rsid w:val="004D516A"/>
    <w:rsid w:val="004D6F5C"/>
    <w:rsid w:val="004D7358"/>
    <w:rsid w:val="004E06B1"/>
    <w:rsid w:val="004E19EA"/>
    <w:rsid w:val="004E1A69"/>
    <w:rsid w:val="004E1CD6"/>
    <w:rsid w:val="004E3061"/>
    <w:rsid w:val="004E36CF"/>
    <w:rsid w:val="004E3856"/>
    <w:rsid w:val="004E4CD8"/>
    <w:rsid w:val="004E4E8F"/>
    <w:rsid w:val="004E5148"/>
    <w:rsid w:val="004E522E"/>
    <w:rsid w:val="004E6478"/>
    <w:rsid w:val="004E648B"/>
    <w:rsid w:val="004E66F3"/>
    <w:rsid w:val="004F0BFC"/>
    <w:rsid w:val="004F38DE"/>
    <w:rsid w:val="004F392A"/>
    <w:rsid w:val="004F3E5D"/>
    <w:rsid w:val="004F3F0B"/>
    <w:rsid w:val="004F410B"/>
    <w:rsid w:val="004F5F8E"/>
    <w:rsid w:val="004F6A02"/>
    <w:rsid w:val="004F73BF"/>
    <w:rsid w:val="004F7AE7"/>
    <w:rsid w:val="004F7F53"/>
    <w:rsid w:val="00500B97"/>
    <w:rsid w:val="00500D42"/>
    <w:rsid w:val="0050177E"/>
    <w:rsid w:val="00501A4E"/>
    <w:rsid w:val="005022E3"/>
    <w:rsid w:val="0050324E"/>
    <w:rsid w:val="00504BE0"/>
    <w:rsid w:val="005061C0"/>
    <w:rsid w:val="00506BA9"/>
    <w:rsid w:val="00506DCD"/>
    <w:rsid w:val="00506E8E"/>
    <w:rsid w:val="005076CA"/>
    <w:rsid w:val="00510BDC"/>
    <w:rsid w:val="005121D7"/>
    <w:rsid w:val="00515208"/>
    <w:rsid w:val="00516273"/>
    <w:rsid w:val="00517213"/>
    <w:rsid w:val="005173B5"/>
    <w:rsid w:val="005179B2"/>
    <w:rsid w:val="00520912"/>
    <w:rsid w:val="0052228F"/>
    <w:rsid w:val="0052231A"/>
    <w:rsid w:val="00524250"/>
    <w:rsid w:val="00524C12"/>
    <w:rsid w:val="00525932"/>
    <w:rsid w:val="00526126"/>
    <w:rsid w:val="00526AD1"/>
    <w:rsid w:val="00527627"/>
    <w:rsid w:val="005278A5"/>
    <w:rsid w:val="0053067F"/>
    <w:rsid w:val="00532654"/>
    <w:rsid w:val="00532D61"/>
    <w:rsid w:val="005334C9"/>
    <w:rsid w:val="00533AD3"/>
    <w:rsid w:val="005342F0"/>
    <w:rsid w:val="005358F6"/>
    <w:rsid w:val="00536157"/>
    <w:rsid w:val="00536A59"/>
    <w:rsid w:val="00536E65"/>
    <w:rsid w:val="00536EF2"/>
    <w:rsid w:val="00540C3D"/>
    <w:rsid w:val="00541C1C"/>
    <w:rsid w:val="005424C8"/>
    <w:rsid w:val="0054347E"/>
    <w:rsid w:val="00546726"/>
    <w:rsid w:val="005474E8"/>
    <w:rsid w:val="00547ACE"/>
    <w:rsid w:val="00555E30"/>
    <w:rsid w:val="00567046"/>
    <w:rsid w:val="005708C3"/>
    <w:rsid w:val="0057128B"/>
    <w:rsid w:val="00571C65"/>
    <w:rsid w:val="00571E55"/>
    <w:rsid w:val="005736BD"/>
    <w:rsid w:val="00573D50"/>
    <w:rsid w:val="00573ECF"/>
    <w:rsid w:val="00574355"/>
    <w:rsid w:val="00574494"/>
    <w:rsid w:val="00575DCD"/>
    <w:rsid w:val="00575F3C"/>
    <w:rsid w:val="00576F1D"/>
    <w:rsid w:val="005770B7"/>
    <w:rsid w:val="00577300"/>
    <w:rsid w:val="00580850"/>
    <w:rsid w:val="00580EAA"/>
    <w:rsid w:val="0058242F"/>
    <w:rsid w:val="00582863"/>
    <w:rsid w:val="005828C4"/>
    <w:rsid w:val="00582BD1"/>
    <w:rsid w:val="00587FFE"/>
    <w:rsid w:val="00594240"/>
    <w:rsid w:val="00594831"/>
    <w:rsid w:val="00596491"/>
    <w:rsid w:val="00596CF5"/>
    <w:rsid w:val="0059791F"/>
    <w:rsid w:val="00597DC4"/>
    <w:rsid w:val="005A0891"/>
    <w:rsid w:val="005A1CAE"/>
    <w:rsid w:val="005A2CA0"/>
    <w:rsid w:val="005A32F3"/>
    <w:rsid w:val="005A3653"/>
    <w:rsid w:val="005A376C"/>
    <w:rsid w:val="005A3C28"/>
    <w:rsid w:val="005A3CA0"/>
    <w:rsid w:val="005A4084"/>
    <w:rsid w:val="005A6616"/>
    <w:rsid w:val="005A66A6"/>
    <w:rsid w:val="005A7CC9"/>
    <w:rsid w:val="005A7E86"/>
    <w:rsid w:val="005B2D77"/>
    <w:rsid w:val="005B3DB9"/>
    <w:rsid w:val="005B41DD"/>
    <w:rsid w:val="005B51FC"/>
    <w:rsid w:val="005B6250"/>
    <w:rsid w:val="005B6A82"/>
    <w:rsid w:val="005B6BFB"/>
    <w:rsid w:val="005B7B90"/>
    <w:rsid w:val="005B7E73"/>
    <w:rsid w:val="005C1801"/>
    <w:rsid w:val="005C1FBE"/>
    <w:rsid w:val="005C2D82"/>
    <w:rsid w:val="005C3322"/>
    <w:rsid w:val="005C3AC4"/>
    <w:rsid w:val="005C3FFA"/>
    <w:rsid w:val="005C498A"/>
    <w:rsid w:val="005C749A"/>
    <w:rsid w:val="005D0C87"/>
    <w:rsid w:val="005D0EDF"/>
    <w:rsid w:val="005D0FE0"/>
    <w:rsid w:val="005D3224"/>
    <w:rsid w:val="005D384E"/>
    <w:rsid w:val="005D48DE"/>
    <w:rsid w:val="005D6551"/>
    <w:rsid w:val="005D6A66"/>
    <w:rsid w:val="005D72B5"/>
    <w:rsid w:val="005D76DD"/>
    <w:rsid w:val="005E0F9F"/>
    <w:rsid w:val="005E264A"/>
    <w:rsid w:val="005E3294"/>
    <w:rsid w:val="005E3C99"/>
    <w:rsid w:val="005E4066"/>
    <w:rsid w:val="005E550F"/>
    <w:rsid w:val="005E6239"/>
    <w:rsid w:val="005E7658"/>
    <w:rsid w:val="005E7902"/>
    <w:rsid w:val="005F0CE8"/>
    <w:rsid w:val="005F1CA8"/>
    <w:rsid w:val="005F2542"/>
    <w:rsid w:val="005F26BD"/>
    <w:rsid w:val="005F4BDD"/>
    <w:rsid w:val="005F5074"/>
    <w:rsid w:val="005F5FFF"/>
    <w:rsid w:val="005F6A95"/>
    <w:rsid w:val="005F6DAA"/>
    <w:rsid w:val="005F76D6"/>
    <w:rsid w:val="005F77B6"/>
    <w:rsid w:val="005F7C03"/>
    <w:rsid w:val="0060208A"/>
    <w:rsid w:val="006039E8"/>
    <w:rsid w:val="00603D77"/>
    <w:rsid w:val="00604031"/>
    <w:rsid w:val="00606571"/>
    <w:rsid w:val="00606A43"/>
    <w:rsid w:val="00612EB8"/>
    <w:rsid w:val="0061350C"/>
    <w:rsid w:val="006153E0"/>
    <w:rsid w:val="006156A7"/>
    <w:rsid w:val="00616756"/>
    <w:rsid w:val="00616E35"/>
    <w:rsid w:val="0062129B"/>
    <w:rsid w:val="00621C74"/>
    <w:rsid w:val="00622E21"/>
    <w:rsid w:val="00624C0C"/>
    <w:rsid w:val="00624F88"/>
    <w:rsid w:val="006250F5"/>
    <w:rsid w:val="00626272"/>
    <w:rsid w:val="0063181F"/>
    <w:rsid w:val="00632E55"/>
    <w:rsid w:val="00632E92"/>
    <w:rsid w:val="00633590"/>
    <w:rsid w:val="00636DF0"/>
    <w:rsid w:val="00637B84"/>
    <w:rsid w:val="006401F8"/>
    <w:rsid w:val="00640950"/>
    <w:rsid w:val="00640AC6"/>
    <w:rsid w:val="00640BE0"/>
    <w:rsid w:val="006415A1"/>
    <w:rsid w:val="00641C7A"/>
    <w:rsid w:val="006421FE"/>
    <w:rsid w:val="00642E75"/>
    <w:rsid w:val="0064319B"/>
    <w:rsid w:val="006453B9"/>
    <w:rsid w:val="00645589"/>
    <w:rsid w:val="00645E15"/>
    <w:rsid w:val="00646412"/>
    <w:rsid w:val="0064737E"/>
    <w:rsid w:val="00651DD0"/>
    <w:rsid w:val="00652220"/>
    <w:rsid w:val="00653995"/>
    <w:rsid w:val="00655009"/>
    <w:rsid w:val="00655DB3"/>
    <w:rsid w:val="0065645A"/>
    <w:rsid w:val="00657B2B"/>
    <w:rsid w:val="00657E05"/>
    <w:rsid w:val="00660391"/>
    <w:rsid w:val="00660507"/>
    <w:rsid w:val="0066074C"/>
    <w:rsid w:val="006610DF"/>
    <w:rsid w:val="006614B3"/>
    <w:rsid w:val="00661B5C"/>
    <w:rsid w:val="0066354F"/>
    <w:rsid w:val="006635A6"/>
    <w:rsid w:val="00664558"/>
    <w:rsid w:val="006650D3"/>
    <w:rsid w:val="006655CD"/>
    <w:rsid w:val="00665CB4"/>
    <w:rsid w:val="00667749"/>
    <w:rsid w:val="006709C6"/>
    <w:rsid w:val="00671B02"/>
    <w:rsid w:val="00673FB4"/>
    <w:rsid w:val="00674378"/>
    <w:rsid w:val="0067629A"/>
    <w:rsid w:val="00676BAC"/>
    <w:rsid w:val="00676C63"/>
    <w:rsid w:val="0067759B"/>
    <w:rsid w:val="0068452B"/>
    <w:rsid w:val="00685946"/>
    <w:rsid w:val="00687750"/>
    <w:rsid w:val="00690C8C"/>
    <w:rsid w:val="00690E2E"/>
    <w:rsid w:val="0069167E"/>
    <w:rsid w:val="00692135"/>
    <w:rsid w:val="0069220A"/>
    <w:rsid w:val="00693A41"/>
    <w:rsid w:val="00694A0D"/>
    <w:rsid w:val="00695CE5"/>
    <w:rsid w:val="006978B4"/>
    <w:rsid w:val="00697A61"/>
    <w:rsid w:val="006A007B"/>
    <w:rsid w:val="006A0D8E"/>
    <w:rsid w:val="006A0EF7"/>
    <w:rsid w:val="006A1AAC"/>
    <w:rsid w:val="006A1B11"/>
    <w:rsid w:val="006A2713"/>
    <w:rsid w:val="006A3C96"/>
    <w:rsid w:val="006A3EFD"/>
    <w:rsid w:val="006A54C6"/>
    <w:rsid w:val="006A5E65"/>
    <w:rsid w:val="006A7901"/>
    <w:rsid w:val="006A7AEF"/>
    <w:rsid w:val="006A7B49"/>
    <w:rsid w:val="006B1341"/>
    <w:rsid w:val="006B1938"/>
    <w:rsid w:val="006B1B2A"/>
    <w:rsid w:val="006B2041"/>
    <w:rsid w:val="006B2484"/>
    <w:rsid w:val="006B25B2"/>
    <w:rsid w:val="006B3FA5"/>
    <w:rsid w:val="006B51D8"/>
    <w:rsid w:val="006B5813"/>
    <w:rsid w:val="006B5939"/>
    <w:rsid w:val="006B5C9E"/>
    <w:rsid w:val="006B5DEE"/>
    <w:rsid w:val="006B70C3"/>
    <w:rsid w:val="006B7722"/>
    <w:rsid w:val="006C094F"/>
    <w:rsid w:val="006C0F4B"/>
    <w:rsid w:val="006C1285"/>
    <w:rsid w:val="006C155D"/>
    <w:rsid w:val="006C1DB5"/>
    <w:rsid w:val="006C45C4"/>
    <w:rsid w:val="006C4ED0"/>
    <w:rsid w:val="006C56A1"/>
    <w:rsid w:val="006C5B9D"/>
    <w:rsid w:val="006C6D96"/>
    <w:rsid w:val="006D2487"/>
    <w:rsid w:val="006D25F9"/>
    <w:rsid w:val="006D34F7"/>
    <w:rsid w:val="006D38B7"/>
    <w:rsid w:val="006D544D"/>
    <w:rsid w:val="006D564C"/>
    <w:rsid w:val="006D7C36"/>
    <w:rsid w:val="006E007A"/>
    <w:rsid w:val="006E1227"/>
    <w:rsid w:val="006E1773"/>
    <w:rsid w:val="006E2486"/>
    <w:rsid w:val="006E2535"/>
    <w:rsid w:val="006E49D4"/>
    <w:rsid w:val="006E6019"/>
    <w:rsid w:val="006E6AAC"/>
    <w:rsid w:val="006E6D19"/>
    <w:rsid w:val="006E7097"/>
    <w:rsid w:val="006E73E4"/>
    <w:rsid w:val="006F0515"/>
    <w:rsid w:val="006F09F7"/>
    <w:rsid w:val="006F1110"/>
    <w:rsid w:val="006F15C7"/>
    <w:rsid w:val="006F42B4"/>
    <w:rsid w:val="006F619E"/>
    <w:rsid w:val="006F68C5"/>
    <w:rsid w:val="006F6D83"/>
    <w:rsid w:val="006F7B4C"/>
    <w:rsid w:val="006F7DCA"/>
    <w:rsid w:val="0070127F"/>
    <w:rsid w:val="00702197"/>
    <w:rsid w:val="0070387A"/>
    <w:rsid w:val="00705A8A"/>
    <w:rsid w:val="00712BF0"/>
    <w:rsid w:val="00714D51"/>
    <w:rsid w:val="0071720D"/>
    <w:rsid w:val="00717E41"/>
    <w:rsid w:val="00720C8D"/>
    <w:rsid w:val="007239BD"/>
    <w:rsid w:val="00725061"/>
    <w:rsid w:val="00725886"/>
    <w:rsid w:val="00726042"/>
    <w:rsid w:val="0072731B"/>
    <w:rsid w:val="00727F7A"/>
    <w:rsid w:val="007304C1"/>
    <w:rsid w:val="0073054A"/>
    <w:rsid w:val="00730CCA"/>
    <w:rsid w:val="00731452"/>
    <w:rsid w:val="007340B2"/>
    <w:rsid w:val="007347EC"/>
    <w:rsid w:val="00734806"/>
    <w:rsid w:val="00734C7B"/>
    <w:rsid w:val="00736408"/>
    <w:rsid w:val="00736481"/>
    <w:rsid w:val="0073657F"/>
    <w:rsid w:val="007368F9"/>
    <w:rsid w:val="00740BB1"/>
    <w:rsid w:val="00740F93"/>
    <w:rsid w:val="00741287"/>
    <w:rsid w:val="00742BA5"/>
    <w:rsid w:val="00746237"/>
    <w:rsid w:val="00746778"/>
    <w:rsid w:val="00751387"/>
    <w:rsid w:val="00751716"/>
    <w:rsid w:val="00751FC8"/>
    <w:rsid w:val="00754EBD"/>
    <w:rsid w:val="007572A1"/>
    <w:rsid w:val="0075789B"/>
    <w:rsid w:val="007600B6"/>
    <w:rsid w:val="007608E9"/>
    <w:rsid w:val="00760A7D"/>
    <w:rsid w:val="00761461"/>
    <w:rsid w:val="007622EB"/>
    <w:rsid w:val="0076435A"/>
    <w:rsid w:val="007726DB"/>
    <w:rsid w:val="00772759"/>
    <w:rsid w:val="0077462C"/>
    <w:rsid w:val="0077557A"/>
    <w:rsid w:val="007760F7"/>
    <w:rsid w:val="00776EE6"/>
    <w:rsid w:val="00780482"/>
    <w:rsid w:val="00780C6E"/>
    <w:rsid w:val="00780E1B"/>
    <w:rsid w:val="00781748"/>
    <w:rsid w:val="00781A04"/>
    <w:rsid w:val="007820C0"/>
    <w:rsid w:val="007832B2"/>
    <w:rsid w:val="007835AF"/>
    <w:rsid w:val="00783783"/>
    <w:rsid w:val="00784385"/>
    <w:rsid w:val="00785519"/>
    <w:rsid w:val="00787157"/>
    <w:rsid w:val="00787EF7"/>
    <w:rsid w:val="00790294"/>
    <w:rsid w:val="00790363"/>
    <w:rsid w:val="00791CF8"/>
    <w:rsid w:val="00795F02"/>
    <w:rsid w:val="00797F0E"/>
    <w:rsid w:val="007A11D3"/>
    <w:rsid w:val="007A5119"/>
    <w:rsid w:val="007A5B3B"/>
    <w:rsid w:val="007A79B1"/>
    <w:rsid w:val="007B047F"/>
    <w:rsid w:val="007B12A9"/>
    <w:rsid w:val="007B1B65"/>
    <w:rsid w:val="007B222A"/>
    <w:rsid w:val="007B3680"/>
    <w:rsid w:val="007B3810"/>
    <w:rsid w:val="007B39F0"/>
    <w:rsid w:val="007B4699"/>
    <w:rsid w:val="007B63D5"/>
    <w:rsid w:val="007B7A90"/>
    <w:rsid w:val="007B7ABF"/>
    <w:rsid w:val="007C1159"/>
    <w:rsid w:val="007C323F"/>
    <w:rsid w:val="007C5216"/>
    <w:rsid w:val="007C550B"/>
    <w:rsid w:val="007C5690"/>
    <w:rsid w:val="007C58F1"/>
    <w:rsid w:val="007C6D25"/>
    <w:rsid w:val="007C78BA"/>
    <w:rsid w:val="007C793E"/>
    <w:rsid w:val="007C7B79"/>
    <w:rsid w:val="007D044C"/>
    <w:rsid w:val="007D1A14"/>
    <w:rsid w:val="007D2BCF"/>
    <w:rsid w:val="007D2CB4"/>
    <w:rsid w:val="007D2DFB"/>
    <w:rsid w:val="007D4B24"/>
    <w:rsid w:val="007D678D"/>
    <w:rsid w:val="007E054E"/>
    <w:rsid w:val="007E0FDA"/>
    <w:rsid w:val="007E5E78"/>
    <w:rsid w:val="007E7156"/>
    <w:rsid w:val="007F11B6"/>
    <w:rsid w:val="007F38A0"/>
    <w:rsid w:val="007F5991"/>
    <w:rsid w:val="007F5FEC"/>
    <w:rsid w:val="007F61D2"/>
    <w:rsid w:val="007F6273"/>
    <w:rsid w:val="007F672C"/>
    <w:rsid w:val="007F6782"/>
    <w:rsid w:val="007F7268"/>
    <w:rsid w:val="007F76BF"/>
    <w:rsid w:val="0080067D"/>
    <w:rsid w:val="008008F6"/>
    <w:rsid w:val="0080235C"/>
    <w:rsid w:val="0080362C"/>
    <w:rsid w:val="00803D54"/>
    <w:rsid w:val="00804BB6"/>
    <w:rsid w:val="00806D85"/>
    <w:rsid w:val="00810887"/>
    <w:rsid w:val="00811320"/>
    <w:rsid w:val="0081207C"/>
    <w:rsid w:val="008124D4"/>
    <w:rsid w:val="00812AC7"/>
    <w:rsid w:val="0081391A"/>
    <w:rsid w:val="008158B2"/>
    <w:rsid w:val="00816BF7"/>
    <w:rsid w:val="00820B2B"/>
    <w:rsid w:val="00821410"/>
    <w:rsid w:val="00821F18"/>
    <w:rsid w:val="00823F6F"/>
    <w:rsid w:val="008242DD"/>
    <w:rsid w:val="0082519C"/>
    <w:rsid w:val="00826425"/>
    <w:rsid w:val="0082718F"/>
    <w:rsid w:val="00827557"/>
    <w:rsid w:val="00827A1C"/>
    <w:rsid w:val="008303BD"/>
    <w:rsid w:val="008311C7"/>
    <w:rsid w:val="00832244"/>
    <w:rsid w:val="0083283C"/>
    <w:rsid w:val="0083415D"/>
    <w:rsid w:val="008347BF"/>
    <w:rsid w:val="008357B5"/>
    <w:rsid w:val="00837134"/>
    <w:rsid w:val="008406D3"/>
    <w:rsid w:val="00840D0B"/>
    <w:rsid w:val="0084171D"/>
    <w:rsid w:val="008420CD"/>
    <w:rsid w:val="008425AF"/>
    <w:rsid w:val="0084370E"/>
    <w:rsid w:val="00843C15"/>
    <w:rsid w:val="00844BE6"/>
    <w:rsid w:val="00845303"/>
    <w:rsid w:val="00850530"/>
    <w:rsid w:val="008510BC"/>
    <w:rsid w:val="008528E0"/>
    <w:rsid w:val="00852B4D"/>
    <w:rsid w:val="00852EBD"/>
    <w:rsid w:val="008531AC"/>
    <w:rsid w:val="00853731"/>
    <w:rsid w:val="00853C9C"/>
    <w:rsid w:val="00855389"/>
    <w:rsid w:val="00855C14"/>
    <w:rsid w:val="00855DE6"/>
    <w:rsid w:val="00860361"/>
    <w:rsid w:val="00862312"/>
    <w:rsid w:val="008623CC"/>
    <w:rsid w:val="00863119"/>
    <w:rsid w:val="008633F1"/>
    <w:rsid w:val="00863DF9"/>
    <w:rsid w:val="00864B3B"/>
    <w:rsid w:val="00864FD7"/>
    <w:rsid w:val="008678B1"/>
    <w:rsid w:val="00867A13"/>
    <w:rsid w:val="00872DF6"/>
    <w:rsid w:val="00872E90"/>
    <w:rsid w:val="0087439E"/>
    <w:rsid w:val="008746EA"/>
    <w:rsid w:val="00874F6E"/>
    <w:rsid w:val="00874F8A"/>
    <w:rsid w:val="008761A6"/>
    <w:rsid w:val="0087621F"/>
    <w:rsid w:val="00876984"/>
    <w:rsid w:val="008773E4"/>
    <w:rsid w:val="00880EE0"/>
    <w:rsid w:val="008828B6"/>
    <w:rsid w:val="00884E0F"/>
    <w:rsid w:val="008855CE"/>
    <w:rsid w:val="0088586B"/>
    <w:rsid w:val="00886F8B"/>
    <w:rsid w:val="00887C21"/>
    <w:rsid w:val="0089009C"/>
    <w:rsid w:val="0089019D"/>
    <w:rsid w:val="008943EA"/>
    <w:rsid w:val="0089497D"/>
    <w:rsid w:val="008949C3"/>
    <w:rsid w:val="00894AB0"/>
    <w:rsid w:val="00895FC8"/>
    <w:rsid w:val="008A07B2"/>
    <w:rsid w:val="008A16C0"/>
    <w:rsid w:val="008A1AA3"/>
    <w:rsid w:val="008A6769"/>
    <w:rsid w:val="008A794D"/>
    <w:rsid w:val="008B00A2"/>
    <w:rsid w:val="008B08D6"/>
    <w:rsid w:val="008B203F"/>
    <w:rsid w:val="008B4EBE"/>
    <w:rsid w:val="008B6052"/>
    <w:rsid w:val="008B61DE"/>
    <w:rsid w:val="008B6ED0"/>
    <w:rsid w:val="008B6F26"/>
    <w:rsid w:val="008B776B"/>
    <w:rsid w:val="008B7BB7"/>
    <w:rsid w:val="008C02D8"/>
    <w:rsid w:val="008C12B5"/>
    <w:rsid w:val="008C1773"/>
    <w:rsid w:val="008C1ADE"/>
    <w:rsid w:val="008C1D5A"/>
    <w:rsid w:val="008C2E51"/>
    <w:rsid w:val="008C531B"/>
    <w:rsid w:val="008C5B7C"/>
    <w:rsid w:val="008C66DB"/>
    <w:rsid w:val="008D0341"/>
    <w:rsid w:val="008D0CFF"/>
    <w:rsid w:val="008D2279"/>
    <w:rsid w:val="008D25EC"/>
    <w:rsid w:val="008D2949"/>
    <w:rsid w:val="008D331B"/>
    <w:rsid w:val="008D5D76"/>
    <w:rsid w:val="008D5E10"/>
    <w:rsid w:val="008D739E"/>
    <w:rsid w:val="008D75FB"/>
    <w:rsid w:val="008E23F6"/>
    <w:rsid w:val="008E2B01"/>
    <w:rsid w:val="008E2FEA"/>
    <w:rsid w:val="008E3A4B"/>
    <w:rsid w:val="008E3D35"/>
    <w:rsid w:val="008E4128"/>
    <w:rsid w:val="008E4D92"/>
    <w:rsid w:val="008E5DD0"/>
    <w:rsid w:val="008E7CBC"/>
    <w:rsid w:val="008E7F40"/>
    <w:rsid w:val="008F05D6"/>
    <w:rsid w:val="008F0C7E"/>
    <w:rsid w:val="008F1122"/>
    <w:rsid w:val="008F17BF"/>
    <w:rsid w:val="008F3C0A"/>
    <w:rsid w:val="008F49A7"/>
    <w:rsid w:val="008F4C77"/>
    <w:rsid w:val="008F5414"/>
    <w:rsid w:val="009017D4"/>
    <w:rsid w:val="00901B42"/>
    <w:rsid w:val="009031D4"/>
    <w:rsid w:val="00903CC1"/>
    <w:rsid w:val="00906D2D"/>
    <w:rsid w:val="00907511"/>
    <w:rsid w:val="00910009"/>
    <w:rsid w:val="00910A67"/>
    <w:rsid w:val="0091122E"/>
    <w:rsid w:val="00911E90"/>
    <w:rsid w:val="00912C0E"/>
    <w:rsid w:val="00913719"/>
    <w:rsid w:val="009142CB"/>
    <w:rsid w:val="0091446E"/>
    <w:rsid w:val="00914A0C"/>
    <w:rsid w:val="009165D7"/>
    <w:rsid w:val="00917091"/>
    <w:rsid w:val="00917097"/>
    <w:rsid w:val="0091768A"/>
    <w:rsid w:val="00917A27"/>
    <w:rsid w:val="009212A2"/>
    <w:rsid w:val="00921B2B"/>
    <w:rsid w:val="00921D42"/>
    <w:rsid w:val="009223A2"/>
    <w:rsid w:val="0092248E"/>
    <w:rsid w:val="00925FAD"/>
    <w:rsid w:val="009262E5"/>
    <w:rsid w:val="00926F41"/>
    <w:rsid w:val="00931BB5"/>
    <w:rsid w:val="00931C0F"/>
    <w:rsid w:val="00931C44"/>
    <w:rsid w:val="00931EAC"/>
    <w:rsid w:val="00932D18"/>
    <w:rsid w:val="00932DE6"/>
    <w:rsid w:val="00933153"/>
    <w:rsid w:val="009333FF"/>
    <w:rsid w:val="00933983"/>
    <w:rsid w:val="00934430"/>
    <w:rsid w:val="00934C11"/>
    <w:rsid w:val="00934DF5"/>
    <w:rsid w:val="0093525D"/>
    <w:rsid w:val="00935D4E"/>
    <w:rsid w:val="00935FB2"/>
    <w:rsid w:val="0093690D"/>
    <w:rsid w:val="00937A69"/>
    <w:rsid w:val="00940711"/>
    <w:rsid w:val="00943710"/>
    <w:rsid w:val="009443FA"/>
    <w:rsid w:val="00945C35"/>
    <w:rsid w:val="0094621B"/>
    <w:rsid w:val="00947B04"/>
    <w:rsid w:val="00947D03"/>
    <w:rsid w:val="00947FEB"/>
    <w:rsid w:val="00950F26"/>
    <w:rsid w:val="00951137"/>
    <w:rsid w:val="00951C6B"/>
    <w:rsid w:val="0095219E"/>
    <w:rsid w:val="0095257C"/>
    <w:rsid w:val="0095267F"/>
    <w:rsid w:val="00952B86"/>
    <w:rsid w:val="00955507"/>
    <w:rsid w:val="00955800"/>
    <w:rsid w:val="009572A6"/>
    <w:rsid w:val="0095753D"/>
    <w:rsid w:val="00957C26"/>
    <w:rsid w:val="0096000C"/>
    <w:rsid w:val="00962711"/>
    <w:rsid w:val="009629E6"/>
    <w:rsid w:val="00962D18"/>
    <w:rsid w:val="00965B41"/>
    <w:rsid w:val="00965F4B"/>
    <w:rsid w:val="009677C2"/>
    <w:rsid w:val="009707F1"/>
    <w:rsid w:val="00971A52"/>
    <w:rsid w:val="009726DA"/>
    <w:rsid w:val="009728B6"/>
    <w:rsid w:val="009767F4"/>
    <w:rsid w:val="009804FD"/>
    <w:rsid w:val="00980840"/>
    <w:rsid w:val="00981EBC"/>
    <w:rsid w:val="009832C1"/>
    <w:rsid w:val="00983A15"/>
    <w:rsid w:val="0098496D"/>
    <w:rsid w:val="00985AA6"/>
    <w:rsid w:val="00985DE2"/>
    <w:rsid w:val="0098736F"/>
    <w:rsid w:val="009911FA"/>
    <w:rsid w:val="00991C55"/>
    <w:rsid w:val="00991F4D"/>
    <w:rsid w:val="009932D2"/>
    <w:rsid w:val="0099689C"/>
    <w:rsid w:val="00997137"/>
    <w:rsid w:val="009A0E78"/>
    <w:rsid w:val="009A0EF5"/>
    <w:rsid w:val="009A2348"/>
    <w:rsid w:val="009A356B"/>
    <w:rsid w:val="009A4CD6"/>
    <w:rsid w:val="009A4D45"/>
    <w:rsid w:val="009A52AD"/>
    <w:rsid w:val="009A5611"/>
    <w:rsid w:val="009A58A4"/>
    <w:rsid w:val="009A5AD5"/>
    <w:rsid w:val="009A6518"/>
    <w:rsid w:val="009A653A"/>
    <w:rsid w:val="009A7631"/>
    <w:rsid w:val="009A7AD4"/>
    <w:rsid w:val="009B076C"/>
    <w:rsid w:val="009B0B09"/>
    <w:rsid w:val="009B2C56"/>
    <w:rsid w:val="009B37A0"/>
    <w:rsid w:val="009B6361"/>
    <w:rsid w:val="009B6EFC"/>
    <w:rsid w:val="009C0417"/>
    <w:rsid w:val="009C3442"/>
    <w:rsid w:val="009C34AB"/>
    <w:rsid w:val="009C4027"/>
    <w:rsid w:val="009C41DC"/>
    <w:rsid w:val="009C4801"/>
    <w:rsid w:val="009C4CA5"/>
    <w:rsid w:val="009C4DA7"/>
    <w:rsid w:val="009C55D2"/>
    <w:rsid w:val="009D0495"/>
    <w:rsid w:val="009D1E0D"/>
    <w:rsid w:val="009D340E"/>
    <w:rsid w:val="009D3AB8"/>
    <w:rsid w:val="009D3EA8"/>
    <w:rsid w:val="009D480C"/>
    <w:rsid w:val="009D49BB"/>
    <w:rsid w:val="009D58BB"/>
    <w:rsid w:val="009D61D2"/>
    <w:rsid w:val="009D6B65"/>
    <w:rsid w:val="009D6BE3"/>
    <w:rsid w:val="009D6E5D"/>
    <w:rsid w:val="009E092D"/>
    <w:rsid w:val="009E1829"/>
    <w:rsid w:val="009E1A09"/>
    <w:rsid w:val="009E1D86"/>
    <w:rsid w:val="009E2D8D"/>
    <w:rsid w:val="009E3DED"/>
    <w:rsid w:val="009E4C3B"/>
    <w:rsid w:val="009E575A"/>
    <w:rsid w:val="009E6077"/>
    <w:rsid w:val="009E60D2"/>
    <w:rsid w:val="009F0A47"/>
    <w:rsid w:val="009F0B46"/>
    <w:rsid w:val="009F1FEE"/>
    <w:rsid w:val="009F2657"/>
    <w:rsid w:val="009F2916"/>
    <w:rsid w:val="009F2F4A"/>
    <w:rsid w:val="009F367A"/>
    <w:rsid w:val="009F3996"/>
    <w:rsid w:val="009F3F88"/>
    <w:rsid w:val="009F475C"/>
    <w:rsid w:val="009F481A"/>
    <w:rsid w:val="009F7154"/>
    <w:rsid w:val="009F782A"/>
    <w:rsid w:val="009F7C3C"/>
    <w:rsid w:val="00A028BA"/>
    <w:rsid w:val="00A03B61"/>
    <w:rsid w:val="00A03DF4"/>
    <w:rsid w:val="00A044BB"/>
    <w:rsid w:val="00A04C79"/>
    <w:rsid w:val="00A05B7A"/>
    <w:rsid w:val="00A10C96"/>
    <w:rsid w:val="00A11EFB"/>
    <w:rsid w:val="00A12D98"/>
    <w:rsid w:val="00A12ED4"/>
    <w:rsid w:val="00A14547"/>
    <w:rsid w:val="00A16EDC"/>
    <w:rsid w:val="00A1773E"/>
    <w:rsid w:val="00A20A05"/>
    <w:rsid w:val="00A20A0E"/>
    <w:rsid w:val="00A247C2"/>
    <w:rsid w:val="00A25F6F"/>
    <w:rsid w:val="00A2642C"/>
    <w:rsid w:val="00A27C2D"/>
    <w:rsid w:val="00A31FC7"/>
    <w:rsid w:val="00A3351E"/>
    <w:rsid w:val="00A3401D"/>
    <w:rsid w:val="00A34E85"/>
    <w:rsid w:val="00A35361"/>
    <w:rsid w:val="00A37423"/>
    <w:rsid w:val="00A41747"/>
    <w:rsid w:val="00A4191F"/>
    <w:rsid w:val="00A42C83"/>
    <w:rsid w:val="00A42D8A"/>
    <w:rsid w:val="00A42F46"/>
    <w:rsid w:val="00A45F1D"/>
    <w:rsid w:val="00A46AC4"/>
    <w:rsid w:val="00A501C0"/>
    <w:rsid w:val="00A50397"/>
    <w:rsid w:val="00A51AB0"/>
    <w:rsid w:val="00A5304D"/>
    <w:rsid w:val="00A53941"/>
    <w:rsid w:val="00A53E9B"/>
    <w:rsid w:val="00A54BB7"/>
    <w:rsid w:val="00A5754C"/>
    <w:rsid w:val="00A61339"/>
    <w:rsid w:val="00A63957"/>
    <w:rsid w:val="00A64107"/>
    <w:rsid w:val="00A643EB"/>
    <w:rsid w:val="00A649BE"/>
    <w:rsid w:val="00A65088"/>
    <w:rsid w:val="00A65D8F"/>
    <w:rsid w:val="00A664AE"/>
    <w:rsid w:val="00A667E1"/>
    <w:rsid w:val="00A66D02"/>
    <w:rsid w:val="00A702C0"/>
    <w:rsid w:val="00A71A93"/>
    <w:rsid w:val="00A72512"/>
    <w:rsid w:val="00A73342"/>
    <w:rsid w:val="00A7595F"/>
    <w:rsid w:val="00A760CE"/>
    <w:rsid w:val="00A76E7A"/>
    <w:rsid w:val="00A77148"/>
    <w:rsid w:val="00A77E0E"/>
    <w:rsid w:val="00A80E9B"/>
    <w:rsid w:val="00A8396C"/>
    <w:rsid w:val="00A83C75"/>
    <w:rsid w:val="00A83F80"/>
    <w:rsid w:val="00A84BD6"/>
    <w:rsid w:val="00A85A62"/>
    <w:rsid w:val="00A8600A"/>
    <w:rsid w:val="00A865C8"/>
    <w:rsid w:val="00A93F9B"/>
    <w:rsid w:val="00A943FC"/>
    <w:rsid w:val="00A9719A"/>
    <w:rsid w:val="00A9728C"/>
    <w:rsid w:val="00A974CC"/>
    <w:rsid w:val="00A97F20"/>
    <w:rsid w:val="00AA039E"/>
    <w:rsid w:val="00AA14BD"/>
    <w:rsid w:val="00AA316F"/>
    <w:rsid w:val="00AA383F"/>
    <w:rsid w:val="00AA3BD6"/>
    <w:rsid w:val="00AA4CA0"/>
    <w:rsid w:val="00AA5B2C"/>
    <w:rsid w:val="00AA6B1F"/>
    <w:rsid w:val="00AA7D0F"/>
    <w:rsid w:val="00AB0297"/>
    <w:rsid w:val="00AB06EA"/>
    <w:rsid w:val="00AB07F9"/>
    <w:rsid w:val="00AB0EC2"/>
    <w:rsid w:val="00AB4084"/>
    <w:rsid w:val="00AB4DA7"/>
    <w:rsid w:val="00AB5F66"/>
    <w:rsid w:val="00AC2251"/>
    <w:rsid w:val="00AC25E2"/>
    <w:rsid w:val="00AC306E"/>
    <w:rsid w:val="00AC51AB"/>
    <w:rsid w:val="00AC7FB4"/>
    <w:rsid w:val="00AD434A"/>
    <w:rsid w:val="00AD5CCD"/>
    <w:rsid w:val="00AD6CD7"/>
    <w:rsid w:val="00AD7CA8"/>
    <w:rsid w:val="00AE4796"/>
    <w:rsid w:val="00AE61D6"/>
    <w:rsid w:val="00AE645E"/>
    <w:rsid w:val="00AE7268"/>
    <w:rsid w:val="00AE7CCC"/>
    <w:rsid w:val="00AE7DB5"/>
    <w:rsid w:val="00AF1225"/>
    <w:rsid w:val="00AF2666"/>
    <w:rsid w:val="00AF38C2"/>
    <w:rsid w:val="00AF4544"/>
    <w:rsid w:val="00AF5046"/>
    <w:rsid w:val="00AF6E99"/>
    <w:rsid w:val="00AF7215"/>
    <w:rsid w:val="00B00AF9"/>
    <w:rsid w:val="00B01645"/>
    <w:rsid w:val="00B01B67"/>
    <w:rsid w:val="00B01CBE"/>
    <w:rsid w:val="00B01F62"/>
    <w:rsid w:val="00B02B69"/>
    <w:rsid w:val="00B0366C"/>
    <w:rsid w:val="00B03E59"/>
    <w:rsid w:val="00B0487A"/>
    <w:rsid w:val="00B05C80"/>
    <w:rsid w:val="00B062E5"/>
    <w:rsid w:val="00B068EB"/>
    <w:rsid w:val="00B10E04"/>
    <w:rsid w:val="00B12106"/>
    <w:rsid w:val="00B12774"/>
    <w:rsid w:val="00B13194"/>
    <w:rsid w:val="00B13977"/>
    <w:rsid w:val="00B1460F"/>
    <w:rsid w:val="00B148D4"/>
    <w:rsid w:val="00B17BF6"/>
    <w:rsid w:val="00B20012"/>
    <w:rsid w:val="00B20B0F"/>
    <w:rsid w:val="00B21AB4"/>
    <w:rsid w:val="00B2220D"/>
    <w:rsid w:val="00B22C64"/>
    <w:rsid w:val="00B23335"/>
    <w:rsid w:val="00B2489D"/>
    <w:rsid w:val="00B254FA"/>
    <w:rsid w:val="00B27802"/>
    <w:rsid w:val="00B27A2C"/>
    <w:rsid w:val="00B307BF"/>
    <w:rsid w:val="00B30AEA"/>
    <w:rsid w:val="00B3114B"/>
    <w:rsid w:val="00B3174F"/>
    <w:rsid w:val="00B32B96"/>
    <w:rsid w:val="00B343CF"/>
    <w:rsid w:val="00B34B26"/>
    <w:rsid w:val="00B35F32"/>
    <w:rsid w:val="00B36D3B"/>
    <w:rsid w:val="00B36F87"/>
    <w:rsid w:val="00B4010C"/>
    <w:rsid w:val="00B405F7"/>
    <w:rsid w:val="00B427B0"/>
    <w:rsid w:val="00B42DFD"/>
    <w:rsid w:val="00B42FF6"/>
    <w:rsid w:val="00B432A8"/>
    <w:rsid w:val="00B434A3"/>
    <w:rsid w:val="00B43CDA"/>
    <w:rsid w:val="00B46A37"/>
    <w:rsid w:val="00B47CAE"/>
    <w:rsid w:val="00B5005B"/>
    <w:rsid w:val="00B51215"/>
    <w:rsid w:val="00B54A8C"/>
    <w:rsid w:val="00B54E2A"/>
    <w:rsid w:val="00B56616"/>
    <w:rsid w:val="00B5788C"/>
    <w:rsid w:val="00B61F9D"/>
    <w:rsid w:val="00B625B7"/>
    <w:rsid w:val="00B639B5"/>
    <w:rsid w:val="00B6428B"/>
    <w:rsid w:val="00B6547A"/>
    <w:rsid w:val="00B66492"/>
    <w:rsid w:val="00B704D9"/>
    <w:rsid w:val="00B7147E"/>
    <w:rsid w:val="00B71F98"/>
    <w:rsid w:val="00B72629"/>
    <w:rsid w:val="00B748FA"/>
    <w:rsid w:val="00B75EDB"/>
    <w:rsid w:val="00B7662F"/>
    <w:rsid w:val="00B7665B"/>
    <w:rsid w:val="00B76E81"/>
    <w:rsid w:val="00B7726C"/>
    <w:rsid w:val="00B823B4"/>
    <w:rsid w:val="00B82B45"/>
    <w:rsid w:val="00B83CE4"/>
    <w:rsid w:val="00B87EB3"/>
    <w:rsid w:val="00B87F4F"/>
    <w:rsid w:val="00B90A9C"/>
    <w:rsid w:val="00B90C06"/>
    <w:rsid w:val="00B91A31"/>
    <w:rsid w:val="00B92ABB"/>
    <w:rsid w:val="00B945DE"/>
    <w:rsid w:val="00B96C8E"/>
    <w:rsid w:val="00BA07DE"/>
    <w:rsid w:val="00BA140E"/>
    <w:rsid w:val="00BA43A7"/>
    <w:rsid w:val="00BA4F0D"/>
    <w:rsid w:val="00BA57AF"/>
    <w:rsid w:val="00BA5B07"/>
    <w:rsid w:val="00BA61B8"/>
    <w:rsid w:val="00BA63E5"/>
    <w:rsid w:val="00BA670A"/>
    <w:rsid w:val="00BA74FD"/>
    <w:rsid w:val="00BA7B22"/>
    <w:rsid w:val="00BB031F"/>
    <w:rsid w:val="00BB0850"/>
    <w:rsid w:val="00BB1BCE"/>
    <w:rsid w:val="00BB41CB"/>
    <w:rsid w:val="00BB4470"/>
    <w:rsid w:val="00BB5C24"/>
    <w:rsid w:val="00BB6515"/>
    <w:rsid w:val="00BB67A9"/>
    <w:rsid w:val="00BB6BC7"/>
    <w:rsid w:val="00BC3257"/>
    <w:rsid w:val="00BC3A1F"/>
    <w:rsid w:val="00BC3C8D"/>
    <w:rsid w:val="00BC412E"/>
    <w:rsid w:val="00BC4A50"/>
    <w:rsid w:val="00BC52FC"/>
    <w:rsid w:val="00BC6B2B"/>
    <w:rsid w:val="00BC6CD5"/>
    <w:rsid w:val="00BD09C2"/>
    <w:rsid w:val="00BD1965"/>
    <w:rsid w:val="00BD2E90"/>
    <w:rsid w:val="00BD5DEF"/>
    <w:rsid w:val="00BD6473"/>
    <w:rsid w:val="00BD7B62"/>
    <w:rsid w:val="00BE0748"/>
    <w:rsid w:val="00BE1513"/>
    <w:rsid w:val="00BE1543"/>
    <w:rsid w:val="00BE1D8F"/>
    <w:rsid w:val="00BE24CD"/>
    <w:rsid w:val="00BE2B10"/>
    <w:rsid w:val="00BE3BFA"/>
    <w:rsid w:val="00BE4BD4"/>
    <w:rsid w:val="00BE4D2D"/>
    <w:rsid w:val="00BE5023"/>
    <w:rsid w:val="00BE534B"/>
    <w:rsid w:val="00BE60F6"/>
    <w:rsid w:val="00BF0961"/>
    <w:rsid w:val="00BF1A1D"/>
    <w:rsid w:val="00BF1C81"/>
    <w:rsid w:val="00BF23C5"/>
    <w:rsid w:val="00BF2DB8"/>
    <w:rsid w:val="00BF2F09"/>
    <w:rsid w:val="00BF3B9E"/>
    <w:rsid w:val="00BF540E"/>
    <w:rsid w:val="00BF5FF4"/>
    <w:rsid w:val="00BF642F"/>
    <w:rsid w:val="00BF6873"/>
    <w:rsid w:val="00BF7C35"/>
    <w:rsid w:val="00C01D43"/>
    <w:rsid w:val="00C02D56"/>
    <w:rsid w:val="00C032D1"/>
    <w:rsid w:val="00C03B15"/>
    <w:rsid w:val="00C03F9E"/>
    <w:rsid w:val="00C051A8"/>
    <w:rsid w:val="00C07DC9"/>
    <w:rsid w:val="00C11FC3"/>
    <w:rsid w:val="00C127AA"/>
    <w:rsid w:val="00C12E47"/>
    <w:rsid w:val="00C13CC9"/>
    <w:rsid w:val="00C15492"/>
    <w:rsid w:val="00C170E1"/>
    <w:rsid w:val="00C17120"/>
    <w:rsid w:val="00C17C17"/>
    <w:rsid w:val="00C24523"/>
    <w:rsid w:val="00C252A8"/>
    <w:rsid w:val="00C26A77"/>
    <w:rsid w:val="00C27374"/>
    <w:rsid w:val="00C273C3"/>
    <w:rsid w:val="00C315F0"/>
    <w:rsid w:val="00C31835"/>
    <w:rsid w:val="00C32A5F"/>
    <w:rsid w:val="00C34413"/>
    <w:rsid w:val="00C34804"/>
    <w:rsid w:val="00C34E40"/>
    <w:rsid w:val="00C3679E"/>
    <w:rsid w:val="00C371B9"/>
    <w:rsid w:val="00C37521"/>
    <w:rsid w:val="00C4039D"/>
    <w:rsid w:val="00C4169D"/>
    <w:rsid w:val="00C45062"/>
    <w:rsid w:val="00C4518F"/>
    <w:rsid w:val="00C45204"/>
    <w:rsid w:val="00C452DF"/>
    <w:rsid w:val="00C45A9A"/>
    <w:rsid w:val="00C45B5B"/>
    <w:rsid w:val="00C46C45"/>
    <w:rsid w:val="00C46F6E"/>
    <w:rsid w:val="00C47305"/>
    <w:rsid w:val="00C51FB0"/>
    <w:rsid w:val="00C541D9"/>
    <w:rsid w:val="00C55A82"/>
    <w:rsid w:val="00C56047"/>
    <w:rsid w:val="00C56A70"/>
    <w:rsid w:val="00C56CC8"/>
    <w:rsid w:val="00C5798F"/>
    <w:rsid w:val="00C60E15"/>
    <w:rsid w:val="00C62BA3"/>
    <w:rsid w:val="00C63BD4"/>
    <w:rsid w:val="00C646E5"/>
    <w:rsid w:val="00C64F66"/>
    <w:rsid w:val="00C6548B"/>
    <w:rsid w:val="00C65BCB"/>
    <w:rsid w:val="00C668F3"/>
    <w:rsid w:val="00C67E92"/>
    <w:rsid w:val="00C67FCC"/>
    <w:rsid w:val="00C70E54"/>
    <w:rsid w:val="00C71B21"/>
    <w:rsid w:val="00C728D4"/>
    <w:rsid w:val="00C74B45"/>
    <w:rsid w:val="00C74BA3"/>
    <w:rsid w:val="00C75A36"/>
    <w:rsid w:val="00C80888"/>
    <w:rsid w:val="00C821EC"/>
    <w:rsid w:val="00C85519"/>
    <w:rsid w:val="00C85EBE"/>
    <w:rsid w:val="00C8609D"/>
    <w:rsid w:val="00C914CD"/>
    <w:rsid w:val="00C93D7E"/>
    <w:rsid w:val="00CA0DD0"/>
    <w:rsid w:val="00CA3737"/>
    <w:rsid w:val="00CA398E"/>
    <w:rsid w:val="00CA4CA0"/>
    <w:rsid w:val="00CB0CA0"/>
    <w:rsid w:val="00CB1FBE"/>
    <w:rsid w:val="00CB20C8"/>
    <w:rsid w:val="00CB2942"/>
    <w:rsid w:val="00CB35B3"/>
    <w:rsid w:val="00CB5AE8"/>
    <w:rsid w:val="00CB5B90"/>
    <w:rsid w:val="00CB67DE"/>
    <w:rsid w:val="00CB71F4"/>
    <w:rsid w:val="00CB7D18"/>
    <w:rsid w:val="00CC0B74"/>
    <w:rsid w:val="00CC13DD"/>
    <w:rsid w:val="00CC1BE5"/>
    <w:rsid w:val="00CC2236"/>
    <w:rsid w:val="00CC2A17"/>
    <w:rsid w:val="00CC318D"/>
    <w:rsid w:val="00CC33E8"/>
    <w:rsid w:val="00CC3D69"/>
    <w:rsid w:val="00CC3EDA"/>
    <w:rsid w:val="00CC6103"/>
    <w:rsid w:val="00CC6DE7"/>
    <w:rsid w:val="00CC73F0"/>
    <w:rsid w:val="00CC747A"/>
    <w:rsid w:val="00CC74BF"/>
    <w:rsid w:val="00CC7EC2"/>
    <w:rsid w:val="00CD0623"/>
    <w:rsid w:val="00CD179E"/>
    <w:rsid w:val="00CD3DCE"/>
    <w:rsid w:val="00CD4660"/>
    <w:rsid w:val="00CD5BE9"/>
    <w:rsid w:val="00CD6544"/>
    <w:rsid w:val="00CD67F5"/>
    <w:rsid w:val="00CD6C63"/>
    <w:rsid w:val="00CE02CD"/>
    <w:rsid w:val="00CE0C8E"/>
    <w:rsid w:val="00CE1808"/>
    <w:rsid w:val="00CE2D45"/>
    <w:rsid w:val="00CE3216"/>
    <w:rsid w:val="00CE43EC"/>
    <w:rsid w:val="00CE56AF"/>
    <w:rsid w:val="00CE637A"/>
    <w:rsid w:val="00CE75D3"/>
    <w:rsid w:val="00CF0DF5"/>
    <w:rsid w:val="00CF1ED8"/>
    <w:rsid w:val="00CF33CD"/>
    <w:rsid w:val="00CF4B24"/>
    <w:rsid w:val="00CF4FEE"/>
    <w:rsid w:val="00CF53D1"/>
    <w:rsid w:val="00CF5C06"/>
    <w:rsid w:val="00CF7970"/>
    <w:rsid w:val="00D01882"/>
    <w:rsid w:val="00D0321A"/>
    <w:rsid w:val="00D05F60"/>
    <w:rsid w:val="00D07211"/>
    <w:rsid w:val="00D077F5"/>
    <w:rsid w:val="00D07916"/>
    <w:rsid w:val="00D1038A"/>
    <w:rsid w:val="00D10E55"/>
    <w:rsid w:val="00D119F0"/>
    <w:rsid w:val="00D12DDA"/>
    <w:rsid w:val="00D140C2"/>
    <w:rsid w:val="00D2118F"/>
    <w:rsid w:val="00D21EBD"/>
    <w:rsid w:val="00D25313"/>
    <w:rsid w:val="00D25B69"/>
    <w:rsid w:val="00D31B0C"/>
    <w:rsid w:val="00D347D2"/>
    <w:rsid w:val="00D34ADA"/>
    <w:rsid w:val="00D352CE"/>
    <w:rsid w:val="00D357FA"/>
    <w:rsid w:val="00D35C56"/>
    <w:rsid w:val="00D40294"/>
    <w:rsid w:val="00D44001"/>
    <w:rsid w:val="00D44A68"/>
    <w:rsid w:val="00D44AC8"/>
    <w:rsid w:val="00D46E1B"/>
    <w:rsid w:val="00D508C0"/>
    <w:rsid w:val="00D50AED"/>
    <w:rsid w:val="00D517E2"/>
    <w:rsid w:val="00D51881"/>
    <w:rsid w:val="00D53E96"/>
    <w:rsid w:val="00D54D6B"/>
    <w:rsid w:val="00D55F5C"/>
    <w:rsid w:val="00D56EA6"/>
    <w:rsid w:val="00D57DFF"/>
    <w:rsid w:val="00D62155"/>
    <w:rsid w:val="00D621F1"/>
    <w:rsid w:val="00D62910"/>
    <w:rsid w:val="00D634D2"/>
    <w:rsid w:val="00D64569"/>
    <w:rsid w:val="00D646DA"/>
    <w:rsid w:val="00D64ED4"/>
    <w:rsid w:val="00D661C8"/>
    <w:rsid w:val="00D6692F"/>
    <w:rsid w:val="00D66E61"/>
    <w:rsid w:val="00D6739C"/>
    <w:rsid w:val="00D67F85"/>
    <w:rsid w:val="00D701DA"/>
    <w:rsid w:val="00D702D3"/>
    <w:rsid w:val="00D70422"/>
    <w:rsid w:val="00D71270"/>
    <w:rsid w:val="00D73226"/>
    <w:rsid w:val="00D7600C"/>
    <w:rsid w:val="00D76022"/>
    <w:rsid w:val="00D7639A"/>
    <w:rsid w:val="00D77205"/>
    <w:rsid w:val="00D77599"/>
    <w:rsid w:val="00D806C7"/>
    <w:rsid w:val="00D823F5"/>
    <w:rsid w:val="00D82D80"/>
    <w:rsid w:val="00D841D5"/>
    <w:rsid w:val="00D86FE5"/>
    <w:rsid w:val="00D90992"/>
    <w:rsid w:val="00D9171B"/>
    <w:rsid w:val="00D917AD"/>
    <w:rsid w:val="00D91BA5"/>
    <w:rsid w:val="00D92C3C"/>
    <w:rsid w:val="00D940E2"/>
    <w:rsid w:val="00D946FF"/>
    <w:rsid w:val="00DA0049"/>
    <w:rsid w:val="00DA0EFC"/>
    <w:rsid w:val="00DA3794"/>
    <w:rsid w:val="00DA5462"/>
    <w:rsid w:val="00DA5490"/>
    <w:rsid w:val="00DA6863"/>
    <w:rsid w:val="00DB1D65"/>
    <w:rsid w:val="00DB2EBC"/>
    <w:rsid w:val="00DB34B1"/>
    <w:rsid w:val="00DB54E2"/>
    <w:rsid w:val="00DB5FDB"/>
    <w:rsid w:val="00DC1DD3"/>
    <w:rsid w:val="00DC206F"/>
    <w:rsid w:val="00DC2C38"/>
    <w:rsid w:val="00DC3355"/>
    <w:rsid w:val="00DC3ECF"/>
    <w:rsid w:val="00DC42D5"/>
    <w:rsid w:val="00DC5648"/>
    <w:rsid w:val="00DC6660"/>
    <w:rsid w:val="00DD0914"/>
    <w:rsid w:val="00DD1E22"/>
    <w:rsid w:val="00DD59F5"/>
    <w:rsid w:val="00DD6A70"/>
    <w:rsid w:val="00DD6E13"/>
    <w:rsid w:val="00DE0BA6"/>
    <w:rsid w:val="00DE209A"/>
    <w:rsid w:val="00DE2C79"/>
    <w:rsid w:val="00DE5064"/>
    <w:rsid w:val="00DE74A0"/>
    <w:rsid w:val="00DF437A"/>
    <w:rsid w:val="00DF44D1"/>
    <w:rsid w:val="00DF5C21"/>
    <w:rsid w:val="00DF6ABB"/>
    <w:rsid w:val="00E0005A"/>
    <w:rsid w:val="00E01C19"/>
    <w:rsid w:val="00E04729"/>
    <w:rsid w:val="00E06E24"/>
    <w:rsid w:val="00E11B12"/>
    <w:rsid w:val="00E1233A"/>
    <w:rsid w:val="00E13057"/>
    <w:rsid w:val="00E160D1"/>
    <w:rsid w:val="00E17387"/>
    <w:rsid w:val="00E20E2F"/>
    <w:rsid w:val="00E228F8"/>
    <w:rsid w:val="00E22E25"/>
    <w:rsid w:val="00E26960"/>
    <w:rsid w:val="00E26DBB"/>
    <w:rsid w:val="00E277E6"/>
    <w:rsid w:val="00E27C61"/>
    <w:rsid w:val="00E3057F"/>
    <w:rsid w:val="00E31AC6"/>
    <w:rsid w:val="00E323E0"/>
    <w:rsid w:val="00E3403E"/>
    <w:rsid w:val="00E342A6"/>
    <w:rsid w:val="00E34919"/>
    <w:rsid w:val="00E356D5"/>
    <w:rsid w:val="00E4106A"/>
    <w:rsid w:val="00E41D91"/>
    <w:rsid w:val="00E434C8"/>
    <w:rsid w:val="00E45CEB"/>
    <w:rsid w:val="00E517B5"/>
    <w:rsid w:val="00E51937"/>
    <w:rsid w:val="00E51AAE"/>
    <w:rsid w:val="00E5497A"/>
    <w:rsid w:val="00E57FEE"/>
    <w:rsid w:val="00E60C2B"/>
    <w:rsid w:val="00E611F6"/>
    <w:rsid w:val="00E61EBA"/>
    <w:rsid w:val="00E647DF"/>
    <w:rsid w:val="00E64AA7"/>
    <w:rsid w:val="00E65A39"/>
    <w:rsid w:val="00E65D6F"/>
    <w:rsid w:val="00E66777"/>
    <w:rsid w:val="00E66F82"/>
    <w:rsid w:val="00E709AC"/>
    <w:rsid w:val="00E724F3"/>
    <w:rsid w:val="00E73985"/>
    <w:rsid w:val="00E75271"/>
    <w:rsid w:val="00E76372"/>
    <w:rsid w:val="00E767FC"/>
    <w:rsid w:val="00E809B7"/>
    <w:rsid w:val="00E81234"/>
    <w:rsid w:val="00E83274"/>
    <w:rsid w:val="00E83798"/>
    <w:rsid w:val="00E84372"/>
    <w:rsid w:val="00E85132"/>
    <w:rsid w:val="00E873CC"/>
    <w:rsid w:val="00E87517"/>
    <w:rsid w:val="00E910F2"/>
    <w:rsid w:val="00E92086"/>
    <w:rsid w:val="00E92AA7"/>
    <w:rsid w:val="00E93113"/>
    <w:rsid w:val="00E9371E"/>
    <w:rsid w:val="00E94D45"/>
    <w:rsid w:val="00E94E11"/>
    <w:rsid w:val="00E9506E"/>
    <w:rsid w:val="00E95565"/>
    <w:rsid w:val="00E96787"/>
    <w:rsid w:val="00E96D71"/>
    <w:rsid w:val="00E976E5"/>
    <w:rsid w:val="00EA1601"/>
    <w:rsid w:val="00EA17B4"/>
    <w:rsid w:val="00EA1A6C"/>
    <w:rsid w:val="00EA1C28"/>
    <w:rsid w:val="00EA2652"/>
    <w:rsid w:val="00EA2EC5"/>
    <w:rsid w:val="00EA37B8"/>
    <w:rsid w:val="00EA6C47"/>
    <w:rsid w:val="00EA6E1F"/>
    <w:rsid w:val="00EA7DAF"/>
    <w:rsid w:val="00EB0D00"/>
    <w:rsid w:val="00EB1B16"/>
    <w:rsid w:val="00EB2762"/>
    <w:rsid w:val="00EB2777"/>
    <w:rsid w:val="00EB3E41"/>
    <w:rsid w:val="00EB406F"/>
    <w:rsid w:val="00EB5748"/>
    <w:rsid w:val="00EB647C"/>
    <w:rsid w:val="00EB66B6"/>
    <w:rsid w:val="00EC0491"/>
    <w:rsid w:val="00EC15D1"/>
    <w:rsid w:val="00EC566F"/>
    <w:rsid w:val="00EC67B5"/>
    <w:rsid w:val="00EC69B2"/>
    <w:rsid w:val="00EC6FA8"/>
    <w:rsid w:val="00EC7163"/>
    <w:rsid w:val="00ED09B6"/>
    <w:rsid w:val="00ED4783"/>
    <w:rsid w:val="00ED530A"/>
    <w:rsid w:val="00ED5339"/>
    <w:rsid w:val="00ED59CE"/>
    <w:rsid w:val="00ED66CF"/>
    <w:rsid w:val="00ED7533"/>
    <w:rsid w:val="00ED7609"/>
    <w:rsid w:val="00ED7D89"/>
    <w:rsid w:val="00EE0E1B"/>
    <w:rsid w:val="00EE1261"/>
    <w:rsid w:val="00EE1DF7"/>
    <w:rsid w:val="00EE2693"/>
    <w:rsid w:val="00EE4252"/>
    <w:rsid w:val="00EE5160"/>
    <w:rsid w:val="00EE5349"/>
    <w:rsid w:val="00EE5B36"/>
    <w:rsid w:val="00EE5FC4"/>
    <w:rsid w:val="00EE70C0"/>
    <w:rsid w:val="00EE786B"/>
    <w:rsid w:val="00EF0457"/>
    <w:rsid w:val="00EF0AE8"/>
    <w:rsid w:val="00EF26AF"/>
    <w:rsid w:val="00EF4FA6"/>
    <w:rsid w:val="00F00BC3"/>
    <w:rsid w:val="00F036A8"/>
    <w:rsid w:val="00F03736"/>
    <w:rsid w:val="00F05FCA"/>
    <w:rsid w:val="00F108A0"/>
    <w:rsid w:val="00F10F72"/>
    <w:rsid w:val="00F1158D"/>
    <w:rsid w:val="00F11DBD"/>
    <w:rsid w:val="00F12357"/>
    <w:rsid w:val="00F12581"/>
    <w:rsid w:val="00F12BAD"/>
    <w:rsid w:val="00F13544"/>
    <w:rsid w:val="00F14502"/>
    <w:rsid w:val="00F14B83"/>
    <w:rsid w:val="00F15273"/>
    <w:rsid w:val="00F15BD3"/>
    <w:rsid w:val="00F16325"/>
    <w:rsid w:val="00F214DF"/>
    <w:rsid w:val="00F21CA1"/>
    <w:rsid w:val="00F233C7"/>
    <w:rsid w:val="00F2432E"/>
    <w:rsid w:val="00F24520"/>
    <w:rsid w:val="00F25263"/>
    <w:rsid w:val="00F26225"/>
    <w:rsid w:val="00F27E38"/>
    <w:rsid w:val="00F30CB3"/>
    <w:rsid w:val="00F3218E"/>
    <w:rsid w:val="00F32193"/>
    <w:rsid w:val="00F322D9"/>
    <w:rsid w:val="00F336D8"/>
    <w:rsid w:val="00F33848"/>
    <w:rsid w:val="00F339C1"/>
    <w:rsid w:val="00F353D4"/>
    <w:rsid w:val="00F36035"/>
    <w:rsid w:val="00F366BE"/>
    <w:rsid w:val="00F40714"/>
    <w:rsid w:val="00F419C7"/>
    <w:rsid w:val="00F43900"/>
    <w:rsid w:val="00F44FCC"/>
    <w:rsid w:val="00F45222"/>
    <w:rsid w:val="00F4776D"/>
    <w:rsid w:val="00F479CF"/>
    <w:rsid w:val="00F47A6B"/>
    <w:rsid w:val="00F5057E"/>
    <w:rsid w:val="00F52189"/>
    <w:rsid w:val="00F53C83"/>
    <w:rsid w:val="00F53DFD"/>
    <w:rsid w:val="00F551AA"/>
    <w:rsid w:val="00F55870"/>
    <w:rsid w:val="00F55E28"/>
    <w:rsid w:val="00F56687"/>
    <w:rsid w:val="00F56E72"/>
    <w:rsid w:val="00F571FD"/>
    <w:rsid w:val="00F600C2"/>
    <w:rsid w:val="00F60710"/>
    <w:rsid w:val="00F60B37"/>
    <w:rsid w:val="00F61D31"/>
    <w:rsid w:val="00F62895"/>
    <w:rsid w:val="00F62B9F"/>
    <w:rsid w:val="00F64BB7"/>
    <w:rsid w:val="00F728AB"/>
    <w:rsid w:val="00F75A1F"/>
    <w:rsid w:val="00F77760"/>
    <w:rsid w:val="00F77E16"/>
    <w:rsid w:val="00F81416"/>
    <w:rsid w:val="00F8194A"/>
    <w:rsid w:val="00F81E47"/>
    <w:rsid w:val="00F8215B"/>
    <w:rsid w:val="00F82DCA"/>
    <w:rsid w:val="00F849BB"/>
    <w:rsid w:val="00F84BC3"/>
    <w:rsid w:val="00F86BC9"/>
    <w:rsid w:val="00F875F3"/>
    <w:rsid w:val="00F91AF2"/>
    <w:rsid w:val="00F9239E"/>
    <w:rsid w:val="00F92C3E"/>
    <w:rsid w:val="00F9504E"/>
    <w:rsid w:val="00F955B1"/>
    <w:rsid w:val="00F96AB6"/>
    <w:rsid w:val="00F97296"/>
    <w:rsid w:val="00FA0301"/>
    <w:rsid w:val="00FA07F3"/>
    <w:rsid w:val="00FA1CB5"/>
    <w:rsid w:val="00FA30F2"/>
    <w:rsid w:val="00FA414C"/>
    <w:rsid w:val="00FA5F41"/>
    <w:rsid w:val="00FA6DD9"/>
    <w:rsid w:val="00FA7585"/>
    <w:rsid w:val="00FB0C16"/>
    <w:rsid w:val="00FB2E1B"/>
    <w:rsid w:val="00FB5549"/>
    <w:rsid w:val="00FB6815"/>
    <w:rsid w:val="00FB7908"/>
    <w:rsid w:val="00FC0136"/>
    <w:rsid w:val="00FC0279"/>
    <w:rsid w:val="00FC08CB"/>
    <w:rsid w:val="00FC286D"/>
    <w:rsid w:val="00FC2F4D"/>
    <w:rsid w:val="00FC4203"/>
    <w:rsid w:val="00FC4A54"/>
    <w:rsid w:val="00FC5723"/>
    <w:rsid w:val="00FC57BD"/>
    <w:rsid w:val="00FC6C18"/>
    <w:rsid w:val="00FC7B77"/>
    <w:rsid w:val="00FC7CED"/>
    <w:rsid w:val="00FC7E65"/>
    <w:rsid w:val="00FD0135"/>
    <w:rsid w:val="00FD077B"/>
    <w:rsid w:val="00FD14EF"/>
    <w:rsid w:val="00FD183E"/>
    <w:rsid w:val="00FD1EE4"/>
    <w:rsid w:val="00FD4B07"/>
    <w:rsid w:val="00FD59CE"/>
    <w:rsid w:val="00FD6482"/>
    <w:rsid w:val="00FE0604"/>
    <w:rsid w:val="00FE069F"/>
    <w:rsid w:val="00FE0A45"/>
    <w:rsid w:val="00FE0B58"/>
    <w:rsid w:val="00FE46EA"/>
    <w:rsid w:val="00FE4B79"/>
    <w:rsid w:val="00FE4F70"/>
    <w:rsid w:val="00FE4FBE"/>
    <w:rsid w:val="00FE505B"/>
    <w:rsid w:val="00FE73BC"/>
    <w:rsid w:val="00FF0339"/>
    <w:rsid w:val="00FF181D"/>
    <w:rsid w:val="00FF36BC"/>
    <w:rsid w:val="00FF452C"/>
    <w:rsid w:val="00FF5588"/>
    <w:rsid w:val="00FF605B"/>
    <w:rsid w:val="00FF62D7"/>
    <w:rsid w:val="00FF6573"/>
    <w:rsid w:val="00FF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9792B3"/>
  <w15:docId w15:val="{05266CF6-0A28-4995-901E-B1455182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046"/>
    <w:pPr>
      <w:spacing w:before="120" w:after="0" w:line="240" w:lineRule="auto"/>
    </w:pPr>
    <w:rPr>
      <w:rFonts w:ascii="Franklin Gothic Book" w:eastAsia="Calibri" w:hAnsi="Franklin Gothic Book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243"/>
    <w:pPr>
      <w:keepNext/>
      <w:keepLines/>
      <w:spacing w:before="360" w:after="120"/>
      <w:ind w:left="720" w:right="720"/>
      <w:jc w:val="center"/>
      <w:outlineLvl w:val="0"/>
    </w:pPr>
    <w:rPr>
      <w:rFonts w:eastAsiaTheme="majorEastAsia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492"/>
    <w:pPr>
      <w:keepNext/>
      <w:keepLines/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009"/>
    <w:pPr>
      <w:keepNext/>
      <w:keepLines/>
      <w:spacing w:before="240" w:after="120"/>
      <w:ind w:left="360"/>
      <w:outlineLvl w:val="2"/>
    </w:pPr>
    <w:rPr>
      <w:rFonts w:eastAsiaTheme="majorEastAsia"/>
      <w:b/>
      <w:bCs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C2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C2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C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C2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C2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C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243"/>
    <w:rPr>
      <w:rFonts w:ascii="Franklin Gothic Book" w:eastAsiaTheme="majorEastAsia" w:hAnsi="Franklin Gothic Book" w:cs="Times New Roman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5492"/>
    <w:rPr>
      <w:rFonts w:ascii="Franklin Gothic Book" w:eastAsiaTheme="majorEastAsia" w:hAnsi="Franklin Gothic Book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009"/>
    <w:rPr>
      <w:rFonts w:ascii="Franklin Gothic Book" w:eastAsiaTheme="majorEastAsia" w:hAnsi="Franklin Gothic Book" w:cs="Times New Roman"/>
      <w:b/>
      <w:bCs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C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C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C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C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C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C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D42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0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0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B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7561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56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561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405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5F7"/>
  </w:style>
  <w:style w:type="paragraph" w:styleId="Footer">
    <w:name w:val="footer"/>
    <w:basedOn w:val="Normal"/>
    <w:link w:val="FooterChar"/>
    <w:uiPriority w:val="99"/>
    <w:unhideWhenUsed/>
    <w:rsid w:val="00B405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5F7"/>
  </w:style>
  <w:style w:type="paragraph" w:styleId="NoSpacing">
    <w:name w:val="No Spacing"/>
    <w:link w:val="NoSpacingChar"/>
    <w:uiPriority w:val="1"/>
    <w:qFormat/>
    <w:rsid w:val="00D621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31BB4"/>
  </w:style>
  <w:style w:type="character" w:styleId="Hyperlink">
    <w:name w:val="Hyperlink"/>
    <w:basedOn w:val="DefaultParagraphFont"/>
    <w:uiPriority w:val="99"/>
    <w:unhideWhenUsed/>
    <w:rsid w:val="00D6215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D516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25B2"/>
    <w:pPr>
      <w:tabs>
        <w:tab w:val="right" w:leader="dot" w:pos="9360"/>
      </w:tabs>
      <w:spacing w:after="100"/>
      <w:ind w:left="360" w:hanging="360"/>
    </w:pPr>
  </w:style>
  <w:style w:type="paragraph" w:customStyle="1" w:styleId="SBACTableText">
    <w:name w:val="SBAC_Table Text"/>
    <w:basedOn w:val="Normal"/>
    <w:qFormat/>
    <w:rsid w:val="006415A1"/>
    <w:pPr>
      <w:spacing w:before="0" w:after="60"/>
    </w:pPr>
    <w:rPr>
      <w:sz w:val="20"/>
      <w:szCs w:val="20"/>
    </w:rPr>
  </w:style>
  <w:style w:type="paragraph" w:customStyle="1" w:styleId="SBACTableHeaderRow">
    <w:name w:val="SBAC_Table Header Row"/>
    <w:link w:val="SBACTableHeaderRowChar"/>
    <w:qFormat/>
    <w:rsid w:val="006415A1"/>
    <w:pPr>
      <w:spacing w:after="60" w:line="240" w:lineRule="auto"/>
    </w:pPr>
    <w:rPr>
      <w:rFonts w:ascii="Franklin Gothic Book" w:hAnsi="Franklin Gothic Book"/>
      <w:b/>
      <w:sz w:val="20"/>
      <w:szCs w:val="20"/>
    </w:rPr>
  </w:style>
  <w:style w:type="character" w:customStyle="1" w:styleId="SBACTableHeaderRowChar">
    <w:name w:val="SBAC_Table Header Row Char"/>
    <w:basedOn w:val="DefaultParagraphFont"/>
    <w:link w:val="SBACTableHeaderRow"/>
    <w:rsid w:val="006415A1"/>
    <w:rPr>
      <w:rFonts w:ascii="Franklin Gothic Book" w:hAnsi="Franklin Gothic Book"/>
      <w:b/>
      <w:sz w:val="20"/>
      <w:szCs w:val="20"/>
    </w:rPr>
  </w:style>
  <w:style w:type="paragraph" w:customStyle="1" w:styleId="Default">
    <w:name w:val="Default"/>
    <w:rsid w:val="00BF23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66D02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67046"/>
    <w:pPr>
      <w:tabs>
        <w:tab w:val="right" w:pos="9360"/>
      </w:tabs>
      <w:spacing w:after="100"/>
      <w:ind w:left="720" w:hanging="500"/>
    </w:pPr>
  </w:style>
  <w:style w:type="paragraph" w:styleId="Caption">
    <w:name w:val="caption"/>
    <w:basedOn w:val="Normal"/>
    <w:next w:val="Normal"/>
    <w:uiPriority w:val="35"/>
    <w:unhideWhenUsed/>
    <w:qFormat/>
    <w:rsid w:val="006B25B2"/>
    <w:pPr>
      <w:spacing w:before="0" w:after="200"/>
      <w:jc w:val="center"/>
    </w:pPr>
    <w:rPr>
      <w:bCs/>
      <w:color w:val="000000" w:themeColor="text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67046"/>
    <w:pPr>
      <w:tabs>
        <w:tab w:val="right" w:pos="9360"/>
      </w:tabs>
      <w:spacing w:after="100"/>
      <w:ind w:left="1260" w:hanging="820"/>
    </w:pPr>
  </w:style>
  <w:style w:type="paragraph" w:styleId="TableofFigures">
    <w:name w:val="table of figures"/>
    <w:basedOn w:val="Normal"/>
    <w:next w:val="Normal"/>
    <w:uiPriority w:val="99"/>
    <w:unhideWhenUsed/>
    <w:rsid w:val="00010C8D"/>
  </w:style>
  <w:style w:type="paragraph" w:customStyle="1" w:styleId="Part">
    <w:name w:val="Part"/>
    <w:basedOn w:val="NoSpacing"/>
    <w:next w:val="NoSpacing"/>
    <w:link w:val="PartChar"/>
    <w:qFormat/>
    <w:rsid w:val="00331BB4"/>
    <w:pPr>
      <w:keepNext/>
      <w:widowControl w:val="0"/>
    </w:pPr>
    <w:rPr>
      <w:rFonts w:eastAsiaTheme="minorEastAsia"/>
      <w:b/>
    </w:rPr>
  </w:style>
  <w:style w:type="character" w:customStyle="1" w:styleId="PartChar">
    <w:name w:val="Part Char"/>
    <w:basedOn w:val="NoSpacingChar"/>
    <w:link w:val="Part"/>
    <w:rsid w:val="00331BB4"/>
    <w:rPr>
      <w:rFonts w:eastAsiaTheme="minorEastAsia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56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589"/>
    <w:pPr>
      <w:spacing w:before="0" w:after="200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589"/>
    <w:rPr>
      <w:rFonts w:eastAsiaTheme="minorEastAsia"/>
      <w:sz w:val="20"/>
      <w:szCs w:val="20"/>
    </w:rPr>
  </w:style>
  <w:style w:type="character" w:customStyle="1" w:styleId="apple-converted-space">
    <w:name w:val="apple-converted-space"/>
    <w:basedOn w:val="DefaultParagraphFont"/>
    <w:rsid w:val="00A03B61"/>
  </w:style>
  <w:style w:type="character" w:styleId="PlaceholderText">
    <w:name w:val="Placeholder Text"/>
    <w:basedOn w:val="DefaultParagraphFont"/>
    <w:uiPriority w:val="99"/>
    <w:semiHidden/>
    <w:rsid w:val="0090751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4737E"/>
    <w:rPr>
      <w:color w:val="800080"/>
      <w:u w:val="single"/>
    </w:rPr>
  </w:style>
  <w:style w:type="paragraph" w:customStyle="1" w:styleId="xl65">
    <w:name w:val="xl65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64737E"/>
    <w:pPr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69">
    <w:name w:val="xl69"/>
    <w:basedOn w:val="Normal"/>
    <w:rsid w:val="0064737E"/>
    <w:pP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0">
    <w:name w:val="xl70"/>
    <w:basedOn w:val="Normal"/>
    <w:rsid w:val="0064737E"/>
    <w:pP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71">
    <w:name w:val="xl71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2">
    <w:name w:val="xl72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3">
    <w:name w:val="xl73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4">
    <w:name w:val="xl74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75">
    <w:name w:val="xl75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6">
    <w:name w:val="xl76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7">
    <w:name w:val="xl77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color w:val="808080"/>
      <w:sz w:val="24"/>
      <w:szCs w:val="24"/>
    </w:rPr>
  </w:style>
  <w:style w:type="paragraph" w:customStyle="1" w:styleId="xl78">
    <w:name w:val="xl78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9">
    <w:name w:val="xl79"/>
    <w:basedOn w:val="Normal"/>
    <w:rsid w:val="0064737E"/>
    <w:pPr>
      <w:pBdr>
        <w:top w:val="single" w:sz="4" w:space="0" w:color="auto"/>
        <w:bottom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0">
    <w:name w:val="xl80"/>
    <w:basedOn w:val="Normal"/>
    <w:rsid w:val="0064737E"/>
    <w:pPr>
      <w:pBdr>
        <w:top w:val="single" w:sz="4" w:space="0" w:color="auto"/>
        <w:bottom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1">
    <w:name w:val="xl81"/>
    <w:basedOn w:val="Normal"/>
    <w:rsid w:val="0064737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2">
    <w:name w:val="xl82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3">
    <w:name w:val="xl83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4">
    <w:name w:val="xl84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5">
    <w:name w:val="xl85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6">
    <w:name w:val="xl86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7">
    <w:name w:val="xl87"/>
    <w:basedOn w:val="Normal"/>
    <w:rsid w:val="0064737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8">
    <w:name w:val="xl88"/>
    <w:basedOn w:val="Normal"/>
    <w:rsid w:val="0064737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9">
    <w:name w:val="xl89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0">
    <w:name w:val="xl90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right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1">
    <w:name w:val="xl91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2">
    <w:name w:val="xl92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3">
    <w:name w:val="xl93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4">
    <w:name w:val="xl94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5">
    <w:name w:val="xl95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7">
    <w:name w:val="xl97"/>
    <w:basedOn w:val="Normal"/>
    <w:rsid w:val="0064737E"/>
    <w:pP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98">
    <w:name w:val="xl98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9">
    <w:name w:val="xl99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100">
    <w:name w:val="xl100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101">
    <w:name w:val="xl101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102">
    <w:name w:val="xl102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7374"/>
    <w:pPr>
      <w:spacing w:before="120" w:after="0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7374"/>
    <w:rPr>
      <w:rFonts w:eastAsiaTheme="minorEastAsia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567046"/>
    <w:pPr>
      <w:spacing w:before="0" w:after="480"/>
      <w:ind w:left="720" w:right="720"/>
      <w:contextualSpacing/>
      <w:jc w:val="center"/>
    </w:pPr>
    <w:rPr>
      <w:rFonts w:eastAsiaTheme="majorEastAsia"/>
      <w:b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567046"/>
    <w:rPr>
      <w:rFonts w:ascii="Franklin Gothic Book" w:eastAsiaTheme="majorEastAsia" w:hAnsi="Franklin Gothic Book" w:cs="Times New Roman"/>
      <w:b/>
      <w:spacing w:val="5"/>
      <w:kern w:val="28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567046"/>
    <w:pPr>
      <w:spacing w:before="0"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67046"/>
    <w:rPr>
      <w:rFonts w:ascii="Franklin Gothic Book" w:eastAsia="Calibri" w:hAnsi="Franklin Gothic Book" w:cs="Times New Roman"/>
    </w:rPr>
  </w:style>
  <w:style w:type="paragraph" w:customStyle="1" w:styleId="TableHeading1">
    <w:name w:val="Table Heading 1"/>
    <w:basedOn w:val="Normal"/>
    <w:qFormat/>
    <w:rsid w:val="00C56047"/>
    <w:pPr>
      <w:spacing w:before="0" w:after="120"/>
      <w:jc w:val="center"/>
    </w:pPr>
    <w:rPr>
      <w:b/>
      <w:color w:val="FFFFFF" w:themeColor="background1"/>
      <w:sz w:val="20"/>
    </w:rPr>
  </w:style>
  <w:style w:type="paragraph" w:customStyle="1" w:styleId="TableLeftColumn">
    <w:name w:val="Table Left Column"/>
    <w:basedOn w:val="Normal"/>
    <w:qFormat/>
    <w:rsid w:val="00C56047"/>
    <w:pPr>
      <w:spacing w:before="0" w:after="120"/>
    </w:pPr>
    <w:rPr>
      <w:sz w:val="20"/>
    </w:rPr>
  </w:style>
  <w:style w:type="paragraph" w:customStyle="1" w:styleId="font0">
    <w:name w:val="font0"/>
    <w:basedOn w:val="Normal"/>
    <w:rsid w:val="00486E69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63">
    <w:name w:val="xl63"/>
    <w:basedOn w:val="Normal"/>
    <w:rsid w:val="00486E6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customStyle="1" w:styleId="xl64">
    <w:name w:val="xl64"/>
    <w:basedOn w:val="Normal"/>
    <w:rsid w:val="00486E69"/>
    <w:pPr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8">
    <w:name w:val="xl68"/>
    <w:basedOn w:val="Normal"/>
    <w:rsid w:val="00486E69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1760"/>
    </w:pPr>
    <w:rPr>
      <w:rFonts w:asciiTheme="minorHAnsi" w:eastAsiaTheme="minorEastAsia" w:hAnsiTheme="minorHAnsi" w:cstheme="minorBidi"/>
    </w:rPr>
  </w:style>
  <w:style w:type="character" w:styleId="PageNumber">
    <w:name w:val="page number"/>
    <w:basedOn w:val="DefaultParagraphFont"/>
    <w:rsid w:val="00025019"/>
  </w:style>
  <w:style w:type="paragraph" w:styleId="HTMLPreformatted">
    <w:name w:val="HTML Preformatted"/>
    <w:basedOn w:val="Normal"/>
    <w:link w:val="HTMLPreformattedChar"/>
    <w:uiPriority w:val="99"/>
    <w:unhideWhenUsed/>
    <w:rsid w:val="00CD3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" w:eastAsiaTheme="minorHAnsi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3DCE"/>
    <w:rPr>
      <w:rFonts w:ascii="Courier" w:hAnsi="Courier" w:cs="Courier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DD6A70"/>
    <w:pPr>
      <w:widowControl w:val="0"/>
      <w:spacing w:before="0"/>
    </w:pPr>
    <w:rPr>
      <w:rFonts w:asciiTheme="minorHAnsi" w:eastAsia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4562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tp://ftps.smarterbalanced.org/~sbacpublic/Public/ImplementationReadiness/2016.02.24.IrpTestPackageAndContent.zi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l%20Users\Application%20Data\KnowledgeTree\KnowledgeTree%20Tools\knowledgetre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FEE09-85D6-4B47-9871-8F0CB5C77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knowledgetree.dot</Template>
  <TotalTime>65</TotalTime>
  <Pages>1</Pages>
  <Words>4521</Words>
  <Characters>25775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Institutes for Research</Company>
  <LinksUpToDate>false</LinksUpToDate>
  <CharactersWithSpaces>30236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American Institutes for Research</dc:creator>
  <cp:lastModifiedBy>Alex Dean</cp:lastModifiedBy>
  <cp:revision>7</cp:revision>
  <cp:lastPrinted>2016-06-07T19:52:00Z</cp:lastPrinted>
  <dcterms:created xsi:type="dcterms:W3CDTF">2016-06-07T19:51:00Z</dcterms:created>
  <dcterms:modified xsi:type="dcterms:W3CDTF">2016-06-08T00:56:00Z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sync_MergeTypeOnOpen">
    <vt:lpwstr>None</vt:lpwstr>
  </property>
  <property fmtid="{D5CDD505-2E9C-101B-9397-08002B2CF9AE}" pid="3" name="Offisync_ProviderInitializationData">
    <vt:lpwstr>Airassessment</vt:lpwstr>
  </property>
  <property fmtid="{D5CDD505-2E9C-101B-9397-08002B2CF9AE}" pid="4" name="Offisync_UpdateToken">
    <vt:lpwstr>0.1</vt:lpwstr>
  </property>
  <property fmtid="{D5CDD505-2E9C-101B-9397-08002B2CF9AE}" pid="5" name="Offisync_UniqueId">
    <vt:lpwstr>4273</vt:lpwstr>
  </property>
  <property fmtid="{D5CDD505-2E9C-101B-9397-08002B2CF9AE}" pid="6" name="Offisync_ProviderName">
    <vt:lpwstr>KnowledgeTree</vt:lpwstr>
  </property>
  <property fmtid="{D5CDD505-2E9C-101B-9397-08002B2CF9AE}" pid="7" name="Offisync_IsSaved">
    <vt:lpwstr>False</vt:lpwstr>
  </property>
</Properties>
</file>